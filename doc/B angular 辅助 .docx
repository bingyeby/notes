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1"/>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_Toc5982 </w:instrText>
      </w:r>
      <w:r>
        <w:rPr>
          <w:rFonts w:hint="eastAsia"/>
          <w:lang w:val="en-US" w:eastAsia="zh-CN"/>
        </w:rPr>
        <w:fldChar w:fldCharType="separate"/>
      </w:r>
      <w:r>
        <w:rPr>
          <w:rFonts w:hint="eastAsia"/>
          <w:lang w:val="en-US" w:eastAsia="zh-CN"/>
        </w:rPr>
        <w:t>filter</w:t>
      </w:r>
      <w:r>
        <w:tab/>
      </w:r>
      <w:r>
        <w:fldChar w:fldCharType="begin"/>
      </w:r>
      <w:r>
        <w:instrText xml:space="preserve"> PAGEREF _Toc5982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_Toc26443 </w:instrText>
      </w:r>
      <w:r>
        <w:rPr>
          <w:rFonts w:hint="eastAsia" w:ascii="Consolas" w:hAnsi="Consolas" w:eastAsia="新宋体"/>
          <w:color w:val="C0504D"/>
          <w:w w:val="120"/>
          <w:kern w:val="2"/>
          <w:szCs w:val="22"/>
          <w:lang w:val="en-US" w:eastAsia="zh-CN"/>
        </w:rPr>
        <w:fldChar w:fldCharType="separate"/>
      </w:r>
      <w:r>
        <w:rPr>
          <w:rFonts w:hint="eastAsia"/>
        </w:rPr>
        <w:t>angular controller as syntax vs scope</w:t>
      </w:r>
      <w:r>
        <w:rPr>
          <w:rFonts w:hint="eastAsia"/>
          <w:lang w:val="en-US" w:eastAsia="zh-CN"/>
        </w:rPr>
        <w:t xml:space="preserve"> ---as 语法糖</w:t>
      </w:r>
      <w:r>
        <w:tab/>
      </w:r>
      <w:r>
        <w:fldChar w:fldCharType="begin"/>
      </w:r>
      <w:r>
        <w:instrText xml:space="preserve"> PAGEREF _Toc26443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_Toc12765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说明</w:t>
      </w:r>
      <w:r>
        <w:tab/>
      </w:r>
      <w:r>
        <w:fldChar w:fldCharType="begin"/>
      </w:r>
      <w:r>
        <w:instrText xml:space="preserve"> PAGEREF _Toc12765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_Toc18888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demo</w:t>
      </w:r>
      <w:r>
        <w:tab/>
      </w:r>
      <w:r>
        <w:fldChar w:fldCharType="begin"/>
      </w:r>
      <w:r>
        <w:instrText xml:space="preserve"> PAGEREF _Toc18888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_Toc26386 </w:instrText>
      </w:r>
      <w:r>
        <w:rPr>
          <w:rFonts w:hint="eastAsia" w:ascii="Consolas" w:hAnsi="Consolas" w:eastAsia="新宋体"/>
          <w:color w:val="C0504D"/>
          <w:w w:val="120"/>
          <w:kern w:val="2"/>
          <w:szCs w:val="22"/>
          <w:lang w:val="en-US" w:eastAsia="zh-CN"/>
        </w:rPr>
        <w:fldChar w:fldCharType="separate"/>
      </w:r>
      <w:r>
        <w:rPr>
          <w:rFonts w:hint="eastAsia"/>
        </w:rPr>
        <w:t>angular.element方法汇总</w:t>
      </w:r>
      <w:r>
        <w:tab/>
      </w:r>
      <w:r>
        <w:fldChar w:fldCharType="begin"/>
      </w:r>
      <w:r>
        <w:instrText xml:space="preserve"> PAGEREF _Toc26386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_Toc15430 </w:instrText>
      </w:r>
      <w:r>
        <w:rPr>
          <w:rFonts w:hint="eastAsia" w:ascii="Consolas" w:hAnsi="Consolas" w:eastAsia="新宋体"/>
          <w:color w:val="C0504D"/>
          <w:w w:val="120"/>
          <w:kern w:val="2"/>
          <w:szCs w:val="22"/>
          <w:lang w:val="en-US" w:eastAsia="zh-CN"/>
        </w:rPr>
        <w:fldChar w:fldCharType="separate"/>
      </w:r>
      <w:r>
        <w:rPr>
          <w:rFonts w:hint="eastAsia"/>
        </w:rPr>
        <w:t>AngularJS常用服务（$http、$location、$sce等）</w:t>
      </w:r>
      <w:r>
        <w:tab/>
      </w:r>
      <w:r>
        <w:fldChar w:fldCharType="begin"/>
      </w:r>
      <w:r>
        <w:instrText xml:space="preserve"> PAGEREF _Toc15430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_Toc24797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UI</w:t>
      </w:r>
      <w:r>
        <w:rPr>
          <w:rFonts w:hint="eastAsia"/>
        </w:rPr>
        <w:t>闪烁</w:t>
      </w:r>
      <w:r>
        <w:rPr>
          <w:rFonts w:hint="eastAsia"/>
          <w:lang w:eastAsia="zh-CN"/>
        </w:rPr>
        <w:t>消除</w:t>
      </w:r>
      <w:r>
        <w:tab/>
      </w:r>
      <w:r>
        <w:fldChar w:fldCharType="begin"/>
      </w:r>
      <w:r>
        <w:instrText xml:space="preserve"> PAGEREF _Toc24797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_Toc17454 </w:instrText>
      </w:r>
      <w:r>
        <w:rPr>
          <w:rFonts w:hint="eastAsia" w:ascii="Consolas" w:hAnsi="Consolas" w:eastAsia="新宋体"/>
          <w:color w:val="C0504D"/>
          <w:w w:val="120"/>
          <w:kern w:val="2"/>
          <w:szCs w:val="22"/>
          <w:lang w:val="en-US" w:eastAsia="zh-CN"/>
        </w:rPr>
        <w:fldChar w:fldCharType="separate"/>
      </w:r>
      <w:r>
        <w:rPr>
          <w:rFonts w:hint="eastAsia"/>
          <w:lang w:eastAsia="zh-CN"/>
        </w:rPr>
        <w:t>依赖注入使用在</w:t>
      </w:r>
      <w:r>
        <w:rPr>
          <w:rFonts w:hint="eastAsia"/>
          <w:lang w:val="en-US" w:eastAsia="zh-CN"/>
        </w:rPr>
        <w:t xml:space="preserve"> js</w:t>
      </w:r>
      <w:r>
        <w:rPr>
          <w:rFonts w:hint="eastAsia"/>
        </w:rPr>
        <w:t>压缩</w:t>
      </w:r>
      <w:r>
        <w:tab/>
      </w:r>
      <w:r>
        <w:fldChar w:fldCharType="begin"/>
      </w:r>
      <w:r>
        <w:instrText xml:space="preserve"> PAGEREF _Toc17454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_Toc11758 </w:instrText>
      </w:r>
      <w:r>
        <w:rPr>
          <w:rFonts w:hint="eastAsia" w:ascii="Consolas" w:hAnsi="Consolas" w:eastAsia="新宋体"/>
          <w:color w:val="C0504D"/>
          <w:w w:val="120"/>
          <w:kern w:val="2"/>
          <w:szCs w:val="22"/>
          <w:lang w:val="en-US" w:eastAsia="zh-CN"/>
        </w:rPr>
        <w:fldChar w:fldCharType="separate"/>
      </w:r>
      <w:r>
        <w:rPr>
          <w:rFonts w:hint="eastAsia"/>
        </w:rPr>
        <w:t xml:space="preserve">AngularJs </w:t>
      </w:r>
      <w:r>
        <w:rPr>
          <w:rFonts w:hint="eastAsia"/>
          <w:lang w:eastAsia="zh-CN"/>
        </w:rPr>
        <w:t>模块化编程实例</w:t>
      </w:r>
      <w:r>
        <w:tab/>
      </w:r>
      <w:r>
        <w:fldChar w:fldCharType="begin"/>
      </w:r>
      <w:r>
        <w:instrText xml:space="preserve"> PAGEREF _Toc11758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_Toc24778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模块化写法</w:t>
      </w:r>
      <w:r>
        <w:tab/>
      </w:r>
      <w:r>
        <w:fldChar w:fldCharType="begin"/>
      </w:r>
      <w:r>
        <w:instrText xml:space="preserve"> PAGEREF _Toc24778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_Toc13903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样例</w:t>
      </w:r>
      <w:r>
        <w:tab/>
      </w:r>
      <w:r>
        <w:fldChar w:fldCharType="begin"/>
      </w:r>
      <w:r>
        <w:instrText xml:space="preserve"> PAGEREF _Toc13903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_Toc28707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编程实例</w:t>
      </w:r>
      <w:r>
        <w:tab/>
      </w:r>
      <w:r>
        <w:fldChar w:fldCharType="begin"/>
      </w:r>
      <w:r>
        <w:instrText xml:space="preserve"> PAGEREF _Toc28707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_Toc17773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编程实例</w:t>
      </w:r>
      <w:r>
        <w:tab/>
      </w:r>
      <w:r>
        <w:fldChar w:fldCharType="begin"/>
      </w:r>
      <w:r>
        <w:instrText xml:space="preserve"> PAGEREF _Toc17773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_Toc26479 </w:instrText>
      </w:r>
      <w:r>
        <w:rPr>
          <w:rFonts w:hint="eastAsia" w:ascii="Consolas" w:hAnsi="Consolas" w:eastAsia="新宋体"/>
          <w:color w:val="C0504D"/>
          <w:w w:val="120"/>
          <w:kern w:val="2"/>
          <w:szCs w:val="22"/>
          <w:lang w:val="en-US" w:eastAsia="zh-CN"/>
        </w:rPr>
        <w:fldChar w:fldCharType="separate"/>
      </w:r>
      <w:r>
        <w:rPr>
          <w:rFonts w:hint="eastAsia"/>
        </w:rPr>
        <w:t>在AngularJS框架中处理数据建模</w:t>
      </w:r>
      <w:r>
        <w:rPr>
          <w:rFonts w:hint="eastAsia"/>
          <w:lang w:val="en-US" w:eastAsia="zh-CN"/>
        </w:rPr>
        <w:t>(服务应用实例)</w:t>
      </w:r>
      <w:r>
        <w:tab/>
      </w:r>
      <w:r>
        <w:fldChar w:fldCharType="begin"/>
      </w:r>
      <w:r>
        <w:instrText xml:space="preserve"> PAGEREF _Toc26479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29"/>
        <w:rPr>
          <w:rFonts w:hint="eastAsia"/>
          <w:lang w:val="en-US" w:eastAsia="zh-CN"/>
        </w:rPr>
      </w:pPr>
      <w:bookmarkStart w:id="0" w:name="_Toc21279"/>
      <w:bookmarkStart w:id="1" w:name="_Toc5982"/>
      <w:r>
        <w:rPr>
          <w:rFonts w:hint="eastAsia"/>
          <w:lang w:val="en-US" w:eastAsia="zh-CN"/>
        </w:rPr>
        <w:t>filter</w:t>
      </w:r>
      <w:bookmarkEnd w:id="0"/>
      <w:bookmarkEnd w:id="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fldChar w:fldCharType="begin"/>
            </w:r>
            <w:r>
              <w:rPr>
                <w:rFonts w:hint="eastAsia"/>
                <w:sz w:val="16"/>
                <w:szCs w:val="16"/>
                <w:vertAlign w:val="baseline"/>
                <w:lang w:val="en-US" w:eastAsia="zh-CN"/>
              </w:rPr>
              <w:instrText xml:space="preserve"> HYPERLINK "http://www.cnblogs.com/wushangjue/p/4516107.html?utm_source=tuicool&amp;utm_medium=referral" </w:instrText>
            </w:r>
            <w:r>
              <w:rPr>
                <w:rFonts w:hint="eastAsia"/>
                <w:sz w:val="16"/>
                <w:szCs w:val="16"/>
                <w:vertAlign w:val="baseline"/>
                <w:lang w:val="en-US" w:eastAsia="zh-CN"/>
              </w:rPr>
              <w:fldChar w:fldCharType="separate"/>
            </w:r>
            <w:r>
              <w:rPr>
                <w:rStyle w:val="21"/>
                <w:rFonts w:hint="eastAsia"/>
                <w:sz w:val="16"/>
                <w:szCs w:val="16"/>
                <w:vertAlign w:val="baseline"/>
                <w:lang w:val="en-US" w:eastAsia="zh-CN"/>
              </w:rPr>
              <w:t>http://www.cnblogs.com/wushangjue/p/4516107.html?utm_source=tuicool&amp;utm_medium=referral</w:t>
            </w:r>
            <w:r>
              <w:rPr>
                <w:rFonts w:hint="eastAsia"/>
                <w:sz w:val="16"/>
                <w:szCs w:val="16"/>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fldChar w:fldCharType="begin"/>
            </w:r>
            <w:r>
              <w:rPr>
                <w:rFonts w:hint="eastAsia"/>
                <w:sz w:val="16"/>
                <w:szCs w:val="16"/>
                <w:vertAlign w:val="baseline"/>
                <w:lang w:val="en-US" w:eastAsia="zh-CN"/>
              </w:rPr>
              <w:instrText xml:space="preserve"> HYPERLINK "https://segmentfault.com/a/1190000002758481" </w:instrText>
            </w:r>
            <w:r>
              <w:rPr>
                <w:rFonts w:hint="eastAsia"/>
                <w:sz w:val="16"/>
                <w:szCs w:val="16"/>
                <w:vertAlign w:val="baseline"/>
                <w:lang w:val="en-US" w:eastAsia="zh-CN"/>
              </w:rPr>
              <w:fldChar w:fldCharType="separate"/>
            </w:r>
            <w:r>
              <w:rPr>
                <w:rStyle w:val="21"/>
                <w:rFonts w:hint="eastAsia"/>
                <w:sz w:val="16"/>
                <w:szCs w:val="16"/>
                <w:vertAlign w:val="baseline"/>
                <w:lang w:val="en-US" w:eastAsia="zh-CN"/>
              </w:rPr>
              <w:t>https://segmentfault.com/a/1190000002758481</w:t>
            </w:r>
            <w:r>
              <w:rPr>
                <w:rFonts w:hint="eastAsia"/>
                <w:sz w:val="16"/>
                <w:szCs w:val="16"/>
                <w:vertAlign w:val="baselin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bl>
    <w:p>
      <w:pPr>
        <w:pStyle w:val="29"/>
        <w:rPr>
          <w:rFonts w:hint="eastAsia"/>
          <w:lang w:val="en-US" w:eastAsia="zh-CN"/>
        </w:rPr>
      </w:pPr>
      <w:bookmarkStart w:id="2" w:name="_Toc24227"/>
      <w:bookmarkStart w:id="3" w:name="_Toc26443"/>
      <w:r>
        <w:fldChar w:fldCharType="begin"/>
      </w:r>
      <w:r>
        <w:instrText xml:space="preserve"> HYPERLINK "http://blog.csdn.net/benweizhu/article/details/49633937" </w:instrText>
      </w:r>
      <w:r>
        <w:fldChar w:fldCharType="separate"/>
      </w:r>
      <w:r>
        <w:rPr>
          <w:rFonts w:hint="eastAsia"/>
        </w:rPr>
        <w:t>angular controller as syntax vs scope</w:t>
      </w:r>
      <w:r>
        <w:rPr>
          <w:rFonts w:hint="eastAsia"/>
        </w:rPr>
        <w:fldChar w:fldCharType="end"/>
      </w:r>
      <w:r>
        <w:rPr>
          <w:rFonts w:hint="eastAsia"/>
          <w:lang w:val="en-US" w:eastAsia="zh-CN"/>
        </w:rPr>
        <w:t xml:space="preserve"> ---as 语法糖</w:t>
      </w:r>
      <w:bookmarkEnd w:id="2"/>
      <w:bookmarkEnd w:id="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175" w:type="dxa"/>
            <w:vAlign w:val="top"/>
          </w:tcPr>
          <w:p>
            <w:pPr>
              <w:pStyle w:val="27"/>
              <w:rPr>
                <w:rFonts w:hint="eastAsia"/>
                <w:lang w:val="en-US" w:eastAsia="zh-CN"/>
              </w:rPr>
            </w:pPr>
          </w:p>
        </w:tc>
        <w:tc>
          <w:tcPr>
            <w:tcW w:w="9699" w:type="dxa"/>
            <w:vAlign w:val="center"/>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"http://www.tuicool.com/articles/Mfeimu" </w:instrText>
            </w:r>
            <w:r>
              <w:rPr>
                <w:rFonts w:hint="eastAsia"/>
                <w:lang w:val="en-US" w:eastAsia="zh-CN"/>
              </w:rPr>
              <w:fldChar w:fldCharType="separate"/>
            </w:r>
            <w:r>
              <w:rPr>
                <w:rStyle w:val="21"/>
                <w:rFonts w:hint="eastAsia"/>
                <w:szCs w:val="16"/>
                <w:vertAlign w:val="baseline"/>
                <w:lang w:val="en-US" w:eastAsia="zh-CN"/>
              </w:rPr>
              <w:t>http://www.tuicool.com/articles/Mfeimu</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"http://blog.csdn.net/benweizhu/article/details/49633937" </w:instrText>
            </w:r>
            <w:r>
              <w:rPr>
                <w:rFonts w:hint="eastAsia"/>
                <w:lang w:val="en-US" w:eastAsia="zh-CN"/>
              </w:rPr>
              <w:fldChar w:fldCharType="separate"/>
            </w:r>
            <w:r>
              <w:rPr>
                <w:rStyle w:val="21"/>
                <w:rFonts w:hint="eastAsia"/>
                <w:szCs w:val="16"/>
                <w:vertAlign w:val="baseline"/>
                <w:lang w:val="en-US" w:eastAsia="zh-CN"/>
              </w:rPr>
              <w:t>http://blog.csdn.net/benweizhu/article/details/49633937</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"http://lib.csdn.net/article/angularjs/42911" </w:instrText>
            </w:r>
            <w:r>
              <w:rPr>
                <w:rFonts w:hint="eastAsia"/>
                <w:lang w:val="en-US" w:eastAsia="zh-CN"/>
              </w:rPr>
              <w:fldChar w:fldCharType="separate"/>
            </w:r>
            <w:r>
              <w:rPr>
                <w:rStyle w:val="21"/>
                <w:rFonts w:hint="eastAsia"/>
                <w:szCs w:val="16"/>
                <w:vertAlign w:val="baseline"/>
                <w:lang w:val="en-US" w:eastAsia="zh-CN"/>
              </w:rPr>
              <w:t>http://lib.csdn.net/article/angularjs/42911</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bookmarkStart w:id="4" w:name="_Toc18071"/>
            <w:bookmarkStart w:id="5" w:name="_Toc12765"/>
            <w:r>
              <w:rPr>
                <w:rFonts w:hint="eastAsia"/>
                <w:lang w:val="en-US" w:eastAsia="zh-CN"/>
              </w:rPr>
              <w:t>说明</w:t>
            </w:r>
            <w:bookmarkEnd w:id="4"/>
            <w:bookmarkEnd w:id="5"/>
          </w:p>
        </w:tc>
        <w:tc>
          <w:tcPr>
            <w:tcW w:w="9699" w:type="dxa"/>
            <w:vAlign w:val="center"/>
          </w:tcPr>
          <w:p>
            <w:pPr>
              <w:pStyle w:val="30"/>
              <w:rPr>
                <w:rFonts w:hint="default"/>
              </w:rPr>
            </w:pPr>
            <w:r>
              <w:rPr>
                <w:rFonts w:hint="eastAsia"/>
              </w:rPr>
              <w:t>AngularJS: "Controller as" or "$scope"?</w:t>
            </w:r>
          </w:p>
          <w:p>
            <w:pPr>
              <w:pStyle w:val="30"/>
              <w:rPr>
                <w:rFonts w:hint="eastAsia"/>
                <w:lang w:val="en-US" w:eastAsia="zh-CN"/>
              </w:rPr>
            </w:pPr>
            <w:r>
              <w:rPr>
                <w:rFonts w:hint="default"/>
              </w:rPr>
              <w:t>angular从1.2版本开始带来了新语法Controller as。再次之前我们对于angular在view上的绑定都必须使用直接的scope对象，对于controller来说我们也得必须注入$scope这个service。如下：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3"/>
              <w:rPr>
                <w:rFonts w:hint="default"/>
              </w:rPr>
            </w:pPr>
            <w:r>
              <w:rPr>
                <w:rFonts w:hint="default"/>
                <w:lang w:val="en-US" w:eastAsia="zh-CN"/>
              </w:rPr>
              <w:t>angular.module("app",[]).controller("demoController",["$scope",function($scope){</w:t>
            </w:r>
          </w:p>
          <w:p>
            <w:pPr>
              <w:pStyle w:val="33"/>
              <w:rPr>
                <w:rFonts w:hint="default"/>
              </w:rPr>
            </w:pPr>
            <w:r>
              <w:rPr>
                <w:rFonts w:hint="default"/>
                <w:lang w:val="en-US" w:eastAsia="zh-CN"/>
              </w:rPr>
              <w:t>    $scope.title = "angualr";</w:t>
            </w:r>
          </w:p>
          <w:p>
            <w:pPr>
              <w:pStyle w:val="33"/>
              <w:rPr>
                <w:rFonts w:hint="default"/>
              </w:rPr>
            </w:pPr>
            <w:r>
              <w:rPr>
                <w:rFonts w:hint="default"/>
                <w:lang w:val="en-US" w:eastAsia="zh-CN"/>
              </w:rPr>
              <w:t> }])</w:t>
            </w:r>
          </w:p>
          <w:p>
            <w:pPr>
              <w:pStyle w:val="33"/>
              <w:rPr>
                <w:rFonts w:hint="default"/>
              </w:rPr>
            </w:pPr>
            <w:r>
              <w:rPr>
                <w:rFonts w:hint="default"/>
                <w:lang w:val="en-US" w:eastAsia="zh-CN"/>
              </w:rPr>
              <w:t>&lt;div ng-app="app" ng-controller="demoController"&gt;</w:t>
            </w:r>
          </w:p>
          <w:p>
            <w:pPr>
              <w:pStyle w:val="33"/>
              <w:rPr>
                <w:rFonts w:hint="default"/>
              </w:rPr>
            </w:pPr>
            <w:r>
              <w:rPr>
                <w:rFonts w:hint="default"/>
                <w:lang w:val="en-US" w:eastAsia="zh-CN"/>
              </w:rPr>
              <w:t>    hello : {{title}} !</w:t>
            </w:r>
          </w:p>
          <w:p>
            <w:pPr>
              <w:pStyle w:val="33"/>
              <w:rPr>
                <w:rFonts w:hint="eastAsia"/>
                <w:lang w:val="en-US" w:eastAsia="zh-CN"/>
              </w:rPr>
            </w:pPr>
            <w:r>
              <w:rPr>
                <w:rFonts w:hint="default"/>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0"/>
              <w:rPr>
                <w:rFonts w:hint="eastAsia"/>
                <w:lang w:val="en-US" w:eastAsia="zh-CN"/>
              </w:rPr>
            </w:pPr>
            <w:r>
              <w:rPr>
                <w:rFonts w:hint="default"/>
              </w:rPr>
              <w:t>有些人觉得即使这样我们的controller还是不够POJO，以及对于coffescript爱好者不足够友好，所以在angular在1.2给我带来了一个新的语法糖这就是本文将要说的controller as的语法糖，修改上面的demo将会变成：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3"/>
              <w:rPr>
                <w:rFonts w:hint="default"/>
              </w:rPr>
            </w:pPr>
            <w:r>
              <w:rPr>
                <w:rFonts w:hint="default"/>
                <w:lang w:val="en-US" w:eastAsia="zh-CN"/>
              </w:rPr>
              <w:t>angular.module("app",[]).controller("demoController",[function(){</w:t>
            </w:r>
          </w:p>
          <w:p>
            <w:pPr>
              <w:pStyle w:val="33"/>
              <w:rPr>
                <w:rFonts w:hint="default"/>
              </w:rPr>
            </w:pPr>
            <w:r>
              <w:rPr>
                <w:rFonts w:hint="default"/>
                <w:lang w:val="en-US" w:eastAsia="zh-CN"/>
              </w:rPr>
              <w:t>    this.title = "angualr";</w:t>
            </w:r>
          </w:p>
          <w:p>
            <w:pPr>
              <w:pStyle w:val="33"/>
              <w:rPr>
                <w:rFonts w:hint="default"/>
              </w:rPr>
            </w:pPr>
            <w:r>
              <w:rPr>
                <w:rFonts w:hint="default"/>
                <w:lang w:val="en-US" w:eastAsia="zh-CN"/>
              </w:rPr>
              <w:t>}])</w:t>
            </w:r>
          </w:p>
          <w:p>
            <w:pPr>
              <w:pStyle w:val="33"/>
              <w:rPr>
                <w:rFonts w:hint="default"/>
              </w:rPr>
            </w:pPr>
            <w:r>
              <w:rPr>
                <w:rFonts w:hint="default"/>
                <w:lang w:val="en-US" w:eastAsia="zh-CN"/>
              </w:rPr>
              <w:t>&lt;div ng-app="app" ng-controller="demoController as demo"&gt;</w:t>
            </w:r>
          </w:p>
          <w:p>
            <w:pPr>
              <w:pStyle w:val="33"/>
              <w:rPr>
                <w:rFonts w:hint="default"/>
                <w:lang w:val="en-US" w:eastAsia="zh-CN"/>
              </w:rPr>
            </w:pPr>
            <w:r>
              <w:rPr>
                <w:rFonts w:hint="default"/>
                <w:lang w:val="en-US" w:eastAsia="zh-CN"/>
              </w:rPr>
              <w:t>     hello : {{demo.title}} !</w:t>
            </w:r>
          </w:p>
          <w:p>
            <w:pPr>
              <w:pStyle w:val="33"/>
              <w:rPr>
                <w:rFonts w:hint="eastAsia"/>
                <w:lang w:val="en-US" w:eastAsia="zh-CN"/>
              </w:rPr>
            </w:pPr>
            <w:r>
              <w:rPr>
                <w:rFonts w:hint="default"/>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0"/>
              <w:rPr>
                <w:rFonts w:hint="default"/>
              </w:rPr>
            </w:pPr>
            <w:r>
              <w:rPr>
                <w:rFonts w:hint="default"/>
              </w:rPr>
              <w:t>这里我们可以看见现在controller不再有$scope的注入了，感觉controller就是一个很简单的平面的JavaScript对象了，不存在任何的差别了。再则就是view上多增加了个demoController as demo，给controller起了一个别名，在此后的view模板中靠这个别名来访问数据对象。</w:t>
            </w:r>
          </w:p>
          <w:p>
            <w:pPr>
              <w:pStyle w:val="30"/>
              <w:rPr>
                <w:rFonts w:hint="default"/>
              </w:rPr>
            </w:pPr>
            <w:r>
              <w:rPr>
                <w:rFonts w:hint="default"/>
              </w:rPr>
              <w:t>或许看到这里你会问为什么需要如此啊，不就是个语法糖而已，先别着急，我们会在后边分析$scope和他的差别。在此之前我们先来看看angular源码的实现这样才会有助于我们的分析：</w:t>
            </w:r>
          </w:p>
          <w:p>
            <w:pPr>
              <w:pStyle w:val="30"/>
              <w:rPr>
                <w:rFonts w:hint="eastAsia"/>
                <w:lang w:val="en-US" w:eastAsia="zh-CN"/>
              </w:rPr>
            </w:pPr>
            <w:r>
              <w:rPr>
                <w:rFonts w:hint="default"/>
              </w:rPr>
              <w:t>下面是一段来自angular的code：在1499行开始(行数只能保证在写作的时候有效)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5" w:type="dxa"/>
            <w:vMerge w:val="continue"/>
            <w:vAlign w:val="top"/>
          </w:tcPr>
          <w:p>
            <w:pPr>
              <w:pStyle w:val="27"/>
              <w:rPr>
                <w:rFonts w:hint="eastAsia"/>
                <w:lang w:val="en-US" w:eastAsia="zh-CN"/>
              </w:rPr>
            </w:pPr>
          </w:p>
        </w:tc>
        <w:tc>
          <w:tcPr>
            <w:tcW w:w="9699" w:type="dxa"/>
            <w:vAlign w:val="center"/>
          </w:tcPr>
          <w:p>
            <w:pPr>
              <w:pStyle w:val="33"/>
              <w:rPr>
                <w:rFonts w:hint="default"/>
              </w:rPr>
            </w:pPr>
            <w:r>
              <w:rPr>
                <w:rFonts w:hint="default"/>
                <w:lang w:val="en-US" w:eastAsia="zh-CN"/>
              </w:rPr>
              <w:t>if (directive.controllerAs) {</w:t>
            </w:r>
          </w:p>
          <w:p>
            <w:pPr>
              <w:pStyle w:val="33"/>
              <w:rPr>
                <w:rFonts w:hint="default"/>
              </w:rPr>
            </w:pPr>
            <w:r>
              <w:rPr>
                <w:rFonts w:hint="default"/>
                <w:lang w:val="en-US" w:eastAsia="zh-CN"/>
              </w:rPr>
              <w:t>         locals.$scope[directive.controllerAs] = controllerInstance;</w:t>
            </w:r>
          </w:p>
          <w:p>
            <w:pPr>
              <w:pStyle w:val="33"/>
              <w:rPr>
                <w:rFonts w:hint="eastAsia"/>
                <w:lang w:val="en-US" w:eastAsia="zh-CN"/>
              </w:rPr>
            </w:pPr>
            <w:r>
              <w:rPr>
                <w:rFonts w:hint="default"/>
                <w:lang w:val="en-US"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5" w:type="dxa"/>
            <w:vMerge w:val="continue"/>
            <w:vAlign w:val="top"/>
          </w:tcPr>
          <w:p>
            <w:pPr>
              <w:pStyle w:val="30"/>
            </w:pPr>
          </w:p>
        </w:tc>
        <w:tc>
          <w:tcPr>
            <w:tcW w:w="9699" w:type="dxa"/>
            <w:vAlign w:val="center"/>
          </w:tcPr>
          <w:p>
            <w:pPr>
              <w:pStyle w:val="33"/>
              <w:rPr>
                <w:rFonts w:hint="default"/>
              </w:rPr>
            </w:pPr>
            <w:r>
              <w:rPr>
                <w:rFonts w:hint="default"/>
              </w:rPr>
              <w:t xml:space="preserve">&lt;div ng-controller="MainController as main"&gt;  </w:t>
            </w:r>
          </w:p>
          <w:p>
            <w:pPr>
              <w:pStyle w:val="33"/>
              <w:rPr>
                <w:rFonts w:hint="default"/>
              </w:rPr>
            </w:pPr>
            <w:r>
              <w:rPr>
                <w:rFonts w:hint="default"/>
              </w:rPr>
              <w:t xml:space="preserve">  {{ main.someProp }}</w:t>
            </w:r>
          </w:p>
          <w:p>
            <w:pPr>
              <w:pStyle w:val="33"/>
            </w:pPr>
            <w:r>
              <w:rPr>
                <w:rFonts w:hint="default"/>
              </w:rPr>
              <w:t xml:space="preserve">&lt;/div&gt; </w:t>
            </w:r>
          </w:p>
          <w:p>
            <w:pPr>
              <w:pStyle w:val="33"/>
              <w:rPr>
                <w:rFonts w:hint="default"/>
              </w:rPr>
            </w:pPr>
            <w:r>
              <w:rPr>
                <w:rFonts w:hint="default"/>
              </w:rPr>
              <w:t xml:space="preserve">app.controller('MainController', function () {  </w:t>
            </w:r>
          </w:p>
          <w:p>
            <w:pPr>
              <w:pStyle w:val="33"/>
              <w:rPr>
                <w:rFonts w:hint="default"/>
              </w:rPr>
            </w:pPr>
            <w:r>
              <w:rPr>
                <w:rFonts w:hint="default"/>
              </w:rPr>
              <w:t xml:space="preserve">  this.someProp = 'Some value.'</w:t>
            </w:r>
          </w:p>
          <w:p>
            <w:pPr>
              <w:pStyle w:val="33"/>
              <w:rPr>
                <w:rFonts w:hint="default"/>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rPr>
                <w:rFonts w:hint="default"/>
              </w:rPr>
            </w:pPr>
            <w:r>
              <w:rPr>
                <w:rFonts w:hint="default"/>
              </w:rPr>
              <w:t> 从上面的代码我们能看见的是：angular只是把controller这个对象实例以其as的别名在scope上创建了一个新的对象属性。靠，就这么一行代码搞定！</w:t>
            </w:r>
          </w:p>
          <w:p>
            <w:pPr>
              <w:rPr>
                <w:rFonts w:hint="default"/>
              </w:rPr>
            </w:pPr>
            <w:r>
              <w:rPr>
                <w:rFonts w:hint="default"/>
              </w:rPr>
              <w:t>   先别急，既然是语法糖，那么它肯定有他出现的原因，让我们来和直接用$scope对比下：</w:t>
            </w:r>
          </w:p>
          <w:p>
            <w:pPr>
              <w:rPr>
                <w:rFonts w:hint="default"/>
              </w:rPr>
            </w:pPr>
            <w:r>
              <w:rPr>
                <w:rFonts w:hint="default"/>
              </w:rPr>
              <w:t>   在此文之前我在angularjs的群中和大家讨论了下我的看法，得到大家不错的反馈，所以有了本文，记录和分享下来。 </w:t>
            </w:r>
          </w:p>
          <w:p>
            <w:pPr>
              <w:rPr>
                <w:rFonts w:hint="eastAsia"/>
                <w:lang w:val="en-US" w:eastAsia="zh-CN"/>
              </w:rPr>
            </w:pPr>
            <w:r>
              <w:rPr>
                <w:rFonts w:hint="default"/>
              </w:rPr>
              <w:t>   可以规定对于controller as的写法如下：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3"/>
              <w:rPr>
                <w:rFonts w:hint="default"/>
              </w:rPr>
            </w:pPr>
            <w:r>
              <w:rPr>
                <w:rFonts w:hint="default"/>
                <w:lang w:val="en-US" w:eastAsia="zh-CN"/>
              </w:rPr>
              <w:t>angular.module("app",[]) .controller("demoController",[function(){</w:t>
            </w:r>
          </w:p>
          <w:p>
            <w:pPr>
              <w:pStyle w:val="33"/>
              <w:rPr>
                <w:rFonts w:hint="default"/>
              </w:rPr>
            </w:pPr>
            <w:r>
              <w:rPr>
                <w:rFonts w:hint="default"/>
                <w:lang w:val="en-US" w:eastAsia="zh-CN"/>
              </w:rPr>
              <w:t>        var vm = this;</w:t>
            </w:r>
          </w:p>
          <w:p>
            <w:pPr>
              <w:pStyle w:val="33"/>
              <w:rPr>
                <w:rFonts w:hint="default"/>
              </w:rPr>
            </w:pPr>
            <w:r>
              <w:rPr>
                <w:rFonts w:hint="default"/>
                <w:lang w:val="en-US" w:eastAsia="zh-CN"/>
              </w:rPr>
              <w:t>        vm.title = "angualr";</w:t>
            </w:r>
          </w:p>
          <w:p>
            <w:pPr>
              <w:pStyle w:val="33"/>
              <w:rPr>
                <w:rFonts w:hint="default"/>
              </w:rPr>
            </w:pPr>
            <w:r>
              <w:rPr>
                <w:rFonts w:hint="default"/>
                <w:lang w:val="en-US" w:eastAsia="zh-CN"/>
              </w:rPr>
              <w:t>        return vm;</w:t>
            </w:r>
          </w:p>
          <w:p>
            <w:pPr>
              <w:pStyle w:val="33"/>
              <w:rPr>
                <w:rFonts w:hint="eastAsia"/>
                <w:lang w:val="en-US" w:eastAsia="zh-CN"/>
              </w:rPr>
            </w:pPr>
            <w:r>
              <w:rPr>
                <w:rFonts w:hint="default"/>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8"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default"/>
              </w:rPr>
            </w:pPr>
            <w:r>
              <w:rPr>
                <w:rFonts w:hint="default"/>
              </w:rPr>
              <w:t>其优势为：</w:t>
            </w:r>
          </w:p>
          <w:p>
            <w:pPr>
              <w:pStyle w:val="30"/>
            </w:pPr>
            <w:r>
              <w:rPr>
                <w:rFonts w:hint="default"/>
              </w:rPr>
              <w:t>定义vm这样会让我们更好的避免JavaScript的this的坑。</w:t>
            </w:r>
          </w:p>
          <w:p>
            <w:pPr>
              <w:pStyle w:val="30"/>
            </w:pPr>
            <w:r>
              <w:rPr>
                <w:rFonts w:hint="default"/>
              </w:rPr>
              <w:t>如果某个版本的angular不再支持controller as,可以轻易的注入$scope,修改为 var vm = $scope;</w:t>
            </w:r>
          </w:p>
          <w:p>
            <w:pPr>
              <w:pStyle w:val="30"/>
            </w:pPr>
            <w:r>
              <w:rPr>
                <w:rFonts w:hint="default"/>
              </w:rPr>
              <w:t>因为不再注入$scope了，controller更加的POJO，就是一个很普通的JavaScript对象。</w:t>
            </w:r>
          </w:p>
          <w:p>
            <w:pPr>
              <w:pStyle w:val="30"/>
            </w:pPr>
            <w:r>
              <w:rPr>
                <w:rFonts w:hint="default"/>
              </w:rPr>
              <w:t>也因为没有了$scope，而controller实例将会成为scope上的一个属性，所以在controller中我们再也不能使用$watch,$emit,$on之类的特殊方法，因为这些东西往往不该出现在controller中的，给大家一个警告，更好的控制。但是一旦如果没办法必须用的话，可以在征得项目组一致同意，将此controller退回$scope.</w:t>
            </w:r>
          </w:p>
          <w:p>
            <w:pPr>
              <w:pStyle w:val="30"/>
            </w:pPr>
            <w:r>
              <w:rPr>
                <w:rFonts w:hint="default"/>
              </w:rPr>
              <w:t>因为controller实例将会只是$scope的一个属性，所以view模板上的所有字段都会在一个引用的属性上，这可以避开JavaScript原型链继承对于值类型的坑。参加</w:t>
            </w:r>
            <w:r>
              <w:rPr>
                <w:rFonts w:hint="default"/>
              </w:rPr>
              <w:fldChar w:fldCharType="begin"/>
            </w:r>
            <w:r>
              <w:rPr>
                <w:rFonts w:hint="default"/>
              </w:rPr>
              <w:instrText xml:space="preserve"> HYPERLINK "https://github.com/angular/angular.js/wiki/Understanding-Scopes" \t "http://blog.csdn.net/benweizhu/article/details/_blank" </w:instrText>
            </w:r>
            <w:r>
              <w:rPr>
                <w:rFonts w:hint="default"/>
              </w:rPr>
              <w:fldChar w:fldCharType="separate"/>
            </w:r>
            <w:r>
              <w:rPr>
                <w:rStyle w:val="21"/>
                <w:rFonts w:hint="default" w:ascii="Georgia" w:hAnsi="Georgia" w:eastAsia="Georgia" w:cs="Georgia"/>
                <w:b w:val="0"/>
                <w:i w:val="0"/>
                <w:caps w:val="0"/>
                <w:color w:val="3D81EE"/>
                <w:spacing w:val="0"/>
                <w:szCs w:val="21"/>
                <w:u w:val="none"/>
                <w:shd w:val="clear" w:fill="FFFFFF"/>
              </w:rPr>
              <w:t>https://github.com/angular/angular.js/wiki/Understanding-Scopes</w:t>
            </w:r>
            <w:r>
              <w:rPr>
                <w:rFonts w:hint="default"/>
              </w:rPr>
              <w:fldChar w:fldCharType="end"/>
            </w:r>
            <w:r>
              <w:rPr>
                <w:rFonts w:hint="default"/>
              </w:rPr>
              <w:t>.</w:t>
            </w:r>
          </w:p>
          <w:p>
            <w:pPr>
              <w:pStyle w:val="30"/>
              <w:rPr>
                <w:rFonts w:hint="eastAsia"/>
                <w:lang w:val="en-US" w:eastAsia="zh-CN"/>
              </w:rPr>
            </w:pPr>
            <w:r>
              <w:rPr>
                <w:rFonts w:hint="default"/>
              </w:rPr>
              <w:t xml:space="preserve">controller as 对于 coffescript,liveScript更友好。 </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pStyle w:val="30"/>
            </w:pPr>
          </w:p>
        </w:tc>
        <w:tc>
          <w:tcPr>
            <w:tcW w:w="9699" w:type="dxa"/>
            <w:vAlign w:val="center"/>
          </w:tcPr>
          <w:p>
            <w:pPr>
              <w:pStyle w:val="30"/>
              <w:rPr>
                <w:rFonts w:hint="default"/>
              </w:rPr>
            </w:pPr>
            <w:r>
              <w:rPr>
                <w:rFonts w:hint="default"/>
              </w:rPr>
              <w:t>模板上定义的每个字段方法都会在scope寄存在controller as别名上的引用上，所以在controller继承中，不会在出现命名冲突的问题。</w:t>
            </w:r>
          </w:p>
          <w:p>
            <w:pPr>
              <w:pStyle w:val="30"/>
              <w:rPr>
                <w:rFonts w:hint="default"/>
              </w:rPr>
            </w:pPr>
            <w:r>
              <w:rPr>
                <w:rFonts w:hint="default"/>
              </w:rPr>
              <w:t>注释:对于route，也有个controllerAs的属性可以设置，下面代码</w:t>
            </w:r>
            <w:r>
              <w:rPr>
                <w:rFonts w:hint="eastAsia"/>
                <w:lang w:eastAsia="zh-CN"/>
              </w:rPr>
              <w:t>来自</w:t>
            </w:r>
            <w:r>
              <w:rPr>
                <w:rFonts w:hint="default"/>
              </w:rPr>
              <w:t>angular doc文档：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'ngViewExample'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'ngRoute'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'ngAnimate'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($routeProvider, $locationProvider)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$routeProvider.when(</w:t>
            </w:r>
            <w:r>
              <w:rPr>
                <w:rFonts w:hint="default" w:ascii="Consolas" w:hAnsi="Consolas" w:eastAsia="Consolas" w:cs="Consolas"/>
                <w:color w:val="2D0000"/>
                <w:sz w:val="16"/>
                <w:szCs w:val="16"/>
                <w:shd w:val="clear" w:fill="FFFFFF"/>
              </w:rPr>
              <w:t>'/Book/:bookId'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'book.html'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controller</w:t>
            </w:r>
            <w:r>
              <w:rPr>
                <w:rFonts w:hint="default" w:ascii="Consolas" w:hAnsi="Consolas" w:eastAsia="Consolas" w:cs="Consolas"/>
                <w:color w:val="000000"/>
                <w:sz w:val="16"/>
                <w:szCs w:val="16"/>
                <w:shd w:val="clear" w:fill="FFFFFF"/>
              </w:rPr>
              <w:t>: BookCntl,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controllerAs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'book'</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$routeProvider.when(</w:t>
            </w:r>
            <w:r>
              <w:rPr>
                <w:rFonts w:hint="default" w:ascii="Consolas" w:hAnsi="Consolas" w:eastAsia="Consolas" w:cs="Consolas"/>
                <w:color w:val="2D0000"/>
                <w:sz w:val="16"/>
                <w:szCs w:val="16"/>
                <w:shd w:val="clear" w:fill="FFFFFF"/>
              </w:rPr>
              <w:t>'/Book/:bookId/ch/:chapterId'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'chapter.html'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controller</w:t>
            </w:r>
            <w:r>
              <w:rPr>
                <w:rFonts w:hint="default" w:ascii="Consolas" w:hAnsi="Consolas" w:eastAsia="Consolas" w:cs="Consolas"/>
                <w:color w:val="000000"/>
                <w:sz w:val="16"/>
                <w:szCs w:val="16"/>
                <w:shd w:val="clear" w:fill="FFFFFF"/>
              </w:rPr>
              <w:t>: ChapterCntl,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controllerAs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'chapter'</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configure html5 to get links working on jsfiddle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$locationProvider.html5Mode(</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bookmarkStart w:id="6" w:name="_Toc13538"/>
            <w:bookmarkStart w:id="7" w:name="_Toc18888"/>
            <w:r>
              <w:rPr>
                <w:rFonts w:hint="eastAsia"/>
                <w:lang w:val="en-US" w:eastAsia="zh-CN"/>
              </w:rPr>
              <w:t>demo</w:t>
            </w:r>
            <w:bookmarkEnd w:id="6"/>
            <w:bookmarkEnd w:id="7"/>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body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"demo as d"</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"d.click('parent',$event)"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given some text for click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"checkbox" </w:t>
            </w:r>
            <w:r>
              <w:rPr>
                <w:rFonts w:hint="default" w:ascii="Consolas" w:hAnsi="Consolas" w:eastAsia="Consolas" w:cs="Consolas"/>
                <w:color w:val="0000FF"/>
                <w:sz w:val="16"/>
                <w:szCs w:val="16"/>
                <w:shd w:val="clear" w:fill="FFFFFF"/>
              </w:rPr>
              <w:t>ng-model=</w:t>
            </w:r>
            <w:r>
              <w:rPr>
                <w:rFonts w:hint="default" w:ascii="Consolas" w:hAnsi="Consolas" w:eastAsia="Consolas" w:cs="Consolas"/>
                <w:color w:val="008000"/>
                <w:sz w:val="16"/>
                <w:szCs w:val="16"/>
                <w:shd w:val="clear" w:fill="FFFFFF"/>
              </w:rPr>
              <w:t>"d.stopPropagation"</w:t>
            </w:r>
            <w:r>
              <w:rPr>
                <w:rFonts w:hint="default" w:ascii="Consolas" w:hAnsi="Consolas" w:eastAsia="Consolas" w:cs="Consolas"/>
                <w:color w:val="000000"/>
                <w:sz w:val="16"/>
                <w:szCs w:val="16"/>
                <w:shd w:val="clear" w:fill="FFFFFF"/>
              </w:rPr>
              <w:t>/&gt;Stop Propagation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hr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button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"d.click('button',$event)"</w:t>
            </w:r>
            <w:r>
              <w:rPr>
                <w:rFonts w:hint="default" w:ascii="Consolas" w:hAnsi="Consolas" w:eastAsia="Consolas" w:cs="Consolas"/>
                <w:color w:val="000000"/>
                <w:sz w:val="16"/>
                <w:szCs w:val="16"/>
                <w:shd w:val="clear" w:fill="FFFFFF"/>
              </w:rPr>
              <w:t>&gt;button&lt;/</w:t>
            </w:r>
            <w:r>
              <w:rPr>
                <w:rFonts w:hint="default" w:ascii="Consolas" w:hAnsi="Consolas" w:eastAsia="Consolas" w:cs="Consolas"/>
                <w:b/>
                <w:color w:val="000080"/>
                <w:sz w:val="16"/>
                <w:szCs w:val="16"/>
                <w:shd w:val="clear" w:fill="FFFFFF"/>
              </w:rPr>
              <w:t>button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"demo"</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vm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vm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click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(name, $event)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 xml:space="preserve">(name + </w:t>
            </w:r>
            <w:r>
              <w:rPr>
                <w:rFonts w:hint="default" w:ascii="Consolas" w:hAnsi="Consolas" w:eastAsia="Consolas" w:cs="Consolas"/>
                <w:color w:val="2D0000"/>
                <w:sz w:val="16"/>
                <w:szCs w:val="16"/>
                <w:shd w:val="clear" w:fill="FFFFFF"/>
              </w:rPr>
              <w:t>" -----called"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vm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$event.</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vm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bl>
    <w:p>
      <w:pPr>
        <w:pStyle w:val="29"/>
        <w:rPr>
          <w:rFonts w:hint="eastAsia"/>
          <w:lang w:val="en-US" w:eastAsia="zh-CN"/>
        </w:rPr>
      </w:pPr>
      <w:bookmarkStart w:id="8" w:name="_Toc5933"/>
      <w:bookmarkStart w:id="9" w:name="_Toc26386"/>
      <w:r>
        <w:rPr>
          <w:rFonts w:hint="eastAsia"/>
        </w:rPr>
        <w:t>angular.element方法汇总</w:t>
      </w:r>
      <w:bookmarkEnd w:id="8"/>
      <w:bookmarkEnd w:id="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rPr>
                <w:rFonts w:hint="eastAsia"/>
                <w:lang w:val="en-US" w:eastAsia="zh-CN"/>
              </w:rPr>
            </w:pPr>
            <w:r>
              <w:rPr>
                <w:rFonts w:hint="default"/>
              </w:rPr>
              <w:t>addClass()-为每个匹配的元素添加指定的样式类名</w:t>
            </w:r>
            <w:r>
              <w:rPr>
                <w:rFonts w:hint="default"/>
              </w:rPr>
              <w:br w:type="textWrapping"/>
            </w:r>
            <w:r>
              <w:rPr>
                <w:rFonts w:hint="default"/>
              </w:rPr>
              <w:t>after()-在匹配元素集合中的每个元素后面插入参数所指定的内容，作为其兄弟节点</w:t>
            </w:r>
            <w:r>
              <w:rPr>
                <w:rFonts w:hint="default"/>
              </w:rPr>
              <w:br w:type="textWrapping"/>
            </w:r>
            <w:r>
              <w:rPr>
                <w:rFonts w:hint="default"/>
              </w:rPr>
              <w:t>append()-在每个匹配元素里面的末尾处插入参数内容</w:t>
            </w:r>
            <w:r>
              <w:rPr>
                <w:rFonts w:hint="default"/>
              </w:rPr>
              <w:br w:type="textWrapping"/>
            </w:r>
            <w:r>
              <w:rPr>
                <w:rFonts w:hint="default"/>
              </w:rPr>
              <w:t>attr() - 获取匹配的元素集合中的第一个元素的属性的值</w:t>
            </w:r>
            <w:r>
              <w:rPr>
                <w:rFonts w:hint="default"/>
              </w:rPr>
              <w:br w:type="textWrapping"/>
            </w:r>
            <w:r>
              <w:rPr>
                <w:rFonts w:hint="default"/>
              </w:rPr>
              <w:t>bind() - 为一个元素绑定一个事件处理程序</w:t>
            </w:r>
            <w:r>
              <w:rPr>
                <w:rFonts w:hint="default"/>
              </w:rPr>
              <w:br w:type="textWrapping"/>
            </w:r>
            <w:r>
              <w:rPr>
                <w:rFonts w:hint="default"/>
              </w:rPr>
              <w:t>children() - 获得匹配元素集合中每个元素的子元素，选择器选择性筛选</w:t>
            </w:r>
            <w:r>
              <w:rPr>
                <w:rFonts w:hint="default"/>
              </w:rPr>
              <w:br w:type="textWrapping"/>
            </w:r>
            <w:r>
              <w:rPr>
                <w:rFonts w:hint="default"/>
              </w:rPr>
              <w:t>clone()-创建一个匹配的元素集合的深度拷贝副本</w:t>
            </w:r>
            <w:r>
              <w:rPr>
                <w:rFonts w:hint="default"/>
              </w:rPr>
              <w:br w:type="textWrapping"/>
            </w:r>
            <w:r>
              <w:rPr>
                <w:rFonts w:hint="default"/>
              </w:rPr>
              <w:t>contents()-获得匹配元素集合中每个元素的子元素，包括文字和注释节点</w:t>
            </w:r>
            <w:r>
              <w:rPr>
                <w:rFonts w:hint="default"/>
              </w:rPr>
              <w:br w:type="textWrapping"/>
            </w:r>
            <w:r>
              <w:rPr>
                <w:rFonts w:hint="default"/>
              </w:rPr>
              <w:t>css() - 获取匹配元素集合中的第一个元素的样式属性的值</w:t>
            </w:r>
            <w:r>
              <w:rPr>
                <w:rFonts w:hint="default"/>
              </w:rPr>
              <w:br w:type="textWrapping"/>
            </w:r>
            <w:r>
              <w:rPr>
                <w:rFonts w:hint="default"/>
              </w:rPr>
              <w:t>data()-在匹配元素上存储任意相关数据</w:t>
            </w:r>
            <w:r>
              <w:rPr>
                <w:rFonts w:hint="default"/>
              </w:rPr>
              <w:br w:type="textWrapping"/>
            </w:r>
            <w:r>
              <w:rPr>
                <w:rFonts w:hint="default"/>
              </w:rPr>
              <w:t>detach()-从DOM中去掉所有匹配的元素</w:t>
            </w:r>
            <w:r>
              <w:rPr>
                <w:rFonts w:hint="default"/>
              </w:rPr>
              <w:br w:type="textWrapping"/>
            </w:r>
            <w:r>
              <w:rPr>
                <w:rFonts w:hint="default"/>
              </w:rPr>
              <w:t>empty()-从DOM中移除集合中匹配元素的所有子节点</w:t>
            </w:r>
            <w:r>
              <w:rPr>
                <w:rFonts w:hint="default"/>
              </w:rPr>
              <w:br w:type="textWrapping"/>
            </w:r>
            <w:r>
              <w:rPr>
                <w:rFonts w:hint="default"/>
              </w:rPr>
              <w:t>eq()-减少匹配元素的集合为指定的索引的哪一个元素</w:t>
            </w:r>
            <w:r>
              <w:rPr>
                <w:rFonts w:hint="default"/>
              </w:rPr>
              <w:br w:type="textWrapping"/>
            </w:r>
            <w:r>
              <w:rPr>
                <w:rFonts w:hint="default"/>
              </w:rPr>
              <w:t>find() - 通过一个选择器，jQuery对象，或元素过滤，得到当前匹配的元素集合中每个元素的后代</w:t>
            </w:r>
            <w:r>
              <w:rPr>
                <w:rFonts w:hint="default"/>
              </w:rPr>
              <w:br w:type="textWrapping"/>
            </w:r>
            <w:r>
              <w:rPr>
                <w:rFonts w:hint="default"/>
              </w:rPr>
              <w:t>hasClass()-确定任何一个匹配元素是否有被分配给定的（样式）类</w:t>
            </w:r>
            <w:r>
              <w:rPr>
                <w:rFonts w:hint="default"/>
              </w:rPr>
              <w:br w:type="textWrapping"/>
            </w:r>
            <w:r>
              <w:rPr>
                <w:rFonts w:hint="default"/>
              </w:rPr>
              <w:t>html()-获取集合中第一个匹配元素的HTML内容</w:t>
            </w:r>
            <w:r>
              <w:rPr>
                <w:rFonts w:hint="default"/>
              </w:rPr>
              <w:br w:type="textWrapping"/>
            </w:r>
            <w:r>
              <w:rPr>
                <w:rFonts w:hint="default"/>
              </w:rPr>
              <w:t>next() - 取得匹配的元素集合中每一个元素紧邻的后面同辈元素的元素集合。如果提供一个选择器，那么只有紧跟着的兄弟元素满足选择器时，才会返回此元素</w:t>
            </w:r>
            <w:r>
              <w:rPr>
                <w:rFonts w:hint="default"/>
              </w:rPr>
              <w:br w:type="textWrapping"/>
            </w:r>
            <w:r>
              <w:rPr>
                <w:rFonts w:hint="default"/>
              </w:rPr>
              <w:t>on() - 在选定的元素上绑定一个或多个事件处理函数</w:t>
            </w:r>
            <w:r>
              <w:rPr>
                <w:rFonts w:hint="default"/>
              </w:rPr>
              <w:br w:type="textWrapping"/>
            </w:r>
            <w:r>
              <w:rPr>
                <w:rFonts w:hint="default"/>
              </w:rPr>
              <w:t>off() - 移除一个事件处理函数</w:t>
            </w:r>
            <w:r>
              <w:rPr>
                <w:rFonts w:hint="default"/>
              </w:rPr>
              <w:br w:type="textWrapping"/>
            </w:r>
            <w:r>
              <w:rPr>
                <w:rFonts w:hint="default"/>
              </w:rPr>
              <w:t>one() - 为元素的事件添加处理函数。处理函数在每个元素上每种事件类型最多执行一次</w:t>
            </w:r>
            <w:r>
              <w:rPr>
                <w:rFonts w:hint="default"/>
              </w:rPr>
              <w:br w:type="textWrapping"/>
            </w:r>
            <w:r>
              <w:rPr>
                <w:rFonts w:hint="default"/>
              </w:rPr>
              <w:t>parent() - 取得匹配元素集合中，每个元素的父元素，可以提供一个可选的选择器</w:t>
            </w:r>
            <w:r>
              <w:rPr>
                <w:rFonts w:hint="default"/>
              </w:rPr>
              <w:br w:type="textWrapping"/>
            </w:r>
            <w:r>
              <w:rPr>
                <w:rFonts w:hint="default"/>
              </w:rPr>
              <w:t>prepend()-将参数内容插入到每个匹配元素的前面（元素内部）</w:t>
            </w:r>
            <w:r>
              <w:rPr>
                <w:rFonts w:hint="default"/>
              </w:rPr>
              <w:br w:type="textWrapping"/>
            </w:r>
            <w:r>
              <w:rPr>
                <w:rFonts w:hint="default"/>
              </w:rPr>
              <w:t>prop()-获取匹配的元素集中第一个元素的属性（property）值</w:t>
            </w:r>
            <w:r>
              <w:rPr>
                <w:rFonts w:hint="default"/>
              </w:rPr>
              <w:br w:type="textWrapping"/>
            </w:r>
            <w:r>
              <w:rPr>
                <w:rFonts w:hint="default"/>
              </w:rPr>
              <w:t>ready()-当DOM准备就绪时，指定一个函数来执行</w:t>
            </w:r>
            <w:r>
              <w:rPr>
                <w:rFonts w:hint="default"/>
              </w:rPr>
              <w:br w:type="textWrapping"/>
            </w:r>
            <w:r>
              <w:rPr>
                <w:rFonts w:hint="default"/>
              </w:rPr>
              <w:t>remove()-将匹配元素集合从DOM中删除。（同时移除元素上的事件及 jQuery 数据。）</w:t>
            </w:r>
            <w:r>
              <w:rPr>
                <w:rFonts w:hint="default"/>
              </w:rPr>
              <w:br w:type="textWrapping"/>
            </w:r>
            <w:r>
              <w:rPr>
                <w:rFonts w:hint="default"/>
              </w:rPr>
              <w:t>removeAttr()-为匹配的元素集合中的每个元素中移除一个属性（attribute）</w:t>
            </w:r>
            <w:r>
              <w:rPr>
                <w:rFonts w:hint="default"/>
              </w:rPr>
              <w:br w:type="textWrapping"/>
            </w:r>
            <w:r>
              <w:rPr>
                <w:rFonts w:hint="default"/>
              </w:rPr>
              <w:t>removeClass()-移除集合中每个匹配元素上一个，多个或全部样式</w:t>
            </w:r>
            <w:r>
              <w:rPr>
                <w:rFonts w:hint="default"/>
              </w:rPr>
              <w:br w:type="textWrapping"/>
            </w:r>
            <w:r>
              <w:rPr>
                <w:rFonts w:hint="default"/>
              </w:rPr>
              <w:t>removeData()-在元素上移除绑定的数据</w:t>
            </w:r>
            <w:r>
              <w:rPr>
                <w:rFonts w:hint="default"/>
              </w:rPr>
              <w:br w:type="textWrapping"/>
            </w:r>
            <w:r>
              <w:rPr>
                <w:rFonts w:hint="default"/>
              </w:rPr>
              <w:t>replaceWith()-用提供的内容替换集合中所有匹配的元素并且返回被删除元素的集合</w:t>
            </w:r>
            <w:r>
              <w:rPr>
                <w:rFonts w:hint="default"/>
              </w:rPr>
              <w:br w:type="textWrapping"/>
            </w:r>
            <w:r>
              <w:rPr>
                <w:rFonts w:hint="default"/>
              </w:rPr>
              <w:t>text()-得到匹配元素集合中每个元素的合并文本，包括他们的后代</w:t>
            </w:r>
            <w:r>
              <w:rPr>
                <w:rFonts w:hint="default"/>
              </w:rPr>
              <w:br w:type="textWrapping"/>
            </w:r>
            <w:r>
              <w:rPr>
                <w:rFonts w:hint="default"/>
              </w:rPr>
              <w:t>toggleClass()-在匹配的元素集合中的每个元素上添加或删除一个或多个样式类,取决于这个样式类是否存在或值切换属性。即：如果存在（不存在）就删除（添加）一个类</w:t>
            </w:r>
            <w:r>
              <w:rPr>
                <w:rFonts w:hint="default"/>
              </w:rPr>
              <w:br w:type="textWrapping"/>
            </w:r>
            <w:r>
              <w:rPr>
                <w:rFonts w:hint="default"/>
              </w:rPr>
              <w:t>triggerHandler() -为一个事件执行附加到元素的所有处理程序</w:t>
            </w:r>
            <w:r>
              <w:rPr>
                <w:rFonts w:hint="default"/>
              </w:rPr>
              <w:br w:type="textWrapping"/>
            </w:r>
            <w:r>
              <w:rPr>
                <w:rFonts w:hint="default"/>
              </w:rPr>
              <w:t>unbind() - 从元素上删除一个以前附加事件处理程序</w:t>
            </w:r>
            <w:r>
              <w:rPr>
                <w:rFonts w:hint="default"/>
              </w:rPr>
              <w:br w:type="textWrapping"/>
            </w:r>
            <w:r>
              <w:rPr>
                <w:rFonts w:hint="default"/>
              </w:rPr>
              <w:t>val()-获取匹配的元素集合中第一个元素的当前值</w:t>
            </w:r>
            <w:r>
              <w:rPr>
                <w:rFonts w:hint="default"/>
              </w:rPr>
              <w:br w:type="textWrapping"/>
            </w:r>
            <w:r>
              <w:rPr>
                <w:rFonts w:hint="default"/>
              </w:rPr>
              <w:t>wrap()-在每个匹配的元素外层包上一个html元素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rPr>
                <w:rFonts w:hint="eastAsia"/>
                <w:lang w:val="en-US" w:eastAsia="zh-CN"/>
              </w:rPr>
            </w:pPr>
          </w:p>
        </w:tc>
      </w:tr>
    </w:tbl>
    <w:p>
      <w:pPr>
        <w:pStyle w:val="29"/>
        <w:rPr>
          <w:rFonts w:hint="eastAsia"/>
          <w:lang w:val="en-US" w:eastAsia="zh-CN"/>
        </w:rPr>
      </w:pPr>
      <w:bookmarkStart w:id="10" w:name="_Toc26060"/>
      <w:bookmarkStart w:id="11" w:name="_Toc15430"/>
      <w:r>
        <w:rPr>
          <w:rFonts w:hint="eastAsia"/>
        </w:rPr>
        <w:t>AngularJS常用服务（$http、$location、$sce等）</w:t>
      </w:r>
      <w:bookmarkEnd w:id="10"/>
      <w:bookmarkEnd w:id="1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r>
              <w:rPr>
                <w:rFonts w:hint="default"/>
              </w:rPr>
              <w:t>$http</w:t>
            </w:r>
          </w:p>
          <w:p>
            <w:r>
              <w:rPr>
                <w:rFonts w:hint="default"/>
              </w:rPr>
              <w:t>$location</w:t>
            </w:r>
          </w:p>
          <w:p>
            <w:r>
              <w:rPr>
                <w:rFonts w:hint="default"/>
              </w:rPr>
              <w:t>$cacheFactory</w:t>
            </w:r>
          </w:p>
          <w:p>
            <w:r>
              <w:rPr>
                <w:rFonts w:hint="default"/>
              </w:rPr>
              <w:t>$timeout、$interval</w:t>
            </w:r>
          </w:p>
          <w:p>
            <w:r>
              <w:rPr>
                <w:rFonts w:hint="default"/>
              </w:rPr>
              <w:t>$document</w:t>
            </w:r>
          </w:p>
          <w:p>
            <w:r>
              <w:rPr>
                <w:rFonts w:hint="default"/>
              </w:rPr>
              <w:t>$log</w:t>
            </w:r>
          </w:p>
          <w:p>
            <w:pPr>
              <w:rPr>
                <w:rFonts w:hint="eastAsia"/>
                <w:lang w:val="en-US" w:eastAsia="zh-CN"/>
              </w:rPr>
            </w:pPr>
            <w:r>
              <w:rPr>
                <w:rFonts w:hint="default"/>
              </w:rPr>
              <w:t>$sce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bl>
    <w:p>
      <w:pPr>
        <w:pStyle w:val="29"/>
        <w:rPr>
          <w:rFonts w:hint="eastAsia"/>
          <w:lang w:val="en-US" w:eastAsia="zh-CN"/>
        </w:rPr>
      </w:pPr>
      <w:bookmarkStart w:id="12" w:name="_Toc17993"/>
      <w:bookmarkStart w:id="13" w:name="_Toc24797"/>
      <w:bookmarkStart w:id="14" w:name="_Toc13067"/>
      <w:bookmarkStart w:id="15" w:name="_Toc5318"/>
      <w:r>
        <w:rPr>
          <w:rFonts w:hint="eastAsia"/>
          <w:lang w:val="en-US" w:eastAsia="zh-CN"/>
        </w:rPr>
        <w:t>UI</w:t>
      </w:r>
      <w:r>
        <w:rPr>
          <w:rFonts w:hint="eastAsia"/>
        </w:rPr>
        <w:t>闪烁</w:t>
      </w:r>
      <w:r>
        <w:rPr>
          <w:rFonts w:hint="eastAsia"/>
          <w:lang w:eastAsia="zh-CN"/>
        </w:rPr>
        <w:t>消除</w:t>
      </w:r>
      <w:bookmarkEnd w:id="12"/>
      <w:bookmarkEnd w:id="13"/>
    </w:p>
    <w:bookmarkEnd w:id="14"/>
    <w:bookmarkEnd w:id="15"/>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sz w:val="16"/>
                <w:szCs w:val="16"/>
                <w:lang w:val="en-US" w:eastAsia="zh-CN"/>
              </w:rPr>
            </w:pPr>
          </w:p>
        </w:tc>
        <w:tc>
          <w:tcPr>
            <w:tcW w:w="9699" w:type="dxa"/>
            <w:vAlign w:val="center"/>
          </w:tcPr>
          <w:p>
            <w:pPr>
              <w:pStyle w:val="30"/>
              <w:rPr>
                <w:rFonts w:hint="eastAsia"/>
                <w:sz w:val="16"/>
                <w:szCs w:val="16"/>
              </w:rPr>
            </w:pPr>
            <w:r>
              <w:rPr>
                <w:rFonts w:hint="eastAsia"/>
                <w:sz w:val="16"/>
                <w:szCs w:val="16"/>
              </w:rPr>
              <w:fldChar w:fldCharType="begin"/>
            </w:r>
            <w:r>
              <w:rPr>
                <w:rFonts w:hint="eastAsia"/>
                <w:sz w:val="16"/>
                <w:szCs w:val="16"/>
              </w:rPr>
              <w:instrText xml:space="preserve"> HYPERLINK "http://www.kuqin.com/shuoit/20131207/336826.html" </w:instrText>
            </w:r>
            <w:r>
              <w:rPr>
                <w:rFonts w:hint="eastAsia"/>
                <w:sz w:val="16"/>
                <w:szCs w:val="16"/>
              </w:rPr>
              <w:fldChar w:fldCharType="separate"/>
            </w:r>
            <w:r>
              <w:rPr>
                <w:rStyle w:val="21"/>
                <w:rFonts w:hint="eastAsia"/>
                <w:sz w:val="16"/>
                <w:szCs w:val="16"/>
              </w:rPr>
              <w:t>http://www.kuqin.com/shuoit/20131207/336826.html</w:t>
            </w:r>
            <w:r>
              <w:rPr>
                <w:rFonts w:hint="eastAsia"/>
                <w:sz w:val="16"/>
                <w:szCs w:val="16"/>
              </w:rPr>
              <w:fldChar w:fldCharType="end"/>
            </w:r>
          </w:p>
          <w:p>
            <w:pPr>
              <w:pStyle w:val="30"/>
              <w:rPr>
                <w:rFonts w:hint="default"/>
                <w:sz w:val="16"/>
                <w:szCs w:val="16"/>
                <w:lang w:val="en-US"/>
              </w:rPr>
            </w:pPr>
            <w:r>
              <w:rPr>
                <w:rFonts w:hint="eastAsia"/>
                <w:sz w:val="16"/>
                <w:szCs w:val="16"/>
              </w:rPr>
              <w:t>Angular的自动数据绑定功能是亮点，然而，他的另一面是：在Angular初始化之前，页面中可能会给用户呈现出没有解析的表达式。当DOM准备就绪，Angular计算并替换相应的值。这样就会导致出现一个丑陋的闪烁效果。</w:t>
            </w:r>
            <w:r>
              <w:rPr>
                <w:rFonts w:hint="eastAsia"/>
                <w:sz w:val="16"/>
                <w:szCs w:val="16"/>
                <w:lang w:val="en-US" w:eastAsia="zh-CN"/>
              </w:rPr>
              <w:t xml:space="preserve"> </w:t>
            </w:r>
          </w:p>
          <w:p>
            <w:pPr>
              <w:pStyle w:val="30"/>
              <w:rPr>
                <w:rFonts w:hint="default"/>
                <w:sz w:val="16"/>
                <w:szCs w:val="16"/>
              </w:rPr>
            </w:pPr>
            <w:r>
              <w:rPr>
                <w:rFonts w:hint="eastAsia"/>
                <w:sz w:val="16"/>
                <w:szCs w:val="16"/>
              </w:rPr>
              <w:t>如果你做的是SPA(Single Page Application)，这个问题只会在第一次加载页面的时候出现，幸运的是，可以很容易杜绝这种情形发生: 放弃{{ }}表达式，改用ng-bind指令</w:t>
            </w:r>
          </w:p>
          <w:p>
            <w:pPr>
              <w:pStyle w:val="30"/>
              <w:rPr>
                <w:rFonts w:hint="eastAsia"/>
                <w:sz w:val="16"/>
                <w:szCs w:val="16"/>
              </w:rPr>
            </w:pPr>
            <w:r>
              <w:rPr>
                <w:rFonts w:hint="eastAsia"/>
                <w:sz w:val="16"/>
                <w:szCs w:val="16"/>
              </w:rPr>
              <w:t>如果你需要符合表达式，那就用</w:t>
            </w:r>
            <w:r>
              <w:rPr>
                <w:rFonts w:hint="eastAsia"/>
                <w:sz w:val="16"/>
                <w:szCs w:val="16"/>
              </w:rPr>
              <w:fldChar w:fldCharType="begin"/>
            </w:r>
            <w:r>
              <w:rPr>
                <w:rFonts w:hint="eastAsia"/>
                <w:sz w:val="16"/>
                <w:szCs w:val="16"/>
              </w:rPr>
              <w:instrText xml:space="preserve"> HYPERLINK "http://docs.angularjs.org/api/ng.directive:ngBindTemplate" </w:instrText>
            </w:r>
            <w:r>
              <w:rPr>
                <w:rFonts w:hint="eastAsia"/>
                <w:sz w:val="16"/>
                <w:szCs w:val="16"/>
              </w:rPr>
              <w:fldChar w:fldCharType="separate"/>
            </w:r>
            <w:r>
              <w:rPr>
                <w:rStyle w:val="21"/>
                <w:rFonts w:hint="eastAsia" w:ascii="微软雅黑" w:hAnsi="微软雅黑" w:eastAsia="微软雅黑" w:cs="微软雅黑"/>
                <w:b w:val="0"/>
                <w:i w:val="0"/>
                <w:caps w:val="0"/>
                <w:color w:val="0099CC"/>
                <w:spacing w:val="0"/>
                <w:sz w:val="16"/>
                <w:szCs w:val="16"/>
                <w:u w:val="none"/>
                <w:shd w:val="clear" w:fill="FFFFFF"/>
              </w:rPr>
              <w:t>ng-bind-template</w:t>
            </w:r>
            <w:r>
              <w:rPr>
                <w:rFonts w:hint="eastAsia"/>
                <w:sz w:val="16"/>
                <w:szCs w:val="16"/>
              </w:rPr>
              <w:fldChar w:fldCharType="end"/>
            </w:r>
            <w:r>
              <w:rPr>
                <w:rFonts w:hint="eastAsia"/>
                <w:sz w:val="16"/>
                <w:szCs w:val="16"/>
              </w:rPr>
              <w:t>吧，</w:t>
            </w:r>
          </w:p>
          <w:p>
            <w:pPr>
              <w:pStyle w:val="30"/>
              <w:rPr>
                <w:rFonts w:hint="eastAsia"/>
                <w:sz w:val="16"/>
                <w:szCs w:val="16"/>
              </w:rPr>
            </w:pPr>
            <w:r>
              <w:rPr>
                <w:rFonts w:hint="eastAsia"/>
                <w:sz w:val="16"/>
                <w:szCs w:val="16"/>
              </w:rPr>
              <w:t>如果用这个指令，为了区分字符串字面量和表达式，你需要使用大括号</w:t>
            </w:r>
          </w:p>
          <w:p>
            <w:pPr>
              <w:pStyle w:val="30"/>
              <w:rPr>
                <w:rFonts w:hint="eastAsia"/>
                <w:sz w:val="16"/>
                <w:szCs w:val="16"/>
              </w:rPr>
            </w:pPr>
            <w:r>
              <w:rPr>
                <w:rFonts w:hint="eastAsia"/>
                <w:sz w:val="16"/>
                <w:szCs w:val="16"/>
              </w:rPr>
              <w:t>另外一种方法就是完全隐藏元素，甚至可以隐藏整个应用，直到Angular就绪。</w:t>
            </w:r>
          </w:p>
          <w:p>
            <w:pPr>
              <w:pStyle w:val="30"/>
              <w:rPr>
                <w:rFonts w:hint="eastAsia"/>
                <w:sz w:val="16"/>
                <w:szCs w:val="16"/>
              </w:rPr>
            </w:pPr>
            <w:r>
              <w:rPr>
                <w:rFonts w:hint="eastAsia"/>
                <w:sz w:val="16"/>
                <w:szCs w:val="16"/>
              </w:rPr>
              <w:t>Angular为此还提供了</w:t>
            </w:r>
            <w:r>
              <w:rPr>
                <w:rFonts w:hint="eastAsia"/>
                <w:sz w:val="16"/>
                <w:szCs w:val="16"/>
              </w:rPr>
              <w:fldChar w:fldCharType="begin"/>
            </w:r>
            <w:r>
              <w:rPr>
                <w:rFonts w:hint="eastAsia"/>
                <w:sz w:val="16"/>
                <w:szCs w:val="16"/>
              </w:rPr>
              <w:instrText xml:space="preserve"> HYPERLINK "http://docs.angularjs.org/api/ng.directive:ngCloak" </w:instrText>
            </w:r>
            <w:r>
              <w:rPr>
                <w:rFonts w:hint="eastAsia"/>
                <w:sz w:val="16"/>
                <w:szCs w:val="16"/>
              </w:rPr>
              <w:fldChar w:fldCharType="separate"/>
            </w:r>
            <w:r>
              <w:rPr>
                <w:rStyle w:val="21"/>
                <w:rFonts w:hint="eastAsia" w:ascii="微软雅黑" w:hAnsi="微软雅黑" w:eastAsia="微软雅黑" w:cs="微软雅黑"/>
                <w:b w:val="0"/>
                <w:i w:val="0"/>
                <w:caps w:val="0"/>
                <w:color w:val="0099CC"/>
                <w:spacing w:val="0"/>
                <w:sz w:val="16"/>
                <w:szCs w:val="16"/>
                <w:u w:val="none"/>
                <w:shd w:val="clear" w:fill="FFFFFF"/>
              </w:rPr>
              <w:t>ng-cloak</w:t>
            </w:r>
            <w:r>
              <w:rPr>
                <w:rFonts w:hint="eastAsia"/>
                <w:sz w:val="16"/>
                <w:szCs w:val="16"/>
              </w:rPr>
              <w:fldChar w:fldCharType="end"/>
            </w:r>
            <w:r>
              <w:rPr>
                <w:rFonts w:hint="eastAsia"/>
                <w:sz w:val="16"/>
                <w:szCs w:val="16"/>
              </w:rPr>
              <w:t>指令，工作原理就是在初始化阶段inject了css规则，或者你可以包含这个css 隐藏规则到你自己的stylesheet。Angular就绪后就会移除这个cloak样式，让我们的应用(或者元素)立刻渲染。</w:t>
            </w:r>
          </w:p>
          <w:p>
            <w:pPr>
              <w:pStyle w:val="30"/>
              <w:rPr>
                <w:rFonts w:hint="eastAsia"/>
                <w:sz w:val="16"/>
                <w:szCs w:val="16"/>
              </w:rPr>
            </w:pPr>
            <w:r>
              <w:rPr>
                <w:rFonts w:hint="eastAsia"/>
                <w:sz w:val="16"/>
                <w:szCs w:val="16"/>
              </w:rPr>
              <w:t>Angular并不依赖jQuery。事实上，Angular源码里包含了一个内嵌的轻量级的jquery:</w:t>
            </w:r>
            <w:r>
              <w:rPr>
                <w:rFonts w:hint="eastAsia"/>
                <w:sz w:val="16"/>
                <w:szCs w:val="16"/>
              </w:rPr>
              <w:fldChar w:fldCharType="begin"/>
            </w:r>
            <w:r>
              <w:rPr>
                <w:rFonts w:hint="eastAsia"/>
                <w:sz w:val="16"/>
                <w:szCs w:val="16"/>
              </w:rPr>
              <w:instrText xml:space="preserve"> HYPERLINK "http://docs.angularjs.org/api/angular.element" </w:instrText>
            </w:r>
            <w:r>
              <w:rPr>
                <w:rFonts w:hint="eastAsia"/>
                <w:sz w:val="16"/>
                <w:szCs w:val="16"/>
              </w:rPr>
              <w:fldChar w:fldCharType="separate"/>
            </w:r>
            <w:r>
              <w:rPr>
                <w:rStyle w:val="21"/>
                <w:rFonts w:hint="eastAsia" w:ascii="微软雅黑" w:hAnsi="微软雅黑" w:eastAsia="微软雅黑" w:cs="微软雅黑"/>
                <w:b w:val="0"/>
                <w:i w:val="0"/>
                <w:caps w:val="0"/>
                <w:color w:val="0099CC"/>
                <w:spacing w:val="0"/>
                <w:sz w:val="16"/>
                <w:szCs w:val="16"/>
                <w:u w:val="none"/>
                <w:shd w:val="clear" w:fill="FFFFFF"/>
              </w:rPr>
              <w:t>jqLite</w:t>
            </w:r>
            <w:r>
              <w:rPr>
                <w:rFonts w:hint="eastAsia"/>
                <w:sz w:val="16"/>
                <w:szCs w:val="16"/>
              </w:rPr>
              <w:fldChar w:fldCharType="end"/>
            </w:r>
            <w:r>
              <w:rPr>
                <w:rFonts w:hint="eastAsia"/>
                <w:sz w:val="16"/>
                <w:szCs w:val="16"/>
              </w:rPr>
              <w:t>. 当Angular检测到你的页面里有jQuery出现，他就会用这个jQuery而不再用jqLite，直接证据就是Angular里的元素抽象层。比如，在directive中访问你要应用到的元素。</w:t>
            </w:r>
          </w:p>
          <w:tbl>
            <w:tblPr>
              <w:tblStyle w:val="24"/>
              <w:tblW w:w="86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8660" w:type="dxa"/>
                </w:tcPr>
                <w:p>
                  <w:pPr>
                    <w:pStyle w:val="30"/>
                    <w:ind w:left="0" w:leftChars="0" w:firstLine="0" w:firstLineChars="0"/>
                    <w:rPr>
                      <w:rFonts w:hint="eastAsia"/>
                      <w:sz w:val="16"/>
                      <w:szCs w:val="16"/>
                      <w:lang w:val="en-US" w:eastAsia="zh-CN"/>
                    </w:rPr>
                  </w:pPr>
                  <w:r>
                    <w:rPr>
                      <w:rFonts w:hint="default"/>
                      <w:sz w:val="16"/>
                      <w:szCs w:val="16"/>
                    </w:rPr>
                    <w:t>angular.module('jqdependency', []).directive('failswithoutjquery', function () {</w:t>
                  </w:r>
                  <w:r>
                    <w:rPr>
                      <w:rFonts w:hint="default"/>
                      <w:sz w:val="16"/>
                      <w:szCs w:val="16"/>
                    </w:rPr>
                    <w:br w:type="textWrapping"/>
                  </w:r>
                  <w:r>
                    <w:rPr>
                      <w:rFonts w:hint="default"/>
                      <w:sz w:val="16"/>
                      <w:szCs w:val="16"/>
                    </w:rPr>
                    <w:t xml:space="preserve">    return {</w:t>
                  </w:r>
                  <w:r>
                    <w:rPr>
                      <w:rFonts w:hint="default"/>
                      <w:sz w:val="16"/>
                      <w:szCs w:val="16"/>
                    </w:rPr>
                    <w:br w:type="textWrapping"/>
                  </w:r>
                  <w:r>
                    <w:rPr>
                      <w:rFonts w:hint="default"/>
                      <w:sz w:val="16"/>
                      <w:szCs w:val="16"/>
                    </w:rPr>
                    <w:t xml:space="preserve">        restrict: 'A', link: function (scope, element, attrs) {</w:t>
                  </w:r>
                  <w:r>
                    <w:rPr>
                      <w:rFonts w:hint="default"/>
                      <w:sz w:val="16"/>
                      <w:szCs w:val="16"/>
                    </w:rPr>
                    <w:br w:type="textWrapping"/>
                  </w:r>
                  <w:r>
                    <w:rPr>
                      <w:rFonts w:hint="default"/>
                      <w:sz w:val="16"/>
                      <w:szCs w:val="16"/>
                    </w:rPr>
                    <w:t xml:space="preserve">            element.hide(4000)</w:t>
                  </w:r>
                  <w:r>
                    <w:rPr>
                      <w:rFonts w:hint="default"/>
                      <w:sz w:val="16"/>
                      <w:szCs w:val="16"/>
                    </w:rPr>
                    <w:br w:type="textWrapping"/>
                  </w:r>
                  <w:r>
                    <w:rPr>
                      <w:rFonts w:hint="default"/>
                      <w:sz w:val="16"/>
                      <w:szCs w:val="16"/>
                    </w:rPr>
                    <w:t xml:space="preserve">        }</w:t>
                  </w:r>
                  <w:r>
                    <w:rPr>
                      <w:rFonts w:hint="default"/>
                      <w:sz w:val="16"/>
                      <w:szCs w:val="16"/>
                    </w:rPr>
                    <w:br w:type="textWrapping"/>
                  </w:r>
                  <w:r>
                    <w:rPr>
                      <w:rFonts w:hint="default"/>
                      <w:sz w:val="16"/>
                      <w:szCs w:val="16"/>
                    </w:rPr>
                    <w:t xml:space="preserve">    }</w:t>
                  </w:r>
                  <w:r>
                    <w:rPr>
                      <w:rFonts w:hint="default"/>
                      <w:sz w:val="16"/>
                      <w:szCs w:val="16"/>
                    </w:rPr>
                    <w:br w:type="textWrapping"/>
                  </w:r>
                  <w:r>
                    <w:rPr>
                      <w:rFonts w:hint="default"/>
                      <w:sz w:val="16"/>
                      <w:szCs w:val="16"/>
                    </w:rPr>
                    <w:t>});</w:t>
                  </w:r>
                </w:p>
              </w:tc>
            </w:tr>
          </w:tbl>
          <w:p>
            <w:pPr>
              <w:pStyle w:val="30"/>
              <w:rPr>
                <w:rFonts w:hint="eastAsia"/>
                <w:sz w:val="16"/>
                <w:szCs w:val="16"/>
              </w:rPr>
            </w:pPr>
            <w:r>
              <w:rPr>
                <w:rFonts w:hint="eastAsia"/>
                <w:sz w:val="16"/>
                <w:szCs w:val="16"/>
              </w:rPr>
              <w:t>但是这个元素jqLite还是jQuery元素呢？取决于，手册上这么写的：</w:t>
            </w:r>
          </w:p>
          <w:p>
            <w:pPr>
              <w:pStyle w:val="30"/>
              <w:rPr>
                <w:rFonts w:hint="eastAsia"/>
                <w:sz w:val="16"/>
                <w:szCs w:val="16"/>
              </w:rPr>
            </w:pPr>
            <w:r>
              <w:rPr>
                <w:rFonts w:hint="eastAsia"/>
                <w:sz w:val="16"/>
                <w:szCs w:val="16"/>
              </w:rPr>
              <w:t>Angular中所有的元素引用都会被jQuery或者jqLite包装；他们永远不是纯DOM引用 </w:t>
            </w:r>
          </w:p>
          <w:p>
            <w:pPr>
              <w:pStyle w:val="30"/>
              <w:rPr>
                <w:rFonts w:hint="eastAsia"/>
                <w:sz w:val="16"/>
                <w:szCs w:val="16"/>
              </w:rPr>
            </w:pPr>
            <w:r>
              <w:rPr>
                <w:rFonts w:hint="eastAsia"/>
                <w:sz w:val="16"/>
                <w:szCs w:val="16"/>
              </w:rPr>
              <w:t>所以Angular如果没有检测到jQuery，那么就会使用jqLite元素，hide()方法值能用于jQuery元素，所以说这个示例代码只能当检测到jQuery时才可以使用。如果你(不小心)修改了AngularJS和jQuery的出现顺序，这个代码就会失效！虽说没事挪脚本的顺序的事情不经常发生，但是在我开始模块化代码的时候确实给我造成了困扰。尤其是当你开始使用模块加载器(比如 </w:t>
            </w:r>
            <w:r>
              <w:rPr>
                <w:rFonts w:hint="eastAsia"/>
                <w:sz w:val="16"/>
                <w:szCs w:val="16"/>
              </w:rPr>
              <w:fldChar w:fldCharType="begin"/>
            </w:r>
            <w:r>
              <w:rPr>
                <w:rFonts w:hint="eastAsia"/>
                <w:sz w:val="16"/>
                <w:szCs w:val="16"/>
              </w:rPr>
              <w:instrText xml:space="preserve"> HYPERLINK "http://requirejs.org/" \t "http://blog.jobbole.com/52857/_blank" </w:instrText>
            </w:r>
            <w:r>
              <w:rPr>
                <w:rFonts w:hint="eastAsia"/>
                <w:sz w:val="16"/>
                <w:szCs w:val="16"/>
              </w:rPr>
              <w:fldChar w:fldCharType="separate"/>
            </w:r>
            <w:r>
              <w:rPr>
                <w:rStyle w:val="21"/>
                <w:rFonts w:hint="eastAsia" w:ascii="微软雅黑" w:hAnsi="微软雅黑" w:eastAsia="微软雅黑" w:cs="微软雅黑"/>
                <w:b w:val="0"/>
                <w:i w:val="0"/>
                <w:caps w:val="0"/>
                <w:color w:val="0099CC"/>
                <w:spacing w:val="0"/>
                <w:sz w:val="16"/>
                <w:szCs w:val="16"/>
                <w:u w:val="none"/>
                <w:shd w:val="clear" w:fill="FFFFFF"/>
              </w:rPr>
              <w:t>RequireJS</w:t>
            </w:r>
            <w:r>
              <w:rPr>
                <w:rFonts w:hint="eastAsia"/>
                <w:sz w:val="16"/>
                <w:szCs w:val="16"/>
              </w:rPr>
              <w:fldChar w:fldCharType="end"/>
            </w:r>
            <w:r>
              <w:rPr>
                <w:rFonts w:hint="eastAsia"/>
                <w:sz w:val="16"/>
                <w:szCs w:val="16"/>
              </w:rPr>
              <w:t>), 我的解决办法是在配置里显示的声明Angular确实依赖jQuery</w:t>
            </w:r>
          </w:p>
          <w:p>
            <w:pPr>
              <w:pStyle w:val="30"/>
              <w:rPr>
                <w:rFonts w:hint="eastAsia"/>
                <w:sz w:val="16"/>
                <w:szCs w:val="16"/>
                <w:lang w:val="en-US" w:eastAsia="zh-CN"/>
              </w:rPr>
            </w:pPr>
            <w:r>
              <w:rPr>
                <w:rFonts w:hint="eastAsia"/>
                <w:sz w:val="16"/>
                <w:szCs w:val="16"/>
              </w:rPr>
              <w:t>另外一种方法就是你不要通过Angular元素的包装来调用jQuery特定的方法，而是使用$(element).hide(4000)来表明自己的意图。这样依赖，即使修改了script加载顺序也没事。</w:t>
            </w:r>
          </w:p>
        </w:tc>
      </w:tr>
    </w:tbl>
    <w:p>
      <w:pPr>
        <w:pStyle w:val="29"/>
        <w:rPr>
          <w:rFonts w:hint="eastAsia"/>
          <w:lang w:eastAsia="zh-CN"/>
        </w:rPr>
      </w:pPr>
      <w:bookmarkStart w:id="16" w:name="_Toc22463"/>
      <w:bookmarkStart w:id="17" w:name="_Toc17454"/>
      <w:bookmarkStart w:id="18" w:name="_Toc20370"/>
      <w:bookmarkStart w:id="19" w:name="_Toc19162"/>
      <w:r>
        <w:rPr>
          <w:rFonts w:hint="eastAsia"/>
          <w:lang w:eastAsia="zh-CN"/>
        </w:rPr>
        <w:t>依赖注入使用在</w:t>
      </w:r>
      <w:r>
        <w:rPr>
          <w:rFonts w:hint="eastAsia"/>
          <w:lang w:val="en-US" w:eastAsia="zh-CN"/>
        </w:rPr>
        <w:t xml:space="preserve"> js</w:t>
      </w:r>
      <w:r>
        <w:rPr>
          <w:rFonts w:hint="eastAsia"/>
        </w:rPr>
        <w:t>压缩</w:t>
      </w:r>
      <w:bookmarkEnd w:id="16"/>
      <w:bookmarkEnd w:id="17"/>
    </w:p>
    <w:bookmarkEnd w:id="18"/>
    <w:bookmarkEnd w:id="19"/>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sz w:val="16"/>
                <w:szCs w:val="16"/>
                <w:lang w:val="en-US" w:eastAsia="zh-CN"/>
              </w:rPr>
            </w:pPr>
          </w:p>
          <w:p>
            <w:pPr>
              <w:rPr>
                <w:rFonts w:hint="eastAsia"/>
                <w:sz w:val="16"/>
                <w:szCs w:val="16"/>
                <w:lang w:val="en-US" w:eastAsia="zh-CN"/>
              </w:rPr>
            </w:pPr>
          </w:p>
        </w:tc>
        <w:tc>
          <w:tcPr>
            <w:tcW w:w="9699" w:type="dxa"/>
            <w:vAlign w:val="center"/>
          </w:tcPr>
          <w:p>
            <w:pPr>
              <w:pStyle w:val="30"/>
              <w:rPr>
                <w:sz w:val="16"/>
                <w:szCs w:val="16"/>
              </w:rPr>
            </w:pPr>
            <w:r>
              <w:rPr>
                <w:rFonts w:hint="eastAsia"/>
                <w:sz w:val="16"/>
                <w:szCs w:val="16"/>
              </w:rPr>
              <w:t>特别需要注意的是Angular应用压缩问题。否则错误信息比如 ‘Unknown provider:aProvider  &lt;- a’ 会让你摸不到头脑。跟其他很多东西一样，这个错误在官方文档里也是无从查起的。简而言之，Angular依赖参数名来进行依赖注入。压缩器压根意识不到这个这跟Angular里普通的参数名有啥不同，尽可能的把脚本变短是他们职责。咋办？用“友好压缩法”来进行方法注入。看这里：</w:t>
            </w:r>
          </w:p>
          <w:p>
            <w:pPr>
              <w:pStyle w:val="30"/>
              <w:rPr>
                <w:sz w:val="16"/>
                <w:szCs w:val="16"/>
              </w:rPr>
            </w:pPr>
            <w:r>
              <w:rPr>
                <w:rFonts w:hint="default"/>
                <w:sz w:val="16"/>
                <w:szCs w:val="16"/>
              </w:rPr>
              <w:t>module.service('myservice', function($http, $q) {</w:t>
            </w:r>
          </w:p>
          <w:p>
            <w:pPr>
              <w:pStyle w:val="30"/>
              <w:rPr>
                <w:rFonts w:hint="default"/>
                <w:sz w:val="16"/>
                <w:szCs w:val="16"/>
              </w:rPr>
            </w:pPr>
            <w:r>
              <w:rPr>
                <w:rFonts w:hint="default"/>
                <w:sz w:val="16"/>
                <w:szCs w:val="16"/>
              </w:rPr>
              <w:t>// This breaks when minified</w:t>
            </w:r>
          </w:p>
          <w:p>
            <w:pPr>
              <w:pStyle w:val="30"/>
              <w:rPr>
                <w:rFonts w:hint="default"/>
                <w:sz w:val="16"/>
                <w:szCs w:val="16"/>
              </w:rPr>
            </w:pPr>
            <w:r>
              <w:rPr>
                <w:rFonts w:hint="default"/>
                <w:sz w:val="16"/>
                <w:szCs w:val="16"/>
              </w:rPr>
              <w:t>});</w:t>
            </w:r>
          </w:p>
          <w:p>
            <w:pPr>
              <w:pStyle w:val="30"/>
              <w:rPr>
                <w:sz w:val="16"/>
                <w:szCs w:val="16"/>
              </w:rPr>
            </w:pPr>
            <w:r>
              <w:rPr>
                <w:rFonts w:hint="default"/>
                <w:sz w:val="16"/>
                <w:szCs w:val="16"/>
              </w:rPr>
              <w:t>module.service('myservice', ['$http','$q',function($http, $q) {</w:t>
            </w:r>
          </w:p>
          <w:p>
            <w:pPr>
              <w:pStyle w:val="30"/>
              <w:rPr>
                <w:rFonts w:hint="default"/>
                <w:sz w:val="16"/>
                <w:szCs w:val="16"/>
              </w:rPr>
            </w:pPr>
            <w:r>
              <w:rPr>
                <w:rFonts w:hint="default"/>
                <w:sz w:val="16"/>
                <w:szCs w:val="16"/>
              </w:rPr>
              <w:t>// Using the array syntax to declare dependencies works with minification&lt;b&gt;!&lt;/b&gt;</w:t>
            </w:r>
          </w:p>
          <w:p>
            <w:pPr>
              <w:pStyle w:val="30"/>
              <w:rPr>
                <w:rFonts w:hint="default"/>
                <w:sz w:val="16"/>
                <w:szCs w:val="16"/>
              </w:rPr>
            </w:pPr>
            <w:r>
              <w:rPr>
                <w:rFonts w:hint="default"/>
                <w:sz w:val="16"/>
                <w:szCs w:val="16"/>
              </w:rPr>
              <w:t>}]);</w:t>
            </w:r>
          </w:p>
          <w:p>
            <w:pPr>
              <w:pStyle w:val="30"/>
              <w:rPr>
                <w:sz w:val="16"/>
                <w:szCs w:val="16"/>
              </w:rPr>
            </w:pPr>
            <w:r>
              <w:rPr>
                <w:rFonts w:hint="default"/>
                <w:sz w:val="16"/>
                <w:szCs w:val="16"/>
              </w:rPr>
              <w:t>这个数组语法很好的解决了这个问题。我的建议是从现在开始照这个方法写，如果你决定压缩JavaScript，这个方法可以让你少走很多弯路。好像是一个</w:t>
            </w:r>
            <w:r>
              <w:rPr>
                <w:rFonts w:hint="default"/>
                <w:sz w:val="16"/>
                <w:szCs w:val="16"/>
              </w:rPr>
              <w:fldChar w:fldCharType="begin"/>
            </w:r>
            <w:r>
              <w:rPr>
                <w:rFonts w:hint="default"/>
                <w:sz w:val="16"/>
                <w:szCs w:val="16"/>
              </w:rPr>
              <w:instrText xml:space="preserve"> HYPERLINK "https://github.com/btford/ngmin" \t "http://www.kuqin.com/shuoit/20131207/_blank" </w:instrText>
            </w:r>
            <w:r>
              <w:rPr>
                <w:rFonts w:hint="default"/>
                <w:sz w:val="16"/>
                <w:szCs w:val="16"/>
              </w:rPr>
              <w:fldChar w:fldCharType="separate"/>
            </w:r>
            <w:r>
              <w:rPr>
                <w:rStyle w:val="21"/>
                <w:rFonts w:hint="default" w:ascii="Arial" w:hAnsi="Arial" w:cs="Arial"/>
                <w:b w:val="0"/>
                <w:i w:val="0"/>
                <w:caps w:val="0"/>
                <w:color w:val="800080"/>
                <w:spacing w:val="0"/>
                <w:sz w:val="16"/>
                <w:szCs w:val="16"/>
                <w:u w:val="none"/>
                <w:shd w:val="clear" w:fill="FCF1F5"/>
              </w:rPr>
              <w:t>automatic rewriter</w:t>
            </w:r>
            <w:r>
              <w:rPr>
                <w:rFonts w:hint="default"/>
                <w:sz w:val="16"/>
                <w:szCs w:val="16"/>
              </w:rPr>
              <w:fldChar w:fldCharType="end"/>
            </w:r>
            <w:r>
              <w:rPr>
                <w:rFonts w:hint="default"/>
                <w:sz w:val="16"/>
                <w:szCs w:val="16"/>
              </w:rPr>
              <w:t>机制，我也不太清楚这里面是怎么工作的。</w:t>
            </w:r>
          </w:p>
          <w:p>
            <w:pPr>
              <w:pStyle w:val="30"/>
              <w:rPr>
                <w:rFonts w:hint="eastAsia"/>
                <w:sz w:val="16"/>
                <w:szCs w:val="16"/>
                <w:lang w:val="en-US" w:eastAsia="zh-CN"/>
              </w:rPr>
            </w:pPr>
            <w:r>
              <w:rPr>
                <w:rFonts w:hint="default"/>
                <w:sz w:val="16"/>
                <w:szCs w:val="16"/>
              </w:rPr>
              <w:t>最终一点建议：如果你想用数组语法复写你的functions，在所有Angular依赖注入的地方应用之。包括directives，还有directive里的controllers。别忘了逗号(经验之谈)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 the directive itself needs array injection syntax:*/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'directive-with-controller'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'myservice'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(myservice)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controller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'$timeout'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($timeout)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but this controller needs array injection syntax, too!*/</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link</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element, attrs, ctrl)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rPr>
                <w:rFonts w:hint="eastAsia"/>
                <w:sz w:val="16"/>
                <w:szCs w:val="16"/>
                <w:lang w:val="en-US" w:eastAsia="zh-CN"/>
              </w:rPr>
            </w:pPr>
          </w:p>
        </w:tc>
        <w:tc>
          <w:tcPr>
            <w:tcW w:w="9699" w:type="dxa"/>
            <w:textDirection w:val="lrTb"/>
            <w:vAlign w:val="center"/>
          </w:tcPr>
          <w:p>
            <w:pPr>
              <w:pStyle w:val="30"/>
              <w:rPr>
                <w:sz w:val="16"/>
                <w:szCs w:val="16"/>
              </w:rPr>
            </w:pPr>
            <w:r>
              <w:rPr>
                <w:rFonts w:hint="default"/>
                <w:sz w:val="16"/>
                <w:szCs w:val="16"/>
              </w:rPr>
              <w:t>注意：link function不需要数组语法，因为他并没有真正的注入。这是被Angular直接调用的函数。Directive级别的依赖注入在link function里也是使用的。</w:t>
            </w:r>
          </w:p>
          <w:p>
            <w:pPr>
              <w:pStyle w:val="30"/>
              <w:rPr>
                <w:rFonts w:hint="default"/>
                <w:sz w:val="16"/>
                <w:szCs w:val="16"/>
              </w:rPr>
            </w:pPr>
            <w:r>
              <w:rPr>
                <w:rFonts w:hint="default"/>
                <w:sz w:val="16"/>
                <w:szCs w:val="16"/>
              </w:rPr>
              <w:t>Directive永远不会‘完成’</w:t>
            </w:r>
          </w:p>
          <w:p>
            <w:pPr>
              <w:pStyle w:val="30"/>
              <w:rPr>
                <w:rFonts w:hint="default"/>
                <w:sz w:val="16"/>
                <w:szCs w:val="16"/>
              </w:rPr>
            </w:pPr>
            <w:r>
              <w:rPr>
                <w:rFonts w:hint="default"/>
                <w:sz w:val="16"/>
                <w:szCs w:val="16"/>
              </w:rPr>
              <w:t>在directive中，一个令人掉头发的事就是directive已经‘完成’但你永远不会知道。当把jQuery插件整合到directive里时，这个通知尤为重要。假设你想用ng-repeat把动态数据以jQuery datatable的形式显示出来。当所有的数据在页面中加载完成后，你只需要调用$(‘.mytable).dataTable()就可以了。 但是，臣妾做不到啊！</w:t>
            </w:r>
          </w:p>
          <w:p>
            <w:pPr>
              <w:pStyle w:val="30"/>
              <w:rPr>
                <w:rFonts w:hint="default"/>
                <w:sz w:val="16"/>
                <w:szCs w:val="16"/>
              </w:rPr>
            </w:pPr>
            <w:r>
              <w:rPr>
                <w:rFonts w:hint="default"/>
                <w:sz w:val="16"/>
                <w:szCs w:val="16"/>
              </w:rPr>
              <w:t>为啥呢？Angular的数据绑定是通过持续的digest循环实现的。基于此，Angular框架里根本没有一个时间是‘休息’的。 一个解决方法就是将jQuery dataTable的调用放在当前digest循环外，用timeout方法就可以做到。</w:t>
            </w:r>
          </w:p>
          <w:p>
            <w:pPr>
              <w:pStyle w:val="15"/>
              <w:keepNext w:val="0"/>
              <w:keepLines w:val="0"/>
              <w:widowControl/>
              <w:suppressLineNumbers w:val="0"/>
              <w:shd w:val="clear" w:fill="FFFFFF"/>
              <w:ind w:firstLine="0" w:firstLineChars="0"/>
              <w:rPr>
                <w:rFonts w:hint="eastAsia"/>
                <w:sz w:val="16"/>
                <w:szCs w:val="16"/>
                <w:lang w:val="en-US" w:eastAsia="zh-CN"/>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'table'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'mytable'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'$timeout'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($timeout)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restrict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template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'&lt;table class="mytable"&gt;'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'&lt;thead&gt;&lt;tr&gt;&lt;th&gt;counting&lt;/th&gt;&lt;/tr&gt;&lt;/thead&gt;'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'&lt;tr ng-repeat="data in datas"&gt;&lt;td&gt;&lt;/td&gt;&lt;/tr&gt;'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'&lt;/table&gt;'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link</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element, attrs, ct</w:t>
            </w:r>
            <w:bookmarkStart w:id="36" w:name="_GoBack"/>
            <w:bookmarkEnd w:id="36"/>
            <w:r>
              <w:rPr>
                <w:rFonts w:hint="default" w:ascii="Consolas" w:hAnsi="Consolas" w:eastAsia="Consolas" w:cs="Consolas"/>
                <w:color w:val="000000"/>
                <w:sz w:val="16"/>
                <w:szCs w:val="16"/>
                <w:shd w:val="clear" w:fill="FFFFFF"/>
              </w:rPr>
              <w:t>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datas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"two"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"three"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Doesn't work, shows an empty table: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$('.mytable', element).dataTable()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But this does: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$timeout(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'.mytable'</w:t>
            </w:r>
            <w:r>
              <w:rPr>
                <w:rFonts w:hint="default" w:ascii="Consolas" w:hAnsi="Consolas" w:eastAsia="Consolas" w:cs="Consolas"/>
                <w:color w:val="000000"/>
                <w:sz w:val="16"/>
                <w:szCs w:val="16"/>
                <w:shd w:val="clear" w:fill="FFFFFF"/>
              </w:rPr>
              <w:t>, element).dataTable();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30"/>
              <w:rPr>
                <w:rFonts w:hint="eastAsia"/>
                <w:lang w:val="en-US" w:eastAsia="zh-CN"/>
              </w:rPr>
            </w:pPr>
          </w:p>
        </w:tc>
        <w:tc>
          <w:tcPr>
            <w:tcW w:w="9699" w:type="dxa"/>
            <w:vAlign w:val="center"/>
          </w:tcPr>
          <w:p>
            <w:pPr>
              <w:pStyle w:val="30"/>
              <w:rPr>
                <w:rFonts w:hint="eastAsia"/>
                <w:lang w:val="en-US" w:eastAsia="zh-CN"/>
              </w:rPr>
            </w:pPr>
          </w:p>
        </w:tc>
      </w:tr>
    </w:tbl>
    <w:p>
      <w:pPr>
        <w:pStyle w:val="29"/>
        <w:rPr>
          <w:rFonts w:hint="eastAsia"/>
          <w:lang w:val="en-US" w:eastAsia="zh-CN"/>
        </w:rPr>
      </w:pPr>
      <w:bookmarkStart w:id="20" w:name="_Toc29390"/>
      <w:bookmarkStart w:id="21" w:name="_Toc30064"/>
      <w:bookmarkStart w:id="22" w:name="_Toc11758"/>
      <w:r>
        <w:rPr>
          <w:rFonts w:hint="eastAsia"/>
        </w:rPr>
        <w:t xml:space="preserve">AngularJs </w:t>
      </w:r>
      <w:r>
        <w:rPr>
          <w:rFonts w:hint="eastAsia"/>
          <w:lang w:eastAsia="zh-CN"/>
        </w:rPr>
        <w:t>模块化编程实例</w:t>
      </w:r>
      <w:bookmarkEnd w:id="20"/>
      <w:bookmarkEnd w:id="21"/>
      <w:bookmarkEnd w:id="22"/>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rPr>
                <w:rFonts w:hint="default"/>
              </w:rPr>
            </w:pPr>
            <w:r>
              <w:rPr>
                <w:rFonts w:hint="default"/>
              </w:rPr>
              <w:fldChar w:fldCharType="begin"/>
            </w:r>
            <w:r>
              <w:rPr>
                <w:rFonts w:hint="default"/>
              </w:rPr>
              <w:instrText xml:space="preserve"> HYPERLINK "http://www.jb51.net/article/91748.htm" </w:instrText>
            </w:r>
            <w:r>
              <w:rPr>
                <w:rFonts w:hint="default"/>
              </w:rPr>
              <w:fldChar w:fldCharType="separate"/>
            </w:r>
            <w:r>
              <w:rPr>
                <w:rStyle w:val="21"/>
                <w:rFonts w:hint="default"/>
              </w:rPr>
              <w:t>http://www.jb51.net/article/91748.htm</w:t>
            </w:r>
            <w:r>
              <w:rPr>
                <w:rFonts w:hint="default"/>
              </w:rPr>
              <w:fldChar w:fldCharType="end"/>
            </w:r>
          </w:p>
          <w:p>
            <w:pPr>
              <w:rPr>
                <w:rFonts w:hint="default"/>
              </w:rPr>
            </w:pPr>
            <w:r>
              <w:rPr>
                <w:rFonts w:hint="default"/>
              </w:rPr>
              <w:fldChar w:fldCharType="begin"/>
            </w:r>
            <w:r>
              <w:rPr>
                <w:rFonts w:hint="default"/>
              </w:rPr>
              <w:instrText xml:space="preserve"> HYPERLINK "http://www.jb51.net/article/60505.htm" </w:instrText>
            </w:r>
            <w:r>
              <w:rPr>
                <w:rFonts w:hint="default"/>
              </w:rPr>
              <w:fldChar w:fldCharType="separate"/>
            </w:r>
            <w:r>
              <w:rPr>
                <w:rStyle w:val="21"/>
                <w:rFonts w:hint="default"/>
              </w:rPr>
              <w:t>http://www.jb51.net/article/60505.htm</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pStyle w:val="30"/>
              <w:rPr>
                <w:rFonts w:hint="eastAsia"/>
              </w:rPr>
            </w:pPr>
            <w:r>
              <w:rPr>
                <w:rFonts w:hint="default"/>
              </w:rPr>
              <w:t>在讲angularjs的模块之前，我们先介绍一下angular的一些知识点：</w:t>
            </w:r>
          </w:p>
          <w:p>
            <w:pPr>
              <w:pStyle w:val="30"/>
              <w:rPr>
                <w:rFonts w:hint="default"/>
              </w:rPr>
            </w:pPr>
            <w:r>
              <w:rPr>
                <w:rFonts w:hint="default"/>
              </w:rPr>
              <w:t>AngularJS是纯客户端技术，完全用Javascript编写的。它使用的是网页开发的常规技术(HTML,CSS,Javascript)，目的是让网页应用开发更快更容易。</w:t>
            </w:r>
          </w:p>
          <w:p>
            <w:pPr>
              <w:pStyle w:val="30"/>
              <w:rPr>
                <w:rFonts w:hint="default"/>
              </w:rPr>
            </w:pPr>
            <w:r>
              <w:rPr>
                <w:rFonts w:hint="default"/>
              </w:rPr>
              <w:t>AngularJS简化应用开发的一个重要方法是，将一个些通用的低级开发操作包装起来提供给开发者。AngularJS会自动处理好这些低级操作。它们包括：</w:t>
            </w:r>
          </w:p>
          <w:p>
            <w:pPr>
              <w:pStyle w:val="30"/>
              <w:rPr>
                <w:rFonts w:hint="default"/>
              </w:rPr>
            </w:pPr>
            <w:r>
              <w:rPr>
                <w:rFonts w:hint="default"/>
              </w:rPr>
              <w:t>1.DOM操作</w:t>
            </w:r>
          </w:p>
          <w:p>
            <w:pPr>
              <w:pStyle w:val="30"/>
              <w:rPr>
                <w:rFonts w:hint="default"/>
              </w:rPr>
            </w:pPr>
            <w:r>
              <w:rPr>
                <w:rFonts w:hint="default"/>
              </w:rPr>
              <w:t>2.设置事件的监听</w:t>
            </w:r>
          </w:p>
          <w:p>
            <w:pPr>
              <w:pStyle w:val="30"/>
              <w:rPr>
                <w:rFonts w:hint="default"/>
              </w:rPr>
            </w:pPr>
            <w:r>
              <w:rPr>
                <w:rFonts w:hint="default"/>
              </w:rPr>
              <w:t>3.输入验证，因为AngularJS会处理大部分这些操作，所以开发者就能更多的专注在应用的业务逻辑上，更少地编写那些重复性的、易错的、低级的代码。</w:t>
            </w:r>
          </w:p>
          <w:p>
            <w:pPr>
              <w:pStyle w:val="30"/>
              <w:rPr>
                <w:rFonts w:hint="default"/>
              </w:rPr>
            </w:pPr>
          </w:p>
          <w:p>
            <w:pPr>
              <w:pStyle w:val="30"/>
              <w:rPr>
                <w:rFonts w:hint="default"/>
              </w:rPr>
            </w:pPr>
            <w:r>
              <w:rPr>
                <w:rFonts w:hint="default"/>
              </w:rPr>
              <w:t>在AngularJS简化开发的同时，它也为客户端带来了一些精巧的技术，它们包括：</w:t>
            </w:r>
          </w:p>
          <w:p>
            <w:pPr>
              <w:pStyle w:val="30"/>
              <w:rPr>
                <w:rFonts w:hint="default"/>
              </w:rPr>
            </w:pPr>
            <w:r>
              <w:rPr>
                <w:rFonts w:hint="default"/>
              </w:rPr>
              <w:t>1.数据、业务逻辑、视图的分离</w:t>
            </w:r>
          </w:p>
          <w:p>
            <w:pPr>
              <w:pStyle w:val="30"/>
              <w:rPr>
                <w:rFonts w:hint="default"/>
              </w:rPr>
            </w:pPr>
            <w:r>
              <w:rPr>
                <w:rFonts w:hint="default"/>
              </w:rPr>
              <w:t>2.数据和视图的自动绑定</w:t>
            </w:r>
          </w:p>
          <w:p>
            <w:pPr>
              <w:pStyle w:val="30"/>
              <w:rPr>
                <w:rFonts w:hint="default"/>
              </w:rPr>
            </w:pPr>
            <w:r>
              <w:rPr>
                <w:rFonts w:hint="default"/>
              </w:rPr>
              <w:t>3.通用服务</w:t>
            </w:r>
          </w:p>
          <w:p>
            <w:pPr>
              <w:pStyle w:val="30"/>
              <w:rPr>
                <w:rFonts w:hint="default"/>
              </w:rPr>
            </w:pPr>
            <w:r>
              <w:rPr>
                <w:rFonts w:hint="default"/>
              </w:rPr>
              <w:t>4.依赖注入（主要用于聚合服务）</w:t>
            </w:r>
          </w:p>
          <w:p>
            <w:pPr>
              <w:pStyle w:val="30"/>
              <w:rPr>
                <w:rFonts w:hint="default"/>
              </w:rPr>
            </w:pPr>
            <w:r>
              <w:rPr>
                <w:rFonts w:hint="default"/>
              </w:rPr>
              <w:t>5.可扩展的HTML编译器(完全由JavaScript编写)</w:t>
            </w:r>
          </w:p>
          <w:p>
            <w:pPr>
              <w:pStyle w:val="30"/>
              <w:rPr>
                <w:rFonts w:hint="default"/>
              </w:rPr>
            </w:pPr>
            <w:r>
              <w:rPr>
                <w:rFonts w:hint="default"/>
              </w:rPr>
              <w:t>6.易于测试</w:t>
            </w:r>
          </w:p>
          <w:p>
            <w:pPr>
              <w:pStyle w:val="30"/>
              <w:rPr>
                <w:rFonts w:hint="default"/>
              </w:rPr>
            </w:pPr>
            <w:r>
              <w:rPr>
                <w:rFonts w:hint="default"/>
              </w:rPr>
              <w:t>7.客户端对这些技术的需求其实已经存在很久了。</w:t>
            </w:r>
          </w:p>
          <w:p>
            <w:pPr>
              <w:pStyle w:val="30"/>
              <w:rPr>
                <w:rFonts w:hint="default"/>
              </w:rPr>
            </w:pPr>
          </w:p>
          <w:p>
            <w:pPr>
              <w:pStyle w:val="30"/>
              <w:rPr>
                <w:rFonts w:hint="default"/>
              </w:rPr>
            </w:pPr>
            <w:r>
              <w:rPr>
                <w:rFonts w:hint="default"/>
              </w:rPr>
              <w:t>同时，你还可以用AngularJS来开发单页或者多页的应用，不过其主要还是用来开发单页的。 AngularJS支持浏览器的历史操作，向前，向后按钮，单页应用中的收藏操作。</w:t>
            </w:r>
          </w:p>
          <w:p>
            <w:pPr>
              <w:pStyle w:val="30"/>
              <w:rPr>
                <w:rFonts w:hint="default"/>
              </w:rPr>
            </w:pPr>
          </w:p>
          <w:p>
            <w:pPr>
              <w:pStyle w:val="30"/>
              <w:rPr>
                <w:rFonts w:hint="default"/>
              </w:rPr>
            </w:pPr>
            <w:r>
              <w:rPr>
                <w:rFonts w:hint="default"/>
              </w:rPr>
              <w:t>接下来，我们来详细讲解angularJS的模块。</w:t>
            </w:r>
          </w:p>
          <w:p>
            <w:pPr>
              <w:pStyle w:val="30"/>
              <w:rPr>
                <w:rFonts w:hint="default"/>
              </w:rPr>
            </w:pPr>
            <w:r>
              <w:rPr>
                <w:rFonts w:hint="default"/>
              </w:rPr>
              <w:t>大部分应用都有一个主方法用来实例化、组织、启动应用。AngularJS应用没有主方法，而是使用模块来声明应用应该如何启动。这种方式有以下几个优点：</w:t>
            </w:r>
          </w:p>
          <w:p>
            <w:pPr>
              <w:pStyle w:val="30"/>
              <w:rPr>
                <w:rFonts w:hint="default"/>
              </w:rPr>
            </w:pPr>
            <w:r>
              <w:rPr>
                <w:rFonts w:hint="default"/>
              </w:rPr>
              <w:t>1.启动过程是声明式的，所以更容易懂。</w:t>
            </w:r>
          </w:p>
          <w:p>
            <w:pPr>
              <w:pStyle w:val="30"/>
              <w:rPr>
                <w:rFonts w:hint="default"/>
              </w:rPr>
            </w:pPr>
            <w:r>
              <w:rPr>
                <w:rFonts w:hint="default"/>
              </w:rPr>
              <w:t>2.在单元测试是不需要加载全部模块的，因此这种方式有助于写单元测试。</w:t>
            </w:r>
          </w:p>
          <w:p>
            <w:pPr>
              <w:pStyle w:val="30"/>
              <w:rPr>
                <w:rFonts w:hint="default"/>
              </w:rPr>
            </w:pPr>
            <w:r>
              <w:rPr>
                <w:rFonts w:hint="default"/>
              </w:rPr>
              <w:t>3.可以在特定情况的测试中增加额外的模块，这些模块能更改配置，能帮助进行端对端的测试。</w:t>
            </w:r>
          </w:p>
          <w:p>
            <w:pPr>
              <w:pStyle w:val="30"/>
              <w:rPr>
                <w:rFonts w:hint="default"/>
              </w:rPr>
            </w:pPr>
            <w:r>
              <w:rPr>
                <w:rFonts w:hint="default"/>
              </w:rPr>
              <w:t>4.第三方代码可以打包成可重用的模块。</w:t>
            </w:r>
          </w:p>
          <w:p>
            <w:pPr>
              <w:pStyle w:val="30"/>
              <w:rPr>
                <w:rFonts w:hint="default"/>
              </w:rPr>
            </w:pPr>
            <w:r>
              <w:rPr>
                <w:rFonts w:hint="default"/>
              </w:rPr>
              <w:t>5.模块可以以任何先后或者并行的顺序加载（因为模块的执行本身是延迟的）。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23" w:name="_Toc32270"/>
            <w:bookmarkStart w:id="24" w:name="_Toc463"/>
            <w:bookmarkStart w:id="25" w:name="_Toc24778"/>
            <w:r>
              <w:rPr>
                <w:rFonts w:hint="eastAsia"/>
                <w:lang w:val="en-US" w:eastAsia="zh-CN"/>
              </w:rPr>
              <w:t>模块化写法</w:t>
            </w:r>
            <w:bookmarkEnd w:id="23"/>
            <w:bookmarkEnd w:id="24"/>
            <w:bookmarkEnd w:id="25"/>
          </w:p>
        </w:tc>
        <w:tc>
          <w:tcPr>
            <w:tcW w:w="9699" w:type="dxa"/>
            <w:textDirection w:val="lrTb"/>
            <w:vAlign w:val="center"/>
          </w:tcPr>
          <w:p>
            <w:pPr>
              <w:pStyle w:val="30"/>
              <w:rPr>
                <w:rFonts w:hint="eastAsia"/>
              </w:rPr>
            </w:pPr>
            <w:r>
              <w:rPr>
                <w:rFonts w:hint="eastAsia"/>
                <w:lang w:eastAsia="zh-CN"/>
              </w:rPr>
              <w:t>对于</w:t>
            </w:r>
            <w:r>
              <w:rPr>
                <w:rFonts w:hint="default"/>
              </w:rPr>
              <w:t>大规模的应用。我们建议将自己的应用按照如下建议，拆分为多个module：</w:t>
            </w:r>
          </w:p>
          <w:p>
            <w:pPr>
              <w:pStyle w:val="30"/>
            </w:pPr>
            <w:r>
              <w:rPr>
                <w:rFonts w:hint="eastAsia"/>
                <w:lang w:val="en-US" w:eastAsia="zh-CN"/>
              </w:rPr>
              <w:t>1、</w:t>
            </w:r>
            <w:r>
              <w:rPr>
                <w:rFonts w:hint="default"/>
              </w:rPr>
              <w:t>service module，用于声明service。</w:t>
            </w:r>
          </w:p>
          <w:p>
            <w:pPr>
              <w:pStyle w:val="30"/>
            </w:pPr>
            <w:r>
              <w:rPr>
                <w:rFonts w:hint="eastAsia"/>
                <w:lang w:val="en-US" w:eastAsia="zh-CN"/>
              </w:rPr>
              <w:t>2、</w:t>
            </w:r>
            <w:r>
              <w:rPr>
                <w:rFonts w:hint="default"/>
              </w:rPr>
              <w:t>directive module，用于声明directive。</w:t>
            </w:r>
          </w:p>
          <w:p>
            <w:pPr>
              <w:pStyle w:val="30"/>
            </w:pPr>
            <w:r>
              <w:rPr>
                <w:rFonts w:hint="eastAsia"/>
                <w:lang w:val="en-US" w:eastAsia="zh-CN"/>
              </w:rPr>
              <w:t>3、</w:t>
            </w:r>
            <w:r>
              <w:rPr>
                <w:rFonts w:hint="default"/>
              </w:rPr>
              <w:t>filter module，用于声明filter。</w:t>
            </w:r>
          </w:p>
          <w:p>
            <w:pPr>
              <w:pStyle w:val="30"/>
              <w:rPr>
                <w:rFonts w:hint="eastAsia"/>
                <w:lang w:val="en-US" w:eastAsia="zh-CN"/>
              </w:rPr>
            </w:pPr>
            <w:r>
              <w:rPr>
                <w:rFonts w:hint="eastAsia"/>
                <w:lang w:val="en-US" w:eastAsia="zh-CN"/>
              </w:rPr>
              <w:t>4、</w:t>
            </w:r>
            <w:r>
              <w:rPr>
                <w:rFonts w:hint="default"/>
              </w:rPr>
              <w:t>应用级别的module，依赖上述的module，并且包含初始化的代码。</w:t>
            </w:r>
            <w:r>
              <w:rPr>
                <w:rFonts w:hint="eastAsia"/>
                <w:lang w:val="en-US" w:eastAsia="zh-CN"/>
              </w:rPr>
              <w:t xml:space="preserve"> </w:t>
            </w:r>
          </w:p>
          <w:p>
            <w:pPr>
              <w:pStyle w:val="30"/>
              <w:ind w:firstLine="384" w:firstLineChars="200"/>
              <w:rPr>
                <w:rFonts w:hint="default"/>
              </w:rPr>
            </w:pPr>
            <w:r>
              <w:rPr>
                <w:rFonts w:hint="default"/>
              </w:rPr>
              <w:t>这样划分的理由是，当我们在测试的时候，往往需要忽略那些让测试变得困难的初始化代码。通过将代码分成独立的module，在测试中就可以很容易地忽略那些代码。这样，我们就可以更加专注在加载相应的module进行测试。</w:t>
            </w:r>
          </w:p>
          <w:p>
            <w:pPr>
              <w:pStyle w:val="30"/>
              <w:ind w:firstLine="384" w:firstLineChars="200"/>
              <w:rPr>
                <w:rFonts w:hint="default"/>
                <w:sz w:val="16"/>
                <w:szCs w:val="16"/>
                <w:lang w:val="en-US" w:eastAsia="zh-CN"/>
              </w:rPr>
            </w:pPr>
            <w:r>
              <w:rPr>
                <w:rFonts w:hint="default"/>
              </w:rPr>
              <w:t>上面的只是一个建议，可以随意地按照自己的需求制定。</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2"/>
              <w:rPr>
                <w:rFonts w:hint="default"/>
              </w:rPr>
            </w:pPr>
            <w:r>
              <w:rPr>
                <w:rFonts w:hint="default"/>
              </w:rPr>
              <w:t>Module Loading &amp; Dependencies（模块加载和依赖）</w:t>
            </w:r>
          </w:p>
          <w:p>
            <w:pPr>
              <w:rPr>
                <w:rFonts w:hint="default"/>
              </w:rPr>
            </w:pPr>
            <w:r>
              <w:rPr>
                <w:rFonts w:hint="default"/>
              </w:rPr>
              <w:t>　　module是配置（configuration）的集合，执行在启动应用的进程中应用的块（blocks）。在它的最简单的形式中，由两类block组成：</w:t>
            </w:r>
          </w:p>
          <w:p>
            <w:pPr>
              <w:rPr>
                <w:rFonts w:hint="default"/>
              </w:rPr>
            </w:pPr>
            <w:r>
              <w:rPr>
                <w:rFonts w:hint="default"/>
              </w:rPr>
              <w:t>　　1.配置块（configuration blocks）：在provider注册和配置的过程中执行的。只有provider和constant（常量？）可以被注入（injected）到configuration blocks中。这是为了避免出现在service配置完毕之前service就被执行的意外。</w:t>
            </w:r>
          </w:p>
          <w:p>
            <w:pPr>
              <w:pStyle w:val="30"/>
              <w:rPr>
                <w:rFonts w:hint="default"/>
              </w:rPr>
            </w:pPr>
            <w:r>
              <w:rPr>
                <w:rFonts w:hint="default"/>
              </w:rPr>
              <w:t>2.运行块（run blocks）：在injector创建完成后执行，用于启动应用。只有实例（instances）和常量（constants）可以被注入到run block中。这是为了避免进一步的系统配置在程序运行的过程中执行。</w:t>
            </w:r>
          </w:p>
          <w:p>
            <w:pPr>
              <w:pStyle w:val="30"/>
              <w:rPr>
                <w:rFonts w:hint="eastAsia"/>
                <w:lang w:eastAsia="zh-CN"/>
              </w:rPr>
            </w:pPr>
            <w:r>
              <w:rPr>
                <w:rFonts w:hint="eastAsia"/>
                <w:lang w:val="en-US" w:eastAsia="zh-CN"/>
              </w:rPr>
              <w:t>3、</w:t>
            </w:r>
            <w:r>
              <w:t>ng自己的运行机制</w:t>
            </w:r>
            <w:r>
              <w:rPr>
                <w:rFonts w:hint="eastAsia"/>
                <w:lang w:eastAsia="zh-CN"/>
              </w:rPr>
              <w:t>：</w:t>
            </w:r>
          </w:p>
          <w:p>
            <w:pPr>
              <w:pStyle w:val="30"/>
              <w:rPr>
                <w:rFonts w:hint="default"/>
              </w:rPr>
            </w:pPr>
            <w:r>
              <w:rPr>
                <w:rFonts w:hint="default"/>
              </w:rPr>
              <w:t>config阶段是给了ng上下文一个针对constant与provider修改其内部属性的一个阶段</w:t>
            </w:r>
          </w:p>
          <w:p>
            <w:pPr>
              <w:pStyle w:val="30"/>
              <w:rPr>
                <w:rFonts w:hint="default"/>
              </w:rPr>
            </w:pPr>
            <w:r>
              <w:rPr>
                <w:rFonts w:hint="default"/>
              </w:rPr>
              <w:t>而run阶段是在config之后的在运行独立的代码块，通常写法run</w:t>
            </w:r>
            <w:r>
              <w:rPr>
                <w:rFonts w:hint="eastAsia"/>
                <w:lang w:val="en-US" w:eastAsia="zh-CN"/>
              </w:rPr>
              <w:t xml:space="preserve"> </w:t>
            </w:r>
            <w:r>
              <w:rPr>
                <w:rFonts w:hint="default"/>
              </w:rPr>
              <w:t>Block</w:t>
            </w:r>
          </w:p>
          <w:p>
            <w:pPr>
              <w:pStyle w:val="30"/>
              <w:rPr>
                <w:rFonts w:hint="default"/>
              </w:rPr>
            </w:pPr>
            <w:r>
              <w:rPr>
                <w:rFonts w:hint="default"/>
              </w:rPr>
              <w:t>简单的说一下就是ng启动阶段是 config--&gt;run--&gt;compile/link</w:t>
            </w:r>
          </w:p>
          <w:p>
            <w:pPr>
              <w:pStyle w:val="34"/>
              <w:rPr>
                <w:rFonts w:hint="default"/>
              </w:rPr>
            </w:pPr>
          </w:p>
          <w:p>
            <w:pPr>
              <w:pStyle w:val="30"/>
              <w:ind w:left="0" w:leftChars="0" w:firstLine="0" w:firstLineChars="0"/>
              <w:rPr>
                <w:rFonts w:hint="default"/>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'myModule'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config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(injectables) { </w:t>
            </w:r>
            <w:r>
              <w:rPr>
                <w:rFonts w:hint="default" w:ascii="Consolas" w:hAnsi="Consolas" w:eastAsia="Consolas" w:cs="Consolas"/>
                <w:color w:val="005BFF"/>
                <w:sz w:val="16"/>
                <w:szCs w:val="16"/>
                <w:shd w:val="clear" w:fill="FFFFFF"/>
              </w:rPr>
              <w:t>// provider-injector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这里是</w:t>
            </w:r>
            <w:r>
              <w:rPr>
                <w:rFonts w:hint="default" w:ascii="Consolas" w:hAnsi="Consolas" w:eastAsia="Consolas" w:cs="Consolas"/>
                <w:color w:val="005BFF"/>
                <w:sz w:val="16"/>
                <w:szCs w:val="16"/>
                <w:shd w:val="clear" w:fill="FFFFFF"/>
              </w:rPr>
              <w:t>config block</w:t>
            </w:r>
            <w:r>
              <w:rPr>
                <w:rFonts w:hint="eastAsia" w:ascii="宋体" w:hAnsi="宋体" w:eastAsia="宋体" w:cs="宋体"/>
                <w:color w:val="005BFF"/>
                <w:sz w:val="16"/>
                <w:szCs w:val="16"/>
                <w:shd w:val="clear" w:fill="FFFFFF"/>
              </w:rPr>
              <w:t>的一个例子</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我们可以根据需要，弄</w:t>
            </w:r>
            <w:r>
              <w:rPr>
                <w:rFonts w:hint="default" w:ascii="Consolas" w:hAnsi="Consolas" w:eastAsia="Consolas" w:cs="Consolas"/>
                <w:color w:val="005BFF"/>
                <w:sz w:val="16"/>
                <w:szCs w:val="16"/>
                <w:shd w:val="clear" w:fill="FFFFFF"/>
              </w:rPr>
              <w:t>N</w:t>
            </w:r>
            <w:r>
              <w:rPr>
                <w:rFonts w:hint="eastAsia" w:ascii="宋体" w:hAnsi="宋体" w:eastAsia="宋体" w:cs="宋体"/>
                <w:color w:val="005BFF"/>
                <w:sz w:val="16"/>
                <w:szCs w:val="16"/>
                <w:shd w:val="clear" w:fill="FFFFFF"/>
              </w:rPr>
              <w:t>个这样的东东</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我们可以在这里注入</w:t>
            </w:r>
            <w:r>
              <w:rPr>
                <w:rFonts w:hint="default" w:ascii="Consolas" w:hAnsi="Consolas" w:eastAsia="Consolas" w:cs="Consolas"/>
                <w:color w:val="005BFF"/>
                <w:sz w:val="16"/>
                <w:szCs w:val="16"/>
                <w:shd w:val="clear" w:fill="FFFFFF"/>
              </w:rPr>
              <w:t>Providers (</w:t>
            </w:r>
            <w:r>
              <w:rPr>
                <w:rFonts w:hint="eastAsia" w:ascii="宋体" w:hAnsi="宋体" w:eastAsia="宋体" w:cs="宋体"/>
                <w:color w:val="005BFF"/>
                <w:sz w:val="16"/>
                <w:szCs w:val="16"/>
                <w:shd w:val="clear" w:fill="FFFFFF"/>
              </w:rPr>
              <w:t>不是实例，</w:t>
            </w:r>
            <w:r>
              <w:rPr>
                <w:rFonts w:hint="default" w:ascii="Consolas" w:hAnsi="Consolas" w:eastAsia="Consolas" w:cs="Consolas"/>
                <w:color w:val="005BFF"/>
                <w:sz w:val="16"/>
                <w:szCs w:val="16"/>
                <w:shd w:val="clear" w:fill="FFFFFF"/>
              </w:rPr>
              <w:t>not instances)</w:t>
            </w:r>
            <w:r>
              <w:rPr>
                <w:rFonts w:hint="eastAsia" w:ascii="宋体" w:hAnsi="宋体" w:eastAsia="宋体" w:cs="宋体"/>
                <w:color w:val="005BFF"/>
                <w:sz w:val="16"/>
                <w:szCs w:val="16"/>
                <w:shd w:val="clear" w:fill="FFFFFF"/>
              </w:rPr>
              <w:t>到</w:t>
            </w:r>
            <w:r>
              <w:rPr>
                <w:rFonts w:hint="default" w:ascii="Consolas" w:hAnsi="Consolas" w:eastAsia="Consolas" w:cs="Consolas"/>
                <w:color w:val="005BFF"/>
                <w:sz w:val="16"/>
                <w:szCs w:val="16"/>
                <w:shd w:val="clear" w:fill="FFFFFF"/>
              </w:rPr>
              <w:t>config block</w:t>
            </w:r>
            <w:r>
              <w:rPr>
                <w:rFonts w:hint="eastAsia" w:ascii="宋体" w:hAnsi="宋体" w:eastAsia="宋体" w:cs="宋体"/>
                <w:color w:val="005BFF"/>
                <w:sz w:val="16"/>
                <w:szCs w:val="16"/>
                <w:shd w:val="clear" w:fill="FFFFFF"/>
              </w:rPr>
              <w:t>里面</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}).run(</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(injectables) { </w:t>
            </w:r>
            <w:r>
              <w:rPr>
                <w:rFonts w:hint="default" w:ascii="Consolas" w:hAnsi="Consolas" w:eastAsia="Consolas" w:cs="Consolas"/>
                <w:color w:val="005BFF"/>
                <w:sz w:val="16"/>
                <w:szCs w:val="16"/>
                <w:shd w:val="clear" w:fill="FFFFFF"/>
              </w:rPr>
              <w:t>// instance-injector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这里是一个</w:t>
            </w:r>
            <w:r>
              <w:rPr>
                <w:rFonts w:hint="default" w:ascii="Consolas" w:hAnsi="Consolas" w:eastAsia="Consolas" w:cs="Consolas"/>
                <w:color w:val="005BFF"/>
                <w:sz w:val="16"/>
                <w:szCs w:val="16"/>
                <w:shd w:val="clear" w:fill="FFFFFF"/>
              </w:rPr>
              <w:t>run block</w:t>
            </w:r>
            <w:r>
              <w:rPr>
                <w:rFonts w:hint="eastAsia" w:ascii="宋体" w:hAnsi="宋体" w:eastAsia="宋体" w:cs="宋体"/>
                <w:color w:val="005BFF"/>
                <w:sz w:val="16"/>
                <w:szCs w:val="16"/>
                <w:shd w:val="clear" w:fill="FFFFFF"/>
              </w:rPr>
              <w:t>的例子</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我们可以根据需要，弄</w:t>
            </w:r>
            <w:r>
              <w:rPr>
                <w:rFonts w:hint="default" w:ascii="Consolas" w:hAnsi="Consolas" w:eastAsia="Consolas" w:cs="Consolas"/>
                <w:color w:val="005BFF"/>
                <w:sz w:val="16"/>
                <w:szCs w:val="16"/>
                <w:shd w:val="clear" w:fill="FFFFFF"/>
              </w:rPr>
              <w:t>N</w:t>
            </w:r>
            <w:r>
              <w:rPr>
                <w:rFonts w:hint="eastAsia" w:ascii="宋体" w:hAnsi="宋体" w:eastAsia="宋体" w:cs="宋体"/>
                <w:color w:val="005BFF"/>
                <w:sz w:val="16"/>
                <w:szCs w:val="16"/>
                <w:shd w:val="clear" w:fill="FFFFFF"/>
              </w:rPr>
              <w:t>个这样的东东</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我们只能注入实例（</w:t>
            </w:r>
            <w:r>
              <w:rPr>
                <w:rFonts w:hint="default" w:ascii="Consolas" w:hAnsi="Consolas" w:eastAsia="Consolas" w:cs="Consolas"/>
                <w:color w:val="005BFF"/>
                <w:sz w:val="16"/>
                <w:szCs w:val="16"/>
                <w:shd w:val="clear" w:fill="FFFFFF"/>
              </w:rPr>
              <w:t xml:space="preserve">instances </w:t>
            </w:r>
            <w:r>
              <w:rPr>
                <w:rFonts w:hint="eastAsia" w:ascii="宋体" w:hAnsi="宋体" w:eastAsia="宋体" w:cs="宋体"/>
                <w:color w:val="005BFF"/>
                <w:sz w:val="16"/>
                <w:szCs w:val="16"/>
                <w:shd w:val="clear" w:fill="FFFFFF"/>
              </w:rPr>
              <w:t>）（不是</w:t>
            </w:r>
            <w:r>
              <w:rPr>
                <w:rFonts w:hint="default" w:ascii="Consolas" w:hAnsi="Consolas" w:eastAsia="Consolas" w:cs="Consolas"/>
                <w:color w:val="005BFF"/>
                <w:sz w:val="16"/>
                <w:szCs w:val="16"/>
                <w:shd w:val="clear" w:fill="FFFFFF"/>
              </w:rPr>
              <w:t>Providers</w:t>
            </w:r>
            <w:r>
              <w:rPr>
                <w:rFonts w:hint="eastAsia" w:ascii="宋体" w:hAnsi="宋体" w:eastAsia="宋体" w:cs="宋体"/>
                <w:color w:val="005BFF"/>
                <w:sz w:val="16"/>
                <w:szCs w:val="16"/>
                <w:shd w:val="clear" w:fill="FFFFFF"/>
              </w:rPr>
              <w:t>）到</w:t>
            </w:r>
            <w:r>
              <w:rPr>
                <w:rFonts w:hint="default" w:ascii="Consolas" w:hAnsi="Consolas" w:eastAsia="Consolas" w:cs="Consolas"/>
                <w:color w:val="005BFF"/>
                <w:sz w:val="16"/>
                <w:szCs w:val="16"/>
                <w:shd w:val="clear" w:fill="FFFFFF"/>
              </w:rPr>
              <w:t>run block</w:t>
            </w:r>
            <w:r>
              <w:rPr>
                <w:rFonts w:hint="eastAsia" w:ascii="宋体" w:hAnsi="宋体" w:eastAsia="宋体" w:cs="宋体"/>
                <w:color w:val="005BFF"/>
                <w:sz w:val="16"/>
                <w:szCs w:val="16"/>
                <w:shd w:val="clear" w:fill="FFFFFF"/>
              </w:rPr>
              <w:t>里面</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bookmarkStart w:id="26" w:name="_Toc1713"/>
            <w:bookmarkStart w:id="27" w:name="_Toc24622"/>
            <w:bookmarkStart w:id="28" w:name="_Toc13903"/>
            <w:r>
              <w:rPr>
                <w:rFonts w:hint="eastAsia"/>
                <w:lang w:val="en-US" w:eastAsia="zh-CN"/>
              </w:rPr>
              <w:t>样例</w:t>
            </w:r>
            <w:bookmarkEnd w:id="26"/>
            <w:bookmarkEnd w:id="27"/>
            <w:bookmarkEnd w:id="28"/>
          </w:p>
        </w:tc>
        <w:tc>
          <w:tcPr>
            <w:tcW w:w="9699" w:type="dxa"/>
            <w:vAlign w:val="center"/>
          </w:tcPr>
          <w:p>
            <w:pPr>
              <w:pStyle w:val="32"/>
              <w:rPr>
                <w:rFonts w:hint="eastAsia"/>
              </w:rPr>
            </w:pPr>
            <w:r>
              <w:rPr>
                <w:rFonts w:hint="eastAsia"/>
                <w:lang w:val="en-US" w:eastAsia="zh-CN"/>
              </w:rPr>
              <w:t>a)</w:t>
            </w:r>
            <w:r>
              <w:rPr>
                <w:rFonts w:hint="default"/>
              </w:rPr>
              <w:t>Configuration Blocks（配置块）</w:t>
            </w:r>
          </w:p>
          <w:p>
            <w:pPr>
              <w:pStyle w:val="30"/>
              <w:rPr>
                <w:rFonts w:hint="default"/>
              </w:rPr>
            </w:pPr>
            <w:r>
              <w:rPr>
                <w:rFonts w:hint="default"/>
              </w:rPr>
              <w:t>模块还有一些配置的简便方法，使用它们的效果等同于使用代码块。例如：</w:t>
            </w:r>
          </w:p>
          <w:tbl>
            <w:tblPr>
              <w:tblStyle w:val="24"/>
              <w:tblW w:w="87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jc w:val="center"/>
              </w:trPr>
              <w:tc>
                <w:tcPr>
                  <w:tcW w:w="8793" w:type="dxa"/>
                </w:tcPr>
                <w:p>
                  <w:pPr>
                    <w:pStyle w:val="15"/>
                    <w:keepNext w:val="0"/>
                    <w:keepLines w:val="0"/>
                    <w:widowControl/>
                    <w:suppressLineNumbers w:val="0"/>
                    <w:shd w:val="clear" w:fill="FFFFFF"/>
                    <w:ind w:firstLine="0" w:firstLineChars="0"/>
                    <w:rPr>
                      <w:rFonts w:hint="default" w:ascii="Consolas" w:hAnsi="Consolas" w:eastAsia="Consolas" w:cs="Consolas"/>
                      <w:color w:val="FF4033"/>
                      <w:sz w:val="16"/>
                      <w:szCs w:val="16"/>
                      <w:shd w:val="clear" w:fill="FFFFFF"/>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'myModule'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123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505"/>
                      <w:sz w:val="16"/>
                      <w:szCs w:val="16"/>
                      <w:shd w:val="clear" w:fill="FFFFFF"/>
                    </w:rPr>
                    <w:t>123</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'directiveName'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filter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'filterName'</w:t>
                  </w:r>
                  <w:r>
                    <w:rPr>
                      <w:rFonts w:hint="default" w:ascii="Consolas" w:hAnsi="Consolas" w:eastAsia="Consolas" w:cs="Consolas"/>
                      <w:color w:val="000000"/>
                      <w:sz w:val="16"/>
                      <w:szCs w:val="16"/>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jc w:val="center"/>
              </w:trPr>
              <w:tc>
                <w:tcPr>
                  <w:tcW w:w="8793" w:type="dxa"/>
                  <w:textDirection w:val="lrTb"/>
                  <w:vAlign w:val="top"/>
                </w:tcPr>
                <w:p>
                  <w:pPr>
                    <w:pStyle w:val="15"/>
                    <w:keepNext w:val="0"/>
                    <w:keepLines w:val="0"/>
                    <w:widowControl/>
                    <w:suppressLineNumbers w:val="0"/>
                    <w:shd w:val="clear" w:fill="FFFFFF"/>
                    <w:ind w:firstLine="0" w:firstLineChars="0"/>
                    <w:rPr>
                      <w:rFonts w:hint="eastAsia"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 = &gt;</w:t>
                  </w:r>
                </w:p>
                <w:p>
                  <w:pPr>
                    <w:pStyle w:val="15"/>
                    <w:keepNext w:val="0"/>
                    <w:keepLines w:val="0"/>
                    <w:widowControl/>
                    <w:suppressLineNumbers w:val="0"/>
                    <w:shd w:val="clear" w:fill="FFFFFF"/>
                    <w:ind w:firstLine="0" w:firstLineChars="0"/>
                    <w:rPr>
                      <w:rFonts w:hint="default" w:ascii="Consolas" w:hAnsi="Consolas" w:eastAsia="Consolas" w:cs="Consolas"/>
                      <w:color w:val="000000"/>
                      <w:sz w:val="16"/>
                      <w:szCs w:val="16"/>
                      <w:shd w:val="clear" w:fill="FFFFFF"/>
                    </w:rPr>
                  </w:pP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'myModule'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config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($provide, $compileProvider, $filterProvider)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$provide.value(</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123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$provide.factory(</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505"/>
                      <w:sz w:val="16"/>
                      <w:szCs w:val="16"/>
                      <w:shd w:val="clear" w:fill="FFFFFF"/>
                    </w:rPr>
                    <w:t>123</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$compileProvider.</w:t>
                  </w:r>
                  <w:r>
                    <w:rPr>
                      <w:rFonts w:hint="default" w:ascii="Consolas" w:hAnsi="Consolas" w:eastAsia="Consolas" w:cs="Consolas"/>
                      <w:color w:val="FF3816"/>
                      <w:sz w:val="16"/>
                      <w:szCs w:val="16"/>
                      <w:shd w:val="clear" w:fill="FFFFFF"/>
                    </w:rPr>
                    <w:t>directive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'directiveName'</w:t>
                  </w:r>
                  <w:r>
                    <w:rPr>
                      <w:rFonts w:hint="default" w:ascii="Consolas" w:hAnsi="Consolas" w:eastAsia="Consolas" w:cs="Consolas"/>
                      <w:color w:val="000000"/>
                      <w:sz w:val="16"/>
                      <w:szCs w:val="16"/>
                      <w:shd w:val="clear" w:fill="FFFFFF"/>
                    </w:rPr>
                    <w:t>, ...)</w:t>
                  </w:r>
                  <w:r>
                    <w:rPr>
                      <w:rFonts w:hint="eastAsia" w:ascii="Consolas" w:hAnsi="Consolas" w:cs="Consolas"/>
                      <w:color w:val="000000"/>
                      <w:sz w:val="16"/>
                      <w:szCs w:val="16"/>
                      <w:shd w:val="clear" w:fill="FFFFFF"/>
                      <w:lang w:val="en-US" w:eastAsia="zh-CN"/>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0000"/>
                      <w:sz w:val="16"/>
                      <w:szCs w:val="16"/>
                      <w:shd w:val="clear" w:fill="FFFFFF"/>
                    </w:rPr>
                    <w:t>$filterProvider.</w:t>
                  </w:r>
                  <w:r>
                    <w:rPr>
                      <w:rFonts w:hint="default" w:ascii="Consolas" w:hAnsi="Consolas" w:eastAsia="Consolas" w:cs="Consolas"/>
                      <w:b/>
                      <w:color w:val="FF110E"/>
                      <w:sz w:val="16"/>
                      <w:szCs w:val="16"/>
                      <w:shd w:val="clear" w:fill="FFFFFF"/>
                    </w:rPr>
                    <w:t>register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'filterName'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p>
                <w:p>
                  <w:pPr>
                    <w:pStyle w:val="30"/>
                    <w:rPr>
                      <w:rFonts w:hint="default"/>
                    </w:rPr>
                  </w:pPr>
                  <w:r>
                    <w:rPr>
                      <w:rFonts w:hint="default"/>
                    </w:rPr>
                    <w:t>configuration blocks被应用的顺序，与它们的注册的顺序一致。对于常量定义来说，是一种额外的情况，即放置在configuration blocks开头的常量定义。</w:t>
                  </w:r>
                </w:p>
                <w:p>
                  <w:pPr>
                    <w:pStyle w:val="30"/>
                    <w:rPr>
                      <w:rFonts w:hint="default"/>
                    </w:rPr>
                  </w:pPr>
                  <w:r>
                    <w:rPr>
                      <w:rFonts w:hint="default"/>
                    </w:rPr>
                    <w:t>配置块会按照$provide, $compileProvider, $filterProvider，注册的顺序，依次被应用。唯一的例外是对常量的定义，它们应该始终放在配置块的开始处。</w:t>
                  </w:r>
                </w:p>
                <w:p>
                  <w:pPr>
                    <w:pStyle w:val="30"/>
                    <w:rPr>
                      <w:rFonts w:hint="default"/>
                    </w:rPr>
                  </w:pPr>
                  <w:r>
                    <w:rPr>
                      <w:rFonts w:hint="default"/>
                    </w:rPr>
                    <w:t>运行块是AngularJS中最像主方法的东西。一个运行块就是一段用来启动应用的代码。它在所有服务都被配置和所有的注入器都被创建后执行。运行块通常包含了一些难以测试的代码，所以它们应该写在单独的模块里，这样在单元测试时就可以忽略它们了。</w:t>
                  </w:r>
                </w:p>
                <w:p>
                  <w:pPr>
                    <w:pStyle w:val="30"/>
                    <w:rPr>
                      <w:rFonts w:hint="default"/>
                    </w:rPr>
                  </w:pPr>
                  <w:r>
                    <w:rPr>
                      <w:rFonts w:hint="default"/>
                    </w:rPr>
                    <w:t>模块可以把其他模块列为它的依赖。“依赖某个模块”意味着需要把这个被依赖的模块在本块模块之前被加载。换句话说被依赖模块的配置块会在本模块配置块前被执行。运行块也是一样。任何一个模块都只能被加载一次，即使它被多个模块依赖。</w:t>
                  </w:r>
                </w:p>
                <w:p>
                  <w:pPr>
                    <w:pStyle w:val="30"/>
                    <w:rPr>
                      <w:rFonts w:hint="default"/>
                    </w:rPr>
                  </w:pPr>
                  <w:r>
                    <w:rPr>
                      <w:rFonts w:hint="default"/>
                      <w:u w:val="single"/>
                    </w:rPr>
                    <w:t>模块是一种用来管理$injector配置的方法，和脚本的加载没有关系。现在网上已有很多控制模块加载的库，它们可以和AngularJS配合使用。因为在加载期间模块不做任何事情，所以它们可以以任意顺序或者并行方式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jc w:val="center"/>
              </w:trPr>
              <w:tc>
                <w:tcPr>
                  <w:tcW w:w="8793" w:type="dxa"/>
                  <w:textDirection w:val="lrTb"/>
                  <w:vAlign w:val="center"/>
                </w:tcPr>
                <w:p>
                  <w:pPr>
                    <w:pStyle w:val="30"/>
                    <w:rPr>
                      <w:rFonts w:hint="default"/>
                    </w:rPr>
                  </w:pPr>
                  <w:r>
                    <w:drawing>
                      <wp:inline distT="0" distB="0" distL="114300" distR="114300">
                        <wp:extent cx="2240915" cy="1106170"/>
                        <wp:effectExtent l="0" t="0" r="6985" b="177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
                                <a:srcRect r="15757" b="55823"/>
                                <a:stretch>
                                  <a:fillRect/>
                                </a:stretch>
                              </pic:blipFill>
                              <pic:spPr>
                                <a:xfrm>
                                  <a:off x="0" y="0"/>
                                  <a:ext cx="2240915" cy="1106170"/>
                                </a:xfrm>
                                <a:prstGeom prst="rect">
                                  <a:avLst/>
                                </a:prstGeom>
                                <a:noFill/>
                                <a:ln w="9525">
                                  <a:noFill/>
                                </a:ln>
                              </pic:spPr>
                            </pic:pic>
                          </a:graphicData>
                        </a:graphic>
                      </wp:inline>
                    </w:drawing>
                  </w:r>
                  <w:r>
                    <w:drawing>
                      <wp:inline distT="0" distB="0" distL="114300" distR="114300">
                        <wp:extent cx="2734310" cy="1423670"/>
                        <wp:effectExtent l="0" t="0" r="8890"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4"/>
                                <a:srcRect t="44658"/>
                                <a:stretch>
                                  <a:fillRect/>
                                </a:stretch>
                              </pic:blipFill>
                              <pic:spPr>
                                <a:xfrm>
                                  <a:off x="0" y="0"/>
                                  <a:ext cx="2734310" cy="1423670"/>
                                </a:xfrm>
                                <a:prstGeom prst="rect">
                                  <a:avLst/>
                                </a:prstGeom>
                                <a:noFill/>
                                <a:ln w="9525">
                                  <a:noFill/>
                                </a:ln>
                              </pic:spPr>
                            </pic:pic>
                          </a:graphicData>
                        </a:graphic>
                      </wp:inline>
                    </w:drawing>
                  </w:r>
                </w:p>
                <w:p>
                  <w:pPr>
                    <w:pStyle w:val="30"/>
                    <w:rPr>
                      <w:rFonts w:hint="default"/>
                    </w:rPr>
                  </w:pPr>
                  <w:r>
                    <w:rPr>
                      <w:rFonts w:hint="default"/>
                    </w:rPr>
                    <w:t>两个代码段的功能是一样的，不同写法主要有什么区别？$provide，provider,$compileProvider,$controllerProvider,$filterPrivoder，这几个的概念用法区分？</w:t>
                  </w:r>
                </w:p>
                <w:p>
                  <w:pPr>
                    <w:pStyle w:val="30"/>
                  </w:pPr>
                  <w:r>
                    <w:t>directive， factory 等module都是可以在多个项目中复用的， 然而每个项目的环境不同。调用Provider可以配置当前项目的环境。</w:t>
                  </w:r>
                </w:p>
                <w:p>
                  <w:pPr>
                    <w:pStyle w:val="30"/>
                    <w:rPr>
                      <w:rFonts w:hint="default"/>
                    </w:rPr>
                  </w:pPr>
                  <w:r>
                    <w:rPr>
                      <w:rFonts w:hint="default"/>
                    </w:rPr>
                    <w:t>打比方好了， 配置路由在config中调用了routeProvider来配置项目的路由， 每个项目是不同的; httpProvider配置$http的行为和返回内容， locationProvider来配置路由是否使用#，等等等等。</w:t>
                  </w:r>
                </w:p>
                <w:p>
                  <w:pPr>
                    <w:pStyle w:val="30"/>
                    <w:rPr>
                      <w:rFonts w:hint="default"/>
                    </w:rPr>
                  </w:pPr>
                  <w:r>
                    <w:rPr>
                      <w:rFonts w:hint="default"/>
                    </w:rPr>
                    <w:t>自定义的provider只需要在config中注入(provider名字)Provider就可以调用provider的方法了。</w:t>
                  </w:r>
                </w:p>
                <w:p>
                  <w:pPr>
                    <w:pStyle w:val="30"/>
                    <w:rPr>
                      <w:rFonts w:hint="default" w:ascii="Consolas" w:hAnsi="Consolas" w:eastAsia="Consolas" w:cs="Consolas"/>
                      <w:color w:val="FF4033"/>
                      <w:sz w:val="16"/>
                      <w:szCs w:val="16"/>
                      <w:shd w:val="clear" w:fill="FFFFFF"/>
                    </w:rPr>
                  </w:pPr>
                  <w:r>
                    <w:rPr>
                      <w:rFonts w:hint="default"/>
                    </w:rPr>
                    <w:t>provider还有delegate方法， 如果当前项目的服务需要特别的function可以通过这个加入， 并不影响原先的服务。</w:t>
                  </w:r>
                </w:p>
              </w:tc>
            </w:tr>
          </w:tbl>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32"/>
              <w:rPr>
                <w:rFonts w:hint="default"/>
              </w:rPr>
            </w:pPr>
            <w:r>
              <w:rPr>
                <w:rFonts w:hint="default"/>
              </w:rPr>
              <w:t>b) Run Blocks（应用块）</w:t>
            </w:r>
          </w:p>
          <w:p>
            <w:pPr>
              <w:pStyle w:val="30"/>
              <w:rPr>
                <w:rFonts w:hint="default"/>
              </w:rPr>
            </w:pPr>
            <w:r>
              <w:rPr>
                <w:rFonts w:hint="default"/>
              </w:rPr>
              <w:t>run block是在angular中最接近main方法的东东。run block是必须执行，用于启动应用的代码。它将会在所有service配置、injector创建完毕后执行。run block通常包含那些比较难以进行单元测试的代码，就是因为这个原因，这些代码应该定义在一个独立的module中，让这些代码可以在单元测试中被忽略。</w:t>
            </w:r>
          </w:p>
          <w:p>
            <w:pPr>
              <w:pStyle w:val="32"/>
              <w:rPr>
                <w:rFonts w:hint="default"/>
              </w:rPr>
            </w:pPr>
            <w:r>
              <w:rPr>
                <w:rFonts w:hint="default"/>
              </w:rPr>
              <w:t>c) Dependencies（依赖）</w:t>
            </w:r>
          </w:p>
          <w:p>
            <w:pPr>
              <w:pStyle w:val="30"/>
              <w:rPr>
                <w:rFonts w:hint="default"/>
              </w:rPr>
            </w:pPr>
            <w:r>
              <w:rPr>
                <w:rFonts w:hint="default"/>
              </w:rPr>
              <w:t>一个module可以列出它所依赖的其他module。依赖一个module，意味着被请求（required）的module（被依赖的）必须在进行请求（requiring）module（需要依赖其他module的module，请求方）加载之前加载完成。换一种说法，被请求的module的configuration block会在请求的module的configuration block执行前执行（before the configuration blocks or the requiring module，这里的or怎么解释呢？）。对于run block也是这个道理。每一个module只能够被加载一次，即使有多个其他module需要（require）它。 </w:t>
            </w:r>
          </w:p>
          <w:p>
            <w:pPr>
              <w:pStyle w:val="32"/>
              <w:rPr>
                <w:rFonts w:hint="default"/>
              </w:rPr>
            </w:pPr>
            <w:r>
              <w:rPr>
                <w:rFonts w:hint="default"/>
              </w:rPr>
              <w:t>d) Asynchronous Loading（异步加载）</w:t>
            </w:r>
          </w:p>
          <w:p>
            <w:pPr>
              <w:pStyle w:val="30"/>
              <w:rPr>
                <w:rFonts w:hint="default"/>
              </w:rPr>
            </w:pPr>
            <w:r>
              <w:rPr>
                <w:rFonts w:hint="default"/>
              </w:rPr>
              <w:t>module是管理$injector配置的方法之一，不用对加载脚本到VM做任何事情。现在已经有现成的项目专门用于处理脚本加载，也可以用到angular中。因为module在加载的过程中不做任何事情，它们可以按照任意的顺序被加载到VM中。脚本加载器可以利用这个特性，进行并行加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bookmarkStart w:id="29" w:name="_Toc28707"/>
            <w:r>
              <w:rPr>
                <w:rFonts w:hint="eastAsia"/>
                <w:lang w:val="en-US" w:eastAsia="zh-CN"/>
              </w:rPr>
              <w:t>编程实例</w:t>
            </w:r>
            <w:bookmarkEnd w:id="29"/>
          </w:p>
        </w:tc>
        <w:tc>
          <w:tcPr>
            <w:tcW w:w="9699"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XmplController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FF4033"/>
                <w:sz w:val="16"/>
                <w:szCs w:val="16"/>
                <w:shd w:val="clear" w:fill="FFFFFF"/>
              </w:rPr>
              <w:t xml:space="preserve">greeting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服务模块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自定义</w:t>
            </w:r>
            <w:r>
              <w:rPr>
                <w:rFonts w:hint="default" w:ascii="Consolas" w:hAnsi="Consolas" w:eastAsia="Consolas" w:cs="Consolas"/>
                <w:color w:val="005BFF"/>
                <w:sz w:val="16"/>
                <w:szCs w:val="16"/>
                <w:shd w:val="clear" w:fill="FFFFFF"/>
              </w:rPr>
              <w:t>greeter user</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'xmpl.service'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3816"/>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'greeter'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salutation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localize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(localization)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salutation </w:t>
            </w:r>
            <w:r>
              <w:rPr>
                <w:rFonts w:hint="default" w:ascii="Consolas" w:hAnsi="Consolas" w:eastAsia="Consolas" w:cs="Consolas"/>
                <w:color w:val="000000"/>
                <w:sz w:val="16"/>
                <w:szCs w:val="16"/>
                <w:shd w:val="clear" w:fill="FFFFFF"/>
              </w:rPr>
              <w:t>= localization.</w:t>
            </w:r>
            <w:r>
              <w:rPr>
                <w:rFonts w:hint="default" w:ascii="Consolas" w:hAnsi="Consolas" w:eastAsia="Consolas" w:cs="Consolas"/>
                <w:color w:val="FF4033"/>
                <w:sz w:val="16"/>
                <w:szCs w:val="16"/>
                <w:shd w:val="clear" w:fill="FFFFFF"/>
              </w:rPr>
              <w:t>salutation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greet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salutation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xml:space="preserve">+ name +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'user'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load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'xmpl.directive'</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指令模块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'xmpl.filter'</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过滤器模块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模块</w:t>
            </w:r>
            <w:r>
              <w:rPr>
                <w:rFonts w:hint="default" w:ascii="Consolas" w:hAnsi="Consolas" w:eastAsia="Consolas" w:cs="Consolas"/>
                <w:color w:val="005BFF"/>
                <w:sz w:val="16"/>
                <w:szCs w:val="16"/>
                <w:shd w:val="clear" w:fill="FFFFFF"/>
              </w:rPr>
              <w:t>xmpl</w:t>
            </w:r>
            <w:r>
              <w:rPr>
                <w:rFonts w:hint="eastAsia" w:ascii="宋体" w:hAnsi="宋体" w:eastAsia="宋体" w:cs="宋体"/>
                <w:color w:val="005BFF"/>
                <w:sz w:val="16"/>
                <w:szCs w:val="16"/>
                <w:shd w:val="clear" w:fill="FFFFFF"/>
              </w:rPr>
              <w:t>依赖于数组中的模块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'xmpl'</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'xmpl.service'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'xmpl.directive'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'xmpl.filter'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run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(greeter, user)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初始化代码，应用启动时，会自动执行</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greeter.</w:t>
            </w:r>
            <w:r>
              <w:rPr>
                <w:rFonts w:hint="default" w:ascii="Consolas" w:hAnsi="Consolas" w:eastAsia="Consolas" w:cs="Consolas"/>
                <w:color w:val="FF3816"/>
                <w:sz w:val="16"/>
                <w:szCs w:val="16"/>
                <w:shd w:val="clear" w:fill="FFFFFF"/>
              </w:rPr>
              <w:t>localize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salutation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'Bonjour'</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user.</w:t>
            </w:r>
            <w:r>
              <w:rPr>
                <w:rFonts w:hint="default" w:ascii="Consolas" w:hAnsi="Consolas" w:eastAsia="Consolas" w:cs="Consolas"/>
                <w:color w:val="FF3816"/>
                <w:sz w:val="16"/>
                <w:szCs w:val="16"/>
                <w:shd w:val="clear" w:fill="FFFFFF"/>
              </w:rPr>
              <w:t>load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'World'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A Controller for your app</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XmplController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greeter, 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greeting </w:t>
            </w:r>
            <w:r>
              <w:rPr>
                <w:rFonts w:hint="default" w:ascii="Consolas" w:hAnsi="Consolas" w:eastAsia="Consolas" w:cs="Consolas"/>
                <w:color w:val="000000"/>
                <w:sz w:val="16"/>
                <w:szCs w:val="16"/>
                <w:shd w:val="clear" w:fill="FFFFFF"/>
              </w:rPr>
              <w:t>= greeter.</w:t>
            </w:r>
            <w:r>
              <w:rPr>
                <w:rFonts w:hint="default" w:ascii="Consolas" w:hAnsi="Consolas" w:eastAsia="Consolas" w:cs="Consolas"/>
                <w:color w:val="FF3816"/>
                <w:sz w:val="16"/>
                <w:szCs w:val="16"/>
                <w:shd w:val="clear" w:fill="FFFFFF"/>
              </w:rPr>
              <w:t>greet</w:t>
            </w:r>
            <w:r>
              <w:rPr>
                <w:rFonts w:hint="default" w:ascii="Consolas" w:hAnsi="Consolas" w:eastAsia="Consolas" w:cs="Consolas"/>
                <w:color w:val="000000"/>
                <w:sz w:val="16"/>
                <w:szCs w:val="16"/>
                <w:shd w:val="clear" w:fill="FFFFFF"/>
              </w:rPr>
              <w:t>(user.</w:t>
            </w:r>
            <w:r>
              <w:rPr>
                <w:rFonts w:hint="default" w:ascii="Consolas" w:hAnsi="Consolas" w:eastAsia="Consolas" w:cs="Consolas"/>
                <w:color w:val="FF3816"/>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eastAsia"/>
              </w:rPr>
            </w:pPr>
            <w:r>
              <w:rPr>
                <w:rFonts w:hint="default"/>
              </w:rPr>
              <w:t>这样拆分的原因是，在你的测试中常常需要忽略掉初始化代码，因为这些代码比较难测试。通过把它拆分出来就能在测试中方便地忽视掉它。通过只加载和当前测试相关的模块，也能使测试更专一。以上只是一个建议，你可以放心根据你的具体情况来调整。</w:t>
            </w:r>
          </w:p>
          <w:p>
            <w:pPr>
              <w:pStyle w:val="32"/>
              <w:rPr>
                <w:rFonts w:hint="eastAsia"/>
                <w:lang w:val="en-US" w:eastAsia="zh-CN"/>
              </w:rPr>
            </w:pPr>
            <w:bookmarkStart w:id="30" w:name="_Toc22461"/>
            <w:bookmarkStart w:id="31" w:name="_Toc19510"/>
            <w:r>
              <w:rPr>
                <w:rFonts w:hint="default"/>
              </w:rPr>
              <w:t>Unit Testing（单元测试）</w:t>
            </w:r>
            <w:bookmarkEnd w:id="30"/>
            <w:bookmarkEnd w:id="31"/>
            <w:r>
              <w:rPr>
                <w:rFonts w:hint="eastAsia"/>
                <w:lang w:val="en-US" w:eastAsia="zh-CN"/>
              </w:rPr>
              <w:t xml:space="preserve"> </w:t>
            </w:r>
          </w:p>
          <w:p>
            <w:pPr>
              <w:pStyle w:val="30"/>
              <w:rPr>
                <w:rFonts w:hint="default"/>
              </w:rPr>
            </w:pPr>
            <w:r>
              <w:rPr>
                <w:rFonts w:hint="default"/>
              </w:rPr>
              <w:t>在单元测试的最简单的形式中，其中一个是在测试中实例化一个应用的子集，然后运行它们。重要的是，我们需要意识到对于每一个injector，每一个module只会被加载一次。通常一个应用只会有一个injector。但在测试中，每一个测试用例都有它的injector，这意味着在每一个VM中，module会被多次加载。正确地构建module，将对单元测试有帮助，正如下面的例子：</w:t>
            </w:r>
          </w:p>
          <w:p>
            <w:pPr>
              <w:pStyle w:val="32"/>
              <w:rPr>
                <w:rFonts w:hint="default"/>
                <w:lang w:val="en-US"/>
              </w:rPr>
            </w:pPr>
            <w:r>
              <w:rPr>
                <w:rFonts w:hint="default"/>
              </w:rPr>
              <w:t>在这个例子中，我们准备假设定义如下的module：</w:t>
            </w:r>
            <w:r>
              <w:rPr>
                <w:rFonts w:hint="eastAsia"/>
                <w:lang w:val="en-US" w:eastAsia="zh-CN"/>
              </w:rPr>
              <w:t xml:space="preserve"> </w:t>
            </w:r>
          </w:p>
          <w:p>
            <w:pPr>
              <w:pStyle w:val="30"/>
              <w:rPr>
                <w:rFonts w:hint="default"/>
              </w:rPr>
            </w:pPr>
            <w:r>
              <w:rPr>
                <w:rFonts w:hint="default"/>
              </w:rPr>
              <w:t>angular.module('greetMod', [])</w:t>
            </w:r>
          </w:p>
          <w:p>
            <w:pPr>
              <w:pStyle w:val="30"/>
              <w:rPr>
                <w:rFonts w:hint="default"/>
              </w:rPr>
            </w:pPr>
            <w:r>
              <w:rPr>
                <w:rFonts w:hint="default"/>
              </w:rPr>
              <w:t>.factory('alert', function($window) {</w:t>
            </w:r>
          </w:p>
          <w:p>
            <w:pPr>
              <w:pStyle w:val="30"/>
              <w:rPr>
                <w:rFonts w:hint="default"/>
              </w:rPr>
            </w:pPr>
            <w:r>
              <w:rPr>
                <w:rFonts w:hint="default"/>
              </w:rPr>
              <w:t xml:space="preserve">   return function(text) {</w:t>
            </w:r>
          </w:p>
          <w:p>
            <w:pPr>
              <w:pStyle w:val="30"/>
              <w:rPr>
                <w:rFonts w:hint="default"/>
              </w:rPr>
            </w:pPr>
            <w:r>
              <w:rPr>
                <w:rFonts w:hint="default"/>
              </w:rPr>
              <w:t xml:space="preserve">   　　$window.alert(text);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.value('salutation', 'Hello')</w:t>
            </w:r>
          </w:p>
          <w:p>
            <w:pPr>
              <w:pStyle w:val="30"/>
              <w:rPr>
                <w:rFonts w:hint="default"/>
              </w:rPr>
            </w:pPr>
            <w:r>
              <w:rPr>
                <w:rFonts w:hint="default"/>
              </w:rPr>
              <w:t>.factory('greet', function(alert, salutation) {</w:t>
            </w:r>
          </w:p>
          <w:p>
            <w:pPr>
              <w:pStyle w:val="30"/>
              <w:rPr>
                <w:rFonts w:hint="default"/>
              </w:rPr>
            </w:pPr>
            <w:r>
              <w:rPr>
                <w:rFonts w:hint="default"/>
              </w:rPr>
              <w:t xml:space="preserve">   return function(name) {</w:t>
            </w:r>
          </w:p>
          <w:p>
            <w:pPr>
              <w:pStyle w:val="30"/>
              <w:rPr>
                <w:rFonts w:hint="default"/>
              </w:rPr>
            </w:pPr>
            <w:r>
              <w:rPr>
                <w:rFonts w:hint="default"/>
              </w:rPr>
              <w:t>　　   alert(salutation + ' ' + name + '!');</w:t>
            </w:r>
          </w:p>
          <w:p>
            <w:pPr>
              <w:pStyle w:val="30"/>
              <w:rPr>
                <w:rFonts w:hint="default"/>
              </w:rPr>
            </w:pPr>
            <w:r>
              <w:rPr>
                <w:rFonts w:hint="default"/>
              </w:rPr>
              <w:t xml:space="preserve">   };</w:t>
            </w:r>
          </w:p>
          <w:p>
            <w:pPr>
              <w:pStyle w:val="30"/>
              <w:rPr>
                <w:rFonts w:hint="default"/>
              </w:rPr>
            </w:pPr>
            <w:r>
              <w:rPr>
                <w:rFonts w:hint="default"/>
              </w:rPr>
              <w:t>});</w:t>
            </w:r>
          </w:p>
          <w:p>
            <w:pPr>
              <w:pStyle w:val="32"/>
              <w:rPr>
                <w:rFonts w:hint="default"/>
              </w:rPr>
            </w:pPr>
            <w:r>
              <w:rPr>
                <w:rFonts w:hint="default"/>
              </w:rPr>
              <w:t>让我们写一些测试用例：</w:t>
            </w:r>
            <w:r>
              <w:rPr>
                <w:rFonts w:hint="eastAsia"/>
                <w:lang w:val="en-US" w:eastAsia="zh-CN"/>
              </w:rPr>
              <w:t xml:space="preserve"> </w:t>
            </w:r>
          </w:p>
          <w:p>
            <w:pPr>
              <w:pStyle w:val="30"/>
              <w:rPr>
                <w:rFonts w:hint="default"/>
              </w:rPr>
            </w:pPr>
            <w:r>
              <w:rPr>
                <w:rFonts w:hint="default"/>
              </w:rPr>
              <w:t>describe('myApp', function() {</w:t>
            </w:r>
          </w:p>
          <w:p>
            <w:pPr>
              <w:pStyle w:val="30"/>
              <w:rPr>
                <w:rFonts w:hint="default"/>
              </w:rPr>
            </w:pPr>
            <w:r>
              <w:rPr>
                <w:rFonts w:hint="default"/>
              </w:rPr>
              <w:t xml:space="preserve">  // 加载应用响应的module，然后加载指定的将$window重写为mock版本的测试module，</w:t>
            </w:r>
          </w:p>
          <w:p>
            <w:pPr>
              <w:pStyle w:val="30"/>
              <w:rPr>
                <w:rFonts w:hint="default"/>
              </w:rPr>
            </w:pPr>
            <w:r>
              <w:rPr>
                <w:rFonts w:hint="default"/>
              </w:rPr>
              <w:t xml:space="preserve">  // 这样做，当进行window.alert()时，测试器就不会因被真正的alert窗口阻挡而停止</w:t>
            </w:r>
          </w:p>
          <w:p>
            <w:pPr>
              <w:pStyle w:val="30"/>
              <w:rPr>
                <w:rFonts w:hint="default"/>
              </w:rPr>
            </w:pPr>
            <w:r>
              <w:rPr>
                <w:rFonts w:hint="default"/>
              </w:rPr>
              <w:t xml:space="preserve">  //这里是一个在测试中覆盖配置信息的例子</w:t>
            </w:r>
          </w:p>
          <w:p>
            <w:pPr>
              <w:pStyle w:val="30"/>
              <w:rPr>
                <w:rFonts w:hint="default"/>
              </w:rPr>
            </w:pPr>
            <w:r>
              <w:rPr>
                <w:rFonts w:hint="default"/>
              </w:rPr>
              <w:t xml:space="preserve">  beforeEach(module('greetMod', function($provide) {//这里看来是要将真正的$window替换为以下的东东</w:t>
            </w:r>
          </w:p>
          <w:p>
            <w:pPr>
              <w:pStyle w:val="30"/>
              <w:rPr>
                <w:rFonts w:hint="default"/>
              </w:rPr>
            </w:pPr>
            <w:r>
              <w:rPr>
                <w:rFonts w:hint="default"/>
              </w:rPr>
              <w:t xml:space="preserve">  　　$provide.value('$window', {</w:t>
            </w:r>
          </w:p>
          <w:p>
            <w:pPr>
              <w:pStyle w:val="30"/>
              <w:rPr>
                <w:rFonts w:hint="default"/>
              </w:rPr>
            </w:pPr>
            <w:r>
              <w:rPr>
                <w:rFonts w:hint="default"/>
              </w:rPr>
              <w:t xml:space="preserve">  　　　　alert: jasmine.createSpy('alert')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 inject()会创建一个injector，并且注入greet和$window到测试中。</w:t>
            </w:r>
          </w:p>
          <w:p>
            <w:pPr>
              <w:pStyle w:val="30"/>
              <w:rPr>
                <w:rFonts w:hint="default"/>
              </w:rPr>
            </w:pPr>
            <w:r>
              <w:rPr>
                <w:rFonts w:hint="default"/>
              </w:rPr>
              <w:t xml:space="preserve">  // 测试不需要关心如何写应用，只需要关注如何测试应用。</w:t>
            </w:r>
          </w:p>
          <w:p>
            <w:pPr>
              <w:pStyle w:val="30"/>
              <w:rPr>
                <w:rFonts w:hint="default"/>
              </w:rPr>
            </w:pPr>
            <w:r>
              <w:rPr>
                <w:rFonts w:hint="default"/>
              </w:rPr>
              <w:t xml:space="preserve">  it('should alert on $window', inject(function(greet, $window) {</w:t>
            </w:r>
          </w:p>
          <w:p>
            <w:pPr>
              <w:pStyle w:val="30"/>
              <w:rPr>
                <w:rFonts w:hint="default"/>
              </w:rPr>
            </w:pPr>
            <w:r>
              <w:rPr>
                <w:rFonts w:hint="default"/>
              </w:rPr>
              <w:t xml:space="preserve">  　　greet('World');</w:t>
            </w:r>
          </w:p>
          <w:p>
            <w:pPr>
              <w:pStyle w:val="30"/>
              <w:rPr>
                <w:rFonts w:hint="default"/>
              </w:rPr>
            </w:pPr>
            <w:r>
              <w:rPr>
                <w:rFonts w:hint="default"/>
              </w:rPr>
              <w:t xml:space="preserve">  　　expect($window.alert).toHaveBeenCalledWith('Hello World!');</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 这里是在测试中通过行内module和inject方法来覆盖配置的方法</w:t>
            </w:r>
          </w:p>
          <w:p>
            <w:pPr>
              <w:pStyle w:val="30"/>
              <w:rPr>
                <w:rFonts w:hint="default"/>
              </w:rPr>
            </w:pPr>
            <w:r>
              <w:rPr>
                <w:rFonts w:hint="default"/>
              </w:rPr>
              <w:t xml:space="preserve">  it('should alert using the alert service', function() {</w:t>
            </w:r>
          </w:p>
          <w:p>
            <w:pPr>
              <w:pStyle w:val="30"/>
              <w:rPr>
                <w:rFonts w:hint="default"/>
              </w:rPr>
            </w:pPr>
            <w:r>
              <w:rPr>
                <w:rFonts w:hint="default"/>
              </w:rPr>
              <w:t xml:space="preserve">  　　var alertSpy = jasmine.createSpy('alert');</w:t>
            </w:r>
          </w:p>
          <w:p>
            <w:pPr>
              <w:pStyle w:val="30"/>
              <w:rPr>
                <w:rFonts w:hint="default"/>
              </w:rPr>
            </w:pPr>
            <w:r>
              <w:rPr>
                <w:rFonts w:hint="default"/>
              </w:rPr>
              <w:t xml:space="preserve">  　　module(function($provide) {</w:t>
            </w:r>
          </w:p>
          <w:p>
            <w:pPr>
              <w:pStyle w:val="30"/>
              <w:rPr>
                <w:rFonts w:hint="default"/>
              </w:rPr>
            </w:pPr>
            <w:r>
              <w:rPr>
                <w:rFonts w:hint="default"/>
              </w:rPr>
              <w:t xml:space="preserve">  　　　　$provide.value('alert', alertSpy);</w:t>
            </w:r>
          </w:p>
          <w:p>
            <w:pPr>
              <w:pStyle w:val="30"/>
              <w:rPr>
                <w:rFonts w:hint="default"/>
              </w:rPr>
            </w:pPr>
            <w:r>
              <w:rPr>
                <w:rFonts w:hint="default"/>
              </w:rPr>
              <w:t xml:space="preserve">  　　});</w:t>
            </w:r>
          </w:p>
          <w:p>
            <w:pPr>
              <w:pStyle w:val="30"/>
              <w:rPr>
                <w:rFonts w:hint="default"/>
              </w:rPr>
            </w:pPr>
            <w:r>
              <w:rPr>
                <w:rFonts w:hint="default"/>
              </w:rPr>
              <w:t xml:space="preserve">  　　inject(function(greet) {</w:t>
            </w:r>
          </w:p>
          <w:p>
            <w:pPr>
              <w:pStyle w:val="30"/>
              <w:rPr>
                <w:rFonts w:hint="default"/>
              </w:rPr>
            </w:pPr>
            <w:r>
              <w:rPr>
                <w:rFonts w:hint="default"/>
              </w:rPr>
              <w:t xml:space="preserve">  　　　　greet('World');</w:t>
            </w:r>
          </w:p>
          <w:p>
            <w:pPr>
              <w:pStyle w:val="30"/>
              <w:rPr>
                <w:rFonts w:hint="default"/>
              </w:rPr>
            </w:pPr>
            <w:r>
              <w:rPr>
                <w:rFonts w:hint="default"/>
              </w:rPr>
              <w:t xml:space="preserve">  　　　　expect(alertSpy).toHaveBeenCalledWith('Hello World!');</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eastAsia="宋体"/>
                <w:lang w:val="en-US" w:eastAsia="zh-CN"/>
              </w:rPr>
            </w:pPr>
            <w:bookmarkStart w:id="32" w:name="_Toc17773"/>
            <w:r>
              <w:rPr>
                <w:rFonts w:hint="eastAsia"/>
                <w:lang w:val="en-US" w:eastAsia="zh-CN"/>
              </w:rPr>
              <w:t>编程实例</w:t>
            </w:r>
            <w:bookmarkEnd w:id="32"/>
          </w:p>
        </w:tc>
        <w:tc>
          <w:tcPr>
            <w:tcW w:w="9699" w:type="dxa"/>
            <w:vAlign w:val="center"/>
          </w:tcPr>
          <w:p>
            <w:pPr>
              <w:pStyle w:val="30"/>
              <w:rPr>
                <w:lang w:val="en-US"/>
              </w:rPr>
            </w:pPr>
            <w:r>
              <w:rPr>
                <w:rFonts w:hint="default"/>
              </w:rPr>
              <w:t>加载配置和路由配置：</w:t>
            </w:r>
            <w:r>
              <w:rPr>
                <w:rFonts w:hint="eastAsia"/>
                <w:lang w:val="en-US" w:eastAsia="zh-CN"/>
              </w:rPr>
              <w:t xml:space="preserve"> </w:t>
            </w:r>
          </w:p>
          <w:p>
            <w:pPr>
              <w:pStyle w:val="33"/>
              <w:rPr>
                <w:rFonts w:hint="default"/>
              </w:rPr>
            </w:pPr>
            <w:r>
              <w:rPr>
                <w:rFonts w:hint="default"/>
              </w:rPr>
              <w:t>&lt;script&gt;</w:t>
            </w:r>
            <w:r>
              <w:rPr>
                <w:rFonts w:hint="default"/>
              </w:rPr>
              <w:br w:type="textWrapping"/>
            </w:r>
            <w:r>
              <w:rPr>
                <w:rFonts w:hint="default"/>
              </w:rPr>
              <w:t xml:space="preserve">    "use strict";</w:t>
            </w:r>
            <w:r>
              <w:rPr>
                <w:rFonts w:hint="default"/>
              </w:rPr>
              <w:br w:type="textWrapping"/>
            </w:r>
            <w:r>
              <w:rPr>
                <w:rFonts w:hint="default"/>
              </w:rPr>
              <w:t xml:space="preserve">    var tempApp = angular.module("templateApp", ["ui.router", "oc.lazyLoad"]);</w:t>
            </w:r>
            <w:r>
              <w:rPr>
                <w:rFonts w:hint="default"/>
              </w:rPr>
              <w:br w:type="textWrapping"/>
            </w:r>
            <w:r>
              <w:rPr>
                <w:rFonts w:hint="default"/>
              </w:rPr>
              <w:t xml:space="preserve">    tempApp.config(["$provide", "$compileProvider", "$controllerProvider", "$filterProvider", function ($provide, $compileProvider, $controllerProvider, $filterProvider) {</w:t>
            </w:r>
            <w:r>
              <w:rPr>
                <w:rFonts w:hint="default"/>
              </w:rPr>
              <w:br w:type="textWrapping"/>
            </w:r>
            <w:r>
              <w:rPr>
                <w:rFonts w:hint="default"/>
              </w:rPr>
              <w:t xml:space="preserve">        tempApp.controller = $controllerProvider.register;</w:t>
            </w:r>
            <w:r>
              <w:rPr>
                <w:rFonts w:hint="default"/>
              </w:rPr>
              <w:br w:type="textWrapping"/>
            </w:r>
            <w:r>
              <w:rPr>
                <w:rFonts w:hint="default"/>
              </w:rPr>
              <w:t xml:space="preserve">        tempApp.directive = $compileProvider.directive;</w:t>
            </w:r>
            <w:r>
              <w:rPr>
                <w:rFonts w:hint="default"/>
              </w:rPr>
              <w:br w:type="textWrapping"/>
            </w:r>
            <w:r>
              <w:rPr>
                <w:rFonts w:hint="default"/>
              </w:rPr>
              <w:t xml:space="preserve">        tempApp.filter = $filterProvider.register;</w:t>
            </w:r>
            <w:r>
              <w:rPr>
                <w:rFonts w:hint="default"/>
              </w:rPr>
              <w:br w:type="textWrapping"/>
            </w:r>
            <w:r>
              <w:rPr>
                <w:rFonts w:hint="default"/>
              </w:rPr>
              <w:t xml:space="preserve">        tempApp.factory = $provide.factory;</w:t>
            </w:r>
            <w:r>
              <w:rPr>
                <w:rFonts w:hint="default"/>
              </w:rPr>
              <w:br w:type="textWrapping"/>
            </w:r>
            <w:r>
              <w:rPr>
                <w:rFonts w:hint="default"/>
              </w:rPr>
              <w:t xml:space="preserve">        tempApp.service = $provide.service;</w:t>
            </w:r>
            <w:r>
              <w:rPr>
                <w:rFonts w:hint="default"/>
              </w:rPr>
              <w:br w:type="textWrapping"/>
            </w:r>
            <w:r>
              <w:rPr>
                <w:rFonts w:hint="default"/>
              </w:rPr>
              <w:t xml:space="preserve">        tempApp.constant = $provide.constant;</w:t>
            </w:r>
            <w:r>
              <w:rPr>
                <w:rFonts w:hint="default"/>
              </w:rPr>
              <w:br w:type="textWrapping"/>
            </w:r>
            <w:r>
              <w:rPr>
                <w:rFonts w:hint="default"/>
              </w:rPr>
              <w:t xml:space="preserve">    }]);</w:t>
            </w:r>
            <w:r>
              <w:rPr>
                <w:rFonts w:hint="default"/>
              </w:rPr>
              <w:br w:type="textWrapping"/>
            </w:r>
            <w:r>
              <w:rPr>
                <w:rFonts w:hint="default"/>
              </w:rPr>
              <w:t>&lt;/script&gt;</w:t>
            </w:r>
          </w:p>
          <w:p>
            <w:pPr>
              <w:pStyle w:val="30"/>
              <w:rPr>
                <w:rFonts w:hint="default"/>
              </w:rPr>
            </w:pPr>
            <w:r>
              <w:rPr>
                <w:rFonts w:hint="default"/>
              </w:rPr>
              <w:t>以上代码对模块的注册，仅仅依赖了ui.router和oc.LazyLoad。配置也只是简单配置了模块，以便在后面的js能识别到tempApp上的方法。</w:t>
            </w:r>
          </w:p>
        </w:tc>
      </w:tr>
    </w:tbl>
    <w:p>
      <w:pPr>
        <w:rPr>
          <w:rFonts w:hint="eastAsia"/>
          <w:lang w:val="en-US" w:eastAsia="zh-CN"/>
        </w:rPr>
      </w:pPr>
    </w:p>
    <w:p>
      <w:pPr>
        <w:pStyle w:val="29"/>
        <w:rPr>
          <w:rFonts w:hint="eastAsia"/>
          <w:lang w:val="en-US" w:eastAsia="zh-CN"/>
        </w:rPr>
      </w:pPr>
      <w:bookmarkStart w:id="33" w:name="_Toc16731"/>
      <w:bookmarkStart w:id="34" w:name="_Toc1964"/>
      <w:bookmarkStart w:id="35" w:name="_Toc26479"/>
      <w:r>
        <w:rPr>
          <w:rFonts w:hint="eastAsia"/>
        </w:rPr>
        <w:t>在AngularJS框架中处理数据建模</w:t>
      </w:r>
      <w:r>
        <w:rPr>
          <w:rFonts w:hint="eastAsia"/>
          <w:lang w:val="en-US" w:eastAsia="zh-CN"/>
        </w:rPr>
        <w:t>(服务应用实例)</w:t>
      </w:r>
      <w:bookmarkEnd w:id="33"/>
      <w:bookmarkEnd w:id="34"/>
      <w:bookmarkEnd w:id="3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pStyle w:val="30"/>
              <w:rPr>
                <w:rFonts w:hint="eastAsia"/>
                <w:lang w:val="en-US" w:eastAsia="zh-CN"/>
              </w:rPr>
            </w:pPr>
            <w:r>
              <w:rPr>
                <w:rFonts w:hint="eastAsia"/>
              </w:rPr>
              <w:fldChar w:fldCharType="begin"/>
            </w:r>
            <w:r>
              <w:rPr>
                <w:rFonts w:hint="eastAsia"/>
              </w:rPr>
              <w:instrText xml:space="preserve"> HYPERLINK "http://developer.51cto.com/art/201401/426456.htm" </w:instrText>
            </w:r>
            <w:r>
              <w:rPr>
                <w:rFonts w:hint="eastAsia"/>
              </w:rPr>
              <w:fldChar w:fldCharType="separate"/>
            </w:r>
            <w:r>
              <w:rPr>
                <w:rStyle w:val="21"/>
                <w:rFonts w:hint="eastAsia"/>
              </w:rPr>
              <w:t>http://developer.51cto.com/art/201401/426456.htm</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rPr>
                <w:rFonts w:hint="eastAsia"/>
              </w:rPr>
            </w:pPr>
            <w:r>
              <w:rPr>
                <w:rFonts w:hint="eastAsia"/>
                <w:lang w:val="en-US" w:eastAsia="zh-CN"/>
              </w:rPr>
              <w:t xml:space="preserve"> </w:t>
            </w:r>
            <w:r>
              <w:rPr>
                <w:rFonts w:hint="eastAsia"/>
              </w:rPr>
              <w:t>我们知道，AngularJS并没有自带立等可用的数据建模方案。而是以相当抽象的方式，让我们在controller中使用JSON数据作为模 型。但是随着时间的推移和项目的成长，我意识到这种建模的方式不再能满足我们项目的需求。在这篇文章中我会介绍在我的AngularJS应用中处理数据建 模的方式。</w:t>
            </w:r>
          </w:p>
          <w:p>
            <w:pPr>
              <w:pStyle w:val="32"/>
              <w:rPr>
                <w:rFonts w:hint="eastAsia"/>
              </w:rPr>
            </w:pPr>
            <w:r>
              <w:rPr>
                <w:rFonts w:hint="eastAsia"/>
              </w:rPr>
              <w:t>为Controller定义模型</w:t>
            </w:r>
          </w:p>
          <w:p>
            <w:pPr>
              <w:pStyle w:val="30"/>
              <w:rPr>
                <w:rFonts w:hint="eastAsia"/>
              </w:rPr>
            </w:pPr>
            <w:r>
              <w:rPr>
                <w:rFonts w:hint="eastAsia"/>
              </w:rPr>
              <w:t>让我们从一个简单的例子开始。我想要显示一个书本(book)的页面。下面是控制器(Controller)：</w:t>
            </w:r>
          </w:p>
          <w:p>
            <w:pPr>
              <w:pStyle w:val="32"/>
              <w:rPr>
                <w:rFonts w:hint="eastAsia"/>
              </w:rPr>
            </w:pPr>
            <w:r>
              <w:rPr>
                <w:rFonts w:hint="eastAsia"/>
              </w:rPr>
              <w:t>BookController</w:t>
            </w:r>
          </w:p>
          <w:p>
            <w:pPr>
              <w:pStyle w:val="30"/>
            </w:pPr>
            <w:r>
              <w:rPr>
                <w:rFonts w:hint="default"/>
              </w:rPr>
              <w:t>app.controller('BookController', ['$scope', function($scope) { </w:t>
            </w:r>
          </w:p>
          <w:p>
            <w:pPr>
              <w:pStyle w:val="30"/>
              <w:rPr>
                <w:rFonts w:hint="default"/>
              </w:rPr>
            </w:pPr>
            <w:r>
              <w:rPr>
                <w:rFonts w:hint="default"/>
              </w:rPr>
              <w:t>    $scope.book = { </w:t>
            </w:r>
          </w:p>
          <w:p>
            <w:pPr>
              <w:pStyle w:val="30"/>
              <w:rPr>
                <w:rFonts w:hint="default"/>
              </w:rPr>
            </w:pPr>
            <w:r>
              <w:rPr>
                <w:rFonts w:hint="default"/>
              </w:rPr>
              <w:t>        id: 1, </w:t>
            </w:r>
          </w:p>
          <w:p>
            <w:pPr>
              <w:pStyle w:val="30"/>
              <w:rPr>
                <w:rFonts w:hint="default"/>
              </w:rPr>
            </w:pPr>
            <w:r>
              <w:rPr>
                <w:rFonts w:hint="default"/>
              </w:rPr>
              <w:t>        name: 'Harry Potter', </w:t>
            </w:r>
          </w:p>
          <w:p>
            <w:pPr>
              <w:pStyle w:val="30"/>
              <w:rPr>
                <w:rFonts w:hint="default"/>
              </w:rPr>
            </w:pPr>
            <w:r>
              <w:rPr>
                <w:rFonts w:hint="default"/>
              </w:rPr>
              <w:t>        author: 'J. K. Rowling', </w:t>
            </w:r>
          </w:p>
          <w:p>
            <w:pPr>
              <w:pStyle w:val="30"/>
              <w:rPr>
                <w:rFonts w:hint="default"/>
              </w:rPr>
            </w:pPr>
            <w:r>
              <w:rPr>
                <w:rFonts w:hint="default"/>
              </w:rPr>
              <w:t>        stores: [ </w:t>
            </w:r>
          </w:p>
          <w:p>
            <w:pPr>
              <w:pStyle w:val="30"/>
              <w:rPr>
                <w:rFonts w:hint="default"/>
              </w:rPr>
            </w:pPr>
            <w:r>
              <w:rPr>
                <w:rFonts w:hint="default"/>
              </w:rPr>
              <w:t>            { id: 1, name: 'Barnes &amp; Noble', quantity: 3}, </w:t>
            </w:r>
          </w:p>
          <w:p>
            <w:pPr>
              <w:pStyle w:val="30"/>
              <w:rPr>
                <w:rFonts w:hint="default"/>
              </w:rPr>
            </w:pPr>
            <w:r>
              <w:rPr>
                <w:rFonts w:hint="default"/>
              </w:rPr>
              <w:t>            { id: 2, name: 'Waterstones', quantity: 2}, </w:t>
            </w:r>
          </w:p>
          <w:p>
            <w:pPr>
              <w:pStyle w:val="30"/>
              <w:rPr>
                <w:rFonts w:hint="default"/>
              </w:rPr>
            </w:pPr>
            <w:r>
              <w:rPr>
                <w:rFonts w:hint="default"/>
              </w:rPr>
              <w:t>            { id: 3, name: 'Book Depository', quantity: 5}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w:t>
            </w:r>
          </w:p>
          <w:p>
            <w:pPr>
              <w:pStyle w:val="30"/>
              <w:rPr>
                <w:rFonts w:hint="eastAsia"/>
              </w:rPr>
            </w:pPr>
            <w:r>
              <w:rPr>
                <w:rFonts w:hint="eastAsia"/>
              </w:rPr>
              <w:t>这个控制器创建了一个书本的模型，我们可以在后面的模板中(templage)中使用它。</w:t>
            </w:r>
          </w:p>
          <w:p>
            <w:pPr>
              <w:pStyle w:val="32"/>
              <w:rPr>
                <w:rFonts w:hint="eastAsia"/>
              </w:rPr>
            </w:pPr>
            <w:r>
              <w:rPr>
                <w:rFonts w:hint="eastAsia"/>
              </w:rPr>
              <w:t>template for displaying a book</w:t>
            </w:r>
          </w:p>
          <w:p>
            <w:pPr>
              <w:pStyle w:val="30"/>
              <w:rPr>
                <w:rFonts w:hint="default"/>
              </w:rPr>
            </w:pPr>
            <w:r>
              <w:rPr>
                <w:rFonts w:hint="default"/>
              </w:rPr>
              <w:t>&lt;div ng-controller="BookController"&gt; </w:t>
            </w:r>
          </w:p>
          <w:p>
            <w:pPr>
              <w:pStyle w:val="30"/>
              <w:rPr>
                <w:rFonts w:hint="default"/>
              </w:rPr>
            </w:pPr>
            <w:r>
              <w:rPr>
                <w:rFonts w:hint="default"/>
              </w:rPr>
              <w:t>    Id: &lt;span ng-bind="book.id"&gt;&lt;/span&gt; </w:t>
            </w:r>
          </w:p>
          <w:p>
            <w:pPr>
              <w:pStyle w:val="30"/>
              <w:rPr>
                <w:rFonts w:hint="default"/>
              </w:rPr>
            </w:pPr>
            <w:r>
              <w:rPr>
                <w:rFonts w:hint="default"/>
              </w:rPr>
              <w:t>      </w:t>
            </w:r>
          </w:p>
          <w:p>
            <w:pPr>
              <w:pStyle w:val="30"/>
              <w:rPr>
                <w:rFonts w:hint="default"/>
              </w:rPr>
            </w:pPr>
            <w:r>
              <w:rPr>
                <w:rFonts w:hint="default"/>
              </w:rPr>
              <w:t>    Name:&lt;input type="text" ng-model="book.name" /&gt; </w:t>
            </w:r>
          </w:p>
          <w:p>
            <w:pPr>
              <w:pStyle w:val="30"/>
              <w:rPr>
                <w:rFonts w:hint="default"/>
              </w:rPr>
            </w:pPr>
            <w:r>
              <w:rPr>
                <w:rFonts w:hint="default"/>
              </w:rPr>
              <w:t>      </w:t>
            </w:r>
          </w:p>
          <w:p>
            <w:pPr>
              <w:pStyle w:val="30"/>
              <w:rPr>
                <w:rFonts w:hint="default"/>
              </w:rPr>
            </w:pPr>
            <w:r>
              <w:rPr>
                <w:rFonts w:hint="default"/>
              </w:rPr>
              <w:t>    Author: &lt;input type="text" ng-model="book.author" /&gt; </w:t>
            </w:r>
          </w:p>
          <w:p>
            <w:pPr>
              <w:pStyle w:val="30"/>
              <w:rPr>
                <w:rFonts w:hint="default"/>
              </w:rPr>
            </w:pPr>
            <w:r>
              <w:rPr>
                <w:rFonts w:hint="default"/>
              </w:rPr>
              <w:t>&lt;/div&gt; </w:t>
            </w:r>
          </w:p>
          <w:p>
            <w:pPr>
              <w:pStyle w:val="30"/>
              <w:rPr>
                <w:rFonts w:hint="eastAsia"/>
              </w:rPr>
            </w:pPr>
            <w:r>
              <w:rPr>
                <w:rFonts w:hint="eastAsia"/>
                <w:lang w:val="en-US" w:eastAsia="zh-CN"/>
              </w:rPr>
              <w:t>假如我们需要从后台的api获取书本的数据，我们需要使用$http:</w:t>
            </w:r>
          </w:p>
          <w:p>
            <w:pPr>
              <w:pStyle w:val="32"/>
              <w:rPr>
                <w:rFonts w:hint="eastAsia"/>
              </w:rPr>
            </w:pPr>
            <w:r>
              <w:rPr>
                <w:rFonts w:hint="eastAsia"/>
              </w:rPr>
              <w:t>BookController with $http</w:t>
            </w:r>
          </w:p>
          <w:p>
            <w:pPr>
              <w:pStyle w:val="30"/>
              <w:rPr>
                <w:rFonts w:hint="default"/>
              </w:rPr>
            </w:pPr>
            <w:r>
              <w:rPr>
                <w:rFonts w:hint="default"/>
              </w:rPr>
              <w:t>app.controller('BookController', ['$scope', '$http', function($scope, $http) { </w:t>
            </w:r>
          </w:p>
          <w:p>
            <w:pPr>
              <w:pStyle w:val="30"/>
              <w:rPr>
                <w:rFonts w:hint="default"/>
              </w:rPr>
            </w:pPr>
            <w:r>
              <w:rPr>
                <w:rFonts w:hint="default"/>
              </w:rPr>
              <w:t>    var bookId = 1; </w:t>
            </w:r>
          </w:p>
          <w:p>
            <w:pPr>
              <w:pStyle w:val="30"/>
              <w:rPr>
                <w:rFonts w:hint="default"/>
              </w:rPr>
            </w:pPr>
            <w:r>
              <w:rPr>
                <w:rFonts w:hint="default"/>
              </w:rPr>
              <w:t>  </w:t>
            </w:r>
          </w:p>
          <w:p>
            <w:pPr>
              <w:pStyle w:val="30"/>
              <w:rPr>
                <w:rFonts w:hint="default"/>
              </w:rPr>
            </w:pPr>
            <w:r>
              <w:rPr>
                <w:rFonts w:hint="default"/>
              </w:rPr>
              <w:t>    $http.get('ourserver/books/' + bookId).success(function(bookData) { </w:t>
            </w:r>
          </w:p>
          <w:p>
            <w:pPr>
              <w:pStyle w:val="30"/>
              <w:rPr>
                <w:rFonts w:hint="default"/>
              </w:rPr>
            </w:pPr>
            <w:r>
              <w:rPr>
                <w:rFonts w:hint="default"/>
              </w:rPr>
              <w:t>        $scope.book = bookData; </w:t>
            </w:r>
          </w:p>
          <w:p>
            <w:pPr>
              <w:pStyle w:val="30"/>
              <w:rPr>
                <w:rFonts w:hint="default"/>
              </w:rPr>
            </w:pPr>
            <w:r>
              <w:rPr>
                <w:rFonts w:hint="default"/>
              </w:rPr>
              <w:t>    }); </w:t>
            </w:r>
          </w:p>
          <w:p>
            <w:pPr>
              <w:pStyle w:val="30"/>
              <w:rPr>
                <w:rFonts w:hint="default"/>
              </w:rPr>
            </w:pPr>
            <w:r>
              <w:rPr>
                <w:rFonts w:hint="default"/>
              </w:rPr>
              <w:t>}]); </w:t>
            </w:r>
          </w:p>
          <w:p>
            <w:pPr>
              <w:pStyle w:val="30"/>
              <w:rPr>
                <w:rFonts w:hint="eastAsia"/>
              </w:rPr>
            </w:pPr>
            <w:r>
              <w:rPr>
                <w:rFonts w:hint="eastAsia"/>
              </w:rPr>
              <w:t>注意到这里的bookData仍然是一个JSON对象。接下来我们想要使用这些数据做一些事情。比如，更新书本信息，删除书本，甚至其他的一些不涉及到后台的操作，比如根据请求的图片大小生成一个书本图片的url，或者判断书本是否有效。这些方法都可以被定义在控制器中。</w:t>
            </w:r>
          </w:p>
          <w:p>
            <w:pPr>
              <w:pStyle w:val="32"/>
              <w:rPr>
                <w:rFonts w:hint="eastAsia"/>
              </w:rPr>
            </w:pPr>
            <w:r>
              <w:rPr>
                <w:rFonts w:hint="eastAsia"/>
              </w:rPr>
              <w:t>BookController with several book actions</w:t>
            </w:r>
          </w:p>
          <w:p>
            <w:pPr>
              <w:pStyle w:val="30"/>
              <w:rPr>
                <w:rFonts w:hint="default"/>
              </w:rPr>
            </w:pPr>
            <w:r>
              <w:rPr>
                <w:rFonts w:hint="default"/>
              </w:rPr>
              <w:t>app.controller('BookController', ['$scope', '$http', function($scope, $http) { </w:t>
            </w:r>
          </w:p>
          <w:p>
            <w:pPr>
              <w:pStyle w:val="30"/>
              <w:rPr>
                <w:rFonts w:hint="default"/>
              </w:rPr>
            </w:pPr>
            <w:r>
              <w:rPr>
                <w:rFonts w:hint="default"/>
              </w:rPr>
              <w:t>    var bookId = 1; </w:t>
            </w:r>
          </w:p>
          <w:p>
            <w:pPr>
              <w:pStyle w:val="30"/>
              <w:rPr>
                <w:rFonts w:hint="default"/>
              </w:rPr>
            </w:pPr>
            <w:r>
              <w:rPr>
                <w:rFonts w:hint="default"/>
              </w:rPr>
              <w:t>  </w:t>
            </w:r>
          </w:p>
          <w:p>
            <w:pPr>
              <w:pStyle w:val="30"/>
              <w:rPr>
                <w:rFonts w:hint="default"/>
              </w:rPr>
            </w:pPr>
            <w:r>
              <w:rPr>
                <w:rFonts w:hint="default"/>
              </w:rPr>
              <w:t>    $http.get('ourserver/books/' + bookId).success(function(bookData) { </w:t>
            </w:r>
          </w:p>
          <w:p>
            <w:pPr>
              <w:pStyle w:val="30"/>
              <w:rPr>
                <w:rFonts w:hint="default"/>
              </w:rPr>
            </w:pPr>
            <w:r>
              <w:rPr>
                <w:rFonts w:hint="default"/>
              </w:rPr>
              <w:t>        $scope.book = bookData;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$scope.deleteBook = function() { </w:t>
            </w:r>
          </w:p>
          <w:p>
            <w:pPr>
              <w:pStyle w:val="30"/>
              <w:rPr>
                <w:rFonts w:hint="default"/>
              </w:rPr>
            </w:pPr>
            <w:r>
              <w:rPr>
                <w:rFonts w:hint="default"/>
              </w:rPr>
              <w:t>        $http.delete('ourserver/books/' + bookId);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$scope.updateBook = function() { </w:t>
            </w:r>
          </w:p>
          <w:p>
            <w:pPr>
              <w:pStyle w:val="30"/>
              <w:rPr>
                <w:rFonts w:hint="default"/>
              </w:rPr>
            </w:pPr>
            <w:r>
              <w:rPr>
                <w:rFonts w:hint="default"/>
              </w:rPr>
              <w:t>        $http.put('ourserver/books/' + bookId, $scope.book);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$scope.getBookImageUrl = function(width, height) { </w:t>
            </w:r>
          </w:p>
          <w:p>
            <w:pPr>
              <w:pStyle w:val="30"/>
              <w:rPr>
                <w:rFonts w:hint="default"/>
              </w:rPr>
            </w:pPr>
            <w:r>
              <w:rPr>
                <w:rFonts w:hint="default"/>
              </w:rPr>
              <w:t>        return 'our/image/service/' + bookId + '/width/height';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$scope.isAvailable = function() { </w:t>
            </w:r>
          </w:p>
          <w:p>
            <w:pPr>
              <w:pStyle w:val="30"/>
              <w:rPr>
                <w:rFonts w:hint="default"/>
              </w:rPr>
            </w:pPr>
            <w:r>
              <w:rPr>
                <w:rFonts w:hint="default"/>
              </w:rPr>
              <w:t>        if (!$scope.book.stores || $scope.book.stores.length === 0) { </w:t>
            </w:r>
          </w:p>
          <w:p>
            <w:pPr>
              <w:pStyle w:val="30"/>
              <w:rPr>
                <w:rFonts w:hint="default"/>
              </w:rPr>
            </w:pPr>
            <w:r>
              <w:rPr>
                <w:rFonts w:hint="default"/>
              </w:rPr>
              <w:t>            return false; </w:t>
            </w:r>
          </w:p>
          <w:p>
            <w:pPr>
              <w:pStyle w:val="30"/>
              <w:rPr>
                <w:rFonts w:hint="default"/>
              </w:rPr>
            </w:pPr>
            <w:r>
              <w:rPr>
                <w:rFonts w:hint="default"/>
              </w:rPr>
              <w:t>        } </w:t>
            </w:r>
          </w:p>
          <w:p>
            <w:pPr>
              <w:pStyle w:val="30"/>
              <w:rPr>
                <w:rFonts w:hint="default"/>
              </w:rPr>
            </w:pPr>
            <w:r>
              <w:rPr>
                <w:rFonts w:hint="default"/>
              </w:rPr>
              <w:t>        return $scope.book.stores.some(function(store) { </w:t>
            </w:r>
          </w:p>
          <w:p>
            <w:pPr>
              <w:pStyle w:val="30"/>
              <w:rPr>
                <w:rFonts w:hint="default"/>
              </w:rPr>
            </w:pPr>
            <w:r>
              <w:rPr>
                <w:rFonts w:hint="default"/>
              </w:rPr>
              <w:t>            return store.quantity &gt; 0;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w:t>
            </w:r>
          </w:p>
          <w:p>
            <w:pPr>
              <w:pStyle w:val="30"/>
              <w:rPr>
                <w:rFonts w:hint="eastAsia"/>
              </w:rPr>
            </w:pPr>
            <w:r>
              <w:rPr>
                <w:rFonts w:hint="eastAsia"/>
              </w:rPr>
              <w:t>然后在我们的模板中：</w:t>
            </w:r>
          </w:p>
          <w:p>
            <w:pPr>
              <w:pStyle w:val="32"/>
              <w:rPr>
                <w:rFonts w:hint="eastAsia"/>
              </w:rPr>
            </w:pPr>
            <w:r>
              <w:rPr>
                <w:rFonts w:hint="eastAsia"/>
              </w:rPr>
              <w:t>template for displaying a complete book</w:t>
            </w:r>
          </w:p>
          <w:p>
            <w:pPr>
              <w:pStyle w:val="30"/>
              <w:rPr>
                <w:rFonts w:hint="default"/>
              </w:rPr>
            </w:pPr>
            <w:r>
              <w:rPr>
                <w:rFonts w:hint="default"/>
              </w:rPr>
              <w:t>&lt;div ng-controller="BookController"&gt; </w:t>
            </w:r>
          </w:p>
          <w:p>
            <w:pPr>
              <w:pStyle w:val="30"/>
              <w:rPr>
                <w:rFonts w:hint="default"/>
              </w:rPr>
            </w:pPr>
            <w:r>
              <w:rPr>
                <w:rFonts w:hint="default"/>
              </w:rPr>
              <w:t>    &lt;div ng-style="{ backgroundImage: 'url(' + getBookImageUrl(100, 100) + ')' }"&gt;&lt;/div&gt; </w:t>
            </w:r>
          </w:p>
          <w:p>
            <w:pPr>
              <w:pStyle w:val="30"/>
              <w:rPr>
                <w:rFonts w:hint="default"/>
              </w:rPr>
            </w:pPr>
            <w:r>
              <w:rPr>
                <w:rFonts w:hint="default"/>
              </w:rPr>
              <w:t>    Id: &lt;span ng-bind="book.id"&gt;&lt;/span&gt; </w:t>
            </w:r>
          </w:p>
          <w:p>
            <w:pPr>
              <w:pStyle w:val="30"/>
              <w:rPr>
                <w:rFonts w:hint="default"/>
              </w:rPr>
            </w:pPr>
            <w:r>
              <w:rPr>
                <w:rFonts w:hint="default"/>
              </w:rPr>
              <w:t>      </w:t>
            </w:r>
          </w:p>
          <w:p>
            <w:pPr>
              <w:pStyle w:val="30"/>
              <w:rPr>
                <w:rFonts w:hint="default"/>
              </w:rPr>
            </w:pPr>
            <w:r>
              <w:rPr>
                <w:rFonts w:hint="default"/>
              </w:rPr>
              <w:t>    Name:&lt;input type="text" ng-model="book.name" /&gt; </w:t>
            </w:r>
          </w:p>
          <w:p>
            <w:pPr>
              <w:pStyle w:val="30"/>
              <w:rPr>
                <w:rFonts w:hint="default"/>
              </w:rPr>
            </w:pPr>
            <w:r>
              <w:rPr>
                <w:rFonts w:hint="default"/>
              </w:rPr>
              <w:t>      </w:t>
            </w:r>
          </w:p>
          <w:p>
            <w:pPr>
              <w:pStyle w:val="30"/>
              <w:rPr>
                <w:rFonts w:hint="default"/>
              </w:rPr>
            </w:pPr>
            <w:r>
              <w:rPr>
                <w:rFonts w:hint="default"/>
              </w:rPr>
              <w:t>    Author: &lt;input type="text" ng-model="book.author" /&gt; </w:t>
            </w:r>
          </w:p>
          <w:p>
            <w:pPr>
              <w:pStyle w:val="30"/>
              <w:rPr>
                <w:rFonts w:hint="default"/>
              </w:rPr>
            </w:pPr>
            <w:r>
              <w:rPr>
                <w:rFonts w:hint="default"/>
              </w:rPr>
              <w:t>      </w:t>
            </w:r>
          </w:p>
          <w:p>
            <w:pPr>
              <w:pStyle w:val="30"/>
              <w:rPr>
                <w:rFonts w:hint="default"/>
              </w:rPr>
            </w:pPr>
            <w:r>
              <w:rPr>
                <w:rFonts w:hint="default"/>
              </w:rPr>
              <w:t>    Is Available: &lt;span ng-bind="isAvailable() ? 'Yes' : 'No' "&gt;&lt;/span&gt; </w:t>
            </w:r>
          </w:p>
          <w:p>
            <w:pPr>
              <w:pStyle w:val="30"/>
              <w:rPr>
                <w:rFonts w:hint="default"/>
              </w:rPr>
            </w:pPr>
            <w:r>
              <w:rPr>
                <w:rFonts w:hint="default"/>
              </w:rPr>
              <w:t>      </w:t>
            </w:r>
          </w:p>
          <w:p>
            <w:pPr>
              <w:pStyle w:val="30"/>
              <w:rPr>
                <w:rFonts w:hint="default"/>
              </w:rPr>
            </w:pPr>
            <w:r>
              <w:rPr>
                <w:rFonts w:hint="default"/>
              </w:rPr>
              <w:t>    &lt;button ng-click="deleteBook()"&gt;Delete&lt;/button&gt; </w:t>
            </w:r>
          </w:p>
          <w:p>
            <w:pPr>
              <w:pStyle w:val="30"/>
              <w:rPr>
                <w:rFonts w:hint="default"/>
              </w:rPr>
            </w:pPr>
            <w:r>
              <w:rPr>
                <w:rFonts w:hint="default"/>
              </w:rPr>
              <w:t>      </w:t>
            </w:r>
          </w:p>
          <w:p>
            <w:pPr>
              <w:pStyle w:val="30"/>
              <w:rPr>
                <w:rFonts w:hint="default"/>
              </w:rPr>
            </w:pPr>
            <w:r>
              <w:rPr>
                <w:rFonts w:hint="default"/>
              </w:rPr>
              <w:t>    &lt;button ng-click="updateBook()"&gt;Update&lt;/button&gt; </w:t>
            </w:r>
          </w:p>
          <w:p>
            <w:pPr>
              <w:pStyle w:val="30"/>
              <w:rPr>
                <w:rFonts w:hint="default"/>
              </w:rPr>
            </w:pPr>
            <w:r>
              <w:rPr>
                <w:rFonts w:hint="default"/>
              </w:rPr>
              <w:t>&lt;/div&gt; </w:t>
            </w:r>
          </w:p>
          <w:p>
            <w:pPr>
              <w:pStyle w:val="32"/>
              <w:rPr>
                <w:rFonts w:hint="eastAsia"/>
              </w:rPr>
            </w:pPr>
            <w:r>
              <w:rPr>
                <w:rFonts w:hint="eastAsia"/>
              </w:rPr>
              <w:t>在controllers之间共享Model</w:t>
            </w:r>
          </w:p>
          <w:p>
            <w:pPr>
              <w:pStyle w:val="30"/>
              <w:rPr>
                <w:rFonts w:hint="eastAsia"/>
              </w:rPr>
            </w:pPr>
            <w:r>
              <w:rPr>
                <w:rFonts w:hint="eastAsia"/>
              </w:rPr>
              <w:t>如果书本的结构和方法只和一个控制器有关，那我们现在的工作已经可以应付。但是随着应用的增长，会有其他的控制器也需要和书本打交道。那些控制器很 多时候也需要获取书本，更新它，删除它，或者获得它的图片url以及看它是否有效。因此，我们需要在控制器之间共享这些书本的行为。我们需要使用一个返回 书本行为的factory来实现这个目的。在动手写一个factory之前，我想在这里先提一下，我们创建一个factory来返回带有这些book辅助 方法的对象，但我更倾向于使用prototype来构造一个Book类，我觉得这是更正确的选择：</w:t>
            </w:r>
          </w:p>
          <w:p>
            <w:pPr>
              <w:pStyle w:val="32"/>
              <w:rPr>
                <w:rFonts w:hint="eastAsia"/>
              </w:rPr>
            </w:pPr>
            <w:r>
              <w:rPr>
                <w:rFonts w:hint="eastAsia"/>
              </w:rPr>
              <w:t>Book model service</w:t>
            </w:r>
          </w:p>
          <w:p>
            <w:pPr>
              <w:pStyle w:val="30"/>
              <w:rPr>
                <w:rFonts w:hint="default"/>
              </w:rPr>
            </w:pPr>
            <w:r>
              <w:rPr>
                <w:rFonts w:hint="default"/>
              </w:rPr>
              <w:t>app.factory('Book', ['$http', function($http) { </w:t>
            </w:r>
          </w:p>
          <w:p>
            <w:pPr>
              <w:pStyle w:val="30"/>
              <w:rPr>
                <w:rFonts w:hint="default"/>
              </w:rPr>
            </w:pPr>
            <w:r>
              <w:rPr>
                <w:rFonts w:hint="default"/>
              </w:rPr>
              <w:t>    function Book(bookData) { </w:t>
            </w:r>
          </w:p>
          <w:p>
            <w:pPr>
              <w:pStyle w:val="30"/>
              <w:rPr>
                <w:rFonts w:hint="default"/>
              </w:rPr>
            </w:pPr>
            <w:r>
              <w:rPr>
                <w:rFonts w:hint="default"/>
              </w:rPr>
              <w:t>        if (bookData) { </w:t>
            </w:r>
          </w:p>
          <w:p>
            <w:pPr>
              <w:pStyle w:val="30"/>
              <w:rPr>
                <w:rFonts w:hint="default"/>
              </w:rPr>
            </w:pPr>
            <w:r>
              <w:rPr>
                <w:rFonts w:hint="default"/>
              </w:rPr>
              <w:t>            this.setData(bookData): </w:t>
            </w:r>
          </w:p>
          <w:p>
            <w:pPr>
              <w:pStyle w:val="30"/>
              <w:rPr>
                <w:rFonts w:hint="default"/>
              </w:rPr>
            </w:pPr>
            <w:r>
              <w:rPr>
                <w:rFonts w:hint="default"/>
              </w:rPr>
              <w:t>        } </w:t>
            </w:r>
          </w:p>
          <w:p>
            <w:pPr>
              <w:pStyle w:val="30"/>
              <w:rPr>
                <w:rFonts w:hint="default"/>
              </w:rPr>
            </w:pPr>
            <w:r>
              <w:rPr>
                <w:rFonts w:hint="default"/>
              </w:rPr>
              <w:t>        </w:t>
            </w:r>
            <w:r>
              <w:rPr>
                <w:rFonts w:hint="eastAsia"/>
              </w:rPr>
              <w:t>// Some other initializations related to book</w:t>
            </w:r>
            <w:r>
              <w:rPr>
                <w:rFonts w:hint="default"/>
              </w:rPr>
              <w:t> </w:t>
            </w:r>
          </w:p>
          <w:p>
            <w:pPr>
              <w:pStyle w:val="30"/>
              <w:rPr>
                <w:rFonts w:hint="default"/>
              </w:rPr>
            </w:pPr>
            <w:r>
              <w:rPr>
                <w:rFonts w:hint="default"/>
              </w:rPr>
              <w:t>    }; </w:t>
            </w:r>
          </w:p>
          <w:p>
            <w:pPr>
              <w:pStyle w:val="30"/>
              <w:rPr>
                <w:rFonts w:hint="default"/>
              </w:rPr>
            </w:pPr>
            <w:r>
              <w:rPr>
                <w:rFonts w:hint="default"/>
              </w:rPr>
              <w:t>    Book.prototype = { </w:t>
            </w:r>
          </w:p>
          <w:p>
            <w:pPr>
              <w:pStyle w:val="30"/>
              <w:rPr>
                <w:rFonts w:hint="default"/>
              </w:rPr>
            </w:pPr>
            <w:r>
              <w:rPr>
                <w:rFonts w:hint="default"/>
              </w:rPr>
              <w:t>        setData: function(bookData) { </w:t>
            </w:r>
          </w:p>
          <w:p>
            <w:pPr>
              <w:pStyle w:val="30"/>
              <w:rPr>
                <w:rFonts w:hint="default"/>
              </w:rPr>
            </w:pPr>
            <w:r>
              <w:rPr>
                <w:rFonts w:hint="default"/>
              </w:rPr>
              <w:t>            angular.extend(this, bookData); </w:t>
            </w:r>
          </w:p>
          <w:p>
            <w:pPr>
              <w:pStyle w:val="30"/>
              <w:rPr>
                <w:rFonts w:hint="default"/>
              </w:rPr>
            </w:pPr>
            <w:r>
              <w:rPr>
                <w:rFonts w:hint="default"/>
              </w:rPr>
              <w:t>        }, </w:t>
            </w:r>
          </w:p>
          <w:p>
            <w:pPr>
              <w:pStyle w:val="30"/>
              <w:rPr>
                <w:rFonts w:hint="default"/>
              </w:rPr>
            </w:pPr>
            <w:r>
              <w:rPr>
                <w:rFonts w:hint="default"/>
              </w:rPr>
              <w:t>        load: function(id) { </w:t>
            </w:r>
          </w:p>
          <w:p>
            <w:pPr>
              <w:pStyle w:val="30"/>
              <w:rPr>
                <w:rFonts w:hint="default"/>
              </w:rPr>
            </w:pPr>
            <w:r>
              <w:rPr>
                <w:rFonts w:hint="default"/>
              </w:rPr>
              <w:t>            var scope = this; </w:t>
            </w:r>
          </w:p>
          <w:p>
            <w:pPr>
              <w:pStyle w:val="30"/>
              <w:rPr>
                <w:rFonts w:hint="default"/>
              </w:rPr>
            </w:pPr>
            <w:r>
              <w:rPr>
                <w:rFonts w:hint="default"/>
              </w:rPr>
              <w:t>            $http.get('ourserver/books/' + bookId).success(function(bookData) { </w:t>
            </w:r>
          </w:p>
          <w:p>
            <w:pPr>
              <w:pStyle w:val="30"/>
              <w:rPr>
                <w:rFonts w:hint="default"/>
              </w:rPr>
            </w:pPr>
            <w:r>
              <w:rPr>
                <w:rFonts w:hint="default"/>
              </w:rPr>
              <w:t>                scope.setData(bookData);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delete: function() { </w:t>
            </w:r>
          </w:p>
          <w:p>
            <w:pPr>
              <w:pStyle w:val="30"/>
              <w:rPr>
                <w:rFonts w:hint="default"/>
              </w:rPr>
            </w:pPr>
            <w:r>
              <w:rPr>
                <w:rFonts w:hint="default"/>
              </w:rPr>
              <w:t>            $http.delete('ourserver/books/' + bookId); </w:t>
            </w:r>
          </w:p>
          <w:p>
            <w:pPr>
              <w:pStyle w:val="30"/>
              <w:rPr>
                <w:rFonts w:hint="default"/>
              </w:rPr>
            </w:pPr>
            <w:r>
              <w:rPr>
                <w:rFonts w:hint="default"/>
              </w:rPr>
              <w:t>        }, </w:t>
            </w:r>
          </w:p>
          <w:p>
            <w:pPr>
              <w:pStyle w:val="30"/>
              <w:rPr>
                <w:rFonts w:hint="default"/>
              </w:rPr>
            </w:pPr>
            <w:r>
              <w:rPr>
                <w:rFonts w:hint="default"/>
              </w:rPr>
              <w:t>        update: function() { </w:t>
            </w:r>
          </w:p>
          <w:p>
            <w:pPr>
              <w:pStyle w:val="30"/>
              <w:rPr>
                <w:rFonts w:hint="default"/>
              </w:rPr>
            </w:pPr>
            <w:r>
              <w:rPr>
                <w:rFonts w:hint="default"/>
              </w:rPr>
              <w:t>            $http.put('ourserver/books/' + bookId, this); </w:t>
            </w:r>
          </w:p>
          <w:p>
            <w:pPr>
              <w:pStyle w:val="30"/>
              <w:rPr>
                <w:rFonts w:hint="default"/>
              </w:rPr>
            </w:pPr>
            <w:r>
              <w:rPr>
                <w:rFonts w:hint="default"/>
              </w:rPr>
              <w:t>        }, </w:t>
            </w:r>
          </w:p>
          <w:p>
            <w:pPr>
              <w:pStyle w:val="30"/>
              <w:rPr>
                <w:rFonts w:hint="default"/>
              </w:rPr>
            </w:pPr>
            <w:r>
              <w:rPr>
                <w:rFonts w:hint="default"/>
              </w:rPr>
              <w:t>        getImageUrl: function(width, height) { </w:t>
            </w:r>
          </w:p>
          <w:p>
            <w:pPr>
              <w:pStyle w:val="30"/>
              <w:rPr>
                <w:rFonts w:hint="default"/>
              </w:rPr>
            </w:pPr>
            <w:r>
              <w:rPr>
                <w:rFonts w:hint="default"/>
              </w:rPr>
              <w:t>            return 'our/image/service/' + this.book.id + '/width/height'; </w:t>
            </w:r>
          </w:p>
          <w:p>
            <w:pPr>
              <w:pStyle w:val="30"/>
              <w:rPr>
                <w:rFonts w:hint="default"/>
              </w:rPr>
            </w:pPr>
            <w:r>
              <w:rPr>
                <w:rFonts w:hint="default"/>
              </w:rPr>
              <w:t>        }, </w:t>
            </w:r>
          </w:p>
          <w:p>
            <w:pPr>
              <w:pStyle w:val="30"/>
              <w:rPr>
                <w:rFonts w:hint="default"/>
              </w:rPr>
            </w:pPr>
            <w:r>
              <w:rPr>
                <w:rFonts w:hint="default"/>
              </w:rPr>
              <w:t>        isAvailable: function() { </w:t>
            </w:r>
          </w:p>
          <w:p>
            <w:pPr>
              <w:pStyle w:val="30"/>
              <w:rPr>
                <w:rFonts w:hint="default"/>
              </w:rPr>
            </w:pPr>
            <w:r>
              <w:rPr>
                <w:rFonts w:hint="default"/>
              </w:rPr>
              <w:t>            if (!this.book.stores || this.book.stores.length === 0) { </w:t>
            </w:r>
          </w:p>
          <w:p>
            <w:pPr>
              <w:pStyle w:val="30"/>
              <w:rPr>
                <w:rFonts w:hint="default"/>
              </w:rPr>
            </w:pPr>
            <w:r>
              <w:rPr>
                <w:rFonts w:hint="default"/>
              </w:rPr>
              <w:t>                return false; </w:t>
            </w:r>
          </w:p>
          <w:p>
            <w:pPr>
              <w:pStyle w:val="30"/>
              <w:rPr>
                <w:rFonts w:hint="default"/>
              </w:rPr>
            </w:pPr>
            <w:r>
              <w:rPr>
                <w:rFonts w:hint="default"/>
              </w:rPr>
              <w:t>            } </w:t>
            </w:r>
          </w:p>
          <w:p>
            <w:pPr>
              <w:pStyle w:val="30"/>
              <w:rPr>
                <w:rFonts w:hint="default"/>
              </w:rPr>
            </w:pPr>
            <w:r>
              <w:rPr>
                <w:rFonts w:hint="default"/>
              </w:rPr>
              <w:t>            return this.book.stores.some(function(store) { </w:t>
            </w:r>
          </w:p>
          <w:p>
            <w:pPr>
              <w:pStyle w:val="30"/>
              <w:rPr>
                <w:rFonts w:hint="default"/>
              </w:rPr>
            </w:pPr>
            <w:r>
              <w:rPr>
                <w:rFonts w:hint="default"/>
              </w:rPr>
              <w:t>                return store.quantity &gt; 0;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return Book; </w:t>
            </w:r>
          </w:p>
          <w:p>
            <w:pPr>
              <w:pStyle w:val="30"/>
              <w:rPr>
                <w:rFonts w:hint="default"/>
              </w:rPr>
            </w:pPr>
            <w:r>
              <w:rPr>
                <w:rFonts w:hint="default"/>
              </w:rPr>
              <w:t>}]); </w:t>
            </w:r>
          </w:p>
          <w:p>
            <w:pPr>
              <w:pStyle w:val="30"/>
              <w:rPr>
                <w:rFonts w:hint="eastAsia"/>
              </w:rPr>
            </w:pPr>
            <w:r>
              <w:rPr>
                <w:rFonts w:hint="eastAsia"/>
              </w:rPr>
              <w:t>这种方式下，书本相关的所有行为都被封装在Book服务内。现在，我们在BookController中来使用这个亮眼的Book服务。</w:t>
            </w:r>
          </w:p>
          <w:p>
            <w:pPr>
              <w:pStyle w:val="32"/>
              <w:rPr>
                <w:rFonts w:hint="eastAsia"/>
              </w:rPr>
            </w:pPr>
            <w:r>
              <w:rPr>
                <w:rFonts w:hint="eastAsia"/>
              </w:rPr>
              <w:t>BookController that uses Book model</w:t>
            </w:r>
          </w:p>
          <w:p>
            <w:pPr>
              <w:pStyle w:val="30"/>
              <w:rPr>
                <w:rFonts w:hint="default"/>
              </w:rPr>
            </w:pPr>
            <w:r>
              <w:rPr>
                <w:rFonts w:hint="default"/>
              </w:rPr>
              <w:t>app.controller('BookController', ['$scope', 'Book', function($scope, Book) { </w:t>
            </w:r>
          </w:p>
          <w:p>
            <w:pPr>
              <w:pStyle w:val="30"/>
              <w:rPr>
                <w:rFonts w:hint="default"/>
              </w:rPr>
            </w:pPr>
            <w:r>
              <w:rPr>
                <w:rFonts w:hint="default"/>
              </w:rPr>
              <w:t>    $scope.book = new Book(); </w:t>
            </w:r>
          </w:p>
          <w:p>
            <w:pPr>
              <w:pStyle w:val="30"/>
              <w:rPr>
                <w:rFonts w:hint="default"/>
              </w:rPr>
            </w:pPr>
            <w:r>
              <w:rPr>
                <w:rFonts w:hint="default"/>
              </w:rPr>
              <w:t>    $scope.book.load(1); </w:t>
            </w:r>
          </w:p>
          <w:p>
            <w:pPr>
              <w:pStyle w:val="30"/>
              <w:rPr>
                <w:rFonts w:hint="default"/>
              </w:rPr>
            </w:pPr>
            <w:r>
              <w:rPr>
                <w:rFonts w:hint="default"/>
              </w:rPr>
              <w:t>}]); </w:t>
            </w:r>
          </w:p>
          <w:p>
            <w:pPr>
              <w:pStyle w:val="30"/>
              <w:rPr>
                <w:rFonts w:hint="eastAsia"/>
              </w:rPr>
            </w:pPr>
            <w:r>
              <w:rPr>
                <w:rFonts w:hint="eastAsia"/>
              </w:rPr>
              <w:t>正如你看到的，控制器变得非常简单。它创建一个Book实例，指派给scope，并从后台加载。当书本被加载成功时，它的属性会被改变，模板也随着 被更新。记住其他的控制器想要使用书本功能，只要简单地注入Book服务即可。此外，我们还要改变template使用book的方法。</w:t>
            </w:r>
          </w:p>
          <w:p>
            <w:pPr>
              <w:pStyle w:val="32"/>
              <w:rPr>
                <w:rFonts w:hint="eastAsia"/>
              </w:rPr>
            </w:pPr>
            <w:r>
              <w:rPr>
                <w:rFonts w:hint="eastAsia"/>
              </w:rPr>
              <w:t>template that uses book instance</w:t>
            </w:r>
          </w:p>
          <w:p>
            <w:pPr>
              <w:pStyle w:val="30"/>
              <w:rPr>
                <w:rFonts w:hint="default"/>
              </w:rPr>
            </w:pPr>
            <w:r>
              <w:rPr>
                <w:rFonts w:hint="default"/>
              </w:rPr>
              <w:t>&lt;div ng-controller="BookController"&gt; </w:t>
            </w:r>
          </w:p>
          <w:p>
            <w:pPr>
              <w:pStyle w:val="30"/>
              <w:rPr>
                <w:rFonts w:hint="default"/>
              </w:rPr>
            </w:pPr>
            <w:r>
              <w:rPr>
                <w:rFonts w:hint="default"/>
              </w:rPr>
              <w:t>    &lt;div ng-style="{ backgroundImage: 'url(' + book.getImageUrl(100, 100) + ')' }"&gt;&lt;/div&gt; </w:t>
            </w:r>
          </w:p>
          <w:p>
            <w:pPr>
              <w:pStyle w:val="30"/>
              <w:rPr>
                <w:rFonts w:hint="default"/>
              </w:rPr>
            </w:pPr>
            <w:r>
              <w:rPr>
                <w:rFonts w:hint="default"/>
              </w:rPr>
              <w:t>    Id: &lt;span ng-bind="book.id"&gt;&lt;/span&gt; </w:t>
            </w:r>
          </w:p>
          <w:p>
            <w:pPr>
              <w:pStyle w:val="30"/>
              <w:rPr>
                <w:rFonts w:hint="default"/>
              </w:rPr>
            </w:pPr>
            <w:r>
              <w:rPr>
                <w:rFonts w:hint="default"/>
              </w:rPr>
              <w:t>      </w:t>
            </w:r>
          </w:p>
          <w:p>
            <w:pPr>
              <w:pStyle w:val="30"/>
              <w:rPr>
                <w:rFonts w:hint="default"/>
              </w:rPr>
            </w:pPr>
            <w:r>
              <w:rPr>
                <w:rFonts w:hint="default"/>
              </w:rPr>
              <w:t>    Name:&lt;input type="text" ng-model="book.name" /&gt; </w:t>
            </w:r>
          </w:p>
          <w:p>
            <w:pPr>
              <w:pStyle w:val="30"/>
              <w:rPr>
                <w:rFonts w:hint="default"/>
              </w:rPr>
            </w:pPr>
            <w:r>
              <w:rPr>
                <w:rFonts w:hint="default"/>
              </w:rPr>
              <w:t>      </w:t>
            </w:r>
          </w:p>
          <w:p>
            <w:pPr>
              <w:pStyle w:val="30"/>
              <w:rPr>
                <w:rFonts w:hint="default"/>
              </w:rPr>
            </w:pPr>
            <w:r>
              <w:rPr>
                <w:rFonts w:hint="default"/>
              </w:rPr>
              <w:t>    Author: &lt;input type="text" ng-model="book.author" /&gt; </w:t>
            </w:r>
          </w:p>
          <w:p>
            <w:pPr>
              <w:pStyle w:val="30"/>
              <w:rPr>
                <w:rFonts w:hint="default"/>
              </w:rPr>
            </w:pPr>
            <w:r>
              <w:rPr>
                <w:rFonts w:hint="default"/>
              </w:rPr>
              <w:t>      </w:t>
            </w:r>
          </w:p>
          <w:p>
            <w:pPr>
              <w:pStyle w:val="30"/>
              <w:rPr>
                <w:rFonts w:hint="default"/>
              </w:rPr>
            </w:pPr>
            <w:r>
              <w:rPr>
                <w:rFonts w:hint="default"/>
              </w:rPr>
              <w:t>    Is Available: &lt;span ng-bind="book.isAvailable() ? 'Yes' : 'No' "&gt;&lt;/span&gt; </w:t>
            </w:r>
          </w:p>
          <w:p>
            <w:pPr>
              <w:pStyle w:val="30"/>
              <w:rPr>
                <w:rFonts w:hint="default"/>
              </w:rPr>
            </w:pPr>
            <w:r>
              <w:rPr>
                <w:rFonts w:hint="default"/>
              </w:rPr>
              <w:t>      </w:t>
            </w:r>
          </w:p>
          <w:p>
            <w:pPr>
              <w:pStyle w:val="30"/>
              <w:rPr>
                <w:rFonts w:hint="default"/>
              </w:rPr>
            </w:pPr>
            <w:r>
              <w:rPr>
                <w:rFonts w:hint="default"/>
              </w:rPr>
              <w:t>    &lt;button ng-click="book.delete()"&gt;Delete&lt;/button&gt; </w:t>
            </w:r>
          </w:p>
          <w:p>
            <w:pPr>
              <w:pStyle w:val="30"/>
              <w:rPr>
                <w:rFonts w:hint="default"/>
              </w:rPr>
            </w:pPr>
            <w:r>
              <w:rPr>
                <w:rFonts w:hint="default"/>
              </w:rPr>
              <w:t>      </w:t>
            </w:r>
          </w:p>
          <w:p>
            <w:pPr>
              <w:pStyle w:val="30"/>
              <w:rPr>
                <w:rFonts w:hint="default"/>
              </w:rPr>
            </w:pPr>
            <w:r>
              <w:rPr>
                <w:rFonts w:hint="default"/>
              </w:rPr>
              <w:t>    &lt;button ng-click="book.update()"&gt;Update&lt;/button&gt; </w:t>
            </w:r>
          </w:p>
          <w:p>
            <w:pPr>
              <w:pStyle w:val="30"/>
              <w:rPr>
                <w:rFonts w:hint="default"/>
              </w:rPr>
            </w:pPr>
            <w:r>
              <w:rPr>
                <w:rFonts w:hint="default"/>
              </w:rPr>
              <w:t>&lt;/div&gt; </w:t>
            </w:r>
          </w:p>
          <w:p>
            <w:pPr>
              <w:pStyle w:val="30"/>
              <w:rPr>
                <w:rFonts w:hint="default"/>
              </w:rPr>
            </w:pPr>
            <w:r>
              <w:rPr>
                <w:rFonts w:hint="eastAsia"/>
              </w:rPr>
              <w:t>到这里，我们知道了如何建模一个数据，把他的方法封装到一个类中，并且在多个控制器中共享它，而不需要写重复代码。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2"/>
              <w:rPr>
                <w:rFonts w:hint="eastAsia"/>
              </w:rPr>
            </w:pPr>
            <w:r>
              <w:rPr>
                <w:rFonts w:hint="eastAsia"/>
              </w:rPr>
              <w:t>在多个控制器中使用相同的书本模型</w:t>
            </w:r>
          </w:p>
          <w:p>
            <w:pPr>
              <w:pStyle w:val="30"/>
              <w:rPr>
                <w:rFonts w:hint="eastAsia"/>
              </w:rPr>
            </w:pPr>
            <w:r>
              <w:rPr>
                <w:rFonts w:hint="eastAsia"/>
              </w:rPr>
              <w:t>我们定义了一个书本模型，并且在多个控制器中使用了它。在使用了这种建模架构之后你会注意到有一个严重的问题。到目前为止，我们假设多个控制器对书本进行操作，但如果有两个控制器同时处理同一本书会是什么情况呢？</w:t>
            </w:r>
          </w:p>
          <w:p>
            <w:pPr>
              <w:pStyle w:val="30"/>
              <w:rPr>
                <w:rFonts w:hint="eastAsia"/>
              </w:rPr>
            </w:pPr>
            <w:r>
              <w:rPr>
                <w:rFonts w:hint="eastAsia"/>
              </w:rPr>
              <w:t>假设我们页面的一块区域我们所有书本的名称，另一块区域可以更新某一本书。对应这两块区域，我们有两个不同的控制器。第一个加载书本列表，第二个加 载特定的一本书。我们的用户在第二块区域中修改了书本的名称并且点击“更新”按钮。更新操作成功后，书本的名称会被改变。但是在书本列表中，这个用户始终 看到的是修改之前的名称！真实的情况是我们对同一本书创建了两个不同的书本实例——一个在书本列表中使用，而另一个在修改书本时使用。当用户修改书本名称 的时候，它实际上只修改了后一个实例中的属性。然而书本列表中的书本实例并未得到改变。</w:t>
            </w:r>
          </w:p>
          <w:p>
            <w:pPr>
              <w:pStyle w:val="30"/>
              <w:rPr>
                <w:rFonts w:hint="eastAsia"/>
              </w:rPr>
            </w:pPr>
            <w:r>
              <w:rPr>
                <w:rFonts w:hint="eastAsia"/>
              </w:rPr>
              <w:t>解决这个问题的办法是在所有的控制器中使用相同的书本实例。在这种方式下，书本列表和书本修改的页面和控制器都持有相同的书本实例，一旦这个实例发 生变化，就会被立刻反映到所有的视图中。那么按这种方式行动起来，我们需要创建一个booksManager服务（我们没有大写开头的b字母，是因为这是 一个对象而不是一个类）来管理所有的书本实例池，并且富足返回这些书本实例。如果被请求的书本实例不在实例池中，这个服务会创建它。如果已经在池中，那么 就直接返回它。请牢记，所有的加载书本的方法最终都会被定义在booksManager服务中，因为它是唯一的提供书本实例的组件。</w:t>
            </w:r>
          </w:p>
          <w:p>
            <w:pPr>
              <w:pStyle w:val="32"/>
              <w:rPr>
                <w:rFonts w:hint="eastAsia"/>
              </w:rPr>
            </w:pPr>
            <w:r>
              <w:rPr>
                <w:rFonts w:hint="eastAsia"/>
              </w:rPr>
              <w:t>booksManager service</w:t>
            </w:r>
          </w:p>
          <w:p>
            <w:pPr>
              <w:pStyle w:val="30"/>
              <w:rPr>
                <w:rFonts w:hint="default"/>
              </w:rPr>
            </w:pPr>
            <w:r>
              <w:rPr>
                <w:rFonts w:hint="default"/>
              </w:rPr>
              <w:t>app.factory('booksManager', ['$http', '$q', 'Book', function($http, $q, Book) { </w:t>
            </w:r>
          </w:p>
          <w:p>
            <w:pPr>
              <w:pStyle w:val="30"/>
              <w:rPr>
                <w:rFonts w:hint="default"/>
              </w:rPr>
            </w:pPr>
            <w:r>
              <w:rPr>
                <w:rFonts w:hint="default"/>
              </w:rPr>
              <w:t>    var booksManager = { </w:t>
            </w:r>
          </w:p>
          <w:p>
            <w:pPr>
              <w:pStyle w:val="30"/>
              <w:rPr>
                <w:rFonts w:hint="default"/>
              </w:rPr>
            </w:pPr>
            <w:r>
              <w:rPr>
                <w:rFonts w:hint="default"/>
              </w:rPr>
              <w:t>        _pool: {}, </w:t>
            </w:r>
          </w:p>
          <w:p>
            <w:pPr>
              <w:pStyle w:val="30"/>
              <w:rPr>
                <w:rFonts w:hint="default"/>
              </w:rPr>
            </w:pPr>
            <w:r>
              <w:rPr>
                <w:rFonts w:hint="default"/>
              </w:rPr>
              <w:t>        _retrieveInstance: function(bookId, bookData) { </w:t>
            </w:r>
          </w:p>
          <w:p>
            <w:pPr>
              <w:pStyle w:val="30"/>
              <w:rPr>
                <w:rFonts w:hint="default"/>
              </w:rPr>
            </w:pPr>
            <w:r>
              <w:rPr>
                <w:rFonts w:hint="default"/>
              </w:rPr>
              <w:t>            var instance = this._pool[bookId]; </w:t>
            </w:r>
          </w:p>
          <w:p>
            <w:pPr>
              <w:pStyle w:val="30"/>
              <w:rPr>
                <w:rFonts w:hint="default"/>
              </w:rPr>
            </w:pPr>
            <w:r>
              <w:rPr>
                <w:rFonts w:hint="default"/>
              </w:rPr>
              <w:t>  </w:t>
            </w:r>
          </w:p>
          <w:p>
            <w:pPr>
              <w:pStyle w:val="30"/>
              <w:rPr>
                <w:rFonts w:hint="default"/>
              </w:rPr>
            </w:pPr>
            <w:r>
              <w:rPr>
                <w:rFonts w:hint="default"/>
              </w:rPr>
              <w:t>            if (instance) { </w:t>
            </w:r>
          </w:p>
          <w:p>
            <w:pPr>
              <w:pStyle w:val="30"/>
              <w:rPr>
                <w:rFonts w:hint="default"/>
              </w:rPr>
            </w:pPr>
            <w:r>
              <w:rPr>
                <w:rFonts w:hint="default"/>
              </w:rPr>
              <w:t>                instance.setData(bookData); </w:t>
            </w:r>
          </w:p>
          <w:p>
            <w:pPr>
              <w:pStyle w:val="30"/>
              <w:rPr>
                <w:rFonts w:hint="default"/>
              </w:rPr>
            </w:pPr>
            <w:r>
              <w:rPr>
                <w:rFonts w:hint="default"/>
              </w:rPr>
              <w:t>            } else { </w:t>
            </w:r>
          </w:p>
          <w:p>
            <w:pPr>
              <w:pStyle w:val="30"/>
              <w:rPr>
                <w:rFonts w:hint="default"/>
              </w:rPr>
            </w:pPr>
            <w:r>
              <w:rPr>
                <w:rFonts w:hint="default"/>
              </w:rPr>
              <w:t>                instance = new Book(bookData); </w:t>
            </w:r>
          </w:p>
          <w:p>
            <w:pPr>
              <w:pStyle w:val="30"/>
              <w:rPr>
                <w:rFonts w:hint="default"/>
              </w:rPr>
            </w:pPr>
            <w:r>
              <w:rPr>
                <w:rFonts w:hint="default"/>
              </w:rPr>
              <w:t>                this._pool[bookId] = instance;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return instance; </w:t>
            </w:r>
          </w:p>
          <w:p>
            <w:pPr>
              <w:pStyle w:val="30"/>
              <w:rPr>
                <w:rFonts w:hint="default"/>
              </w:rPr>
            </w:pPr>
            <w:r>
              <w:rPr>
                <w:rFonts w:hint="default"/>
              </w:rPr>
              <w:t>        }, </w:t>
            </w:r>
          </w:p>
          <w:p>
            <w:pPr>
              <w:pStyle w:val="30"/>
              <w:rPr>
                <w:rFonts w:hint="default"/>
              </w:rPr>
            </w:pPr>
            <w:r>
              <w:rPr>
                <w:rFonts w:hint="default"/>
              </w:rPr>
              <w:t>        _search: function(bookId) { </w:t>
            </w:r>
          </w:p>
          <w:p>
            <w:pPr>
              <w:pStyle w:val="30"/>
              <w:rPr>
                <w:rFonts w:hint="default"/>
              </w:rPr>
            </w:pPr>
            <w:r>
              <w:rPr>
                <w:rFonts w:hint="default"/>
              </w:rPr>
              <w:t>            return this._pool[bookId]; </w:t>
            </w:r>
          </w:p>
          <w:p>
            <w:pPr>
              <w:pStyle w:val="30"/>
              <w:rPr>
                <w:rFonts w:hint="default"/>
              </w:rPr>
            </w:pPr>
            <w:r>
              <w:rPr>
                <w:rFonts w:hint="default"/>
              </w:rPr>
              <w:t>        }, </w:t>
            </w:r>
          </w:p>
          <w:p>
            <w:pPr>
              <w:pStyle w:val="30"/>
              <w:rPr>
                <w:rFonts w:hint="default"/>
              </w:rPr>
            </w:pPr>
            <w:r>
              <w:rPr>
                <w:rFonts w:hint="default"/>
              </w:rPr>
              <w:t>        _load: function(bookId, deferred) { </w:t>
            </w:r>
          </w:p>
          <w:p>
            <w:pPr>
              <w:pStyle w:val="30"/>
              <w:rPr>
                <w:rFonts w:hint="default"/>
              </w:rPr>
            </w:pPr>
            <w:r>
              <w:rPr>
                <w:rFonts w:hint="default"/>
              </w:rPr>
              <w:t>            var scope = this; </w:t>
            </w:r>
          </w:p>
          <w:p>
            <w:pPr>
              <w:pStyle w:val="30"/>
              <w:rPr>
                <w:rFonts w:hint="default"/>
              </w:rPr>
            </w:pPr>
            <w:r>
              <w:rPr>
                <w:rFonts w:hint="default"/>
              </w:rPr>
              <w:t>  </w:t>
            </w:r>
          </w:p>
          <w:p>
            <w:pPr>
              <w:pStyle w:val="30"/>
              <w:rPr>
                <w:rFonts w:hint="default"/>
              </w:rPr>
            </w:pPr>
            <w:r>
              <w:rPr>
                <w:rFonts w:hint="default"/>
              </w:rPr>
              <w:t>            $http.get('ourserver/books/' + bookId) </w:t>
            </w:r>
          </w:p>
          <w:p>
            <w:pPr>
              <w:pStyle w:val="30"/>
              <w:rPr>
                <w:rFonts w:hint="default"/>
              </w:rPr>
            </w:pPr>
            <w:r>
              <w:rPr>
                <w:rFonts w:hint="default"/>
              </w:rPr>
              <w:t>                .success(function(bookData) { </w:t>
            </w:r>
          </w:p>
          <w:p>
            <w:pPr>
              <w:pStyle w:val="30"/>
              <w:rPr>
                <w:rFonts w:hint="default"/>
              </w:rPr>
            </w:pPr>
            <w:r>
              <w:rPr>
                <w:rFonts w:hint="default"/>
              </w:rPr>
              <w:t>                    var book = scope._retrieveInstance(bookData.id, bookData); </w:t>
            </w:r>
          </w:p>
          <w:p>
            <w:pPr>
              <w:pStyle w:val="30"/>
              <w:rPr>
                <w:rFonts w:hint="default"/>
              </w:rPr>
            </w:pPr>
            <w:r>
              <w:rPr>
                <w:rFonts w:hint="default"/>
              </w:rPr>
              <w:t>                    deferred.resolve(book); </w:t>
            </w:r>
          </w:p>
          <w:p>
            <w:pPr>
              <w:pStyle w:val="30"/>
              <w:rPr>
                <w:rFonts w:hint="default"/>
              </w:rPr>
            </w:pPr>
            <w:r>
              <w:rPr>
                <w:rFonts w:hint="default"/>
              </w:rPr>
              <w:t>                }) </w:t>
            </w:r>
          </w:p>
          <w:p>
            <w:pPr>
              <w:pStyle w:val="30"/>
              <w:rPr>
                <w:rFonts w:hint="default"/>
              </w:rPr>
            </w:pPr>
            <w:r>
              <w:rPr>
                <w:rFonts w:hint="default"/>
              </w:rPr>
              <w:t>                .error(function() { </w:t>
            </w:r>
          </w:p>
          <w:p>
            <w:pPr>
              <w:pStyle w:val="30"/>
              <w:rPr>
                <w:rFonts w:hint="default"/>
              </w:rPr>
            </w:pPr>
            <w:r>
              <w:rPr>
                <w:rFonts w:hint="default"/>
              </w:rPr>
              <w:t>                    deferred.reject();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w:t>
            </w:r>
            <w:r>
              <w:rPr>
                <w:rFonts w:hint="eastAsia"/>
              </w:rPr>
              <w:t>/* Public Methods */</w:t>
            </w:r>
            <w:r>
              <w:rPr>
                <w:rFonts w:hint="default"/>
              </w:rPr>
              <w:t> </w:t>
            </w:r>
          </w:p>
          <w:p>
            <w:pPr>
              <w:pStyle w:val="30"/>
              <w:rPr>
                <w:rFonts w:hint="default"/>
              </w:rPr>
            </w:pPr>
            <w:r>
              <w:rPr>
                <w:rFonts w:hint="default"/>
              </w:rPr>
              <w:t>        </w:t>
            </w:r>
            <w:r>
              <w:rPr>
                <w:rFonts w:hint="eastAsia"/>
              </w:rPr>
              <w:t>/* Use this function in order to get a book instance by it's id */</w:t>
            </w:r>
            <w:r>
              <w:rPr>
                <w:rFonts w:hint="default"/>
              </w:rPr>
              <w:t> </w:t>
            </w:r>
          </w:p>
          <w:p>
            <w:pPr>
              <w:pStyle w:val="30"/>
              <w:rPr>
                <w:rFonts w:hint="default"/>
              </w:rPr>
            </w:pPr>
            <w:r>
              <w:rPr>
                <w:rFonts w:hint="default"/>
              </w:rPr>
              <w:t>        getBook: function(bookId) { </w:t>
            </w:r>
          </w:p>
          <w:p>
            <w:pPr>
              <w:pStyle w:val="30"/>
              <w:rPr>
                <w:rFonts w:hint="default"/>
              </w:rPr>
            </w:pPr>
            <w:r>
              <w:rPr>
                <w:rFonts w:hint="default"/>
              </w:rPr>
              <w:t>            var deferred = $q.defer(); </w:t>
            </w:r>
          </w:p>
          <w:p>
            <w:pPr>
              <w:pStyle w:val="30"/>
              <w:rPr>
                <w:rFonts w:hint="default"/>
              </w:rPr>
            </w:pPr>
            <w:r>
              <w:rPr>
                <w:rFonts w:hint="default"/>
              </w:rPr>
              <w:t>            var book = this._search(bookId); </w:t>
            </w:r>
          </w:p>
          <w:p>
            <w:pPr>
              <w:pStyle w:val="30"/>
              <w:rPr>
                <w:rFonts w:hint="default"/>
              </w:rPr>
            </w:pPr>
            <w:r>
              <w:rPr>
                <w:rFonts w:hint="default"/>
              </w:rPr>
              <w:t>            if (book) { </w:t>
            </w:r>
          </w:p>
          <w:p>
            <w:pPr>
              <w:pStyle w:val="30"/>
              <w:rPr>
                <w:rFonts w:hint="default"/>
              </w:rPr>
            </w:pPr>
            <w:r>
              <w:rPr>
                <w:rFonts w:hint="default"/>
              </w:rPr>
              <w:t>                deferred.resolve(book); </w:t>
            </w:r>
          </w:p>
          <w:p>
            <w:pPr>
              <w:pStyle w:val="30"/>
              <w:rPr>
                <w:rFonts w:hint="default"/>
              </w:rPr>
            </w:pPr>
            <w:r>
              <w:rPr>
                <w:rFonts w:hint="default"/>
              </w:rPr>
              <w:t>            } else { </w:t>
            </w:r>
          </w:p>
          <w:p>
            <w:pPr>
              <w:pStyle w:val="30"/>
              <w:rPr>
                <w:rFonts w:hint="default"/>
              </w:rPr>
            </w:pPr>
            <w:r>
              <w:rPr>
                <w:rFonts w:hint="default"/>
              </w:rPr>
              <w:t>                this._load(bookId, deferred); </w:t>
            </w:r>
          </w:p>
          <w:p>
            <w:pPr>
              <w:pStyle w:val="30"/>
              <w:rPr>
                <w:rFonts w:hint="default"/>
              </w:rPr>
            </w:pPr>
            <w:r>
              <w:rPr>
                <w:rFonts w:hint="default"/>
              </w:rPr>
              <w:t>            } </w:t>
            </w:r>
          </w:p>
          <w:p>
            <w:pPr>
              <w:pStyle w:val="30"/>
              <w:rPr>
                <w:rFonts w:hint="default"/>
              </w:rPr>
            </w:pPr>
            <w:r>
              <w:rPr>
                <w:rFonts w:hint="default"/>
              </w:rPr>
              <w:t>            return deferred.promise; </w:t>
            </w:r>
          </w:p>
          <w:p>
            <w:pPr>
              <w:pStyle w:val="30"/>
              <w:rPr>
                <w:rFonts w:hint="default"/>
              </w:rPr>
            </w:pPr>
            <w:r>
              <w:rPr>
                <w:rFonts w:hint="default"/>
              </w:rPr>
              <w:t>        }, </w:t>
            </w:r>
          </w:p>
          <w:p>
            <w:pPr>
              <w:pStyle w:val="30"/>
              <w:rPr>
                <w:rFonts w:hint="default"/>
              </w:rPr>
            </w:pPr>
            <w:r>
              <w:rPr>
                <w:rFonts w:hint="default"/>
              </w:rPr>
              <w:t>        </w:t>
            </w:r>
            <w:r>
              <w:rPr>
                <w:rFonts w:hint="eastAsia"/>
              </w:rPr>
              <w:t>/* Use this function in order to get instances of all the books */</w:t>
            </w:r>
            <w:r>
              <w:rPr>
                <w:rFonts w:hint="default"/>
              </w:rPr>
              <w:t> </w:t>
            </w:r>
          </w:p>
          <w:p>
            <w:pPr>
              <w:pStyle w:val="30"/>
              <w:rPr>
                <w:rFonts w:hint="default"/>
              </w:rPr>
            </w:pPr>
            <w:r>
              <w:rPr>
                <w:rFonts w:hint="default"/>
              </w:rPr>
              <w:t>        loadAllBooks: function() { </w:t>
            </w:r>
          </w:p>
          <w:p>
            <w:pPr>
              <w:pStyle w:val="30"/>
              <w:rPr>
                <w:rFonts w:hint="default"/>
              </w:rPr>
            </w:pPr>
            <w:r>
              <w:rPr>
                <w:rFonts w:hint="default"/>
              </w:rPr>
              <w:t>            var deferred = $q.defer(); </w:t>
            </w:r>
          </w:p>
          <w:p>
            <w:pPr>
              <w:pStyle w:val="30"/>
              <w:rPr>
                <w:rFonts w:hint="default"/>
              </w:rPr>
            </w:pPr>
            <w:r>
              <w:rPr>
                <w:rFonts w:hint="default"/>
              </w:rPr>
              <w:t>            var scope = this; </w:t>
            </w:r>
          </w:p>
          <w:p>
            <w:pPr>
              <w:pStyle w:val="30"/>
              <w:rPr>
                <w:rFonts w:hint="default"/>
              </w:rPr>
            </w:pPr>
            <w:r>
              <w:rPr>
                <w:rFonts w:hint="default"/>
              </w:rPr>
              <w:t>            $http.get('ourserver/books) </w:t>
            </w:r>
          </w:p>
          <w:p>
            <w:pPr>
              <w:pStyle w:val="30"/>
              <w:rPr>
                <w:rFonts w:hint="default"/>
              </w:rPr>
            </w:pPr>
            <w:r>
              <w:rPr>
                <w:rFonts w:hint="default"/>
              </w:rPr>
              <w:t>                .success(function(booksArray) { </w:t>
            </w:r>
          </w:p>
          <w:p>
            <w:pPr>
              <w:pStyle w:val="30"/>
              <w:rPr>
                <w:rFonts w:hint="default"/>
              </w:rPr>
            </w:pPr>
            <w:r>
              <w:rPr>
                <w:rFonts w:hint="default"/>
              </w:rPr>
              <w:t>                    var books = []; </w:t>
            </w:r>
          </w:p>
          <w:p>
            <w:pPr>
              <w:pStyle w:val="30"/>
              <w:rPr>
                <w:rFonts w:hint="default"/>
              </w:rPr>
            </w:pPr>
            <w:r>
              <w:rPr>
                <w:rFonts w:hint="default"/>
              </w:rPr>
              <w:t>                    booksArray.forEach(function(bookData) { </w:t>
            </w:r>
          </w:p>
          <w:p>
            <w:pPr>
              <w:pStyle w:val="30"/>
              <w:rPr>
                <w:rFonts w:hint="default"/>
              </w:rPr>
            </w:pPr>
            <w:r>
              <w:rPr>
                <w:rFonts w:hint="default"/>
              </w:rPr>
              <w:t>                        var book = scope._retrieveInstance(bookData.id, bookData); </w:t>
            </w:r>
          </w:p>
          <w:p>
            <w:pPr>
              <w:pStyle w:val="30"/>
              <w:rPr>
                <w:rFonts w:hint="default"/>
              </w:rPr>
            </w:pPr>
            <w:r>
              <w:rPr>
                <w:rFonts w:hint="default"/>
              </w:rPr>
              <w:t>                        books.push(book);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deferred.resolve(books); </w:t>
            </w:r>
          </w:p>
          <w:p>
            <w:pPr>
              <w:pStyle w:val="30"/>
              <w:rPr>
                <w:rFonts w:hint="default"/>
              </w:rPr>
            </w:pPr>
            <w:r>
              <w:rPr>
                <w:rFonts w:hint="default"/>
              </w:rPr>
              <w:t>                }) </w:t>
            </w:r>
          </w:p>
          <w:p>
            <w:pPr>
              <w:pStyle w:val="30"/>
              <w:rPr>
                <w:rFonts w:hint="default"/>
              </w:rPr>
            </w:pPr>
            <w:r>
              <w:rPr>
                <w:rFonts w:hint="default"/>
              </w:rPr>
              <w:t>                .error(function() { </w:t>
            </w:r>
          </w:p>
          <w:p>
            <w:pPr>
              <w:pStyle w:val="30"/>
              <w:rPr>
                <w:rFonts w:hint="default"/>
              </w:rPr>
            </w:pPr>
            <w:r>
              <w:rPr>
                <w:rFonts w:hint="default"/>
              </w:rPr>
              <w:t>                    deferred.reject(); </w:t>
            </w:r>
          </w:p>
          <w:p>
            <w:pPr>
              <w:pStyle w:val="30"/>
              <w:rPr>
                <w:rFonts w:hint="default"/>
              </w:rPr>
            </w:pPr>
            <w:r>
              <w:rPr>
                <w:rFonts w:hint="default"/>
              </w:rPr>
              <w:t>                }); </w:t>
            </w:r>
          </w:p>
          <w:p>
            <w:pPr>
              <w:pStyle w:val="30"/>
              <w:rPr>
                <w:rFonts w:hint="default"/>
              </w:rPr>
            </w:pPr>
            <w:r>
              <w:rPr>
                <w:rFonts w:hint="default"/>
              </w:rPr>
              <w:t>            return deferred.promise; </w:t>
            </w:r>
          </w:p>
          <w:p>
            <w:pPr>
              <w:pStyle w:val="30"/>
              <w:rPr>
                <w:rFonts w:hint="default"/>
              </w:rPr>
            </w:pPr>
            <w:r>
              <w:rPr>
                <w:rFonts w:hint="default"/>
              </w:rPr>
              <w:t>        }, </w:t>
            </w:r>
          </w:p>
          <w:p>
            <w:pPr>
              <w:pStyle w:val="30"/>
              <w:rPr>
                <w:rFonts w:hint="default"/>
              </w:rPr>
            </w:pPr>
            <w:r>
              <w:rPr>
                <w:rFonts w:hint="default"/>
              </w:rPr>
              <w:t>        </w:t>
            </w:r>
            <w:r>
              <w:rPr>
                <w:rFonts w:hint="eastAsia"/>
              </w:rPr>
              <w:t>/*  This function is useful when we got somehow the book data and we wish to store it or update the pool and get a book instance in return */</w:t>
            </w:r>
            <w:r>
              <w:rPr>
                <w:rFonts w:hint="default"/>
              </w:rPr>
              <w:t> </w:t>
            </w:r>
          </w:p>
          <w:p>
            <w:pPr>
              <w:pStyle w:val="30"/>
              <w:rPr>
                <w:rFonts w:hint="default"/>
              </w:rPr>
            </w:pPr>
            <w:r>
              <w:rPr>
                <w:rFonts w:hint="default"/>
              </w:rPr>
              <w:t>        setBook: function(bookData) { </w:t>
            </w:r>
          </w:p>
          <w:p>
            <w:pPr>
              <w:pStyle w:val="30"/>
              <w:rPr>
                <w:rFonts w:hint="default"/>
              </w:rPr>
            </w:pPr>
            <w:r>
              <w:rPr>
                <w:rFonts w:hint="default"/>
              </w:rPr>
              <w:t>            var scope = this; </w:t>
            </w:r>
          </w:p>
          <w:p>
            <w:pPr>
              <w:pStyle w:val="30"/>
              <w:rPr>
                <w:rFonts w:hint="default"/>
              </w:rPr>
            </w:pPr>
            <w:r>
              <w:rPr>
                <w:rFonts w:hint="default"/>
              </w:rPr>
              <w:t>            var book = this._search(bookData.id); </w:t>
            </w:r>
          </w:p>
          <w:p>
            <w:pPr>
              <w:pStyle w:val="30"/>
              <w:rPr>
                <w:rFonts w:hint="default"/>
              </w:rPr>
            </w:pPr>
            <w:r>
              <w:rPr>
                <w:rFonts w:hint="default"/>
              </w:rPr>
              <w:t>            if (book) { </w:t>
            </w:r>
          </w:p>
          <w:p>
            <w:pPr>
              <w:pStyle w:val="30"/>
              <w:rPr>
                <w:rFonts w:hint="default"/>
              </w:rPr>
            </w:pPr>
            <w:r>
              <w:rPr>
                <w:rFonts w:hint="default"/>
              </w:rPr>
              <w:t>                book.setData(bookData); </w:t>
            </w:r>
          </w:p>
          <w:p>
            <w:pPr>
              <w:pStyle w:val="30"/>
              <w:rPr>
                <w:rFonts w:hint="default"/>
              </w:rPr>
            </w:pPr>
            <w:r>
              <w:rPr>
                <w:rFonts w:hint="default"/>
              </w:rPr>
              <w:t>            } else { </w:t>
            </w:r>
          </w:p>
          <w:p>
            <w:pPr>
              <w:pStyle w:val="30"/>
              <w:rPr>
                <w:rFonts w:hint="default"/>
              </w:rPr>
            </w:pPr>
            <w:r>
              <w:rPr>
                <w:rFonts w:hint="default"/>
              </w:rPr>
              <w:t>                book = scope._retrieveInstance(bookData); </w:t>
            </w:r>
          </w:p>
          <w:p>
            <w:pPr>
              <w:pStyle w:val="30"/>
              <w:rPr>
                <w:rFonts w:hint="default"/>
              </w:rPr>
            </w:pPr>
            <w:r>
              <w:rPr>
                <w:rFonts w:hint="default"/>
              </w:rPr>
              <w:t>            } </w:t>
            </w:r>
          </w:p>
          <w:p>
            <w:pPr>
              <w:pStyle w:val="30"/>
              <w:rPr>
                <w:rFonts w:hint="default"/>
              </w:rPr>
            </w:pPr>
            <w:r>
              <w:rPr>
                <w:rFonts w:hint="default"/>
              </w:rPr>
              <w:t>            return book; </w:t>
            </w:r>
          </w:p>
          <w:p>
            <w:pPr>
              <w:pStyle w:val="30"/>
              <w:rPr>
                <w:rFonts w:hint="default"/>
              </w:rPr>
            </w:pPr>
            <w:r>
              <w:rPr>
                <w:rFonts w:hint="default"/>
              </w:rPr>
              <w:t>        }, </w:t>
            </w:r>
          </w:p>
          <w:p>
            <w:pPr>
              <w:pStyle w:val="30"/>
              <w:rPr>
                <w:rFonts w:hint="default"/>
              </w:rPr>
            </w:pPr>
            <w:r>
              <w:rPr>
                <w:rFonts w:hint="default"/>
              </w:rPr>
              <w:t>  </w:t>
            </w:r>
          </w:p>
          <w:p>
            <w:pPr>
              <w:pStyle w:val="30"/>
              <w:rPr>
                <w:rFonts w:hint="default"/>
              </w:rPr>
            </w:pPr>
            <w:r>
              <w:rPr>
                <w:rFonts w:hint="default"/>
              </w:rPr>
              <w:t>    }; </w:t>
            </w:r>
          </w:p>
          <w:p>
            <w:pPr>
              <w:pStyle w:val="30"/>
              <w:rPr>
                <w:rFonts w:hint="default"/>
              </w:rPr>
            </w:pPr>
            <w:r>
              <w:rPr>
                <w:rFonts w:hint="default"/>
              </w:rPr>
              <w:t>    return booksManager; </w:t>
            </w:r>
          </w:p>
          <w:p>
            <w:pPr>
              <w:pStyle w:val="30"/>
              <w:rPr>
                <w:rFonts w:hint="default"/>
              </w:rPr>
            </w:pPr>
            <w:r>
              <w:rPr>
                <w:rFonts w:hint="default"/>
              </w:rPr>
              <w:t>}]); </w:t>
            </w:r>
          </w:p>
          <w:p>
            <w:pPr>
              <w:pStyle w:val="30"/>
              <w:rPr>
                <w:rFonts w:hint="eastAsia"/>
              </w:rPr>
            </w:pPr>
            <w:r>
              <w:rPr>
                <w:rFonts w:hint="eastAsia"/>
              </w:rPr>
              <w:t>下面是我们的EditableBookController和BooksListController两个控制器的代码：</w:t>
            </w:r>
          </w:p>
          <w:p>
            <w:pPr>
              <w:pStyle w:val="32"/>
              <w:rPr>
                <w:rFonts w:hint="eastAsia"/>
              </w:rPr>
            </w:pPr>
            <w:r>
              <w:rPr>
                <w:rFonts w:hint="eastAsia"/>
              </w:rPr>
              <w:t>EditableBookController and BooksListController that uses booksManager</w:t>
            </w:r>
          </w:p>
          <w:p>
            <w:pPr>
              <w:pStyle w:val="30"/>
              <w:rPr>
                <w:rFonts w:hint="default"/>
              </w:rPr>
            </w:pPr>
            <w:r>
              <w:rPr>
                <w:rFonts w:hint="default"/>
              </w:rPr>
              <w:t>app.factory('Book', ['$http', function($http) { </w:t>
            </w:r>
          </w:p>
          <w:p>
            <w:pPr>
              <w:pStyle w:val="30"/>
              <w:rPr>
                <w:rFonts w:hint="default"/>
              </w:rPr>
            </w:pPr>
            <w:r>
              <w:rPr>
                <w:rFonts w:hint="default"/>
              </w:rPr>
              <w:t>    function Book(bookData) { </w:t>
            </w:r>
          </w:p>
          <w:p>
            <w:pPr>
              <w:pStyle w:val="30"/>
              <w:rPr>
                <w:rFonts w:hint="default"/>
              </w:rPr>
            </w:pPr>
            <w:r>
              <w:rPr>
                <w:rFonts w:hint="default"/>
              </w:rPr>
              <w:t>        if (bookData) { </w:t>
            </w:r>
          </w:p>
          <w:p>
            <w:pPr>
              <w:pStyle w:val="30"/>
              <w:rPr>
                <w:rFonts w:hint="default"/>
              </w:rPr>
            </w:pPr>
            <w:r>
              <w:rPr>
                <w:rFonts w:hint="default"/>
              </w:rPr>
              <w:t>            this.setData(bookData): </w:t>
            </w:r>
          </w:p>
          <w:p>
            <w:pPr>
              <w:pStyle w:val="30"/>
              <w:rPr>
                <w:rFonts w:hint="default"/>
              </w:rPr>
            </w:pPr>
            <w:r>
              <w:rPr>
                <w:rFonts w:hint="default"/>
              </w:rPr>
              <w:t>        } </w:t>
            </w:r>
          </w:p>
          <w:p>
            <w:pPr>
              <w:pStyle w:val="30"/>
              <w:rPr>
                <w:rFonts w:hint="default"/>
              </w:rPr>
            </w:pPr>
            <w:r>
              <w:rPr>
                <w:rFonts w:hint="default"/>
              </w:rPr>
              <w:t>        </w:t>
            </w:r>
            <w:r>
              <w:rPr>
                <w:rFonts w:hint="eastAsia"/>
              </w:rPr>
              <w:t>// Some other initializations related to book</w:t>
            </w:r>
            <w:r>
              <w:rPr>
                <w:rFonts w:hint="default"/>
              </w:rPr>
              <w:t> </w:t>
            </w:r>
          </w:p>
          <w:p>
            <w:pPr>
              <w:pStyle w:val="30"/>
              <w:rPr>
                <w:rFonts w:hint="default"/>
              </w:rPr>
            </w:pPr>
            <w:r>
              <w:rPr>
                <w:rFonts w:hint="default"/>
              </w:rPr>
              <w:t>    }; </w:t>
            </w:r>
          </w:p>
          <w:p>
            <w:pPr>
              <w:pStyle w:val="30"/>
              <w:rPr>
                <w:rFonts w:hint="default"/>
              </w:rPr>
            </w:pPr>
            <w:r>
              <w:rPr>
                <w:rFonts w:hint="default"/>
              </w:rPr>
              <w:t>    Book.prototype = { </w:t>
            </w:r>
          </w:p>
          <w:p>
            <w:pPr>
              <w:pStyle w:val="30"/>
              <w:rPr>
                <w:rFonts w:hint="default"/>
              </w:rPr>
            </w:pPr>
            <w:r>
              <w:rPr>
                <w:rFonts w:hint="default"/>
              </w:rPr>
              <w:t>        setData: function(bookData) { </w:t>
            </w:r>
          </w:p>
          <w:p>
            <w:pPr>
              <w:pStyle w:val="30"/>
              <w:rPr>
                <w:rFonts w:hint="default"/>
              </w:rPr>
            </w:pPr>
            <w:r>
              <w:rPr>
                <w:rFonts w:hint="default"/>
              </w:rPr>
              <w:t>            angular.extend(this, bookData); </w:t>
            </w:r>
          </w:p>
          <w:p>
            <w:pPr>
              <w:pStyle w:val="30"/>
              <w:rPr>
                <w:rFonts w:hint="default"/>
              </w:rPr>
            </w:pPr>
            <w:r>
              <w:rPr>
                <w:rFonts w:hint="default"/>
              </w:rPr>
              <w:t>        }, </w:t>
            </w:r>
          </w:p>
          <w:p>
            <w:pPr>
              <w:pStyle w:val="30"/>
              <w:rPr>
                <w:rFonts w:hint="default"/>
              </w:rPr>
            </w:pPr>
            <w:r>
              <w:rPr>
                <w:rFonts w:hint="default"/>
              </w:rPr>
              <w:t>        delete: function() { </w:t>
            </w:r>
          </w:p>
          <w:p>
            <w:pPr>
              <w:pStyle w:val="30"/>
              <w:rPr>
                <w:rFonts w:hint="default"/>
              </w:rPr>
            </w:pPr>
            <w:r>
              <w:rPr>
                <w:rFonts w:hint="default"/>
              </w:rPr>
              <w:t>            $http.delete('ourserver/books/' + bookId); </w:t>
            </w:r>
          </w:p>
          <w:p>
            <w:pPr>
              <w:pStyle w:val="30"/>
              <w:rPr>
                <w:rFonts w:hint="default"/>
              </w:rPr>
            </w:pPr>
            <w:r>
              <w:rPr>
                <w:rFonts w:hint="default"/>
              </w:rPr>
              <w:t>        }, </w:t>
            </w:r>
          </w:p>
          <w:p>
            <w:pPr>
              <w:pStyle w:val="30"/>
              <w:rPr>
                <w:rFonts w:hint="default"/>
              </w:rPr>
            </w:pPr>
            <w:r>
              <w:rPr>
                <w:rFonts w:hint="default"/>
              </w:rPr>
              <w:t>        update: function() { </w:t>
            </w:r>
          </w:p>
          <w:p>
            <w:pPr>
              <w:pStyle w:val="30"/>
              <w:rPr>
                <w:rFonts w:hint="default"/>
              </w:rPr>
            </w:pPr>
            <w:r>
              <w:rPr>
                <w:rFonts w:hint="default"/>
              </w:rPr>
              <w:t>            $http.put('ourserver/books/' + bookId, this); </w:t>
            </w:r>
          </w:p>
          <w:p>
            <w:pPr>
              <w:pStyle w:val="30"/>
              <w:rPr>
                <w:rFonts w:hint="default"/>
              </w:rPr>
            </w:pPr>
            <w:r>
              <w:rPr>
                <w:rFonts w:hint="default"/>
              </w:rPr>
              <w:t>        }, </w:t>
            </w:r>
          </w:p>
          <w:p>
            <w:pPr>
              <w:pStyle w:val="30"/>
              <w:rPr>
                <w:rFonts w:hint="default"/>
              </w:rPr>
            </w:pPr>
            <w:r>
              <w:rPr>
                <w:rFonts w:hint="default"/>
              </w:rPr>
              <w:t>        getImageUrl: function(width, height) { </w:t>
            </w:r>
          </w:p>
          <w:p>
            <w:pPr>
              <w:pStyle w:val="30"/>
              <w:rPr>
                <w:rFonts w:hint="default"/>
              </w:rPr>
            </w:pPr>
            <w:r>
              <w:rPr>
                <w:rFonts w:hint="default"/>
              </w:rPr>
              <w:t>            return 'our/image/service/' + this.book.id + '/width/height'; </w:t>
            </w:r>
          </w:p>
          <w:p>
            <w:pPr>
              <w:pStyle w:val="30"/>
              <w:rPr>
                <w:rFonts w:hint="default"/>
              </w:rPr>
            </w:pPr>
            <w:r>
              <w:rPr>
                <w:rFonts w:hint="default"/>
              </w:rPr>
              <w:t>        }, </w:t>
            </w:r>
          </w:p>
          <w:p>
            <w:pPr>
              <w:pStyle w:val="30"/>
              <w:rPr>
                <w:rFonts w:hint="default"/>
              </w:rPr>
            </w:pPr>
            <w:r>
              <w:rPr>
                <w:rFonts w:hint="default"/>
              </w:rPr>
              <w:t>        isAvailable: function() { </w:t>
            </w:r>
          </w:p>
          <w:p>
            <w:pPr>
              <w:pStyle w:val="30"/>
              <w:rPr>
                <w:rFonts w:hint="default"/>
              </w:rPr>
            </w:pPr>
            <w:r>
              <w:rPr>
                <w:rFonts w:hint="default"/>
              </w:rPr>
              <w:t>            if (!this.book.stores || this.book.stores.length === 0) { </w:t>
            </w:r>
          </w:p>
          <w:p>
            <w:pPr>
              <w:pStyle w:val="30"/>
              <w:rPr>
                <w:rFonts w:hint="default"/>
              </w:rPr>
            </w:pPr>
            <w:r>
              <w:rPr>
                <w:rFonts w:hint="default"/>
              </w:rPr>
              <w:t>                return false; </w:t>
            </w:r>
          </w:p>
          <w:p>
            <w:pPr>
              <w:pStyle w:val="30"/>
              <w:rPr>
                <w:rFonts w:hint="default"/>
              </w:rPr>
            </w:pPr>
            <w:r>
              <w:rPr>
                <w:rFonts w:hint="default"/>
              </w:rPr>
              <w:t>            } </w:t>
            </w:r>
          </w:p>
          <w:p>
            <w:pPr>
              <w:pStyle w:val="30"/>
              <w:rPr>
                <w:rFonts w:hint="default"/>
              </w:rPr>
            </w:pPr>
            <w:r>
              <w:rPr>
                <w:rFonts w:hint="default"/>
              </w:rPr>
              <w:t>            return this.book.stores.some(function(store) { </w:t>
            </w:r>
          </w:p>
          <w:p>
            <w:pPr>
              <w:pStyle w:val="30"/>
              <w:rPr>
                <w:rFonts w:hint="default"/>
              </w:rPr>
            </w:pPr>
            <w:r>
              <w:rPr>
                <w:rFonts w:hint="default"/>
              </w:rPr>
              <w:t>                return store.quantity &gt; 0;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 </w:t>
            </w:r>
          </w:p>
          <w:p>
            <w:pPr>
              <w:pStyle w:val="30"/>
              <w:rPr>
                <w:rFonts w:hint="default"/>
              </w:rPr>
            </w:pPr>
            <w:r>
              <w:rPr>
                <w:rFonts w:hint="default"/>
              </w:rPr>
              <w:t>    return Book; </w:t>
            </w:r>
          </w:p>
          <w:p>
            <w:pPr>
              <w:pStyle w:val="30"/>
              <w:rPr>
                <w:rFonts w:hint="default"/>
              </w:rPr>
            </w:pPr>
            <w:r>
              <w:rPr>
                <w:rFonts w:hint="default"/>
              </w:rPr>
              <w:t>}]); </w:t>
            </w:r>
          </w:p>
          <w:p>
            <w:pPr>
              <w:pStyle w:val="30"/>
              <w:rPr>
                <w:rFonts w:hint="eastAsia"/>
              </w:rPr>
            </w:pPr>
            <w:r>
              <w:rPr>
                <w:rFonts w:hint="eastAsia"/>
              </w:rPr>
              <w:t>需要注意的是，模块（template）中还是保持原来使用book实例的方式。现在应用中只持有一个id为1的book实例，它发生的所有改变都会被反映到使用它的各个页面上。</w:t>
            </w:r>
          </w:p>
          <w:p>
            <w:pPr>
              <w:pStyle w:val="30"/>
              <w:rPr>
                <w:rFonts w:hint="eastAsia"/>
              </w:rPr>
            </w:pPr>
            <w:r>
              <w:rPr>
                <w:rFonts w:hint="eastAsia"/>
              </w:rPr>
              <w:t>总结</w:t>
            </w:r>
          </w:p>
          <w:p>
            <w:pPr>
              <w:pStyle w:val="30"/>
              <w:rPr>
                <w:rFonts w:hint="eastAsia"/>
              </w:rPr>
            </w:pPr>
            <w:r>
              <w:rPr>
                <w:rFonts w:hint="eastAsia"/>
              </w:rPr>
              <w:t>在这片文章中，我建议了AngularJS中建模数据的一种架构。首先，我展示了AngularJS默认的数据模型绑定，然后讲了如何封装模型的方 法和操作从而可以在不同的控制其中重用它们，最后我解释了如何管理模型实例从而使得所有的改变都能被反映到应用中各个相关的视图上。</w:t>
            </w:r>
          </w:p>
          <w:p>
            <w:pPr>
              <w:pStyle w:val="30"/>
              <w:rPr>
                <w:rFonts w:hint="eastAsia"/>
              </w:rPr>
            </w:pPr>
            <w:r>
              <w:rPr>
                <w:rFonts w:hint="eastAsia"/>
              </w:rPr>
              <w:t>希望这篇文章能在如何实现数据建模上给你一些启示。</w:t>
            </w:r>
          </w:p>
          <w:p>
            <w:pPr>
              <w:pStyle w:val="30"/>
              <w:rPr>
                <w:rFonts w:hint="eastAsia"/>
              </w:rPr>
            </w:pPr>
            <w:r>
              <w:rPr>
                <w:rFonts w:hint="eastAsia"/>
              </w:rPr>
              <w:t>原文链接：</w:t>
            </w:r>
            <w:r>
              <w:rPr>
                <w:rFonts w:hint="eastAsia"/>
              </w:rPr>
              <w:fldChar w:fldCharType="begin"/>
            </w:r>
            <w:r>
              <w:rPr>
                <w:rFonts w:hint="eastAsia"/>
              </w:rPr>
              <w:instrText xml:space="preserve"> HYPERLINK "http://www.webdeveasy.com/angularjs-data-model/" </w:instrText>
            </w:r>
            <w:r>
              <w:rPr>
                <w:rFonts w:hint="eastAsia"/>
              </w:rPr>
              <w:fldChar w:fldCharType="separate"/>
            </w:r>
            <w:r>
              <w:rPr>
                <w:rStyle w:val="21"/>
                <w:rFonts w:hint="eastAsia" w:ascii="微软雅黑" w:hAnsi="微软雅黑" w:eastAsia="微软雅黑" w:cs="微软雅黑"/>
                <w:b w:val="0"/>
                <w:i w:val="0"/>
                <w:caps w:val="0"/>
                <w:color w:val="FF4200"/>
                <w:spacing w:val="0"/>
                <w:szCs w:val="24"/>
                <w:u w:val="none"/>
                <w:shd w:val="clear" w:fill="FFFFFF"/>
              </w:rPr>
              <w:t>http://www.webdeveasy.com/angularjs-data-model/</w:t>
            </w:r>
            <w:r>
              <w:rPr>
                <w:rFonts w:hint="eastAsia"/>
              </w:rPr>
              <w:fldChar w:fldCharType="end"/>
            </w:r>
          </w:p>
          <w:p>
            <w:pPr>
              <w:pStyle w:val="30"/>
              <w:rPr>
                <w:rFonts w:hint="eastAsia"/>
              </w:rPr>
            </w:pPr>
            <w:r>
              <w:rPr>
                <w:rFonts w:hint="eastAsia"/>
              </w:rPr>
              <w:t>译文链接：</w:t>
            </w:r>
            <w:r>
              <w:rPr>
                <w:rFonts w:hint="eastAsia"/>
              </w:rPr>
              <w:fldChar w:fldCharType="begin"/>
            </w:r>
            <w:r>
              <w:rPr>
                <w:rFonts w:hint="eastAsia"/>
              </w:rPr>
              <w:instrText xml:space="preserve"> HYPERLINK "http://blog.jobbole.com/54817/" </w:instrText>
            </w:r>
            <w:r>
              <w:rPr>
                <w:rFonts w:hint="eastAsia"/>
              </w:rPr>
              <w:fldChar w:fldCharType="separate"/>
            </w:r>
            <w:r>
              <w:rPr>
                <w:rStyle w:val="21"/>
                <w:rFonts w:hint="eastAsia" w:ascii="微软雅黑" w:hAnsi="微软雅黑" w:eastAsia="微软雅黑" w:cs="微软雅黑"/>
                <w:b w:val="0"/>
                <w:i w:val="0"/>
                <w:caps w:val="0"/>
                <w:color w:val="FF4200"/>
                <w:spacing w:val="0"/>
                <w:szCs w:val="24"/>
                <w:u w:val="none"/>
                <w:shd w:val="clear" w:fill="FFFFFF"/>
              </w:rPr>
              <w:t>http://blog.jobbole.com/54817/</w:t>
            </w:r>
            <w:r>
              <w:rPr>
                <w:rFonts w:hint="eastAsia"/>
              </w:rPr>
              <w:fldChar w:fldCharType="end"/>
            </w:r>
          </w:p>
        </w:tc>
      </w:tr>
    </w:tbl>
    <w:p>
      <w:pPr>
        <w:rPr>
          <w:rFonts w:hint="eastAsia"/>
          <w:lang w:val="en-US" w:eastAsia="zh-CN"/>
        </w:rPr>
      </w:pPr>
    </w:p>
    <w:p>
      <w:pPr>
        <w:rPr>
          <w:rFonts w:hint="eastAsia"/>
          <w:lang w:val="en-US" w:eastAsia="zh-CN"/>
        </w:rPr>
      </w:pPr>
    </w:p>
    <w:p>
      <w:pPr>
        <w:rPr>
          <w:rStyle w:val="21"/>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143738"/>
    <w:rsid w:val="001444D1"/>
    <w:rsid w:val="001769BA"/>
    <w:rsid w:val="001769DD"/>
    <w:rsid w:val="00181A1E"/>
    <w:rsid w:val="00272DD1"/>
    <w:rsid w:val="00317E66"/>
    <w:rsid w:val="003462E3"/>
    <w:rsid w:val="003743FA"/>
    <w:rsid w:val="003D39EA"/>
    <w:rsid w:val="00401C55"/>
    <w:rsid w:val="004238F7"/>
    <w:rsid w:val="00423BEA"/>
    <w:rsid w:val="00443DA1"/>
    <w:rsid w:val="00451E01"/>
    <w:rsid w:val="00554D4A"/>
    <w:rsid w:val="00567B1C"/>
    <w:rsid w:val="005A583E"/>
    <w:rsid w:val="006158A2"/>
    <w:rsid w:val="006519A8"/>
    <w:rsid w:val="00780569"/>
    <w:rsid w:val="007B49BE"/>
    <w:rsid w:val="00851B42"/>
    <w:rsid w:val="008C58D4"/>
    <w:rsid w:val="00956007"/>
    <w:rsid w:val="009926B7"/>
    <w:rsid w:val="009C4D7F"/>
    <w:rsid w:val="009C5C1A"/>
    <w:rsid w:val="00A265DD"/>
    <w:rsid w:val="00A476B9"/>
    <w:rsid w:val="00A824D3"/>
    <w:rsid w:val="00AE2729"/>
    <w:rsid w:val="00AE38B4"/>
    <w:rsid w:val="00BB495A"/>
    <w:rsid w:val="00BB6290"/>
    <w:rsid w:val="00BE6247"/>
    <w:rsid w:val="00C20423"/>
    <w:rsid w:val="00CC0730"/>
    <w:rsid w:val="00CE1736"/>
    <w:rsid w:val="00CF06E0"/>
    <w:rsid w:val="00D0400C"/>
    <w:rsid w:val="00D331DA"/>
    <w:rsid w:val="00D4731A"/>
    <w:rsid w:val="00DE2442"/>
    <w:rsid w:val="00E26113"/>
    <w:rsid w:val="00E27700"/>
    <w:rsid w:val="00EA71A6"/>
    <w:rsid w:val="00EE4FFD"/>
    <w:rsid w:val="00F35413"/>
    <w:rsid w:val="00F93BDD"/>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4623F8"/>
    <w:rsid w:val="01467425"/>
    <w:rsid w:val="01511039"/>
    <w:rsid w:val="01513237"/>
    <w:rsid w:val="01575FD6"/>
    <w:rsid w:val="015A45E0"/>
    <w:rsid w:val="01613F1E"/>
    <w:rsid w:val="016E29BA"/>
    <w:rsid w:val="016F27E7"/>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A239A5"/>
    <w:rsid w:val="01A377BE"/>
    <w:rsid w:val="01A44616"/>
    <w:rsid w:val="01AB222D"/>
    <w:rsid w:val="01B20590"/>
    <w:rsid w:val="01B43E4D"/>
    <w:rsid w:val="01B632D2"/>
    <w:rsid w:val="01B80D63"/>
    <w:rsid w:val="01BB1E50"/>
    <w:rsid w:val="01BB4E7A"/>
    <w:rsid w:val="01C270ED"/>
    <w:rsid w:val="01C54390"/>
    <w:rsid w:val="01C93BCF"/>
    <w:rsid w:val="01CD6367"/>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73217"/>
    <w:rsid w:val="02EB28AE"/>
    <w:rsid w:val="02ED1778"/>
    <w:rsid w:val="02FA6A2B"/>
    <w:rsid w:val="02FF7A7B"/>
    <w:rsid w:val="0304067F"/>
    <w:rsid w:val="03050D93"/>
    <w:rsid w:val="030663D5"/>
    <w:rsid w:val="030A7ABE"/>
    <w:rsid w:val="031569BB"/>
    <w:rsid w:val="03174C79"/>
    <w:rsid w:val="03215A31"/>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960C0"/>
    <w:rsid w:val="037A3B41"/>
    <w:rsid w:val="037C4E87"/>
    <w:rsid w:val="037F2B12"/>
    <w:rsid w:val="03853C64"/>
    <w:rsid w:val="038648DF"/>
    <w:rsid w:val="0391423A"/>
    <w:rsid w:val="039800C7"/>
    <w:rsid w:val="039F650F"/>
    <w:rsid w:val="03A15A7D"/>
    <w:rsid w:val="03A4775A"/>
    <w:rsid w:val="03B21651"/>
    <w:rsid w:val="03B930A5"/>
    <w:rsid w:val="03B96EA9"/>
    <w:rsid w:val="03BC7E2E"/>
    <w:rsid w:val="03C1698B"/>
    <w:rsid w:val="03DB5670"/>
    <w:rsid w:val="03E517CE"/>
    <w:rsid w:val="03EA4D86"/>
    <w:rsid w:val="03EB0FE6"/>
    <w:rsid w:val="03F066AC"/>
    <w:rsid w:val="03F62706"/>
    <w:rsid w:val="03F66F4B"/>
    <w:rsid w:val="03F8112C"/>
    <w:rsid w:val="04016EDE"/>
    <w:rsid w:val="040237BF"/>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C207DA"/>
    <w:rsid w:val="04C53A37"/>
    <w:rsid w:val="04C54439"/>
    <w:rsid w:val="04C95567"/>
    <w:rsid w:val="04CF408F"/>
    <w:rsid w:val="04D55173"/>
    <w:rsid w:val="04D95B90"/>
    <w:rsid w:val="04DB3421"/>
    <w:rsid w:val="04F04D6E"/>
    <w:rsid w:val="04F805A3"/>
    <w:rsid w:val="04F85D62"/>
    <w:rsid w:val="04FA52B7"/>
    <w:rsid w:val="04FD15A0"/>
    <w:rsid w:val="05002A44"/>
    <w:rsid w:val="05090CE5"/>
    <w:rsid w:val="050A5551"/>
    <w:rsid w:val="0510745B"/>
    <w:rsid w:val="051A2823"/>
    <w:rsid w:val="051A5ECE"/>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C0C2F"/>
    <w:rsid w:val="054E022F"/>
    <w:rsid w:val="054F4432"/>
    <w:rsid w:val="0550478A"/>
    <w:rsid w:val="05564648"/>
    <w:rsid w:val="05577C65"/>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B62B7A"/>
    <w:rsid w:val="05B641D4"/>
    <w:rsid w:val="05BA1E72"/>
    <w:rsid w:val="05BA6421"/>
    <w:rsid w:val="05BF3A6C"/>
    <w:rsid w:val="05CC40A4"/>
    <w:rsid w:val="05CE2C94"/>
    <w:rsid w:val="05D2031D"/>
    <w:rsid w:val="05D361C1"/>
    <w:rsid w:val="05E23036"/>
    <w:rsid w:val="05E9084D"/>
    <w:rsid w:val="05E929C1"/>
    <w:rsid w:val="05EE2780"/>
    <w:rsid w:val="05EE2E5E"/>
    <w:rsid w:val="05EE7C5E"/>
    <w:rsid w:val="05FA1B68"/>
    <w:rsid w:val="05FD62F3"/>
    <w:rsid w:val="060030F7"/>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62F"/>
    <w:rsid w:val="067C56A8"/>
    <w:rsid w:val="068057DB"/>
    <w:rsid w:val="0683733C"/>
    <w:rsid w:val="068E3D71"/>
    <w:rsid w:val="069564E6"/>
    <w:rsid w:val="06A07959"/>
    <w:rsid w:val="06A26126"/>
    <w:rsid w:val="06AB5202"/>
    <w:rsid w:val="06AD198E"/>
    <w:rsid w:val="06AF5091"/>
    <w:rsid w:val="06AF6492"/>
    <w:rsid w:val="06B061D0"/>
    <w:rsid w:val="06B748FC"/>
    <w:rsid w:val="06BF54C8"/>
    <w:rsid w:val="06C66B2C"/>
    <w:rsid w:val="06C867AC"/>
    <w:rsid w:val="06CB32F1"/>
    <w:rsid w:val="06D352E2"/>
    <w:rsid w:val="06D9784A"/>
    <w:rsid w:val="06DD0CD0"/>
    <w:rsid w:val="06DD45F9"/>
    <w:rsid w:val="06DD47B2"/>
    <w:rsid w:val="06DD75C4"/>
    <w:rsid w:val="06E3699A"/>
    <w:rsid w:val="06E728E4"/>
    <w:rsid w:val="06EF377B"/>
    <w:rsid w:val="06F54DE4"/>
    <w:rsid w:val="070A7A63"/>
    <w:rsid w:val="071311AA"/>
    <w:rsid w:val="071546AD"/>
    <w:rsid w:val="07186D92"/>
    <w:rsid w:val="071A65B6"/>
    <w:rsid w:val="071B5136"/>
    <w:rsid w:val="07244770"/>
    <w:rsid w:val="07253191"/>
    <w:rsid w:val="07254109"/>
    <w:rsid w:val="07257530"/>
    <w:rsid w:val="072E2AED"/>
    <w:rsid w:val="07336C89"/>
    <w:rsid w:val="07436B4C"/>
    <w:rsid w:val="074769A3"/>
    <w:rsid w:val="0749740A"/>
    <w:rsid w:val="074C0CC6"/>
    <w:rsid w:val="074F36A9"/>
    <w:rsid w:val="07602408"/>
    <w:rsid w:val="076034A7"/>
    <w:rsid w:val="0760493F"/>
    <w:rsid w:val="076C0E2B"/>
    <w:rsid w:val="076D7A83"/>
    <w:rsid w:val="07705251"/>
    <w:rsid w:val="0771339E"/>
    <w:rsid w:val="07770ECE"/>
    <w:rsid w:val="078176EC"/>
    <w:rsid w:val="07827C0C"/>
    <w:rsid w:val="078758E5"/>
    <w:rsid w:val="078E0C62"/>
    <w:rsid w:val="0799628E"/>
    <w:rsid w:val="079D2704"/>
    <w:rsid w:val="079E3C6E"/>
    <w:rsid w:val="07AA7281"/>
    <w:rsid w:val="07B67EE8"/>
    <w:rsid w:val="07B86091"/>
    <w:rsid w:val="07B93258"/>
    <w:rsid w:val="07C269A2"/>
    <w:rsid w:val="07C95455"/>
    <w:rsid w:val="07CE701C"/>
    <w:rsid w:val="07D135C5"/>
    <w:rsid w:val="07D14A60"/>
    <w:rsid w:val="07D1529D"/>
    <w:rsid w:val="07D62BC1"/>
    <w:rsid w:val="07D80134"/>
    <w:rsid w:val="07D950B8"/>
    <w:rsid w:val="07E0526B"/>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F411F"/>
    <w:rsid w:val="08433DB2"/>
    <w:rsid w:val="084E5EB0"/>
    <w:rsid w:val="084F190B"/>
    <w:rsid w:val="08513857"/>
    <w:rsid w:val="0856053C"/>
    <w:rsid w:val="08597EDD"/>
    <w:rsid w:val="0875373A"/>
    <w:rsid w:val="087B264D"/>
    <w:rsid w:val="087C25D6"/>
    <w:rsid w:val="087E7F76"/>
    <w:rsid w:val="087F1701"/>
    <w:rsid w:val="08882010"/>
    <w:rsid w:val="0888678D"/>
    <w:rsid w:val="088C5193"/>
    <w:rsid w:val="08903079"/>
    <w:rsid w:val="08957EEA"/>
    <w:rsid w:val="08997D33"/>
    <w:rsid w:val="089C29D1"/>
    <w:rsid w:val="08A4283A"/>
    <w:rsid w:val="08A5484A"/>
    <w:rsid w:val="08AB546D"/>
    <w:rsid w:val="08AC4CDE"/>
    <w:rsid w:val="08AF0EE2"/>
    <w:rsid w:val="08AF5F57"/>
    <w:rsid w:val="08BA13D3"/>
    <w:rsid w:val="08C45064"/>
    <w:rsid w:val="08C56C6F"/>
    <w:rsid w:val="08CC474C"/>
    <w:rsid w:val="08D16CFF"/>
    <w:rsid w:val="08D67903"/>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61D6"/>
    <w:rsid w:val="095A2F92"/>
    <w:rsid w:val="09653DFF"/>
    <w:rsid w:val="096B6F95"/>
    <w:rsid w:val="096D10B6"/>
    <w:rsid w:val="097141AB"/>
    <w:rsid w:val="0975064F"/>
    <w:rsid w:val="09752C33"/>
    <w:rsid w:val="097D6C9E"/>
    <w:rsid w:val="098269A5"/>
    <w:rsid w:val="09884667"/>
    <w:rsid w:val="098C05B9"/>
    <w:rsid w:val="09A51C23"/>
    <w:rsid w:val="09A87C14"/>
    <w:rsid w:val="09AC40D2"/>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4A00"/>
    <w:rsid w:val="0A084A14"/>
    <w:rsid w:val="0A085D81"/>
    <w:rsid w:val="0A123A61"/>
    <w:rsid w:val="0A126294"/>
    <w:rsid w:val="0A1C490D"/>
    <w:rsid w:val="0A1F0835"/>
    <w:rsid w:val="0A2D335A"/>
    <w:rsid w:val="0A2F3C0A"/>
    <w:rsid w:val="0A330E20"/>
    <w:rsid w:val="0A355DC4"/>
    <w:rsid w:val="0A371B49"/>
    <w:rsid w:val="0A3A0FB0"/>
    <w:rsid w:val="0A3B580E"/>
    <w:rsid w:val="0A471ACB"/>
    <w:rsid w:val="0A4C562C"/>
    <w:rsid w:val="0A501F43"/>
    <w:rsid w:val="0A507C21"/>
    <w:rsid w:val="0A514660"/>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EA6CB6"/>
    <w:rsid w:val="0AED1631"/>
    <w:rsid w:val="0AEE6081"/>
    <w:rsid w:val="0AEF0200"/>
    <w:rsid w:val="0AF40E05"/>
    <w:rsid w:val="0AF61F03"/>
    <w:rsid w:val="0AF813A5"/>
    <w:rsid w:val="0AF90E01"/>
    <w:rsid w:val="0AFF5853"/>
    <w:rsid w:val="0B0260A6"/>
    <w:rsid w:val="0B031CDB"/>
    <w:rsid w:val="0B083329"/>
    <w:rsid w:val="0B0901E2"/>
    <w:rsid w:val="0B0F4EB2"/>
    <w:rsid w:val="0B133F1B"/>
    <w:rsid w:val="0B1A44F3"/>
    <w:rsid w:val="0B1F1633"/>
    <w:rsid w:val="0B373D42"/>
    <w:rsid w:val="0B3A6F23"/>
    <w:rsid w:val="0B400D5B"/>
    <w:rsid w:val="0B47088F"/>
    <w:rsid w:val="0B5025A5"/>
    <w:rsid w:val="0B52775E"/>
    <w:rsid w:val="0B553428"/>
    <w:rsid w:val="0B6211FD"/>
    <w:rsid w:val="0B6A36D2"/>
    <w:rsid w:val="0B6C02BE"/>
    <w:rsid w:val="0B6D1CDA"/>
    <w:rsid w:val="0B7C65C0"/>
    <w:rsid w:val="0B8A4E31"/>
    <w:rsid w:val="0B8B0EF0"/>
    <w:rsid w:val="0B8F506D"/>
    <w:rsid w:val="0B911101"/>
    <w:rsid w:val="0B913451"/>
    <w:rsid w:val="0B927A0A"/>
    <w:rsid w:val="0B9D6FAB"/>
    <w:rsid w:val="0BA022E8"/>
    <w:rsid w:val="0BA114E5"/>
    <w:rsid w:val="0BA27CA4"/>
    <w:rsid w:val="0BB625B1"/>
    <w:rsid w:val="0BB6345E"/>
    <w:rsid w:val="0BB743C6"/>
    <w:rsid w:val="0BB77C49"/>
    <w:rsid w:val="0BB83C85"/>
    <w:rsid w:val="0BBD0D66"/>
    <w:rsid w:val="0BBD6640"/>
    <w:rsid w:val="0BC14CD6"/>
    <w:rsid w:val="0BC46BCE"/>
    <w:rsid w:val="0BCA2891"/>
    <w:rsid w:val="0BCC6549"/>
    <w:rsid w:val="0BD25A2B"/>
    <w:rsid w:val="0BD95C00"/>
    <w:rsid w:val="0BDA519E"/>
    <w:rsid w:val="0BDB224F"/>
    <w:rsid w:val="0BDB48C3"/>
    <w:rsid w:val="0BDE0227"/>
    <w:rsid w:val="0BE07789"/>
    <w:rsid w:val="0BE20A8D"/>
    <w:rsid w:val="0BF56429"/>
    <w:rsid w:val="0BFE0AA2"/>
    <w:rsid w:val="0BFF25BC"/>
    <w:rsid w:val="0C00142E"/>
    <w:rsid w:val="0C0741F4"/>
    <w:rsid w:val="0C0A63CF"/>
    <w:rsid w:val="0C0D4416"/>
    <w:rsid w:val="0C0E2F16"/>
    <w:rsid w:val="0C1F22F8"/>
    <w:rsid w:val="0C217B01"/>
    <w:rsid w:val="0C240C36"/>
    <w:rsid w:val="0C2A4705"/>
    <w:rsid w:val="0C2A63F7"/>
    <w:rsid w:val="0C3102BA"/>
    <w:rsid w:val="0C31322C"/>
    <w:rsid w:val="0C3424F3"/>
    <w:rsid w:val="0C381EE7"/>
    <w:rsid w:val="0C3F4682"/>
    <w:rsid w:val="0C40157A"/>
    <w:rsid w:val="0C5232CE"/>
    <w:rsid w:val="0C563617"/>
    <w:rsid w:val="0C5A0585"/>
    <w:rsid w:val="0C6E6E3E"/>
    <w:rsid w:val="0C7155B7"/>
    <w:rsid w:val="0C73257B"/>
    <w:rsid w:val="0C741842"/>
    <w:rsid w:val="0C785E15"/>
    <w:rsid w:val="0C845D55"/>
    <w:rsid w:val="0C8A3C21"/>
    <w:rsid w:val="0C8E0BA6"/>
    <w:rsid w:val="0C9305F1"/>
    <w:rsid w:val="0C9A68F7"/>
    <w:rsid w:val="0CA45412"/>
    <w:rsid w:val="0CA838B5"/>
    <w:rsid w:val="0CAA2E38"/>
    <w:rsid w:val="0CAA44E6"/>
    <w:rsid w:val="0CAC5400"/>
    <w:rsid w:val="0CB03249"/>
    <w:rsid w:val="0CB63ECC"/>
    <w:rsid w:val="0CBA2F0D"/>
    <w:rsid w:val="0CC56B02"/>
    <w:rsid w:val="0CC87364"/>
    <w:rsid w:val="0CD10396"/>
    <w:rsid w:val="0CDC631B"/>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573BA"/>
    <w:rsid w:val="0D475DD6"/>
    <w:rsid w:val="0D486100"/>
    <w:rsid w:val="0D4D7954"/>
    <w:rsid w:val="0D4F6956"/>
    <w:rsid w:val="0D5818F4"/>
    <w:rsid w:val="0D5F4D73"/>
    <w:rsid w:val="0D621E2B"/>
    <w:rsid w:val="0D6353FB"/>
    <w:rsid w:val="0D637E39"/>
    <w:rsid w:val="0D667E40"/>
    <w:rsid w:val="0D684616"/>
    <w:rsid w:val="0D6C7FBA"/>
    <w:rsid w:val="0D7137D8"/>
    <w:rsid w:val="0D835518"/>
    <w:rsid w:val="0D8A0204"/>
    <w:rsid w:val="0D8A4FBE"/>
    <w:rsid w:val="0D8E4347"/>
    <w:rsid w:val="0D8F1DF4"/>
    <w:rsid w:val="0D90490D"/>
    <w:rsid w:val="0D9074CF"/>
    <w:rsid w:val="0D920CB2"/>
    <w:rsid w:val="0D921018"/>
    <w:rsid w:val="0D92769E"/>
    <w:rsid w:val="0D945ED5"/>
    <w:rsid w:val="0D9A6BF2"/>
    <w:rsid w:val="0DA234D9"/>
    <w:rsid w:val="0DAC6EA6"/>
    <w:rsid w:val="0DB20D09"/>
    <w:rsid w:val="0DB2207F"/>
    <w:rsid w:val="0DB40790"/>
    <w:rsid w:val="0DB5492B"/>
    <w:rsid w:val="0DBD1298"/>
    <w:rsid w:val="0DC71BA8"/>
    <w:rsid w:val="0DCF276F"/>
    <w:rsid w:val="0DD11B31"/>
    <w:rsid w:val="0DDB0CB6"/>
    <w:rsid w:val="0DE02C29"/>
    <w:rsid w:val="0DE33DA3"/>
    <w:rsid w:val="0DE73C8D"/>
    <w:rsid w:val="0DE85960"/>
    <w:rsid w:val="0DFA7DBD"/>
    <w:rsid w:val="0DFE4289"/>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A77B2"/>
    <w:rsid w:val="0E6C1366"/>
    <w:rsid w:val="0E8D4DA8"/>
    <w:rsid w:val="0E944290"/>
    <w:rsid w:val="0E995783"/>
    <w:rsid w:val="0EA0510E"/>
    <w:rsid w:val="0EA45A04"/>
    <w:rsid w:val="0EA471D0"/>
    <w:rsid w:val="0EAC0F21"/>
    <w:rsid w:val="0EAF0957"/>
    <w:rsid w:val="0EB430F4"/>
    <w:rsid w:val="0EB95A3E"/>
    <w:rsid w:val="0EC85B94"/>
    <w:rsid w:val="0ED7396F"/>
    <w:rsid w:val="0EDE67B3"/>
    <w:rsid w:val="0EE377BA"/>
    <w:rsid w:val="0EE77A81"/>
    <w:rsid w:val="0EE854AF"/>
    <w:rsid w:val="0EE9530F"/>
    <w:rsid w:val="0EEE5C4A"/>
    <w:rsid w:val="0EF0290F"/>
    <w:rsid w:val="0EF2743E"/>
    <w:rsid w:val="0EF507AF"/>
    <w:rsid w:val="0EF84441"/>
    <w:rsid w:val="0F002469"/>
    <w:rsid w:val="0F026AB9"/>
    <w:rsid w:val="0F0A2A3F"/>
    <w:rsid w:val="0F107878"/>
    <w:rsid w:val="0F1A36B2"/>
    <w:rsid w:val="0F1B01FE"/>
    <w:rsid w:val="0F1D26BB"/>
    <w:rsid w:val="0F1F4EBD"/>
    <w:rsid w:val="0F1F7BDB"/>
    <w:rsid w:val="0F201AF8"/>
    <w:rsid w:val="0F291884"/>
    <w:rsid w:val="0F2B7D00"/>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F016F"/>
    <w:rsid w:val="0F733402"/>
    <w:rsid w:val="0F783B72"/>
    <w:rsid w:val="0F786961"/>
    <w:rsid w:val="0F7956EE"/>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B06E9"/>
    <w:rsid w:val="0FED1D91"/>
    <w:rsid w:val="0FEE0669"/>
    <w:rsid w:val="0FF56120"/>
    <w:rsid w:val="0FF9398A"/>
    <w:rsid w:val="0FFA25C6"/>
    <w:rsid w:val="1003719D"/>
    <w:rsid w:val="100F583D"/>
    <w:rsid w:val="10134955"/>
    <w:rsid w:val="10135FFF"/>
    <w:rsid w:val="101D0024"/>
    <w:rsid w:val="101E557F"/>
    <w:rsid w:val="102351BA"/>
    <w:rsid w:val="102402E1"/>
    <w:rsid w:val="1027317C"/>
    <w:rsid w:val="10287106"/>
    <w:rsid w:val="102C0118"/>
    <w:rsid w:val="102E7620"/>
    <w:rsid w:val="10340A9C"/>
    <w:rsid w:val="103C03B2"/>
    <w:rsid w:val="104552D1"/>
    <w:rsid w:val="104C3C7A"/>
    <w:rsid w:val="104D7A34"/>
    <w:rsid w:val="104E57A8"/>
    <w:rsid w:val="104E5CDB"/>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10348F8"/>
    <w:rsid w:val="11073260"/>
    <w:rsid w:val="11082F7E"/>
    <w:rsid w:val="11083D25"/>
    <w:rsid w:val="110943CE"/>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C5179"/>
    <w:rsid w:val="115D4909"/>
    <w:rsid w:val="116B31B3"/>
    <w:rsid w:val="11790EE1"/>
    <w:rsid w:val="117C7A67"/>
    <w:rsid w:val="118029CC"/>
    <w:rsid w:val="11832134"/>
    <w:rsid w:val="118555A5"/>
    <w:rsid w:val="118E44DC"/>
    <w:rsid w:val="1196735D"/>
    <w:rsid w:val="119E1BC1"/>
    <w:rsid w:val="11A17C7A"/>
    <w:rsid w:val="11A30296"/>
    <w:rsid w:val="11A3412D"/>
    <w:rsid w:val="11A52305"/>
    <w:rsid w:val="11AC2746"/>
    <w:rsid w:val="11AD1962"/>
    <w:rsid w:val="11B756A0"/>
    <w:rsid w:val="11BA6CE1"/>
    <w:rsid w:val="11BB2272"/>
    <w:rsid w:val="11C97C92"/>
    <w:rsid w:val="11CB5F42"/>
    <w:rsid w:val="11CC31C7"/>
    <w:rsid w:val="11CC61F3"/>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38C9"/>
    <w:rsid w:val="12C31056"/>
    <w:rsid w:val="12C82F5F"/>
    <w:rsid w:val="12D46372"/>
    <w:rsid w:val="12D56D87"/>
    <w:rsid w:val="12DC1AF5"/>
    <w:rsid w:val="12DC7A01"/>
    <w:rsid w:val="12E5045B"/>
    <w:rsid w:val="12E83A32"/>
    <w:rsid w:val="12F13F58"/>
    <w:rsid w:val="12F2085F"/>
    <w:rsid w:val="12F302A2"/>
    <w:rsid w:val="12F3762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55194"/>
    <w:rsid w:val="132A07A2"/>
    <w:rsid w:val="132A1D84"/>
    <w:rsid w:val="132E2AF1"/>
    <w:rsid w:val="13334931"/>
    <w:rsid w:val="13371545"/>
    <w:rsid w:val="13390A6F"/>
    <w:rsid w:val="1347502D"/>
    <w:rsid w:val="134C7DD8"/>
    <w:rsid w:val="135A45D2"/>
    <w:rsid w:val="135A4A4C"/>
    <w:rsid w:val="135E7A19"/>
    <w:rsid w:val="135F2271"/>
    <w:rsid w:val="136268A4"/>
    <w:rsid w:val="1369755D"/>
    <w:rsid w:val="136A056A"/>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D2120A"/>
    <w:rsid w:val="13D26B47"/>
    <w:rsid w:val="13D351E3"/>
    <w:rsid w:val="13DC4C52"/>
    <w:rsid w:val="13E658EF"/>
    <w:rsid w:val="13E823A5"/>
    <w:rsid w:val="13E855B5"/>
    <w:rsid w:val="13EA5E56"/>
    <w:rsid w:val="13EF07C3"/>
    <w:rsid w:val="13FE555A"/>
    <w:rsid w:val="1401478B"/>
    <w:rsid w:val="14084EA5"/>
    <w:rsid w:val="140B4824"/>
    <w:rsid w:val="140C22F2"/>
    <w:rsid w:val="14173554"/>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9312D1"/>
    <w:rsid w:val="149419E7"/>
    <w:rsid w:val="149534F0"/>
    <w:rsid w:val="149603BA"/>
    <w:rsid w:val="149860E8"/>
    <w:rsid w:val="149914B8"/>
    <w:rsid w:val="149C415F"/>
    <w:rsid w:val="14A163C3"/>
    <w:rsid w:val="14A27CE0"/>
    <w:rsid w:val="14A453D4"/>
    <w:rsid w:val="14A52A75"/>
    <w:rsid w:val="14A538FC"/>
    <w:rsid w:val="14A57B5E"/>
    <w:rsid w:val="14B90622"/>
    <w:rsid w:val="14BB338F"/>
    <w:rsid w:val="14BC4694"/>
    <w:rsid w:val="14BD2115"/>
    <w:rsid w:val="14C31FB0"/>
    <w:rsid w:val="14C804A6"/>
    <w:rsid w:val="14D00FC4"/>
    <w:rsid w:val="14D6523E"/>
    <w:rsid w:val="14EA74F1"/>
    <w:rsid w:val="14F63F28"/>
    <w:rsid w:val="14F744EA"/>
    <w:rsid w:val="14F918C9"/>
    <w:rsid w:val="1500110B"/>
    <w:rsid w:val="1504288A"/>
    <w:rsid w:val="15115938"/>
    <w:rsid w:val="151C5AD2"/>
    <w:rsid w:val="151E405B"/>
    <w:rsid w:val="15221E3A"/>
    <w:rsid w:val="152A44C3"/>
    <w:rsid w:val="152E7F36"/>
    <w:rsid w:val="152F50CE"/>
    <w:rsid w:val="152F5E2C"/>
    <w:rsid w:val="15306A1D"/>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A0012B"/>
    <w:rsid w:val="15A2357D"/>
    <w:rsid w:val="15A315B3"/>
    <w:rsid w:val="15A94914"/>
    <w:rsid w:val="15AB431C"/>
    <w:rsid w:val="15AF40D5"/>
    <w:rsid w:val="15B91E2B"/>
    <w:rsid w:val="15C34EFE"/>
    <w:rsid w:val="15CF65AA"/>
    <w:rsid w:val="15CF79D4"/>
    <w:rsid w:val="15D53B82"/>
    <w:rsid w:val="15D72862"/>
    <w:rsid w:val="15D90161"/>
    <w:rsid w:val="15D95FC2"/>
    <w:rsid w:val="15DC6CEA"/>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451A22"/>
    <w:rsid w:val="1648057E"/>
    <w:rsid w:val="1651252C"/>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C172BF"/>
    <w:rsid w:val="16CF00B5"/>
    <w:rsid w:val="16DF0E96"/>
    <w:rsid w:val="16E0491D"/>
    <w:rsid w:val="16E41FCC"/>
    <w:rsid w:val="16E81AA3"/>
    <w:rsid w:val="16E85933"/>
    <w:rsid w:val="16E97227"/>
    <w:rsid w:val="16ED142C"/>
    <w:rsid w:val="16EE1089"/>
    <w:rsid w:val="16F62EC4"/>
    <w:rsid w:val="16FA74C1"/>
    <w:rsid w:val="17007547"/>
    <w:rsid w:val="170E670A"/>
    <w:rsid w:val="17126D66"/>
    <w:rsid w:val="17160CB0"/>
    <w:rsid w:val="171966F1"/>
    <w:rsid w:val="17203772"/>
    <w:rsid w:val="17211058"/>
    <w:rsid w:val="1726072D"/>
    <w:rsid w:val="172734B8"/>
    <w:rsid w:val="17274CF0"/>
    <w:rsid w:val="172C0A2B"/>
    <w:rsid w:val="17386FA6"/>
    <w:rsid w:val="173D7A04"/>
    <w:rsid w:val="17412D73"/>
    <w:rsid w:val="17480D20"/>
    <w:rsid w:val="174C3A48"/>
    <w:rsid w:val="174F1759"/>
    <w:rsid w:val="175120CE"/>
    <w:rsid w:val="17613B64"/>
    <w:rsid w:val="1762592C"/>
    <w:rsid w:val="17633794"/>
    <w:rsid w:val="176534AC"/>
    <w:rsid w:val="176D617B"/>
    <w:rsid w:val="1779020F"/>
    <w:rsid w:val="177C5962"/>
    <w:rsid w:val="177F7599"/>
    <w:rsid w:val="1781084A"/>
    <w:rsid w:val="1781171D"/>
    <w:rsid w:val="178755AD"/>
    <w:rsid w:val="178C2E18"/>
    <w:rsid w:val="178F1C29"/>
    <w:rsid w:val="1791398D"/>
    <w:rsid w:val="17930C2D"/>
    <w:rsid w:val="17956996"/>
    <w:rsid w:val="179700B8"/>
    <w:rsid w:val="17984342"/>
    <w:rsid w:val="179B3233"/>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D59A2"/>
    <w:rsid w:val="18714D6D"/>
    <w:rsid w:val="1876194F"/>
    <w:rsid w:val="18772A96"/>
    <w:rsid w:val="187A31DC"/>
    <w:rsid w:val="187A401B"/>
    <w:rsid w:val="187C26A3"/>
    <w:rsid w:val="18823DF0"/>
    <w:rsid w:val="18826048"/>
    <w:rsid w:val="18827577"/>
    <w:rsid w:val="1885206F"/>
    <w:rsid w:val="18860087"/>
    <w:rsid w:val="18885A2C"/>
    <w:rsid w:val="18893450"/>
    <w:rsid w:val="188C1E56"/>
    <w:rsid w:val="188E5359"/>
    <w:rsid w:val="18942C92"/>
    <w:rsid w:val="18A33326"/>
    <w:rsid w:val="18AB6E88"/>
    <w:rsid w:val="18AF588E"/>
    <w:rsid w:val="18B0330F"/>
    <w:rsid w:val="18B30A11"/>
    <w:rsid w:val="18B419DE"/>
    <w:rsid w:val="18BB4BC1"/>
    <w:rsid w:val="18BC45F0"/>
    <w:rsid w:val="18C9380E"/>
    <w:rsid w:val="18CE6484"/>
    <w:rsid w:val="18DA2CB2"/>
    <w:rsid w:val="18DC2E71"/>
    <w:rsid w:val="18E100F8"/>
    <w:rsid w:val="18E260E8"/>
    <w:rsid w:val="18E33A86"/>
    <w:rsid w:val="18E64727"/>
    <w:rsid w:val="18E71BFB"/>
    <w:rsid w:val="18EB1E70"/>
    <w:rsid w:val="18EC0942"/>
    <w:rsid w:val="18EE1D90"/>
    <w:rsid w:val="18EF331D"/>
    <w:rsid w:val="18F40CE1"/>
    <w:rsid w:val="18F45443"/>
    <w:rsid w:val="18F6136B"/>
    <w:rsid w:val="19122AFF"/>
    <w:rsid w:val="191974BC"/>
    <w:rsid w:val="19250D50"/>
    <w:rsid w:val="19267CFE"/>
    <w:rsid w:val="192C60D0"/>
    <w:rsid w:val="192F165F"/>
    <w:rsid w:val="193200F3"/>
    <w:rsid w:val="19352DFF"/>
    <w:rsid w:val="19360FEA"/>
    <w:rsid w:val="19396FDB"/>
    <w:rsid w:val="1942410E"/>
    <w:rsid w:val="194437DC"/>
    <w:rsid w:val="194A6EBD"/>
    <w:rsid w:val="19503304"/>
    <w:rsid w:val="19596641"/>
    <w:rsid w:val="195B197F"/>
    <w:rsid w:val="195C2C24"/>
    <w:rsid w:val="195D37AF"/>
    <w:rsid w:val="195D76F4"/>
    <w:rsid w:val="195F239D"/>
    <w:rsid w:val="195F43AD"/>
    <w:rsid w:val="19636636"/>
    <w:rsid w:val="196562B6"/>
    <w:rsid w:val="1968723B"/>
    <w:rsid w:val="196B3A43"/>
    <w:rsid w:val="197A19D2"/>
    <w:rsid w:val="1982552F"/>
    <w:rsid w:val="1984716E"/>
    <w:rsid w:val="198652AD"/>
    <w:rsid w:val="1988776F"/>
    <w:rsid w:val="19893504"/>
    <w:rsid w:val="198A0A74"/>
    <w:rsid w:val="198C3F77"/>
    <w:rsid w:val="19965B79"/>
    <w:rsid w:val="199A0D0F"/>
    <w:rsid w:val="19A071B2"/>
    <w:rsid w:val="19A44AEE"/>
    <w:rsid w:val="19A86AD6"/>
    <w:rsid w:val="19AC5369"/>
    <w:rsid w:val="19AC59EB"/>
    <w:rsid w:val="19B06735"/>
    <w:rsid w:val="19BA7045"/>
    <w:rsid w:val="19BB1243"/>
    <w:rsid w:val="19BE7E00"/>
    <w:rsid w:val="19C00F4E"/>
    <w:rsid w:val="19C1709E"/>
    <w:rsid w:val="19C20145"/>
    <w:rsid w:val="19D3425D"/>
    <w:rsid w:val="19D5169F"/>
    <w:rsid w:val="19D63573"/>
    <w:rsid w:val="19D6481E"/>
    <w:rsid w:val="19D64E98"/>
    <w:rsid w:val="19D652F0"/>
    <w:rsid w:val="19D946FF"/>
    <w:rsid w:val="19E47E89"/>
    <w:rsid w:val="19F11DB5"/>
    <w:rsid w:val="19F2719F"/>
    <w:rsid w:val="19F34C20"/>
    <w:rsid w:val="19FB7AAE"/>
    <w:rsid w:val="1A0E07EF"/>
    <w:rsid w:val="1A0F74A8"/>
    <w:rsid w:val="1A223BFC"/>
    <w:rsid w:val="1A2569BE"/>
    <w:rsid w:val="1A3420BD"/>
    <w:rsid w:val="1A3C2A96"/>
    <w:rsid w:val="1A400394"/>
    <w:rsid w:val="1A426DAC"/>
    <w:rsid w:val="1A4646AB"/>
    <w:rsid w:val="1A4948C3"/>
    <w:rsid w:val="1A547FA6"/>
    <w:rsid w:val="1A5C0983"/>
    <w:rsid w:val="1A5C0DCD"/>
    <w:rsid w:val="1A6B6745"/>
    <w:rsid w:val="1A6F00F0"/>
    <w:rsid w:val="1A6F0924"/>
    <w:rsid w:val="1A6F74A1"/>
    <w:rsid w:val="1A74626B"/>
    <w:rsid w:val="1A7621A7"/>
    <w:rsid w:val="1A7A0008"/>
    <w:rsid w:val="1A7C0FB8"/>
    <w:rsid w:val="1A815789"/>
    <w:rsid w:val="1A8302D5"/>
    <w:rsid w:val="1A8F7577"/>
    <w:rsid w:val="1A915A23"/>
    <w:rsid w:val="1A917ED8"/>
    <w:rsid w:val="1A962DAC"/>
    <w:rsid w:val="1A9A3371"/>
    <w:rsid w:val="1A9D0930"/>
    <w:rsid w:val="1A9F1134"/>
    <w:rsid w:val="1AA25CBE"/>
    <w:rsid w:val="1AA54191"/>
    <w:rsid w:val="1AA5769E"/>
    <w:rsid w:val="1AB47E47"/>
    <w:rsid w:val="1AB805D2"/>
    <w:rsid w:val="1ACC441F"/>
    <w:rsid w:val="1ACE2587"/>
    <w:rsid w:val="1AD33F8D"/>
    <w:rsid w:val="1AD47792"/>
    <w:rsid w:val="1AD62E24"/>
    <w:rsid w:val="1ADE1FEE"/>
    <w:rsid w:val="1AE4101F"/>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54DB6"/>
    <w:rsid w:val="1BD84754"/>
    <w:rsid w:val="1BE033E7"/>
    <w:rsid w:val="1BE10909"/>
    <w:rsid w:val="1BE6148E"/>
    <w:rsid w:val="1BEA2A9C"/>
    <w:rsid w:val="1BEA5D2F"/>
    <w:rsid w:val="1BEF610D"/>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05593"/>
    <w:rsid w:val="1CC2482E"/>
    <w:rsid w:val="1CC52AA9"/>
    <w:rsid w:val="1CC96948"/>
    <w:rsid w:val="1CCB2D1E"/>
    <w:rsid w:val="1CCC1AE8"/>
    <w:rsid w:val="1CCD7EE4"/>
    <w:rsid w:val="1CCF1639"/>
    <w:rsid w:val="1CD261F0"/>
    <w:rsid w:val="1CDA5D69"/>
    <w:rsid w:val="1CEC6BD4"/>
    <w:rsid w:val="1CF21D0A"/>
    <w:rsid w:val="1CF45A69"/>
    <w:rsid w:val="1CF54F95"/>
    <w:rsid w:val="1CF71D32"/>
    <w:rsid w:val="1CF87497"/>
    <w:rsid w:val="1D023E04"/>
    <w:rsid w:val="1D025D5D"/>
    <w:rsid w:val="1D077C92"/>
    <w:rsid w:val="1D080113"/>
    <w:rsid w:val="1D166949"/>
    <w:rsid w:val="1D1866C7"/>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A5432"/>
    <w:rsid w:val="1E4F0BBE"/>
    <w:rsid w:val="1E4F376E"/>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37212"/>
    <w:rsid w:val="1E954E0B"/>
    <w:rsid w:val="1E9C577D"/>
    <w:rsid w:val="1E9C62B1"/>
    <w:rsid w:val="1EA34EA8"/>
    <w:rsid w:val="1EA62AFC"/>
    <w:rsid w:val="1EAF0D67"/>
    <w:rsid w:val="1EB27A06"/>
    <w:rsid w:val="1EB53BCB"/>
    <w:rsid w:val="1EBB1D7B"/>
    <w:rsid w:val="1EC17800"/>
    <w:rsid w:val="1EC23B23"/>
    <w:rsid w:val="1EC40E3C"/>
    <w:rsid w:val="1EC7640D"/>
    <w:rsid w:val="1ECB6A7C"/>
    <w:rsid w:val="1ED81F2B"/>
    <w:rsid w:val="1ED87DF2"/>
    <w:rsid w:val="1EDD63B3"/>
    <w:rsid w:val="1EE22006"/>
    <w:rsid w:val="1EF42E36"/>
    <w:rsid w:val="1EF4586B"/>
    <w:rsid w:val="1EF95455"/>
    <w:rsid w:val="1EFA5743"/>
    <w:rsid w:val="1F067F0D"/>
    <w:rsid w:val="1F0D6A3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E03D1"/>
    <w:rsid w:val="1F8E05D4"/>
    <w:rsid w:val="1F9C45D4"/>
    <w:rsid w:val="1F9F7402"/>
    <w:rsid w:val="1FA12AD0"/>
    <w:rsid w:val="1FA4371A"/>
    <w:rsid w:val="1FA67757"/>
    <w:rsid w:val="1FB11C0E"/>
    <w:rsid w:val="1FB11FB2"/>
    <w:rsid w:val="1FC30E2E"/>
    <w:rsid w:val="1FC3564F"/>
    <w:rsid w:val="1FC62D4B"/>
    <w:rsid w:val="1FCA6900"/>
    <w:rsid w:val="1FCC48C6"/>
    <w:rsid w:val="1FD60809"/>
    <w:rsid w:val="1FD90528"/>
    <w:rsid w:val="1FE15864"/>
    <w:rsid w:val="1FE65377"/>
    <w:rsid w:val="1FF12985"/>
    <w:rsid w:val="1FFB69DF"/>
    <w:rsid w:val="20016AE4"/>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76E33"/>
    <w:rsid w:val="20DC13EA"/>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243CEE"/>
    <w:rsid w:val="212743C3"/>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51F92"/>
    <w:rsid w:val="2195317C"/>
    <w:rsid w:val="2198544C"/>
    <w:rsid w:val="219D3573"/>
    <w:rsid w:val="21A65E32"/>
    <w:rsid w:val="21A76BC6"/>
    <w:rsid w:val="21A912C9"/>
    <w:rsid w:val="21A92DE7"/>
    <w:rsid w:val="21A96027"/>
    <w:rsid w:val="21AB74EA"/>
    <w:rsid w:val="21AD294D"/>
    <w:rsid w:val="21AE5809"/>
    <w:rsid w:val="21B614A7"/>
    <w:rsid w:val="21BE6CA1"/>
    <w:rsid w:val="21CE1B3F"/>
    <w:rsid w:val="21D00159"/>
    <w:rsid w:val="21D657D5"/>
    <w:rsid w:val="21DA4716"/>
    <w:rsid w:val="21E24981"/>
    <w:rsid w:val="21E467E1"/>
    <w:rsid w:val="21ED1206"/>
    <w:rsid w:val="21F303DF"/>
    <w:rsid w:val="21F35640"/>
    <w:rsid w:val="21F55977"/>
    <w:rsid w:val="21FB1B9A"/>
    <w:rsid w:val="22004956"/>
    <w:rsid w:val="22007210"/>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F1AB8"/>
    <w:rsid w:val="225F7093"/>
    <w:rsid w:val="22613263"/>
    <w:rsid w:val="2268048A"/>
    <w:rsid w:val="22695329"/>
    <w:rsid w:val="226B2EF1"/>
    <w:rsid w:val="226B7889"/>
    <w:rsid w:val="22720E6B"/>
    <w:rsid w:val="227359A0"/>
    <w:rsid w:val="227609D7"/>
    <w:rsid w:val="22761351"/>
    <w:rsid w:val="2278331B"/>
    <w:rsid w:val="227A06B2"/>
    <w:rsid w:val="22801251"/>
    <w:rsid w:val="228E7A3D"/>
    <w:rsid w:val="229E7CD7"/>
    <w:rsid w:val="22A225E3"/>
    <w:rsid w:val="22A31FA5"/>
    <w:rsid w:val="22A93109"/>
    <w:rsid w:val="22AD1F08"/>
    <w:rsid w:val="22B32C51"/>
    <w:rsid w:val="22B63028"/>
    <w:rsid w:val="22B83D7E"/>
    <w:rsid w:val="22B8406A"/>
    <w:rsid w:val="22C8691D"/>
    <w:rsid w:val="22CA6AE1"/>
    <w:rsid w:val="22CB5B15"/>
    <w:rsid w:val="22CF5D91"/>
    <w:rsid w:val="22D20BF0"/>
    <w:rsid w:val="22D636B5"/>
    <w:rsid w:val="22D7047B"/>
    <w:rsid w:val="22DC1D66"/>
    <w:rsid w:val="22DD5C1A"/>
    <w:rsid w:val="22DE797A"/>
    <w:rsid w:val="22DF7B4E"/>
    <w:rsid w:val="22E409C9"/>
    <w:rsid w:val="22E4624E"/>
    <w:rsid w:val="22E76D4A"/>
    <w:rsid w:val="22E919B0"/>
    <w:rsid w:val="22EE2836"/>
    <w:rsid w:val="22F11CE0"/>
    <w:rsid w:val="22F94B6E"/>
    <w:rsid w:val="22FE7077"/>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91D5C"/>
    <w:rsid w:val="234C3B50"/>
    <w:rsid w:val="234D23FA"/>
    <w:rsid w:val="23510E00"/>
    <w:rsid w:val="235164CA"/>
    <w:rsid w:val="235766AF"/>
    <w:rsid w:val="235776B7"/>
    <w:rsid w:val="23642BA5"/>
    <w:rsid w:val="23731787"/>
    <w:rsid w:val="23746A36"/>
    <w:rsid w:val="23812846"/>
    <w:rsid w:val="23880F5A"/>
    <w:rsid w:val="238A1689"/>
    <w:rsid w:val="23910F92"/>
    <w:rsid w:val="239E30FD"/>
    <w:rsid w:val="239E5F11"/>
    <w:rsid w:val="239F403F"/>
    <w:rsid w:val="23B62465"/>
    <w:rsid w:val="23B804E3"/>
    <w:rsid w:val="23BA2A2E"/>
    <w:rsid w:val="23BB489A"/>
    <w:rsid w:val="23BB5D92"/>
    <w:rsid w:val="23BF6EB5"/>
    <w:rsid w:val="23CC6025"/>
    <w:rsid w:val="23CF38CC"/>
    <w:rsid w:val="23D24A8F"/>
    <w:rsid w:val="23E51E31"/>
    <w:rsid w:val="23E54E99"/>
    <w:rsid w:val="23E83783"/>
    <w:rsid w:val="23EC3F45"/>
    <w:rsid w:val="23EC42D4"/>
    <w:rsid w:val="23F30ADC"/>
    <w:rsid w:val="23F357BC"/>
    <w:rsid w:val="23FB5A1D"/>
    <w:rsid w:val="24026E65"/>
    <w:rsid w:val="240905AE"/>
    <w:rsid w:val="240C1363"/>
    <w:rsid w:val="24105F61"/>
    <w:rsid w:val="24110601"/>
    <w:rsid w:val="2413693F"/>
    <w:rsid w:val="241528C5"/>
    <w:rsid w:val="241C17CD"/>
    <w:rsid w:val="242037F4"/>
    <w:rsid w:val="242520DD"/>
    <w:rsid w:val="24262E07"/>
    <w:rsid w:val="242A0465"/>
    <w:rsid w:val="24323971"/>
    <w:rsid w:val="243808C8"/>
    <w:rsid w:val="2438587A"/>
    <w:rsid w:val="243954FA"/>
    <w:rsid w:val="243B4281"/>
    <w:rsid w:val="243C7F9F"/>
    <w:rsid w:val="244A5795"/>
    <w:rsid w:val="24566E3A"/>
    <w:rsid w:val="24637DDA"/>
    <w:rsid w:val="246715C9"/>
    <w:rsid w:val="246C3A9B"/>
    <w:rsid w:val="246D7A6E"/>
    <w:rsid w:val="2470460F"/>
    <w:rsid w:val="2476535F"/>
    <w:rsid w:val="247E5FEF"/>
    <w:rsid w:val="24821172"/>
    <w:rsid w:val="248A4000"/>
    <w:rsid w:val="248E1CB6"/>
    <w:rsid w:val="249071EA"/>
    <w:rsid w:val="24977C25"/>
    <w:rsid w:val="24990914"/>
    <w:rsid w:val="249A0342"/>
    <w:rsid w:val="249C1431"/>
    <w:rsid w:val="249C249A"/>
    <w:rsid w:val="24AB50DE"/>
    <w:rsid w:val="24B916B7"/>
    <w:rsid w:val="24CE251F"/>
    <w:rsid w:val="24D01A58"/>
    <w:rsid w:val="24D40FD5"/>
    <w:rsid w:val="24D4724F"/>
    <w:rsid w:val="24D91A93"/>
    <w:rsid w:val="24DA62C8"/>
    <w:rsid w:val="24E93733"/>
    <w:rsid w:val="24EC1837"/>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64939"/>
    <w:rsid w:val="25801095"/>
    <w:rsid w:val="25833F44"/>
    <w:rsid w:val="25844FA2"/>
    <w:rsid w:val="258575F2"/>
    <w:rsid w:val="258D0FE4"/>
    <w:rsid w:val="25925214"/>
    <w:rsid w:val="2593730F"/>
    <w:rsid w:val="2598165C"/>
    <w:rsid w:val="259A49B8"/>
    <w:rsid w:val="25A2281E"/>
    <w:rsid w:val="25A6396F"/>
    <w:rsid w:val="25A70F54"/>
    <w:rsid w:val="25A719FC"/>
    <w:rsid w:val="25A92259"/>
    <w:rsid w:val="25AA630C"/>
    <w:rsid w:val="25AB00AF"/>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9584C"/>
    <w:rsid w:val="266B0CE1"/>
    <w:rsid w:val="266B1CD9"/>
    <w:rsid w:val="266D6D30"/>
    <w:rsid w:val="26743BD0"/>
    <w:rsid w:val="267C524D"/>
    <w:rsid w:val="2682427F"/>
    <w:rsid w:val="268351A9"/>
    <w:rsid w:val="26854487"/>
    <w:rsid w:val="268824FB"/>
    <w:rsid w:val="268F70A7"/>
    <w:rsid w:val="26906CD3"/>
    <w:rsid w:val="26936B88"/>
    <w:rsid w:val="26966672"/>
    <w:rsid w:val="269A7111"/>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CB1F30"/>
    <w:rsid w:val="26CC0F35"/>
    <w:rsid w:val="26CD1C30"/>
    <w:rsid w:val="26D012EB"/>
    <w:rsid w:val="26D1361A"/>
    <w:rsid w:val="26DD6A0B"/>
    <w:rsid w:val="26E87953"/>
    <w:rsid w:val="26E94EBB"/>
    <w:rsid w:val="26EF38BC"/>
    <w:rsid w:val="26F3586F"/>
    <w:rsid w:val="26F45C57"/>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B10D0"/>
    <w:rsid w:val="272B5D53"/>
    <w:rsid w:val="272E2055"/>
    <w:rsid w:val="272F4DD4"/>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A1608A"/>
    <w:rsid w:val="27A924FE"/>
    <w:rsid w:val="27B30CA6"/>
    <w:rsid w:val="27B66AB6"/>
    <w:rsid w:val="27B70BF4"/>
    <w:rsid w:val="27BA678E"/>
    <w:rsid w:val="27BE60C1"/>
    <w:rsid w:val="27BF1DB8"/>
    <w:rsid w:val="27C87ECF"/>
    <w:rsid w:val="27CE3487"/>
    <w:rsid w:val="27CF699E"/>
    <w:rsid w:val="27D86C6A"/>
    <w:rsid w:val="27DF665C"/>
    <w:rsid w:val="27E62C4D"/>
    <w:rsid w:val="27E8204F"/>
    <w:rsid w:val="27E91BCE"/>
    <w:rsid w:val="27F145C3"/>
    <w:rsid w:val="27F45360"/>
    <w:rsid w:val="27F96349"/>
    <w:rsid w:val="27FE4B33"/>
    <w:rsid w:val="27FF0AB6"/>
    <w:rsid w:val="28005842"/>
    <w:rsid w:val="28071733"/>
    <w:rsid w:val="28090ABE"/>
    <w:rsid w:val="28096879"/>
    <w:rsid w:val="280A326F"/>
    <w:rsid w:val="281100C9"/>
    <w:rsid w:val="281856E6"/>
    <w:rsid w:val="281A67DA"/>
    <w:rsid w:val="282D69C6"/>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61114D"/>
    <w:rsid w:val="28645955"/>
    <w:rsid w:val="28711FF4"/>
    <w:rsid w:val="287F54FD"/>
    <w:rsid w:val="28821682"/>
    <w:rsid w:val="288418AF"/>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54052"/>
    <w:rsid w:val="28D64621"/>
    <w:rsid w:val="28D770B4"/>
    <w:rsid w:val="28DA5593"/>
    <w:rsid w:val="28DF2A22"/>
    <w:rsid w:val="28E232F9"/>
    <w:rsid w:val="28E34369"/>
    <w:rsid w:val="28E8021A"/>
    <w:rsid w:val="28EB582E"/>
    <w:rsid w:val="28EC0123"/>
    <w:rsid w:val="28EF1CB6"/>
    <w:rsid w:val="28EF6DF9"/>
    <w:rsid w:val="28F3136A"/>
    <w:rsid w:val="28F41865"/>
    <w:rsid w:val="28FB4F15"/>
    <w:rsid w:val="29000D52"/>
    <w:rsid w:val="29006282"/>
    <w:rsid w:val="29067856"/>
    <w:rsid w:val="29100F54"/>
    <w:rsid w:val="29156672"/>
    <w:rsid w:val="29171B75"/>
    <w:rsid w:val="291768F3"/>
    <w:rsid w:val="29182BB9"/>
    <w:rsid w:val="291A637D"/>
    <w:rsid w:val="2923082A"/>
    <w:rsid w:val="29237B21"/>
    <w:rsid w:val="29260836"/>
    <w:rsid w:val="2927159D"/>
    <w:rsid w:val="29283114"/>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90231"/>
    <w:rsid w:val="29EA0E6D"/>
    <w:rsid w:val="29EA5130"/>
    <w:rsid w:val="29EF0821"/>
    <w:rsid w:val="29F24A94"/>
    <w:rsid w:val="29F53436"/>
    <w:rsid w:val="29F60EF5"/>
    <w:rsid w:val="29F6190E"/>
    <w:rsid w:val="29F6231A"/>
    <w:rsid w:val="29F63A0C"/>
    <w:rsid w:val="29FA35B5"/>
    <w:rsid w:val="29FF3178"/>
    <w:rsid w:val="2A012DF7"/>
    <w:rsid w:val="2A01667B"/>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A4C0F"/>
    <w:rsid w:val="2A3C56E9"/>
    <w:rsid w:val="2A3C652E"/>
    <w:rsid w:val="2A3C6BAF"/>
    <w:rsid w:val="2A604B75"/>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D2207"/>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195E43"/>
    <w:rsid w:val="2B1B2100"/>
    <w:rsid w:val="2B1E4BB1"/>
    <w:rsid w:val="2B1F60E1"/>
    <w:rsid w:val="2B2B188A"/>
    <w:rsid w:val="2B341EF0"/>
    <w:rsid w:val="2B3866F7"/>
    <w:rsid w:val="2B3A0154"/>
    <w:rsid w:val="2B3D1BCE"/>
    <w:rsid w:val="2B3D6987"/>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32CF3"/>
    <w:rsid w:val="2BD45B0D"/>
    <w:rsid w:val="2BD654B8"/>
    <w:rsid w:val="2BE06366"/>
    <w:rsid w:val="2BED0629"/>
    <w:rsid w:val="2BF57C1D"/>
    <w:rsid w:val="2BF77A2F"/>
    <w:rsid w:val="2BF80A62"/>
    <w:rsid w:val="2C0D337B"/>
    <w:rsid w:val="2C1358E1"/>
    <w:rsid w:val="2C144DE1"/>
    <w:rsid w:val="2C1724E2"/>
    <w:rsid w:val="2C1D7C6F"/>
    <w:rsid w:val="2C20560F"/>
    <w:rsid w:val="2C24530C"/>
    <w:rsid w:val="2C281489"/>
    <w:rsid w:val="2C2F567E"/>
    <w:rsid w:val="2C3079B6"/>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45E65"/>
    <w:rsid w:val="2C6B572F"/>
    <w:rsid w:val="2C727379"/>
    <w:rsid w:val="2C734DFA"/>
    <w:rsid w:val="2C75382A"/>
    <w:rsid w:val="2C784B05"/>
    <w:rsid w:val="2C7B53AB"/>
    <w:rsid w:val="2C7C73AE"/>
    <w:rsid w:val="2C7E6A0F"/>
    <w:rsid w:val="2C8073A8"/>
    <w:rsid w:val="2C882DCC"/>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D482A"/>
    <w:rsid w:val="2CEC7043"/>
    <w:rsid w:val="2CF156C9"/>
    <w:rsid w:val="2CF255BD"/>
    <w:rsid w:val="2CF336A6"/>
    <w:rsid w:val="2CF85053"/>
    <w:rsid w:val="2CFE27E0"/>
    <w:rsid w:val="2D005450"/>
    <w:rsid w:val="2D02167B"/>
    <w:rsid w:val="2D067892"/>
    <w:rsid w:val="2D120251"/>
    <w:rsid w:val="2D155252"/>
    <w:rsid w:val="2D196D3F"/>
    <w:rsid w:val="2D1C1D90"/>
    <w:rsid w:val="2D215E65"/>
    <w:rsid w:val="2D2216A7"/>
    <w:rsid w:val="2D2E4347"/>
    <w:rsid w:val="2D343A28"/>
    <w:rsid w:val="2D347A3F"/>
    <w:rsid w:val="2D360F19"/>
    <w:rsid w:val="2D3703BB"/>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4BAD"/>
    <w:rsid w:val="2E931410"/>
    <w:rsid w:val="2E9615FD"/>
    <w:rsid w:val="2E9A78CF"/>
    <w:rsid w:val="2E9E0C07"/>
    <w:rsid w:val="2EA00D93"/>
    <w:rsid w:val="2EA0410A"/>
    <w:rsid w:val="2EA17AD8"/>
    <w:rsid w:val="2EA352A7"/>
    <w:rsid w:val="2EAD57DC"/>
    <w:rsid w:val="2EB03BD9"/>
    <w:rsid w:val="2EB57435"/>
    <w:rsid w:val="2EBE65D8"/>
    <w:rsid w:val="2EC63C69"/>
    <w:rsid w:val="2ECE1C17"/>
    <w:rsid w:val="2ED90DEC"/>
    <w:rsid w:val="2ED95569"/>
    <w:rsid w:val="2EE24644"/>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B6698"/>
    <w:rsid w:val="2F671D8B"/>
    <w:rsid w:val="2F69122F"/>
    <w:rsid w:val="2F6973D6"/>
    <w:rsid w:val="2F6B76B1"/>
    <w:rsid w:val="2F7553E7"/>
    <w:rsid w:val="2F7F4238"/>
    <w:rsid w:val="2F80048F"/>
    <w:rsid w:val="2F802526"/>
    <w:rsid w:val="2F805F91"/>
    <w:rsid w:val="2F873676"/>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6DB3"/>
    <w:rsid w:val="2FCE3E7E"/>
    <w:rsid w:val="2FD4416B"/>
    <w:rsid w:val="2FD66846"/>
    <w:rsid w:val="2FD740A2"/>
    <w:rsid w:val="2FDA4861"/>
    <w:rsid w:val="2FDC2446"/>
    <w:rsid w:val="2FE54BA6"/>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4558B"/>
    <w:rsid w:val="30274396"/>
    <w:rsid w:val="302876DC"/>
    <w:rsid w:val="302C662C"/>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C0198"/>
    <w:rsid w:val="30805E71"/>
    <w:rsid w:val="30814255"/>
    <w:rsid w:val="30814620"/>
    <w:rsid w:val="308220A2"/>
    <w:rsid w:val="30876413"/>
    <w:rsid w:val="308A127C"/>
    <w:rsid w:val="308A4F37"/>
    <w:rsid w:val="308C0433"/>
    <w:rsid w:val="308C1FB9"/>
    <w:rsid w:val="308E0DF1"/>
    <w:rsid w:val="30930C9D"/>
    <w:rsid w:val="309C4B3F"/>
    <w:rsid w:val="309E17D9"/>
    <w:rsid w:val="30A84AC1"/>
    <w:rsid w:val="30AE16CD"/>
    <w:rsid w:val="30AE780B"/>
    <w:rsid w:val="30AF76EE"/>
    <w:rsid w:val="30B04838"/>
    <w:rsid w:val="30B22DC7"/>
    <w:rsid w:val="30B810E4"/>
    <w:rsid w:val="30BE0313"/>
    <w:rsid w:val="30C71A0D"/>
    <w:rsid w:val="30C92074"/>
    <w:rsid w:val="30C923CE"/>
    <w:rsid w:val="30CB701E"/>
    <w:rsid w:val="30CD472E"/>
    <w:rsid w:val="30D22BB9"/>
    <w:rsid w:val="30D30BA7"/>
    <w:rsid w:val="30D53F64"/>
    <w:rsid w:val="30D72B73"/>
    <w:rsid w:val="30D808B2"/>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4011DB"/>
    <w:rsid w:val="3141258C"/>
    <w:rsid w:val="31430CA8"/>
    <w:rsid w:val="314459E3"/>
    <w:rsid w:val="31447BE1"/>
    <w:rsid w:val="31532EE5"/>
    <w:rsid w:val="315519F8"/>
    <w:rsid w:val="315C3C95"/>
    <w:rsid w:val="316533F1"/>
    <w:rsid w:val="316601BD"/>
    <w:rsid w:val="316D0E3C"/>
    <w:rsid w:val="31737DE3"/>
    <w:rsid w:val="31762558"/>
    <w:rsid w:val="31763EEB"/>
    <w:rsid w:val="317A2EF7"/>
    <w:rsid w:val="317A7601"/>
    <w:rsid w:val="317D68C3"/>
    <w:rsid w:val="318177E6"/>
    <w:rsid w:val="31830865"/>
    <w:rsid w:val="318521EF"/>
    <w:rsid w:val="318A34E3"/>
    <w:rsid w:val="318C02AA"/>
    <w:rsid w:val="318D73F5"/>
    <w:rsid w:val="31964168"/>
    <w:rsid w:val="3199630D"/>
    <w:rsid w:val="319A63F2"/>
    <w:rsid w:val="31A74402"/>
    <w:rsid w:val="31AC630C"/>
    <w:rsid w:val="31AE4B21"/>
    <w:rsid w:val="31BA4AAA"/>
    <w:rsid w:val="31BB2651"/>
    <w:rsid w:val="31BF532C"/>
    <w:rsid w:val="31C0752B"/>
    <w:rsid w:val="31CA1013"/>
    <w:rsid w:val="31D25F4E"/>
    <w:rsid w:val="31D37CAD"/>
    <w:rsid w:val="31D914C6"/>
    <w:rsid w:val="31DD2232"/>
    <w:rsid w:val="31DE235E"/>
    <w:rsid w:val="31DF3829"/>
    <w:rsid w:val="31E032E3"/>
    <w:rsid w:val="31E94BBB"/>
    <w:rsid w:val="31EA31E6"/>
    <w:rsid w:val="31F669FE"/>
    <w:rsid w:val="32025300"/>
    <w:rsid w:val="320264FB"/>
    <w:rsid w:val="3203486C"/>
    <w:rsid w:val="32041D31"/>
    <w:rsid w:val="320B3D85"/>
    <w:rsid w:val="320F4B17"/>
    <w:rsid w:val="32136850"/>
    <w:rsid w:val="321432F0"/>
    <w:rsid w:val="321A6031"/>
    <w:rsid w:val="321E331F"/>
    <w:rsid w:val="32206301"/>
    <w:rsid w:val="322D2467"/>
    <w:rsid w:val="322E33E2"/>
    <w:rsid w:val="322F3062"/>
    <w:rsid w:val="32363EA6"/>
    <w:rsid w:val="323662DD"/>
    <w:rsid w:val="323A2E3F"/>
    <w:rsid w:val="32467B09"/>
    <w:rsid w:val="324909D0"/>
    <w:rsid w:val="324D6797"/>
    <w:rsid w:val="32512144"/>
    <w:rsid w:val="325167B6"/>
    <w:rsid w:val="32591C03"/>
    <w:rsid w:val="325B37D9"/>
    <w:rsid w:val="325B51AB"/>
    <w:rsid w:val="325D06AE"/>
    <w:rsid w:val="325E19B3"/>
    <w:rsid w:val="32614B36"/>
    <w:rsid w:val="3262562C"/>
    <w:rsid w:val="326545BA"/>
    <w:rsid w:val="326817B5"/>
    <w:rsid w:val="326E37F0"/>
    <w:rsid w:val="32721F61"/>
    <w:rsid w:val="32724D52"/>
    <w:rsid w:val="32727C2C"/>
    <w:rsid w:val="32765723"/>
    <w:rsid w:val="32786318"/>
    <w:rsid w:val="327A7628"/>
    <w:rsid w:val="327E1827"/>
    <w:rsid w:val="328E55B6"/>
    <w:rsid w:val="32983DD8"/>
    <w:rsid w:val="329C2F13"/>
    <w:rsid w:val="32A9020D"/>
    <w:rsid w:val="32AD3BE8"/>
    <w:rsid w:val="32B1279F"/>
    <w:rsid w:val="32B14B08"/>
    <w:rsid w:val="32C94944"/>
    <w:rsid w:val="32CB69C2"/>
    <w:rsid w:val="32CC41E5"/>
    <w:rsid w:val="32CD7A68"/>
    <w:rsid w:val="32D47AFE"/>
    <w:rsid w:val="32D778F7"/>
    <w:rsid w:val="32E04F68"/>
    <w:rsid w:val="32E12E85"/>
    <w:rsid w:val="32E7616A"/>
    <w:rsid w:val="32FC654A"/>
    <w:rsid w:val="32FE7C81"/>
    <w:rsid w:val="330176D3"/>
    <w:rsid w:val="330C3BD8"/>
    <w:rsid w:val="3312723C"/>
    <w:rsid w:val="33130B7E"/>
    <w:rsid w:val="33155B2E"/>
    <w:rsid w:val="33256B9B"/>
    <w:rsid w:val="33277256"/>
    <w:rsid w:val="332B633B"/>
    <w:rsid w:val="33334E8E"/>
    <w:rsid w:val="33343AA0"/>
    <w:rsid w:val="333A261A"/>
    <w:rsid w:val="333B359B"/>
    <w:rsid w:val="333D7180"/>
    <w:rsid w:val="33406722"/>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E7A"/>
    <w:rsid w:val="33C74E9E"/>
    <w:rsid w:val="33CB0159"/>
    <w:rsid w:val="33D16011"/>
    <w:rsid w:val="33DF3336"/>
    <w:rsid w:val="33E054FB"/>
    <w:rsid w:val="33E5107A"/>
    <w:rsid w:val="33EB6BBB"/>
    <w:rsid w:val="33F8201D"/>
    <w:rsid w:val="33FA13D4"/>
    <w:rsid w:val="33FB26D9"/>
    <w:rsid w:val="34013347"/>
    <w:rsid w:val="3401670E"/>
    <w:rsid w:val="34044EFC"/>
    <w:rsid w:val="340555A3"/>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41C85"/>
    <w:rsid w:val="34B73926"/>
    <w:rsid w:val="34B74E31"/>
    <w:rsid w:val="34C1119D"/>
    <w:rsid w:val="34C30E49"/>
    <w:rsid w:val="34C630A6"/>
    <w:rsid w:val="34CF1C19"/>
    <w:rsid w:val="34CF7168"/>
    <w:rsid w:val="34D82FC0"/>
    <w:rsid w:val="34DE2CB3"/>
    <w:rsid w:val="34E11FDC"/>
    <w:rsid w:val="34F8556A"/>
    <w:rsid w:val="34F85A73"/>
    <w:rsid w:val="35022A4B"/>
    <w:rsid w:val="35046B44"/>
    <w:rsid w:val="35054E58"/>
    <w:rsid w:val="350E4B4E"/>
    <w:rsid w:val="35100496"/>
    <w:rsid w:val="351B586F"/>
    <w:rsid w:val="35237106"/>
    <w:rsid w:val="35267DD2"/>
    <w:rsid w:val="352A0640"/>
    <w:rsid w:val="352D72E8"/>
    <w:rsid w:val="35361A6D"/>
    <w:rsid w:val="353A4770"/>
    <w:rsid w:val="353E7D5B"/>
    <w:rsid w:val="35455B73"/>
    <w:rsid w:val="354B38F1"/>
    <w:rsid w:val="354C2CD8"/>
    <w:rsid w:val="354C39A9"/>
    <w:rsid w:val="354E5A36"/>
    <w:rsid w:val="35504B23"/>
    <w:rsid w:val="355127A9"/>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40763"/>
    <w:rsid w:val="35E87262"/>
    <w:rsid w:val="35E96816"/>
    <w:rsid w:val="35EC13A4"/>
    <w:rsid w:val="35F172DE"/>
    <w:rsid w:val="35F30D88"/>
    <w:rsid w:val="35F332F0"/>
    <w:rsid w:val="35F505D2"/>
    <w:rsid w:val="35FC4A92"/>
    <w:rsid w:val="35FC7FF3"/>
    <w:rsid w:val="36037343"/>
    <w:rsid w:val="36167622"/>
    <w:rsid w:val="361C4682"/>
    <w:rsid w:val="36230DAB"/>
    <w:rsid w:val="36254516"/>
    <w:rsid w:val="362C4C1B"/>
    <w:rsid w:val="363143EB"/>
    <w:rsid w:val="36360DEA"/>
    <w:rsid w:val="36385635"/>
    <w:rsid w:val="363E2854"/>
    <w:rsid w:val="36422184"/>
    <w:rsid w:val="36453517"/>
    <w:rsid w:val="36566D7F"/>
    <w:rsid w:val="36584736"/>
    <w:rsid w:val="36591A03"/>
    <w:rsid w:val="365A1AED"/>
    <w:rsid w:val="36675B01"/>
    <w:rsid w:val="367327A6"/>
    <w:rsid w:val="36767036"/>
    <w:rsid w:val="367926F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C4E6F"/>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60284B"/>
    <w:rsid w:val="3769503A"/>
    <w:rsid w:val="37755D4F"/>
    <w:rsid w:val="377740F8"/>
    <w:rsid w:val="377B63E3"/>
    <w:rsid w:val="377D6228"/>
    <w:rsid w:val="377F2B05"/>
    <w:rsid w:val="378309A0"/>
    <w:rsid w:val="37851925"/>
    <w:rsid w:val="378A0BEB"/>
    <w:rsid w:val="378B382E"/>
    <w:rsid w:val="378C07DE"/>
    <w:rsid w:val="378E6F01"/>
    <w:rsid w:val="3792795E"/>
    <w:rsid w:val="37944C82"/>
    <w:rsid w:val="37974EA7"/>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C673C"/>
    <w:rsid w:val="37ED4A58"/>
    <w:rsid w:val="37F0006A"/>
    <w:rsid w:val="37F73513"/>
    <w:rsid w:val="37F81C64"/>
    <w:rsid w:val="37FA18E4"/>
    <w:rsid w:val="37FD2868"/>
    <w:rsid w:val="38031BB6"/>
    <w:rsid w:val="3809775E"/>
    <w:rsid w:val="38126F8A"/>
    <w:rsid w:val="381B4B6F"/>
    <w:rsid w:val="381F577F"/>
    <w:rsid w:val="382749E6"/>
    <w:rsid w:val="383316D0"/>
    <w:rsid w:val="38373947"/>
    <w:rsid w:val="38394C4C"/>
    <w:rsid w:val="383D4B4D"/>
    <w:rsid w:val="38403EF2"/>
    <w:rsid w:val="38463F61"/>
    <w:rsid w:val="384B3D12"/>
    <w:rsid w:val="385641FC"/>
    <w:rsid w:val="385E15E5"/>
    <w:rsid w:val="38632D5A"/>
    <w:rsid w:val="386456FE"/>
    <w:rsid w:val="38673123"/>
    <w:rsid w:val="386867C8"/>
    <w:rsid w:val="386B0202"/>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511C7D"/>
    <w:rsid w:val="395544A1"/>
    <w:rsid w:val="39576FAF"/>
    <w:rsid w:val="395850A3"/>
    <w:rsid w:val="39594D23"/>
    <w:rsid w:val="395C3089"/>
    <w:rsid w:val="39635633"/>
    <w:rsid w:val="396430B4"/>
    <w:rsid w:val="39650642"/>
    <w:rsid w:val="396C550F"/>
    <w:rsid w:val="396D10C8"/>
    <w:rsid w:val="39741150"/>
    <w:rsid w:val="39784A77"/>
    <w:rsid w:val="397F5611"/>
    <w:rsid w:val="398A32F4"/>
    <w:rsid w:val="39931A05"/>
    <w:rsid w:val="39945014"/>
    <w:rsid w:val="39982915"/>
    <w:rsid w:val="399F7C1F"/>
    <w:rsid w:val="39B02D80"/>
    <w:rsid w:val="39B45B6E"/>
    <w:rsid w:val="39B479BB"/>
    <w:rsid w:val="39B56B51"/>
    <w:rsid w:val="39B95233"/>
    <w:rsid w:val="39BA6DBD"/>
    <w:rsid w:val="39BF24C9"/>
    <w:rsid w:val="39C07F4B"/>
    <w:rsid w:val="39C12B44"/>
    <w:rsid w:val="39C73159"/>
    <w:rsid w:val="39D06867"/>
    <w:rsid w:val="39DA0812"/>
    <w:rsid w:val="39DF07FF"/>
    <w:rsid w:val="39E27206"/>
    <w:rsid w:val="39E9123E"/>
    <w:rsid w:val="39F32D23"/>
    <w:rsid w:val="39F44A27"/>
    <w:rsid w:val="39FA26AE"/>
    <w:rsid w:val="39FA638D"/>
    <w:rsid w:val="39FB18A6"/>
    <w:rsid w:val="39FB3283"/>
    <w:rsid w:val="39FC6327"/>
    <w:rsid w:val="39FD0709"/>
    <w:rsid w:val="3A0134DA"/>
    <w:rsid w:val="3A0564C1"/>
    <w:rsid w:val="3A1011CE"/>
    <w:rsid w:val="3A130B78"/>
    <w:rsid w:val="3A144D07"/>
    <w:rsid w:val="3A150CD9"/>
    <w:rsid w:val="3A1C16AB"/>
    <w:rsid w:val="3A1E15E9"/>
    <w:rsid w:val="3A2B507B"/>
    <w:rsid w:val="3A2B74F2"/>
    <w:rsid w:val="3A322808"/>
    <w:rsid w:val="3A34378D"/>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C01EE"/>
    <w:rsid w:val="3AC10DF2"/>
    <w:rsid w:val="3AC75422"/>
    <w:rsid w:val="3AC97BFB"/>
    <w:rsid w:val="3AD45894"/>
    <w:rsid w:val="3AD46DC5"/>
    <w:rsid w:val="3AD618F2"/>
    <w:rsid w:val="3AD86D5F"/>
    <w:rsid w:val="3ADF30DF"/>
    <w:rsid w:val="3AE03C73"/>
    <w:rsid w:val="3AE14921"/>
    <w:rsid w:val="3AE53081"/>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325C2E"/>
    <w:rsid w:val="3B325E07"/>
    <w:rsid w:val="3B364634"/>
    <w:rsid w:val="3B41159E"/>
    <w:rsid w:val="3B4370D4"/>
    <w:rsid w:val="3B46104B"/>
    <w:rsid w:val="3B4B46B0"/>
    <w:rsid w:val="3B4B518D"/>
    <w:rsid w:val="3B4E2987"/>
    <w:rsid w:val="3B4F195B"/>
    <w:rsid w:val="3B555076"/>
    <w:rsid w:val="3B5A059C"/>
    <w:rsid w:val="3B627C44"/>
    <w:rsid w:val="3B6803D4"/>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E6AB0"/>
    <w:rsid w:val="3BD20214"/>
    <w:rsid w:val="3BD41BB4"/>
    <w:rsid w:val="3BD67662"/>
    <w:rsid w:val="3BDC62A3"/>
    <w:rsid w:val="3BE35284"/>
    <w:rsid w:val="3BE46D7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8513C"/>
    <w:rsid w:val="3C593492"/>
    <w:rsid w:val="3C5E1B18"/>
    <w:rsid w:val="3C6740A7"/>
    <w:rsid w:val="3C6A5A40"/>
    <w:rsid w:val="3C6B1ECA"/>
    <w:rsid w:val="3C6C0AF0"/>
    <w:rsid w:val="3C6C0F3A"/>
    <w:rsid w:val="3C6E1821"/>
    <w:rsid w:val="3C750B3D"/>
    <w:rsid w:val="3C75753F"/>
    <w:rsid w:val="3C7939C7"/>
    <w:rsid w:val="3C7F356B"/>
    <w:rsid w:val="3C8007A8"/>
    <w:rsid w:val="3C870516"/>
    <w:rsid w:val="3C8772E6"/>
    <w:rsid w:val="3C8959C5"/>
    <w:rsid w:val="3C8F2D20"/>
    <w:rsid w:val="3C902CAC"/>
    <w:rsid w:val="3C91525C"/>
    <w:rsid w:val="3C957A74"/>
    <w:rsid w:val="3C985175"/>
    <w:rsid w:val="3CB22218"/>
    <w:rsid w:val="3CBF5A67"/>
    <w:rsid w:val="3CC4692E"/>
    <w:rsid w:val="3CC5197F"/>
    <w:rsid w:val="3CD4433C"/>
    <w:rsid w:val="3CDE2E1D"/>
    <w:rsid w:val="3CE10D9B"/>
    <w:rsid w:val="3CE27A66"/>
    <w:rsid w:val="3CE75CEF"/>
    <w:rsid w:val="3CEB2AE6"/>
    <w:rsid w:val="3CF2319C"/>
    <w:rsid w:val="3CFB10C6"/>
    <w:rsid w:val="3D15351E"/>
    <w:rsid w:val="3D166D16"/>
    <w:rsid w:val="3D1850E8"/>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F516F"/>
    <w:rsid w:val="3D5001A7"/>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A6261"/>
    <w:rsid w:val="3DCD0586"/>
    <w:rsid w:val="3DCF1A2B"/>
    <w:rsid w:val="3DD50E26"/>
    <w:rsid w:val="3DDA01CB"/>
    <w:rsid w:val="3DE10B88"/>
    <w:rsid w:val="3DE27CEB"/>
    <w:rsid w:val="3DE44B1D"/>
    <w:rsid w:val="3DE67898"/>
    <w:rsid w:val="3DED41C5"/>
    <w:rsid w:val="3DEE127A"/>
    <w:rsid w:val="3DEE18BF"/>
    <w:rsid w:val="3DF25395"/>
    <w:rsid w:val="3DF95E40"/>
    <w:rsid w:val="3DFC30F3"/>
    <w:rsid w:val="3DFF34BF"/>
    <w:rsid w:val="3E0104CE"/>
    <w:rsid w:val="3E0344EB"/>
    <w:rsid w:val="3E0527FB"/>
    <w:rsid w:val="3E0B5057"/>
    <w:rsid w:val="3E19491A"/>
    <w:rsid w:val="3E1A5841"/>
    <w:rsid w:val="3E2A7B0A"/>
    <w:rsid w:val="3E2B2B1B"/>
    <w:rsid w:val="3E3267BD"/>
    <w:rsid w:val="3E346C44"/>
    <w:rsid w:val="3E3B61A9"/>
    <w:rsid w:val="3E3E774C"/>
    <w:rsid w:val="3E3F49A2"/>
    <w:rsid w:val="3E4214E7"/>
    <w:rsid w:val="3E4569C2"/>
    <w:rsid w:val="3E4B5A81"/>
    <w:rsid w:val="3E4C2487"/>
    <w:rsid w:val="3E6469EA"/>
    <w:rsid w:val="3E706080"/>
    <w:rsid w:val="3E7C71EF"/>
    <w:rsid w:val="3E844D20"/>
    <w:rsid w:val="3E8502AB"/>
    <w:rsid w:val="3E850590"/>
    <w:rsid w:val="3E8911A8"/>
    <w:rsid w:val="3E8A2BA8"/>
    <w:rsid w:val="3E8C53F9"/>
    <w:rsid w:val="3E8E1DAD"/>
    <w:rsid w:val="3E902667"/>
    <w:rsid w:val="3E941738"/>
    <w:rsid w:val="3E962E27"/>
    <w:rsid w:val="3E9B775F"/>
    <w:rsid w:val="3EA22515"/>
    <w:rsid w:val="3EA9277A"/>
    <w:rsid w:val="3EB035E6"/>
    <w:rsid w:val="3EB25374"/>
    <w:rsid w:val="3EB70159"/>
    <w:rsid w:val="3EBB2C7C"/>
    <w:rsid w:val="3EBD1E11"/>
    <w:rsid w:val="3EC0129E"/>
    <w:rsid w:val="3EC75557"/>
    <w:rsid w:val="3EC80C8D"/>
    <w:rsid w:val="3EC822A1"/>
    <w:rsid w:val="3EC86233"/>
    <w:rsid w:val="3ECA5339"/>
    <w:rsid w:val="3ED20EBC"/>
    <w:rsid w:val="3ED328A1"/>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56BFE"/>
    <w:rsid w:val="3F4A7241"/>
    <w:rsid w:val="3F4C6CE8"/>
    <w:rsid w:val="3F525F6C"/>
    <w:rsid w:val="3F5462F2"/>
    <w:rsid w:val="3F5732B3"/>
    <w:rsid w:val="3F591B18"/>
    <w:rsid w:val="3F59277A"/>
    <w:rsid w:val="3F60572F"/>
    <w:rsid w:val="3F6654CF"/>
    <w:rsid w:val="3F667B2E"/>
    <w:rsid w:val="3F673BD4"/>
    <w:rsid w:val="3F685F4B"/>
    <w:rsid w:val="3F6A70F8"/>
    <w:rsid w:val="3F6B3D19"/>
    <w:rsid w:val="3F6C03FD"/>
    <w:rsid w:val="3F711A16"/>
    <w:rsid w:val="3F797ED7"/>
    <w:rsid w:val="3F7F4467"/>
    <w:rsid w:val="3F800ECE"/>
    <w:rsid w:val="3F8810CB"/>
    <w:rsid w:val="3F8B2397"/>
    <w:rsid w:val="3F8D7751"/>
    <w:rsid w:val="3F937013"/>
    <w:rsid w:val="3F9A0FE5"/>
    <w:rsid w:val="3F9A6E07"/>
    <w:rsid w:val="3FA141F3"/>
    <w:rsid w:val="3FA54DF8"/>
    <w:rsid w:val="3FA9419E"/>
    <w:rsid w:val="3FAC2E40"/>
    <w:rsid w:val="3FB03AEE"/>
    <w:rsid w:val="3FB649D7"/>
    <w:rsid w:val="3FB83A59"/>
    <w:rsid w:val="3FBB61B7"/>
    <w:rsid w:val="3FC019D5"/>
    <w:rsid w:val="3FC14A89"/>
    <w:rsid w:val="3FCB17B4"/>
    <w:rsid w:val="3FCB5038"/>
    <w:rsid w:val="3FCD49D2"/>
    <w:rsid w:val="3FCE5EC1"/>
    <w:rsid w:val="3FD12673"/>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D0FBD"/>
    <w:rsid w:val="406E67B2"/>
    <w:rsid w:val="4071612D"/>
    <w:rsid w:val="40790653"/>
    <w:rsid w:val="407C15D8"/>
    <w:rsid w:val="407D28DD"/>
    <w:rsid w:val="408666F4"/>
    <w:rsid w:val="408836FC"/>
    <w:rsid w:val="408966EF"/>
    <w:rsid w:val="409277D1"/>
    <w:rsid w:val="409831AB"/>
    <w:rsid w:val="409B1E8D"/>
    <w:rsid w:val="409B2480"/>
    <w:rsid w:val="409E4EF7"/>
    <w:rsid w:val="40A27353"/>
    <w:rsid w:val="40A420FA"/>
    <w:rsid w:val="40A46C18"/>
    <w:rsid w:val="40B03017"/>
    <w:rsid w:val="40B03B4B"/>
    <w:rsid w:val="40B23686"/>
    <w:rsid w:val="40B46D2D"/>
    <w:rsid w:val="40B54740"/>
    <w:rsid w:val="40C346CD"/>
    <w:rsid w:val="40C4003B"/>
    <w:rsid w:val="40C75185"/>
    <w:rsid w:val="40C976BE"/>
    <w:rsid w:val="40CA1D63"/>
    <w:rsid w:val="40D164E0"/>
    <w:rsid w:val="40D67B12"/>
    <w:rsid w:val="40DA3357"/>
    <w:rsid w:val="40E06318"/>
    <w:rsid w:val="40E63770"/>
    <w:rsid w:val="40F503AB"/>
    <w:rsid w:val="40F712F3"/>
    <w:rsid w:val="40FB5006"/>
    <w:rsid w:val="40FE1DC7"/>
    <w:rsid w:val="40FE5CD0"/>
    <w:rsid w:val="41015FF8"/>
    <w:rsid w:val="410272B3"/>
    <w:rsid w:val="4106408D"/>
    <w:rsid w:val="410E6949"/>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8195C"/>
    <w:rsid w:val="41494A54"/>
    <w:rsid w:val="414D0ECA"/>
    <w:rsid w:val="41502FC6"/>
    <w:rsid w:val="41570042"/>
    <w:rsid w:val="41602ED0"/>
    <w:rsid w:val="416138EE"/>
    <w:rsid w:val="416163D3"/>
    <w:rsid w:val="416318D6"/>
    <w:rsid w:val="41643AD4"/>
    <w:rsid w:val="4172666D"/>
    <w:rsid w:val="417B1AD3"/>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C1F64"/>
    <w:rsid w:val="41BD4993"/>
    <w:rsid w:val="41C3034D"/>
    <w:rsid w:val="41C44C88"/>
    <w:rsid w:val="41C824A6"/>
    <w:rsid w:val="41C82C9B"/>
    <w:rsid w:val="41CB045B"/>
    <w:rsid w:val="41D03217"/>
    <w:rsid w:val="41D11281"/>
    <w:rsid w:val="41D15F75"/>
    <w:rsid w:val="41D20231"/>
    <w:rsid w:val="41D219FB"/>
    <w:rsid w:val="41E011A4"/>
    <w:rsid w:val="41E11ECA"/>
    <w:rsid w:val="41E14722"/>
    <w:rsid w:val="41E71ED0"/>
    <w:rsid w:val="41F40037"/>
    <w:rsid w:val="41F848BF"/>
    <w:rsid w:val="41F84AEA"/>
    <w:rsid w:val="41FA30CE"/>
    <w:rsid w:val="41FC181E"/>
    <w:rsid w:val="420432D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5F5A"/>
    <w:rsid w:val="425A2AD8"/>
    <w:rsid w:val="425A6AAB"/>
    <w:rsid w:val="42683702"/>
    <w:rsid w:val="42691C57"/>
    <w:rsid w:val="42726210"/>
    <w:rsid w:val="4278399C"/>
    <w:rsid w:val="42795420"/>
    <w:rsid w:val="4285315A"/>
    <w:rsid w:val="428975C0"/>
    <w:rsid w:val="428C458B"/>
    <w:rsid w:val="42960D94"/>
    <w:rsid w:val="42984A6F"/>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56676"/>
    <w:rsid w:val="42E40ACD"/>
    <w:rsid w:val="42F42EAB"/>
    <w:rsid w:val="42F47717"/>
    <w:rsid w:val="42F5689D"/>
    <w:rsid w:val="42F6228B"/>
    <w:rsid w:val="42FE4A63"/>
    <w:rsid w:val="43033D9C"/>
    <w:rsid w:val="43071F86"/>
    <w:rsid w:val="43104E14"/>
    <w:rsid w:val="43152359"/>
    <w:rsid w:val="43155342"/>
    <w:rsid w:val="43163060"/>
    <w:rsid w:val="4317733E"/>
    <w:rsid w:val="43182657"/>
    <w:rsid w:val="43194233"/>
    <w:rsid w:val="431C0C27"/>
    <w:rsid w:val="431E1273"/>
    <w:rsid w:val="4322631A"/>
    <w:rsid w:val="43230C6D"/>
    <w:rsid w:val="43312E3E"/>
    <w:rsid w:val="43352051"/>
    <w:rsid w:val="43365054"/>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707B6"/>
    <w:rsid w:val="4389126C"/>
    <w:rsid w:val="43891F4F"/>
    <w:rsid w:val="43937533"/>
    <w:rsid w:val="43942837"/>
    <w:rsid w:val="43944BBC"/>
    <w:rsid w:val="439A558D"/>
    <w:rsid w:val="439C1F73"/>
    <w:rsid w:val="43A474E0"/>
    <w:rsid w:val="43A5310A"/>
    <w:rsid w:val="43B03699"/>
    <w:rsid w:val="43BB47A2"/>
    <w:rsid w:val="43BC4F2D"/>
    <w:rsid w:val="43BD15D7"/>
    <w:rsid w:val="43BE6232"/>
    <w:rsid w:val="43C3358C"/>
    <w:rsid w:val="43C92374"/>
    <w:rsid w:val="43CD48C7"/>
    <w:rsid w:val="43D37B73"/>
    <w:rsid w:val="43D82A98"/>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93EB2"/>
    <w:rsid w:val="445A0B01"/>
    <w:rsid w:val="446012BE"/>
    <w:rsid w:val="44662797"/>
    <w:rsid w:val="44671BFA"/>
    <w:rsid w:val="44691E25"/>
    <w:rsid w:val="44785CA7"/>
    <w:rsid w:val="447B6358"/>
    <w:rsid w:val="447C36F4"/>
    <w:rsid w:val="447F6853"/>
    <w:rsid w:val="44805BFD"/>
    <w:rsid w:val="44815567"/>
    <w:rsid w:val="44820CE6"/>
    <w:rsid w:val="44827275"/>
    <w:rsid w:val="44846EF4"/>
    <w:rsid w:val="448A0139"/>
    <w:rsid w:val="448A687F"/>
    <w:rsid w:val="44911C54"/>
    <w:rsid w:val="44954C10"/>
    <w:rsid w:val="44985B95"/>
    <w:rsid w:val="44993616"/>
    <w:rsid w:val="449B4553"/>
    <w:rsid w:val="449B4BA3"/>
    <w:rsid w:val="449F37E1"/>
    <w:rsid w:val="44AE18E6"/>
    <w:rsid w:val="44AE6ECA"/>
    <w:rsid w:val="44B359DE"/>
    <w:rsid w:val="44B77AEC"/>
    <w:rsid w:val="44B8057D"/>
    <w:rsid w:val="44BB3F41"/>
    <w:rsid w:val="44BB4E50"/>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D510B"/>
    <w:rsid w:val="44F21237"/>
    <w:rsid w:val="44F52047"/>
    <w:rsid w:val="44F85D20"/>
    <w:rsid w:val="44FE0F27"/>
    <w:rsid w:val="44FE436E"/>
    <w:rsid w:val="450447F6"/>
    <w:rsid w:val="450A40CC"/>
    <w:rsid w:val="451213AD"/>
    <w:rsid w:val="45176037"/>
    <w:rsid w:val="45210077"/>
    <w:rsid w:val="45254026"/>
    <w:rsid w:val="45255F28"/>
    <w:rsid w:val="45275193"/>
    <w:rsid w:val="45283286"/>
    <w:rsid w:val="452E0095"/>
    <w:rsid w:val="45323F7E"/>
    <w:rsid w:val="4535219B"/>
    <w:rsid w:val="4540092C"/>
    <w:rsid w:val="454330A5"/>
    <w:rsid w:val="45451D58"/>
    <w:rsid w:val="454633DC"/>
    <w:rsid w:val="454A0B5A"/>
    <w:rsid w:val="454A2BC7"/>
    <w:rsid w:val="454D3DDB"/>
    <w:rsid w:val="45532917"/>
    <w:rsid w:val="455477A0"/>
    <w:rsid w:val="4555135B"/>
    <w:rsid w:val="45574CCE"/>
    <w:rsid w:val="455E626C"/>
    <w:rsid w:val="4562706C"/>
    <w:rsid w:val="45634994"/>
    <w:rsid w:val="457119D7"/>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C0A45"/>
    <w:rsid w:val="45EC2287"/>
    <w:rsid w:val="45F4581F"/>
    <w:rsid w:val="45FB46E8"/>
    <w:rsid w:val="45FC6AE1"/>
    <w:rsid w:val="46021082"/>
    <w:rsid w:val="46022BE9"/>
    <w:rsid w:val="460264AE"/>
    <w:rsid w:val="460615EF"/>
    <w:rsid w:val="460F60BC"/>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3654D"/>
    <w:rsid w:val="46861B21"/>
    <w:rsid w:val="468F024E"/>
    <w:rsid w:val="4691124C"/>
    <w:rsid w:val="469446D6"/>
    <w:rsid w:val="469722A4"/>
    <w:rsid w:val="469A51D2"/>
    <w:rsid w:val="46A42812"/>
    <w:rsid w:val="46A53D76"/>
    <w:rsid w:val="46AB4D66"/>
    <w:rsid w:val="46B5613E"/>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2C8F"/>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96783"/>
    <w:rsid w:val="474B1C86"/>
    <w:rsid w:val="474E3FFA"/>
    <w:rsid w:val="475279C0"/>
    <w:rsid w:val="4753503D"/>
    <w:rsid w:val="47570693"/>
    <w:rsid w:val="4759478A"/>
    <w:rsid w:val="475B519F"/>
    <w:rsid w:val="476218AB"/>
    <w:rsid w:val="4763727B"/>
    <w:rsid w:val="47691F47"/>
    <w:rsid w:val="47693D2D"/>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95228"/>
    <w:rsid w:val="47FB71BA"/>
    <w:rsid w:val="480406FD"/>
    <w:rsid w:val="480C71D4"/>
    <w:rsid w:val="48107ECE"/>
    <w:rsid w:val="481137E5"/>
    <w:rsid w:val="48123C4D"/>
    <w:rsid w:val="48144AC1"/>
    <w:rsid w:val="481B04C3"/>
    <w:rsid w:val="48205ABD"/>
    <w:rsid w:val="48241969"/>
    <w:rsid w:val="482461C3"/>
    <w:rsid w:val="48256BCE"/>
    <w:rsid w:val="48262BD7"/>
    <w:rsid w:val="4826320F"/>
    <w:rsid w:val="482728EE"/>
    <w:rsid w:val="48274AEC"/>
    <w:rsid w:val="48284B15"/>
    <w:rsid w:val="482A51F6"/>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F763FB"/>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D1D90"/>
    <w:rsid w:val="496F6FB0"/>
    <w:rsid w:val="497304AA"/>
    <w:rsid w:val="49792D58"/>
    <w:rsid w:val="49796A18"/>
    <w:rsid w:val="49962838"/>
    <w:rsid w:val="499634AF"/>
    <w:rsid w:val="49996F4C"/>
    <w:rsid w:val="49A6181E"/>
    <w:rsid w:val="49A75B81"/>
    <w:rsid w:val="49A92199"/>
    <w:rsid w:val="49AA5649"/>
    <w:rsid w:val="49AB4C68"/>
    <w:rsid w:val="49AC65E0"/>
    <w:rsid w:val="49AE23A4"/>
    <w:rsid w:val="49AF7522"/>
    <w:rsid w:val="49B02966"/>
    <w:rsid w:val="49B40DFB"/>
    <w:rsid w:val="49B54AF5"/>
    <w:rsid w:val="49B954B8"/>
    <w:rsid w:val="49BF0314"/>
    <w:rsid w:val="49CD3F23"/>
    <w:rsid w:val="49D6010B"/>
    <w:rsid w:val="49D66DB1"/>
    <w:rsid w:val="49E20C36"/>
    <w:rsid w:val="49E77A48"/>
    <w:rsid w:val="49E80350"/>
    <w:rsid w:val="49F774F6"/>
    <w:rsid w:val="49F940AC"/>
    <w:rsid w:val="49FC6FF1"/>
    <w:rsid w:val="49FD4A73"/>
    <w:rsid w:val="4A032052"/>
    <w:rsid w:val="4A0360FA"/>
    <w:rsid w:val="4A061AFF"/>
    <w:rsid w:val="4A061C01"/>
    <w:rsid w:val="4A080885"/>
    <w:rsid w:val="4A0949B1"/>
    <w:rsid w:val="4A0C67CB"/>
    <w:rsid w:val="4A137559"/>
    <w:rsid w:val="4A161939"/>
    <w:rsid w:val="4A182544"/>
    <w:rsid w:val="4A1A1CD6"/>
    <w:rsid w:val="4A211CF9"/>
    <w:rsid w:val="4A2410AF"/>
    <w:rsid w:val="4A256057"/>
    <w:rsid w:val="4A2C2F4D"/>
    <w:rsid w:val="4A2C60CF"/>
    <w:rsid w:val="4A2F18AE"/>
    <w:rsid w:val="4A310722"/>
    <w:rsid w:val="4A31517C"/>
    <w:rsid w:val="4A332FE3"/>
    <w:rsid w:val="4A3B4B94"/>
    <w:rsid w:val="4A3D201D"/>
    <w:rsid w:val="4A3D30F4"/>
    <w:rsid w:val="4A4325C1"/>
    <w:rsid w:val="4A445199"/>
    <w:rsid w:val="4A45751B"/>
    <w:rsid w:val="4A484AD5"/>
    <w:rsid w:val="4A4C3A5E"/>
    <w:rsid w:val="4A4C60F4"/>
    <w:rsid w:val="4A4D684E"/>
    <w:rsid w:val="4A4E5533"/>
    <w:rsid w:val="4A505E50"/>
    <w:rsid w:val="4A5541F2"/>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C0FDB"/>
    <w:rsid w:val="4A8C4971"/>
    <w:rsid w:val="4A92209F"/>
    <w:rsid w:val="4A9C0221"/>
    <w:rsid w:val="4A9D3799"/>
    <w:rsid w:val="4AB54221"/>
    <w:rsid w:val="4AB5641F"/>
    <w:rsid w:val="4AB845B5"/>
    <w:rsid w:val="4ABE0184"/>
    <w:rsid w:val="4AC07BE2"/>
    <w:rsid w:val="4ACD3AC6"/>
    <w:rsid w:val="4AD14E38"/>
    <w:rsid w:val="4AD27AEB"/>
    <w:rsid w:val="4AD43FEB"/>
    <w:rsid w:val="4AD621D7"/>
    <w:rsid w:val="4ADB750F"/>
    <w:rsid w:val="4ADF3AB8"/>
    <w:rsid w:val="4AE00B33"/>
    <w:rsid w:val="4AE1337F"/>
    <w:rsid w:val="4AE820AF"/>
    <w:rsid w:val="4AE954C4"/>
    <w:rsid w:val="4AEF62FD"/>
    <w:rsid w:val="4AF01080"/>
    <w:rsid w:val="4AF1651E"/>
    <w:rsid w:val="4AF95C0F"/>
    <w:rsid w:val="4AFA207B"/>
    <w:rsid w:val="4AFE2D6E"/>
    <w:rsid w:val="4B087A69"/>
    <w:rsid w:val="4B0C6E2E"/>
    <w:rsid w:val="4B0E247B"/>
    <w:rsid w:val="4B101FCF"/>
    <w:rsid w:val="4B1443D7"/>
    <w:rsid w:val="4B2067C2"/>
    <w:rsid w:val="4B211352"/>
    <w:rsid w:val="4B211FDB"/>
    <w:rsid w:val="4B390AF7"/>
    <w:rsid w:val="4B3A447A"/>
    <w:rsid w:val="4B4126FB"/>
    <w:rsid w:val="4B464DC9"/>
    <w:rsid w:val="4B5700BB"/>
    <w:rsid w:val="4B58772F"/>
    <w:rsid w:val="4B5E2231"/>
    <w:rsid w:val="4B5F05EA"/>
    <w:rsid w:val="4B647D38"/>
    <w:rsid w:val="4B692EA5"/>
    <w:rsid w:val="4B6B18E5"/>
    <w:rsid w:val="4B6B4FBC"/>
    <w:rsid w:val="4B6C65FF"/>
    <w:rsid w:val="4B73522F"/>
    <w:rsid w:val="4B754620"/>
    <w:rsid w:val="4B811226"/>
    <w:rsid w:val="4B82486E"/>
    <w:rsid w:val="4B8D6103"/>
    <w:rsid w:val="4B8F3B84"/>
    <w:rsid w:val="4B905F60"/>
    <w:rsid w:val="4B967373"/>
    <w:rsid w:val="4BA20BB3"/>
    <w:rsid w:val="4BA2158F"/>
    <w:rsid w:val="4BA51985"/>
    <w:rsid w:val="4BA8599E"/>
    <w:rsid w:val="4BA94739"/>
    <w:rsid w:val="4BAB34B4"/>
    <w:rsid w:val="4BB05738"/>
    <w:rsid w:val="4BB17EDA"/>
    <w:rsid w:val="4BB97224"/>
    <w:rsid w:val="4BBA4B80"/>
    <w:rsid w:val="4BC679E1"/>
    <w:rsid w:val="4BCF19C0"/>
    <w:rsid w:val="4BD12AD8"/>
    <w:rsid w:val="4BDD5790"/>
    <w:rsid w:val="4BE25FB4"/>
    <w:rsid w:val="4BE550E3"/>
    <w:rsid w:val="4BEF416D"/>
    <w:rsid w:val="4BF11552"/>
    <w:rsid w:val="4BF56DAC"/>
    <w:rsid w:val="4BF87D30"/>
    <w:rsid w:val="4BF94B02"/>
    <w:rsid w:val="4C051422"/>
    <w:rsid w:val="4C0D7734"/>
    <w:rsid w:val="4C107902"/>
    <w:rsid w:val="4C187B79"/>
    <w:rsid w:val="4C1A1560"/>
    <w:rsid w:val="4C210EF5"/>
    <w:rsid w:val="4C257E2C"/>
    <w:rsid w:val="4C266F94"/>
    <w:rsid w:val="4C2804C8"/>
    <w:rsid w:val="4C2A08F0"/>
    <w:rsid w:val="4C2C3279"/>
    <w:rsid w:val="4C365617"/>
    <w:rsid w:val="4C3808C8"/>
    <w:rsid w:val="4C486C7E"/>
    <w:rsid w:val="4C4F073F"/>
    <w:rsid w:val="4C5379D0"/>
    <w:rsid w:val="4C54044A"/>
    <w:rsid w:val="4C552648"/>
    <w:rsid w:val="4C5A2353"/>
    <w:rsid w:val="4C5C0044"/>
    <w:rsid w:val="4C6A2839"/>
    <w:rsid w:val="4C6A6D6A"/>
    <w:rsid w:val="4C6B4FAF"/>
    <w:rsid w:val="4C6B6150"/>
    <w:rsid w:val="4C7510D9"/>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D00B9B"/>
    <w:rsid w:val="4CD25495"/>
    <w:rsid w:val="4CDF25AC"/>
    <w:rsid w:val="4CE1253E"/>
    <w:rsid w:val="4CE1750A"/>
    <w:rsid w:val="4CE70EC4"/>
    <w:rsid w:val="4CE87639"/>
    <w:rsid w:val="4CEA5F20"/>
    <w:rsid w:val="4CEB7D83"/>
    <w:rsid w:val="4CF10D2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404758"/>
    <w:rsid w:val="4E414054"/>
    <w:rsid w:val="4E440025"/>
    <w:rsid w:val="4E4540F3"/>
    <w:rsid w:val="4E4A443F"/>
    <w:rsid w:val="4E4E1EE7"/>
    <w:rsid w:val="4E4F1B04"/>
    <w:rsid w:val="4E4F397B"/>
    <w:rsid w:val="4E55535C"/>
    <w:rsid w:val="4E5C7BAA"/>
    <w:rsid w:val="4E6202F5"/>
    <w:rsid w:val="4E671EEA"/>
    <w:rsid w:val="4E6F1211"/>
    <w:rsid w:val="4E701003"/>
    <w:rsid w:val="4E725A1F"/>
    <w:rsid w:val="4E756EBB"/>
    <w:rsid w:val="4E781290"/>
    <w:rsid w:val="4E7C3E90"/>
    <w:rsid w:val="4E7F6D11"/>
    <w:rsid w:val="4E874041"/>
    <w:rsid w:val="4E884E8C"/>
    <w:rsid w:val="4E8A47E6"/>
    <w:rsid w:val="4E8D0FEE"/>
    <w:rsid w:val="4E8F6056"/>
    <w:rsid w:val="4E8F7F3C"/>
    <w:rsid w:val="4E9B3995"/>
    <w:rsid w:val="4E9E55C0"/>
    <w:rsid w:val="4EAD5C96"/>
    <w:rsid w:val="4EC13525"/>
    <w:rsid w:val="4ECA6E54"/>
    <w:rsid w:val="4ED02D5C"/>
    <w:rsid w:val="4ED25D29"/>
    <w:rsid w:val="4ED2625F"/>
    <w:rsid w:val="4ED66E64"/>
    <w:rsid w:val="4ED73F53"/>
    <w:rsid w:val="4ED8629B"/>
    <w:rsid w:val="4EE60657"/>
    <w:rsid w:val="4EE711CA"/>
    <w:rsid w:val="4EE92945"/>
    <w:rsid w:val="4EEB24B7"/>
    <w:rsid w:val="4F0A7A94"/>
    <w:rsid w:val="4F0C75C4"/>
    <w:rsid w:val="4F100C20"/>
    <w:rsid w:val="4F1A0159"/>
    <w:rsid w:val="4F2251DA"/>
    <w:rsid w:val="4F26376B"/>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918DC"/>
    <w:rsid w:val="4F7B21EF"/>
    <w:rsid w:val="4F816C61"/>
    <w:rsid w:val="4F875FFE"/>
    <w:rsid w:val="4F876E01"/>
    <w:rsid w:val="4F8B027A"/>
    <w:rsid w:val="4F913573"/>
    <w:rsid w:val="4F93631E"/>
    <w:rsid w:val="4F983E5B"/>
    <w:rsid w:val="4FA47DC1"/>
    <w:rsid w:val="4FA94C3E"/>
    <w:rsid w:val="4FAB0587"/>
    <w:rsid w:val="4FAC56C8"/>
    <w:rsid w:val="4FAC61DF"/>
    <w:rsid w:val="4FBB5FF8"/>
    <w:rsid w:val="4FBB61DD"/>
    <w:rsid w:val="4FBD06C3"/>
    <w:rsid w:val="4FC2637C"/>
    <w:rsid w:val="4FC75DC2"/>
    <w:rsid w:val="4FD418D4"/>
    <w:rsid w:val="4FD8578D"/>
    <w:rsid w:val="4FD963B2"/>
    <w:rsid w:val="4FDF0513"/>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C6C65"/>
    <w:rsid w:val="508E7EAE"/>
    <w:rsid w:val="5090717D"/>
    <w:rsid w:val="50913A81"/>
    <w:rsid w:val="509337BA"/>
    <w:rsid w:val="50963CF2"/>
    <w:rsid w:val="509B1C79"/>
    <w:rsid w:val="509C4BBB"/>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81079"/>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F6603"/>
    <w:rsid w:val="51B56BDC"/>
    <w:rsid w:val="51B74F8E"/>
    <w:rsid w:val="51CD69AC"/>
    <w:rsid w:val="51D46637"/>
    <w:rsid w:val="51DB6B69"/>
    <w:rsid w:val="51E003DC"/>
    <w:rsid w:val="51E247BE"/>
    <w:rsid w:val="51E81281"/>
    <w:rsid w:val="51E95742"/>
    <w:rsid w:val="51EB0C26"/>
    <w:rsid w:val="51ED2C7A"/>
    <w:rsid w:val="51EE7B3C"/>
    <w:rsid w:val="51F279CE"/>
    <w:rsid w:val="51FD7691"/>
    <w:rsid w:val="52006417"/>
    <w:rsid w:val="52016B6E"/>
    <w:rsid w:val="5206251F"/>
    <w:rsid w:val="52076DB0"/>
    <w:rsid w:val="520812A5"/>
    <w:rsid w:val="52304437"/>
    <w:rsid w:val="523934A9"/>
    <w:rsid w:val="523A2058"/>
    <w:rsid w:val="523F4084"/>
    <w:rsid w:val="52413A29"/>
    <w:rsid w:val="52473CEC"/>
    <w:rsid w:val="524B1983"/>
    <w:rsid w:val="5253261E"/>
    <w:rsid w:val="52535E1D"/>
    <w:rsid w:val="52561169"/>
    <w:rsid w:val="525A1FA9"/>
    <w:rsid w:val="52614B6B"/>
    <w:rsid w:val="52653BBD"/>
    <w:rsid w:val="52694663"/>
    <w:rsid w:val="52722B49"/>
    <w:rsid w:val="5272764F"/>
    <w:rsid w:val="52754C9F"/>
    <w:rsid w:val="527A5020"/>
    <w:rsid w:val="528775F5"/>
    <w:rsid w:val="529002B4"/>
    <w:rsid w:val="52940124"/>
    <w:rsid w:val="5294541B"/>
    <w:rsid w:val="5295257D"/>
    <w:rsid w:val="52A7102C"/>
    <w:rsid w:val="52A96FE9"/>
    <w:rsid w:val="52AB4331"/>
    <w:rsid w:val="52B04F36"/>
    <w:rsid w:val="52B34E91"/>
    <w:rsid w:val="52B7628B"/>
    <w:rsid w:val="52C11C96"/>
    <w:rsid w:val="52C12293"/>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C51"/>
    <w:rsid w:val="532B2D97"/>
    <w:rsid w:val="53333731"/>
    <w:rsid w:val="5334577F"/>
    <w:rsid w:val="5334770E"/>
    <w:rsid w:val="53391617"/>
    <w:rsid w:val="533940D8"/>
    <w:rsid w:val="53400FA2"/>
    <w:rsid w:val="53456597"/>
    <w:rsid w:val="534815F4"/>
    <w:rsid w:val="5349204B"/>
    <w:rsid w:val="534B231F"/>
    <w:rsid w:val="534F2319"/>
    <w:rsid w:val="53533221"/>
    <w:rsid w:val="53541624"/>
    <w:rsid w:val="535A1B4B"/>
    <w:rsid w:val="535A22D2"/>
    <w:rsid w:val="535D4994"/>
    <w:rsid w:val="535D7D49"/>
    <w:rsid w:val="53610B9F"/>
    <w:rsid w:val="5362347A"/>
    <w:rsid w:val="5367661E"/>
    <w:rsid w:val="53683CC0"/>
    <w:rsid w:val="536F5A7D"/>
    <w:rsid w:val="537565DC"/>
    <w:rsid w:val="537A3547"/>
    <w:rsid w:val="537F46C6"/>
    <w:rsid w:val="5380302F"/>
    <w:rsid w:val="538A7CC5"/>
    <w:rsid w:val="538B0B91"/>
    <w:rsid w:val="539058A9"/>
    <w:rsid w:val="53922C86"/>
    <w:rsid w:val="539433BF"/>
    <w:rsid w:val="539662A9"/>
    <w:rsid w:val="539677B2"/>
    <w:rsid w:val="539848C2"/>
    <w:rsid w:val="539C5E38"/>
    <w:rsid w:val="53A361E1"/>
    <w:rsid w:val="53A872A0"/>
    <w:rsid w:val="53AE2023"/>
    <w:rsid w:val="53AE7F01"/>
    <w:rsid w:val="53AF6E1B"/>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7036C"/>
    <w:rsid w:val="54C93027"/>
    <w:rsid w:val="54CF479A"/>
    <w:rsid w:val="54D526BD"/>
    <w:rsid w:val="54D71AD7"/>
    <w:rsid w:val="54DE00E7"/>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6134B"/>
    <w:rsid w:val="553C3366"/>
    <w:rsid w:val="554078E1"/>
    <w:rsid w:val="55415B2A"/>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9722A"/>
    <w:rsid w:val="55AF0DDA"/>
    <w:rsid w:val="55B07E14"/>
    <w:rsid w:val="55B828D2"/>
    <w:rsid w:val="55B90E81"/>
    <w:rsid w:val="55BA107A"/>
    <w:rsid w:val="55C1516E"/>
    <w:rsid w:val="55C17DEC"/>
    <w:rsid w:val="55C44544"/>
    <w:rsid w:val="55C82F4A"/>
    <w:rsid w:val="55C85A59"/>
    <w:rsid w:val="55CB0CD7"/>
    <w:rsid w:val="55CE34BF"/>
    <w:rsid w:val="55CF6416"/>
    <w:rsid w:val="55D512C4"/>
    <w:rsid w:val="55D96206"/>
    <w:rsid w:val="55E532A1"/>
    <w:rsid w:val="55E57C11"/>
    <w:rsid w:val="55EE320D"/>
    <w:rsid w:val="55EE5388"/>
    <w:rsid w:val="55F2573B"/>
    <w:rsid w:val="55F924D4"/>
    <w:rsid w:val="55FD211F"/>
    <w:rsid w:val="55FD65BA"/>
    <w:rsid w:val="56001A35"/>
    <w:rsid w:val="56001C71"/>
    <w:rsid w:val="560C2D25"/>
    <w:rsid w:val="56116391"/>
    <w:rsid w:val="561220C4"/>
    <w:rsid w:val="56143918"/>
    <w:rsid w:val="561B5012"/>
    <w:rsid w:val="561C674F"/>
    <w:rsid w:val="562E0A57"/>
    <w:rsid w:val="56324B78"/>
    <w:rsid w:val="56360B83"/>
    <w:rsid w:val="5638384F"/>
    <w:rsid w:val="5638544C"/>
    <w:rsid w:val="563A0423"/>
    <w:rsid w:val="563D1BCB"/>
    <w:rsid w:val="563E33F3"/>
    <w:rsid w:val="563E640C"/>
    <w:rsid w:val="564D6A26"/>
    <w:rsid w:val="56534623"/>
    <w:rsid w:val="56546BCC"/>
    <w:rsid w:val="565F28EC"/>
    <w:rsid w:val="566205FC"/>
    <w:rsid w:val="56687250"/>
    <w:rsid w:val="566B4E31"/>
    <w:rsid w:val="567B5958"/>
    <w:rsid w:val="568026F8"/>
    <w:rsid w:val="5683367D"/>
    <w:rsid w:val="568B6CCD"/>
    <w:rsid w:val="569737C8"/>
    <w:rsid w:val="56973E7D"/>
    <w:rsid w:val="569B0D24"/>
    <w:rsid w:val="569F1FC1"/>
    <w:rsid w:val="56A95538"/>
    <w:rsid w:val="56AB27CF"/>
    <w:rsid w:val="56AB3748"/>
    <w:rsid w:val="56AD7B3C"/>
    <w:rsid w:val="56AF72B3"/>
    <w:rsid w:val="56B00CC9"/>
    <w:rsid w:val="56B032E5"/>
    <w:rsid w:val="56BF2C88"/>
    <w:rsid w:val="56C053D0"/>
    <w:rsid w:val="56C056E0"/>
    <w:rsid w:val="56C3271E"/>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625A"/>
    <w:rsid w:val="571454DB"/>
    <w:rsid w:val="571764AD"/>
    <w:rsid w:val="57194E75"/>
    <w:rsid w:val="571A4591"/>
    <w:rsid w:val="571D387C"/>
    <w:rsid w:val="5722210A"/>
    <w:rsid w:val="57244EE3"/>
    <w:rsid w:val="572838CF"/>
    <w:rsid w:val="572C6094"/>
    <w:rsid w:val="572F729D"/>
    <w:rsid w:val="57320323"/>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96E57"/>
    <w:rsid w:val="57A74B4E"/>
    <w:rsid w:val="57A9565E"/>
    <w:rsid w:val="57A9580A"/>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44482C"/>
    <w:rsid w:val="58481565"/>
    <w:rsid w:val="58527827"/>
    <w:rsid w:val="585A067F"/>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E27346"/>
    <w:rsid w:val="58E67D79"/>
    <w:rsid w:val="58E90F45"/>
    <w:rsid w:val="58E92AD9"/>
    <w:rsid w:val="58E952B6"/>
    <w:rsid w:val="58EA6DEB"/>
    <w:rsid w:val="58F16C7A"/>
    <w:rsid w:val="58F3217D"/>
    <w:rsid w:val="58F911DD"/>
    <w:rsid w:val="58FA2270"/>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8290B"/>
    <w:rsid w:val="599E0B6F"/>
    <w:rsid w:val="599F69F8"/>
    <w:rsid w:val="599F74F1"/>
    <w:rsid w:val="59A6256A"/>
    <w:rsid w:val="59A81CD9"/>
    <w:rsid w:val="59A92BA5"/>
    <w:rsid w:val="59AA5AAA"/>
    <w:rsid w:val="59B32FF2"/>
    <w:rsid w:val="59B722F3"/>
    <w:rsid w:val="59C072BD"/>
    <w:rsid w:val="59CD5043"/>
    <w:rsid w:val="59D631F5"/>
    <w:rsid w:val="59EA45D3"/>
    <w:rsid w:val="59EE60B2"/>
    <w:rsid w:val="59F16754"/>
    <w:rsid w:val="59F277E1"/>
    <w:rsid w:val="59F93C29"/>
    <w:rsid w:val="59FA24EA"/>
    <w:rsid w:val="59FC0341"/>
    <w:rsid w:val="5A0A1945"/>
    <w:rsid w:val="5A0D35A8"/>
    <w:rsid w:val="5A137044"/>
    <w:rsid w:val="5A192DF9"/>
    <w:rsid w:val="5A1B7661"/>
    <w:rsid w:val="5A2051E5"/>
    <w:rsid w:val="5A246AF0"/>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44F1"/>
    <w:rsid w:val="5A8D7550"/>
    <w:rsid w:val="5A931185"/>
    <w:rsid w:val="5A9A6788"/>
    <w:rsid w:val="5A9E7862"/>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4836"/>
    <w:rsid w:val="5AFB3D0E"/>
    <w:rsid w:val="5AFB46B1"/>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70C58"/>
    <w:rsid w:val="5C0C5C12"/>
    <w:rsid w:val="5C0D5892"/>
    <w:rsid w:val="5C1009D4"/>
    <w:rsid w:val="5C112081"/>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E000C"/>
    <w:rsid w:val="5CA85A91"/>
    <w:rsid w:val="5CA918B9"/>
    <w:rsid w:val="5CAA2A23"/>
    <w:rsid w:val="5CAD799A"/>
    <w:rsid w:val="5CAF06D8"/>
    <w:rsid w:val="5CB07969"/>
    <w:rsid w:val="5CB40AC3"/>
    <w:rsid w:val="5CB507AF"/>
    <w:rsid w:val="5CC12886"/>
    <w:rsid w:val="5CC30330"/>
    <w:rsid w:val="5CC34570"/>
    <w:rsid w:val="5CC4446B"/>
    <w:rsid w:val="5CCA2587"/>
    <w:rsid w:val="5CD737A8"/>
    <w:rsid w:val="5CD96EEE"/>
    <w:rsid w:val="5CE70D83"/>
    <w:rsid w:val="5CE8015F"/>
    <w:rsid w:val="5CED04BA"/>
    <w:rsid w:val="5CF42970"/>
    <w:rsid w:val="5CF63611"/>
    <w:rsid w:val="5CF9354F"/>
    <w:rsid w:val="5CFA296A"/>
    <w:rsid w:val="5CFD28C5"/>
    <w:rsid w:val="5CFF09AD"/>
    <w:rsid w:val="5CFF3F21"/>
    <w:rsid w:val="5D016C28"/>
    <w:rsid w:val="5D092277"/>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5B67"/>
    <w:rsid w:val="5D6568FB"/>
    <w:rsid w:val="5D661F48"/>
    <w:rsid w:val="5D6B74F6"/>
    <w:rsid w:val="5D6E3537"/>
    <w:rsid w:val="5D6E585A"/>
    <w:rsid w:val="5D7734EC"/>
    <w:rsid w:val="5D775150"/>
    <w:rsid w:val="5D78700F"/>
    <w:rsid w:val="5D7A3559"/>
    <w:rsid w:val="5D815BBF"/>
    <w:rsid w:val="5D833CEE"/>
    <w:rsid w:val="5D8C4E0A"/>
    <w:rsid w:val="5D921A3A"/>
    <w:rsid w:val="5D923B8C"/>
    <w:rsid w:val="5D975399"/>
    <w:rsid w:val="5D980DF4"/>
    <w:rsid w:val="5D983E4E"/>
    <w:rsid w:val="5D986262"/>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614BD5"/>
    <w:rsid w:val="5E615ED4"/>
    <w:rsid w:val="5E62002E"/>
    <w:rsid w:val="5E65126A"/>
    <w:rsid w:val="5E69681E"/>
    <w:rsid w:val="5E705C66"/>
    <w:rsid w:val="5E7267F2"/>
    <w:rsid w:val="5E780A04"/>
    <w:rsid w:val="5E7C4953"/>
    <w:rsid w:val="5E852172"/>
    <w:rsid w:val="5E85546C"/>
    <w:rsid w:val="5E8B2B96"/>
    <w:rsid w:val="5E910E34"/>
    <w:rsid w:val="5E9420BF"/>
    <w:rsid w:val="5E9740E9"/>
    <w:rsid w:val="5E9B6F80"/>
    <w:rsid w:val="5E9E0C8A"/>
    <w:rsid w:val="5E9F6A8D"/>
    <w:rsid w:val="5EA431FE"/>
    <w:rsid w:val="5EAB15FA"/>
    <w:rsid w:val="5EB5510D"/>
    <w:rsid w:val="5EB563D5"/>
    <w:rsid w:val="5EB57A44"/>
    <w:rsid w:val="5EB635F2"/>
    <w:rsid w:val="5EB86AF5"/>
    <w:rsid w:val="5EBF6480"/>
    <w:rsid w:val="5ED837A7"/>
    <w:rsid w:val="5ED83A6B"/>
    <w:rsid w:val="5EE8497A"/>
    <w:rsid w:val="5EEA24D3"/>
    <w:rsid w:val="5EEE3322"/>
    <w:rsid w:val="5EFF150E"/>
    <w:rsid w:val="5F03465D"/>
    <w:rsid w:val="5F0367F2"/>
    <w:rsid w:val="5F05522A"/>
    <w:rsid w:val="5F0813EE"/>
    <w:rsid w:val="5F121D6F"/>
    <w:rsid w:val="5F1631E3"/>
    <w:rsid w:val="5F1C5B9B"/>
    <w:rsid w:val="5F1E209F"/>
    <w:rsid w:val="5F1F2410"/>
    <w:rsid w:val="5F276DA9"/>
    <w:rsid w:val="5F2922AC"/>
    <w:rsid w:val="5F3076FC"/>
    <w:rsid w:val="5F32144E"/>
    <w:rsid w:val="5F3715C2"/>
    <w:rsid w:val="5F390348"/>
    <w:rsid w:val="5F3B6A5A"/>
    <w:rsid w:val="5F42158C"/>
    <w:rsid w:val="5F46213C"/>
    <w:rsid w:val="5F4750E0"/>
    <w:rsid w:val="5F4A33AE"/>
    <w:rsid w:val="5F517BED"/>
    <w:rsid w:val="5F5B7104"/>
    <w:rsid w:val="5F75201C"/>
    <w:rsid w:val="5F7713E3"/>
    <w:rsid w:val="5F7C42B5"/>
    <w:rsid w:val="5F801D8C"/>
    <w:rsid w:val="5F857143"/>
    <w:rsid w:val="5F8800C7"/>
    <w:rsid w:val="5F8C30B2"/>
    <w:rsid w:val="5F8C7557"/>
    <w:rsid w:val="5F957C74"/>
    <w:rsid w:val="5F9A5EE2"/>
    <w:rsid w:val="5F9B3B4B"/>
    <w:rsid w:val="5F9D47EA"/>
    <w:rsid w:val="5FA3583A"/>
    <w:rsid w:val="5FA9244C"/>
    <w:rsid w:val="5FAD0819"/>
    <w:rsid w:val="5FAD47CB"/>
    <w:rsid w:val="5FAD5429"/>
    <w:rsid w:val="5FB40BFB"/>
    <w:rsid w:val="5FB721A3"/>
    <w:rsid w:val="5FB92148"/>
    <w:rsid w:val="5FBC5146"/>
    <w:rsid w:val="5FBF2BEC"/>
    <w:rsid w:val="5FC51AC5"/>
    <w:rsid w:val="5FDD3055"/>
    <w:rsid w:val="5FDF0416"/>
    <w:rsid w:val="5FE96E67"/>
    <w:rsid w:val="5FEA4CFF"/>
    <w:rsid w:val="5FEB0C48"/>
    <w:rsid w:val="5FEC5946"/>
    <w:rsid w:val="5FEC77D9"/>
    <w:rsid w:val="5FF02075"/>
    <w:rsid w:val="5FF03C5E"/>
    <w:rsid w:val="5FFD5B08"/>
    <w:rsid w:val="600172AC"/>
    <w:rsid w:val="600864B9"/>
    <w:rsid w:val="600A1215"/>
    <w:rsid w:val="600C1D11"/>
    <w:rsid w:val="600C2517"/>
    <w:rsid w:val="6012222A"/>
    <w:rsid w:val="60135FEC"/>
    <w:rsid w:val="60142E33"/>
    <w:rsid w:val="60152188"/>
    <w:rsid w:val="60255A41"/>
    <w:rsid w:val="602E7086"/>
    <w:rsid w:val="602F3586"/>
    <w:rsid w:val="602F463E"/>
    <w:rsid w:val="60335FE2"/>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A4A73"/>
    <w:rsid w:val="60BE5EB2"/>
    <w:rsid w:val="60C24F4E"/>
    <w:rsid w:val="60C36191"/>
    <w:rsid w:val="60C765FD"/>
    <w:rsid w:val="60C9054F"/>
    <w:rsid w:val="60CB7A19"/>
    <w:rsid w:val="60CE3C62"/>
    <w:rsid w:val="60CF386D"/>
    <w:rsid w:val="60D04DCB"/>
    <w:rsid w:val="60DB4245"/>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D563F"/>
    <w:rsid w:val="61537C46"/>
    <w:rsid w:val="615C6485"/>
    <w:rsid w:val="615D4CDD"/>
    <w:rsid w:val="616366D4"/>
    <w:rsid w:val="61651BD7"/>
    <w:rsid w:val="616C4DE5"/>
    <w:rsid w:val="61716EF0"/>
    <w:rsid w:val="6173696E"/>
    <w:rsid w:val="61737BEA"/>
    <w:rsid w:val="617514C0"/>
    <w:rsid w:val="617607B4"/>
    <w:rsid w:val="617637D2"/>
    <w:rsid w:val="617A7D6C"/>
    <w:rsid w:val="617B3D7A"/>
    <w:rsid w:val="61885FA8"/>
    <w:rsid w:val="618A154C"/>
    <w:rsid w:val="618D233C"/>
    <w:rsid w:val="618E5E5A"/>
    <w:rsid w:val="619A462F"/>
    <w:rsid w:val="619B42AF"/>
    <w:rsid w:val="61A161B8"/>
    <w:rsid w:val="61A306B9"/>
    <w:rsid w:val="61A5455E"/>
    <w:rsid w:val="61AA30FD"/>
    <w:rsid w:val="61AC4E41"/>
    <w:rsid w:val="61AF2F50"/>
    <w:rsid w:val="61B16453"/>
    <w:rsid w:val="61B72E44"/>
    <w:rsid w:val="61B81489"/>
    <w:rsid w:val="61B86097"/>
    <w:rsid w:val="61BF3DB8"/>
    <w:rsid w:val="61C41854"/>
    <w:rsid w:val="61C52AFE"/>
    <w:rsid w:val="61C53678"/>
    <w:rsid w:val="61D23CDA"/>
    <w:rsid w:val="61D87997"/>
    <w:rsid w:val="61DD7FED"/>
    <w:rsid w:val="61E05150"/>
    <w:rsid w:val="61E42DF4"/>
    <w:rsid w:val="61E8700C"/>
    <w:rsid w:val="61EA78B2"/>
    <w:rsid w:val="61F247C1"/>
    <w:rsid w:val="61F26E3A"/>
    <w:rsid w:val="61F85D19"/>
    <w:rsid w:val="61FA752C"/>
    <w:rsid w:val="62004DAE"/>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A4707"/>
    <w:rsid w:val="62BD4E77"/>
    <w:rsid w:val="62C06045"/>
    <w:rsid w:val="62C16FAC"/>
    <w:rsid w:val="62C176E9"/>
    <w:rsid w:val="62C31F7F"/>
    <w:rsid w:val="62CB0919"/>
    <w:rsid w:val="62D1005C"/>
    <w:rsid w:val="62D22741"/>
    <w:rsid w:val="62D27B7C"/>
    <w:rsid w:val="62DA3240"/>
    <w:rsid w:val="62DE52B2"/>
    <w:rsid w:val="62DF3642"/>
    <w:rsid w:val="62E05D2E"/>
    <w:rsid w:val="62E52526"/>
    <w:rsid w:val="62E8698C"/>
    <w:rsid w:val="62EB58F4"/>
    <w:rsid w:val="62F01A4F"/>
    <w:rsid w:val="62F82A73"/>
    <w:rsid w:val="62FA2F80"/>
    <w:rsid w:val="62FD7DE8"/>
    <w:rsid w:val="6300717D"/>
    <w:rsid w:val="63037B71"/>
    <w:rsid w:val="63130619"/>
    <w:rsid w:val="63141C61"/>
    <w:rsid w:val="63142770"/>
    <w:rsid w:val="632442AB"/>
    <w:rsid w:val="63262F2A"/>
    <w:rsid w:val="632F1199"/>
    <w:rsid w:val="63302147"/>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F4869"/>
    <w:rsid w:val="63E31E7D"/>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667C4"/>
    <w:rsid w:val="641800B7"/>
    <w:rsid w:val="6419326D"/>
    <w:rsid w:val="641D4987"/>
    <w:rsid w:val="641E1706"/>
    <w:rsid w:val="64210C70"/>
    <w:rsid w:val="64212D54"/>
    <w:rsid w:val="642C4FB0"/>
    <w:rsid w:val="643364F2"/>
    <w:rsid w:val="64390C64"/>
    <w:rsid w:val="64393C7E"/>
    <w:rsid w:val="64467CD3"/>
    <w:rsid w:val="64541701"/>
    <w:rsid w:val="64607EA1"/>
    <w:rsid w:val="6464671C"/>
    <w:rsid w:val="646B7F02"/>
    <w:rsid w:val="646F5887"/>
    <w:rsid w:val="64740C81"/>
    <w:rsid w:val="64760260"/>
    <w:rsid w:val="648065F1"/>
    <w:rsid w:val="64833F66"/>
    <w:rsid w:val="648A6F00"/>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F29EF"/>
    <w:rsid w:val="64D11969"/>
    <w:rsid w:val="64D24A85"/>
    <w:rsid w:val="64D5475B"/>
    <w:rsid w:val="64D811FE"/>
    <w:rsid w:val="64DA7F84"/>
    <w:rsid w:val="64DB5D3F"/>
    <w:rsid w:val="64E12F7E"/>
    <w:rsid w:val="64E17ADD"/>
    <w:rsid w:val="64E6582A"/>
    <w:rsid w:val="64E95455"/>
    <w:rsid w:val="64EA0B03"/>
    <w:rsid w:val="64EB2422"/>
    <w:rsid w:val="64EB5CA0"/>
    <w:rsid w:val="64F40B2E"/>
    <w:rsid w:val="64F63874"/>
    <w:rsid w:val="64F704F2"/>
    <w:rsid w:val="64FB2FA0"/>
    <w:rsid w:val="64FC0583"/>
    <w:rsid w:val="6508437C"/>
    <w:rsid w:val="650F6F00"/>
    <w:rsid w:val="651365C9"/>
    <w:rsid w:val="65183223"/>
    <w:rsid w:val="65293587"/>
    <w:rsid w:val="652C59DF"/>
    <w:rsid w:val="652D418B"/>
    <w:rsid w:val="652E1915"/>
    <w:rsid w:val="652E1C0D"/>
    <w:rsid w:val="65310946"/>
    <w:rsid w:val="653811AB"/>
    <w:rsid w:val="653F1EA7"/>
    <w:rsid w:val="65406223"/>
    <w:rsid w:val="65434E15"/>
    <w:rsid w:val="65440B7B"/>
    <w:rsid w:val="6548383B"/>
    <w:rsid w:val="654B153D"/>
    <w:rsid w:val="65532AA7"/>
    <w:rsid w:val="65567555"/>
    <w:rsid w:val="655E0BCB"/>
    <w:rsid w:val="65625F7D"/>
    <w:rsid w:val="65644665"/>
    <w:rsid w:val="65662175"/>
    <w:rsid w:val="656A73B5"/>
    <w:rsid w:val="656E627A"/>
    <w:rsid w:val="656F2DF8"/>
    <w:rsid w:val="6575158B"/>
    <w:rsid w:val="657612AC"/>
    <w:rsid w:val="657D4E8B"/>
    <w:rsid w:val="658B4525"/>
    <w:rsid w:val="65956720"/>
    <w:rsid w:val="65960E19"/>
    <w:rsid w:val="659E3231"/>
    <w:rsid w:val="65B06CE3"/>
    <w:rsid w:val="65B14764"/>
    <w:rsid w:val="65B14923"/>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602"/>
    <w:rsid w:val="65EE67C8"/>
    <w:rsid w:val="65F24734"/>
    <w:rsid w:val="65F57373"/>
    <w:rsid w:val="65F94B59"/>
    <w:rsid w:val="65FF435D"/>
    <w:rsid w:val="66001F65"/>
    <w:rsid w:val="66052FAC"/>
    <w:rsid w:val="66082BF5"/>
    <w:rsid w:val="660D37F9"/>
    <w:rsid w:val="66122496"/>
    <w:rsid w:val="66131902"/>
    <w:rsid w:val="66170D0A"/>
    <w:rsid w:val="66172236"/>
    <w:rsid w:val="66246CA2"/>
    <w:rsid w:val="663319D5"/>
    <w:rsid w:val="66344D3E"/>
    <w:rsid w:val="66355577"/>
    <w:rsid w:val="66380E49"/>
    <w:rsid w:val="663941C8"/>
    <w:rsid w:val="663E0C09"/>
    <w:rsid w:val="663E4C50"/>
    <w:rsid w:val="66434C02"/>
    <w:rsid w:val="6645416B"/>
    <w:rsid w:val="664809B6"/>
    <w:rsid w:val="664D45E3"/>
    <w:rsid w:val="66524BB1"/>
    <w:rsid w:val="66564EF2"/>
    <w:rsid w:val="66684444"/>
    <w:rsid w:val="66702FE2"/>
    <w:rsid w:val="66716DA1"/>
    <w:rsid w:val="667322A4"/>
    <w:rsid w:val="66762349"/>
    <w:rsid w:val="667941AD"/>
    <w:rsid w:val="667B76B0"/>
    <w:rsid w:val="668001BE"/>
    <w:rsid w:val="66830A2E"/>
    <w:rsid w:val="66855B63"/>
    <w:rsid w:val="668B7920"/>
    <w:rsid w:val="668B794B"/>
    <w:rsid w:val="66952E46"/>
    <w:rsid w:val="6697332D"/>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762E"/>
    <w:rsid w:val="676A3053"/>
    <w:rsid w:val="676C3AD5"/>
    <w:rsid w:val="676D103E"/>
    <w:rsid w:val="677101EA"/>
    <w:rsid w:val="6775521D"/>
    <w:rsid w:val="6779409B"/>
    <w:rsid w:val="677D2D9C"/>
    <w:rsid w:val="6790433B"/>
    <w:rsid w:val="67930CD1"/>
    <w:rsid w:val="679434FA"/>
    <w:rsid w:val="67965BDA"/>
    <w:rsid w:val="679A6C8F"/>
    <w:rsid w:val="679B1D06"/>
    <w:rsid w:val="679D5209"/>
    <w:rsid w:val="67A0618E"/>
    <w:rsid w:val="67A22638"/>
    <w:rsid w:val="67A331B0"/>
    <w:rsid w:val="67AA0B45"/>
    <w:rsid w:val="67AA4A72"/>
    <w:rsid w:val="67B32C30"/>
    <w:rsid w:val="67B71DDF"/>
    <w:rsid w:val="67C14ABA"/>
    <w:rsid w:val="67CB034E"/>
    <w:rsid w:val="67D350AF"/>
    <w:rsid w:val="67D36A06"/>
    <w:rsid w:val="67D615CC"/>
    <w:rsid w:val="67D677D3"/>
    <w:rsid w:val="67D740EB"/>
    <w:rsid w:val="67DC118C"/>
    <w:rsid w:val="67DC6FFD"/>
    <w:rsid w:val="67DC74A5"/>
    <w:rsid w:val="67DF0376"/>
    <w:rsid w:val="67E31201"/>
    <w:rsid w:val="67E54526"/>
    <w:rsid w:val="67E62186"/>
    <w:rsid w:val="67E729B5"/>
    <w:rsid w:val="67E839CE"/>
    <w:rsid w:val="67F260FC"/>
    <w:rsid w:val="67F37917"/>
    <w:rsid w:val="67F85DF9"/>
    <w:rsid w:val="67FB3138"/>
    <w:rsid w:val="67FB68A8"/>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218A5"/>
    <w:rsid w:val="68C849F2"/>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5113D8"/>
    <w:rsid w:val="695470CC"/>
    <w:rsid w:val="695958FD"/>
    <w:rsid w:val="695D1435"/>
    <w:rsid w:val="695E51D0"/>
    <w:rsid w:val="6960616F"/>
    <w:rsid w:val="696F2687"/>
    <w:rsid w:val="697355CD"/>
    <w:rsid w:val="6983542A"/>
    <w:rsid w:val="698526F4"/>
    <w:rsid w:val="69897805"/>
    <w:rsid w:val="698C4031"/>
    <w:rsid w:val="699425C6"/>
    <w:rsid w:val="69966649"/>
    <w:rsid w:val="69AA0425"/>
    <w:rsid w:val="69AA5692"/>
    <w:rsid w:val="69B00F7F"/>
    <w:rsid w:val="69B40066"/>
    <w:rsid w:val="69B71134"/>
    <w:rsid w:val="69C06E1D"/>
    <w:rsid w:val="69C61B1F"/>
    <w:rsid w:val="69CA6A1A"/>
    <w:rsid w:val="69DD7366"/>
    <w:rsid w:val="69E07BDC"/>
    <w:rsid w:val="69EB10D3"/>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137ED"/>
    <w:rsid w:val="6A336553"/>
    <w:rsid w:val="6A376FBD"/>
    <w:rsid w:val="6A420032"/>
    <w:rsid w:val="6A437A66"/>
    <w:rsid w:val="6A472918"/>
    <w:rsid w:val="6A487662"/>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A4972"/>
    <w:rsid w:val="6AEA5C76"/>
    <w:rsid w:val="6AEC1179"/>
    <w:rsid w:val="6AEC2DB3"/>
    <w:rsid w:val="6AF057AC"/>
    <w:rsid w:val="6AF413CC"/>
    <w:rsid w:val="6AF656AC"/>
    <w:rsid w:val="6AF77E0B"/>
    <w:rsid w:val="6B0542A1"/>
    <w:rsid w:val="6B075969"/>
    <w:rsid w:val="6B0A61AB"/>
    <w:rsid w:val="6B0D7A86"/>
    <w:rsid w:val="6B117E7A"/>
    <w:rsid w:val="6B180D44"/>
    <w:rsid w:val="6B1B1D84"/>
    <w:rsid w:val="6B1D5469"/>
    <w:rsid w:val="6B212D99"/>
    <w:rsid w:val="6B277FF0"/>
    <w:rsid w:val="6B2C2172"/>
    <w:rsid w:val="6B2C326E"/>
    <w:rsid w:val="6B302032"/>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5007"/>
    <w:rsid w:val="6BD46D1C"/>
    <w:rsid w:val="6BD55553"/>
    <w:rsid w:val="6BD82D5E"/>
    <w:rsid w:val="6BDB6F06"/>
    <w:rsid w:val="6BDC7DD8"/>
    <w:rsid w:val="6BE321C0"/>
    <w:rsid w:val="6BE412BB"/>
    <w:rsid w:val="6BE6646E"/>
    <w:rsid w:val="6BE82315"/>
    <w:rsid w:val="6BEE421F"/>
    <w:rsid w:val="6BEF0F25"/>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730D7"/>
    <w:rsid w:val="6CBB3973"/>
    <w:rsid w:val="6CBF2D17"/>
    <w:rsid w:val="6CD22D2B"/>
    <w:rsid w:val="6CD5451D"/>
    <w:rsid w:val="6CDB1A0D"/>
    <w:rsid w:val="6CE36503"/>
    <w:rsid w:val="6CE5593D"/>
    <w:rsid w:val="6CE6125B"/>
    <w:rsid w:val="6CEE7645"/>
    <w:rsid w:val="6D024EFD"/>
    <w:rsid w:val="6D08585E"/>
    <w:rsid w:val="6D0B3EE2"/>
    <w:rsid w:val="6D0E711C"/>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9F4DE1"/>
    <w:rsid w:val="6D9F7468"/>
    <w:rsid w:val="6DA14F3C"/>
    <w:rsid w:val="6DA203ED"/>
    <w:rsid w:val="6DA515C8"/>
    <w:rsid w:val="6DA66DF3"/>
    <w:rsid w:val="6DA96954"/>
    <w:rsid w:val="6DAA5AA5"/>
    <w:rsid w:val="6DAD2EFB"/>
    <w:rsid w:val="6DAE7CBE"/>
    <w:rsid w:val="6DB55918"/>
    <w:rsid w:val="6DC05A56"/>
    <w:rsid w:val="6DC85514"/>
    <w:rsid w:val="6DC93CED"/>
    <w:rsid w:val="6DCD1231"/>
    <w:rsid w:val="6DCF7FB8"/>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F3123"/>
    <w:rsid w:val="6EB16DCC"/>
    <w:rsid w:val="6EB77491"/>
    <w:rsid w:val="6EBC0B3A"/>
    <w:rsid w:val="6EBC693B"/>
    <w:rsid w:val="6EC1275B"/>
    <w:rsid w:val="6EC17732"/>
    <w:rsid w:val="6ED3474B"/>
    <w:rsid w:val="6ED461E0"/>
    <w:rsid w:val="6EDC258E"/>
    <w:rsid w:val="6EE33340"/>
    <w:rsid w:val="6EF443B4"/>
    <w:rsid w:val="6EFB3EA2"/>
    <w:rsid w:val="6EFC67D6"/>
    <w:rsid w:val="6F000E44"/>
    <w:rsid w:val="6F045B8A"/>
    <w:rsid w:val="6F0659FC"/>
    <w:rsid w:val="6F0A21A9"/>
    <w:rsid w:val="6F111D1A"/>
    <w:rsid w:val="6F1264DA"/>
    <w:rsid w:val="6F132555"/>
    <w:rsid w:val="6F181253"/>
    <w:rsid w:val="6F1C29E9"/>
    <w:rsid w:val="6F211D78"/>
    <w:rsid w:val="6F252AE8"/>
    <w:rsid w:val="6F272397"/>
    <w:rsid w:val="6F294506"/>
    <w:rsid w:val="6F3419DB"/>
    <w:rsid w:val="6F3A720A"/>
    <w:rsid w:val="6F427E5B"/>
    <w:rsid w:val="6F44015F"/>
    <w:rsid w:val="6F483FA1"/>
    <w:rsid w:val="6F4E2BF9"/>
    <w:rsid w:val="6F4F3D6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91392B"/>
    <w:rsid w:val="6F917D7B"/>
    <w:rsid w:val="6F96629E"/>
    <w:rsid w:val="6F9A1FB1"/>
    <w:rsid w:val="6F9A7E58"/>
    <w:rsid w:val="6F9C19AD"/>
    <w:rsid w:val="6FA00D13"/>
    <w:rsid w:val="6FA17EB3"/>
    <w:rsid w:val="6FB72056"/>
    <w:rsid w:val="6FBB2A51"/>
    <w:rsid w:val="6FBE1CEE"/>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20168E"/>
    <w:rsid w:val="712236DE"/>
    <w:rsid w:val="71230764"/>
    <w:rsid w:val="71253A41"/>
    <w:rsid w:val="7126145F"/>
    <w:rsid w:val="712672CA"/>
    <w:rsid w:val="712B79BA"/>
    <w:rsid w:val="712E2D60"/>
    <w:rsid w:val="71357610"/>
    <w:rsid w:val="7138527E"/>
    <w:rsid w:val="71386CCF"/>
    <w:rsid w:val="713E4ABD"/>
    <w:rsid w:val="71484F30"/>
    <w:rsid w:val="71525FA3"/>
    <w:rsid w:val="71551092"/>
    <w:rsid w:val="715722E3"/>
    <w:rsid w:val="71573644"/>
    <w:rsid w:val="7161351E"/>
    <w:rsid w:val="71634839"/>
    <w:rsid w:val="71650A13"/>
    <w:rsid w:val="71665116"/>
    <w:rsid w:val="7167651A"/>
    <w:rsid w:val="71695B5F"/>
    <w:rsid w:val="716F4C2B"/>
    <w:rsid w:val="716F71A9"/>
    <w:rsid w:val="71710F55"/>
    <w:rsid w:val="71861A95"/>
    <w:rsid w:val="718C2ED6"/>
    <w:rsid w:val="718E03AD"/>
    <w:rsid w:val="71945C13"/>
    <w:rsid w:val="71A20235"/>
    <w:rsid w:val="71A208FD"/>
    <w:rsid w:val="71A327A7"/>
    <w:rsid w:val="71A70160"/>
    <w:rsid w:val="71A95F3C"/>
    <w:rsid w:val="71BA223E"/>
    <w:rsid w:val="71BF1027"/>
    <w:rsid w:val="71C07EAD"/>
    <w:rsid w:val="71CB1AC1"/>
    <w:rsid w:val="71CE3B7D"/>
    <w:rsid w:val="71CF1295"/>
    <w:rsid w:val="71D26026"/>
    <w:rsid w:val="71D61E45"/>
    <w:rsid w:val="71D84F6D"/>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A00EA"/>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93854"/>
    <w:rsid w:val="737B47C1"/>
    <w:rsid w:val="737C3697"/>
    <w:rsid w:val="73807BCE"/>
    <w:rsid w:val="73830E13"/>
    <w:rsid w:val="738727F6"/>
    <w:rsid w:val="738B4C3C"/>
    <w:rsid w:val="738D08A4"/>
    <w:rsid w:val="73941EC4"/>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D654C"/>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799D"/>
    <w:rsid w:val="74EB6378"/>
    <w:rsid w:val="74EC0B01"/>
    <w:rsid w:val="74EC19AC"/>
    <w:rsid w:val="74ED6863"/>
    <w:rsid w:val="74F03A02"/>
    <w:rsid w:val="74F340AC"/>
    <w:rsid w:val="74F603CD"/>
    <w:rsid w:val="74F62DBC"/>
    <w:rsid w:val="74F668B2"/>
    <w:rsid w:val="74F73614"/>
    <w:rsid w:val="74F952BF"/>
    <w:rsid w:val="7502214E"/>
    <w:rsid w:val="75053A05"/>
    <w:rsid w:val="75084492"/>
    <w:rsid w:val="75177BCC"/>
    <w:rsid w:val="75331EE9"/>
    <w:rsid w:val="753F16D5"/>
    <w:rsid w:val="75402E67"/>
    <w:rsid w:val="75433E7F"/>
    <w:rsid w:val="75442FF2"/>
    <w:rsid w:val="75480306"/>
    <w:rsid w:val="754826C7"/>
    <w:rsid w:val="75494938"/>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918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329AC"/>
    <w:rsid w:val="7645755A"/>
    <w:rsid w:val="76461E44"/>
    <w:rsid w:val="76462C1A"/>
    <w:rsid w:val="764903FC"/>
    <w:rsid w:val="764E59A5"/>
    <w:rsid w:val="7659362A"/>
    <w:rsid w:val="765B54D6"/>
    <w:rsid w:val="765D1540"/>
    <w:rsid w:val="76606C42"/>
    <w:rsid w:val="76684186"/>
    <w:rsid w:val="76691DBF"/>
    <w:rsid w:val="766E69D2"/>
    <w:rsid w:val="767652CD"/>
    <w:rsid w:val="7679271F"/>
    <w:rsid w:val="76933A4D"/>
    <w:rsid w:val="769660A4"/>
    <w:rsid w:val="76970420"/>
    <w:rsid w:val="769C2B72"/>
    <w:rsid w:val="76A67B34"/>
    <w:rsid w:val="76A72C39"/>
    <w:rsid w:val="76A9033B"/>
    <w:rsid w:val="76B039F6"/>
    <w:rsid w:val="76B05BBF"/>
    <w:rsid w:val="76B15F34"/>
    <w:rsid w:val="76B35E04"/>
    <w:rsid w:val="76B47AD6"/>
    <w:rsid w:val="76B638EF"/>
    <w:rsid w:val="76C27904"/>
    <w:rsid w:val="76C54A39"/>
    <w:rsid w:val="76C66E1E"/>
    <w:rsid w:val="76C74D2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6442C"/>
    <w:rsid w:val="77BC6EFE"/>
    <w:rsid w:val="77CA0EC2"/>
    <w:rsid w:val="77CB1717"/>
    <w:rsid w:val="77CD72E1"/>
    <w:rsid w:val="77D05274"/>
    <w:rsid w:val="77D91656"/>
    <w:rsid w:val="77DF498D"/>
    <w:rsid w:val="77EA71C2"/>
    <w:rsid w:val="77FA62E1"/>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72FD8"/>
    <w:rsid w:val="79385BCB"/>
    <w:rsid w:val="7941257D"/>
    <w:rsid w:val="79420CB1"/>
    <w:rsid w:val="79443502"/>
    <w:rsid w:val="79444A80"/>
    <w:rsid w:val="79483EDC"/>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C008CD"/>
    <w:rsid w:val="79C14150"/>
    <w:rsid w:val="79C96FDE"/>
    <w:rsid w:val="79CD4ECA"/>
    <w:rsid w:val="79D4783E"/>
    <w:rsid w:val="79D558FF"/>
    <w:rsid w:val="79E55E84"/>
    <w:rsid w:val="79EB0148"/>
    <w:rsid w:val="79EE4279"/>
    <w:rsid w:val="79F0241B"/>
    <w:rsid w:val="79F10AA1"/>
    <w:rsid w:val="79F248DD"/>
    <w:rsid w:val="79FB19AC"/>
    <w:rsid w:val="79FC02EE"/>
    <w:rsid w:val="79FE457A"/>
    <w:rsid w:val="79FE61B3"/>
    <w:rsid w:val="79FF3C35"/>
    <w:rsid w:val="79FF6EE2"/>
    <w:rsid w:val="7A00281E"/>
    <w:rsid w:val="7A002CCD"/>
    <w:rsid w:val="7A007C03"/>
    <w:rsid w:val="7A101951"/>
    <w:rsid w:val="7A124E54"/>
    <w:rsid w:val="7A184AB4"/>
    <w:rsid w:val="7A1F27BA"/>
    <w:rsid w:val="7A2146C1"/>
    <w:rsid w:val="7A2F273F"/>
    <w:rsid w:val="7A31444B"/>
    <w:rsid w:val="7A3A4D14"/>
    <w:rsid w:val="7A3E2725"/>
    <w:rsid w:val="7A3E3081"/>
    <w:rsid w:val="7A4543A9"/>
    <w:rsid w:val="7A5223BA"/>
    <w:rsid w:val="7A5720C5"/>
    <w:rsid w:val="7A5C2AF2"/>
    <w:rsid w:val="7A5D095A"/>
    <w:rsid w:val="7A5E3686"/>
    <w:rsid w:val="7A614D82"/>
    <w:rsid w:val="7A6535D9"/>
    <w:rsid w:val="7A6648DE"/>
    <w:rsid w:val="7A676ADC"/>
    <w:rsid w:val="7A677093"/>
    <w:rsid w:val="7A682147"/>
    <w:rsid w:val="7A696FD9"/>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758CF"/>
    <w:rsid w:val="7AF7724E"/>
    <w:rsid w:val="7AF83425"/>
    <w:rsid w:val="7AF9632C"/>
    <w:rsid w:val="7B00543D"/>
    <w:rsid w:val="7B0072FD"/>
    <w:rsid w:val="7B015880"/>
    <w:rsid w:val="7B045992"/>
    <w:rsid w:val="7B06410C"/>
    <w:rsid w:val="7B0720A7"/>
    <w:rsid w:val="7B083D91"/>
    <w:rsid w:val="7B085DA3"/>
    <w:rsid w:val="7B0A4DE9"/>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6120"/>
    <w:rsid w:val="7B6C1628"/>
    <w:rsid w:val="7B712812"/>
    <w:rsid w:val="7B726D74"/>
    <w:rsid w:val="7B74769B"/>
    <w:rsid w:val="7B7763CA"/>
    <w:rsid w:val="7B7862CB"/>
    <w:rsid w:val="7B7E53AB"/>
    <w:rsid w:val="7B8251EA"/>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A6D02"/>
    <w:rsid w:val="7BFD2FF1"/>
    <w:rsid w:val="7C002A35"/>
    <w:rsid w:val="7C012101"/>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7C0A"/>
    <w:rsid w:val="7CF70948"/>
    <w:rsid w:val="7CFA011A"/>
    <w:rsid w:val="7CFA4897"/>
    <w:rsid w:val="7D041FB4"/>
    <w:rsid w:val="7D0529FA"/>
    <w:rsid w:val="7D0F6C8D"/>
    <w:rsid w:val="7D1657A2"/>
    <w:rsid w:val="7D1F2F66"/>
    <w:rsid w:val="7D1F42B2"/>
    <w:rsid w:val="7D200BD5"/>
    <w:rsid w:val="7D283F97"/>
    <w:rsid w:val="7D2C636B"/>
    <w:rsid w:val="7D3123F2"/>
    <w:rsid w:val="7D385866"/>
    <w:rsid w:val="7D3932E9"/>
    <w:rsid w:val="7D396697"/>
    <w:rsid w:val="7D3D7A43"/>
    <w:rsid w:val="7D401B48"/>
    <w:rsid w:val="7D40623D"/>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F4142"/>
    <w:rsid w:val="7D80687A"/>
    <w:rsid w:val="7D806E76"/>
    <w:rsid w:val="7D812B7D"/>
    <w:rsid w:val="7D85227D"/>
    <w:rsid w:val="7D876187"/>
    <w:rsid w:val="7D91028E"/>
    <w:rsid w:val="7D91347C"/>
    <w:rsid w:val="7D91756A"/>
    <w:rsid w:val="7D9322C1"/>
    <w:rsid w:val="7D977ABB"/>
    <w:rsid w:val="7D9D1B22"/>
    <w:rsid w:val="7DAD1C5C"/>
    <w:rsid w:val="7DB67CA7"/>
    <w:rsid w:val="7DBB7B54"/>
    <w:rsid w:val="7DBE08C6"/>
    <w:rsid w:val="7DC14660"/>
    <w:rsid w:val="7DC34BE6"/>
    <w:rsid w:val="7DC46201"/>
    <w:rsid w:val="7DC50AE8"/>
    <w:rsid w:val="7DC64872"/>
    <w:rsid w:val="7DCB716E"/>
    <w:rsid w:val="7DCD2541"/>
    <w:rsid w:val="7DCD5EF4"/>
    <w:rsid w:val="7DD0292D"/>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F05A3"/>
    <w:rsid w:val="7E46233B"/>
    <w:rsid w:val="7E4B1471"/>
    <w:rsid w:val="7E4F7DF3"/>
    <w:rsid w:val="7E502C4A"/>
    <w:rsid w:val="7E515325"/>
    <w:rsid w:val="7E585F43"/>
    <w:rsid w:val="7E611DDF"/>
    <w:rsid w:val="7E6305E6"/>
    <w:rsid w:val="7E6312C4"/>
    <w:rsid w:val="7E6A7F71"/>
    <w:rsid w:val="7E6E1F36"/>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E34720"/>
    <w:rsid w:val="7EEC0825"/>
    <w:rsid w:val="7EEC3055"/>
    <w:rsid w:val="7EF127D4"/>
    <w:rsid w:val="7EF16F50"/>
    <w:rsid w:val="7EF43E4D"/>
    <w:rsid w:val="7EFA16FF"/>
    <w:rsid w:val="7F035F71"/>
    <w:rsid w:val="7F0B49A4"/>
    <w:rsid w:val="7F0C311D"/>
    <w:rsid w:val="7F0D5E40"/>
    <w:rsid w:val="7F113580"/>
    <w:rsid w:val="7F12016F"/>
    <w:rsid w:val="7F174C12"/>
    <w:rsid w:val="7F183E4D"/>
    <w:rsid w:val="7F197110"/>
    <w:rsid w:val="7F1C32AB"/>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E0820"/>
    <w:rsid w:val="7FCE0D8B"/>
    <w:rsid w:val="7FD3254D"/>
    <w:rsid w:val="7FD3473A"/>
    <w:rsid w:val="7FD52A46"/>
    <w:rsid w:val="7FE747F0"/>
    <w:rsid w:val="7FEA39F1"/>
    <w:rsid w:val="7FF40073"/>
    <w:rsid w:val="7FFA7D81"/>
    <w:rsid w:val="7FFB4A3B"/>
    <w:rsid w:val="7FFF2F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微软雅黑" w:cs="Times New Roman"/>
      <w:w w:val="12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rFonts w:eastAsia="微软雅黑"/>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Verdana" w:hAnsi="Verdana"/>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Verdana" w:hAnsi="Verdana" w:eastAsia="微软雅黑"/>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Administrator</cp:lastModifiedBy>
  <dcterms:modified xsi:type="dcterms:W3CDTF">2016-12-18T08:15:13Z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