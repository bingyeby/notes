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5"/>
          <w:lang w:val="en-US"/>
        </w:rPr>
      </w:pPr>
      <w:r>
        <w:rPr>
          <w:sz w:val="15"/>
          <w:lang w:val="en-US"/>
        </w:rPr>
        <mc:AlternateContent>
          <mc:Choice Requires="wpc">
            <w:drawing>
              <wp:inline distT="0" distB="0" distL="114300" distR="114300">
                <wp:extent cx="16334740" cy="6290310"/>
                <wp:effectExtent l="6985" t="6985" r="22225" b="825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文本框 3"/>
                        <wps:cNvSpPr txBox="1"/>
                        <wps:spPr>
                          <a:xfrm>
                            <a:off x="1993900" y="2486025"/>
                            <a:ext cx="11285855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52"/>
                                  <w:szCs w:val="96"/>
                                </w:rPr>
                              </w:pPr>
                              <w:r>
                                <w:rPr>
                                  <w:rFonts w:hint="default"/>
                                  <w:sz w:val="52"/>
                                  <w:szCs w:val="96"/>
                                </w:rPr>
                                <w:t>http://localhost:8888/start?foo=bar&amp;hello=world</w:t>
                              </w:r>
                            </w:p>
                            <w:p>
                              <w:pPr>
                                <w:rPr>
                                  <w:sz w:val="52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435600" y="4181475"/>
                            <a:ext cx="47625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  <w:t>querystring(string)["foo"]</w:t>
                              </w:r>
                            </w:p>
                            <w:p>
                              <w:pPr>
                                <w:rPr>
                                  <w:sz w:val="36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0831830" y="4211955"/>
                            <a:ext cx="47625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48"/>
                                </w:rPr>
                                <w:t>querystring(string)["hello"]</w:t>
                              </w:r>
                            </w:p>
                            <w:p>
                              <w:pPr>
                                <w:rPr>
                                  <w:sz w:val="36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4878070" y="1178560"/>
                            <a:ext cx="4762500" cy="44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40"/>
                                  <w:szCs w:val="52"/>
                                </w:rPr>
                              </w:pPr>
                              <w:r>
                                <w:rPr>
                                  <w:rFonts w:hint="default"/>
                                  <w:sz w:val="40"/>
                                  <w:szCs w:val="52"/>
                                </w:rPr>
                                <w:t>url.parse(string).pathname</w:t>
                              </w:r>
                            </w:p>
                            <w:p>
                              <w:pPr>
                                <w:rPr>
                                  <w:sz w:val="40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462895" y="1199515"/>
                            <a:ext cx="476250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44"/>
                                  <w:szCs w:val="56"/>
                                </w:rPr>
                              </w:pPr>
                              <w:r>
                                <w:rPr>
                                  <w:rFonts w:hint="default"/>
                                  <w:sz w:val="44"/>
                                  <w:szCs w:val="56"/>
                                </w:rPr>
                                <w:t>url.parse(string).query</w:t>
                              </w:r>
                            </w:p>
                            <w:p>
                              <w:pPr>
                                <w:rPr>
                                  <w:sz w:val="44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7284085" y="2522855"/>
                            <a:ext cx="112014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8637905" y="2526030"/>
                            <a:ext cx="40786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9507220" y="2950845"/>
                            <a:ext cx="596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11634470" y="2917825"/>
                            <a:ext cx="1169035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7468870" y="1670685"/>
                            <a:ext cx="490220" cy="816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8" idx="2"/>
                        </wps:cNvCnPr>
                        <wps:spPr>
                          <a:xfrm flipH="1">
                            <a:off x="10809605" y="1612265"/>
                            <a:ext cx="2034540" cy="8756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4" idx="0"/>
                        </wps:cNvCnPr>
                        <wps:spPr>
                          <a:xfrm flipV="1">
                            <a:off x="7816850" y="3018790"/>
                            <a:ext cx="1972310" cy="1162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6" idx="0"/>
                        </wps:cNvCnPr>
                        <wps:spPr>
                          <a:xfrm flipH="1" flipV="1">
                            <a:off x="12156440" y="2978150"/>
                            <a:ext cx="1056640" cy="1233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95.3pt;width:1286.2pt;" coordsize="16334740,6290310" editas="canvas" o:gfxdata="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BskfKS&#10;1wAAAAYBAAAPAAAAAAAAAAEAIAAAACIAAABkcnMvZG93bnJldi54bWxQSwECFAAUAAAACACHTuJA&#10;jyKYo10GAAB1JAAADgAAAAAAAAABACAAAAAmAQAAZHJzL2Uyb0RvYy54bWxQSwUGAAAAAAYABgBZ&#10;AQAA9QkAAAAA&#10;">
                <o:lock v:ext="edit" aspectratio="f"/>
                <v:shape id="_x0000_s1026" o:spid="_x0000_s1026" style="position:absolute;left:0;top:0;height:6290310;width:16334740;" filled="f" stroked="t" coordsize="21600,21600" o:gfxdata="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bJHyktcAAAAGAQAADwAAAAAAAAABACAAAAAiAAAAZHJzL2Rvd25yZXYueG1sUEsBAhQAFAAA&#10;AAgAh07iQPoc/WgrBgAABiQAAA4AAAAAAAAAAQAgAAAAJgEAAGRycy9lMm9Eb2MueG1sUEsFBgAA&#10;AAAGAAYAWQEAAMMJAAAAAA=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_x0000_s1026" o:spid="_x0000_s1026" o:spt="202" type="#_x0000_t202" style="position:absolute;left:1993900;top:2486025;height:571500;width:11285855;" fillcolor="#FFFFFF [3201]" filled="t" stroked="f" coordsize="21600,21600" o:gfxdata="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yvLAjTAAAABgEAAA8AAAAAAAAAAQAgAAAAIgAAAGRycy9k&#10;b3ducmV2LnhtbFBLAQIUABQAAAAIAIdO4kBwQ8qgQAIAAE4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52"/>
                            <w:szCs w:val="96"/>
                          </w:rPr>
                        </w:pPr>
                        <w:r>
                          <w:rPr>
                            <w:rFonts w:hint="default"/>
                            <w:sz w:val="52"/>
                            <w:szCs w:val="96"/>
                          </w:rPr>
                          <w:t>http://localhost:8888/start?foo=bar&amp;hello=world</w:t>
                        </w:r>
                      </w:p>
                      <w:p>
                        <w:pPr>
                          <w:rPr>
                            <w:sz w:val="52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435600;top:4181475;height:38100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v6XVdQAAAAGAQAADwAAAAAAAAABACAAAAAi&#10;AAAAZHJzL2Rvd25yZXYueG1sUEsBAhQAFAAAAAgAh07iQFYNum5HAgAAdQQAAA4AAAAAAAAAAQAg&#10;AAAAIw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36"/>
                            <w:szCs w:val="48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48"/>
                          </w:rPr>
                          <w:t>querystring(string)["foo"]</w:t>
                        </w:r>
                      </w:p>
                      <w:p>
                        <w:pPr>
                          <w:rPr>
                            <w:sz w:val="36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831830;top:4211955;height:38100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+l1XUAAAABgEAAA8AAAAAAAAAAQAgAAAA&#10;IgAAAGRycy9kb3ducmV2LnhtbFBLAQIUABQAAAAIAIdO4kCUF14vSAIAAHY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36"/>
                            <w:szCs w:val="48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48"/>
                          </w:rPr>
                          <w:t>querystring(string)["hello"]</w:t>
                        </w:r>
                      </w:p>
                      <w:p>
                        <w:pPr>
                          <w:rPr>
                            <w:sz w:val="36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878070;top:1178560;height:44450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7+l1XUAAAABgEAAA8AAAAAAAAAAQAgAAAAIgAA&#10;AGRycy9kb3ducmV2LnhtbFBLAQIUABQAAAAIAIdO4kCFEpVBRQIAAHUEAAAOAAAAAAAAAAEAIAAA&#10;ACM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40"/>
                            <w:szCs w:val="52"/>
                          </w:rPr>
                        </w:pPr>
                        <w:r>
                          <w:rPr>
                            <w:rFonts w:hint="default"/>
                            <w:sz w:val="40"/>
                            <w:szCs w:val="52"/>
                          </w:rPr>
                          <w:t>url.parse(string).pathname</w:t>
                        </w:r>
                      </w:p>
                      <w:p>
                        <w:pPr>
                          <w:rPr>
                            <w:sz w:val="40"/>
                            <w:szCs w:val="5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462895;top:1199515;height:412750;width:4762500;" fillcolor="#FFFFFF [3201]" filled="t" stroked="t" coordsize="21600,21600" o:gfxdata="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7+l1XUAAAABgEAAA8AAAAAAAAAAQAgAAAA&#10;IgAAAGRycy9kb3ducmV2LnhtbFBLAQIUABQAAAAIAIdO4kDW8CN4SAIAAHY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44"/>
                            <w:szCs w:val="56"/>
                          </w:rPr>
                        </w:pPr>
                        <w:r>
                          <w:rPr>
                            <w:rFonts w:hint="default"/>
                            <w:sz w:val="44"/>
                            <w:szCs w:val="56"/>
                          </w:rPr>
                          <w:t>url.parse(string).query</w:t>
                        </w:r>
                      </w:p>
                      <w:p>
                        <w:pPr>
                          <w:rPr>
                            <w:sz w:val="44"/>
                            <w:szCs w:val="56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7284085;top:2522855;height:3175;width:1120140;" filled="f" stroked="t" coordsize="21600,21600" o:gfxdata="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wbk1NYAAAAGAQAADwAA&#10;AAAAAAABACAAAAAiAAAAZHJzL2Rvd25yZXYueG1sUEsBAhQAFAAAAAgAh07iQNBNoegYAgAACgQA&#10;AA4AAAAAAAAAAQAgAAAAJQEAAGRycy9lMm9Eb2MueG1sUEsFBgAAAAAGAAYAWQEAAK8FAAAAAA==&#10;">
                  <v:fill on="f" focussize="0,0"/>
                  <v:stroke weight="2pt" color="#4F81BD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_x0000_s1026" o:spid="_x0000_s1026" o:spt="20" style="position:absolute;left:8637905;top:2526030;height:0;width:4078605;" filled="f" stroked="t" coordsize="21600,21600" o:gfxdata="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wbk1NYAAAAGAQAADwAAAAAA&#10;AAABACAAAAAiAAAAZHJzL2Rvd25yZXYueG1sUEsBAhQAFAAAAAgAh07iQPhAUGQVAgAABwQAAA4A&#10;AAAAAAAAAQAgAAAAJQEAAGRycy9lMm9Eb2MueG1sUEsFBgAAAAAGAAYAWQEAAKwFAAAAAA==&#10;">
                  <v:fill on="f" focussize="0,0"/>
                  <v:stroke weight="2pt" color="#4F81BD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_x0000_s1026" o:spid="_x0000_s1026" o:spt="20" style="position:absolute;left:9507220;top:2950845;height:0;width:596900;" filled="f" stroked="t" coordsize="21600,21600" o:gfxdata="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mR/azXAAAABgEAAA8A&#10;AAAAAAAAAQAgAAAAIgAAAGRycy9kb3ducmV2LnhtbFBLAQIUABQAAAAIAIdO4kBWnuKbGAIAAAYE&#10;AAAOAAAAAAAAAAEAIAAAACYBAABkcnMvZTJvRG9jLnhtbFBLBQYAAAAABgAGAFkBAACwBQAAAAA=&#10;">
                  <v:fill on="f" focussize="0,0"/>
                  <v:stroke weight="3pt" color="#C0504D [3205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  <v:line id="_x0000_s1026" o:spid="_x0000_s1026" o:spt="20" style="position:absolute;left:11634470;top:2917825;flip:y;height:26035;width:1169035;" filled="f" stroked="t" coordsize="21600,21600" o:gfxdata="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y+weNcAAAAG&#10;AQAADwAAAAAAAAABACAAAAAiAAAAZHJzL2Rvd25yZXYueG1sUEsBAhQAFAAAAAgAh07iQDUJyfId&#10;AgAAFgQAAA4AAAAAAAAAAQAgAAAAJgEAAGRycy9lMm9Eb2MueG1sUEsFBgAAAAAGAAYAWQEAALUF&#10;AAAAAA==&#10;">
                  <v:fill on="f" focussize="0,0"/>
                  <v:stroke weight="2pt" color="#C0504D [3205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_x0000_s1026" o:spid="_x0000_s1026" o:spt="32" type="#_x0000_t32" style="position:absolute;left:7468870;top:1670685;height:816610;width:490220;" filled="f" stroked="t" coordsize="21600,21600" o:gfxdata="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Z7Pu1wAAAAYBAAAPAAAAAAAAAAEAIAAA&#10;ACIAAABkcnMvZG93bnJldi54bWxQSwECFAAUAAAACACHTuJAdTO7vA0CAADEAwAADgAAAAAAAAAB&#10;ACAAAAAm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0809605;top:1612265;flip:x;height:875665;width:2034540;" filled="f" stroked="t" coordsize="21600,21600" o:gfxdata="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/puB2AAAAAYBAAAPAAAAAAAAAAEAIAAAACIAAABkcnMvZG93bnJldi54bWxQSwECFAAUAAAACACH&#10;TuJAvJuPECQCAAD2AwAADgAAAAAAAAABACAAAAAn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7816850;top:3018790;flip:y;height:1162685;width:1972310;" filled="f" stroked="t" coordsize="21600,21600" o:gfxdata="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/puB2AAAAAYBAAAPAAAAAAAAAAEAIAAAACIAAABkcnMvZG93bnJldi54bWxQSwECFAAUAAAACACH&#10;TuJA0kYGWCQCAAD2AwAADgAAAAAAAAABACAAAAAn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2156440;top:2978150;flip:x y;height:1233805;width:1056640;" filled="f" stroked="t" coordsize="21600,21600" o:gfxdata="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Ohv8NUAAAAGAQAADwAAAAAAAAABACAAAAAiAAAAZHJzL2Rvd25yZXYueG1sUEsBAhQAFAAAAAgA&#10;h07iQEqAEZIoAgAAAQQAAA4AAAAAAAAAAQAgAAAAJA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15"/>
          <w:lang w:val="en-US"/>
        </w:rPr>
      </w:pPr>
    </w:p>
    <w:p>
      <w:pPr>
        <w:rPr>
          <w:sz w:val="15"/>
          <w:lang w:val="en-US"/>
        </w:rPr>
      </w:pPr>
    </w:p>
    <w:p>
      <w:pPr>
        <w:rPr>
          <w:sz w:val="15"/>
          <w:lang w:val="en-US"/>
        </w:rPr>
      </w:pPr>
    </w:p>
    <w:p>
      <w:pPr>
        <w:rPr>
          <w:sz w:val="15"/>
          <w:lang w:val="en-US"/>
        </w:rPr>
      </w:pPr>
    </w:p>
    <w:p>
      <w:pPr>
        <w:jc w:val="center"/>
        <w:rPr>
          <w:sz w:val="16"/>
        </w:rPr>
      </w:pPr>
      <w:r>
        <w:rPr>
          <w:sz w:val="16"/>
        </w:rPr>
        <mc:AlternateContent>
          <mc:Choice Requires="wpc">
            <w:drawing>
              <wp:inline distT="0" distB="0" distL="114300" distR="114300">
                <wp:extent cx="13931900" cy="9385935"/>
                <wp:effectExtent l="6985" t="6985" r="24765" b="1778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39336"/>
                          <a:stretch>
                            <a:fillRect/>
                          </a:stretch>
                        </pic:blipFill>
                        <pic:spPr>
                          <a:xfrm>
                            <a:off x="120015" y="4627245"/>
                            <a:ext cx="1905000" cy="128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文本框 6"/>
                        <wps:cNvSpPr txBox="1"/>
                        <wps:spPr>
                          <a:xfrm>
                            <a:off x="1334770" y="1026160"/>
                            <a:ext cx="4754880" cy="1238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wordWrap/>
                                <w:jc w:val="center"/>
                                <w:rPr>
                                  <w:rFonts w:hint="eastAsia" w:ascii="Consolas" w:hAnsi="Consolas" w:eastAsia="宋体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teacher.js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function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add(name){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console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log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"add teacher:::"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+name);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E4E4FF"/>
                                </w:rPr>
                                <w:t>}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exports.add=add;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7"/>
                        <wps:cNvSpPr txBox="1"/>
                        <wps:spPr>
                          <a:xfrm>
                            <a:off x="6974840" y="1037590"/>
                            <a:ext cx="5487670" cy="1193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center"/>
                                <w:rPr>
                                  <w:rFonts w:hint="eastAsia" w:ascii="Consolas" w:hAnsi="Consolas" w:eastAsia="宋体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student.js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unction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add(name){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console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log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"add student:::"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+name);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E4E4FF"/>
                                </w:rPr>
                                <w:t>}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exports.add=add;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840990" y="6908165"/>
                            <a:ext cx="6534150" cy="857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center"/>
                                <w:rPr>
                                  <w:rFonts w:hint="eastAsia" w:ascii="Consolas" w:hAnsi="Consolas" w:eastAsia="宋体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index.js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var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klass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=require(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"./klass"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klass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"teacher"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,[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"stu 1"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,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"stu 2"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]);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7"/>
                        <wps:cNvSpPr txBox="1"/>
                        <wps:spPr>
                          <a:xfrm>
                            <a:off x="3513455" y="2846705"/>
                            <a:ext cx="5487670" cy="3336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center"/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2D0000"/>
                                  <w:sz w:val="28"/>
                                  <w:szCs w:val="28"/>
                                  <w:u w:val="single"/>
                                  <w:shd w:val="clear" w:fill="FFFFFF"/>
                                  <w:lang w:val="en-US" w:eastAsia="zh-CN"/>
                                </w:rPr>
                                <w:t>klass.js</w:t>
                              </w:r>
                            </w:p>
                            <w:p>
                              <w:pPr>
                                <w:pStyle w:val="15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Consolas" w:hAnsi="Consolas" w:eastAsia="Consolas" w:cs="Consola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var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student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=require(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"./student"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var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=require(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"./teacher"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"teacher one"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"teacher two"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function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add(teachername,students){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teacher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.add(teachername);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students.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1804FF"/>
                                  <w:sz w:val="28"/>
                                  <w:szCs w:val="28"/>
                                  <w:shd w:val="clear" w:fill="FFFFFF"/>
                                </w:rPr>
                                <w:t>forEach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2D0000"/>
                                  <w:sz w:val="28"/>
                                  <w:szCs w:val="28"/>
                                  <w:shd w:val="clear" w:fill="FFFFFF"/>
                                </w:rPr>
                                <w:t>function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(n,i){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b/>
                                  <w:color w:val="18559C"/>
                                  <w:sz w:val="28"/>
                                  <w:szCs w:val="28"/>
                                  <w:shd w:val="clear" w:fill="FFFFFF"/>
                                </w:rPr>
                                <w:t>student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.add(n);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 xml:space="preserve">    })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}</w:t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Consolas" w:hAnsi="Consolas" w:eastAsia="Consolas" w:cs="Consolas"/>
                                  <w:color w:val="000000"/>
                                  <w:sz w:val="28"/>
                                  <w:szCs w:val="28"/>
                                  <w:shd w:val="clear" w:fill="FFFFFF"/>
                                </w:rPr>
                                <w:t>exports.add=add;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曲线连接符 20"/>
                        <wps:cNvCnPr>
                          <a:stCxn id="12" idx="2"/>
                          <a:endCxn id="14" idx="0"/>
                        </wps:cNvCnPr>
                        <wps:spPr>
                          <a:xfrm rot="5400000">
                            <a:off x="7680325" y="808355"/>
                            <a:ext cx="615315" cy="3461385"/>
                          </a:xfrm>
                          <a:prstGeom prst="curvedConnector3">
                            <a:avLst>
                              <a:gd name="adj1" fmla="val 500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曲线连接符 22"/>
                        <wps:cNvCnPr>
                          <a:stCxn id="11" idx="2"/>
                          <a:endCxn id="14" idx="0"/>
                        </wps:cNvCnPr>
                        <wps:spPr>
                          <a:xfrm rot="5400000" flipV="1">
                            <a:off x="4693603" y="1283018"/>
                            <a:ext cx="582295" cy="25450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曲线连接符 23"/>
                        <wps:cNvCnPr>
                          <a:stCxn id="14" idx="2"/>
                          <a:endCxn id="13" idx="0"/>
                        </wps:cNvCnPr>
                        <wps:spPr>
                          <a:xfrm rot="5400000">
                            <a:off x="5820093" y="6470968"/>
                            <a:ext cx="725170" cy="149225"/>
                          </a:xfrm>
                          <a:prstGeom prst="curvedConnector3">
                            <a:avLst>
                              <a:gd name="adj1" fmla="val 4995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交叉线"/>
                        <wps:cNvSpPr/>
                        <wps:spPr>
                          <a:xfrm>
                            <a:off x="8755380" y="7390130"/>
                            <a:ext cx="2381250" cy="1524000"/>
                          </a:xfrm>
                          <a:custGeom>
                            <a:avLst/>
                            <a:gdLst>
                              <a:gd name="connsiteX0" fmla="*/ 386329 w 1380180"/>
                              <a:gd name="connsiteY0" fmla="*/ 0 h 1380181"/>
                              <a:gd name="connsiteX1" fmla="*/ 432048 w 1380180"/>
                              <a:gd name="connsiteY1" fmla="*/ 0 h 1380181"/>
                              <a:gd name="connsiteX2" fmla="*/ 432048 w 1380180"/>
                              <a:gd name="connsiteY2" fmla="*/ 386329 h 1380181"/>
                              <a:gd name="connsiteX3" fmla="*/ 1380180 w 1380180"/>
                              <a:gd name="connsiteY3" fmla="*/ 386329 h 1380181"/>
                              <a:gd name="connsiteX4" fmla="*/ 1380180 w 1380180"/>
                              <a:gd name="connsiteY4" fmla="*/ 432048 h 1380181"/>
                              <a:gd name="connsiteX5" fmla="*/ 432048 w 1380180"/>
                              <a:gd name="connsiteY5" fmla="*/ 432048 h 1380181"/>
                              <a:gd name="connsiteX6" fmla="*/ 432048 w 1380180"/>
                              <a:gd name="connsiteY6" fmla="*/ 1380181 h 1380181"/>
                              <a:gd name="connsiteX7" fmla="*/ 386329 w 1380180"/>
                              <a:gd name="connsiteY7" fmla="*/ 1380181 h 1380181"/>
                              <a:gd name="connsiteX8" fmla="*/ 386329 w 1380180"/>
                              <a:gd name="connsiteY8" fmla="*/ 432048 h 1380181"/>
                              <a:gd name="connsiteX9" fmla="*/ 0 w 1380180"/>
                              <a:gd name="connsiteY9" fmla="*/ 432048 h 1380181"/>
                              <a:gd name="connsiteX10" fmla="*/ 0 w 1380180"/>
                              <a:gd name="connsiteY10" fmla="*/ 386329 h 1380181"/>
                              <a:gd name="connsiteX11" fmla="*/ 386329 w 1380180"/>
                              <a:gd name="connsiteY11" fmla="*/ 386329 h 13801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380180" h="1380181">
                                <a:moveTo>
                                  <a:pt x="386329" y="0"/>
                                </a:moveTo>
                                <a:lnTo>
                                  <a:pt x="432048" y="0"/>
                                </a:lnTo>
                                <a:lnTo>
                                  <a:pt x="432048" y="386329"/>
                                </a:lnTo>
                                <a:lnTo>
                                  <a:pt x="1380180" y="386329"/>
                                </a:lnTo>
                                <a:lnTo>
                                  <a:pt x="1380180" y="432048"/>
                                </a:lnTo>
                                <a:lnTo>
                                  <a:pt x="432048" y="432048"/>
                                </a:lnTo>
                                <a:lnTo>
                                  <a:pt x="432048" y="1380181"/>
                                </a:lnTo>
                                <a:lnTo>
                                  <a:pt x="386329" y="1380181"/>
                                </a:lnTo>
                                <a:lnTo>
                                  <a:pt x="386329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0" y="386329"/>
                                </a:lnTo>
                                <a:lnTo>
                                  <a:pt x="386329" y="386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9565005" y="7961630"/>
                            <a:ext cx="2714625" cy="1095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启动js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进入到相应的目录：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$ node index.js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42305" y="7933055"/>
                            <a:ext cx="360934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直接箭头连接符 27"/>
                        <wps:cNvCnPr/>
                        <wps:spPr>
                          <a:xfrm>
                            <a:off x="1212850" y="5068570"/>
                            <a:ext cx="1785620" cy="19646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258310" y="286385"/>
                            <a:ext cx="4027170" cy="567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E5B8B7" w:themeColor="accent2" w:themeTint="66"/>
                                  <w:sz w:val="40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E5B8B7" w:themeColor="accent2" w:themeTint="66"/>
                                  <w:sz w:val="40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node模块编程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39.05pt;width:1097pt;" coordsize="13931900,9385935" editas="canvas" o:gfxdata="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5s8AC/&#10;AAAApQEAABkAAABkcnMvX3JlbHMvZTJvRG9jLnhtbC5yZWxzvZDBisIwEIbvC/sOYe7btD0sspj2&#10;IoJXcR9gSKZpsJmEJIq+vYFlQUHw5nFm+L//Y9bjxS/iTCm7wAq6pgVBrINxbBX8HrZfKxC5IBtc&#10;ApOCK2UYh8+P9Z4WLDWUZxezqBTOCuZS4o+UWc/kMTchEtfLFJLHUsdkZUR9REuyb9tvme4ZMDww&#10;xc4oSDvTgzhcY21+zQ7T5DRtgj554vKkQjpfuysQk6WiwJNx+Lfsm8gW5HOH7j0O3b+DfHjuc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">
                <o:lock v:ext="edit" aspectratio="f"/>
                <v:shape id="_x0000_s1026" o:spid="_x0000_s1026" style="position:absolute;left:0;top:0;height:9385935;width:13931900;" filled="f" stroked="t" coordsize="21600,21600" o:gfxdata="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">
                  <v:fill on="f" focussize="0,0"/>
                  <v:stroke color="#558ED5 [1951]" joinstyle="round"/>
                  <v:imagedata o:title=""/>
                  <o:lock v:ext="edit" aspectratio="f"/>
                </v:shape>
                <v:shape id="图片 2" o:spid="_x0000_s1026" o:spt="75" type="#_x0000_t75" style="position:absolute;left:120015;top:4627245;height:1282700;width:1905000;" filled="f" o:preferrelative="t" stroked="f" coordsize="21600,21600" o:gfxdata="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">
                  <v:fill on="f" focussize="0,0"/>
                  <v:stroke on="f"/>
                  <v:imagedata r:id="rId4" cropright="25779f" o:title=""/>
                  <o:lock v:ext="edit" aspectratio="t"/>
                </v:shape>
                <v:shape id="文本框 6" o:spid="_x0000_s1026" o:spt="202" type="#_x0000_t202" style="position:absolute;left:1334770;top:1026160;height:1238250;width:475488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+DwBNQAAAAHAQAADwAAAAAAAAABACAAAAAi&#10;AAAAZHJzL2Rvd25yZXYueG1sUEsBAhQAFAAAAAgAh07iQANRr99HAgAAdwQAAA4AAAAAAAAAAQAg&#10;AAAAIw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wordWrap/>
                          <w:jc w:val="center"/>
                          <w:rPr>
                            <w:rFonts w:hint="eastAsia" w:ascii="Consolas" w:hAnsi="Consolas" w:eastAsia="宋体" w:cs="Consolas"/>
                            <w:color w:val="2D000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teacher.js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function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add(name){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console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log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"add teacher:::"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+name);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E4E4FF"/>
                          </w:rPr>
                          <w:t>}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exports.add=add;</w:t>
                        </w:r>
                      </w:p>
                      <w:p/>
                    </w:txbxContent>
                  </v:textbox>
                </v:shape>
                <v:shape id="文本框 7" o:spid="_x0000_s1026" o:spt="202" type="#_x0000_t202" style="position:absolute;left:6974840;top:1037590;height:1193800;width:548767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g8ATUAAAABwEAAA8AAAAAAAAAAQAgAAAA&#10;IgAAAGRycy9kb3ducmV2LnhtbFBLAQIUABQAAAAIAIdO4kDu4OEASAIAAHY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center"/>
                          <w:rPr>
                            <w:rFonts w:hint="eastAsia" w:ascii="Consolas" w:hAnsi="Consolas" w:eastAsia="宋体" w:cs="Consolas"/>
                            <w:color w:val="2D000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student.js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shd w:val="clear" w:fill="FFFFFF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unction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add(name){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console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log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"add student:::"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+name);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E4E4FF"/>
                          </w:rPr>
                          <w:t>}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exports.add=add;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2840990;top:6908165;height:857250;width:653415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4PAE1AAAAAcBAAAPAAAAAAAAAAEAIAAAACIA&#10;AABkcnMvZG93bnJldi54bWxQSwECFAAUAAAACACHTuJALxDTnUYCAAB1BAAADgAAAAAAAAABACAA&#10;AAAj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center"/>
                          <w:rPr>
                            <w:rFonts w:hint="eastAsia" w:ascii="Consolas" w:hAnsi="Consolas" w:eastAsia="宋体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index.js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var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klass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=require(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"./klass"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klass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"teacher"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,[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"stu 1"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,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"stu 2"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]);</w:t>
                        </w:r>
                      </w:p>
                      <w:p/>
                    </w:txbxContent>
                  </v:textbox>
                </v:shape>
                <v:shape id="文本框 7" o:spid="_x0000_s1026" o:spt="202" type="#_x0000_t202" style="position:absolute;left:3513455;top:2846705;height:3336290;width:5487670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+DwBNQAAAAHAQAADwAAAAAAAAAB&#10;ACAAAAAiAAAAZHJzL2Rvd25yZXYueG1sUEsBAhQAFAAAAAgAh07iQC2i//1NAgAAdwQAAA4AAAAA&#10;AAAAAQAgAAAAIw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center"/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2D0000"/>
                            <w:sz w:val="28"/>
                            <w:szCs w:val="28"/>
                            <w:u w:val="single"/>
                            <w:shd w:val="clear" w:fill="FFFFFF"/>
                            <w:lang w:val="en-US" w:eastAsia="zh-CN"/>
                          </w:rPr>
                          <w:t>klass.js</w:t>
                        </w:r>
                      </w:p>
                      <w:p>
                        <w:pPr>
                          <w:pStyle w:val="15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Consolas" w:hAnsi="Consolas" w:eastAsia="Consolas" w:cs="Consolas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var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student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=require(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"./student"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var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=require(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"./teacher"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"teacher one"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"teacher two"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 xml:space="preserve">function 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add(teachername,students){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teacher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.add(teachername);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students.</w:t>
                        </w:r>
                        <w:r>
                          <w:rPr>
                            <w:rFonts w:hint="default" w:ascii="Consolas" w:hAnsi="Consolas" w:eastAsia="Consolas" w:cs="Consolas"/>
                            <w:color w:val="1804FF"/>
                            <w:sz w:val="28"/>
                            <w:szCs w:val="28"/>
                            <w:shd w:val="clear" w:fill="FFFFFF"/>
                          </w:rPr>
                          <w:t>forEach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</w:t>
                        </w:r>
                        <w:r>
                          <w:rPr>
                            <w:rFonts w:hint="default" w:ascii="Consolas" w:hAnsi="Consolas" w:eastAsia="Consolas" w:cs="Consolas"/>
                            <w:color w:val="2D0000"/>
                            <w:sz w:val="28"/>
                            <w:szCs w:val="28"/>
                            <w:shd w:val="clear" w:fill="FFFFFF"/>
                          </w:rPr>
                          <w:t>function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(n,i){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    </w:t>
                        </w:r>
                        <w:r>
                          <w:rPr>
                            <w:rFonts w:hint="default" w:ascii="Consolas" w:hAnsi="Consolas" w:eastAsia="Consolas" w:cs="Consolas"/>
                            <w:b/>
                            <w:color w:val="18559C"/>
                            <w:sz w:val="28"/>
                            <w:szCs w:val="28"/>
                            <w:shd w:val="clear" w:fill="FFFFFF"/>
                          </w:rPr>
                          <w:t>student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.add(n);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 xml:space="preserve">    })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}</w:t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hint="default" w:ascii="Consolas" w:hAnsi="Consolas" w:eastAsia="Consolas" w:cs="Consolas"/>
                            <w:color w:val="000000"/>
                            <w:sz w:val="28"/>
                            <w:szCs w:val="28"/>
                            <w:shd w:val="clear" w:fill="FFFFFF"/>
                          </w:rPr>
                          <w:t>exports.add=add;</w:t>
                        </w:r>
                      </w:p>
                      <w:p/>
                    </w:txbxContent>
                  </v:textbox>
                </v:shape>
                <v:shape id="曲线连接符 20" o:spid="_x0000_s1026" o:spt="38" type="#_x0000_t38" style="position:absolute;left:7680325;top:808355;height:3461385;width:615315;rotation:5898240f;" filled="f" stroked="t" coordsize="21600,21600" o:gfxdata="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rcbVjXAAAABwEAAA8AAAAAAAAAAQAgAAAAIgAA&#10;AGRycy9kb3ducmV2LnhtbFBLAQIUABQAAAAIAIdO4kCNE/LsQgIAADkEAAAOAAAAAAAAAAEAIAAA&#10;ACYBAABkcnMvZTJvRG9jLnhtbFBLBQYAAAAABgAGAFkBAADaBQAAAAA=&#10;" adj="10811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8" type="#_x0000_t38" style="position:absolute;left:4693603;top:1283018;flip:y;height:2545080;width:582295;rotation:-5898240f;" filled="f" stroked="t" coordsize="21600,21600" o:gfxdata="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dI111QAAAAcBAAAPAAAAAAAAAAEAIAAA&#10;ACIAAABkcnMvZG93bnJldi54bWxQSwECFAAUAAAACACHTuJA03pPYEgCAABEBAAADgAAAAAAAAAB&#10;ACAAAAAkAQAAZHJzL2Uyb0RvYy54bWxQSwUGAAAAAAYABgBZAQAA3gUAAAAA&#10;" adj="108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8" type="#_x0000_t38" style="position:absolute;left:5820093;top:6470968;height:149225;width:725170;rotation:5898240f;" filled="f" stroked="t" coordsize="21600,21600" o:gfxdata="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oUj9NgAAAAHAQAADwAAAAAAAAABACAAAAAi&#10;AAAAZHJzL2Rvd25yZXYueG1sUEsBAhQAFAAAAAgAh07iQMkjepdDAgAAOQQAAA4AAAAAAAAAAQAg&#10;AAAAJwEAAGRycy9lMm9Eb2MueG1sUEsFBgAAAAAGAAYAWQEAANwFAAAAAA==&#10;" adj="1079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交叉线" o:spid="_x0000_s1026" o:spt="100" style="position:absolute;left:8755380;top:7390130;height:1524000;width:2381250;v-text-anchor:middle;" fillcolor="#4F81BD [3204]" filled="t" stroked="f" coordsize="1380180,1380181" o:gfxdata="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N+KXBXTAAAABwEAAA8AAAAAAAAAAQAgAAAA&#10;IgAAAGRycy9kb3ducmV2LnhtbFBLAQIUABQAAAAIAIdO4kCpMgXL2AMAAHgOAAAOAAAAAAAAAAEA&#10;IAAAACIBAABkcnMvZTJvRG9jLnhtbFBLBQYAAAAABgAGAFkBAABsBwAAAAA=&#10;" path="m386329,0l432048,0,432048,386329,1380180,386329,1380180,432048,432048,432048,432048,1380181,386329,1380181,386329,432048,0,432048,0,386329,386329,386329xe">
                  <v:path o:connectlocs="666540,0;745420,0;745420,426585;2381250,426585;2381250,477068;745420,477068;745420,1524000;666540,1524000;666540,477068;0,477068;0,426585;666540,426585" o:connectangles="0,0,0,0,0,0,0,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202" type="#_x0000_t202" style="position:absolute;left:9565005;top:7961630;height:1095375;width:2714625;" fillcolor="#FFFFFF [3201]" filled="t" stroked="t" coordsize="21600,21600" o:gfxdata="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4PAE1AAAAAcBAAAPAAAAAAAAAAEA&#10;IAAAACIAAABkcnMvZG93bnJldi54bWxQSwECFAAUAAAACACHTuJAjb3NzEwCAAB4BAAADgAAAAAA&#10;AAABACAAAAAj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启动js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进入到相应的目录：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$ node index.js</w:t>
                        </w:r>
                      </w:p>
                    </w:txbxContent>
                  </v:textbox>
                </v:shape>
                <v:shape id="图片 3" o:spid="_x0000_s1026" o:spt="75" type="#_x0000_t75" style="position:absolute;left:5742305;top:7933055;height:1352550;width:3609340;" filled="f" o:preferrelative="t" stroked="f" coordsize="21600,21600" o:gfxdata="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2" type="#_x0000_t32" style="position:absolute;left:1212850;top:5068570;height:1964690;width:1785620;" filled="f" stroked="t" coordsize="21600,21600" o:gfxdata="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xPen1wAAAAcBAAAPAAAAAAAAAAEAIAAA&#10;ACIAAABkcnMvZG93bnJldi54bWxQSwECFAAUAAAACACHTuJA4EA2MA0CAADGAwAADgAAAAAAAAAB&#10;ACAAAAAm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4258310;top:286385;height:567055;width:4027170;" fillcolor="#FFFFFF [3201]" filled="t" stroked="t" coordsize="21600,21600" o:gfxdata="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EH/E1QAAAAcBAAAPAAAAAAAAAAEAIAAAACIAAABkcnMvZG93bnJldi54bWxQSwECFAAU&#10;AAAACACHTuJAT8Cl9mYCAACyBAAADgAAAAAAAAABACAAAAAkAQAAZHJzL2Uyb0RvYy54bWxQSwUG&#10;AAAAAAYABgBZAQAA/A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E5B8B7" w:themeColor="accent2" w:themeTint="66"/>
                            <w:sz w:val="40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E5B8B7" w:themeColor="accent2" w:themeTint="66"/>
                            <w:sz w:val="40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  <w:t>node模块编程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510405" cy="3195320"/>
                <wp:effectExtent l="5080" t="5080" r="18415" b="1905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18310" y="1080770"/>
                            <a:ext cx="19240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0" name="直接连接符 8"/>
                        <wps:cNvCnPr/>
                        <wps:spPr>
                          <a:xfrm flipV="1">
                            <a:off x="1519555" y="1291590"/>
                            <a:ext cx="2344420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1901825" y="954405"/>
                            <a:ext cx="0" cy="123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1"/>
                        <wps:cNvCnPr/>
                        <wps:spPr>
                          <a:xfrm flipV="1">
                            <a:off x="1512570" y="1678305"/>
                            <a:ext cx="2344420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2"/>
                        <wps:cNvCnPr/>
                        <wps:spPr>
                          <a:xfrm>
                            <a:off x="3388995" y="948690"/>
                            <a:ext cx="0" cy="123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13"/>
                        <wps:cNvCnPr/>
                        <wps:spPr>
                          <a:xfrm>
                            <a:off x="1907540" y="1313180"/>
                            <a:ext cx="329565" cy="374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14"/>
                        <wps:cNvCnPr/>
                        <wps:spPr>
                          <a:xfrm flipH="1">
                            <a:off x="3072765" y="1335405"/>
                            <a:ext cx="329565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15"/>
                        <wps:cNvSpPr txBox="1"/>
                        <wps:spPr>
                          <a:xfrm>
                            <a:off x="1471295" y="107188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3321050" y="105918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50 10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17"/>
                        <wps:cNvSpPr txBox="1"/>
                        <wps:spPr>
                          <a:xfrm>
                            <a:off x="2818130" y="161544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40 20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8"/>
                        <wps:cNvSpPr txBox="1"/>
                        <wps:spPr>
                          <a:xfrm>
                            <a:off x="1960245" y="161290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直接连接符 19"/>
                        <wps:cNvCnPr/>
                        <wps:spPr>
                          <a:xfrm flipV="1">
                            <a:off x="1498600" y="948690"/>
                            <a:ext cx="2344420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20"/>
                        <wps:cNvCnPr/>
                        <wps:spPr>
                          <a:xfrm>
                            <a:off x="1506855" y="954405"/>
                            <a:ext cx="0" cy="123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21"/>
                        <wps:cNvCnPr/>
                        <wps:spPr>
                          <a:xfrm>
                            <a:off x="3658870" y="95504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22"/>
                        <wps:cNvCnPr/>
                        <wps:spPr>
                          <a:xfrm>
                            <a:off x="1511935" y="2070735"/>
                            <a:ext cx="0" cy="264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曲线连接符 23"/>
                        <wps:cNvCnPr>
                          <a:stCxn id="15" idx="2"/>
                        </wps:cNvCnPr>
                        <wps:spPr>
                          <a:xfrm rot="5400000" flipV="1">
                            <a:off x="1849120" y="1254125"/>
                            <a:ext cx="702310" cy="953135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25"/>
                        <wps:cNvSpPr txBox="1"/>
                        <wps:spPr>
                          <a:xfrm>
                            <a:off x="1917700" y="1042670"/>
                            <a:ext cx="152781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  <w:t>起始点-M 10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26"/>
                        <wps:cNvSpPr txBox="1"/>
                        <wps:spPr>
                          <a:xfrm>
                            <a:off x="2624455" y="1884045"/>
                            <a:ext cx="100457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  <w:t>控制点1,2,3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3"/>
                                  <w:szCs w:val="16"/>
                                  <w:u w:val="single"/>
                                  <w:lang w:val="en-US" w:eastAsia="zh-CN"/>
                                </w:rPr>
                                <w:t>C 1 2,3 4,5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8"/>
                        <wps:cNvSpPr txBox="1"/>
                        <wps:spPr>
                          <a:xfrm>
                            <a:off x="179705" y="179705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355.15pt;" coordsize="4510405,3195320" editas="canvas" o:gfxdata="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">
                <o:lock v:ext="edit" aspectratio="f"/>
                <v:shape id="_x0000_s1026" o:spid="_x0000_s1026" style="position:absolute;left:0;top:0;height:3195320;width:4510405;" filled="f" stroked="t" coordsize="21600,21600" o:gfxdata="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2" o:spid="_x0000_s1026" o:spt="75" type="#_x0000_t75" style="position:absolute;left:1718310;top:1080770;height:809625;width:1924050;" filled="f" o:preferrelative="t" stroked="f" coordsize="21600,21600" o:gfxdata="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">
                  <v:fill on="f" focussize="0,0"/>
                  <v:stroke on="f"/>
                  <v:imagedata r:id="rId6" o:title=""/>
                  <o:lock v:ext="edit" aspectratio="t"/>
                </v:shape>
                <v:line id="直接连接符 8" o:spid="_x0000_s1026" o:spt="20" style="position:absolute;left:1519555;top:1291590;flip:y;height:5715;width:2344420;" filled="f" stroked="t" coordsize="21600,21600" o:gfxdata="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zAzPnVAAAABQEAAA8AAAAAAAAAAQAgAAAAIgAAAGRycy9kb3ducmV2LnhtbFBLAQIUABQAAAAI&#10;AIdO4kDUCbu+8AEAAJ8DAAAOAAAAAAAAAAEAIAAAACQBAABkcnMvZTJvRG9jLnhtbFBLBQYAAAAA&#10;BgAGAFkBAACG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9" o:spid="_x0000_s1026" o:spt="20" style="position:absolute;left:1901825;top:954405;height:1231265;width:0;" filled="f" stroked="t" coordsize="21600,21600" o:gfxdata="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l6njjX&#10;AAAABQEAAA8AAAAAAAAAAQAgAAAAIgAAAGRycy9kb3ducmV2LnhtbFBLAQIUABQAAAAIAIdO4kDY&#10;pTAH6AEAAJEDAAAOAAAAAAAAAAEAIAAAACYBAABkcnMvZTJvRG9jLnhtbFBLBQYAAAAABgAGAFkB&#10;AAC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1" o:spid="_x0000_s1026" o:spt="20" style="position:absolute;left:1512570;top:1678305;flip:y;height:5715;width:2344420;" filled="f" stroked="t" coordsize="21600,21600" o:gfxdata="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AzPnVAAAABQEAAA8AAAAAAAAAAQAgAAAAIgAAAGRycy9kb3ducmV2LnhtbFBLAQIUABQA&#10;AAAIAIdO4kClMZ1Z8wEAAKA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" o:spid="_x0000_s1026" o:spt="20" style="position:absolute;left:3388995;top:948690;height:1231265;width:0;" filled="f" stroked="t" coordsize="21600,21600" o:gfxdata="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ep441wAA&#10;AAUBAAAPAAAAAAAAAAEAIAAAACIAAABkcnMvZG93bnJldi54bWxQSwECFAAUAAAACACHTuJABSIy&#10;keYBAACSAwAADgAAAAAAAAABACAAAAAmAQAAZHJzL2Uyb0RvYy54bWxQSwUGAAAAAAYABgBZAQAA&#10;f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3" o:spid="_x0000_s1026" o:spt="20" style="position:absolute;left:1907540;top:1313180;height:374015;width:329565;" filled="f" stroked="t" coordsize="21600,21600" o:gfxdata="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6LPyrUAAAABQEAAA8AAAAAAAAA&#10;AQAgAAAAIgAAAGRycy9kb3ducmV2LnhtbFBLAQIUABQAAAAIAIdO4kCTsQDIFQIAAAsEAAAOAAAA&#10;AAAAAAEAIAAAACMBAABkcnMvZTJvRG9jLnhtbFBLBQYAAAAABgAGAFkBAACqBQAAAAA=&#10;">
                  <v:fill on="f" focussize="0,0"/>
                  <v:stroke weight="3pt" color="#000000 [3200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  <v:line id="直接连接符 14" o:spid="_x0000_s1026" o:spt="20" style="position:absolute;left:3072765;top:1335405;flip:x;height:351790;width:329565;" filled="f" stroked="t" coordsize="21600,21600" o:gfxdata="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cRKB9MAAAAFAQAA&#10;DwAAAAAAAAABACAAAAAiAAAAZHJzL2Rvd25yZXYueG1sUEsBAhQAFAAAAAgAh07iQAUSxxgeAgAA&#10;FQQAAA4AAAAAAAAAAQAgAAAAIgEAAGRycy9lMm9Eb2MueG1sUEsFBgAAAAAGAAYAWQEAALIFAAAA&#10;AA==&#10;">
                  <v:fill on="f" focussize="0,0"/>
                  <v:stroke weight="3pt" color="#000000 [3200]" joinstyle="round"/>
                  <v:imagedata o:title=""/>
                  <o:lock v:ext="edit" aspectratio="f"/>
                  <v:shadow on="t" color="#000000" opacity="22937f" offset="0pt,1.81102362204724pt" origin="0f,32768f" matrix="65536f,0f,0f,65536f"/>
                </v:line>
                <v:shape id="文本框 15" o:spid="_x0000_s1026" o:spt="202" type="#_x0000_t202" style="position:absolute;left:1471295;top:107188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CkzTIt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10 10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3321050;top:105918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B5p1zR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50 10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818130;top:161544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tosR1wAAAAUBAAAPAAAAAAAAAAEAIAAAACIAAABkcnMvZG93bnJldi54bWxQSwECFAAU&#10;AAAACACHTuJAVFZiki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40 20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960245;top:1612900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baLEdcAAAAFAQAADwAAAAAAAAABACAAAAAiAAAAZHJzL2Rvd25yZXYueG1sUEsBAhQAFAAA&#10;AAgAh07iQKWHnYI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20 20</w:t>
                        </w:r>
                      </w:p>
                    </w:txbxContent>
                  </v:textbox>
                </v:shape>
                <v:line id="直接连接符 19" o:spid="_x0000_s1026" o:spt="20" style="position:absolute;left:1498600;top:948690;flip:y;height:5715;width:2344420;" filled="f" stroked="t" coordsize="21600,21600" o:gfxdata="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wMz51QAAAAUBAAAPAAAAAAAAAAEAIAAAACIAAABkcnMvZG93bnJldi54bWxQSwECFAAUAAAA&#10;CACHTuJA1+VzLfEBAACfAwAADgAAAAAAAAABACAAAAAkAQAAZHJzL2Uyb0RvYy54bWxQSwUGAAAA&#10;AAYABgBZAQAAhw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20" o:spid="_x0000_s1026" o:spt="20" style="position:absolute;left:1506855;top:954405;height:1231265;width:0;" filled="f" stroked="t" coordsize="21600,21600" o:gfxdata="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XqeONcA&#10;AAAFAQAADwAAAAAAAAABACAAAAAiAAAAZHJzL2Rvd25yZXYueG1sUEsBAhQAFAAAAAgAh07iQBW1&#10;PU3nAQAAkgMAAA4AAAAAAAAAAQAgAAAAJgEAAGRycy9lMm9Eb2MueG1sUEsFBgAAAAAGAAYAWQEA&#10;AH8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直接箭头连接符 21" o:spid="_x0000_s1026" o:spt="32" type="#_x0000_t32" style="position:absolute;left:3658870;top:955040;height:0;width:285750;" filled="f" stroked="t" coordsize="21600,21600" o:gfxdata="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/BvCjWAAAABQEAAA8AAAAAAAAAAQAgAAAAIgAAAGRy&#10;cy9kb3ducmV2LnhtbFBLAQIUABQAAAAIAIdO4kCpsk1gBwIAAL4DAAAOAAAAAAAAAAEAIAAAACUB&#10;AABkcnMvZTJvRG9jLnhtbFBLBQYAAAAABgAGAFkBAACe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22" o:spid="_x0000_s1026" o:spt="32" type="#_x0000_t32" style="position:absolute;left:1511935;top:2070735;height:264160;width:0;" filled="f" stroked="t" coordsize="21600,21600" o:gfxdata="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8G8KNYAAAAFAQAADwAAAAAAAAABACAAAAAiAAAA&#10;ZHJzL2Rvd25yZXYueG1sUEsBAhQAFAAAAAgAh07iQDuI8PAJAgAAvwMAAA4AAAAAAAAAAQAgAAAA&#10;JQEAAGRycy9lMm9Eb2MueG1sUEsFBgAAAAAGAAYAWQEAAKA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曲线连接符 23" o:spid="_x0000_s1026" o:spt="37" type="#_x0000_t37" style="position:absolute;left:1849120;top:1254125;flip:y;height:953135;width:702310;rotation:-5898240f;" filled="f" stroked="t" coordsize="21600,21600" o:gfxdata="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0NqaXSAAAABQEAAA8AAAAA&#10;AAAAAQAgAAAAIgAAAGRycy9kb3ducmV2LnhtbFBLAQIUABQAAAAIAIdO4kDYHDcoGgIAAOQDAAAO&#10;AAAAAAAAAAEAIAAAACEBAABkcnMvZTJvRG9jLnhtbFBLBQYAAAAABgAGAFkBAACtBQAAAAA=&#10;">
                  <v:fill on="f" focussize="0,0"/>
                  <v:stroke color="#953735 [2405]" joinstyle="round" endarrow="open"/>
                  <v:imagedata o:title=""/>
                  <o:lock v:ext="edit" aspectratio="f"/>
                </v:shape>
                <v:shape id="文本框 25" o:spid="_x0000_s1026" o:spt="202" type="#_x0000_t202" style="position:absolute;left:1917700;top:1042670;height:307975;width:1527810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AXVPHY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  <w:t>起始点-M 10 10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2624455;top:1884045;height:427355;width:1004570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2ixHXAAAABQEAAA8AAAAAAAAAAQAgAAAAIgAAAGRycy9kb3ducmV2LnhtbFBLAQIUABQA&#10;AAAIAIdO4kAmK/VwKgIAACY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  <w:t>控制点1,2,3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3"/>
                            <w:szCs w:val="16"/>
                            <w:u w:val="single"/>
                            <w:lang w:val="en-US" w:eastAsia="zh-CN"/>
                          </w:rPr>
                          <w:t>C 1 2,3 4,5 6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79705;top:179705;height:307975;width:504825;" filled="f" stroked="f" coordsize="21600,21600" o:gfxdata="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tosR&#10;1wAAAAUBAAAPAAAAAAAAAAEAIAAAACIAAABkcnMvZG93bnJldi54bWxQSwECFAAUAAAACACHTuJA&#10;iWfP7yICAAAjBAAADgAAAAAAAAABACAAAAAm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20 20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3195320"/>
                <wp:effectExtent l="5080" t="4445" r="13970" b="19685"/>
                <wp:docPr id="47" name="画布 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32535" y="795020"/>
                            <a:ext cx="2628900" cy="158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9" name="直接连接符 49"/>
                        <wps:cNvCnPr/>
                        <wps:spPr>
                          <a:xfrm>
                            <a:off x="2295525" y="278765"/>
                            <a:ext cx="0" cy="272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肘形连接符 50"/>
                        <wps:cNvCnPr/>
                        <wps:spPr>
                          <a:xfrm>
                            <a:off x="690880" y="1641475"/>
                            <a:ext cx="4198620" cy="31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1218565" y="867410"/>
                            <a:ext cx="1099185" cy="76962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V="1">
                            <a:off x="2280285" y="800100"/>
                            <a:ext cx="1011555" cy="83058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18"/>
                        <wps:cNvSpPr txBox="1"/>
                        <wps:spPr>
                          <a:xfrm>
                            <a:off x="2025650" y="1652270"/>
                            <a:ext cx="50482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50 50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18"/>
                        <wps:cNvSpPr txBox="1"/>
                        <wps:spPr>
                          <a:xfrm>
                            <a:off x="1675130" y="1982470"/>
                            <a:ext cx="155956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M0 0 Q50 50 0 100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18"/>
                        <wps:cNvSpPr txBox="1"/>
                        <wps:spPr>
                          <a:xfrm>
                            <a:off x="3101340" y="934085"/>
                            <a:ext cx="50482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0 100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18"/>
                        <wps:cNvSpPr txBox="1"/>
                        <wps:spPr>
                          <a:xfrm>
                            <a:off x="968375" y="941705"/>
                            <a:ext cx="50482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">
                <o:lock v:ext="edit" aspectratio="f"/>
                <v:shape id="_x0000_s1026" o:spid="_x0000_s1026" style="position:absolute;left:0;top:0;height:3195320;width:5486400;" filled="f" stroked="t" coordsize="21600,21600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2" o:spid="_x0000_s1026" o:spt="75" type="#_x0000_t75" style="position:absolute;left:1232535;top:795020;height:1584960;width:2628900;" filled="f" o:preferrelative="t" stroked="t" coordsize="21600,21600" o:gfxdata="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">
                  <v:fill on="f" focussize="0,0"/>
                  <v:stroke color="#4F81BD [3204]" joinstyle="round"/>
                  <v:imagedata r:id="rId7" o:title=""/>
                  <o:lock v:ext="edit" aspectratio="t"/>
                </v:shape>
                <v:line id="_x0000_s1026" o:spid="_x0000_s1026" o:spt="20" style="position:absolute;left:2295525;top:278765;height:2725420;width:0;" filled="f" stroked="t" coordsize="21600,21600" o:gfxdata="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aoSH1gAA&#10;AAUBAAAPAAAAAAAAAAEAIAAAACIAAABkcnMvZG93bnJldi54bWxQSwECFAAUAAAACACHTuJA9yNs&#10;/ecBAACSAwAADgAAAAAAAAABACAAAAAlAQAAZHJzL2Uyb0RvYy54bWxQSwUGAAAAAAYABgBZAQAA&#10;f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33" type="#_x0000_t33" style="position:absolute;left:690880;top:1641475;height:3175;width:4198620;" filled="f" stroked="t" coordsize="21600,21600" o:gfxdata="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yxpc9UAAAAFAQAADwAAAAAAAAABACAAAAAiAAAAZHJzL2Rvd25yZXYueG1sUEsBAhQA&#10;FAAAAAgAh07iQP06y2P1AQAAnwMAAA4AAAAAAAAAAQAgAAAAJAEAAGRycy9lMm9Eb2MueG1sUEsF&#10;BgAAAAAGAAYAWQEAAIsFAAAAAA==&#10;">
                  <v:fill on="f" focussize="0,0"/>
                  <v:stroke color="#4A7EBB [3204]" joinstyle="round"/>
                  <v:imagedata o:title=""/>
                  <o:lock v:ext="edit" aspectratio="f"/>
                </v:shape>
                <v:shape id="_x0000_s1026" o:spid="_x0000_s1026" o:spt="32" type="#_x0000_t32" style="position:absolute;left:1218565;top:867410;height:769620;width:1099185;" filled="f" stroked="t" coordsize="21600,21600" o:gfxdata="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Szhi1gAAAAUBAAAPAAAAAAAAAAEA&#10;IAAAACIAAABkcnMvZG93bnJldi54bWxQSwECFAAUAAAACACHTuJAV3LXPUoCAABKBAAADgAAAAAA&#10;AAABACAAAAAlAQAAZHJzL2Uyb0RvYy54bWxQSwUGAAAAAAYABgBZAQAA4QUAAAAA&#10;">
                  <v:fill on="f" focussize="0,0"/>
                  <v:stroke weight="3pt" color="#C0504D [3205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2280285;top:800100;flip:y;height:830580;width:1011555;" filled="f" stroked="t" coordsize="21600,21600" o:gfxdata="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umPRTVAAAABQEAAA8AAAAAAAAA&#10;AQAgAAAAIgAAAGRycy9kb3ducmV2LnhtbFBLAQIUABQAAAAIAIdO4kAWisUITQIAAFQEAAAOAAAA&#10;AAAAAAEAIAAAACQBAABkcnMvZTJvRG9jLnhtbFBLBQYAAAAABgAGAFkBAADjBQAAAAA=&#10;">
                  <v:fill on="f" focussize="0,0"/>
                  <v:stroke weight="3pt" color="#C0504D [3205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文本框 18" o:spid="_x0000_s1026" o:spt="202" type="#_x0000_t202" style="position:absolute;left:2025650;top:1652270;height:307975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KaRrtYAAAAFAQAADwAAAAAAAAABACAAAAAiAAAAZHJzL2Rvd25yZXYueG1sUEsBAhQAFAAA&#10;AAgAh07iQOZL3NcqAgAAJQQAAA4AAAAAAAAAAQAgAAAAJQ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50 50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675130;top:1982470;height:307975;width:1559560;" fillcolor="#FFFFFF [3201]" filled="t" stroked="f" coordsize="21600,21600" o:gfxdata="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kDJr0gAAAAUBAAAPAAAAAAAAAAEAIAAAACIAAABkcnMvZG93&#10;bnJldi54bWxQSwECFAAUAAAACACHTuJAcjiS2j8CAABP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M0 0 Q50 50 0 100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3101340;top:934085;height:220345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imka7WAAAABQEAAA8AAAAAAAAAAQAgAAAAIgAAAGRycy9kb3ducmV2LnhtbFBLAQIUABQA&#10;AAAIAIdO4kBeInttKwIAACQEAAAOAAAAAAAAAAEAIAAAACU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0 100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968375;top:941705;height:220345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ppGu1gAAAAUBAAAPAAAAAAAAAAEAIAAAACIAAABkcnMvZG93bnJldi54bWxQSwECFAAUAAAA&#10;CACHTuJAwvcBnCkCAAAj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0 0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</w: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3195320"/>
                <wp:effectExtent l="5080" t="4445" r="13970" b="19685"/>
                <wp:docPr id="60" name="画布 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79830" y="836930"/>
                            <a:ext cx="3037840" cy="1379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2" name="直接箭头连接符 62"/>
                        <wps:cNvCnPr/>
                        <wps:spPr>
                          <a:xfrm flipV="1">
                            <a:off x="1185545" y="920750"/>
                            <a:ext cx="582930" cy="58864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1779905" y="926465"/>
                            <a:ext cx="607060" cy="55372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2385060" y="147447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2357755" y="1515745"/>
                            <a:ext cx="589915" cy="5537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2947670" y="1515745"/>
                            <a:ext cx="535305" cy="5359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18"/>
                        <wps:cNvSpPr txBox="1"/>
                        <wps:spPr>
                          <a:xfrm>
                            <a:off x="643890" y="1394460"/>
                            <a:ext cx="50482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18"/>
                        <wps:cNvSpPr txBox="1"/>
                        <wps:spPr>
                          <a:xfrm>
                            <a:off x="3511550" y="1278890"/>
                            <a:ext cx="61150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200 50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18"/>
                        <wps:cNvSpPr txBox="1"/>
                        <wps:spPr>
                          <a:xfrm>
                            <a:off x="2002790" y="1538605"/>
                            <a:ext cx="61150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100 50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18"/>
                        <wps:cNvSpPr txBox="1"/>
                        <wps:spPr>
                          <a:xfrm>
                            <a:off x="1457960" y="672465"/>
                            <a:ext cx="50482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  <w:t>50 0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18"/>
                        <wps:cNvSpPr txBox="1"/>
                        <wps:spPr>
                          <a:xfrm>
                            <a:off x="1822450" y="2073275"/>
                            <a:ext cx="214884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M0 50 Q50 0 100 50 T200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">
                <o:lock v:ext="edit" aspectratio="f"/>
                <v:shape id="_x0000_s1026" o:spid="_x0000_s1026" style="position:absolute;left:0;top:0;height:3195320;width:5486400;" filled="f" stroked="t" coordsize="21600,21600" o:gfxdata="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3" o:spid="_x0000_s1026" o:spt="75" type="#_x0000_t75" style="position:absolute;left:1179830;top:836930;height:1379220;width:3037840;" filled="f" o:preferrelative="t" stroked="f" coordsize="21600,21600" o:gfxdata="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32" type="#_x0000_t32" style="position:absolute;left:1185545;top:920750;flip:y;height:588645;width:582930;" filled="f" stroked="t" coordsize="21600,21600" o:gfxdata="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P1aB1AAAAAUBAAAPAAAAAAAA&#10;AAEAIAAAACIAAABkcnMvZG93bnJldi54bWxQSwECFAAUAAAACACHTuJA7gAzKE8CAABTBAAADgAA&#10;AAAAAAABACAAAAAjAQAAZHJzL2Uyb0RvYy54bWxQSwUGAAAAAAYABgBZAQAA5AUAAAAA&#10;">
                  <v:fill on="f" focussize="0,0"/>
                  <v:stroke weight="3pt" color="#4F81BD [3204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1779905;top:926465;height:553720;width:607060;" filled="f" stroked="t" coordsize="21600,21600" o:gfxdata="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qws3NMAAAAFAQAADwAAAAAAAAABACAA&#10;AAAiAAAAZHJzL2Rvd25yZXYueG1sUEsBAhQAFAAAAAgAh07iQDsi1slLAgAASQQAAA4AAAAAAAAA&#10;AQAgAAAAIgEAAGRycy9lMm9Eb2MueG1sUEsFBgAAAAAGAAYAWQEAAN8FAAAAAA==&#10;">
                  <v:fill on="f" focussize="0,0"/>
                  <v:stroke weight="3pt" color="#4F81BD [3204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2385060;top:1474470;height:0;width:1143000;" filled="f" stroked="t" coordsize="21600,21600" o:gfxdata="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qws3NMAAAAFAQAADwAAAAAAAAABACAAAAAiAAAA&#10;ZHJzL2Rvd25yZXYueG1sUEsBAhQAFAAAAAgAh07iQLvcsy9FAgAARgQAAA4AAAAAAAAAAQAgAAAA&#10;IgEAAGRycy9lMm9Eb2MueG1sUEsFBgAAAAAGAAYAWQEAANkFAAAAAA==&#10;">
                  <v:fill on="f" focussize="0,0"/>
                  <v:stroke weight="3pt" color="#4F81BD [3204]" joinstyle="round" endarrow="open"/>
                  <v:imagedata o:title=""/>
                  <o:lock v:ext="edit" aspectratio="f"/>
                  <v:shadow on="t" color="#000000" opacity="22937f" offset="0pt,1.81102362204724pt" origin="0f,32768f" matrix="65536f,0f,0f,65536f"/>
                </v:shape>
                <v:shape id="_x0000_s1026" o:spid="_x0000_s1026" o:spt="32" type="#_x0000_t32" style="position:absolute;left:2357755;top:1515745;height:553720;width:589915;" filled="f" stroked="t" coordsize="21600,21600" o:gfxdata="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0aaX1gAAAAUBAAAPAAAAAAAAAAEAIAAA&#10;ACIAAABkcnMvZG93bnJldi54bWxQSwECFAAUAAAACACHTuJAQG9Hyg4CAADEAwAADgAAAAAAAAAB&#10;ACAAAAAlAQAAZHJzL2Uyb0RvYy54bWxQSwUGAAAAAAYABgBZAQAAp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47670;top:1515745;flip:y;height:535940;width:535305;" filled="f" stroked="t" coordsize="21600,21600" o:gfxdata="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hEgP1gAAAAUBAAAPAAAAAAAA&#10;AAEAIAAAACIAAABkcnMvZG93bnJldi54bWxQSwECFAAUAAAACACHTuJAKBnIZRQCAADOAwAADgAA&#10;AAAAAAABACAAAAAlAQAAZHJzL2Uyb0RvYy54bWxQSwUGAAAAAAYABgBZAQAAq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18" o:spid="_x0000_s1026" o:spt="202" type="#_x0000_t202" style="position:absolute;left:643890;top:1394460;height:200660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ppGu1gAAAAUBAAAPAAAAAAAAAAEAIAAAACIAAABkcnMvZG93bnJldi54bWxQSwECFAAUAAAA&#10;CACHTuJAkp7VfikCAAAk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3511550;top:1278890;height:200660;width:61150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imka7WAAAABQEAAA8AAAAAAAAAAQAgAAAAIgAAAGRycy9kb3ducmV2LnhtbFBLAQIUABQAAAAI&#10;AIdO4kAbcBSMKAIAACUEAAAOAAAAAAAAAAEAIAAAACU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200 50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2002790;top:1538605;height:200660;width:61150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oppGu1gAAAAUBAAAPAAAAAAAAAAEAIAAAACIAAABkcnMvZG93bnJldi54bWxQSwECFAAUAAAA&#10;CACHTuJA2TbXrykCAAAlBAAADgAAAAAAAAABACAAAAAl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100 50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457960;top:672465;height:200660;width:504825;" filled="f" stroked="f" coordsize="21600,21600" o:gfxdata="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imka7WAAAABQEAAA8AAAAAAAAAAQAgAAAAIgAAAGRycy9kb3ducmV2LnhtbFBLAQIUABQAAAAI&#10;AIdO4kA+mSUNKAIAACQEAAAOAAAAAAAAAAEAIAAAACU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eastAsiaTheme="minorEastAsia"/>
                            <w:lang w:val="en-US" w:eastAsia="zh-CN"/>
                          </w:rPr>
                          <w:t>50 0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822450;top:2073275;height:307975;width:2148840;" fillcolor="#FFFFFF [3201]" filled="t" stroked="f" coordsize="21600,21600" o:gfxdata="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ZAya9IAAAAFAQAADwAAAAAAAAABACAAAAAiAAAAZHJzL2Rv&#10;d25yZXYueG1sUEsBAhQAFAAAAAgAh07iQJ3jNgx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</w:rPr>
                          <w:t>M0 50 Q50 0 100 50 T200 50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sz w:val="21"/>
        </w:rPr>
      </w:pPr>
    </w:p>
    <w:p>
      <w:pPr>
        <w:jc w:val="center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19297650" cy="11195685"/>
                <wp:effectExtent l="9525" t="9525" r="9525" b="15240"/>
                <wp:docPr id="51" name="画布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5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95035" y="4751705"/>
                            <a:ext cx="5885180" cy="215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651990" y="4316730"/>
                            <a:ext cx="3585210" cy="310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61595" y="712470"/>
                            <a:ext cx="24638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2585" y="7966075"/>
                            <a:ext cx="3794125" cy="294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3" name="文本框 73"/>
                        <wps:cNvSpPr txBox="1"/>
                        <wps:spPr>
                          <a:xfrm>
                            <a:off x="7030720" y="3028315"/>
                            <a:ext cx="3429000" cy="906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一个画板，能绘制复杂的图形，并应用各种样式。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能在画板中放置图片，并可操作图片的尺寸和每个像素。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鼠标事件能够访问到画板中的相应区域。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能把画板中的图画，转换为DataURL的形式。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560185" y="979170"/>
                            <a:ext cx="4257675" cy="1342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一个绘制状态，可类比画图工具中的工具栏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绘图元素，包括简单的图形，线条，复杂的组合，和图片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绘制模式，比如画板中的图形存在绘制的先后顺序，而存在重叠部分，该如何显示存在重叠的图形，这是绘制模式要解决的问题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裁切路径，只让画板的部分可见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像素操作，操作ImageData的像素，画板的一部分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区域访问，鼠标事件能够获取到所在的区域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355975" y="4126230"/>
                            <a:ext cx="2023745" cy="59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addHitRegion({id:'abc'})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鼠标事件能够获取到所在的区域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2503170" y="5521960"/>
                            <a:ext cx="23336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globalCompositeOperation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比如画板中的图形存在绘制的先后顺序，而存在重叠部分，该如何显示存在重叠的图形，这是绘制模式要解决的问题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3131820" y="7212330"/>
                            <a:ext cx="1358265" cy="452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lang w:val="en-US" w:eastAsia="zh-CN"/>
                                </w:rPr>
                                <w:t>aclip()</w:t>
                              </w:r>
                            </w:p>
                            <w:p>
                              <w:r>
                                <w:rPr>
                                  <w:lang w:val="en-US" w:eastAsia="zh-CN"/>
                                </w:rPr>
                                <w:t>只让画板的部分可见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1.55pt;width:1519.5pt;" coordsize="19297650,11195685" editas="canvas" o:gfxdata="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">
                <o:lock v:ext="edit" aspectratio="f"/>
                <v:shape id="_x0000_s1026" o:spid="_x0000_s1026" style="position:absolute;left:0;top:0;height:11195685;width:19297650;" filled="f" stroked="t" coordsize="21600,21600" o:gfxdata="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">
                  <v:fill on="f" focussize="0,0"/>
                  <v:stroke color="#4F81BD [3204]" joinstyle="round"/>
                  <v:imagedata o:title=""/>
                  <o:lock v:ext="edit" aspectratio="f"/>
                </v:shape>
                <v:shape id="图片 68" o:spid="_x0000_s1026" o:spt="75" type="#_x0000_t75" style="position:absolute;left:5995035;top:4751705;height:2151380;width:5885180;" filled="f" o:preferrelative="t" stroked="f" coordsize="21600,21600" o:gfxdata="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">
                  <v:fill on="f" focussize="0,0"/>
                  <v:stroke on="f"/>
                  <v:imagedata r:id="rId9" o:title=""/>
                  <o:lock v:ext="edit" aspectratio="t"/>
                </v:shape>
                <v:shape id="图片 69" o:spid="_x0000_s1026" o:spt="75" type="#_x0000_t75" style="position:absolute;left:14651990;top:4316730;height:3109595;width:3585210;" filled="f" o:preferrelative="t" stroked="f" coordsize="21600,21600" o:gfxdata="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">
                  <v:fill on="f" focussize="0,0"/>
                  <v:stroke on="f"/>
                  <v:imagedata r:id="rId10" o:title=""/>
                  <o:lock v:ext="edit" aspectratio="t"/>
                </v:shape>
                <v:shape id="图片 70" o:spid="_x0000_s1026" o:spt="75" type="#_x0000_t75" style="position:absolute;left:12761595;top:712470;height:3352800;width:2463800;" filled="f" o:preferrelative="t" stroked="f" coordsize="21600,21600" o:gfxdata="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">
                  <v:fill on="f" focussize="0,0"/>
                  <v:stroke on="f"/>
                  <v:imagedata r:id="rId11" o:title=""/>
                  <o:lock v:ext="edit" aspectratio="t"/>
                </v:shape>
                <v:shape id="图片 71" o:spid="_x0000_s1026" o:spt="75" type="#_x0000_t75" style="position:absolute;left:11792585;top:7966075;height:2943860;width:3794125;" filled="f" o:preferrelative="t" stroked="f" coordsize="21600,21600" o:gfxdata="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202" type="#_x0000_t202" style="position:absolute;left:7030720;top:3028315;height:906780;width:3429000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yZtyNMAAAAHAQAADwAAAAAAAAAB&#10;ACAAAAAiAAAAZHJzL2Rvd25yZXYueG1sUEsBAhQAFAAAAAgAh07iQOUndBZOAgAAdwQAAA4AAAAA&#10;AAAAAQAgAAAAIg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一个画板，能绘制复杂的图形，并应用各种样式。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能在画板中放置图片，并可操作图片的尺寸和每个像素。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鼠标事件能够访问到画板中的相应区域。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能把画板中的图画，转换为DataURL的形式。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60185;top:979170;height:1342390;width:425767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Jm3I0wAAAAcBAAAPAAAAAAAAAAEA&#10;IAAAACIAAABkcnMvZG93bnJldi54bWxQSwECFAAUAAAACACHTuJA3OtlVk0CAAB3BAAADgAAAAAA&#10;AAABACAAAAAi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一个绘制状态，可类比画图工具中的工具栏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绘图元素，包括简单的图形，线条，复杂的组合，和图片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绘制模式，比如画板中的图形存在绘制的先后顺序，而存在重叠部分，该如何显示存在重叠的图形，这是绘制模式要解决的问题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裁切路径，只让画板的部分可见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像素操作，操作ImageData的像素，画板的一部分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区域访问，鼠标事件能够获取到所在的区域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55975;top:4126230;height:595630;width:202374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Jm3I0wAAAAcBAAAPAAAAAAAAAAEAIAAA&#10;ACIAAABkcnMvZG93bnJldi54bWxQSwECFAAUAAAACACHTuJAh2Ch4k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addHitRegion({id:'abc'})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鼠标事件能够获取到所在的区域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2503170;top:5521960;height:666750;width:233362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Jm3I0wAAAAcBAAAPAAAAAAAAAAEAIAAA&#10;ACIAAABkcnMvZG93bnJldi54bWxQSwECFAAUAAAACACHTuJA/LKdCk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globalCompositeOperation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比如画板中的图形存在绘制的先后顺序，而存在重叠部分，该如何显示存在重叠的图形，这是绘制模式要解决的问题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31820;top:7212330;height:452120;width:1358265;" fillcolor="#FFFFFF [3201]" filled="t" stroked="t" coordsize="21600,21600" o:gfxdata="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Jm3I0wAAAAcBAAAPAAAAAAAAAAEAIAAA&#10;ACIAAABkcnMvZG93bnJldi54bWxQSwECFAAUAAAACACHTuJAfBP9PkoCAAB3BAAADgAAAAAAAAAB&#10;ACAAAAAi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lang w:val="en-US" w:eastAsia="zh-CN"/>
                          </w:rPr>
                          <w:t>aclip()</w:t>
                        </w:r>
                      </w:p>
                      <w:p>
                        <w:r>
                          <w:rPr>
                            <w:lang w:val="en-US" w:eastAsia="zh-CN"/>
                          </w:rPr>
                          <w:t>只让画板的部分可见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38839" w:h="20128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3">
      <wne:acd wne:acdName="acd1"/>
    </wne:keymap>
    <wne:keymap wne:kcmPrimary="034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9">
      <wne:acd wne:acdName="acd6"/>
    </wne:keymap>
    <wne:keymap wne:kcmPrimary="0331">
      <wne:acd wne:acdName="acd7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4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3092A"/>
    <w:rsid w:val="00036FAC"/>
    <w:rsid w:val="000F42F1"/>
    <w:rsid w:val="00143738"/>
    <w:rsid w:val="001769DD"/>
    <w:rsid w:val="00317E66"/>
    <w:rsid w:val="003462E3"/>
    <w:rsid w:val="003D39EA"/>
    <w:rsid w:val="00401C55"/>
    <w:rsid w:val="00423BEA"/>
    <w:rsid w:val="00451E01"/>
    <w:rsid w:val="00567B1C"/>
    <w:rsid w:val="00851B42"/>
    <w:rsid w:val="00956007"/>
    <w:rsid w:val="009926B7"/>
    <w:rsid w:val="009C5C1A"/>
    <w:rsid w:val="00A824D3"/>
    <w:rsid w:val="00AE2729"/>
    <w:rsid w:val="00BB495A"/>
    <w:rsid w:val="00BB6290"/>
    <w:rsid w:val="00BE6247"/>
    <w:rsid w:val="00CF06E0"/>
    <w:rsid w:val="00D4731A"/>
    <w:rsid w:val="00E27700"/>
    <w:rsid w:val="00F93BDD"/>
    <w:rsid w:val="00FB2829"/>
    <w:rsid w:val="010D323C"/>
    <w:rsid w:val="011768D6"/>
    <w:rsid w:val="01183E1D"/>
    <w:rsid w:val="011C07DF"/>
    <w:rsid w:val="01280EDC"/>
    <w:rsid w:val="01336206"/>
    <w:rsid w:val="01351709"/>
    <w:rsid w:val="01374C0C"/>
    <w:rsid w:val="014623F8"/>
    <w:rsid w:val="01467425"/>
    <w:rsid w:val="01511039"/>
    <w:rsid w:val="01513237"/>
    <w:rsid w:val="01513E98"/>
    <w:rsid w:val="015A45E0"/>
    <w:rsid w:val="01613F1E"/>
    <w:rsid w:val="016E29BA"/>
    <w:rsid w:val="016F27E7"/>
    <w:rsid w:val="017424F2"/>
    <w:rsid w:val="017451DF"/>
    <w:rsid w:val="01746C6F"/>
    <w:rsid w:val="017A0B78"/>
    <w:rsid w:val="017C22C0"/>
    <w:rsid w:val="0183728A"/>
    <w:rsid w:val="01841E81"/>
    <w:rsid w:val="018B6361"/>
    <w:rsid w:val="018D2A73"/>
    <w:rsid w:val="01A377BE"/>
    <w:rsid w:val="01B20590"/>
    <w:rsid w:val="01C270ED"/>
    <w:rsid w:val="01C93BCF"/>
    <w:rsid w:val="01CB2264"/>
    <w:rsid w:val="01DB7918"/>
    <w:rsid w:val="01DC0FE6"/>
    <w:rsid w:val="01FD1152"/>
    <w:rsid w:val="02040ADD"/>
    <w:rsid w:val="020A0467"/>
    <w:rsid w:val="020C63B0"/>
    <w:rsid w:val="020D13EC"/>
    <w:rsid w:val="020E6E6E"/>
    <w:rsid w:val="02147CCD"/>
    <w:rsid w:val="0216427A"/>
    <w:rsid w:val="02206519"/>
    <w:rsid w:val="023C66B8"/>
    <w:rsid w:val="023D413A"/>
    <w:rsid w:val="023F3F14"/>
    <w:rsid w:val="026173E3"/>
    <w:rsid w:val="0274126E"/>
    <w:rsid w:val="027A1E11"/>
    <w:rsid w:val="028710B6"/>
    <w:rsid w:val="028F3EDD"/>
    <w:rsid w:val="029525CA"/>
    <w:rsid w:val="02BB7D04"/>
    <w:rsid w:val="02C43119"/>
    <w:rsid w:val="02FF7A7B"/>
    <w:rsid w:val="0304067F"/>
    <w:rsid w:val="030663D5"/>
    <w:rsid w:val="0308330E"/>
    <w:rsid w:val="030A7ABE"/>
    <w:rsid w:val="031569BB"/>
    <w:rsid w:val="03174C79"/>
    <w:rsid w:val="031E7AE4"/>
    <w:rsid w:val="03215A31"/>
    <w:rsid w:val="03271B39"/>
    <w:rsid w:val="032F27C8"/>
    <w:rsid w:val="03441469"/>
    <w:rsid w:val="03503824"/>
    <w:rsid w:val="035126D6"/>
    <w:rsid w:val="035667D0"/>
    <w:rsid w:val="037960C0"/>
    <w:rsid w:val="037A3B41"/>
    <w:rsid w:val="03B96EA9"/>
    <w:rsid w:val="03BC7E2E"/>
    <w:rsid w:val="03C46573"/>
    <w:rsid w:val="03CA66E3"/>
    <w:rsid w:val="03FE0DB2"/>
    <w:rsid w:val="041D49CF"/>
    <w:rsid w:val="041F5954"/>
    <w:rsid w:val="042701C0"/>
    <w:rsid w:val="042832D1"/>
    <w:rsid w:val="043B1701"/>
    <w:rsid w:val="044B421A"/>
    <w:rsid w:val="044D5232"/>
    <w:rsid w:val="04544B29"/>
    <w:rsid w:val="045F50B9"/>
    <w:rsid w:val="046E27BC"/>
    <w:rsid w:val="04742C3D"/>
    <w:rsid w:val="04775EC4"/>
    <w:rsid w:val="04862D7A"/>
    <w:rsid w:val="048765FD"/>
    <w:rsid w:val="0496157D"/>
    <w:rsid w:val="04995056"/>
    <w:rsid w:val="04A1570F"/>
    <w:rsid w:val="04C95567"/>
    <w:rsid w:val="04FA52B7"/>
    <w:rsid w:val="04FD15A0"/>
    <w:rsid w:val="05002A44"/>
    <w:rsid w:val="050A5551"/>
    <w:rsid w:val="0510745B"/>
    <w:rsid w:val="05207293"/>
    <w:rsid w:val="0524197F"/>
    <w:rsid w:val="05294897"/>
    <w:rsid w:val="053E2528"/>
    <w:rsid w:val="053F770F"/>
    <w:rsid w:val="05441294"/>
    <w:rsid w:val="054C0C2F"/>
    <w:rsid w:val="05564648"/>
    <w:rsid w:val="056004DF"/>
    <w:rsid w:val="0564018C"/>
    <w:rsid w:val="05644FCA"/>
    <w:rsid w:val="056858EB"/>
    <w:rsid w:val="056D55F6"/>
    <w:rsid w:val="057A52B4"/>
    <w:rsid w:val="057E3312"/>
    <w:rsid w:val="0584521B"/>
    <w:rsid w:val="058D3195"/>
    <w:rsid w:val="05922344"/>
    <w:rsid w:val="05937A34"/>
    <w:rsid w:val="059C5E4D"/>
    <w:rsid w:val="05B62B7A"/>
    <w:rsid w:val="05BA1E72"/>
    <w:rsid w:val="05CC40A4"/>
    <w:rsid w:val="05D856B2"/>
    <w:rsid w:val="05E23036"/>
    <w:rsid w:val="05E9084D"/>
    <w:rsid w:val="05E929C1"/>
    <w:rsid w:val="05FA6D70"/>
    <w:rsid w:val="060030F7"/>
    <w:rsid w:val="06082CFF"/>
    <w:rsid w:val="060D18FC"/>
    <w:rsid w:val="061E1B96"/>
    <w:rsid w:val="06212FAF"/>
    <w:rsid w:val="062E67FF"/>
    <w:rsid w:val="06321FF2"/>
    <w:rsid w:val="06352196"/>
    <w:rsid w:val="063B6F48"/>
    <w:rsid w:val="063C49CA"/>
    <w:rsid w:val="06512AB0"/>
    <w:rsid w:val="06580A77"/>
    <w:rsid w:val="06601340"/>
    <w:rsid w:val="066C3385"/>
    <w:rsid w:val="067D5B3F"/>
    <w:rsid w:val="0683733C"/>
    <w:rsid w:val="06AF5091"/>
    <w:rsid w:val="06BF54C8"/>
    <w:rsid w:val="06C618F9"/>
    <w:rsid w:val="06C66B2C"/>
    <w:rsid w:val="06C867AC"/>
    <w:rsid w:val="06D823E6"/>
    <w:rsid w:val="06D9784A"/>
    <w:rsid w:val="06DD0CD0"/>
    <w:rsid w:val="06DD47B2"/>
    <w:rsid w:val="06DD75C4"/>
    <w:rsid w:val="06E728E4"/>
    <w:rsid w:val="06EF377B"/>
    <w:rsid w:val="071311AA"/>
    <w:rsid w:val="071546AD"/>
    <w:rsid w:val="071A65B6"/>
    <w:rsid w:val="07253191"/>
    <w:rsid w:val="07254109"/>
    <w:rsid w:val="07317F1C"/>
    <w:rsid w:val="074769A3"/>
    <w:rsid w:val="074F36A9"/>
    <w:rsid w:val="07602408"/>
    <w:rsid w:val="076034A7"/>
    <w:rsid w:val="0760493F"/>
    <w:rsid w:val="076D7A83"/>
    <w:rsid w:val="07705251"/>
    <w:rsid w:val="07770ECE"/>
    <w:rsid w:val="078176EC"/>
    <w:rsid w:val="078758E5"/>
    <w:rsid w:val="0799628E"/>
    <w:rsid w:val="079D2704"/>
    <w:rsid w:val="07AA4FC5"/>
    <w:rsid w:val="07AA7281"/>
    <w:rsid w:val="07C269A2"/>
    <w:rsid w:val="07C95455"/>
    <w:rsid w:val="07D055D4"/>
    <w:rsid w:val="07D14A60"/>
    <w:rsid w:val="07D1529D"/>
    <w:rsid w:val="07E45538"/>
    <w:rsid w:val="07EA7B88"/>
    <w:rsid w:val="07EE1E12"/>
    <w:rsid w:val="07F32A16"/>
    <w:rsid w:val="07FA7E23"/>
    <w:rsid w:val="07FD462A"/>
    <w:rsid w:val="081B30D8"/>
    <w:rsid w:val="082544EA"/>
    <w:rsid w:val="082C6202"/>
    <w:rsid w:val="0842088A"/>
    <w:rsid w:val="08433DB2"/>
    <w:rsid w:val="0856053C"/>
    <w:rsid w:val="087B264D"/>
    <w:rsid w:val="087F1701"/>
    <w:rsid w:val="08882010"/>
    <w:rsid w:val="0888678D"/>
    <w:rsid w:val="088C5193"/>
    <w:rsid w:val="08997D33"/>
    <w:rsid w:val="089C29D1"/>
    <w:rsid w:val="08A4283A"/>
    <w:rsid w:val="08AB546D"/>
    <w:rsid w:val="08C32695"/>
    <w:rsid w:val="08DB5CBC"/>
    <w:rsid w:val="08E52E40"/>
    <w:rsid w:val="08F417C3"/>
    <w:rsid w:val="08F7626E"/>
    <w:rsid w:val="08FD5D4A"/>
    <w:rsid w:val="090108BE"/>
    <w:rsid w:val="090623A4"/>
    <w:rsid w:val="09164B6D"/>
    <w:rsid w:val="091650F7"/>
    <w:rsid w:val="093856D8"/>
    <w:rsid w:val="093F1DC3"/>
    <w:rsid w:val="094139BD"/>
    <w:rsid w:val="095161D6"/>
    <w:rsid w:val="096410A7"/>
    <w:rsid w:val="096B6F95"/>
    <w:rsid w:val="096D615C"/>
    <w:rsid w:val="0975064F"/>
    <w:rsid w:val="09752C33"/>
    <w:rsid w:val="097B6DB4"/>
    <w:rsid w:val="098269A5"/>
    <w:rsid w:val="098C05B9"/>
    <w:rsid w:val="09A51C23"/>
    <w:rsid w:val="09A54056"/>
    <w:rsid w:val="09B1394F"/>
    <w:rsid w:val="09B55EFA"/>
    <w:rsid w:val="09BC3307"/>
    <w:rsid w:val="09CD1937"/>
    <w:rsid w:val="09CE2A6B"/>
    <w:rsid w:val="09D5642F"/>
    <w:rsid w:val="09DD08C6"/>
    <w:rsid w:val="09ED3AD6"/>
    <w:rsid w:val="09F31262"/>
    <w:rsid w:val="09F35836"/>
    <w:rsid w:val="0A031B3F"/>
    <w:rsid w:val="0A064A00"/>
    <w:rsid w:val="0A126294"/>
    <w:rsid w:val="0A225341"/>
    <w:rsid w:val="0A26225D"/>
    <w:rsid w:val="0A2D679A"/>
    <w:rsid w:val="0A330E20"/>
    <w:rsid w:val="0A371B49"/>
    <w:rsid w:val="0A3B580E"/>
    <w:rsid w:val="0A514660"/>
    <w:rsid w:val="0A583185"/>
    <w:rsid w:val="0A5D6B00"/>
    <w:rsid w:val="0A677A24"/>
    <w:rsid w:val="0A705DCA"/>
    <w:rsid w:val="0A743777"/>
    <w:rsid w:val="0A770386"/>
    <w:rsid w:val="0A8607D1"/>
    <w:rsid w:val="0A95686D"/>
    <w:rsid w:val="0AAE4B9C"/>
    <w:rsid w:val="0AB51320"/>
    <w:rsid w:val="0AC076B1"/>
    <w:rsid w:val="0AC2425F"/>
    <w:rsid w:val="0AC74ABE"/>
    <w:rsid w:val="0AD167C1"/>
    <w:rsid w:val="0AEA6CB6"/>
    <w:rsid w:val="0AEF0200"/>
    <w:rsid w:val="0AF40E05"/>
    <w:rsid w:val="0AFF5853"/>
    <w:rsid w:val="0B031CDB"/>
    <w:rsid w:val="0B083329"/>
    <w:rsid w:val="0B0901E2"/>
    <w:rsid w:val="0B0F4EB2"/>
    <w:rsid w:val="0B133F1B"/>
    <w:rsid w:val="0B3A6F23"/>
    <w:rsid w:val="0B47088F"/>
    <w:rsid w:val="0B5025A5"/>
    <w:rsid w:val="0B553428"/>
    <w:rsid w:val="0B7753BB"/>
    <w:rsid w:val="0B9120ED"/>
    <w:rsid w:val="0B913451"/>
    <w:rsid w:val="0B927A0A"/>
    <w:rsid w:val="0BA27CA4"/>
    <w:rsid w:val="0BB625B1"/>
    <w:rsid w:val="0BB6345E"/>
    <w:rsid w:val="0BB743C6"/>
    <w:rsid w:val="0BB77C49"/>
    <w:rsid w:val="0BC14CD6"/>
    <w:rsid w:val="0BD25A2B"/>
    <w:rsid w:val="0BD95C00"/>
    <w:rsid w:val="0BE07789"/>
    <w:rsid w:val="0BE20A8D"/>
    <w:rsid w:val="0BF56429"/>
    <w:rsid w:val="0BFF25BC"/>
    <w:rsid w:val="0C0741F4"/>
    <w:rsid w:val="0C0A63CF"/>
    <w:rsid w:val="0C1C2E52"/>
    <w:rsid w:val="0C1D2A20"/>
    <w:rsid w:val="0C217B01"/>
    <w:rsid w:val="0C2A4705"/>
    <w:rsid w:val="0C3424F3"/>
    <w:rsid w:val="0C6E6E3E"/>
    <w:rsid w:val="0C73257B"/>
    <w:rsid w:val="0C845D55"/>
    <w:rsid w:val="0C8E0BA6"/>
    <w:rsid w:val="0C9305F1"/>
    <w:rsid w:val="0CA45412"/>
    <w:rsid w:val="0CAA44E6"/>
    <w:rsid w:val="0CC56B02"/>
    <w:rsid w:val="0CD10396"/>
    <w:rsid w:val="0CE2458C"/>
    <w:rsid w:val="0CE611B0"/>
    <w:rsid w:val="0CEA39DD"/>
    <w:rsid w:val="0D080870"/>
    <w:rsid w:val="0D0C4CF8"/>
    <w:rsid w:val="0D177805"/>
    <w:rsid w:val="0D1C7510"/>
    <w:rsid w:val="0D2B5CB4"/>
    <w:rsid w:val="0D2E6272"/>
    <w:rsid w:val="0D314CA9"/>
    <w:rsid w:val="0D3600BA"/>
    <w:rsid w:val="0D475DD6"/>
    <w:rsid w:val="0D4D7954"/>
    <w:rsid w:val="0D5818F4"/>
    <w:rsid w:val="0D600BE5"/>
    <w:rsid w:val="0D682904"/>
    <w:rsid w:val="0D8A0204"/>
    <w:rsid w:val="0D8E4347"/>
    <w:rsid w:val="0D9074CF"/>
    <w:rsid w:val="0D945ED5"/>
    <w:rsid w:val="0D9A6BF2"/>
    <w:rsid w:val="0DA83E9C"/>
    <w:rsid w:val="0DB20D09"/>
    <w:rsid w:val="0DB5492B"/>
    <w:rsid w:val="0DBD1298"/>
    <w:rsid w:val="0DC71BA8"/>
    <w:rsid w:val="0DE02C29"/>
    <w:rsid w:val="0DE85960"/>
    <w:rsid w:val="0DE9013D"/>
    <w:rsid w:val="0DFA7DBD"/>
    <w:rsid w:val="0DFE4289"/>
    <w:rsid w:val="0DFF3D8C"/>
    <w:rsid w:val="0E0F2454"/>
    <w:rsid w:val="0E153B5F"/>
    <w:rsid w:val="0E1A18E3"/>
    <w:rsid w:val="0E2963C9"/>
    <w:rsid w:val="0E2C2BD1"/>
    <w:rsid w:val="0E370F62"/>
    <w:rsid w:val="0E387A11"/>
    <w:rsid w:val="0E5C71D7"/>
    <w:rsid w:val="0E6A77B2"/>
    <w:rsid w:val="0E864DFA"/>
    <w:rsid w:val="0E8D4DA8"/>
    <w:rsid w:val="0E944290"/>
    <w:rsid w:val="0E995783"/>
    <w:rsid w:val="0EA0510E"/>
    <w:rsid w:val="0EA45A04"/>
    <w:rsid w:val="0EAC0F21"/>
    <w:rsid w:val="0EAF0957"/>
    <w:rsid w:val="0EC45757"/>
    <w:rsid w:val="0ED85E95"/>
    <w:rsid w:val="0ED871D1"/>
    <w:rsid w:val="0EE77A81"/>
    <w:rsid w:val="0EF0290F"/>
    <w:rsid w:val="0EF84441"/>
    <w:rsid w:val="0F002469"/>
    <w:rsid w:val="0F1D26BB"/>
    <w:rsid w:val="0F1F4EBD"/>
    <w:rsid w:val="0F1F7BDB"/>
    <w:rsid w:val="0F2B7D00"/>
    <w:rsid w:val="0F3247A3"/>
    <w:rsid w:val="0F347B80"/>
    <w:rsid w:val="0F3D0A00"/>
    <w:rsid w:val="0F491C10"/>
    <w:rsid w:val="0F4B77A5"/>
    <w:rsid w:val="0F597B39"/>
    <w:rsid w:val="0F603EC7"/>
    <w:rsid w:val="0F6368A3"/>
    <w:rsid w:val="0F78272C"/>
    <w:rsid w:val="0F783B72"/>
    <w:rsid w:val="0F7956EE"/>
    <w:rsid w:val="0F7D37F7"/>
    <w:rsid w:val="0F7E3477"/>
    <w:rsid w:val="0F8D020F"/>
    <w:rsid w:val="0FAE4864"/>
    <w:rsid w:val="0FB64C56"/>
    <w:rsid w:val="0FBF3811"/>
    <w:rsid w:val="0FD10D03"/>
    <w:rsid w:val="0FD23B95"/>
    <w:rsid w:val="0FD25EC7"/>
    <w:rsid w:val="0FD34206"/>
    <w:rsid w:val="0FE75425"/>
    <w:rsid w:val="0FEE0669"/>
    <w:rsid w:val="100F583D"/>
    <w:rsid w:val="10135FFF"/>
    <w:rsid w:val="101E557F"/>
    <w:rsid w:val="102351BA"/>
    <w:rsid w:val="102C0118"/>
    <w:rsid w:val="10340A9C"/>
    <w:rsid w:val="103C03B2"/>
    <w:rsid w:val="104A6A4F"/>
    <w:rsid w:val="105379BE"/>
    <w:rsid w:val="106D54CC"/>
    <w:rsid w:val="107111F9"/>
    <w:rsid w:val="107A2416"/>
    <w:rsid w:val="107B7E97"/>
    <w:rsid w:val="10815624"/>
    <w:rsid w:val="10843B80"/>
    <w:rsid w:val="10971292"/>
    <w:rsid w:val="10982E64"/>
    <w:rsid w:val="109B03CC"/>
    <w:rsid w:val="109C5E4D"/>
    <w:rsid w:val="10A9564C"/>
    <w:rsid w:val="10B028F0"/>
    <w:rsid w:val="10B54C2C"/>
    <w:rsid w:val="10BA0C81"/>
    <w:rsid w:val="10BB1B9C"/>
    <w:rsid w:val="10BB2FB4"/>
    <w:rsid w:val="10D935B0"/>
    <w:rsid w:val="10E20B40"/>
    <w:rsid w:val="110348F8"/>
    <w:rsid w:val="110556EE"/>
    <w:rsid w:val="11082F7E"/>
    <w:rsid w:val="110A1D05"/>
    <w:rsid w:val="110F6FAB"/>
    <w:rsid w:val="11121121"/>
    <w:rsid w:val="11142082"/>
    <w:rsid w:val="111E58ED"/>
    <w:rsid w:val="11202BD7"/>
    <w:rsid w:val="11253490"/>
    <w:rsid w:val="11285A31"/>
    <w:rsid w:val="114278B6"/>
    <w:rsid w:val="11566901"/>
    <w:rsid w:val="115C5179"/>
    <w:rsid w:val="115D15A0"/>
    <w:rsid w:val="11773E10"/>
    <w:rsid w:val="117C7A67"/>
    <w:rsid w:val="118E44DC"/>
    <w:rsid w:val="119E1BC1"/>
    <w:rsid w:val="11A17C7A"/>
    <w:rsid w:val="11A30296"/>
    <w:rsid w:val="11B756A0"/>
    <w:rsid w:val="11C95AE0"/>
    <w:rsid w:val="11CC31C7"/>
    <w:rsid w:val="11CF74C4"/>
    <w:rsid w:val="11D471CF"/>
    <w:rsid w:val="11D8046E"/>
    <w:rsid w:val="11E47469"/>
    <w:rsid w:val="11F137E7"/>
    <w:rsid w:val="11F2097D"/>
    <w:rsid w:val="121656BA"/>
    <w:rsid w:val="1217313B"/>
    <w:rsid w:val="12184440"/>
    <w:rsid w:val="12190B00"/>
    <w:rsid w:val="121D5045"/>
    <w:rsid w:val="122449D0"/>
    <w:rsid w:val="122B1DDC"/>
    <w:rsid w:val="122C0499"/>
    <w:rsid w:val="122E37D8"/>
    <w:rsid w:val="12303E95"/>
    <w:rsid w:val="12316482"/>
    <w:rsid w:val="12324FEA"/>
    <w:rsid w:val="123526EB"/>
    <w:rsid w:val="123A23F6"/>
    <w:rsid w:val="123A5892"/>
    <w:rsid w:val="12450788"/>
    <w:rsid w:val="125F5531"/>
    <w:rsid w:val="1266673E"/>
    <w:rsid w:val="127A31E0"/>
    <w:rsid w:val="127F1689"/>
    <w:rsid w:val="12891F54"/>
    <w:rsid w:val="128D2368"/>
    <w:rsid w:val="128E26F4"/>
    <w:rsid w:val="1295180B"/>
    <w:rsid w:val="129B4F30"/>
    <w:rsid w:val="12B363D0"/>
    <w:rsid w:val="12B832BA"/>
    <w:rsid w:val="12BD38C9"/>
    <w:rsid w:val="12C31056"/>
    <w:rsid w:val="12C82F5F"/>
    <w:rsid w:val="12DC7A01"/>
    <w:rsid w:val="12EC3B9D"/>
    <w:rsid w:val="12F2085F"/>
    <w:rsid w:val="12F37627"/>
    <w:rsid w:val="12FB6C31"/>
    <w:rsid w:val="1309380B"/>
    <w:rsid w:val="130F69D0"/>
    <w:rsid w:val="131261D2"/>
    <w:rsid w:val="131961E1"/>
    <w:rsid w:val="131E2669"/>
    <w:rsid w:val="13205B6C"/>
    <w:rsid w:val="13255194"/>
    <w:rsid w:val="1347502D"/>
    <w:rsid w:val="134A6106"/>
    <w:rsid w:val="135A45D2"/>
    <w:rsid w:val="135A4A4C"/>
    <w:rsid w:val="135F2271"/>
    <w:rsid w:val="136A056A"/>
    <w:rsid w:val="1395718D"/>
    <w:rsid w:val="13963BEB"/>
    <w:rsid w:val="13984CA3"/>
    <w:rsid w:val="13A938D2"/>
    <w:rsid w:val="13AE03B8"/>
    <w:rsid w:val="13B41892"/>
    <w:rsid w:val="13B47FB1"/>
    <w:rsid w:val="13B72BE8"/>
    <w:rsid w:val="13BB107A"/>
    <w:rsid w:val="13BF6FBE"/>
    <w:rsid w:val="13C90583"/>
    <w:rsid w:val="13D351E3"/>
    <w:rsid w:val="13E823A5"/>
    <w:rsid w:val="13E855B5"/>
    <w:rsid w:val="13EF07C3"/>
    <w:rsid w:val="13FE555A"/>
    <w:rsid w:val="140071FA"/>
    <w:rsid w:val="140C22F2"/>
    <w:rsid w:val="14197409"/>
    <w:rsid w:val="141D7E28"/>
    <w:rsid w:val="141E5A8F"/>
    <w:rsid w:val="1422479A"/>
    <w:rsid w:val="14320F90"/>
    <w:rsid w:val="143A10C4"/>
    <w:rsid w:val="143C3E54"/>
    <w:rsid w:val="143E3DC5"/>
    <w:rsid w:val="144227CC"/>
    <w:rsid w:val="144968D3"/>
    <w:rsid w:val="14576EEE"/>
    <w:rsid w:val="14596B6E"/>
    <w:rsid w:val="145B151B"/>
    <w:rsid w:val="145C6D07"/>
    <w:rsid w:val="145C7975"/>
    <w:rsid w:val="145D0DF7"/>
    <w:rsid w:val="146C29D9"/>
    <w:rsid w:val="1475649E"/>
    <w:rsid w:val="14765F95"/>
    <w:rsid w:val="147B03A7"/>
    <w:rsid w:val="147D38AA"/>
    <w:rsid w:val="149312D1"/>
    <w:rsid w:val="149419E7"/>
    <w:rsid w:val="14944C0C"/>
    <w:rsid w:val="149C415F"/>
    <w:rsid w:val="14A453D4"/>
    <w:rsid w:val="14BB338F"/>
    <w:rsid w:val="14BC4694"/>
    <w:rsid w:val="14BD2115"/>
    <w:rsid w:val="14C804A6"/>
    <w:rsid w:val="14D6523E"/>
    <w:rsid w:val="14EC7443"/>
    <w:rsid w:val="1500110B"/>
    <w:rsid w:val="1504288A"/>
    <w:rsid w:val="15115938"/>
    <w:rsid w:val="15221E3A"/>
    <w:rsid w:val="15371CBE"/>
    <w:rsid w:val="15386154"/>
    <w:rsid w:val="15452C78"/>
    <w:rsid w:val="15453715"/>
    <w:rsid w:val="15500A2F"/>
    <w:rsid w:val="15535E8C"/>
    <w:rsid w:val="155A2499"/>
    <w:rsid w:val="155A7A15"/>
    <w:rsid w:val="155D0D7A"/>
    <w:rsid w:val="15663828"/>
    <w:rsid w:val="158045F1"/>
    <w:rsid w:val="158C3A09"/>
    <w:rsid w:val="15954948"/>
    <w:rsid w:val="159A5801"/>
    <w:rsid w:val="15A0012B"/>
    <w:rsid w:val="15A16607"/>
    <w:rsid w:val="15AB431C"/>
    <w:rsid w:val="15AD5A90"/>
    <w:rsid w:val="15CF65AA"/>
    <w:rsid w:val="15CF79D4"/>
    <w:rsid w:val="15D33DF6"/>
    <w:rsid w:val="15D72862"/>
    <w:rsid w:val="15D90161"/>
    <w:rsid w:val="15DC6CEA"/>
    <w:rsid w:val="15E708FE"/>
    <w:rsid w:val="15F05822"/>
    <w:rsid w:val="160B254E"/>
    <w:rsid w:val="161B2052"/>
    <w:rsid w:val="16232CE1"/>
    <w:rsid w:val="16296DE9"/>
    <w:rsid w:val="162E43DF"/>
    <w:rsid w:val="16332F7C"/>
    <w:rsid w:val="16451A22"/>
    <w:rsid w:val="1651252C"/>
    <w:rsid w:val="166665BA"/>
    <w:rsid w:val="166E4DF6"/>
    <w:rsid w:val="16761466"/>
    <w:rsid w:val="168121CA"/>
    <w:rsid w:val="16820703"/>
    <w:rsid w:val="168347C9"/>
    <w:rsid w:val="168579B5"/>
    <w:rsid w:val="16954814"/>
    <w:rsid w:val="1697741D"/>
    <w:rsid w:val="16A135AF"/>
    <w:rsid w:val="16A8264F"/>
    <w:rsid w:val="16AA414E"/>
    <w:rsid w:val="16AC2069"/>
    <w:rsid w:val="16AE4B34"/>
    <w:rsid w:val="16DF0E96"/>
    <w:rsid w:val="16E81AA3"/>
    <w:rsid w:val="16E97227"/>
    <w:rsid w:val="16EE1089"/>
    <w:rsid w:val="16FA74C1"/>
    <w:rsid w:val="17126D66"/>
    <w:rsid w:val="171966F1"/>
    <w:rsid w:val="1726072D"/>
    <w:rsid w:val="172734B8"/>
    <w:rsid w:val="17274CF0"/>
    <w:rsid w:val="17386FA6"/>
    <w:rsid w:val="174C3A48"/>
    <w:rsid w:val="175120CE"/>
    <w:rsid w:val="1758595A"/>
    <w:rsid w:val="17613B64"/>
    <w:rsid w:val="1762592C"/>
    <w:rsid w:val="17633794"/>
    <w:rsid w:val="176D617B"/>
    <w:rsid w:val="1779020F"/>
    <w:rsid w:val="17800E07"/>
    <w:rsid w:val="1781171D"/>
    <w:rsid w:val="178755AD"/>
    <w:rsid w:val="17984342"/>
    <w:rsid w:val="17A018FF"/>
    <w:rsid w:val="17B476DC"/>
    <w:rsid w:val="17B87F93"/>
    <w:rsid w:val="17B907F9"/>
    <w:rsid w:val="17CF06D5"/>
    <w:rsid w:val="17E52942"/>
    <w:rsid w:val="17ED5A9A"/>
    <w:rsid w:val="17FA24DF"/>
    <w:rsid w:val="17FE5A6A"/>
    <w:rsid w:val="18116C89"/>
    <w:rsid w:val="18162C40"/>
    <w:rsid w:val="181E5F9F"/>
    <w:rsid w:val="18291449"/>
    <w:rsid w:val="182C6DEF"/>
    <w:rsid w:val="18320B7A"/>
    <w:rsid w:val="183304C3"/>
    <w:rsid w:val="183A204C"/>
    <w:rsid w:val="183F1D57"/>
    <w:rsid w:val="18403F55"/>
    <w:rsid w:val="18520DA3"/>
    <w:rsid w:val="18553EFB"/>
    <w:rsid w:val="18592D4A"/>
    <w:rsid w:val="185B11CE"/>
    <w:rsid w:val="185C3BA9"/>
    <w:rsid w:val="18615680"/>
    <w:rsid w:val="18772A96"/>
    <w:rsid w:val="187C26A3"/>
    <w:rsid w:val="18826048"/>
    <w:rsid w:val="18893450"/>
    <w:rsid w:val="188C1E56"/>
    <w:rsid w:val="188E5359"/>
    <w:rsid w:val="18AB6E88"/>
    <w:rsid w:val="18AF588E"/>
    <w:rsid w:val="18B0330F"/>
    <w:rsid w:val="18B30A11"/>
    <w:rsid w:val="18C54A7F"/>
    <w:rsid w:val="18C9380E"/>
    <w:rsid w:val="18CE6484"/>
    <w:rsid w:val="18DC2E71"/>
    <w:rsid w:val="18E33A86"/>
    <w:rsid w:val="18E64727"/>
    <w:rsid w:val="18E71BFB"/>
    <w:rsid w:val="18EB1E70"/>
    <w:rsid w:val="18EC0942"/>
    <w:rsid w:val="18F6136B"/>
    <w:rsid w:val="19002CF3"/>
    <w:rsid w:val="19122AFF"/>
    <w:rsid w:val="191974BC"/>
    <w:rsid w:val="19250D50"/>
    <w:rsid w:val="192F165F"/>
    <w:rsid w:val="19352DFF"/>
    <w:rsid w:val="19360FEA"/>
    <w:rsid w:val="194A6EBD"/>
    <w:rsid w:val="195F239D"/>
    <w:rsid w:val="195F43AD"/>
    <w:rsid w:val="19636636"/>
    <w:rsid w:val="196562B6"/>
    <w:rsid w:val="1968723B"/>
    <w:rsid w:val="196B3A43"/>
    <w:rsid w:val="19797791"/>
    <w:rsid w:val="1988776F"/>
    <w:rsid w:val="198A0A74"/>
    <w:rsid w:val="198C3F77"/>
    <w:rsid w:val="199A0D0F"/>
    <w:rsid w:val="19A86AD6"/>
    <w:rsid w:val="19AF459B"/>
    <w:rsid w:val="19B06735"/>
    <w:rsid w:val="19BA7045"/>
    <w:rsid w:val="19BB1243"/>
    <w:rsid w:val="19C00F4E"/>
    <w:rsid w:val="19CF0538"/>
    <w:rsid w:val="19D652F0"/>
    <w:rsid w:val="19E47E89"/>
    <w:rsid w:val="19F2719F"/>
    <w:rsid w:val="19F34C20"/>
    <w:rsid w:val="19FB7AAE"/>
    <w:rsid w:val="1A2569BE"/>
    <w:rsid w:val="1A3A11D7"/>
    <w:rsid w:val="1A3C2A96"/>
    <w:rsid w:val="1A426DAC"/>
    <w:rsid w:val="1A4646AB"/>
    <w:rsid w:val="1A547FA6"/>
    <w:rsid w:val="1A5C0DCD"/>
    <w:rsid w:val="1A6F00F0"/>
    <w:rsid w:val="1A6F0924"/>
    <w:rsid w:val="1A6F74A1"/>
    <w:rsid w:val="1A795E29"/>
    <w:rsid w:val="1A7C0FB8"/>
    <w:rsid w:val="1A815789"/>
    <w:rsid w:val="1A915A23"/>
    <w:rsid w:val="1A974FF9"/>
    <w:rsid w:val="1A9A3371"/>
    <w:rsid w:val="1AA25CBE"/>
    <w:rsid w:val="1AA45DA9"/>
    <w:rsid w:val="1AA5769E"/>
    <w:rsid w:val="1AB805D2"/>
    <w:rsid w:val="1AC22589"/>
    <w:rsid w:val="1AC65C42"/>
    <w:rsid w:val="1ACC441F"/>
    <w:rsid w:val="1AD47792"/>
    <w:rsid w:val="1AF65748"/>
    <w:rsid w:val="1B073464"/>
    <w:rsid w:val="1B1555EE"/>
    <w:rsid w:val="1B277E69"/>
    <w:rsid w:val="1B28554B"/>
    <w:rsid w:val="1B336A52"/>
    <w:rsid w:val="1B356531"/>
    <w:rsid w:val="1B3B7D71"/>
    <w:rsid w:val="1B4545CD"/>
    <w:rsid w:val="1B4B64D7"/>
    <w:rsid w:val="1B4D3782"/>
    <w:rsid w:val="1B62235A"/>
    <w:rsid w:val="1B651D11"/>
    <w:rsid w:val="1B784348"/>
    <w:rsid w:val="1B9E65A4"/>
    <w:rsid w:val="1BB42683"/>
    <w:rsid w:val="1BBB31A8"/>
    <w:rsid w:val="1BC126A4"/>
    <w:rsid w:val="1BD54DB6"/>
    <w:rsid w:val="1BEA2A9C"/>
    <w:rsid w:val="1BEF610D"/>
    <w:rsid w:val="1BF568BA"/>
    <w:rsid w:val="1BF60B6E"/>
    <w:rsid w:val="1BFE5F7A"/>
    <w:rsid w:val="1C0820D7"/>
    <w:rsid w:val="1C0E05AF"/>
    <w:rsid w:val="1C0E425D"/>
    <w:rsid w:val="1C16573F"/>
    <w:rsid w:val="1C175B94"/>
    <w:rsid w:val="1C1B552A"/>
    <w:rsid w:val="1C391F93"/>
    <w:rsid w:val="1C3F69E4"/>
    <w:rsid w:val="1C4C65BC"/>
    <w:rsid w:val="1C525A04"/>
    <w:rsid w:val="1C656C23"/>
    <w:rsid w:val="1C6C4030"/>
    <w:rsid w:val="1C7F3050"/>
    <w:rsid w:val="1C8070D3"/>
    <w:rsid w:val="1C9D47FF"/>
    <w:rsid w:val="1CA90611"/>
    <w:rsid w:val="1CAB6FC0"/>
    <w:rsid w:val="1CB2349F"/>
    <w:rsid w:val="1CB53A93"/>
    <w:rsid w:val="1CBD789E"/>
    <w:rsid w:val="1CC96948"/>
    <w:rsid w:val="1CCF3ECF"/>
    <w:rsid w:val="1CF21D0A"/>
    <w:rsid w:val="1CF54F95"/>
    <w:rsid w:val="1CF87497"/>
    <w:rsid w:val="1D166949"/>
    <w:rsid w:val="1D1866C7"/>
    <w:rsid w:val="1D1D63D2"/>
    <w:rsid w:val="1D250111"/>
    <w:rsid w:val="1D2F64F5"/>
    <w:rsid w:val="1D3075F1"/>
    <w:rsid w:val="1D3863FA"/>
    <w:rsid w:val="1D425538"/>
    <w:rsid w:val="1D457596"/>
    <w:rsid w:val="1D4B5C1C"/>
    <w:rsid w:val="1D4D111F"/>
    <w:rsid w:val="1D5368AC"/>
    <w:rsid w:val="1D561A2F"/>
    <w:rsid w:val="1D5F4657"/>
    <w:rsid w:val="1D6B3F53"/>
    <w:rsid w:val="1D8C4487"/>
    <w:rsid w:val="1D9F56A6"/>
    <w:rsid w:val="1DA10BA9"/>
    <w:rsid w:val="1DA434B1"/>
    <w:rsid w:val="1DA91839"/>
    <w:rsid w:val="1DB848F1"/>
    <w:rsid w:val="1DCA3F6C"/>
    <w:rsid w:val="1DCC2CF2"/>
    <w:rsid w:val="1DCF3C77"/>
    <w:rsid w:val="1DD07A18"/>
    <w:rsid w:val="1DD80525"/>
    <w:rsid w:val="1DDD0A0E"/>
    <w:rsid w:val="1DE37094"/>
    <w:rsid w:val="1DEE0CA9"/>
    <w:rsid w:val="1E0353CB"/>
    <w:rsid w:val="1E0B20A7"/>
    <w:rsid w:val="1E0B56AC"/>
    <w:rsid w:val="1E127BE4"/>
    <w:rsid w:val="1E1430E7"/>
    <w:rsid w:val="1E186863"/>
    <w:rsid w:val="1E4F0BBE"/>
    <w:rsid w:val="1E4F3938"/>
    <w:rsid w:val="1E605764"/>
    <w:rsid w:val="1E620C67"/>
    <w:rsid w:val="1E6A0731"/>
    <w:rsid w:val="1E6D287C"/>
    <w:rsid w:val="1E707F7D"/>
    <w:rsid w:val="1E720541"/>
    <w:rsid w:val="1E723480"/>
    <w:rsid w:val="1E77758A"/>
    <w:rsid w:val="1E7A4110"/>
    <w:rsid w:val="1E937212"/>
    <w:rsid w:val="1EA34EA8"/>
    <w:rsid w:val="1EAF0D67"/>
    <w:rsid w:val="1EBC3B16"/>
    <w:rsid w:val="1EC17800"/>
    <w:rsid w:val="1EC7640D"/>
    <w:rsid w:val="1ECB6A7C"/>
    <w:rsid w:val="1ED81F2B"/>
    <w:rsid w:val="1EDD63B3"/>
    <w:rsid w:val="1EE22006"/>
    <w:rsid w:val="1F067F0D"/>
    <w:rsid w:val="1F173C0E"/>
    <w:rsid w:val="1F182E7C"/>
    <w:rsid w:val="1F1B58E4"/>
    <w:rsid w:val="1F1C0243"/>
    <w:rsid w:val="1F22769D"/>
    <w:rsid w:val="1F2E651D"/>
    <w:rsid w:val="1F2E7F55"/>
    <w:rsid w:val="1F30423C"/>
    <w:rsid w:val="1F3D5839"/>
    <w:rsid w:val="1F435D57"/>
    <w:rsid w:val="1F44468F"/>
    <w:rsid w:val="1F470D1B"/>
    <w:rsid w:val="1F4934E4"/>
    <w:rsid w:val="1F4B69E7"/>
    <w:rsid w:val="1F4F43D6"/>
    <w:rsid w:val="1F520570"/>
    <w:rsid w:val="1F585CFC"/>
    <w:rsid w:val="1F65178F"/>
    <w:rsid w:val="1F67452F"/>
    <w:rsid w:val="1FB11C0E"/>
    <w:rsid w:val="1FC30BAD"/>
    <w:rsid w:val="1FC3564F"/>
    <w:rsid w:val="1FCC48C6"/>
    <w:rsid w:val="1FF06F52"/>
    <w:rsid w:val="200A298F"/>
    <w:rsid w:val="20112F2C"/>
    <w:rsid w:val="201F4440"/>
    <w:rsid w:val="20343FB1"/>
    <w:rsid w:val="20346964"/>
    <w:rsid w:val="20346CC7"/>
    <w:rsid w:val="203B3ACD"/>
    <w:rsid w:val="20403638"/>
    <w:rsid w:val="204C373F"/>
    <w:rsid w:val="205A5ED8"/>
    <w:rsid w:val="205D1854"/>
    <w:rsid w:val="2074194C"/>
    <w:rsid w:val="208E0525"/>
    <w:rsid w:val="209A6A64"/>
    <w:rsid w:val="209B180C"/>
    <w:rsid w:val="20A13715"/>
    <w:rsid w:val="20A67B9D"/>
    <w:rsid w:val="20D472C5"/>
    <w:rsid w:val="20DB1BD4"/>
    <w:rsid w:val="20DC13EA"/>
    <w:rsid w:val="20DE07ED"/>
    <w:rsid w:val="20EB1E49"/>
    <w:rsid w:val="20EC6113"/>
    <w:rsid w:val="20F1259A"/>
    <w:rsid w:val="20F4351F"/>
    <w:rsid w:val="20F91BA5"/>
    <w:rsid w:val="20FF3AAE"/>
    <w:rsid w:val="210A797F"/>
    <w:rsid w:val="210C5A42"/>
    <w:rsid w:val="211D0C90"/>
    <w:rsid w:val="21243CEE"/>
    <w:rsid w:val="212743C3"/>
    <w:rsid w:val="212D6B7C"/>
    <w:rsid w:val="21316837"/>
    <w:rsid w:val="213E4898"/>
    <w:rsid w:val="213F42E0"/>
    <w:rsid w:val="2140420F"/>
    <w:rsid w:val="21430D20"/>
    <w:rsid w:val="2151694C"/>
    <w:rsid w:val="21583244"/>
    <w:rsid w:val="21584A52"/>
    <w:rsid w:val="215C1C4A"/>
    <w:rsid w:val="215C3E48"/>
    <w:rsid w:val="216B0BDF"/>
    <w:rsid w:val="216C628C"/>
    <w:rsid w:val="217037D9"/>
    <w:rsid w:val="217649F2"/>
    <w:rsid w:val="2182368B"/>
    <w:rsid w:val="219D3573"/>
    <w:rsid w:val="21A912C9"/>
    <w:rsid w:val="21A92DE7"/>
    <w:rsid w:val="21A96027"/>
    <w:rsid w:val="21AD294D"/>
    <w:rsid w:val="21CD0E7C"/>
    <w:rsid w:val="21DA4716"/>
    <w:rsid w:val="21E44F00"/>
    <w:rsid w:val="21F35640"/>
    <w:rsid w:val="21F6236F"/>
    <w:rsid w:val="22004956"/>
    <w:rsid w:val="22021FD0"/>
    <w:rsid w:val="2207550E"/>
    <w:rsid w:val="220E74EF"/>
    <w:rsid w:val="221B2F81"/>
    <w:rsid w:val="22214E8B"/>
    <w:rsid w:val="2222290C"/>
    <w:rsid w:val="22395DB5"/>
    <w:rsid w:val="22436C3F"/>
    <w:rsid w:val="224750CA"/>
    <w:rsid w:val="224D4A55"/>
    <w:rsid w:val="224F7F58"/>
    <w:rsid w:val="225C07C1"/>
    <w:rsid w:val="225E4CF0"/>
    <w:rsid w:val="225F1AB8"/>
    <w:rsid w:val="226B7889"/>
    <w:rsid w:val="2278331B"/>
    <w:rsid w:val="22897683"/>
    <w:rsid w:val="228D1118"/>
    <w:rsid w:val="228E7A3D"/>
    <w:rsid w:val="229E7CD7"/>
    <w:rsid w:val="22AD1F08"/>
    <w:rsid w:val="22B32C51"/>
    <w:rsid w:val="22C8691D"/>
    <w:rsid w:val="22CB5B15"/>
    <w:rsid w:val="22D636B5"/>
    <w:rsid w:val="22DD5C1A"/>
    <w:rsid w:val="22E4624E"/>
    <w:rsid w:val="22EE2836"/>
    <w:rsid w:val="22F11CE0"/>
    <w:rsid w:val="22F94B6E"/>
    <w:rsid w:val="22FF3963"/>
    <w:rsid w:val="2303547D"/>
    <w:rsid w:val="23044C60"/>
    <w:rsid w:val="23073E87"/>
    <w:rsid w:val="231C05A6"/>
    <w:rsid w:val="2326097B"/>
    <w:rsid w:val="23397608"/>
    <w:rsid w:val="233E5662"/>
    <w:rsid w:val="234D23FA"/>
    <w:rsid w:val="234F7965"/>
    <w:rsid w:val="23510E00"/>
    <w:rsid w:val="236B11DD"/>
    <w:rsid w:val="23731787"/>
    <w:rsid w:val="23746A36"/>
    <w:rsid w:val="23880F5A"/>
    <w:rsid w:val="238D1138"/>
    <w:rsid w:val="239E30FD"/>
    <w:rsid w:val="23BA2A2E"/>
    <w:rsid w:val="23BB5D92"/>
    <w:rsid w:val="23BF6EB5"/>
    <w:rsid w:val="23CF38CC"/>
    <w:rsid w:val="23D24A8F"/>
    <w:rsid w:val="23E51E31"/>
    <w:rsid w:val="23EC3F45"/>
    <w:rsid w:val="23EC42D4"/>
    <w:rsid w:val="240905AE"/>
    <w:rsid w:val="2413693F"/>
    <w:rsid w:val="241C17CD"/>
    <w:rsid w:val="242520DD"/>
    <w:rsid w:val="24323971"/>
    <w:rsid w:val="243808C8"/>
    <w:rsid w:val="2438587A"/>
    <w:rsid w:val="243954FA"/>
    <w:rsid w:val="243B4281"/>
    <w:rsid w:val="244A5795"/>
    <w:rsid w:val="246715C9"/>
    <w:rsid w:val="246D7A6E"/>
    <w:rsid w:val="2476535F"/>
    <w:rsid w:val="247E5FEF"/>
    <w:rsid w:val="24821172"/>
    <w:rsid w:val="248A4000"/>
    <w:rsid w:val="249071EA"/>
    <w:rsid w:val="24921EFD"/>
    <w:rsid w:val="249A0342"/>
    <w:rsid w:val="249C249A"/>
    <w:rsid w:val="24AB50DE"/>
    <w:rsid w:val="24D01A58"/>
    <w:rsid w:val="24D91A93"/>
    <w:rsid w:val="24E26D0B"/>
    <w:rsid w:val="24F77A40"/>
    <w:rsid w:val="25003528"/>
    <w:rsid w:val="2506394E"/>
    <w:rsid w:val="250D0D56"/>
    <w:rsid w:val="25171665"/>
    <w:rsid w:val="25400372"/>
    <w:rsid w:val="25444AB3"/>
    <w:rsid w:val="2557312A"/>
    <w:rsid w:val="256B6F48"/>
    <w:rsid w:val="256F5577"/>
    <w:rsid w:val="25801095"/>
    <w:rsid w:val="25811038"/>
    <w:rsid w:val="2582139B"/>
    <w:rsid w:val="25844FA2"/>
    <w:rsid w:val="258575F2"/>
    <w:rsid w:val="25925214"/>
    <w:rsid w:val="25A70F54"/>
    <w:rsid w:val="25A92259"/>
    <w:rsid w:val="25BA543D"/>
    <w:rsid w:val="25C21130"/>
    <w:rsid w:val="25C32E03"/>
    <w:rsid w:val="25C46041"/>
    <w:rsid w:val="25C816F5"/>
    <w:rsid w:val="25CF6C41"/>
    <w:rsid w:val="25D2561C"/>
    <w:rsid w:val="25E47E2D"/>
    <w:rsid w:val="25E855C0"/>
    <w:rsid w:val="25F66E08"/>
    <w:rsid w:val="25FA2F5D"/>
    <w:rsid w:val="26075279"/>
    <w:rsid w:val="26314D5B"/>
    <w:rsid w:val="26430DD2"/>
    <w:rsid w:val="264542D6"/>
    <w:rsid w:val="264B0AC1"/>
    <w:rsid w:val="264D03E2"/>
    <w:rsid w:val="265159A9"/>
    <w:rsid w:val="266B0CE1"/>
    <w:rsid w:val="26764279"/>
    <w:rsid w:val="268824FB"/>
    <w:rsid w:val="26906CD3"/>
    <w:rsid w:val="26952981"/>
    <w:rsid w:val="26A22471"/>
    <w:rsid w:val="26A80AF7"/>
    <w:rsid w:val="26A91DFC"/>
    <w:rsid w:val="26AD773A"/>
    <w:rsid w:val="26AE6283"/>
    <w:rsid w:val="26B8258F"/>
    <w:rsid w:val="26BC301B"/>
    <w:rsid w:val="26C14416"/>
    <w:rsid w:val="26EF38BC"/>
    <w:rsid w:val="26F3586F"/>
    <w:rsid w:val="26FF57FB"/>
    <w:rsid w:val="27044E74"/>
    <w:rsid w:val="270840FB"/>
    <w:rsid w:val="27086F47"/>
    <w:rsid w:val="270F2237"/>
    <w:rsid w:val="27120FD7"/>
    <w:rsid w:val="27166BAC"/>
    <w:rsid w:val="271F02E7"/>
    <w:rsid w:val="27202D3F"/>
    <w:rsid w:val="27264C48"/>
    <w:rsid w:val="272B10D0"/>
    <w:rsid w:val="272E2055"/>
    <w:rsid w:val="27436777"/>
    <w:rsid w:val="27455CBA"/>
    <w:rsid w:val="27471D5C"/>
    <w:rsid w:val="274C4E88"/>
    <w:rsid w:val="274D5881"/>
    <w:rsid w:val="274E2589"/>
    <w:rsid w:val="275514E0"/>
    <w:rsid w:val="276521AF"/>
    <w:rsid w:val="27657FB0"/>
    <w:rsid w:val="27674F98"/>
    <w:rsid w:val="277E52D7"/>
    <w:rsid w:val="2783440B"/>
    <w:rsid w:val="278F5B6E"/>
    <w:rsid w:val="278F5EC3"/>
    <w:rsid w:val="27976333"/>
    <w:rsid w:val="27991704"/>
    <w:rsid w:val="27A1608A"/>
    <w:rsid w:val="27A924FE"/>
    <w:rsid w:val="27B66AB6"/>
    <w:rsid w:val="27B73C33"/>
    <w:rsid w:val="27BE60C1"/>
    <w:rsid w:val="27BF6AEF"/>
    <w:rsid w:val="27C6508C"/>
    <w:rsid w:val="27D86C6A"/>
    <w:rsid w:val="28090ABE"/>
    <w:rsid w:val="281100C9"/>
    <w:rsid w:val="281A67DA"/>
    <w:rsid w:val="282D69C6"/>
    <w:rsid w:val="28327FED"/>
    <w:rsid w:val="28336C56"/>
    <w:rsid w:val="28385D8A"/>
    <w:rsid w:val="283B6D0F"/>
    <w:rsid w:val="283C6645"/>
    <w:rsid w:val="284639AD"/>
    <w:rsid w:val="28562DBC"/>
    <w:rsid w:val="2861114D"/>
    <w:rsid w:val="28645955"/>
    <w:rsid w:val="28821682"/>
    <w:rsid w:val="28886E0E"/>
    <w:rsid w:val="28894890"/>
    <w:rsid w:val="2892519F"/>
    <w:rsid w:val="289B69AC"/>
    <w:rsid w:val="28A14135"/>
    <w:rsid w:val="28A24921"/>
    <w:rsid w:val="28A35522"/>
    <w:rsid w:val="28A63E40"/>
    <w:rsid w:val="28A718C1"/>
    <w:rsid w:val="28B27C30"/>
    <w:rsid w:val="28BC2BA8"/>
    <w:rsid w:val="28CD1B01"/>
    <w:rsid w:val="28D25F89"/>
    <w:rsid w:val="28D733AC"/>
    <w:rsid w:val="28DA5593"/>
    <w:rsid w:val="28DF2A22"/>
    <w:rsid w:val="28E8021A"/>
    <w:rsid w:val="28E83E1E"/>
    <w:rsid w:val="28EB582E"/>
    <w:rsid w:val="28EF1CB6"/>
    <w:rsid w:val="28F41865"/>
    <w:rsid w:val="28FD45EF"/>
    <w:rsid w:val="29000D52"/>
    <w:rsid w:val="290402D2"/>
    <w:rsid w:val="29100F54"/>
    <w:rsid w:val="29156672"/>
    <w:rsid w:val="29171B75"/>
    <w:rsid w:val="291768F3"/>
    <w:rsid w:val="291A637D"/>
    <w:rsid w:val="2923082A"/>
    <w:rsid w:val="29260836"/>
    <w:rsid w:val="2927159D"/>
    <w:rsid w:val="29283114"/>
    <w:rsid w:val="294065BD"/>
    <w:rsid w:val="295179DD"/>
    <w:rsid w:val="295C3436"/>
    <w:rsid w:val="29741F0F"/>
    <w:rsid w:val="29776717"/>
    <w:rsid w:val="29835AB1"/>
    <w:rsid w:val="298634AE"/>
    <w:rsid w:val="298B6308"/>
    <w:rsid w:val="298E5B3C"/>
    <w:rsid w:val="299824CF"/>
    <w:rsid w:val="299F0DD5"/>
    <w:rsid w:val="29AA23E9"/>
    <w:rsid w:val="29AC4BD2"/>
    <w:rsid w:val="29B507CA"/>
    <w:rsid w:val="29BE3608"/>
    <w:rsid w:val="29C8521C"/>
    <w:rsid w:val="29E6395D"/>
    <w:rsid w:val="29E84BE0"/>
    <w:rsid w:val="29EA5130"/>
    <w:rsid w:val="29F53436"/>
    <w:rsid w:val="29F6231A"/>
    <w:rsid w:val="29F63A0C"/>
    <w:rsid w:val="29FA35B5"/>
    <w:rsid w:val="29FF3178"/>
    <w:rsid w:val="2A012DF7"/>
    <w:rsid w:val="2A01667B"/>
    <w:rsid w:val="2A1910DA"/>
    <w:rsid w:val="2A230178"/>
    <w:rsid w:val="2A261D32"/>
    <w:rsid w:val="2A2A3FBC"/>
    <w:rsid w:val="2A2B77EF"/>
    <w:rsid w:val="2A31099F"/>
    <w:rsid w:val="2A66639F"/>
    <w:rsid w:val="2A766639"/>
    <w:rsid w:val="2A783D3B"/>
    <w:rsid w:val="2A836B33"/>
    <w:rsid w:val="2A874355"/>
    <w:rsid w:val="2A8D392E"/>
    <w:rsid w:val="2A9841E8"/>
    <w:rsid w:val="2A994270"/>
    <w:rsid w:val="2AA203B8"/>
    <w:rsid w:val="2AB542FB"/>
    <w:rsid w:val="2AC63E3A"/>
    <w:rsid w:val="2ADF347A"/>
    <w:rsid w:val="2AE2089D"/>
    <w:rsid w:val="2AF03F3C"/>
    <w:rsid w:val="2AF31486"/>
    <w:rsid w:val="2AF74609"/>
    <w:rsid w:val="2AFA0A10"/>
    <w:rsid w:val="2B010415"/>
    <w:rsid w:val="2B02724E"/>
    <w:rsid w:val="2B035E9D"/>
    <w:rsid w:val="2B195E43"/>
    <w:rsid w:val="2B1B2100"/>
    <w:rsid w:val="2B1E4BB1"/>
    <w:rsid w:val="2B211792"/>
    <w:rsid w:val="2B243178"/>
    <w:rsid w:val="2B2C5C0D"/>
    <w:rsid w:val="2B2D62D5"/>
    <w:rsid w:val="2B341EF0"/>
    <w:rsid w:val="2B3866F7"/>
    <w:rsid w:val="2B3A0154"/>
    <w:rsid w:val="2B503D9E"/>
    <w:rsid w:val="2B5B7BB1"/>
    <w:rsid w:val="2B5C1DAF"/>
    <w:rsid w:val="2B723D58"/>
    <w:rsid w:val="2B7319D4"/>
    <w:rsid w:val="2B9E3B1D"/>
    <w:rsid w:val="2BAA31B3"/>
    <w:rsid w:val="2BAB28D4"/>
    <w:rsid w:val="2BAB345E"/>
    <w:rsid w:val="2BB024DA"/>
    <w:rsid w:val="2BBB4E73"/>
    <w:rsid w:val="2BC55F5B"/>
    <w:rsid w:val="2BCD2728"/>
    <w:rsid w:val="2BD177EF"/>
    <w:rsid w:val="2BD32CF3"/>
    <w:rsid w:val="2BD654B8"/>
    <w:rsid w:val="2BF77A2F"/>
    <w:rsid w:val="2C0D337B"/>
    <w:rsid w:val="2C144DE1"/>
    <w:rsid w:val="2C1724E2"/>
    <w:rsid w:val="2C1D7C6F"/>
    <w:rsid w:val="2C290326"/>
    <w:rsid w:val="2C2E2A2E"/>
    <w:rsid w:val="2C3E23A2"/>
    <w:rsid w:val="2C3F0D02"/>
    <w:rsid w:val="2C3F7E23"/>
    <w:rsid w:val="2C416E6D"/>
    <w:rsid w:val="2C45082A"/>
    <w:rsid w:val="2C4677AE"/>
    <w:rsid w:val="2C533C5A"/>
    <w:rsid w:val="2C5652E9"/>
    <w:rsid w:val="2C5F59CA"/>
    <w:rsid w:val="2C5F615A"/>
    <w:rsid w:val="2C645E65"/>
    <w:rsid w:val="2C6B572F"/>
    <w:rsid w:val="2C727379"/>
    <w:rsid w:val="2C734DFA"/>
    <w:rsid w:val="2C775067"/>
    <w:rsid w:val="2C784B05"/>
    <w:rsid w:val="2C7C73AE"/>
    <w:rsid w:val="2C7E6A0F"/>
    <w:rsid w:val="2C9246DA"/>
    <w:rsid w:val="2C983D35"/>
    <w:rsid w:val="2CAD0457"/>
    <w:rsid w:val="2CBE19F6"/>
    <w:rsid w:val="2CDD482A"/>
    <w:rsid w:val="2CEC7043"/>
    <w:rsid w:val="2CF156C9"/>
    <w:rsid w:val="2CF85053"/>
    <w:rsid w:val="2CFE27E0"/>
    <w:rsid w:val="2D120251"/>
    <w:rsid w:val="2D196D3F"/>
    <w:rsid w:val="2D1C1D90"/>
    <w:rsid w:val="2D360F19"/>
    <w:rsid w:val="2D3703BB"/>
    <w:rsid w:val="2D4241CE"/>
    <w:rsid w:val="2D485218"/>
    <w:rsid w:val="2D504DE2"/>
    <w:rsid w:val="2D5B5FAC"/>
    <w:rsid w:val="2D5F5CFD"/>
    <w:rsid w:val="2D7D1C8C"/>
    <w:rsid w:val="2D801AB4"/>
    <w:rsid w:val="2D860178"/>
    <w:rsid w:val="2D8F42CD"/>
    <w:rsid w:val="2D905625"/>
    <w:rsid w:val="2DA354EC"/>
    <w:rsid w:val="2DAD167F"/>
    <w:rsid w:val="2DBB4C07"/>
    <w:rsid w:val="2DC25DA1"/>
    <w:rsid w:val="2DC50F24"/>
    <w:rsid w:val="2DD87F45"/>
    <w:rsid w:val="2DDC65D1"/>
    <w:rsid w:val="2DF72D3D"/>
    <w:rsid w:val="2DFF258C"/>
    <w:rsid w:val="2E097B42"/>
    <w:rsid w:val="2E126E25"/>
    <w:rsid w:val="2E163332"/>
    <w:rsid w:val="2E1727AD"/>
    <w:rsid w:val="2E1F7F62"/>
    <w:rsid w:val="2E2043D2"/>
    <w:rsid w:val="2E277CC4"/>
    <w:rsid w:val="2E3E4DF8"/>
    <w:rsid w:val="2E4170D1"/>
    <w:rsid w:val="2E5D0EFD"/>
    <w:rsid w:val="2E5E39A0"/>
    <w:rsid w:val="2E620413"/>
    <w:rsid w:val="2E63001E"/>
    <w:rsid w:val="2E681DB2"/>
    <w:rsid w:val="2E6B4F35"/>
    <w:rsid w:val="2E6C5B8C"/>
    <w:rsid w:val="2E747F28"/>
    <w:rsid w:val="2E78204D"/>
    <w:rsid w:val="2E7B2FD1"/>
    <w:rsid w:val="2E7E3F56"/>
    <w:rsid w:val="2E886D8C"/>
    <w:rsid w:val="2E8944E5"/>
    <w:rsid w:val="2E8D4BAD"/>
    <w:rsid w:val="2E9615FD"/>
    <w:rsid w:val="2E9A78CF"/>
    <w:rsid w:val="2E9E0C07"/>
    <w:rsid w:val="2EA0410A"/>
    <w:rsid w:val="2EA352A7"/>
    <w:rsid w:val="2EAD57DC"/>
    <w:rsid w:val="2EB57435"/>
    <w:rsid w:val="2EB74372"/>
    <w:rsid w:val="2EC63C69"/>
    <w:rsid w:val="2ED90DEC"/>
    <w:rsid w:val="2ED95569"/>
    <w:rsid w:val="2EE24644"/>
    <w:rsid w:val="2EF728B1"/>
    <w:rsid w:val="2EFA351F"/>
    <w:rsid w:val="2F065E30"/>
    <w:rsid w:val="2F1156C3"/>
    <w:rsid w:val="2F145D14"/>
    <w:rsid w:val="2F1573F1"/>
    <w:rsid w:val="2F18367D"/>
    <w:rsid w:val="2F197A6C"/>
    <w:rsid w:val="2F324CFE"/>
    <w:rsid w:val="2F3B2F93"/>
    <w:rsid w:val="2F401A95"/>
    <w:rsid w:val="2F4A23A5"/>
    <w:rsid w:val="2F4A6B22"/>
    <w:rsid w:val="2F4F6136"/>
    <w:rsid w:val="2F5B6698"/>
    <w:rsid w:val="2F6973D6"/>
    <w:rsid w:val="2F736D1D"/>
    <w:rsid w:val="2F7553E7"/>
    <w:rsid w:val="2F82696B"/>
    <w:rsid w:val="2F9353FD"/>
    <w:rsid w:val="2F94618A"/>
    <w:rsid w:val="2F9B5627"/>
    <w:rsid w:val="2FA64CBD"/>
    <w:rsid w:val="2FB2524C"/>
    <w:rsid w:val="2FB337D2"/>
    <w:rsid w:val="2FBB0527"/>
    <w:rsid w:val="2FBD5C42"/>
    <w:rsid w:val="2FBE3859"/>
    <w:rsid w:val="2FC226ED"/>
    <w:rsid w:val="2FC626CC"/>
    <w:rsid w:val="2FD4416B"/>
    <w:rsid w:val="2FD740A2"/>
    <w:rsid w:val="2FE0150D"/>
    <w:rsid w:val="3006055A"/>
    <w:rsid w:val="300812D7"/>
    <w:rsid w:val="30083A5D"/>
    <w:rsid w:val="30085640"/>
    <w:rsid w:val="300936DD"/>
    <w:rsid w:val="300A27BF"/>
    <w:rsid w:val="301B13F8"/>
    <w:rsid w:val="301D23FF"/>
    <w:rsid w:val="3024558B"/>
    <w:rsid w:val="302C662C"/>
    <w:rsid w:val="303C51B0"/>
    <w:rsid w:val="304351FD"/>
    <w:rsid w:val="304447BB"/>
    <w:rsid w:val="304D2ECC"/>
    <w:rsid w:val="30507041"/>
    <w:rsid w:val="30544D18"/>
    <w:rsid w:val="30564A59"/>
    <w:rsid w:val="305D3167"/>
    <w:rsid w:val="30641E91"/>
    <w:rsid w:val="30694CB3"/>
    <w:rsid w:val="30702187"/>
    <w:rsid w:val="307C0198"/>
    <w:rsid w:val="30814620"/>
    <w:rsid w:val="308220A2"/>
    <w:rsid w:val="30876413"/>
    <w:rsid w:val="308C0433"/>
    <w:rsid w:val="308C1FB9"/>
    <w:rsid w:val="308E0DF1"/>
    <w:rsid w:val="309E17D9"/>
    <w:rsid w:val="30AF76EE"/>
    <w:rsid w:val="30B22DC7"/>
    <w:rsid w:val="30B36617"/>
    <w:rsid w:val="30B807C5"/>
    <w:rsid w:val="30B810E4"/>
    <w:rsid w:val="30CB701E"/>
    <w:rsid w:val="30CD472E"/>
    <w:rsid w:val="30D22BB9"/>
    <w:rsid w:val="30D30BA7"/>
    <w:rsid w:val="30D53F64"/>
    <w:rsid w:val="30D808B2"/>
    <w:rsid w:val="30F139DA"/>
    <w:rsid w:val="30F2365A"/>
    <w:rsid w:val="31025E73"/>
    <w:rsid w:val="310B3862"/>
    <w:rsid w:val="31121990"/>
    <w:rsid w:val="31175C10"/>
    <w:rsid w:val="311B481E"/>
    <w:rsid w:val="312D23AE"/>
    <w:rsid w:val="313047C4"/>
    <w:rsid w:val="314011DB"/>
    <w:rsid w:val="314459E3"/>
    <w:rsid w:val="31447BE1"/>
    <w:rsid w:val="31532EE5"/>
    <w:rsid w:val="315519F8"/>
    <w:rsid w:val="315C3C95"/>
    <w:rsid w:val="316601BD"/>
    <w:rsid w:val="31762558"/>
    <w:rsid w:val="317D68C3"/>
    <w:rsid w:val="318521EF"/>
    <w:rsid w:val="318E4025"/>
    <w:rsid w:val="31964168"/>
    <w:rsid w:val="319A63F2"/>
    <w:rsid w:val="31A74402"/>
    <w:rsid w:val="31AC630C"/>
    <w:rsid w:val="31AE4B21"/>
    <w:rsid w:val="31BF532C"/>
    <w:rsid w:val="31C0752B"/>
    <w:rsid w:val="31CA1013"/>
    <w:rsid w:val="31D37CAD"/>
    <w:rsid w:val="31D932C0"/>
    <w:rsid w:val="31DD2232"/>
    <w:rsid w:val="31DE235E"/>
    <w:rsid w:val="31DF3829"/>
    <w:rsid w:val="31E032E3"/>
    <w:rsid w:val="31EA31E6"/>
    <w:rsid w:val="32025300"/>
    <w:rsid w:val="3203486C"/>
    <w:rsid w:val="320B3D85"/>
    <w:rsid w:val="321432F0"/>
    <w:rsid w:val="321A6031"/>
    <w:rsid w:val="32206301"/>
    <w:rsid w:val="322E33E2"/>
    <w:rsid w:val="322F3062"/>
    <w:rsid w:val="323662DD"/>
    <w:rsid w:val="32467B09"/>
    <w:rsid w:val="324909D0"/>
    <w:rsid w:val="325B51AB"/>
    <w:rsid w:val="325D06AE"/>
    <w:rsid w:val="325E19B3"/>
    <w:rsid w:val="32614B36"/>
    <w:rsid w:val="326323A5"/>
    <w:rsid w:val="326B0B3A"/>
    <w:rsid w:val="32721F61"/>
    <w:rsid w:val="32765723"/>
    <w:rsid w:val="32A23AE0"/>
    <w:rsid w:val="32B14B08"/>
    <w:rsid w:val="32C66BFA"/>
    <w:rsid w:val="32CC41E5"/>
    <w:rsid w:val="32CD7A68"/>
    <w:rsid w:val="32D778F7"/>
    <w:rsid w:val="32DE04D0"/>
    <w:rsid w:val="32E12E85"/>
    <w:rsid w:val="32FE7C81"/>
    <w:rsid w:val="330D0271"/>
    <w:rsid w:val="331C30D9"/>
    <w:rsid w:val="332B633B"/>
    <w:rsid w:val="33334E8E"/>
    <w:rsid w:val="333A261A"/>
    <w:rsid w:val="333D7180"/>
    <w:rsid w:val="33406722"/>
    <w:rsid w:val="3346062B"/>
    <w:rsid w:val="334C2BCF"/>
    <w:rsid w:val="335146E3"/>
    <w:rsid w:val="335950CE"/>
    <w:rsid w:val="335F3754"/>
    <w:rsid w:val="33744041"/>
    <w:rsid w:val="33771125"/>
    <w:rsid w:val="339B6F63"/>
    <w:rsid w:val="339C35B9"/>
    <w:rsid w:val="339E1F33"/>
    <w:rsid w:val="33A309C5"/>
    <w:rsid w:val="33AB132C"/>
    <w:rsid w:val="33B36A61"/>
    <w:rsid w:val="33B44C39"/>
    <w:rsid w:val="33B9096A"/>
    <w:rsid w:val="33BC18EF"/>
    <w:rsid w:val="33C56AEB"/>
    <w:rsid w:val="33C60302"/>
    <w:rsid w:val="33C74E9E"/>
    <w:rsid w:val="33D16011"/>
    <w:rsid w:val="33EB6BBB"/>
    <w:rsid w:val="33F8201D"/>
    <w:rsid w:val="33FA13D4"/>
    <w:rsid w:val="33FB26D9"/>
    <w:rsid w:val="3401670E"/>
    <w:rsid w:val="341D4E0B"/>
    <w:rsid w:val="342472D8"/>
    <w:rsid w:val="34263B33"/>
    <w:rsid w:val="34280C1E"/>
    <w:rsid w:val="342B1EC1"/>
    <w:rsid w:val="342D3279"/>
    <w:rsid w:val="34322036"/>
    <w:rsid w:val="34347057"/>
    <w:rsid w:val="343758DC"/>
    <w:rsid w:val="343E2DC2"/>
    <w:rsid w:val="34402BA6"/>
    <w:rsid w:val="34490535"/>
    <w:rsid w:val="344A30EC"/>
    <w:rsid w:val="344C595B"/>
    <w:rsid w:val="34621A67"/>
    <w:rsid w:val="34621BA0"/>
    <w:rsid w:val="347B4203"/>
    <w:rsid w:val="348210DF"/>
    <w:rsid w:val="34843856"/>
    <w:rsid w:val="348E76C9"/>
    <w:rsid w:val="34987FD8"/>
    <w:rsid w:val="349F7451"/>
    <w:rsid w:val="34A075E3"/>
    <w:rsid w:val="34A21064"/>
    <w:rsid w:val="34A43DEB"/>
    <w:rsid w:val="34AB2387"/>
    <w:rsid w:val="34AB3B12"/>
    <w:rsid w:val="34C1119D"/>
    <w:rsid w:val="34C630A6"/>
    <w:rsid w:val="34CF7168"/>
    <w:rsid w:val="34D82FC0"/>
    <w:rsid w:val="34DE2CB3"/>
    <w:rsid w:val="34E11FDC"/>
    <w:rsid w:val="34F8556A"/>
    <w:rsid w:val="34F85A73"/>
    <w:rsid w:val="352D72E8"/>
    <w:rsid w:val="35336BC1"/>
    <w:rsid w:val="35361A6D"/>
    <w:rsid w:val="353A4770"/>
    <w:rsid w:val="35455B73"/>
    <w:rsid w:val="355127A9"/>
    <w:rsid w:val="35591F35"/>
    <w:rsid w:val="355A0E4A"/>
    <w:rsid w:val="355D407D"/>
    <w:rsid w:val="355F451E"/>
    <w:rsid w:val="3560658B"/>
    <w:rsid w:val="356154A3"/>
    <w:rsid w:val="35650373"/>
    <w:rsid w:val="35654641"/>
    <w:rsid w:val="358445D5"/>
    <w:rsid w:val="358D7ED1"/>
    <w:rsid w:val="35915FF2"/>
    <w:rsid w:val="359B05CF"/>
    <w:rsid w:val="359E5016"/>
    <w:rsid w:val="35A3178F"/>
    <w:rsid w:val="35B361A6"/>
    <w:rsid w:val="35B3791F"/>
    <w:rsid w:val="35B37A6A"/>
    <w:rsid w:val="35BA5B31"/>
    <w:rsid w:val="35BB0D2A"/>
    <w:rsid w:val="35BF44C3"/>
    <w:rsid w:val="35C5630F"/>
    <w:rsid w:val="35CD25D4"/>
    <w:rsid w:val="35D41F5E"/>
    <w:rsid w:val="35E11274"/>
    <w:rsid w:val="35EC13A4"/>
    <w:rsid w:val="35F172DE"/>
    <w:rsid w:val="35F30D88"/>
    <w:rsid w:val="35FC4A92"/>
    <w:rsid w:val="36037343"/>
    <w:rsid w:val="361C4682"/>
    <w:rsid w:val="36215B8C"/>
    <w:rsid w:val="362C4C1B"/>
    <w:rsid w:val="36453517"/>
    <w:rsid w:val="36584736"/>
    <w:rsid w:val="365A1AED"/>
    <w:rsid w:val="36791208"/>
    <w:rsid w:val="367C1473"/>
    <w:rsid w:val="36852558"/>
    <w:rsid w:val="36934756"/>
    <w:rsid w:val="36A77D38"/>
    <w:rsid w:val="36B74F38"/>
    <w:rsid w:val="36BB18B1"/>
    <w:rsid w:val="36CC4E6F"/>
    <w:rsid w:val="36D24400"/>
    <w:rsid w:val="36D65004"/>
    <w:rsid w:val="36DE7827"/>
    <w:rsid w:val="36E17098"/>
    <w:rsid w:val="36F323B6"/>
    <w:rsid w:val="36F7118E"/>
    <w:rsid w:val="36F90A3C"/>
    <w:rsid w:val="36FF4A81"/>
    <w:rsid w:val="3704484F"/>
    <w:rsid w:val="372B5D93"/>
    <w:rsid w:val="372F0F16"/>
    <w:rsid w:val="37364124"/>
    <w:rsid w:val="374611FA"/>
    <w:rsid w:val="3746557D"/>
    <w:rsid w:val="37485AA7"/>
    <w:rsid w:val="374E39C9"/>
    <w:rsid w:val="375674EA"/>
    <w:rsid w:val="375A305F"/>
    <w:rsid w:val="375E32CF"/>
    <w:rsid w:val="37755D4F"/>
    <w:rsid w:val="377F2B05"/>
    <w:rsid w:val="378309A0"/>
    <w:rsid w:val="37851925"/>
    <w:rsid w:val="378A0BEB"/>
    <w:rsid w:val="378B382E"/>
    <w:rsid w:val="37A21255"/>
    <w:rsid w:val="37AD5B66"/>
    <w:rsid w:val="37B366F7"/>
    <w:rsid w:val="37B80823"/>
    <w:rsid w:val="37BA68FC"/>
    <w:rsid w:val="37C04B1E"/>
    <w:rsid w:val="37C10485"/>
    <w:rsid w:val="37C4140A"/>
    <w:rsid w:val="37D25B7E"/>
    <w:rsid w:val="37D529A9"/>
    <w:rsid w:val="37DD6087"/>
    <w:rsid w:val="37E2423D"/>
    <w:rsid w:val="37E551C2"/>
    <w:rsid w:val="37E75A08"/>
    <w:rsid w:val="37EC673C"/>
    <w:rsid w:val="37ED4A58"/>
    <w:rsid w:val="37F81C64"/>
    <w:rsid w:val="37FA18E4"/>
    <w:rsid w:val="37FD2868"/>
    <w:rsid w:val="38031BB6"/>
    <w:rsid w:val="38062308"/>
    <w:rsid w:val="38126F8A"/>
    <w:rsid w:val="38156E0C"/>
    <w:rsid w:val="382749E6"/>
    <w:rsid w:val="38373947"/>
    <w:rsid w:val="38394C4C"/>
    <w:rsid w:val="38403EF2"/>
    <w:rsid w:val="38463F61"/>
    <w:rsid w:val="385641FC"/>
    <w:rsid w:val="385E15E5"/>
    <w:rsid w:val="38611C2C"/>
    <w:rsid w:val="386B0202"/>
    <w:rsid w:val="386F7324"/>
    <w:rsid w:val="387A536E"/>
    <w:rsid w:val="38845FC5"/>
    <w:rsid w:val="388F1CD4"/>
    <w:rsid w:val="389E5159"/>
    <w:rsid w:val="38A22FF6"/>
    <w:rsid w:val="38A61B0A"/>
    <w:rsid w:val="38BD3AEA"/>
    <w:rsid w:val="38C266D1"/>
    <w:rsid w:val="38C86AB9"/>
    <w:rsid w:val="38CD76BE"/>
    <w:rsid w:val="38D02CF2"/>
    <w:rsid w:val="38D11947"/>
    <w:rsid w:val="38D54ACA"/>
    <w:rsid w:val="38DE31DB"/>
    <w:rsid w:val="38E27663"/>
    <w:rsid w:val="38E44AE4"/>
    <w:rsid w:val="38E950DA"/>
    <w:rsid w:val="38F165F8"/>
    <w:rsid w:val="38F868AF"/>
    <w:rsid w:val="38F93A05"/>
    <w:rsid w:val="390A1721"/>
    <w:rsid w:val="391204D0"/>
    <w:rsid w:val="392513D1"/>
    <w:rsid w:val="39266E53"/>
    <w:rsid w:val="393D3F5C"/>
    <w:rsid w:val="394D07EE"/>
    <w:rsid w:val="394E0F10"/>
    <w:rsid w:val="395544A1"/>
    <w:rsid w:val="395850A3"/>
    <w:rsid w:val="39594D23"/>
    <w:rsid w:val="39635633"/>
    <w:rsid w:val="396430B4"/>
    <w:rsid w:val="396C550F"/>
    <w:rsid w:val="396D10C8"/>
    <w:rsid w:val="39741150"/>
    <w:rsid w:val="398A32F4"/>
    <w:rsid w:val="39931A05"/>
    <w:rsid w:val="39945014"/>
    <w:rsid w:val="39B02D80"/>
    <w:rsid w:val="39B479BB"/>
    <w:rsid w:val="39BF24C9"/>
    <w:rsid w:val="39C07F4B"/>
    <w:rsid w:val="39C73159"/>
    <w:rsid w:val="39DA0812"/>
    <w:rsid w:val="39DF07FF"/>
    <w:rsid w:val="39E27206"/>
    <w:rsid w:val="39F32D23"/>
    <w:rsid w:val="39FA26AE"/>
    <w:rsid w:val="39FC6327"/>
    <w:rsid w:val="3A0134DA"/>
    <w:rsid w:val="3A0564C1"/>
    <w:rsid w:val="3A130B78"/>
    <w:rsid w:val="3A144D07"/>
    <w:rsid w:val="3A150CD9"/>
    <w:rsid w:val="3A1E15E9"/>
    <w:rsid w:val="3A2B507B"/>
    <w:rsid w:val="3A2B74F2"/>
    <w:rsid w:val="3A322808"/>
    <w:rsid w:val="3A34378D"/>
    <w:rsid w:val="3A3D661B"/>
    <w:rsid w:val="3A43473F"/>
    <w:rsid w:val="3A5122AA"/>
    <w:rsid w:val="3A564FC6"/>
    <w:rsid w:val="3A5E0F04"/>
    <w:rsid w:val="3A5E6B4F"/>
    <w:rsid w:val="3A682E76"/>
    <w:rsid w:val="3A7678D7"/>
    <w:rsid w:val="3A850D6D"/>
    <w:rsid w:val="3A875C3E"/>
    <w:rsid w:val="3A8C1C1D"/>
    <w:rsid w:val="3A9202A3"/>
    <w:rsid w:val="3A983DAB"/>
    <w:rsid w:val="3A986168"/>
    <w:rsid w:val="3A9934B1"/>
    <w:rsid w:val="3AAE3C65"/>
    <w:rsid w:val="3AAE4952"/>
    <w:rsid w:val="3ABC01EE"/>
    <w:rsid w:val="3AC10DF2"/>
    <w:rsid w:val="3AC75422"/>
    <w:rsid w:val="3AC97BFB"/>
    <w:rsid w:val="3AD45894"/>
    <w:rsid w:val="3AD57D5D"/>
    <w:rsid w:val="3AE80CB2"/>
    <w:rsid w:val="3AF061E2"/>
    <w:rsid w:val="3AFA2C71"/>
    <w:rsid w:val="3AFC7952"/>
    <w:rsid w:val="3B02185C"/>
    <w:rsid w:val="3B0233B6"/>
    <w:rsid w:val="3B0D3D2A"/>
    <w:rsid w:val="3B131C9B"/>
    <w:rsid w:val="3B250B17"/>
    <w:rsid w:val="3B325C2E"/>
    <w:rsid w:val="3B364634"/>
    <w:rsid w:val="3B4370D4"/>
    <w:rsid w:val="3B46104B"/>
    <w:rsid w:val="3B4F195B"/>
    <w:rsid w:val="3B60769A"/>
    <w:rsid w:val="3B6F440E"/>
    <w:rsid w:val="3B766B7C"/>
    <w:rsid w:val="3B89083B"/>
    <w:rsid w:val="3B89663D"/>
    <w:rsid w:val="3B9A0AD5"/>
    <w:rsid w:val="3BA96B71"/>
    <w:rsid w:val="3BB66BDF"/>
    <w:rsid w:val="3BD41BB4"/>
    <w:rsid w:val="3BD67662"/>
    <w:rsid w:val="3BED0D1F"/>
    <w:rsid w:val="3BFE12DA"/>
    <w:rsid w:val="3BFF443C"/>
    <w:rsid w:val="3C007580"/>
    <w:rsid w:val="3C063688"/>
    <w:rsid w:val="3C15041F"/>
    <w:rsid w:val="3C26613B"/>
    <w:rsid w:val="3C2F6D4F"/>
    <w:rsid w:val="3C3379CF"/>
    <w:rsid w:val="3C451FE6"/>
    <w:rsid w:val="3C4B50C7"/>
    <w:rsid w:val="3C593492"/>
    <w:rsid w:val="3C5E1B18"/>
    <w:rsid w:val="3C724BFB"/>
    <w:rsid w:val="3C75753F"/>
    <w:rsid w:val="3C7939C7"/>
    <w:rsid w:val="3C7F356B"/>
    <w:rsid w:val="3C8630D7"/>
    <w:rsid w:val="3C902CAC"/>
    <w:rsid w:val="3C9557A0"/>
    <w:rsid w:val="3C957A74"/>
    <w:rsid w:val="3C985175"/>
    <w:rsid w:val="3CC4692E"/>
    <w:rsid w:val="3CD40E6C"/>
    <w:rsid w:val="3CE22BDB"/>
    <w:rsid w:val="3CE27A66"/>
    <w:rsid w:val="3CE75CEF"/>
    <w:rsid w:val="3D03101D"/>
    <w:rsid w:val="3D033083"/>
    <w:rsid w:val="3D1850E8"/>
    <w:rsid w:val="3D1B2FC8"/>
    <w:rsid w:val="3D1F1DB9"/>
    <w:rsid w:val="3D201BD6"/>
    <w:rsid w:val="3D212EDB"/>
    <w:rsid w:val="3D263ADF"/>
    <w:rsid w:val="3D303E2E"/>
    <w:rsid w:val="3D330904"/>
    <w:rsid w:val="3D3705CC"/>
    <w:rsid w:val="3D3B0201"/>
    <w:rsid w:val="3D454F69"/>
    <w:rsid w:val="3D4F516F"/>
    <w:rsid w:val="3D5001A7"/>
    <w:rsid w:val="3D64229D"/>
    <w:rsid w:val="3D8E61B0"/>
    <w:rsid w:val="3D8E7AA6"/>
    <w:rsid w:val="3D9E24A4"/>
    <w:rsid w:val="3DA059A7"/>
    <w:rsid w:val="3DA8253E"/>
    <w:rsid w:val="3DAF01C0"/>
    <w:rsid w:val="3DC865C1"/>
    <w:rsid w:val="3DCF1A2B"/>
    <w:rsid w:val="3DE67898"/>
    <w:rsid w:val="3DF95E40"/>
    <w:rsid w:val="3E0104CE"/>
    <w:rsid w:val="3E0344EB"/>
    <w:rsid w:val="3E0B5057"/>
    <w:rsid w:val="3E2A7B0A"/>
    <w:rsid w:val="3E3F49A2"/>
    <w:rsid w:val="3E4C2487"/>
    <w:rsid w:val="3E6469EA"/>
    <w:rsid w:val="3E661C25"/>
    <w:rsid w:val="3E706080"/>
    <w:rsid w:val="3E7344BD"/>
    <w:rsid w:val="3E844D20"/>
    <w:rsid w:val="3E8502AB"/>
    <w:rsid w:val="3E850590"/>
    <w:rsid w:val="3E8911A8"/>
    <w:rsid w:val="3E8E1DAD"/>
    <w:rsid w:val="3E941738"/>
    <w:rsid w:val="3EA9277A"/>
    <w:rsid w:val="3EB035E6"/>
    <w:rsid w:val="3EBB2C7C"/>
    <w:rsid w:val="3EC80C8D"/>
    <w:rsid w:val="3EC822A1"/>
    <w:rsid w:val="3ECA5339"/>
    <w:rsid w:val="3ED328A1"/>
    <w:rsid w:val="3ED969A9"/>
    <w:rsid w:val="3EDE33C6"/>
    <w:rsid w:val="3EDE66B4"/>
    <w:rsid w:val="3EE17638"/>
    <w:rsid w:val="3EE231C1"/>
    <w:rsid w:val="3EEB2146"/>
    <w:rsid w:val="3EF35153"/>
    <w:rsid w:val="3EF8360E"/>
    <w:rsid w:val="3F024FD7"/>
    <w:rsid w:val="3F0D3980"/>
    <w:rsid w:val="3F2E4286"/>
    <w:rsid w:val="3F3E47BA"/>
    <w:rsid w:val="3F41475E"/>
    <w:rsid w:val="3F423751"/>
    <w:rsid w:val="3F4C6CE8"/>
    <w:rsid w:val="3F525F6C"/>
    <w:rsid w:val="3F5462F2"/>
    <w:rsid w:val="3F59277A"/>
    <w:rsid w:val="3F5D52DA"/>
    <w:rsid w:val="3F60572F"/>
    <w:rsid w:val="3F670AC1"/>
    <w:rsid w:val="3F6B3D19"/>
    <w:rsid w:val="3F8810CB"/>
    <w:rsid w:val="3F8D7751"/>
    <w:rsid w:val="3F9A0FE5"/>
    <w:rsid w:val="3F9A6E07"/>
    <w:rsid w:val="3FA141F3"/>
    <w:rsid w:val="3FA54DF8"/>
    <w:rsid w:val="3FAC2E40"/>
    <w:rsid w:val="3FB83A59"/>
    <w:rsid w:val="3FC019D5"/>
    <w:rsid w:val="3FCB17B4"/>
    <w:rsid w:val="3FCB5038"/>
    <w:rsid w:val="3FD91DCF"/>
    <w:rsid w:val="3FEB6534"/>
    <w:rsid w:val="3FED2FEE"/>
    <w:rsid w:val="3FF071F1"/>
    <w:rsid w:val="3FF165AE"/>
    <w:rsid w:val="3FF94882"/>
    <w:rsid w:val="400456B3"/>
    <w:rsid w:val="40111F29"/>
    <w:rsid w:val="40226D2B"/>
    <w:rsid w:val="402D43E7"/>
    <w:rsid w:val="403D7CF2"/>
    <w:rsid w:val="404123EB"/>
    <w:rsid w:val="40430495"/>
    <w:rsid w:val="40495906"/>
    <w:rsid w:val="404B0E09"/>
    <w:rsid w:val="40536215"/>
    <w:rsid w:val="4056719A"/>
    <w:rsid w:val="40574C1C"/>
    <w:rsid w:val="40585F20"/>
    <w:rsid w:val="40677DFD"/>
    <w:rsid w:val="406D0FBD"/>
    <w:rsid w:val="40790653"/>
    <w:rsid w:val="407C15D8"/>
    <w:rsid w:val="407D28DD"/>
    <w:rsid w:val="408966EF"/>
    <w:rsid w:val="409277D1"/>
    <w:rsid w:val="409B1E8D"/>
    <w:rsid w:val="40C4003B"/>
    <w:rsid w:val="40C40053"/>
    <w:rsid w:val="40CD5435"/>
    <w:rsid w:val="40D67B12"/>
    <w:rsid w:val="40F65A04"/>
    <w:rsid w:val="410272B3"/>
    <w:rsid w:val="4106408D"/>
    <w:rsid w:val="410E6949"/>
    <w:rsid w:val="41105D3E"/>
    <w:rsid w:val="411D1182"/>
    <w:rsid w:val="412C397A"/>
    <w:rsid w:val="412D13FC"/>
    <w:rsid w:val="41325883"/>
    <w:rsid w:val="41356808"/>
    <w:rsid w:val="413D3C14"/>
    <w:rsid w:val="4140235D"/>
    <w:rsid w:val="41411305"/>
    <w:rsid w:val="414E6B70"/>
    <w:rsid w:val="41570042"/>
    <w:rsid w:val="415E1B80"/>
    <w:rsid w:val="41602ED0"/>
    <w:rsid w:val="416163D3"/>
    <w:rsid w:val="416318D6"/>
    <w:rsid w:val="41643AD4"/>
    <w:rsid w:val="4172666D"/>
    <w:rsid w:val="4186530E"/>
    <w:rsid w:val="418B1795"/>
    <w:rsid w:val="41916F22"/>
    <w:rsid w:val="41981844"/>
    <w:rsid w:val="4199652C"/>
    <w:rsid w:val="41AA1BDA"/>
    <w:rsid w:val="41B715DA"/>
    <w:rsid w:val="41BC1F64"/>
    <w:rsid w:val="41BD2B4A"/>
    <w:rsid w:val="41BD4993"/>
    <w:rsid w:val="41E11ECA"/>
    <w:rsid w:val="41E14722"/>
    <w:rsid w:val="41F40037"/>
    <w:rsid w:val="41FA30CE"/>
    <w:rsid w:val="41FC181E"/>
    <w:rsid w:val="420F477A"/>
    <w:rsid w:val="42133C45"/>
    <w:rsid w:val="421676FE"/>
    <w:rsid w:val="422E6A20"/>
    <w:rsid w:val="423441AD"/>
    <w:rsid w:val="42353D0F"/>
    <w:rsid w:val="424D72D5"/>
    <w:rsid w:val="42555F5A"/>
    <w:rsid w:val="42683702"/>
    <w:rsid w:val="42691C57"/>
    <w:rsid w:val="426C437A"/>
    <w:rsid w:val="426D0C63"/>
    <w:rsid w:val="42726210"/>
    <w:rsid w:val="4278399C"/>
    <w:rsid w:val="42795420"/>
    <w:rsid w:val="428015A8"/>
    <w:rsid w:val="42984A6F"/>
    <w:rsid w:val="429D4060"/>
    <w:rsid w:val="42AE4CA7"/>
    <w:rsid w:val="42B03CC0"/>
    <w:rsid w:val="42B11578"/>
    <w:rsid w:val="42BF630F"/>
    <w:rsid w:val="42C44839"/>
    <w:rsid w:val="42C4601A"/>
    <w:rsid w:val="42C846E7"/>
    <w:rsid w:val="42CC5625"/>
    <w:rsid w:val="42CF453E"/>
    <w:rsid w:val="42D11AAC"/>
    <w:rsid w:val="42D2246B"/>
    <w:rsid w:val="42E40ACD"/>
    <w:rsid w:val="43071F86"/>
    <w:rsid w:val="43104E14"/>
    <w:rsid w:val="43182657"/>
    <w:rsid w:val="431C0C27"/>
    <w:rsid w:val="431F0B4B"/>
    <w:rsid w:val="43365054"/>
    <w:rsid w:val="43440C38"/>
    <w:rsid w:val="43507A66"/>
    <w:rsid w:val="43580A8C"/>
    <w:rsid w:val="43585209"/>
    <w:rsid w:val="435A4BCB"/>
    <w:rsid w:val="437F7CE3"/>
    <w:rsid w:val="43830E0F"/>
    <w:rsid w:val="4389126C"/>
    <w:rsid w:val="43930B0D"/>
    <w:rsid w:val="439A7A40"/>
    <w:rsid w:val="43A5310A"/>
    <w:rsid w:val="43B03699"/>
    <w:rsid w:val="43BC4F2D"/>
    <w:rsid w:val="43BE6232"/>
    <w:rsid w:val="43D37B73"/>
    <w:rsid w:val="43DD3D47"/>
    <w:rsid w:val="43E560F1"/>
    <w:rsid w:val="43F63E0D"/>
    <w:rsid w:val="43FC5D17"/>
    <w:rsid w:val="440E72B6"/>
    <w:rsid w:val="440F2B4F"/>
    <w:rsid w:val="441821AD"/>
    <w:rsid w:val="441A0C88"/>
    <w:rsid w:val="441F174E"/>
    <w:rsid w:val="44204C51"/>
    <w:rsid w:val="443261F1"/>
    <w:rsid w:val="44342F25"/>
    <w:rsid w:val="443F63E3"/>
    <w:rsid w:val="44406FF8"/>
    <w:rsid w:val="44472913"/>
    <w:rsid w:val="44593EB2"/>
    <w:rsid w:val="446012BE"/>
    <w:rsid w:val="44671BFA"/>
    <w:rsid w:val="447063E5"/>
    <w:rsid w:val="44713810"/>
    <w:rsid w:val="44785CA7"/>
    <w:rsid w:val="447B6358"/>
    <w:rsid w:val="447C36F4"/>
    <w:rsid w:val="44815567"/>
    <w:rsid w:val="44827275"/>
    <w:rsid w:val="44846EF4"/>
    <w:rsid w:val="448A0139"/>
    <w:rsid w:val="448A687F"/>
    <w:rsid w:val="44954C10"/>
    <w:rsid w:val="44985B95"/>
    <w:rsid w:val="44993616"/>
    <w:rsid w:val="449B4553"/>
    <w:rsid w:val="449F37E1"/>
    <w:rsid w:val="44B359DE"/>
    <w:rsid w:val="44B8057D"/>
    <w:rsid w:val="44BB4E50"/>
    <w:rsid w:val="44BF2F1B"/>
    <w:rsid w:val="44C24E4D"/>
    <w:rsid w:val="44C4575F"/>
    <w:rsid w:val="44C82B97"/>
    <w:rsid w:val="44D20D1A"/>
    <w:rsid w:val="44D77CD1"/>
    <w:rsid w:val="44DC0C08"/>
    <w:rsid w:val="44EA1FC8"/>
    <w:rsid w:val="44F21237"/>
    <w:rsid w:val="45176037"/>
    <w:rsid w:val="45210077"/>
    <w:rsid w:val="45283286"/>
    <w:rsid w:val="452E0095"/>
    <w:rsid w:val="4535219B"/>
    <w:rsid w:val="4540092C"/>
    <w:rsid w:val="454330A5"/>
    <w:rsid w:val="45532917"/>
    <w:rsid w:val="455477A0"/>
    <w:rsid w:val="45574CCE"/>
    <w:rsid w:val="456902A9"/>
    <w:rsid w:val="45712E2D"/>
    <w:rsid w:val="45762C43"/>
    <w:rsid w:val="45824C19"/>
    <w:rsid w:val="45927E5B"/>
    <w:rsid w:val="45950036"/>
    <w:rsid w:val="459B57C3"/>
    <w:rsid w:val="45A2514E"/>
    <w:rsid w:val="45A52340"/>
    <w:rsid w:val="45A722F5"/>
    <w:rsid w:val="45AF747B"/>
    <w:rsid w:val="45BD01BD"/>
    <w:rsid w:val="45BD52ED"/>
    <w:rsid w:val="45C45302"/>
    <w:rsid w:val="45C77332"/>
    <w:rsid w:val="45CA3074"/>
    <w:rsid w:val="45D05735"/>
    <w:rsid w:val="45D3377A"/>
    <w:rsid w:val="45D41214"/>
    <w:rsid w:val="45D81DA4"/>
    <w:rsid w:val="45DA553B"/>
    <w:rsid w:val="45EC0A45"/>
    <w:rsid w:val="45F4581F"/>
    <w:rsid w:val="45FC6AE1"/>
    <w:rsid w:val="46022BE9"/>
    <w:rsid w:val="460615EF"/>
    <w:rsid w:val="46086A42"/>
    <w:rsid w:val="46146443"/>
    <w:rsid w:val="461B3B13"/>
    <w:rsid w:val="462C182F"/>
    <w:rsid w:val="4635213E"/>
    <w:rsid w:val="46375EA3"/>
    <w:rsid w:val="463E6A76"/>
    <w:rsid w:val="464B6860"/>
    <w:rsid w:val="46580BD9"/>
    <w:rsid w:val="465A1079"/>
    <w:rsid w:val="465C457C"/>
    <w:rsid w:val="4671383F"/>
    <w:rsid w:val="46737A24"/>
    <w:rsid w:val="46772A95"/>
    <w:rsid w:val="467D0334"/>
    <w:rsid w:val="467F5A35"/>
    <w:rsid w:val="46813E4E"/>
    <w:rsid w:val="468F024E"/>
    <w:rsid w:val="469446D6"/>
    <w:rsid w:val="46A42812"/>
    <w:rsid w:val="46A97159"/>
    <w:rsid w:val="46B86E94"/>
    <w:rsid w:val="46D0233C"/>
    <w:rsid w:val="46D046D1"/>
    <w:rsid w:val="46D90D60"/>
    <w:rsid w:val="46D92C4C"/>
    <w:rsid w:val="46E36D56"/>
    <w:rsid w:val="46F57249"/>
    <w:rsid w:val="46F60EF7"/>
    <w:rsid w:val="46F843FA"/>
    <w:rsid w:val="47053F09"/>
    <w:rsid w:val="47080301"/>
    <w:rsid w:val="47083C9B"/>
    <w:rsid w:val="471E6343"/>
    <w:rsid w:val="47220AC2"/>
    <w:rsid w:val="472271B4"/>
    <w:rsid w:val="472F0538"/>
    <w:rsid w:val="473311D8"/>
    <w:rsid w:val="47392735"/>
    <w:rsid w:val="473B3BEA"/>
    <w:rsid w:val="473C5A38"/>
    <w:rsid w:val="47496783"/>
    <w:rsid w:val="474B1C86"/>
    <w:rsid w:val="475A2673"/>
    <w:rsid w:val="475B519F"/>
    <w:rsid w:val="476218AB"/>
    <w:rsid w:val="476C21BB"/>
    <w:rsid w:val="477B4C0C"/>
    <w:rsid w:val="478761F0"/>
    <w:rsid w:val="478A4FEE"/>
    <w:rsid w:val="47993F84"/>
    <w:rsid w:val="47A23367"/>
    <w:rsid w:val="47A63299"/>
    <w:rsid w:val="47AA4D71"/>
    <w:rsid w:val="47B425AF"/>
    <w:rsid w:val="47BD4423"/>
    <w:rsid w:val="47BE4B37"/>
    <w:rsid w:val="47C615D0"/>
    <w:rsid w:val="47C84AD3"/>
    <w:rsid w:val="47D772EC"/>
    <w:rsid w:val="47DA0270"/>
    <w:rsid w:val="47E60D58"/>
    <w:rsid w:val="47E9088B"/>
    <w:rsid w:val="47F25917"/>
    <w:rsid w:val="480E0C8A"/>
    <w:rsid w:val="48123C4D"/>
    <w:rsid w:val="48144AC1"/>
    <w:rsid w:val="481B04C3"/>
    <w:rsid w:val="48241969"/>
    <w:rsid w:val="4826320F"/>
    <w:rsid w:val="482728EE"/>
    <w:rsid w:val="48274AEC"/>
    <w:rsid w:val="482A51F6"/>
    <w:rsid w:val="482D7AB6"/>
    <w:rsid w:val="482F14BE"/>
    <w:rsid w:val="482F577C"/>
    <w:rsid w:val="4838060A"/>
    <w:rsid w:val="483A4FF7"/>
    <w:rsid w:val="483F2233"/>
    <w:rsid w:val="48452B2F"/>
    <w:rsid w:val="484B50AC"/>
    <w:rsid w:val="4857386D"/>
    <w:rsid w:val="486139CD"/>
    <w:rsid w:val="486636D8"/>
    <w:rsid w:val="487948F7"/>
    <w:rsid w:val="48842C88"/>
    <w:rsid w:val="488964A1"/>
    <w:rsid w:val="48973EA7"/>
    <w:rsid w:val="48A472D7"/>
    <w:rsid w:val="48AF154D"/>
    <w:rsid w:val="48AF7463"/>
    <w:rsid w:val="48B956E0"/>
    <w:rsid w:val="48BA78DE"/>
    <w:rsid w:val="48CF227C"/>
    <w:rsid w:val="48D27EC2"/>
    <w:rsid w:val="48D35DF6"/>
    <w:rsid w:val="48D851C6"/>
    <w:rsid w:val="48DF7916"/>
    <w:rsid w:val="49092EE1"/>
    <w:rsid w:val="490B5556"/>
    <w:rsid w:val="491952E2"/>
    <w:rsid w:val="491C6D3F"/>
    <w:rsid w:val="491D0D54"/>
    <w:rsid w:val="491F78B9"/>
    <w:rsid w:val="49244D8F"/>
    <w:rsid w:val="492E569F"/>
    <w:rsid w:val="494863BF"/>
    <w:rsid w:val="495B1666"/>
    <w:rsid w:val="496746CF"/>
    <w:rsid w:val="496D6B7B"/>
    <w:rsid w:val="496F6FB0"/>
    <w:rsid w:val="49796A18"/>
    <w:rsid w:val="499678D5"/>
    <w:rsid w:val="49996F4C"/>
    <w:rsid w:val="49AB4C68"/>
    <w:rsid w:val="49AC65E0"/>
    <w:rsid w:val="49AF7522"/>
    <w:rsid w:val="49B02966"/>
    <w:rsid w:val="49B40DFB"/>
    <w:rsid w:val="49CD3F23"/>
    <w:rsid w:val="49D66DB1"/>
    <w:rsid w:val="49E80350"/>
    <w:rsid w:val="49F75731"/>
    <w:rsid w:val="49FC6FF1"/>
    <w:rsid w:val="49FD4A73"/>
    <w:rsid w:val="4A0360FA"/>
    <w:rsid w:val="4A061AFF"/>
    <w:rsid w:val="4A080885"/>
    <w:rsid w:val="4A182544"/>
    <w:rsid w:val="4A2410AF"/>
    <w:rsid w:val="4A2C2F4D"/>
    <w:rsid w:val="4A2F7B16"/>
    <w:rsid w:val="4A310722"/>
    <w:rsid w:val="4A31517C"/>
    <w:rsid w:val="4A3D30F4"/>
    <w:rsid w:val="4A405963"/>
    <w:rsid w:val="4A45751B"/>
    <w:rsid w:val="4A484AD5"/>
    <w:rsid w:val="4A4C60F4"/>
    <w:rsid w:val="4A4E5533"/>
    <w:rsid w:val="4A5A1589"/>
    <w:rsid w:val="4A603492"/>
    <w:rsid w:val="4A610F14"/>
    <w:rsid w:val="4A624480"/>
    <w:rsid w:val="4A68254F"/>
    <w:rsid w:val="4A6B2927"/>
    <w:rsid w:val="4A6B6A45"/>
    <w:rsid w:val="4A7F791C"/>
    <w:rsid w:val="4A845C50"/>
    <w:rsid w:val="4A87336A"/>
    <w:rsid w:val="4A9D3799"/>
    <w:rsid w:val="4AA35809"/>
    <w:rsid w:val="4AB54221"/>
    <w:rsid w:val="4AB5641F"/>
    <w:rsid w:val="4AC85231"/>
    <w:rsid w:val="4ACD3AC6"/>
    <w:rsid w:val="4AD43FEB"/>
    <w:rsid w:val="4AD621D7"/>
    <w:rsid w:val="4AEC59BF"/>
    <w:rsid w:val="4AF95C0F"/>
    <w:rsid w:val="4B087A69"/>
    <w:rsid w:val="4B0C6E2E"/>
    <w:rsid w:val="4B0E247B"/>
    <w:rsid w:val="4B211352"/>
    <w:rsid w:val="4B211FDB"/>
    <w:rsid w:val="4B390AF7"/>
    <w:rsid w:val="4B3A447A"/>
    <w:rsid w:val="4B4126FB"/>
    <w:rsid w:val="4B58772F"/>
    <w:rsid w:val="4B692EA5"/>
    <w:rsid w:val="4B6C65FF"/>
    <w:rsid w:val="4B73522F"/>
    <w:rsid w:val="4B82486E"/>
    <w:rsid w:val="4B8F3B84"/>
    <w:rsid w:val="4BA2158F"/>
    <w:rsid w:val="4BAB34B4"/>
    <w:rsid w:val="4BDD5790"/>
    <w:rsid w:val="4BE25FB4"/>
    <w:rsid w:val="4BF56DAC"/>
    <w:rsid w:val="4BF87D30"/>
    <w:rsid w:val="4BF94B02"/>
    <w:rsid w:val="4C023359"/>
    <w:rsid w:val="4C187B79"/>
    <w:rsid w:val="4C1A1560"/>
    <w:rsid w:val="4C210EF5"/>
    <w:rsid w:val="4C365617"/>
    <w:rsid w:val="4C4F073F"/>
    <w:rsid w:val="4C5351C2"/>
    <w:rsid w:val="4C54044A"/>
    <w:rsid w:val="4C552648"/>
    <w:rsid w:val="4C5A2353"/>
    <w:rsid w:val="4C634D51"/>
    <w:rsid w:val="4C697E2F"/>
    <w:rsid w:val="4C6A2839"/>
    <w:rsid w:val="4C6A6D6A"/>
    <w:rsid w:val="4C6B6150"/>
    <w:rsid w:val="4C7D7F89"/>
    <w:rsid w:val="4C8B2B22"/>
    <w:rsid w:val="4C9045C5"/>
    <w:rsid w:val="4C9124AD"/>
    <w:rsid w:val="4C944C14"/>
    <w:rsid w:val="4C966935"/>
    <w:rsid w:val="4C9743B6"/>
    <w:rsid w:val="4C9E3D41"/>
    <w:rsid w:val="4CA372F1"/>
    <w:rsid w:val="4CA6114E"/>
    <w:rsid w:val="4CB66DD9"/>
    <w:rsid w:val="4CB86539"/>
    <w:rsid w:val="4CBC6B75"/>
    <w:rsid w:val="4CBD1FE2"/>
    <w:rsid w:val="4CBE2078"/>
    <w:rsid w:val="4CD00B9B"/>
    <w:rsid w:val="4CD25495"/>
    <w:rsid w:val="4CDF25AC"/>
    <w:rsid w:val="4CDF531B"/>
    <w:rsid w:val="4CE1253E"/>
    <w:rsid w:val="4CE87639"/>
    <w:rsid w:val="4CEA5F20"/>
    <w:rsid w:val="4D0C0F1A"/>
    <w:rsid w:val="4D110DB5"/>
    <w:rsid w:val="4D2612B8"/>
    <w:rsid w:val="4D3E5201"/>
    <w:rsid w:val="4D405AC9"/>
    <w:rsid w:val="4D424337"/>
    <w:rsid w:val="4D4A1C5C"/>
    <w:rsid w:val="4D544769"/>
    <w:rsid w:val="4D555A6E"/>
    <w:rsid w:val="4D73323D"/>
    <w:rsid w:val="4D86623D"/>
    <w:rsid w:val="4D951639"/>
    <w:rsid w:val="4D956DAC"/>
    <w:rsid w:val="4D971D5B"/>
    <w:rsid w:val="4D9819DB"/>
    <w:rsid w:val="4D9D0090"/>
    <w:rsid w:val="4DAD60FD"/>
    <w:rsid w:val="4DBA516F"/>
    <w:rsid w:val="4DC82037"/>
    <w:rsid w:val="4DC97FAC"/>
    <w:rsid w:val="4DCD4D44"/>
    <w:rsid w:val="4DD35C7B"/>
    <w:rsid w:val="4DDF214F"/>
    <w:rsid w:val="4E005F07"/>
    <w:rsid w:val="4E146FF8"/>
    <w:rsid w:val="4E154828"/>
    <w:rsid w:val="4E176F8F"/>
    <w:rsid w:val="4E287FC5"/>
    <w:rsid w:val="4E29093D"/>
    <w:rsid w:val="4E2912CA"/>
    <w:rsid w:val="4E341F7A"/>
    <w:rsid w:val="4E440025"/>
    <w:rsid w:val="4E4E1EE7"/>
    <w:rsid w:val="4E4F1B04"/>
    <w:rsid w:val="4E4F397B"/>
    <w:rsid w:val="4E55535C"/>
    <w:rsid w:val="4E6D69BC"/>
    <w:rsid w:val="4E701003"/>
    <w:rsid w:val="4E756EBB"/>
    <w:rsid w:val="4E781231"/>
    <w:rsid w:val="4E884E8C"/>
    <w:rsid w:val="4E8A47E6"/>
    <w:rsid w:val="4E8D0FEE"/>
    <w:rsid w:val="4E8F6056"/>
    <w:rsid w:val="4E9B3995"/>
    <w:rsid w:val="4E9E55C0"/>
    <w:rsid w:val="4EAC4645"/>
    <w:rsid w:val="4EAC5E0F"/>
    <w:rsid w:val="4EBB6D32"/>
    <w:rsid w:val="4ECC4B03"/>
    <w:rsid w:val="4ED02D5C"/>
    <w:rsid w:val="4ED2625F"/>
    <w:rsid w:val="4ED66E64"/>
    <w:rsid w:val="4ED8629B"/>
    <w:rsid w:val="4EF3214D"/>
    <w:rsid w:val="4F0A7A94"/>
    <w:rsid w:val="4F103327"/>
    <w:rsid w:val="4F26376B"/>
    <w:rsid w:val="4F2D7B61"/>
    <w:rsid w:val="4F383685"/>
    <w:rsid w:val="4F3974B4"/>
    <w:rsid w:val="4F4A13A1"/>
    <w:rsid w:val="4F54042F"/>
    <w:rsid w:val="4F554D0B"/>
    <w:rsid w:val="4F5764B9"/>
    <w:rsid w:val="4F6A76D8"/>
    <w:rsid w:val="4F7918DC"/>
    <w:rsid w:val="4F7B21EF"/>
    <w:rsid w:val="4F875FFE"/>
    <w:rsid w:val="4F93631E"/>
    <w:rsid w:val="4FA94C3E"/>
    <w:rsid w:val="4FBB61DD"/>
    <w:rsid w:val="4FBD06C3"/>
    <w:rsid w:val="4FCB4EF9"/>
    <w:rsid w:val="4FD8578D"/>
    <w:rsid w:val="4FD963B2"/>
    <w:rsid w:val="4FDA4A72"/>
    <w:rsid w:val="4FDA6841"/>
    <w:rsid w:val="4FDF0513"/>
    <w:rsid w:val="4FE0581B"/>
    <w:rsid w:val="4FE13610"/>
    <w:rsid w:val="4FE33B1E"/>
    <w:rsid w:val="4FE95A27"/>
    <w:rsid w:val="4FF63583"/>
    <w:rsid w:val="4FFD7F4B"/>
    <w:rsid w:val="50011FE9"/>
    <w:rsid w:val="50074FD7"/>
    <w:rsid w:val="500862DC"/>
    <w:rsid w:val="50090843"/>
    <w:rsid w:val="500D2764"/>
    <w:rsid w:val="500D3369"/>
    <w:rsid w:val="50174083"/>
    <w:rsid w:val="501A61F6"/>
    <w:rsid w:val="50272517"/>
    <w:rsid w:val="502A243F"/>
    <w:rsid w:val="503354EC"/>
    <w:rsid w:val="503F1022"/>
    <w:rsid w:val="50521BD4"/>
    <w:rsid w:val="5054129E"/>
    <w:rsid w:val="5055071B"/>
    <w:rsid w:val="505B24E3"/>
    <w:rsid w:val="506256F1"/>
    <w:rsid w:val="506762F6"/>
    <w:rsid w:val="50722108"/>
    <w:rsid w:val="507E179E"/>
    <w:rsid w:val="50851129"/>
    <w:rsid w:val="508C6C65"/>
    <w:rsid w:val="50913A81"/>
    <w:rsid w:val="509337BA"/>
    <w:rsid w:val="50963CF2"/>
    <w:rsid w:val="50BD27CA"/>
    <w:rsid w:val="50BD4B06"/>
    <w:rsid w:val="50D4084A"/>
    <w:rsid w:val="50D40EA8"/>
    <w:rsid w:val="50D4472B"/>
    <w:rsid w:val="50D7458F"/>
    <w:rsid w:val="50DA0833"/>
    <w:rsid w:val="50DC3ABF"/>
    <w:rsid w:val="50DD17B8"/>
    <w:rsid w:val="50E70915"/>
    <w:rsid w:val="50E72995"/>
    <w:rsid w:val="50E8276F"/>
    <w:rsid w:val="50EE2DBE"/>
    <w:rsid w:val="50F3533F"/>
    <w:rsid w:val="50F5224C"/>
    <w:rsid w:val="51112C8D"/>
    <w:rsid w:val="511813D3"/>
    <w:rsid w:val="512D52CA"/>
    <w:rsid w:val="51322546"/>
    <w:rsid w:val="514F3E85"/>
    <w:rsid w:val="515D48E7"/>
    <w:rsid w:val="51705510"/>
    <w:rsid w:val="517E7119"/>
    <w:rsid w:val="517F6DC2"/>
    <w:rsid w:val="51877A52"/>
    <w:rsid w:val="518C3EDA"/>
    <w:rsid w:val="51914ADE"/>
    <w:rsid w:val="51920E3D"/>
    <w:rsid w:val="51A1484C"/>
    <w:rsid w:val="51AB0F0B"/>
    <w:rsid w:val="51B74F8E"/>
    <w:rsid w:val="51D8382F"/>
    <w:rsid w:val="51DA2F54"/>
    <w:rsid w:val="51E247BE"/>
    <w:rsid w:val="51E95742"/>
    <w:rsid w:val="51ED2C7A"/>
    <w:rsid w:val="51F279CE"/>
    <w:rsid w:val="51FD7691"/>
    <w:rsid w:val="52006417"/>
    <w:rsid w:val="5206251F"/>
    <w:rsid w:val="520812A5"/>
    <w:rsid w:val="521660BF"/>
    <w:rsid w:val="52204778"/>
    <w:rsid w:val="52274BDD"/>
    <w:rsid w:val="5233438B"/>
    <w:rsid w:val="523B1B53"/>
    <w:rsid w:val="523F4084"/>
    <w:rsid w:val="5253261E"/>
    <w:rsid w:val="52535E1D"/>
    <w:rsid w:val="525A1FA9"/>
    <w:rsid w:val="5261028F"/>
    <w:rsid w:val="52653BBD"/>
    <w:rsid w:val="52722B49"/>
    <w:rsid w:val="5272764F"/>
    <w:rsid w:val="52794FA1"/>
    <w:rsid w:val="527A5020"/>
    <w:rsid w:val="528775F5"/>
    <w:rsid w:val="52940124"/>
    <w:rsid w:val="52AB4331"/>
    <w:rsid w:val="52B04F36"/>
    <w:rsid w:val="52D71D3A"/>
    <w:rsid w:val="52DD2582"/>
    <w:rsid w:val="52DD6CFF"/>
    <w:rsid w:val="52DF1B7B"/>
    <w:rsid w:val="52E10282"/>
    <w:rsid w:val="530133F9"/>
    <w:rsid w:val="530476B4"/>
    <w:rsid w:val="53106898"/>
    <w:rsid w:val="53153F83"/>
    <w:rsid w:val="53187057"/>
    <w:rsid w:val="5325799C"/>
    <w:rsid w:val="532808C2"/>
    <w:rsid w:val="5334770E"/>
    <w:rsid w:val="53391617"/>
    <w:rsid w:val="53400FA2"/>
    <w:rsid w:val="534815F4"/>
    <w:rsid w:val="535A1B4B"/>
    <w:rsid w:val="535A22D2"/>
    <w:rsid w:val="535D7D49"/>
    <w:rsid w:val="5367661E"/>
    <w:rsid w:val="537565DC"/>
    <w:rsid w:val="53797BDB"/>
    <w:rsid w:val="539058A9"/>
    <w:rsid w:val="539677B2"/>
    <w:rsid w:val="539C5E38"/>
    <w:rsid w:val="53A361E1"/>
    <w:rsid w:val="53AF6E1B"/>
    <w:rsid w:val="53BF5B09"/>
    <w:rsid w:val="53C127F5"/>
    <w:rsid w:val="53C25D80"/>
    <w:rsid w:val="53C366DB"/>
    <w:rsid w:val="53D2588F"/>
    <w:rsid w:val="53D9371F"/>
    <w:rsid w:val="53DA11A0"/>
    <w:rsid w:val="53E463F8"/>
    <w:rsid w:val="53E804B6"/>
    <w:rsid w:val="53EC273F"/>
    <w:rsid w:val="540A38F2"/>
    <w:rsid w:val="54194508"/>
    <w:rsid w:val="543F4A12"/>
    <w:rsid w:val="54442DCE"/>
    <w:rsid w:val="544746D8"/>
    <w:rsid w:val="544951D7"/>
    <w:rsid w:val="54525967"/>
    <w:rsid w:val="5457545B"/>
    <w:rsid w:val="545974F0"/>
    <w:rsid w:val="545D5EF6"/>
    <w:rsid w:val="545F71FB"/>
    <w:rsid w:val="54673847"/>
    <w:rsid w:val="54687B0A"/>
    <w:rsid w:val="54704920"/>
    <w:rsid w:val="54723212"/>
    <w:rsid w:val="547A63CA"/>
    <w:rsid w:val="54912AC0"/>
    <w:rsid w:val="5493668C"/>
    <w:rsid w:val="54967355"/>
    <w:rsid w:val="54974DD6"/>
    <w:rsid w:val="549B128F"/>
    <w:rsid w:val="54A800E6"/>
    <w:rsid w:val="54B30376"/>
    <w:rsid w:val="54B6568B"/>
    <w:rsid w:val="54BE799F"/>
    <w:rsid w:val="54C02717"/>
    <w:rsid w:val="54C7036C"/>
    <w:rsid w:val="54C93027"/>
    <w:rsid w:val="54D526BD"/>
    <w:rsid w:val="54DD5492"/>
    <w:rsid w:val="54E603D9"/>
    <w:rsid w:val="54E64B55"/>
    <w:rsid w:val="54E95ADA"/>
    <w:rsid w:val="551D7347"/>
    <w:rsid w:val="55280E42"/>
    <w:rsid w:val="553C3366"/>
    <w:rsid w:val="55415B2A"/>
    <w:rsid w:val="556D0CEB"/>
    <w:rsid w:val="556E49CD"/>
    <w:rsid w:val="558044F3"/>
    <w:rsid w:val="558064E5"/>
    <w:rsid w:val="55826B5A"/>
    <w:rsid w:val="55846FDD"/>
    <w:rsid w:val="558B341E"/>
    <w:rsid w:val="55904876"/>
    <w:rsid w:val="559068B8"/>
    <w:rsid w:val="55922A70"/>
    <w:rsid w:val="55997E7C"/>
    <w:rsid w:val="559A58FE"/>
    <w:rsid w:val="55B828D2"/>
    <w:rsid w:val="55BA107A"/>
    <w:rsid w:val="55C1516E"/>
    <w:rsid w:val="55C44544"/>
    <w:rsid w:val="55C82F4A"/>
    <w:rsid w:val="55CE34BF"/>
    <w:rsid w:val="55D512C4"/>
    <w:rsid w:val="55D96206"/>
    <w:rsid w:val="55E22676"/>
    <w:rsid w:val="55EE5388"/>
    <w:rsid w:val="55FD211F"/>
    <w:rsid w:val="56001C71"/>
    <w:rsid w:val="560B37A3"/>
    <w:rsid w:val="561220C4"/>
    <w:rsid w:val="562E0A57"/>
    <w:rsid w:val="56324B78"/>
    <w:rsid w:val="56360B83"/>
    <w:rsid w:val="5638384F"/>
    <w:rsid w:val="563A0423"/>
    <w:rsid w:val="563E640C"/>
    <w:rsid w:val="564D6A26"/>
    <w:rsid w:val="56546BCC"/>
    <w:rsid w:val="56687250"/>
    <w:rsid w:val="566B4E31"/>
    <w:rsid w:val="567B5958"/>
    <w:rsid w:val="568026F8"/>
    <w:rsid w:val="5682724D"/>
    <w:rsid w:val="5683367D"/>
    <w:rsid w:val="568B6CCD"/>
    <w:rsid w:val="569B0D24"/>
    <w:rsid w:val="56B00CC9"/>
    <w:rsid w:val="56B032E5"/>
    <w:rsid w:val="56B317BC"/>
    <w:rsid w:val="56C056E0"/>
    <w:rsid w:val="56C608F6"/>
    <w:rsid w:val="56C645BB"/>
    <w:rsid w:val="56C93610"/>
    <w:rsid w:val="56D51E02"/>
    <w:rsid w:val="56DA1B0D"/>
    <w:rsid w:val="56EC7829"/>
    <w:rsid w:val="56EC7970"/>
    <w:rsid w:val="56ED52AB"/>
    <w:rsid w:val="56EE2D2C"/>
    <w:rsid w:val="56F34C36"/>
    <w:rsid w:val="56F65BBA"/>
    <w:rsid w:val="5701202D"/>
    <w:rsid w:val="570535AB"/>
    <w:rsid w:val="57081358"/>
    <w:rsid w:val="571764AD"/>
    <w:rsid w:val="57194E75"/>
    <w:rsid w:val="571D387C"/>
    <w:rsid w:val="5722210A"/>
    <w:rsid w:val="572C6094"/>
    <w:rsid w:val="572F729D"/>
    <w:rsid w:val="574F6249"/>
    <w:rsid w:val="57614CEC"/>
    <w:rsid w:val="57653C70"/>
    <w:rsid w:val="57657E05"/>
    <w:rsid w:val="577465C5"/>
    <w:rsid w:val="578135A0"/>
    <w:rsid w:val="57877A28"/>
    <w:rsid w:val="57917FB7"/>
    <w:rsid w:val="57936987"/>
    <w:rsid w:val="57967A48"/>
    <w:rsid w:val="57A74B4E"/>
    <w:rsid w:val="57A9565E"/>
    <w:rsid w:val="57B60A7E"/>
    <w:rsid w:val="57B97E77"/>
    <w:rsid w:val="57BA337A"/>
    <w:rsid w:val="57BC1334"/>
    <w:rsid w:val="57BE3C89"/>
    <w:rsid w:val="57C93090"/>
    <w:rsid w:val="57DC0467"/>
    <w:rsid w:val="57DE00B6"/>
    <w:rsid w:val="57E3432C"/>
    <w:rsid w:val="57FA59DE"/>
    <w:rsid w:val="57FC2887"/>
    <w:rsid w:val="580006CC"/>
    <w:rsid w:val="58017371"/>
    <w:rsid w:val="58032874"/>
    <w:rsid w:val="5807127B"/>
    <w:rsid w:val="580C3E6D"/>
    <w:rsid w:val="58125959"/>
    <w:rsid w:val="581A249A"/>
    <w:rsid w:val="581B4698"/>
    <w:rsid w:val="58235328"/>
    <w:rsid w:val="58314A2E"/>
    <w:rsid w:val="58373FC8"/>
    <w:rsid w:val="583A4110"/>
    <w:rsid w:val="58481565"/>
    <w:rsid w:val="58527827"/>
    <w:rsid w:val="5863030F"/>
    <w:rsid w:val="587B72B1"/>
    <w:rsid w:val="58813143"/>
    <w:rsid w:val="58941ADC"/>
    <w:rsid w:val="589D0CC7"/>
    <w:rsid w:val="58B51F3E"/>
    <w:rsid w:val="58C73DA7"/>
    <w:rsid w:val="58D02DFA"/>
    <w:rsid w:val="58D726DD"/>
    <w:rsid w:val="58DD0927"/>
    <w:rsid w:val="58EA5B0B"/>
    <w:rsid w:val="58EA6DEB"/>
    <w:rsid w:val="58F16C7A"/>
    <w:rsid w:val="58F3217D"/>
    <w:rsid w:val="59016F14"/>
    <w:rsid w:val="5910752F"/>
    <w:rsid w:val="591C0F5D"/>
    <w:rsid w:val="591F05C0"/>
    <w:rsid w:val="59243510"/>
    <w:rsid w:val="59281352"/>
    <w:rsid w:val="5934129F"/>
    <w:rsid w:val="59346469"/>
    <w:rsid w:val="593A7A7A"/>
    <w:rsid w:val="593B2571"/>
    <w:rsid w:val="5941299D"/>
    <w:rsid w:val="59421210"/>
    <w:rsid w:val="5949510A"/>
    <w:rsid w:val="594E7013"/>
    <w:rsid w:val="5955699E"/>
    <w:rsid w:val="59747253"/>
    <w:rsid w:val="597F6157"/>
    <w:rsid w:val="59893975"/>
    <w:rsid w:val="5998290B"/>
    <w:rsid w:val="59A316DD"/>
    <w:rsid w:val="59A92BA5"/>
    <w:rsid w:val="59B25BA1"/>
    <w:rsid w:val="59EE60B2"/>
    <w:rsid w:val="59F16754"/>
    <w:rsid w:val="59F93C29"/>
    <w:rsid w:val="59FB6E91"/>
    <w:rsid w:val="59FC0341"/>
    <w:rsid w:val="5A0A1945"/>
    <w:rsid w:val="5A1B7661"/>
    <w:rsid w:val="5A4120AB"/>
    <w:rsid w:val="5A5E6DF1"/>
    <w:rsid w:val="5A650D5A"/>
    <w:rsid w:val="5A6E1669"/>
    <w:rsid w:val="5A754877"/>
    <w:rsid w:val="5A781F79"/>
    <w:rsid w:val="5A7B3790"/>
    <w:rsid w:val="5A7C06B1"/>
    <w:rsid w:val="5A803D78"/>
    <w:rsid w:val="5A8D7550"/>
    <w:rsid w:val="5A955827"/>
    <w:rsid w:val="5A9E7862"/>
    <w:rsid w:val="5AAA03DA"/>
    <w:rsid w:val="5AB6700D"/>
    <w:rsid w:val="5ABF016F"/>
    <w:rsid w:val="5AC52078"/>
    <w:rsid w:val="5ACB22F7"/>
    <w:rsid w:val="5AD05E8B"/>
    <w:rsid w:val="5AD75DEB"/>
    <w:rsid w:val="5AEA4836"/>
    <w:rsid w:val="5B081868"/>
    <w:rsid w:val="5B0B5450"/>
    <w:rsid w:val="5B1268CA"/>
    <w:rsid w:val="5B15697F"/>
    <w:rsid w:val="5B1765FF"/>
    <w:rsid w:val="5B1B5005"/>
    <w:rsid w:val="5B2F2263"/>
    <w:rsid w:val="5B2F2BD4"/>
    <w:rsid w:val="5B3E088A"/>
    <w:rsid w:val="5B4077C3"/>
    <w:rsid w:val="5B430B0B"/>
    <w:rsid w:val="5B457EB3"/>
    <w:rsid w:val="5B5154DF"/>
    <w:rsid w:val="5B540662"/>
    <w:rsid w:val="5B6B2007"/>
    <w:rsid w:val="5B797728"/>
    <w:rsid w:val="5B8027AB"/>
    <w:rsid w:val="5B823BAD"/>
    <w:rsid w:val="5B8411B1"/>
    <w:rsid w:val="5B861661"/>
    <w:rsid w:val="5B8759FD"/>
    <w:rsid w:val="5B902E72"/>
    <w:rsid w:val="5B942339"/>
    <w:rsid w:val="5B944CCF"/>
    <w:rsid w:val="5BAD7DF7"/>
    <w:rsid w:val="5BBE0092"/>
    <w:rsid w:val="5BC709A1"/>
    <w:rsid w:val="5BCF7C89"/>
    <w:rsid w:val="5BD0382F"/>
    <w:rsid w:val="5BD801F3"/>
    <w:rsid w:val="5BD827D9"/>
    <w:rsid w:val="5BE059B3"/>
    <w:rsid w:val="5BE61256"/>
    <w:rsid w:val="5BF14CDB"/>
    <w:rsid w:val="5BF175E7"/>
    <w:rsid w:val="5BF21BB6"/>
    <w:rsid w:val="5BF530EC"/>
    <w:rsid w:val="5BF81170"/>
    <w:rsid w:val="5C070C58"/>
    <w:rsid w:val="5C0C5C12"/>
    <w:rsid w:val="5C0D5892"/>
    <w:rsid w:val="5C12559D"/>
    <w:rsid w:val="5C1F35AE"/>
    <w:rsid w:val="5C235838"/>
    <w:rsid w:val="5C3B211B"/>
    <w:rsid w:val="5C3F2C9E"/>
    <w:rsid w:val="5C4F1B7F"/>
    <w:rsid w:val="5C4F5402"/>
    <w:rsid w:val="5C510905"/>
    <w:rsid w:val="5C5F7340"/>
    <w:rsid w:val="5C725490"/>
    <w:rsid w:val="5C7936A7"/>
    <w:rsid w:val="5C7E6E4B"/>
    <w:rsid w:val="5C8445D7"/>
    <w:rsid w:val="5C8567D6"/>
    <w:rsid w:val="5C915E6B"/>
    <w:rsid w:val="5CA85A91"/>
    <w:rsid w:val="5CA918B9"/>
    <w:rsid w:val="5CAD799A"/>
    <w:rsid w:val="5CC30330"/>
    <w:rsid w:val="5CC4446B"/>
    <w:rsid w:val="5CD27E80"/>
    <w:rsid w:val="5CD975AC"/>
    <w:rsid w:val="5CF63611"/>
    <w:rsid w:val="5CFC6707"/>
    <w:rsid w:val="5CFD28C5"/>
    <w:rsid w:val="5CFF3F21"/>
    <w:rsid w:val="5D0F33CB"/>
    <w:rsid w:val="5D1773C9"/>
    <w:rsid w:val="5D1C3851"/>
    <w:rsid w:val="5D211ED7"/>
    <w:rsid w:val="5D21575A"/>
    <w:rsid w:val="5D2163B9"/>
    <w:rsid w:val="5D3024F2"/>
    <w:rsid w:val="5D3E4B19"/>
    <w:rsid w:val="5D3F67D3"/>
    <w:rsid w:val="5D46673B"/>
    <w:rsid w:val="5D497818"/>
    <w:rsid w:val="5D4A262C"/>
    <w:rsid w:val="5D4C079D"/>
    <w:rsid w:val="5D5700A3"/>
    <w:rsid w:val="5D5B2BBB"/>
    <w:rsid w:val="5D613370"/>
    <w:rsid w:val="5D661F48"/>
    <w:rsid w:val="5D6D0DBA"/>
    <w:rsid w:val="5D6E585A"/>
    <w:rsid w:val="5D775150"/>
    <w:rsid w:val="5D833CEE"/>
    <w:rsid w:val="5D8C4E0A"/>
    <w:rsid w:val="5D923B8C"/>
    <w:rsid w:val="5D96193D"/>
    <w:rsid w:val="5D975399"/>
    <w:rsid w:val="5DC9299A"/>
    <w:rsid w:val="5DD44A9B"/>
    <w:rsid w:val="5DD71274"/>
    <w:rsid w:val="5DD71A06"/>
    <w:rsid w:val="5DE6390B"/>
    <w:rsid w:val="5DE71B9B"/>
    <w:rsid w:val="5DF50286"/>
    <w:rsid w:val="5DF666F9"/>
    <w:rsid w:val="5DFE1C3D"/>
    <w:rsid w:val="5E096C7E"/>
    <w:rsid w:val="5E0F1A19"/>
    <w:rsid w:val="5E2152FD"/>
    <w:rsid w:val="5E256AFA"/>
    <w:rsid w:val="5E2A2125"/>
    <w:rsid w:val="5E2A5245"/>
    <w:rsid w:val="5E345D18"/>
    <w:rsid w:val="5E3A4775"/>
    <w:rsid w:val="5E4F1073"/>
    <w:rsid w:val="5E515E4C"/>
    <w:rsid w:val="5E5B1B31"/>
    <w:rsid w:val="5E615ED4"/>
    <w:rsid w:val="5E65126A"/>
    <w:rsid w:val="5E780A04"/>
    <w:rsid w:val="5E7C4953"/>
    <w:rsid w:val="5E910E34"/>
    <w:rsid w:val="5E9F6A8D"/>
    <w:rsid w:val="5EAB15FA"/>
    <w:rsid w:val="5EB5510D"/>
    <w:rsid w:val="5EB635F2"/>
    <w:rsid w:val="5EB86AF5"/>
    <w:rsid w:val="5EBF6480"/>
    <w:rsid w:val="5EC445DD"/>
    <w:rsid w:val="5EC94A5C"/>
    <w:rsid w:val="5ED837A7"/>
    <w:rsid w:val="5EFF150E"/>
    <w:rsid w:val="5F121D6F"/>
    <w:rsid w:val="5F1E209F"/>
    <w:rsid w:val="5F276DA9"/>
    <w:rsid w:val="5F2922AC"/>
    <w:rsid w:val="5F3715C2"/>
    <w:rsid w:val="5F390348"/>
    <w:rsid w:val="5F3B6A5A"/>
    <w:rsid w:val="5F4750E0"/>
    <w:rsid w:val="5F517BED"/>
    <w:rsid w:val="5F7C42B5"/>
    <w:rsid w:val="5F857143"/>
    <w:rsid w:val="5F8800C7"/>
    <w:rsid w:val="5F8C30B2"/>
    <w:rsid w:val="5F8C7557"/>
    <w:rsid w:val="5F957C74"/>
    <w:rsid w:val="5F9B3B4B"/>
    <w:rsid w:val="5F9D47EA"/>
    <w:rsid w:val="5FA3583A"/>
    <w:rsid w:val="5FA9244C"/>
    <w:rsid w:val="5FAD5429"/>
    <w:rsid w:val="5FB721A3"/>
    <w:rsid w:val="5FB92148"/>
    <w:rsid w:val="5FDD3055"/>
    <w:rsid w:val="5FE96E67"/>
    <w:rsid w:val="5FEB0C48"/>
    <w:rsid w:val="5FF02075"/>
    <w:rsid w:val="5FFD5B08"/>
    <w:rsid w:val="60051B3F"/>
    <w:rsid w:val="600A1215"/>
    <w:rsid w:val="6012222A"/>
    <w:rsid w:val="601844CA"/>
    <w:rsid w:val="60335FE2"/>
    <w:rsid w:val="603A58EE"/>
    <w:rsid w:val="604575B0"/>
    <w:rsid w:val="604A5C07"/>
    <w:rsid w:val="604F208F"/>
    <w:rsid w:val="60544BD3"/>
    <w:rsid w:val="605A6E2B"/>
    <w:rsid w:val="60672FB9"/>
    <w:rsid w:val="60685AE3"/>
    <w:rsid w:val="60697CFD"/>
    <w:rsid w:val="607328D4"/>
    <w:rsid w:val="6079430E"/>
    <w:rsid w:val="60842EB0"/>
    <w:rsid w:val="608A69F1"/>
    <w:rsid w:val="608C6719"/>
    <w:rsid w:val="60A41892"/>
    <w:rsid w:val="60A67452"/>
    <w:rsid w:val="60AD5CAC"/>
    <w:rsid w:val="60BE5EB2"/>
    <w:rsid w:val="60C24F4E"/>
    <w:rsid w:val="60C765FD"/>
    <w:rsid w:val="60CE3C62"/>
    <w:rsid w:val="60CF386D"/>
    <w:rsid w:val="60D04DCB"/>
    <w:rsid w:val="60DC76F4"/>
    <w:rsid w:val="60DE0679"/>
    <w:rsid w:val="60E24E81"/>
    <w:rsid w:val="60E27A91"/>
    <w:rsid w:val="610015D3"/>
    <w:rsid w:val="610408B9"/>
    <w:rsid w:val="61051BBD"/>
    <w:rsid w:val="6108166B"/>
    <w:rsid w:val="61132CDC"/>
    <w:rsid w:val="611D39E1"/>
    <w:rsid w:val="613328E5"/>
    <w:rsid w:val="6136238C"/>
    <w:rsid w:val="61442EE7"/>
    <w:rsid w:val="614A4428"/>
    <w:rsid w:val="61537C46"/>
    <w:rsid w:val="615D4CDD"/>
    <w:rsid w:val="616366D4"/>
    <w:rsid w:val="61651BD7"/>
    <w:rsid w:val="616C4DE5"/>
    <w:rsid w:val="6173696E"/>
    <w:rsid w:val="617607B4"/>
    <w:rsid w:val="617A7D6C"/>
    <w:rsid w:val="617B3D7A"/>
    <w:rsid w:val="61812D8F"/>
    <w:rsid w:val="618E5E5A"/>
    <w:rsid w:val="619A462F"/>
    <w:rsid w:val="619B42AF"/>
    <w:rsid w:val="61A161B8"/>
    <w:rsid w:val="61A306B9"/>
    <w:rsid w:val="61A93101"/>
    <w:rsid w:val="61AA30FD"/>
    <w:rsid w:val="61AC4E41"/>
    <w:rsid w:val="61AF2F50"/>
    <w:rsid w:val="61B16453"/>
    <w:rsid w:val="61B86097"/>
    <w:rsid w:val="61BF3DB8"/>
    <w:rsid w:val="61C47028"/>
    <w:rsid w:val="61C52AFE"/>
    <w:rsid w:val="61C963DD"/>
    <w:rsid w:val="61CE3AC4"/>
    <w:rsid w:val="61D23CDA"/>
    <w:rsid w:val="61D67517"/>
    <w:rsid w:val="61D87997"/>
    <w:rsid w:val="61EA78B2"/>
    <w:rsid w:val="61F26E3A"/>
    <w:rsid w:val="62004DAE"/>
    <w:rsid w:val="62292C19"/>
    <w:rsid w:val="623C3567"/>
    <w:rsid w:val="62444AC8"/>
    <w:rsid w:val="625406CB"/>
    <w:rsid w:val="62595967"/>
    <w:rsid w:val="62602B8F"/>
    <w:rsid w:val="626165F7"/>
    <w:rsid w:val="62664272"/>
    <w:rsid w:val="62695C01"/>
    <w:rsid w:val="626C09CA"/>
    <w:rsid w:val="626D2409"/>
    <w:rsid w:val="628F6BCB"/>
    <w:rsid w:val="62996751"/>
    <w:rsid w:val="62A34AE2"/>
    <w:rsid w:val="62AA7CF0"/>
    <w:rsid w:val="62AB1EEE"/>
    <w:rsid w:val="62AE2D6F"/>
    <w:rsid w:val="62B02AED"/>
    <w:rsid w:val="62B1767B"/>
    <w:rsid w:val="62B21879"/>
    <w:rsid w:val="62BA4707"/>
    <w:rsid w:val="62C06045"/>
    <w:rsid w:val="62C16FAC"/>
    <w:rsid w:val="62C31F7F"/>
    <w:rsid w:val="62CB0919"/>
    <w:rsid w:val="62D27B7C"/>
    <w:rsid w:val="62D94D53"/>
    <w:rsid w:val="62DE52B2"/>
    <w:rsid w:val="62DF3642"/>
    <w:rsid w:val="62DF7296"/>
    <w:rsid w:val="62EB58F4"/>
    <w:rsid w:val="62EF4F97"/>
    <w:rsid w:val="62F01A4F"/>
    <w:rsid w:val="62F74AE7"/>
    <w:rsid w:val="62FA2F80"/>
    <w:rsid w:val="6303781D"/>
    <w:rsid w:val="63130619"/>
    <w:rsid w:val="63142770"/>
    <w:rsid w:val="63180290"/>
    <w:rsid w:val="632C0C10"/>
    <w:rsid w:val="63302147"/>
    <w:rsid w:val="6337366D"/>
    <w:rsid w:val="63382DD7"/>
    <w:rsid w:val="636E0014"/>
    <w:rsid w:val="63731937"/>
    <w:rsid w:val="6378056A"/>
    <w:rsid w:val="638A790F"/>
    <w:rsid w:val="638E5D64"/>
    <w:rsid w:val="63901267"/>
    <w:rsid w:val="639D4CF9"/>
    <w:rsid w:val="63A26C03"/>
    <w:rsid w:val="63A9438F"/>
    <w:rsid w:val="63AC23B4"/>
    <w:rsid w:val="63B22CBE"/>
    <w:rsid w:val="63B73B36"/>
    <w:rsid w:val="63B80E7F"/>
    <w:rsid w:val="63D32E12"/>
    <w:rsid w:val="63D80349"/>
    <w:rsid w:val="63DF4869"/>
    <w:rsid w:val="63E97C4A"/>
    <w:rsid w:val="63F02116"/>
    <w:rsid w:val="63F02585"/>
    <w:rsid w:val="63F71F10"/>
    <w:rsid w:val="63F86642"/>
    <w:rsid w:val="640042AA"/>
    <w:rsid w:val="64090C82"/>
    <w:rsid w:val="640B2DAF"/>
    <w:rsid w:val="641E1706"/>
    <w:rsid w:val="64212D54"/>
    <w:rsid w:val="6421524A"/>
    <w:rsid w:val="642C4FB0"/>
    <w:rsid w:val="643364F2"/>
    <w:rsid w:val="64393C7E"/>
    <w:rsid w:val="64467CD3"/>
    <w:rsid w:val="64760260"/>
    <w:rsid w:val="648065F1"/>
    <w:rsid w:val="64847F8F"/>
    <w:rsid w:val="648A6F00"/>
    <w:rsid w:val="64964564"/>
    <w:rsid w:val="649877B2"/>
    <w:rsid w:val="649E0BB1"/>
    <w:rsid w:val="64A801CE"/>
    <w:rsid w:val="64AD61BC"/>
    <w:rsid w:val="64BA069F"/>
    <w:rsid w:val="64BA1C4E"/>
    <w:rsid w:val="64BC5151"/>
    <w:rsid w:val="64C1494D"/>
    <w:rsid w:val="64D811FE"/>
    <w:rsid w:val="64DA7F84"/>
    <w:rsid w:val="64EB5CA0"/>
    <w:rsid w:val="64F40B2E"/>
    <w:rsid w:val="64F4430F"/>
    <w:rsid w:val="64F51C69"/>
    <w:rsid w:val="64F873AA"/>
    <w:rsid w:val="65104210"/>
    <w:rsid w:val="651242DE"/>
    <w:rsid w:val="6527421E"/>
    <w:rsid w:val="65293587"/>
    <w:rsid w:val="652C59DF"/>
    <w:rsid w:val="652D418B"/>
    <w:rsid w:val="652E1C0D"/>
    <w:rsid w:val="653F1EA7"/>
    <w:rsid w:val="65434E15"/>
    <w:rsid w:val="65440B7B"/>
    <w:rsid w:val="6548383B"/>
    <w:rsid w:val="65490A34"/>
    <w:rsid w:val="654B153D"/>
    <w:rsid w:val="65532AA7"/>
    <w:rsid w:val="65550687"/>
    <w:rsid w:val="65567555"/>
    <w:rsid w:val="656158CB"/>
    <w:rsid w:val="65625F7D"/>
    <w:rsid w:val="65644665"/>
    <w:rsid w:val="656E627A"/>
    <w:rsid w:val="656F2DF8"/>
    <w:rsid w:val="658B4525"/>
    <w:rsid w:val="65B06CE3"/>
    <w:rsid w:val="65B14764"/>
    <w:rsid w:val="65B31E66"/>
    <w:rsid w:val="65D56B67"/>
    <w:rsid w:val="65D604B0"/>
    <w:rsid w:val="65DB75F1"/>
    <w:rsid w:val="65DF1188"/>
    <w:rsid w:val="65E15748"/>
    <w:rsid w:val="65E33697"/>
    <w:rsid w:val="65EA6944"/>
    <w:rsid w:val="65EC5602"/>
    <w:rsid w:val="65EE67C8"/>
    <w:rsid w:val="65F80778"/>
    <w:rsid w:val="65F94B59"/>
    <w:rsid w:val="65FF435D"/>
    <w:rsid w:val="66001F65"/>
    <w:rsid w:val="66052FAC"/>
    <w:rsid w:val="66082BF5"/>
    <w:rsid w:val="660D37F9"/>
    <w:rsid w:val="66122496"/>
    <w:rsid w:val="66131902"/>
    <w:rsid w:val="66246CA2"/>
    <w:rsid w:val="66323AF3"/>
    <w:rsid w:val="663319D5"/>
    <w:rsid w:val="66344D3E"/>
    <w:rsid w:val="663941C8"/>
    <w:rsid w:val="664D45E3"/>
    <w:rsid w:val="66564EF2"/>
    <w:rsid w:val="66576925"/>
    <w:rsid w:val="665C7C8D"/>
    <w:rsid w:val="66716DA1"/>
    <w:rsid w:val="667322A4"/>
    <w:rsid w:val="667941AD"/>
    <w:rsid w:val="667B76B0"/>
    <w:rsid w:val="668001BE"/>
    <w:rsid w:val="668B794B"/>
    <w:rsid w:val="66952E46"/>
    <w:rsid w:val="6697332D"/>
    <w:rsid w:val="669F0B6A"/>
    <w:rsid w:val="66A32DF3"/>
    <w:rsid w:val="66A9277E"/>
    <w:rsid w:val="66AB2E08"/>
    <w:rsid w:val="66AB7181"/>
    <w:rsid w:val="66AC3703"/>
    <w:rsid w:val="66B37CCD"/>
    <w:rsid w:val="66B6138C"/>
    <w:rsid w:val="66B83C92"/>
    <w:rsid w:val="66C54FF5"/>
    <w:rsid w:val="66D877A1"/>
    <w:rsid w:val="66E369B3"/>
    <w:rsid w:val="66E36E0F"/>
    <w:rsid w:val="66E77065"/>
    <w:rsid w:val="66EB2E05"/>
    <w:rsid w:val="66F128D5"/>
    <w:rsid w:val="66FA5A00"/>
    <w:rsid w:val="670D7F7C"/>
    <w:rsid w:val="672471EC"/>
    <w:rsid w:val="672917F1"/>
    <w:rsid w:val="672A3FD1"/>
    <w:rsid w:val="67352362"/>
    <w:rsid w:val="67356ADF"/>
    <w:rsid w:val="673D776E"/>
    <w:rsid w:val="67405CEC"/>
    <w:rsid w:val="67475AFF"/>
    <w:rsid w:val="674A139F"/>
    <w:rsid w:val="674E41C6"/>
    <w:rsid w:val="6750098D"/>
    <w:rsid w:val="67562897"/>
    <w:rsid w:val="67570318"/>
    <w:rsid w:val="675F65EF"/>
    <w:rsid w:val="6764762E"/>
    <w:rsid w:val="6764796D"/>
    <w:rsid w:val="677101EA"/>
    <w:rsid w:val="67965BDA"/>
    <w:rsid w:val="679B1D06"/>
    <w:rsid w:val="679D5209"/>
    <w:rsid w:val="67A0618E"/>
    <w:rsid w:val="67AA4A72"/>
    <w:rsid w:val="67B32C30"/>
    <w:rsid w:val="67B71DDF"/>
    <w:rsid w:val="67C94A56"/>
    <w:rsid w:val="67D350AF"/>
    <w:rsid w:val="67D615CC"/>
    <w:rsid w:val="67DC6FFD"/>
    <w:rsid w:val="67DF0376"/>
    <w:rsid w:val="67E31201"/>
    <w:rsid w:val="67E54526"/>
    <w:rsid w:val="67E62186"/>
    <w:rsid w:val="67F260FC"/>
    <w:rsid w:val="67F85DF9"/>
    <w:rsid w:val="67FB68A8"/>
    <w:rsid w:val="68002D30"/>
    <w:rsid w:val="68184B53"/>
    <w:rsid w:val="683154BF"/>
    <w:rsid w:val="68326D82"/>
    <w:rsid w:val="6836320A"/>
    <w:rsid w:val="68410697"/>
    <w:rsid w:val="685314B5"/>
    <w:rsid w:val="6855023B"/>
    <w:rsid w:val="68740870"/>
    <w:rsid w:val="68822004"/>
    <w:rsid w:val="68896522"/>
    <w:rsid w:val="688C6E6F"/>
    <w:rsid w:val="6890193C"/>
    <w:rsid w:val="68A32539"/>
    <w:rsid w:val="68A65C76"/>
    <w:rsid w:val="68B73D94"/>
    <w:rsid w:val="68BE43E7"/>
    <w:rsid w:val="68C00A0C"/>
    <w:rsid w:val="68E72403"/>
    <w:rsid w:val="68EB61B0"/>
    <w:rsid w:val="68EE7135"/>
    <w:rsid w:val="68F60DA3"/>
    <w:rsid w:val="68F954C6"/>
    <w:rsid w:val="68FC0C10"/>
    <w:rsid w:val="6901117A"/>
    <w:rsid w:val="69075DDF"/>
    <w:rsid w:val="690B1C18"/>
    <w:rsid w:val="691205EE"/>
    <w:rsid w:val="69136070"/>
    <w:rsid w:val="691C4781"/>
    <w:rsid w:val="6921668A"/>
    <w:rsid w:val="69305620"/>
    <w:rsid w:val="693350A2"/>
    <w:rsid w:val="69351AA8"/>
    <w:rsid w:val="693B6F99"/>
    <w:rsid w:val="69404167"/>
    <w:rsid w:val="69430DBD"/>
    <w:rsid w:val="694418B7"/>
    <w:rsid w:val="694542C0"/>
    <w:rsid w:val="69482CC7"/>
    <w:rsid w:val="694E29D2"/>
    <w:rsid w:val="695113D8"/>
    <w:rsid w:val="695958FD"/>
    <w:rsid w:val="695E51D0"/>
    <w:rsid w:val="6960616F"/>
    <w:rsid w:val="696F2687"/>
    <w:rsid w:val="697355CD"/>
    <w:rsid w:val="69826818"/>
    <w:rsid w:val="6983542A"/>
    <w:rsid w:val="698C4031"/>
    <w:rsid w:val="69901B2B"/>
    <w:rsid w:val="69966649"/>
    <w:rsid w:val="69AA0425"/>
    <w:rsid w:val="69AA5692"/>
    <w:rsid w:val="69B00F7F"/>
    <w:rsid w:val="69B71134"/>
    <w:rsid w:val="69C61B1F"/>
    <w:rsid w:val="69C70F7D"/>
    <w:rsid w:val="69DE15E4"/>
    <w:rsid w:val="69E9798A"/>
    <w:rsid w:val="69F96048"/>
    <w:rsid w:val="6A017A87"/>
    <w:rsid w:val="6A025978"/>
    <w:rsid w:val="6A037EE3"/>
    <w:rsid w:val="6A073541"/>
    <w:rsid w:val="6A0D3D09"/>
    <w:rsid w:val="6A0D6AFB"/>
    <w:rsid w:val="6A1D04AA"/>
    <w:rsid w:val="6A2D5314"/>
    <w:rsid w:val="6A3137ED"/>
    <w:rsid w:val="6A420032"/>
    <w:rsid w:val="6A437A66"/>
    <w:rsid w:val="6A5718E3"/>
    <w:rsid w:val="6A763739"/>
    <w:rsid w:val="6A790E3A"/>
    <w:rsid w:val="6A7C5642"/>
    <w:rsid w:val="6A811ACA"/>
    <w:rsid w:val="6A83645F"/>
    <w:rsid w:val="6A9C1ED3"/>
    <w:rsid w:val="6AA06AFB"/>
    <w:rsid w:val="6AAD1694"/>
    <w:rsid w:val="6ABD3732"/>
    <w:rsid w:val="6AD050CC"/>
    <w:rsid w:val="6AD26B55"/>
    <w:rsid w:val="6ADF4062"/>
    <w:rsid w:val="6AE804B2"/>
    <w:rsid w:val="6AEA5C76"/>
    <w:rsid w:val="6AEC1179"/>
    <w:rsid w:val="6AF77E0B"/>
    <w:rsid w:val="6B0542A1"/>
    <w:rsid w:val="6B0A61AB"/>
    <w:rsid w:val="6B0D7A86"/>
    <w:rsid w:val="6B117E7A"/>
    <w:rsid w:val="6B180D44"/>
    <w:rsid w:val="6B1B1D84"/>
    <w:rsid w:val="6B277FF0"/>
    <w:rsid w:val="6B3218ED"/>
    <w:rsid w:val="6B400723"/>
    <w:rsid w:val="6B4D037D"/>
    <w:rsid w:val="6B4D7F19"/>
    <w:rsid w:val="6B4E655D"/>
    <w:rsid w:val="6B593D2B"/>
    <w:rsid w:val="6B5A2AAD"/>
    <w:rsid w:val="6B5C5516"/>
    <w:rsid w:val="6B6C07CE"/>
    <w:rsid w:val="6B7D64E9"/>
    <w:rsid w:val="6B851CDE"/>
    <w:rsid w:val="6B920DA7"/>
    <w:rsid w:val="6B933BC1"/>
    <w:rsid w:val="6B955A43"/>
    <w:rsid w:val="6BA029BE"/>
    <w:rsid w:val="6BA30EF6"/>
    <w:rsid w:val="6BCB61E0"/>
    <w:rsid w:val="6BD15F74"/>
    <w:rsid w:val="6BD55553"/>
    <w:rsid w:val="6BD82D5E"/>
    <w:rsid w:val="6BE412BB"/>
    <w:rsid w:val="6BE82315"/>
    <w:rsid w:val="6BEE421F"/>
    <w:rsid w:val="6BEF0F25"/>
    <w:rsid w:val="6BF306A7"/>
    <w:rsid w:val="6BF43623"/>
    <w:rsid w:val="6C05601A"/>
    <w:rsid w:val="6C0F08F5"/>
    <w:rsid w:val="6C1B3349"/>
    <w:rsid w:val="6C281228"/>
    <w:rsid w:val="6C3A689C"/>
    <w:rsid w:val="6C4003CA"/>
    <w:rsid w:val="6C4876AC"/>
    <w:rsid w:val="6C5267A4"/>
    <w:rsid w:val="6C532D7A"/>
    <w:rsid w:val="6C5E0842"/>
    <w:rsid w:val="6C670665"/>
    <w:rsid w:val="6C6B706C"/>
    <w:rsid w:val="6C734478"/>
    <w:rsid w:val="6C771BCC"/>
    <w:rsid w:val="6C7D1461"/>
    <w:rsid w:val="6C826180"/>
    <w:rsid w:val="6C9707C9"/>
    <w:rsid w:val="6CA1677F"/>
    <w:rsid w:val="6CAF20DF"/>
    <w:rsid w:val="6CB12554"/>
    <w:rsid w:val="6CB51A69"/>
    <w:rsid w:val="6CBB3973"/>
    <w:rsid w:val="6CBF2D17"/>
    <w:rsid w:val="6CD22D2B"/>
    <w:rsid w:val="6CD5451D"/>
    <w:rsid w:val="6CDE11C0"/>
    <w:rsid w:val="6CE36503"/>
    <w:rsid w:val="6CE5593D"/>
    <w:rsid w:val="6CEE7645"/>
    <w:rsid w:val="6D120AFE"/>
    <w:rsid w:val="6D1A178E"/>
    <w:rsid w:val="6D1F19E0"/>
    <w:rsid w:val="6D3754BB"/>
    <w:rsid w:val="6D386BEB"/>
    <w:rsid w:val="6D3E4E45"/>
    <w:rsid w:val="6D446D4F"/>
    <w:rsid w:val="6D4651D9"/>
    <w:rsid w:val="6D4A04D4"/>
    <w:rsid w:val="6D4E0963"/>
    <w:rsid w:val="6D50109F"/>
    <w:rsid w:val="6D516AD9"/>
    <w:rsid w:val="6D547FBE"/>
    <w:rsid w:val="6D552910"/>
    <w:rsid w:val="6D6A4A10"/>
    <w:rsid w:val="6D7875A9"/>
    <w:rsid w:val="6D9A2066"/>
    <w:rsid w:val="6D9F7468"/>
    <w:rsid w:val="6DA203ED"/>
    <w:rsid w:val="6DA66DF3"/>
    <w:rsid w:val="6DAD2EFB"/>
    <w:rsid w:val="6DC05A56"/>
    <w:rsid w:val="6DCD1231"/>
    <w:rsid w:val="6DCF7FB8"/>
    <w:rsid w:val="6DDB28DC"/>
    <w:rsid w:val="6DE00D9A"/>
    <w:rsid w:val="6DEC425F"/>
    <w:rsid w:val="6DF664C3"/>
    <w:rsid w:val="6DFC64FD"/>
    <w:rsid w:val="6E000787"/>
    <w:rsid w:val="6E0949B2"/>
    <w:rsid w:val="6E0D1308"/>
    <w:rsid w:val="6E1C392B"/>
    <w:rsid w:val="6E3C2B6A"/>
    <w:rsid w:val="6E3C6F4B"/>
    <w:rsid w:val="6E3D72D1"/>
    <w:rsid w:val="6E557E91"/>
    <w:rsid w:val="6E5B289A"/>
    <w:rsid w:val="6E606222"/>
    <w:rsid w:val="6E7617DF"/>
    <w:rsid w:val="6E7838C8"/>
    <w:rsid w:val="6E7B2183"/>
    <w:rsid w:val="6E827A5B"/>
    <w:rsid w:val="6E8354DD"/>
    <w:rsid w:val="6E961E29"/>
    <w:rsid w:val="6E9666FC"/>
    <w:rsid w:val="6E990B0E"/>
    <w:rsid w:val="6E9C0605"/>
    <w:rsid w:val="6E9D6087"/>
    <w:rsid w:val="6E9F1ECE"/>
    <w:rsid w:val="6EA43493"/>
    <w:rsid w:val="6EAA0C20"/>
    <w:rsid w:val="6EB16DCC"/>
    <w:rsid w:val="6EBC0B3A"/>
    <w:rsid w:val="6EBC693B"/>
    <w:rsid w:val="6ED06C30"/>
    <w:rsid w:val="6ED461E0"/>
    <w:rsid w:val="6EE84849"/>
    <w:rsid w:val="6EFB3EA2"/>
    <w:rsid w:val="6EFC67D6"/>
    <w:rsid w:val="6F0A21A9"/>
    <w:rsid w:val="6F181253"/>
    <w:rsid w:val="6F1C29E9"/>
    <w:rsid w:val="6F211D78"/>
    <w:rsid w:val="6F252AE8"/>
    <w:rsid w:val="6F296A4E"/>
    <w:rsid w:val="6F3A720A"/>
    <w:rsid w:val="6F483FA1"/>
    <w:rsid w:val="6F5A0202"/>
    <w:rsid w:val="6F5A1CBD"/>
    <w:rsid w:val="6F6D675F"/>
    <w:rsid w:val="6F807C80"/>
    <w:rsid w:val="6F817D7A"/>
    <w:rsid w:val="6F821813"/>
    <w:rsid w:val="6F83507F"/>
    <w:rsid w:val="6F873A86"/>
    <w:rsid w:val="6F89750C"/>
    <w:rsid w:val="6F96629E"/>
    <w:rsid w:val="6FA17EB3"/>
    <w:rsid w:val="6FB178F0"/>
    <w:rsid w:val="6FB72056"/>
    <w:rsid w:val="6FBE1CEE"/>
    <w:rsid w:val="6FBF7C67"/>
    <w:rsid w:val="6FD51606"/>
    <w:rsid w:val="6FE03477"/>
    <w:rsid w:val="6FE62BA6"/>
    <w:rsid w:val="6FE87A6B"/>
    <w:rsid w:val="6FEB702D"/>
    <w:rsid w:val="6FF6064B"/>
    <w:rsid w:val="6FFA3DC5"/>
    <w:rsid w:val="6FFE0E9A"/>
    <w:rsid w:val="7000374F"/>
    <w:rsid w:val="701941DB"/>
    <w:rsid w:val="70275B8D"/>
    <w:rsid w:val="702E401B"/>
    <w:rsid w:val="704476BC"/>
    <w:rsid w:val="70527CD6"/>
    <w:rsid w:val="70535AAB"/>
    <w:rsid w:val="70541EDB"/>
    <w:rsid w:val="705B72E1"/>
    <w:rsid w:val="705D0266"/>
    <w:rsid w:val="7069114A"/>
    <w:rsid w:val="708C3333"/>
    <w:rsid w:val="708F2DB5"/>
    <w:rsid w:val="70923CBE"/>
    <w:rsid w:val="70953C43"/>
    <w:rsid w:val="70975011"/>
    <w:rsid w:val="709822E2"/>
    <w:rsid w:val="70A51CDF"/>
    <w:rsid w:val="70A73548"/>
    <w:rsid w:val="70A805B1"/>
    <w:rsid w:val="70AC5DE7"/>
    <w:rsid w:val="70B12918"/>
    <w:rsid w:val="70B40C75"/>
    <w:rsid w:val="70CD5F70"/>
    <w:rsid w:val="70D23AA8"/>
    <w:rsid w:val="70D94584"/>
    <w:rsid w:val="70E33DD8"/>
    <w:rsid w:val="70ED20D3"/>
    <w:rsid w:val="70ED37E8"/>
    <w:rsid w:val="70F95F3E"/>
    <w:rsid w:val="70FA6605"/>
    <w:rsid w:val="710032F2"/>
    <w:rsid w:val="710E5E8B"/>
    <w:rsid w:val="711716ED"/>
    <w:rsid w:val="7120168E"/>
    <w:rsid w:val="71230764"/>
    <w:rsid w:val="7126145F"/>
    <w:rsid w:val="712B79BA"/>
    <w:rsid w:val="71386CCF"/>
    <w:rsid w:val="71525FA3"/>
    <w:rsid w:val="71551092"/>
    <w:rsid w:val="715722E3"/>
    <w:rsid w:val="7167651A"/>
    <w:rsid w:val="716F4C2B"/>
    <w:rsid w:val="716F71A9"/>
    <w:rsid w:val="717D1D48"/>
    <w:rsid w:val="718C2ED6"/>
    <w:rsid w:val="718E03AD"/>
    <w:rsid w:val="71A208FD"/>
    <w:rsid w:val="71A327A7"/>
    <w:rsid w:val="71A70160"/>
    <w:rsid w:val="71AA2B3E"/>
    <w:rsid w:val="71C07EAD"/>
    <w:rsid w:val="71CB1AC1"/>
    <w:rsid w:val="71EC41F4"/>
    <w:rsid w:val="71F3536A"/>
    <w:rsid w:val="71F61AF3"/>
    <w:rsid w:val="72010916"/>
    <w:rsid w:val="720A7028"/>
    <w:rsid w:val="720E5A2E"/>
    <w:rsid w:val="720E6896"/>
    <w:rsid w:val="7229149B"/>
    <w:rsid w:val="723B4181"/>
    <w:rsid w:val="723E657D"/>
    <w:rsid w:val="72430486"/>
    <w:rsid w:val="72430F54"/>
    <w:rsid w:val="72485775"/>
    <w:rsid w:val="724B2010"/>
    <w:rsid w:val="725716A5"/>
    <w:rsid w:val="725C35AF"/>
    <w:rsid w:val="725E6AB2"/>
    <w:rsid w:val="726B0346"/>
    <w:rsid w:val="726C0FCA"/>
    <w:rsid w:val="727308B2"/>
    <w:rsid w:val="72827F6B"/>
    <w:rsid w:val="728359ED"/>
    <w:rsid w:val="72B461BC"/>
    <w:rsid w:val="72B817DF"/>
    <w:rsid w:val="72C07799"/>
    <w:rsid w:val="72CF1BB4"/>
    <w:rsid w:val="72E5220E"/>
    <w:rsid w:val="72EB479C"/>
    <w:rsid w:val="72EF2380"/>
    <w:rsid w:val="72F01D3C"/>
    <w:rsid w:val="72F44A27"/>
    <w:rsid w:val="72FE5336"/>
    <w:rsid w:val="73020A75"/>
    <w:rsid w:val="73054CC1"/>
    <w:rsid w:val="730B3906"/>
    <w:rsid w:val="730C6AEB"/>
    <w:rsid w:val="730E55D1"/>
    <w:rsid w:val="731068D5"/>
    <w:rsid w:val="73193962"/>
    <w:rsid w:val="73252807"/>
    <w:rsid w:val="7328617A"/>
    <w:rsid w:val="73314730"/>
    <w:rsid w:val="733F5C5C"/>
    <w:rsid w:val="73483223"/>
    <w:rsid w:val="735B7C4E"/>
    <w:rsid w:val="735F1ED8"/>
    <w:rsid w:val="73607959"/>
    <w:rsid w:val="73626D4E"/>
    <w:rsid w:val="736E48A4"/>
    <w:rsid w:val="73761AFD"/>
    <w:rsid w:val="73773DC9"/>
    <w:rsid w:val="73793854"/>
    <w:rsid w:val="737C3697"/>
    <w:rsid w:val="73830E13"/>
    <w:rsid w:val="73926ACF"/>
    <w:rsid w:val="73994230"/>
    <w:rsid w:val="73B83476"/>
    <w:rsid w:val="73B93161"/>
    <w:rsid w:val="73C43DFB"/>
    <w:rsid w:val="73C86084"/>
    <w:rsid w:val="73D31E97"/>
    <w:rsid w:val="73D55291"/>
    <w:rsid w:val="73E076BC"/>
    <w:rsid w:val="73E576E6"/>
    <w:rsid w:val="73E630B6"/>
    <w:rsid w:val="73F7554E"/>
    <w:rsid w:val="74023B77"/>
    <w:rsid w:val="742045A5"/>
    <w:rsid w:val="7429131C"/>
    <w:rsid w:val="742E07F0"/>
    <w:rsid w:val="74332732"/>
    <w:rsid w:val="74337932"/>
    <w:rsid w:val="7437463D"/>
    <w:rsid w:val="745106E0"/>
    <w:rsid w:val="7453071F"/>
    <w:rsid w:val="746A200A"/>
    <w:rsid w:val="746E7BF3"/>
    <w:rsid w:val="74713467"/>
    <w:rsid w:val="74845E3A"/>
    <w:rsid w:val="74883046"/>
    <w:rsid w:val="748B05CC"/>
    <w:rsid w:val="74920FD0"/>
    <w:rsid w:val="74936A51"/>
    <w:rsid w:val="7499095B"/>
    <w:rsid w:val="749F1FF4"/>
    <w:rsid w:val="74A278C7"/>
    <w:rsid w:val="74A740BE"/>
    <w:rsid w:val="74B87FBF"/>
    <w:rsid w:val="74BB0B0F"/>
    <w:rsid w:val="74CA112A"/>
    <w:rsid w:val="74DA23D4"/>
    <w:rsid w:val="74DD3986"/>
    <w:rsid w:val="74F668B2"/>
    <w:rsid w:val="75084492"/>
    <w:rsid w:val="750C6D0C"/>
    <w:rsid w:val="752C1837"/>
    <w:rsid w:val="75331EE9"/>
    <w:rsid w:val="753F16D5"/>
    <w:rsid w:val="75442FF2"/>
    <w:rsid w:val="754C7F64"/>
    <w:rsid w:val="755B2C17"/>
    <w:rsid w:val="756225A2"/>
    <w:rsid w:val="756B769E"/>
    <w:rsid w:val="756D040C"/>
    <w:rsid w:val="75787FC9"/>
    <w:rsid w:val="757B0F4D"/>
    <w:rsid w:val="757E664F"/>
    <w:rsid w:val="75843DDB"/>
    <w:rsid w:val="759252EF"/>
    <w:rsid w:val="75A0736E"/>
    <w:rsid w:val="75A1338B"/>
    <w:rsid w:val="75C116C2"/>
    <w:rsid w:val="75D27E22"/>
    <w:rsid w:val="75D44E5F"/>
    <w:rsid w:val="75D924FB"/>
    <w:rsid w:val="75DB69E8"/>
    <w:rsid w:val="75F9181C"/>
    <w:rsid w:val="761D56F4"/>
    <w:rsid w:val="7623412A"/>
    <w:rsid w:val="762400E1"/>
    <w:rsid w:val="76377102"/>
    <w:rsid w:val="763B4950"/>
    <w:rsid w:val="765D1540"/>
    <w:rsid w:val="76606C42"/>
    <w:rsid w:val="7665743C"/>
    <w:rsid w:val="76685045"/>
    <w:rsid w:val="76691DBF"/>
    <w:rsid w:val="76970420"/>
    <w:rsid w:val="76A72C39"/>
    <w:rsid w:val="76A9033B"/>
    <w:rsid w:val="76B039F6"/>
    <w:rsid w:val="76C54A39"/>
    <w:rsid w:val="76C66E1E"/>
    <w:rsid w:val="76E17F03"/>
    <w:rsid w:val="76E325BC"/>
    <w:rsid w:val="76E84BDC"/>
    <w:rsid w:val="76F212B6"/>
    <w:rsid w:val="76F919C0"/>
    <w:rsid w:val="76FF757F"/>
    <w:rsid w:val="770167CB"/>
    <w:rsid w:val="77062C53"/>
    <w:rsid w:val="77065E35"/>
    <w:rsid w:val="77145FCE"/>
    <w:rsid w:val="77162EED"/>
    <w:rsid w:val="7717096F"/>
    <w:rsid w:val="77220141"/>
    <w:rsid w:val="77291F0E"/>
    <w:rsid w:val="77381F7A"/>
    <w:rsid w:val="773F530A"/>
    <w:rsid w:val="774849C1"/>
    <w:rsid w:val="7757139B"/>
    <w:rsid w:val="77582A5D"/>
    <w:rsid w:val="77624A99"/>
    <w:rsid w:val="776526C1"/>
    <w:rsid w:val="77652D18"/>
    <w:rsid w:val="77807865"/>
    <w:rsid w:val="778B672F"/>
    <w:rsid w:val="77901FEB"/>
    <w:rsid w:val="77910638"/>
    <w:rsid w:val="77927315"/>
    <w:rsid w:val="779A38D3"/>
    <w:rsid w:val="779D64FE"/>
    <w:rsid w:val="77A33DD6"/>
    <w:rsid w:val="77AC6C64"/>
    <w:rsid w:val="77AD2167"/>
    <w:rsid w:val="77B042C2"/>
    <w:rsid w:val="77B6442C"/>
    <w:rsid w:val="77BC6EFE"/>
    <w:rsid w:val="77CB1717"/>
    <w:rsid w:val="77D05274"/>
    <w:rsid w:val="77FA62E1"/>
    <w:rsid w:val="781270FA"/>
    <w:rsid w:val="781D0A62"/>
    <w:rsid w:val="781D2907"/>
    <w:rsid w:val="782978A7"/>
    <w:rsid w:val="78306EBD"/>
    <w:rsid w:val="78327EB2"/>
    <w:rsid w:val="783436C5"/>
    <w:rsid w:val="78392B4B"/>
    <w:rsid w:val="78482365"/>
    <w:rsid w:val="7852630F"/>
    <w:rsid w:val="787466AD"/>
    <w:rsid w:val="78777631"/>
    <w:rsid w:val="78794F3F"/>
    <w:rsid w:val="787A785F"/>
    <w:rsid w:val="78807F41"/>
    <w:rsid w:val="788A4C3A"/>
    <w:rsid w:val="78905FDD"/>
    <w:rsid w:val="78964CF0"/>
    <w:rsid w:val="789A127A"/>
    <w:rsid w:val="789C1DEF"/>
    <w:rsid w:val="78A029F4"/>
    <w:rsid w:val="78A055B6"/>
    <w:rsid w:val="78BA2369"/>
    <w:rsid w:val="78C2422D"/>
    <w:rsid w:val="78C5518B"/>
    <w:rsid w:val="78CB0978"/>
    <w:rsid w:val="78DB293E"/>
    <w:rsid w:val="78E23098"/>
    <w:rsid w:val="78E421E4"/>
    <w:rsid w:val="78ED173B"/>
    <w:rsid w:val="78ED2AF3"/>
    <w:rsid w:val="78EE0575"/>
    <w:rsid w:val="78FA7C0B"/>
    <w:rsid w:val="79001EB6"/>
    <w:rsid w:val="790D043F"/>
    <w:rsid w:val="790E202D"/>
    <w:rsid w:val="79102CB3"/>
    <w:rsid w:val="79144F31"/>
    <w:rsid w:val="791A3375"/>
    <w:rsid w:val="791D5888"/>
    <w:rsid w:val="792A2958"/>
    <w:rsid w:val="792E6677"/>
    <w:rsid w:val="7941257D"/>
    <w:rsid w:val="79443502"/>
    <w:rsid w:val="79566C9F"/>
    <w:rsid w:val="79595DC5"/>
    <w:rsid w:val="795C2E78"/>
    <w:rsid w:val="796108B4"/>
    <w:rsid w:val="79610F9D"/>
    <w:rsid w:val="79641909"/>
    <w:rsid w:val="79674B18"/>
    <w:rsid w:val="796D46C6"/>
    <w:rsid w:val="796E7483"/>
    <w:rsid w:val="797926D7"/>
    <w:rsid w:val="79802062"/>
    <w:rsid w:val="79884EF0"/>
    <w:rsid w:val="79895970"/>
    <w:rsid w:val="7991521E"/>
    <w:rsid w:val="79917D7E"/>
    <w:rsid w:val="79933281"/>
    <w:rsid w:val="79952007"/>
    <w:rsid w:val="799C0392"/>
    <w:rsid w:val="799C146A"/>
    <w:rsid w:val="799C7D8C"/>
    <w:rsid w:val="79A2767A"/>
    <w:rsid w:val="79A31F5D"/>
    <w:rsid w:val="79AC1C2C"/>
    <w:rsid w:val="79AF133F"/>
    <w:rsid w:val="79AF4080"/>
    <w:rsid w:val="79B57EE0"/>
    <w:rsid w:val="79C008CD"/>
    <w:rsid w:val="79C14150"/>
    <w:rsid w:val="79C53591"/>
    <w:rsid w:val="79C96FDE"/>
    <w:rsid w:val="79F0241B"/>
    <w:rsid w:val="79F248DD"/>
    <w:rsid w:val="79FB19AC"/>
    <w:rsid w:val="79FE61B3"/>
    <w:rsid w:val="79FF3C35"/>
    <w:rsid w:val="79FF6EE2"/>
    <w:rsid w:val="7A00281E"/>
    <w:rsid w:val="7A101951"/>
    <w:rsid w:val="7A124E54"/>
    <w:rsid w:val="7A1F27BA"/>
    <w:rsid w:val="7A3A4D14"/>
    <w:rsid w:val="7A4543A9"/>
    <w:rsid w:val="7A5223BA"/>
    <w:rsid w:val="7A5720C5"/>
    <w:rsid w:val="7A5E3686"/>
    <w:rsid w:val="7A6535D9"/>
    <w:rsid w:val="7A6648DE"/>
    <w:rsid w:val="7A676ADC"/>
    <w:rsid w:val="7A795AFD"/>
    <w:rsid w:val="7A7962B4"/>
    <w:rsid w:val="7A8C5851"/>
    <w:rsid w:val="7A8E0021"/>
    <w:rsid w:val="7A901F69"/>
    <w:rsid w:val="7A973866"/>
    <w:rsid w:val="7A995504"/>
    <w:rsid w:val="7AA53515"/>
    <w:rsid w:val="7AAE34A3"/>
    <w:rsid w:val="7AB1329A"/>
    <w:rsid w:val="7AB20C87"/>
    <w:rsid w:val="7AB26F5C"/>
    <w:rsid w:val="7AB657A6"/>
    <w:rsid w:val="7AD3590A"/>
    <w:rsid w:val="7AD743F9"/>
    <w:rsid w:val="7AD816BB"/>
    <w:rsid w:val="7AE067A6"/>
    <w:rsid w:val="7AE17C8E"/>
    <w:rsid w:val="7AF7724E"/>
    <w:rsid w:val="7AF9632C"/>
    <w:rsid w:val="7AFD7DD5"/>
    <w:rsid w:val="7B00543D"/>
    <w:rsid w:val="7B085DA3"/>
    <w:rsid w:val="7B1F483C"/>
    <w:rsid w:val="7B211AB1"/>
    <w:rsid w:val="7B276F1B"/>
    <w:rsid w:val="7B3C7DB9"/>
    <w:rsid w:val="7B4B7F6F"/>
    <w:rsid w:val="7B5B3EF1"/>
    <w:rsid w:val="7B611FCE"/>
    <w:rsid w:val="7B614732"/>
    <w:rsid w:val="7B6473B6"/>
    <w:rsid w:val="7B67014F"/>
    <w:rsid w:val="7B676120"/>
    <w:rsid w:val="7B6C1628"/>
    <w:rsid w:val="7B712812"/>
    <w:rsid w:val="7B7373C5"/>
    <w:rsid w:val="7B7862CB"/>
    <w:rsid w:val="7B7E53AB"/>
    <w:rsid w:val="7B8251EA"/>
    <w:rsid w:val="7B8A593A"/>
    <w:rsid w:val="7B8F7843"/>
    <w:rsid w:val="7BA03361"/>
    <w:rsid w:val="7BB164FD"/>
    <w:rsid w:val="7BB26AFF"/>
    <w:rsid w:val="7BB5259E"/>
    <w:rsid w:val="7BBE4C0F"/>
    <w:rsid w:val="7BC20FBE"/>
    <w:rsid w:val="7BC62951"/>
    <w:rsid w:val="7BCD1B9D"/>
    <w:rsid w:val="7BD21590"/>
    <w:rsid w:val="7BE11C78"/>
    <w:rsid w:val="7BEC7571"/>
    <w:rsid w:val="7BF055F8"/>
    <w:rsid w:val="7BF55A14"/>
    <w:rsid w:val="7BF839F0"/>
    <w:rsid w:val="7BFD2FF1"/>
    <w:rsid w:val="7C012101"/>
    <w:rsid w:val="7C043085"/>
    <w:rsid w:val="7C09750D"/>
    <w:rsid w:val="7C0A62BA"/>
    <w:rsid w:val="7C142AAA"/>
    <w:rsid w:val="7C245B39"/>
    <w:rsid w:val="7C2E4D3B"/>
    <w:rsid w:val="7C3670D8"/>
    <w:rsid w:val="7C3A7CDC"/>
    <w:rsid w:val="7C45606D"/>
    <w:rsid w:val="7C4B37FA"/>
    <w:rsid w:val="7C5C4EC9"/>
    <w:rsid w:val="7C6A2A2A"/>
    <w:rsid w:val="7C6C17B0"/>
    <w:rsid w:val="7C715C38"/>
    <w:rsid w:val="7C765C2B"/>
    <w:rsid w:val="7C7A0AC6"/>
    <w:rsid w:val="7C7B6F39"/>
    <w:rsid w:val="7C831D89"/>
    <w:rsid w:val="7C931FEB"/>
    <w:rsid w:val="7CD1280C"/>
    <w:rsid w:val="7CD159B9"/>
    <w:rsid w:val="7CD5564D"/>
    <w:rsid w:val="7CDA5748"/>
    <w:rsid w:val="7CDE2588"/>
    <w:rsid w:val="7CFA011A"/>
    <w:rsid w:val="7CFA4897"/>
    <w:rsid w:val="7D0529FA"/>
    <w:rsid w:val="7D0E2DDA"/>
    <w:rsid w:val="7D0E5A40"/>
    <w:rsid w:val="7D186431"/>
    <w:rsid w:val="7D283F97"/>
    <w:rsid w:val="7D2C636B"/>
    <w:rsid w:val="7D401B48"/>
    <w:rsid w:val="7D5A1439"/>
    <w:rsid w:val="7D5B6EBA"/>
    <w:rsid w:val="7D5C10B9"/>
    <w:rsid w:val="7D672CCD"/>
    <w:rsid w:val="7D67744A"/>
    <w:rsid w:val="7D693232"/>
    <w:rsid w:val="7D6F22D8"/>
    <w:rsid w:val="7D7157DB"/>
    <w:rsid w:val="7D7961BF"/>
    <w:rsid w:val="7D7B196D"/>
    <w:rsid w:val="7D7D1817"/>
    <w:rsid w:val="7D835DB1"/>
    <w:rsid w:val="7D85227D"/>
    <w:rsid w:val="7D8B1FAC"/>
    <w:rsid w:val="7D91028E"/>
    <w:rsid w:val="7D91347C"/>
    <w:rsid w:val="7D9322C1"/>
    <w:rsid w:val="7D9D1B22"/>
    <w:rsid w:val="7DAD1C5C"/>
    <w:rsid w:val="7DBE08C6"/>
    <w:rsid w:val="7DC14660"/>
    <w:rsid w:val="7DC46201"/>
    <w:rsid w:val="7DC50AE8"/>
    <w:rsid w:val="7DCB716E"/>
    <w:rsid w:val="7DCD5EF4"/>
    <w:rsid w:val="7DD42480"/>
    <w:rsid w:val="7DD5468E"/>
    <w:rsid w:val="7DDC7E2D"/>
    <w:rsid w:val="7DDE03A5"/>
    <w:rsid w:val="7DE51373"/>
    <w:rsid w:val="7DEF08BC"/>
    <w:rsid w:val="7E0605FE"/>
    <w:rsid w:val="7E075EC9"/>
    <w:rsid w:val="7E086FD3"/>
    <w:rsid w:val="7E116181"/>
    <w:rsid w:val="7E1E7A06"/>
    <w:rsid w:val="7E217729"/>
    <w:rsid w:val="7E223400"/>
    <w:rsid w:val="7E2B1BC6"/>
    <w:rsid w:val="7E327E17"/>
    <w:rsid w:val="7E45471B"/>
    <w:rsid w:val="7E46233B"/>
    <w:rsid w:val="7E48004C"/>
    <w:rsid w:val="7E4F7DF3"/>
    <w:rsid w:val="7E502C4A"/>
    <w:rsid w:val="7E581427"/>
    <w:rsid w:val="7E611DDF"/>
    <w:rsid w:val="7E6305E6"/>
    <w:rsid w:val="7E6A7F71"/>
    <w:rsid w:val="7E6C79AE"/>
    <w:rsid w:val="7E7336C3"/>
    <w:rsid w:val="7E7546C2"/>
    <w:rsid w:val="7E8549E2"/>
    <w:rsid w:val="7E9114B5"/>
    <w:rsid w:val="7E9436C9"/>
    <w:rsid w:val="7E970E40"/>
    <w:rsid w:val="7E9A1DC5"/>
    <w:rsid w:val="7E9A331D"/>
    <w:rsid w:val="7EA34C53"/>
    <w:rsid w:val="7EA67DD6"/>
    <w:rsid w:val="7EAE51E2"/>
    <w:rsid w:val="7EB2746C"/>
    <w:rsid w:val="7EB416EA"/>
    <w:rsid w:val="7EB96DF7"/>
    <w:rsid w:val="7EC34B1F"/>
    <w:rsid w:val="7ED52EA3"/>
    <w:rsid w:val="7EEC0825"/>
    <w:rsid w:val="7EF127D4"/>
    <w:rsid w:val="7EF16F50"/>
    <w:rsid w:val="7F035F71"/>
    <w:rsid w:val="7F040398"/>
    <w:rsid w:val="7F0C311D"/>
    <w:rsid w:val="7F113580"/>
    <w:rsid w:val="7F174C12"/>
    <w:rsid w:val="7F2C5072"/>
    <w:rsid w:val="7F2E0549"/>
    <w:rsid w:val="7F324490"/>
    <w:rsid w:val="7F376D4E"/>
    <w:rsid w:val="7F3F4359"/>
    <w:rsid w:val="7F5A5761"/>
    <w:rsid w:val="7F82695A"/>
    <w:rsid w:val="7F8D2652"/>
    <w:rsid w:val="7F93675A"/>
    <w:rsid w:val="7F9660E0"/>
    <w:rsid w:val="7F982BE1"/>
    <w:rsid w:val="7F9969E7"/>
    <w:rsid w:val="7FA112F3"/>
    <w:rsid w:val="7FA731FC"/>
    <w:rsid w:val="7FAB5444"/>
    <w:rsid w:val="7FB06DC5"/>
    <w:rsid w:val="7FB34A90"/>
    <w:rsid w:val="7FC13C12"/>
    <w:rsid w:val="7FD52A46"/>
    <w:rsid w:val="7FFF2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ind w:firstLine="0" w:firstLineChars="0"/>
      <w:jc w:val="both"/>
    </w:pPr>
    <w:rPr>
      <w:rFonts w:ascii="Consolas" w:hAnsi="Consolas" w:eastAsia="微软雅黑" w:cs="Times New Roman"/>
      <w:w w:val="120"/>
      <w:kern w:val="2"/>
      <w:sz w:val="15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21"/>
      <w:u w:val="single"/>
    </w:rPr>
  </w:style>
  <w:style w:type="character" w:styleId="19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21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3">
    <w:name w:val="中   下划线  退2"/>
    <w:basedOn w:val="24"/>
    <w:qFormat/>
    <w:uiPriority w:val="0"/>
    <w:pPr>
      <w:tabs>
        <w:tab w:val="left" w:pos="0"/>
      </w:tabs>
      <w:ind w:firstLine="384" w:firstLineChars="200"/>
    </w:pPr>
  </w:style>
  <w:style w:type="paragraph" w:customStyle="1" w:styleId="24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color w:val="FF0000"/>
      <w:w w:val="100"/>
      <w:sz w:val="14"/>
    </w:rPr>
  </w:style>
  <w:style w:type="paragraph" w:customStyle="1" w:styleId="26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rFonts w:eastAsia="微软雅黑"/>
      <w:color w:val="FF0000"/>
      <w:sz w:val="18"/>
      <w:u w:color="4F81BD" w:themeColor="accent1"/>
    </w:rPr>
  </w:style>
  <w:style w:type="paragraph" w:customStyle="1" w:styleId="27">
    <w:name w:val="正 B"/>
    <w:basedOn w:val="4"/>
    <w:next w:val="1"/>
    <w:qFormat/>
    <w:uiPriority w:val="0"/>
    <w:pPr>
      <w:shd w:val="clear" w:fill="FFFFFF" w:themeFill="background1"/>
    </w:pPr>
    <w:rPr>
      <w:rFonts w:eastAsia="新宋体"/>
    </w:rPr>
  </w:style>
  <w:style w:type="paragraph" w:customStyle="1" w:styleId="28">
    <w:name w:val="正文   退2"/>
    <w:basedOn w:val="1"/>
    <w:qFormat/>
    <w:uiPriority w:val="0"/>
    <w:pPr>
      <w:ind w:firstLine="384" w:firstLineChars="200"/>
    </w:pPr>
  </w:style>
  <w:style w:type="paragraph" w:customStyle="1" w:styleId="29">
    <w:name w:val="中   下划线  粗"/>
    <w:basedOn w:val="24"/>
    <w:link w:val="37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0">
    <w:name w:val="中   下划线  退2  粗"/>
    <w:basedOn w:val="23"/>
    <w:qFormat/>
    <w:uiPriority w:val="0"/>
    <w:rPr>
      <w:rFonts w:eastAsia="微软雅黑"/>
      <w:b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none" w:color="auto" w:sz="0" w:space="4"/>
      </w:pBdr>
      <w:shd w:val="clear" w:color="auto" w:fill="F1F1F1"/>
    </w:pPr>
    <w:rPr>
      <w:rFonts w:ascii="Verdana" w:hAnsi="Verdana" w:eastAsia="微软雅黑"/>
      <w:sz w:val="18"/>
    </w:r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 w:eastAsia="微软雅黑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Verdana" w:hAnsi="Verdana" w:eastAsia="微软雅黑"/>
      <w:w w:val="120"/>
      <w:sz w:val="18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2016-06-05T12:09:00Z</dcterms:created>
  <dcterms:modified xsi:type="dcterms:W3CDTF">2017-02-12T05:13:02Z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