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tabs>
          <w:tab w:val="right" w:leader="dot" w:pos="10658"/>
        </w:tabs>
      </w:pPr>
      <w:bookmarkStart w:id="0" w:name="_Toc31025"/>
      <w:bookmarkStart w:id="1" w:name="_Toc2820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DOM操作基础</w:t>
      </w:r>
      <w:r>
        <w:tab/>
      </w:r>
      <w:r>
        <w:fldChar w:fldCharType="begin"/>
      </w:r>
      <w:r>
        <w:instrText xml:space="preserve"> PAGEREF _Toc12133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_Toc15502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children childNodes</w:t>
      </w:r>
      <w:r>
        <w:tab/>
      </w:r>
      <w:r>
        <w:fldChar w:fldCharType="begin"/>
      </w:r>
      <w:r>
        <w:instrText xml:space="preserve"> PAGEREF _Toc15502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_Toc16216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>响应式布局的写法</w:t>
      </w:r>
      <w:r>
        <w:tab/>
      </w:r>
      <w:r>
        <w:fldChar w:fldCharType="begin"/>
      </w:r>
      <w:r>
        <w:instrText xml:space="preserve"> PAGEREF _Toc16216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_Toc2457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JS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CSS表中的属性</w:t>
      </w:r>
      <w:r>
        <w:tab/>
      </w:r>
      <w:r>
        <w:fldChar w:fldCharType="begin"/>
      </w:r>
      <w:r>
        <w:instrText xml:space="preserve"> PAGEREF _Toc2457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_Toc32423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实现拖拽 【事件坐标】</w:t>
      </w:r>
      <w:r>
        <w:tab/>
      </w:r>
      <w:r>
        <w:fldChar w:fldCharType="begin"/>
      </w:r>
      <w:r>
        <w:instrText xml:space="preserve"> PAGEREF _Toc32423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_Toc246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H5的拖动事件</w:t>
      </w:r>
      <w:r>
        <w:tab/>
      </w:r>
      <w:r>
        <w:fldChar w:fldCharType="begin"/>
      </w:r>
      <w:r>
        <w:instrText xml:space="preserve"> PAGEREF _Toc246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_Toc32465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eastAsia="zh-CN"/>
        </w:rPr>
        <w:t>定位相关</w:t>
      </w:r>
      <w:r>
        <w:tab/>
      </w:r>
      <w:r>
        <w:fldChar w:fldCharType="begin"/>
      </w:r>
      <w:r>
        <w:instrText xml:space="preserve"> PAGEREF _Toc32465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_Toc15196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eastAsia="zh-CN"/>
        </w:rPr>
        <w:t>关于页面中的定位</w:t>
      </w:r>
      <w:r>
        <w:tab/>
      </w:r>
      <w:r>
        <w:fldChar w:fldCharType="begin"/>
      </w:r>
      <w:r>
        <w:instrText xml:space="preserve"> PAGEREF _Toc15196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_Toc22035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eastAsia="zh-CN"/>
        </w:rPr>
        <w:t>关于页面的高宽</w:t>
      </w:r>
      <w:r>
        <w:tab/>
      </w:r>
      <w:r>
        <w:fldChar w:fldCharType="begin"/>
      </w:r>
      <w:r>
        <w:instrText xml:space="preserve"> PAGEREF _Toc22035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_Toc31955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对象的高宽</w:t>
      </w:r>
      <w:r>
        <w:tab/>
      </w:r>
      <w:r>
        <w:fldChar w:fldCharType="begin"/>
      </w:r>
      <w:r>
        <w:instrText xml:space="preserve"> PAGEREF _Toc31955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_Toc11288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实现广告div随滚轮下降（me）</w:t>
      </w:r>
      <w:r>
        <w:tab/>
      </w:r>
      <w:r>
        <w:fldChar w:fldCharType="begin"/>
      </w:r>
      <w:r>
        <w:instrText xml:space="preserve"> PAGEREF _Toc11288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_Toc23344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实现广告div随滚轮下降增强版（me）</w:t>
      </w:r>
      <w:r>
        <w:tab/>
      </w:r>
      <w:r>
        <w:fldChar w:fldCharType="begin"/>
      </w:r>
      <w:r>
        <w:instrText xml:space="preserve"> PAGEREF _Toc23344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_Toc24803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获取对象的高宽（me）</w:t>
      </w:r>
      <w:r>
        <w:tab/>
      </w:r>
      <w:r>
        <w:fldChar w:fldCharType="begin"/>
      </w:r>
      <w:r>
        <w:instrText xml:space="preserve"> PAGEREF _Toc24803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_Toc31173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eastAsia="zh-CN"/>
        </w:rPr>
        <w:t>关于事件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Cs w:val="18"/>
        </w:rPr>
        <w:t>addEventListener()及</w:t>
      </w:r>
      <w:r>
        <w:rPr>
          <w:rFonts w:hint="eastAsia"/>
          <w:szCs w:val="18"/>
          <w:lang w:val="en-US" w:eastAsia="zh-CN"/>
        </w:rPr>
        <w:t xml:space="preserve"> </w:t>
      </w:r>
      <w:r>
        <w:rPr>
          <w:rFonts w:hint="eastAsia"/>
          <w:szCs w:val="18"/>
        </w:rPr>
        <w:t>attachEvent()区别分析</w:t>
      </w:r>
      <w:r>
        <w:tab/>
      </w:r>
      <w:r>
        <w:fldChar w:fldCharType="begin"/>
      </w:r>
      <w:r>
        <w:instrText xml:space="preserve"> PAGEREF _Toc31173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_Toc18523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szCs w:val="18"/>
          <w:lang w:eastAsia="zh-CN"/>
        </w:rPr>
        <w:t>事件冒泡</w:t>
      </w:r>
      <w:r>
        <w:tab/>
      </w:r>
      <w:r>
        <w:fldChar w:fldCharType="begin"/>
      </w:r>
      <w:r>
        <w:instrText xml:space="preserve"> PAGEREF _Toc18523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_Toc2902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szCs w:val="18"/>
          <w:lang w:eastAsia="zh-CN"/>
        </w:rPr>
        <w:t>默认事件</w:t>
      </w:r>
      <w:r>
        <w:tab/>
      </w:r>
      <w:r>
        <w:fldChar w:fldCharType="begin"/>
      </w:r>
      <w:r>
        <w:instrText xml:space="preserve"> PAGEREF _Toc2902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_Toc1760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default"/>
        </w:rPr>
        <w:t>querySelector和querySelectorAll</w:t>
      </w:r>
      <w:r>
        <w:tab/>
      </w:r>
      <w:r>
        <w:fldChar w:fldCharType="begin"/>
      </w:r>
      <w:r>
        <w:instrText xml:space="preserve"> PAGEREF _Toc1760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_Toc5315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_Toc5315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_Toc16331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 API熟悉</w:t>
      </w:r>
      <w:r>
        <w:tab/>
      </w:r>
      <w:r>
        <w:fldChar w:fldCharType="begin"/>
      </w:r>
      <w:r>
        <w:instrText xml:space="preserve"> PAGEREF _Toc16331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_Toc32273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关于事件</w:t>
      </w:r>
      <w:r>
        <w:tab/>
      </w:r>
      <w:r>
        <w:fldChar w:fldCharType="begin"/>
      </w:r>
      <w:r>
        <w:instrText xml:space="preserve"> PAGEREF _Toc32273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_Toc3284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简单选择器</w:t>
      </w:r>
      <w:r>
        <w:tab/>
      </w:r>
      <w:r>
        <w:fldChar w:fldCharType="begin"/>
      </w:r>
      <w:r>
        <w:instrText xml:space="preserve"> PAGEREF _Toc3284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_Toc11450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...closest()</w:t>
      </w:r>
      <w:r>
        <w:tab/>
      </w:r>
      <w:r>
        <w:fldChar w:fldCharType="begin"/>
      </w:r>
      <w:r>
        <w:instrText xml:space="preserve"> PAGEREF _Toc11450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_Toc11690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...append()</w:t>
      </w:r>
      <w:r>
        <w:tab/>
      </w:r>
      <w:r>
        <w:fldChar w:fldCharType="begin"/>
      </w:r>
      <w:r>
        <w:instrText xml:space="preserve"> PAGEREF _Toc11690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_Toc31077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...class</w:t>
      </w:r>
      <w:r>
        <w:tab/>
      </w:r>
      <w:r>
        <w:fldChar w:fldCharType="begin"/>
      </w:r>
      <w:r>
        <w:instrText xml:space="preserve"> PAGEREF _Toc31077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_Toc6465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</w:t>
      </w:r>
      <w:r>
        <w:rPr>
          <w:rFonts w:hint="eastAsia"/>
          <w:lang w:eastAsia="zh-CN"/>
        </w:rPr>
        <w:t>获取对象：类型或值判断、</w:t>
      </w:r>
      <w:r>
        <w:rPr>
          <w:rFonts w:hint="eastAsia"/>
          <w:lang w:val="en-US" w:eastAsia="zh-CN"/>
        </w:rPr>
        <w:t>处理</w:t>
      </w:r>
      <w:r>
        <w:tab/>
      </w:r>
      <w:r>
        <w:fldChar w:fldCharType="begin"/>
      </w:r>
      <w:r>
        <w:instrText xml:space="preserve"> PAGEREF _Toc6465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_Toc9334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JQ、js对 json的各种操作</w:t>
      </w:r>
      <w:r>
        <w:tab/>
      </w:r>
      <w:r>
        <w:fldChar w:fldCharType="begin"/>
      </w:r>
      <w:r>
        <w:instrText xml:space="preserve"> PAGEREF _Toc9334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_Toc9893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单个重点</w:t>
      </w:r>
      <w:r>
        <w:tab/>
      </w:r>
      <w:r>
        <w:fldChar w:fldCharType="begin"/>
      </w:r>
      <w:r>
        <w:instrText xml:space="preserve"> PAGEREF _Toc9893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_Toc18462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jQuery数据缓存 $.data 的使用以及源码解析</w:t>
      </w:r>
      <w:r>
        <w:tab/>
      </w:r>
      <w:r>
        <w:fldChar w:fldCharType="begin"/>
      </w:r>
      <w:r>
        <w:instrText xml:space="preserve"> PAGEREF _Toc18462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_Toc29011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关于</w:t>
      </w:r>
      <w:r>
        <w:rPr>
          <w:rFonts w:hint="eastAsia" w:ascii="微软雅黑" w:hAnsi="微软雅黑" w:eastAsia="微软雅黑" w:cs="微软雅黑"/>
        </w:rPr>
        <w:t>prop和attr的区别</w:t>
      </w:r>
      <w:r>
        <w:tab/>
      </w:r>
      <w:r>
        <w:fldChar w:fldCharType="begin"/>
      </w:r>
      <w:r>
        <w:instrText xml:space="preserve"> PAGEREF _Toc29011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_Toc31686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 源码研究</w:t>
      </w:r>
      <w:r>
        <w:tab/>
      </w:r>
      <w:r>
        <w:fldChar w:fldCharType="begin"/>
      </w:r>
      <w:r>
        <w:instrText xml:space="preserve"> PAGEREF _Toc31686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_Toc32101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 UI</w:t>
      </w:r>
      <w:r>
        <w:tab/>
      </w:r>
      <w:r>
        <w:fldChar w:fldCharType="begin"/>
      </w:r>
      <w:r>
        <w:instrText xml:space="preserve"> PAGEREF _Toc32101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_Toc15380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_Toc15380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_Toc532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jquery与jquery UI的插件写法</w:t>
      </w:r>
      <w:r>
        <w:tab/>
      </w:r>
      <w:r>
        <w:fldChar w:fldCharType="begin"/>
      </w:r>
      <w:r>
        <w:instrText xml:space="preserve"> PAGEREF _Toc532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_Toc987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部件库 widget factory</w:t>
      </w:r>
      <w:r>
        <w:tab/>
      </w:r>
      <w:r>
        <w:fldChar w:fldCharType="begin"/>
      </w:r>
      <w:r>
        <w:instrText xml:space="preserve"> PAGEREF _Toc987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_Toc13665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default"/>
        </w:rPr>
        <w:t>jQuery UI 通过部件库（Widget Factory）扩展小部件</w:t>
      </w:r>
      <w:r>
        <w:tab/>
      </w:r>
      <w:r>
        <w:fldChar w:fldCharType="begin"/>
      </w:r>
      <w:r>
        <w:instrText xml:space="preserve"> PAGEREF _Toc13665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begin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instrText xml:space="preserve"> HYPERLINK \l _Toc9646 </w:instrText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API</w:t>
      </w:r>
      <w:r>
        <w:tab/>
      </w:r>
      <w:r>
        <w:fldChar w:fldCharType="begin"/>
      </w:r>
      <w:r>
        <w:instrText xml:space="preserve"> PAGEREF _Toc9646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微软雅黑" w:cs="Times New Roman"/>
          <w:w w:val="120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bookmarkEnd w:id="0"/>
    <w:bookmarkEnd w:id="1"/>
    <w:p>
      <w:pPr>
        <w:rPr>
          <w:rFonts w:hint="eastAsia" w:eastAsia="微软雅黑"/>
          <w:lang w:val="en-US" w:eastAsia="zh-CN"/>
        </w:rPr>
      </w:pPr>
      <w:bookmarkStart w:id="2" w:name="_GoBack"/>
      <w:bookmarkEnd w:id="2"/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43">
      <wne:acd wne:acdName="acd1"/>
    </wne:keymap>
    <wne:keymap wne:kcmPrimary="034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9">
      <wne:acd wne:acdName="acd6"/>
    </wne:keymap>
    <wne:keymap wne:kcmPrimary="0331">
      <wne:acd wne:acdName="acd7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Grande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刘佳尚5500行楷修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‘Helvetica Neue‘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nchorjs-icons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Lat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Inconsolat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tad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t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icon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26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7541D26"/>
    <w:multiLevelType w:val="singleLevel"/>
    <w:tmpl w:val="57541D26"/>
    <w:lvl w:ilvl="0" w:tentative="0">
      <w:start w:val="1"/>
      <w:numFmt w:val="none"/>
      <w:pStyle w:val="31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3092A"/>
    <w:rsid w:val="00036FAC"/>
    <w:rsid w:val="00142947"/>
    <w:rsid w:val="00143738"/>
    <w:rsid w:val="001769DD"/>
    <w:rsid w:val="00211E3A"/>
    <w:rsid w:val="00317E66"/>
    <w:rsid w:val="003462E3"/>
    <w:rsid w:val="003D39EA"/>
    <w:rsid w:val="00401C55"/>
    <w:rsid w:val="00423BEA"/>
    <w:rsid w:val="00451E01"/>
    <w:rsid w:val="00567B1C"/>
    <w:rsid w:val="007D1621"/>
    <w:rsid w:val="00851B42"/>
    <w:rsid w:val="00956007"/>
    <w:rsid w:val="009926B7"/>
    <w:rsid w:val="009C5C1A"/>
    <w:rsid w:val="00A824D3"/>
    <w:rsid w:val="00AE2729"/>
    <w:rsid w:val="00BB495A"/>
    <w:rsid w:val="00BB6290"/>
    <w:rsid w:val="00BE6247"/>
    <w:rsid w:val="00CF06E0"/>
    <w:rsid w:val="00D23DCD"/>
    <w:rsid w:val="00D4731A"/>
    <w:rsid w:val="00E00C4D"/>
    <w:rsid w:val="00E27700"/>
    <w:rsid w:val="00F93BDD"/>
    <w:rsid w:val="00FB2829"/>
    <w:rsid w:val="010D323C"/>
    <w:rsid w:val="011768D6"/>
    <w:rsid w:val="01183E1D"/>
    <w:rsid w:val="011C07DF"/>
    <w:rsid w:val="01280EDC"/>
    <w:rsid w:val="01336206"/>
    <w:rsid w:val="01351709"/>
    <w:rsid w:val="01374C0C"/>
    <w:rsid w:val="014623F8"/>
    <w:rsid w:val="01467425"/>
    <w:rsid w:val="01511039"/>
    <w:rsid w:val="01513237"/>
    <w:rsid w:val="015A45E0"/>
    <w:rsid w:val="01613F1E"/>
    <w:rsid w:val="016E29BA"/>
    <w:rsid w:val="016F27E7"/>
    <w:rsid w:val="017424F2"/>
    <w:rsid w:val="017451DF"/>
    <w:rsid w:val="01746C6F"/>
    <w:rsid w:val="017A0B78"/>
    <w:rsid w:val="017C22C0"/>
    <w:rsid w:val="0183728A"/>
    <w:rsid w:val="01841E81"/>
    <w:rsid w:val="01894345"/>
    <w:rsid w:val="018B6361"/>
    <w:rsid w:val="01A377BE"/>
    <w:rsid w:val="01B20590"/>
    <w:rsid w:val="01C270ED"/>
    <w:rsid w:val="01C93BCF"/>
    <w:rsid w:val="01DB7918"/>
    <w:rsid w:val="01FD1152"/>
    <w:rsid w:val="02040ADD"/>
    <w:rsid w:val="020A0467"/>
    <w:rsid w:val="020C63B0"/>
    <w:rsid w:val="020D13EC"/>
    <w:rsid w:val="020E6E6E"/>
    <w:rsid w:val="02147CCD"/>
    <w:rsid w:val="0216427A"/>
    <w:rsid w:val="02206519"/>
    <w:rsid w:val="023C66B8"/>
    <w:rsid w:val="023D413A"/>
    <w:rsid w:val="023F3F14"/>
    <w:rsid w:val="024E64B5"/>
    <w:rsid w:val="025344F8"/>
    <w:rsid w:val="026173E3"/>
    <w:rsid w:val="0274126E"/>
    <w:rsid w:val="02787A2D"/>
    <w:rsid w:val="027A1E11"/>
    <w:rsid w:val="028710B6"/>
    <w:rsid w:val="028F3EDD"/>
    <w:rsid w:val="029525CA"/>
    <w:rsid w:val="02BA5F3B"/>
    <w:rsid w:val="02BB7D04"/>
    <w:rsid w:val="02C0526B"/>
    <w:rsid w:val="02C43119"/>
    <w:rsid w:val="02FF7A7B"/>
    <w:rsid w:val="0304067F"/>
    <w:rsid w:val="03065447"/>
    <w:rsid w:val="030663D5"/>
    <w:rsid w:val="030A7ABE"/>
    <w:rsid w:val="031569BB"/>
    <w:rsid w:val="03174C79"/>
    <w:rsid w:val="03215A31"/>
    <w:rsid w:val="03271B39"/>
    <w:rsid w:val="032F27C8"/>
    <w:rsid w:val="03441469"/>
    <w:rsid w:val="034D7B15"/>
    <w:rsid w:val="034E4911"/>
    <w:rsid w:val="03503824"/>
    <w:rsid w:val="035126D6"/>
    <w:rsid w:val="035667D0"/>
    <w:rsid w:val="037960C0"/>
    <w:rsid w:val="037A3B41"/>
    <w:rsid w:val="03926432"/>
    <w:rsid w:val="03A0225C"/>
    <w:rsid w:val="03B96EA9"/>
    <w:rsid w:val="03BC7E2E"/>
    <w:rsid w:val="03FF0904"/>
    <w:rsid w:val="041D49CF"/>
    <w:rsid w:val="041F5954"/>
    <w:rsid w:val="042701C0"/>
    <w:rsid w:val="042832D1"/>
    <w:rsid w:val="043B1701"/>
    <w:rsid w:val="044B421A"/>
    <w:rsid w:val="044D5232"/>
    <w:rsid w:val="04544B29"/>
    <w:rsid w:val="045E4BCA"/>
    <w:rsid w:val="045F50B9"/>
    <w:rsid w:val="0461649F"/>
    <w:rsid w:val="04742C3D"/>
    <w:rsid w:val="047645C1"/>
    <w:rsid w:val="04775EC4"/>
    <w:rsid w:val="04862D7A"/>
    <w:rsid w:val="048765FD"/>
    <w:rsid w:val="0496157D"/>
    <w:rsid w:val="04995056"/>
    <w:rsid w:val="04B27C09"/>
    <w:rsid w:val="04C95567"/>
    <w:rsid w:val="04FA52B7"/>
    <w:rsid w:val="04FD15A0"/>
    <w:rsid w:val="05002A44"/>
    <w:rsid w:val="050A5551"/>
    <w:rsid w:val="0510745B"/>
    <w:rsid w:val="051205FD"/>
    <w:rsid w:val="05207293"/>
    <w:rsid w:val="0524197F"/>
    <w:rsid w:val="052F72E4"/>
    <w:rsid w:val="053E2528"/>
    <w:rsid w:val="053F770F"/>
    <w:rsid w:val="054C0C2F"/>
    <w:rsid w:val="05564648"/>
    <w:rsid w:val="056004DF"/>
    <w:rsid w:val="0564018C"/>
    <w:rsid w:val="05644FCA"/>
    <w:rsid w:val="056858EB"/>
    <w:rsid w:val="056D55F6"/>
    <w:rsid w:val="057A52B4"/>
    <w:rsid w:val="057E3312"/>
    <w:rsid w:val="0584521B"/>
    <w:rsid w:val="058D3195"/>
    <w:rsid w:val="05937A34"/>
    <w:rsid w:val="059C5E4D"/>
    <w:rsid w:val="05A11B67"/>
    <w:rsid w:val="05B62B7A"/>
    <w:rsid w:val="05BA1E72"/>
    <w:rsid w:val="05CC40A4"/>
    <w:rsid w:val="05E23036"/>
    <w:rsid w:val="05E9084D"/>
    <w:rsid w:val="05E929C1"/>
    <w:rsid w:val="060030F7"/>
    <w:rsid w:val="060B77C7"/>
    <w:rsid w:val="060D18FC"/>
    <w:rsid w:val="06166848"/>
    <w:rsid w:val="061E1B96"/>
    <w:rsid w:val="06212FAF"/>
    <w:rsid w:val="062E67FF"/>
    <w:rsid w:val="06321FF2"/>
    <w:rsid w:val="06352196"/>
    <w:rsid w:val="063B6F48"/>
    <w:rsid w:val="063C49CA"/>
    <w:rsid w:val="06512AB0"/>
    <w:rsid w:val="06580A77"/>
    <w:rsid w:val="06601340"/>
    <w:rsid w:val="0683733C"/>
    <w:rsid w:val="06AF5091"/>
    <w:rsid w:val="06BF54C8"/>
    <w:rsid w:val="06C36F7F"/>
    <w:rsid w:val="06C66B2C"/>
    <w:rsid w:val="06C867AC"/>
    <w:rsid w:val="06D9784A"/>
    <w:rsid w:val="06DC531E"/>
    <w:rsid w:val="06DD0CD0"/>
    <w:rsid w:val="06DD47B2"/>
    <w:rsid w:val="06DD75C4"/>
    <w:rsid w:val="06E728E4"/>
    <w:rsid w:val="06EF377B"/>
    <w:rsid w:val="06F82D6F"/>
    <w:rsid w:val="071311AA"/>
    <w:rsid w:val="071546AD"/>
    <w:rsid w:val="071A65B6"/>
    <w:rsid w:val="07253191"/>
    <w:rsid w:val="07254109"/>
    <w:rsid w:val="074769A3"/>
    <w:rsid w:val="074E1F90"/>
    <w:rsid w:val="074F36A9"/>
    <w:rsid w:val="07602408"/>
    <w:rsid w:val="076034A7"/>
    <w:rsid w:val="0760493F"/>
    <w:rsid w:val="076D7A83"/>
    <w:rsid w:val="07705251"/>
    <w:rsid w:val="07770ECE"/>
    <w:rsid w:val="078176EC"/>
    <w:rsid w:val="078758E5"/>
    <w:rsid w:val="0799628E"/>
    <w:rsid w:val="079D2704"/>
    <w:rsid w:val="07AA7281"/>
    <w:rsid w:val="07C269A2"/>
    <w:rsid w:val="07C95455"/>
    <w:rsid w:val="07D14A60"/>
    <w:rsid w:val="07D1529D"/>
    <w:rsid w:val="07E45538"/>
    <w:rsid w:val="07EA7B88"/>
    <w:rsid w:val="07ED5152"/>
    <w:rsid w:val="07EE1E12"/>
    <w:rsid w:val="07F32A16"/>
    <w:rsid w:val="07FA7E23"/>
    <w:rsid w:val="0809727F"/>
    <w:rsid w:val="081B30D8"/>
    <w:rsid w:val="082544EA"/>
    <w:rsid w:val="082C6202"/>
    <w:rsid w:val="08433DB2"/>
    <w:rsid w:val="0856053C"/>
    <w:rsid w:val="087B264D"/>
    <w:rsid w:val="087F1701"/>
    <w:rsid w:val="08845132"/>
    <w:rsid w:val="08882010"/>
    <w:rsid w:val="0888678D"/>
    <w:rsid w:val="088C5193"/>
    <w:rsid w:val="08997D33"/>
    <w:rsid w:val="089C29D1"/>
    <w:rsid w:val="08A4283A"/>
    <w:rsid w:val="08AB546D"/>
    <w:rsid w:val="08E0004E"/>
    <w:rsid w:val="08E52E40"/>
    <w:rsid w:val="08E52EA6"/>
    <w:rsid w:val="08FD5D4A"/>
    <w:rsid w:val="090108BE"/>
    <w:rsid w:val="090623A4"/>
    <w:rsid w:val="09164B6D"/>
    <w:rsid w:val="091650F7"/>
    <w:rsid w:val="09330965"/>
    <w:rsid w:val="094139BD"/>
    <w:rsid w:val="095161D6"/>
    <w:rsid w:val="096B6F95"/>
    <w:rsid w:val="0975064F"/>
    <w:rsid w:val="09752C33"/>
    <w:rsid w:val="098269A5"/>
    <w:rsid w:val="098C05B9"/>
    <w:rsid w:val="09A51C23"/>
    <w:rsid w:val="09B55EFA"/>
    <w:rsid w:val="09BC3307"/>
    <w:rsid w:val="09CD1937"/>
    <w:rsid w:val="09CE2A6B"/>
    <w:rsid w:val="09D5642F"/>
    <w:rsid w:val="09D64CB2"/>
    <w:rsid w:val="09DD08C6"/>
    <w:rsid w:val="09E803A1"/>
    <w:rsid w:val="09ED3AD6"/>
    <w:rsid w:val="09F31262"/>
    <w:rsid w:val="0A031B3F"/>
    <w:rsid w:val="0A064A00"/>
    <w:rsid w:val="0A126294"/>
    <w:rsid w:val="0A1F27F2"/>
    <w:rsid w:val="0A330E20"/>
    <w:rsid w:val="0A371B49"/>
    <w:rsid w:val="0A3B580E"/>
    <w:rsid w:val="0A3C33EC"/>
    <w:rsid w:val="0A514660"/>
    <w:rsid w:val="0A583185"/>
    <w:rsid w:val="0A5D6B00"/>
    <w:rsid w:val="0A677A24"/>
    <w:rsid w:val="0A705DCA"/>
    <w:rsid w:val="0A743777"/>
    <w:rsid w:val="0A770386"/>
    <w:rsid w:val="0A8607D1"/>
    <w:rsid w:val="0A95686D"/>
    <w:rsid w:val="0AB51320"/>
    <w:rsid w:val="0AC076B1"/>
    <w:rsid w:val="0AC2425F"/>
    <w:rsid w:val="0AC74ABE"/>
    <w:rsid w:val="0AE87CCD"/>
    <w:rsid w:val="0AEA6CB6"/>
    <w:rsid w:val="0AEF0200"/>
    <w:rsid w:val="0AF40E05"/>
    <w:rsid w:val="0AFF5853"/>
    <w:rsid w:val="0B031CDB"/>
    <w:rsid w:val="0B054979"/>
    <w:rsid w:val="0B083329"/>
    <w:rsid w:val="0B0901E2"/>
    <w:rsid w:val="0B0F4EB2"/>
    <w:rsid w:val="0B133F1B"/>
    <w:rsid w:val="0B3A6F23"/>
    <w:rsid w:val="0B47088F"/>
    <w:rsid w:val="0B4E672F"/>
    <w:rsid w:val="0B5025A5"/>
    <w:rsid w:val="0B512AD2"/>
    <w:rsid w:val="0B553428"/>
    <w:rsid w:val="0B5B0044"/>
    <w:rsid w:val="0B7753BB"/>
    <w:rsid w:val="0B7E33BB"/>
    <w:rsid w:val="0B913451"/>
    <w:rsid w:val="0B927A0A"/>
    <w:rsid w:val="0BA27CA4"/>
    <w:rsid w:val="0BB625B1"/>
    <w:rsid w:val="0BB6345E"/>
    <w:rsid w:val="0BB743C6"/>
    <w:rsid w:val="0BB77C49"/>
    <w:rsid w:val="0BC14CD6"/>
    <w:rsid w:val="0BD25A2B"/>
    <w:rsid w:val="0BD274F9"/>
    <w:rsid w:val="0BD95C00"/>
    <w:rsid w:val="0BE07789"/>
    <w:rsid w:val="0BE20A8D"/>
    <w:rsid w:val="0BF56429"/>
    <w:rsid w:val="0BFF25BC"/>
    <w:rsid w:val="0C0741F4"/>
    <w:rsid w:val="0C0A63CF"/>
    <w:rsid w:val="0C217B01"/>
    <w:rsid w:val="0C2A4705"/>
    <w:rsid w:val="0C3424F3"/>
    <w:rsid w:val="0C3957C9"/>
    <w:rsid w:val="0C683573"/>
    <w:rsid w:val="0C6E6E3E"/>
    <w:rsid w:val="0C73257B"/>
    <w:rsid w:val="0C744072"/>
    <w:rsid w:val="0C845D55"/>
    <w:rsid w:val="0C854612"/>
    <w:rsid w:val="0C8E0BA6"/>
    <w:rsid w:val="0C9305F1"/>
    <w:rsid w:val="0CA45412"/>
    <w:rsid w:val="0CAA44E6"/>
    <w:rsid w:val="0CC56B02"/>
    <w:rsid w:val="0CD10396"/>
    <w:rsid w:val="0CD37B90"/>
    <w:rsid w:val="0CE2458C"/>
    <w:rsid w:val="0CE611B0"/>
    <w:rsid w:val="0CFB4008"/>
    <w:rsid w:val="0D080870"/>
    <w:rsid w:val="0D0C4CF8"/>
    <w:rsid w:val="0D177805"/>
    <w:rsid w:val="0D1C7510"/>
    <w:rsid w:val="0D2B07D5"/>
    <w:rsid w:val="0D2E6272"/>
    <w:rsid w:val="0D314CA9"/>
    <w:rsid w:val="0D3600BA"/>
    <w:rsid w:val="0D475DD6"/>
    <w:rsid w:val="0D4D7954"/>
    <w:rsid w:val="0D5818F4"/>
    <w:rsid w:val="0D747E0A"/>
    <w:rsid w:val="0D8A0204"/>
    <w:rsid w:val="0D8E4347"/>
    <w:rsid w:val="0D9074CF"/>
    <w:rsid w:val="0D945ED5"/>
    <w:rsid w:val="0D9A6BF2"/>
    <w:rsid w:val="0DB1295F"/>
    <w:rsid w:val="0DB20D09"/>
    <w:rsid w:val="0DB5492B"/>
    <w:rsid w:val="0DBD1298"/>
    <w:rsid w:val="0DC71BA8"/>
    <w:rsid w:val="0DE02C29"/>
    <w:rsid w:val="0DE85960"/>
    <w:rsid w:val="0DFA7DBD"/>
    <w:rsid w:val="0DFE4289"/>
    <w:rsid w:val="0E1A18E3"/>
    <w:rsid w:val="0E2963C9"/>
    <w:rsid w:val="0E2C2BD1"/>
    <w:rsid w:val="0E370F62"/>
    <w:rsid w:val="0E495894"/>
    <w:rsid w:val="0E5C71D7"/>
    <w:rsid w:val="0E6A77B2"/>
    <w:rsid w:val="0E8D4DA8"/>
    <w:rsid w:val="0E944290"/>
    <w:rsid w:val="0E995783"/>
    <w:rsid w:val="0EA0510E"/>
    <w:rsid w:val="0EA45A04"/>
    <w:rsid w:val="0EAC0F21"/>
    <w:rsid w:val="0EAF0957"/>
    <w:rsid w:val="0EE77A81"/>
    <w:rsid w:val="0EF0290F"/>
    <w:rsid w:val="0EF84441"/>
    <w:rsid w:val="0F002469"/>
    <w:rsid w:val="0F1D26BB"/>
    <w:rsid w:val="0F1F4EBD"/>
    <w:rsid w:val="0F1F7BDB"/>
    <w:rsid w:val="0F2B7D00"/>
    <w:rsid w:val="0F3247A3"/>
    <w:rsid w:val="0F347B80"/>
    <w:rsid w:val="0F3D0A00"/>
    <w:rsid w:val="0F491C10"/>
    <w:rsid w:val="0F4B77A5"/>
    <w:rsid w:val="0F597B39"/>
    <w:rsid w:val="0F603EC7"/>
    <w:rsid w:val="0F6368A3"/>
    <w:rsid w:val="0F783B72"/>
    <w:rsid w:val="0F7956EE"/>
    <w:rsid w:val="0F7D37F7"/>
    <w:rsid w:val="0F7D6340"/>
    <w:rsid w:val="0F7E3477"/>
    <w:rsid w:val="0F8D020F"/>
    <w:rsid w:val="0FA27E81"/>
    <w:rsid w:val="0FAE4864"/>
    <w:rsid w:val="0FB64C56"/>
    <w:rsid w:val="0FBF3811"/>
    <w:rsid w:val="0FD10D03"/>
    <w:rsid w:val="0FD34206"/>
    <w:rsid w:val="0FE75425"/>
    <w:rsid w:val="0FEE0669"/>
    <w:rsid w:val="100F583D"/>
    <w:rsid w:val="10135FFF"/>
    <w:rsid w:val="10187D94"/>
    <w:rsid w:val="101E557F"/>
    <w:rsid w:val="102351BA"/>
    <w:rsid w:val="102C0118"/>
    <w:rsid w:val="10340A9C"/>
    <w:rsid w:val="103C03B2"/>
    <w:rsid w:val="105379BE"/>
    <w:rsid w:val="107A2416"/>
    <w:rsid w:val="107B7E97"/>
    <w:rsid w:val="10815624"/>
    <w:rsid w:val="10843B80"/>
    <w:rsid w:val="10971292"/>
    <w:rsid w:val="10982E64"/>
    <w:rsid w:val="109B03CC"/>
    <w:rsid w:val="109C5E4D"/>
    <w:rsid w:val="10B028F0"/>
    <w:rsid w:val="10B54C2C"/>
    <w:rsid w:val="10BA0C81"/>
    <w:rsid w:val="10BB1B9C"/>
    <w:rsid w:val="10C873B7"/>
    <w:rsid w:val="10E20B40"/>
    <w:rsid w:val="10F35418"/>
    <w:rsid w:val="110348F8"/>
    <w:rsid w:val="11082F7E"/>
    <w:rsid w:val="110A1D05"/>
    <w:rsid w:val="110F6FAB"/>
    <w:rsid w:val="11121121"/>
    <w:rsid w:val="11142082"/>
    <w:rsid w:val="111E58ED"/>
    <w:rsid w:val="11202BD7"/>
    <w:rsid w:val="11253490"/>
    <w:rsid w:val="11285A31"/>
    <w:rsid w:val="11413330"/>
    <w:rsid w:val="114278B6"/>
    <w:rsid w:val="11566901"/>
    <w:rsid w:val="115C5179"/>
    <w:rsid w:val="117C7A67"/>
    <w:rsid w:val="118E44DC"/>
    <w:rsid w:val="119E1BC1"/>
    <w:rsid w:val="11A17C7A"/>
    <w:rsid w:val="11A30296"/>
    <w:rsid w:val="11B756A0"/>
    <w:rsid w:val="11CC31C7"/>
    <w:rsid w:val="11CF74C4"/>
    <w:rsid w:val="11D471CF"/>
    <w:rsid w:val="11D8046E"/>
    <w:rsid w:val="11E47469"/>
    <w:rsid w:val="11F137E7"/>
    <w:rsid w:val="11F2097D"/>
    <w:rsid w:val="121656BA"/>
    <w:rsid w:val="1217313B"/>
    <w:rsid w:val="12184440"/>
    <w:rsid w:val="12190B00"/>
    <w:rsid w:val="121D5045"/>
    <w:rsid w:val="122449D0"/>
    <w:rsid w:val="122B1DDC"/>
    <w:rsid w:val="122C0499"/>
    <w:rsid w:val="122E37D8"/>
    <w:rsid w:val="12303E95"/>
    <w:rsid w:val="12324FEA"/>
    <w:rsid w:val="123526EB"/>
    <w:rsid w:val="123A23F6"/>
    <w:rsid w:val="12450788"/>
    <w:rsid w:val="125F5531"/>
    <w:rsid w:val="1266673E"/>
    <w:rsid w:val="127A31E0"/>
    <w:rsid w:val="12891F54"/>
    <w:rsid w:val="128D2368"/>
    <w:rsid w:val="1295180B"/>
    <w:rsid w:val="129B4F30"/>
    <w:rsid w:val="12B363D0"/>
    <w:rsid w:val="12B832BA"/>
    <w:rsid w:val="12BD38C9"/>
    <w:rsid w:val="12C31056"/>
    <w:rsid w:val="12C82F5F"/>
    <w:rsid w:val="12D769BC"/>
    <w:rsid w:val="12DC7A01"/>
    <w:rsid w:val="12F2085F"/>
    <w:rsid w:val="12F37627"/>
    <w:rsid w:val="12FB6C31"/>
    <w:rsid w:val="130F69D0"/>
    <w:rsid w:val="131961E1"/>
    <w:rsid w:val="131E2669"/>
    <w:rsid w:val="13205B6C"/>
    <w:rsid w:val="13255194"/>
    <w:rsid w:val="133039D8"/>
    <w:rsid w:val="133D1C7D"/>
    <w:rsid w:val="1347502D"/>
    <w:rsid w:val="1348690D"/>
    <w:rsid w:val="134E15D2"/>
    <w:rsid w:val="135A45D2"/>
    <w:rsid w:val="135A4A4C"/>
    <w:rsid w:val="135F2271"/>
    <w:rsid w:val="136A056A"/>
    <w:rsid w:val="137F6E5C"/>
    <w:rsid w:val="1395718D"/>
    <w:rsid w:val="13A938D2"/>
    <w:rsid w:val="13AE03B8"/>
    <w:rsid w:val="13B42B99"/>
    <w:rsid w:val="13B47FB1"/>
    <w:rsid w:val="13B72BE8"/>
    <w:rsid w:val="13BB107A"/>
    <w:rsid w:val="13BF6FBE"/>
    <w:rsid w:val="13C771E8"/>
    <w:rsid w:val="13C90583"/>
    <w:rsid w:val="13D351E3"/>
    <w:rsid w:val="13E823A5"/>
    <w:rsid w:val="13E855B5"/>
    <w:rsid w:val="13EF07C3"/>
    <w:rsid w:val="13FE555A"/>
    <w:rsid w:val="140C22F2"/>
    <w:rsid w:val="14197409"/>
    <w:rsid w:val="141D7E28"/>
    <w:rsid w:val="141E5A8F"/>
    <w:rsid w:val="1422479A"/>
    <w:rsid w:val="14320F90"/>
    <w:rsid w:val="143A10C4"/>
    <w:rsid w:val="143E3DC5"/>
    <w:rsid w:val="144227CC"/>
    <w:rsid w:val="144968D3"/>
    <w:rsid w:val="14576EEE"/>
    <w:rsid w:val="14595EB2"/>
    <w:rsid w:val="14596B6E"/>
    <w:rsid w:val="145C6D07"/>
    <w:rsid w:val="145C7975"/>
    <w:rsid w:val="145D0DF7"/>
    <w:rsid w:val="1475649E"/>
    <w:rsid w:val="14765F95"/>
    <w:rsid w:val="147B03A7"/>
    <w:rsid w:val="147D38AA"/>
    <w:rsid w:val="14900675"/>
    <w:rsid w:val="149312D1"/>
    <w:rsid w:val="149419E7"/>
    <w:rsid w:val="149C415F"/>
    <w:rsid w:val="14A453D4"/>
    <w:rsid w:val="14BB338F"/>
    <w:rsid w:val="14BC4694"/>
    <w:rsid w:val="14BD2115"/>
    <w:rsid w:val="14C804A6"/>
    <w:rsid w:val="14D6523E"/>
    <w:rsid w:val="1500110B"/>
    <w:rsid w:val="1504288A"/>
    <w:rsid w:val="15056016"/>
    <w:rsid w:val="15115938"/>
    <w:rsid w:val="15221E3A"/>
    <w:rsid w:val="15452C78"/>
    <w:rsid w:val="15453715"/>
    <w:rsid w:val="15500A2F"/>
    <w:rsid w:val="15535E8C"/>
    <w:rsid w:val="155A2499"/>
    <w:rsid w:val="155A7A15"/>
    <w:rsid w:val="155D0D7A"/>
    <w:rsid w:val="15663828"/>
    <w:rsid w:val="158045F1"/>
    <w:rsid w:val="158C3A09"/>
    <w:rsid w:val="15954948"/>
    <w:rsid w:val="15A0012B"/>
    <w:rsid w:val="15AB431C"/>
    <w:rsid w:val="15CF65AA"/>
    <w:rsid w:val="15CF79D4"/>
    <w:rsid w:val="15D472DF"/>
    <w:rsid w:val="15D72862"/>
    <w:rsid w:val="15D90161"/>
    <w:rsid w:val="15DC6CEA"/>
    <w:rsid w:val="15E708FE"/>
    <w:rsid w:val="15F05822"/>
    <w:rsid w:val="160B254E"/>
    <w:rsid w:val="161B2052"/>
    <w:rsid w:val="16232CE1"/>
    <w:rsid w:val="16296DE9"/>
    <w:rsid w:val="162E43DF"/>
    <w:rsid w:val="16332F7C"/>
    <w:rsid w:val="16451A22"/>
    <w:rsid w:val="1651252C"/>
    <w:rsid w:val="166665BA"/>
    <w:rsid w:val="166E4DF6"/>
    <w:rsid w:val="16761466"/>
    <w:rsid w:val="168121CA"/>
    <w:rsid w:val="16820703"/>
    <w:rsid w:val="16954814"/>
    <w:rsid w:val="1697741D"/>
    <w:rsid w:val="16A135AF"/>
    <w:rsid w:val="16A8264F"/>
    <w:rsid w:val="16AC2069"/>
    <w:rsid w:val="16DF0E96"/>
    <w:rsid w:val="16E81AA3"/>
    <w:rsid w:val="16E97227"/>
    <w:rsid w:val="16EE1089"/>
    <w:rsid w:val="16F326A5"/>
    <w:rsid w:val="16FA74C1"/>
    <w:rsid w:val="17126D66"/>
    <w:rsid w:val="171966F1"/>
    <w:rsid w:val="1726072D"/>
    <w:rsid w:val="172734B8"/>
    <w:rsid w:val="17274CF0"/>
    <w:rsid w:val="17386FA6"/>
    <w:rsid w:val="174C3A48"/>
    <w:rsid w:val="175120CE"/>
    <w:rsid w:val="17613B64"/>
    <w:rsid w:val="1762592C"/>
    <w:rsid w:val="17633794"/>
    <w:rsid w:val="17634FDC"/>
    <w:rsid w:val="176D617B"/>
    <w:rsid w:val="1779020F"/>
    <w:rsid w:val="177F633D"/>
    <w:rsid w:val="1781171D"/>
    <w:rsid w:val="178755AD"/>
    <w:rsid w:val="17984342"/>
    <w:rsid w:val="17A018FF"/>
    <w:rsid w:val="17B476DC"/>
    <w:rsid w:val="17B87F93"/>
    <w:rsid w:val="17B907F9"/>
    <w:rsid w:val="17CF06D5"/>
    <w:rsid w:val="17E52942"/>
    <w:rsid w:val="17ED5A9A"/>
    <w:rsid w:val="17FE5A6A"/>
    <w:rsid w:val="18116C89"/>
    <w:rsid w:val="18162C40"/>
    <w:rsid w:val="181E5F9F"/>
    <w:rsid w:val="18291449"/>
    <w:rsid w:val="182C6DEF"/>
    <w:rsid w:val="182E331B"/>
    <w:rsid w:val="18320B7A"/>
    <w:rsid w:val="183304C3"/>
    <w:rsid w:val="183A204C"/>
    <w:rsid w:val="183F1D57"/>
    <w:rsid w:val="18403F55"/>
    <w:rsid w:val="18553EFB"/>
    <w:rsid w:val="18592D4A"/>
    <w:rsid w:val="185B11CE"/>
    <w:rsid w:val="185C3BA9"/>
    <w:rsid w:val="18615680"/>
    <w:rsid w:val="18772A96"/>
    <w:rsid w:val="187C26A3"/>
    <w:rsid w:val="18826048"/>
    <w:rsid w:val="18893450"/>
    <w:rsid w:val="188C1E56"/>
    <w:rsid w:val="188E5359"/>
    <w:rsid w:val="18AB6E88"/>
    <w:rsid w:val="18AF588E"/>
    <w:rsid w:val="18B002A1"/>
    <w:rsid w:val="18B0330F"/>
    <w:rsid w:val="18B30A11"/>
    <w:rsid w:val="18BA3CDA"/>
    <w:rsid w:val="18BB7F1B"/>
    <w:rsid w:val="18C9380E"/>
    <w:rsid w:val="18CE6484"/>
    <w:rsid w:val="18DC2E71"/>
    <w:rsid w:val="18E33A86"/>
    <w:rsid w:val="18E64727"/>
    <w:rsid w:val="18E71BFB"/>
    <w:rsid w:val="18EB1E70"/>
    <w:rsid w:val="18EC0942"/>
    <w:rsid w:val="18F6136B"/>
    <w:rsid w:val="19122AFF"/>
    <w:rsid w:val="191974BC"/>
    <w:rsid w:val="19250D50"/>
    <w:rsid w:val="192F165F"/>
    <w:rsid w:val="19352DFF"/>
    <w:rsid w:val="19360FEA"/>
    <w:rsid w:val="194A6EBD"/>
    <w:rsid w:val="194E7057"/>
    <w:rsid w:val="195F239D"/>
    <w:rsid w:val="195F43AD"/>
    <w:rsid w:val="196203C1"/>
    <w:rsid w:val="19636636"/>
    <w:rsid w:val="196562B6"/>
    <w:rsid w:val="1968723B"/>
    <w:rsid w:val="196B3A43"/>
    <w:rsid w:val="1988776F"/>
    <w:rsid w:val="198A0A74"/>
    <w:rsid w:val="198C3F77"/>
    <w:rsid w:val="199A0D0F"/>
    <w:rsid w:val="19A86AD6"/>
    <w:rsid w:val="19B06735"/>
    <w:rsid w:val="19BA7045"/>
    <w:rsid w:val="19BB1243"/>
    <w:rsid w:val="19C00F4E"/>
    <w:rsid w:val="19D652F0"/>
    <w:rsid w:val="19E47E89"/>
    <w:rsid w:val="19F2719F"/>
    <w:rsid w:val="19F34C20"/>
    <w:rsid w:val="19FB7AAE"/>
    <w:rsid w:val="1A2569BE"/>
    <w:rsid w:val="1A3C2A96"/>
    <w:rsid w:val="1A426DAC"/>
    <w:rsid w:val="1A4646AB"/>
    <w:rsid w:val="1A547FA6"/>
    <w:rsid w:val="1A5C0DCD"/>
    <w:rsid w:val="1A6F00F0"/>
    <w:rsid w:val="1A6F0924"/>
    <w:rsid w:val="1A6F74A1"/>
    <w:rsid w:val="1A7C0FB8"/>
    <w:rsid w:val="1A815789"/>
    <w:rsid w:val="1A915A23"/>
    <w:rsid w:val="1A9A3371"/>
    <w:rsid w:val="1AA25CBE"/>
    <w:rsid w:val="1AA45F96"/>
    <w:rsid w:val="1AA5769E"/>
    <w:rsid w:val="1AB805D2"/>
    <w:rsid w:val="1ACC441F"/>
    <w:rsid w:val="1AD47792"/>
    <w:rsid w:val="1AF65748"/>
    <w:rsid w:val="1B03781B"/>
    <w:rsid w:val="1B073464"/>
    <w:rsid w:val="1B28554B"/>
    <w:rsid w:val="1B291142"/>
    <w:rsid w:val="1B336A52"/>
    <w:rsid w:val="1B356531"/>
    <w:rsid w:val="1B404CA0"/>
    <w:rsid w:val="1B42660A"/>
    <w:rsid w:val="1B4545CD"/>
    <w:rsid w:val="1B4B64D7"/>
    <w:rsid w:val="1B4D3782"/>
    <w:rsid w:val="1B767098"/>
    <w:rsid w:val="1B784348"/>
    <w:rsid w:val="1B8F62D7"/>
    <w:rsid w:val="1B8F6B33"/>
    <w:rsid w:val="1B9E65A4"/>
    <w:rsid w:val="1B9F58AA"/>
    <w:rsid w:val="1BB42683"/>
    <w:rsid w:val="1BBB31A8"/>
    <w:rsid w:val="1BC126A4"/>
    <w:rsid w:val="1BD54DB6"/>
    <w:rsid w:val="1BEA2A9C"/>
    <w:rsid w:val="1BEF610D"/>
    <w:rsid w:val="1BF60B6E"/>
    <w:rsid w:val="1BFE5F7A"/>
    <w:rsid w:val="1C0E05AF"/>
    <w:rsid w:val="1C0E425D"/>
    <w:rsid w:val="1C16573F"/>
    <w:rsid w:val="1C1B552A"/>
    <w:rsid w:val="1C2C45D0"/>
    <w:rsid w:val="1C391F93"/>
    <w:rsid w:val="1C3F69E4"/>
    <w:rsid w:val="1C4C65BC"/>
    <w:rsid w:val="1C525A04"/>
    <w:rsid w:val="1C656C23"/>
    <w:rsid w:val="1C6C4030"/>
    <w:rsid w:val="1C7F3050"/>
    <w:rsid w:val="1C9D47FF"/>
    <w:rsid w:val="1CA90611"/>
    <w:rsid w:val="1CB2349F"/>
    <w:rsid w:val="1CBD789E"/>
    <w:rsid w:val="1CC71C43"/>
    <w:rsid w:val="1CC96948"/>
    <w:rsid w:val="1CF21D0A"/>
    <w:rsid w:val="1CF54F95"/>
    <w:rsid w:val="1CF87497"/>
    <w:rsid w:val="1D166949"/>
    <w:rsid w:val="1D1866C7"/>
    <w:rsid w:val="1D1D63D2"/>
    <w:rsid w:val="1D250111"/>
    <w:rsid w:val="1D3075F1"/>
    <w:rsid w:val="1D425538"/>
    <w:rsid w:val="1D457596"/>
    <w:rsid w:val="1D4B5C1C"/>
    <w:rsid w:val="1D4D111F"/>
    <w:rsid w:val="1D4F3CE9"/>
    <w:rsid w:val="1D5368AC"/>
    <w:rsid w:val="1D561A2F"/>
    <w:rsid w:val="1D5F4657"/>
    <w:rsid w:val="1D6B3F53"/>
    <w:rsid w:val="1D8C4487"/>
    <w:rsid w:val="1D9D620E"/>
    <w:rsid w:val="1D9F56A6"/>
    <w:rsid w:val="1DA10BA9"/>
    <w:rsid w:val="1DA434B1"/>
    <w:rsid w:val="1DA91839"/>
    <w:rsid w:val="1DB848F1"/>
    <w:rsid w:val="1DCA3F6C"/>
    <w:rsid w:val="1DCC2CF2"/>
    <w:rsid w:val="1DCF3C77"/>
    <w:rsid w:val="1DD07A18"/>
    <w:rsid w:val="1DD80525"/>
    <w:rsid w:val="1DDD0A0E"/>
    <w:rsid w:val="1DE37094"/>
    <w:rsid w:val="1DEE0CA9"/>
    <w:rsid w:val="1E0353CB"/>
    <w:rsid w:val="1E076714"/>
    <w:rsid w:val="1E0B20A7"/>
    <w:rsid w:val="1E0B56AC"/>
    <w:rsid w:val="1E127BE4"/>
    <w:rsid w:val="1E1430E7"/>
    <w:rsid w:val="1E4F0BBE"/>
    <w:rsid w:val="1E605764"/>
    <w:rsid w:val="1E620C67"/>
    <w:rsid w:val="1E6D287C"/>
    <w:rsid w:val="1E707F7D"/>
    <w:rsid w:val="1E720541"/>
    <w:rsid w:val="1E723480"/>
    <w:rsid w:val="1E77758A"/>
    <w:rsid w:val="1E7A4110"/>
    <w:rsid w:val="1E86383B"/>
    <w:rsid w:val="1E937212"/>
    <w:rsid w:val="1EA34EA8"/>
    <w:rsid w:val="1EAD2CAE"/>
    <w:rsid w:val="1EAF0D67"/>
    <w:rsid w:val="1EC17800"/>
    <w:rsid w:val="1EC7640D"/>
    <w:rsid w:val="1ECB6A7C"/>
    <w:rsid w:val="1ED81F2B"/>
    <w:rsid w:val="1EDD63B3"/>
    <w:rsid w:val="1EE22006"/>
    <w:rsid w:val="1F067F0D"/>
    <w:rsid w:val="1F173C0E"/>
    <w:rsid w:val="1F182E7C"/>
    <w:rsid w:val="1F1B58E4"/>
    <w:rsid w:val="1F2C1B24"/>
    <w:rsid w:val="1F30423C"/>
    <w:rsid w:val="1F3D5839"/>
    <w:rsid w:val="1F435D57"/>
    <w:rsid w:val="1F44468F"/>
    <w:rsid w:val="1F470D1B"/>
    <w:rsid w:val="1F4934E4"/>
    <w:rsid w:val="1F4B69E7"/>
    <w:rsid w:val="1F4F43D6"/>
    <w:rsid w:val="1F520570"/>
    <w:rsid w:val="1F585CFC"/>
    <w:rsid w:val="1F65178F"/>
    <w:rsid w:val="1F67452F"/>
    <w:rsid w:val="1FB11C0E"/>
    <w:rsid w:val="1FC3564F"/>
    <w:rsid w:val="1FC86D7F"/>
    <w:rsid w:val="1FCC48C6"/>
    <w:rsid w:val="1FF566E0"/>
    <w:rsid w:val="200A298F"/>
    <w:rsid w:val="20112F2C"/>
    <w:rsid w:val="201F4440"/>
    <w:rsid w:val="202D313B"/>
    <w:rsid w:val="20343FB1"/>
    <w:rsid w:val="20346964"/>
    <w:rsid w:val="20346CC7"/>
    <w:rsid w:val="20403638"/>
    <w:rsid w:val="204C373F"/>
    <w:rsid w:val="205D1854"/>
    <w:rsid w:val="2074194C"/>
    <w:rsid w:val="208E0525"/>
    <w:rsid w:val="209A6A64"/>
    <w:rsid w:val="209B180C"/>
    <w:rsid w:val="20A13715"/>
    <w:rsid w:val="20A67B9D"/>
    <w:rsid w:val="20DC13EA"/>
    <w:rsid w:val="20DE07ED"/>
    <w:rsid w:val="20E92927"/>
    <w:rsid w:val="20EB1E49"/>
    <w:rsid w:val="20EC6113"/>
    <w:rsid w:val="20F1259A"/>
    <w:rsid w:val="20F4351F"/>
    <w:rsid w:val="20F91BA5"/>
    <w:rsid w:val="20FF3AAE"/>
    <w:rsid w:val="210A797F"/>
    <w:rsid w:val="210C5A42"/>
    <w:rsid w:val="211D0C90"/>
    <w:rsid w:val="21243CEE"/>
    <w:rsid w:val="212743C3"/>
    <w:rsid w:val="212D6B7C"/>
    <w:rsid w:val="21316837"/>
    <w:rsid w:val="213E4898"/>
    <w:rsid w:val="213F42E0"/>
    <w:rsid w:val="2140420F"/>
    <w:rsid w:val="21430D20"/>
    <w:rsid w:val="21480AD7"/>
    <w:rsid w:val="2151694C"/>
    <w:rsid w:val="21583244"/>
    <w:rsid w:val="215C1C4A"/>
    <w:rsid w:val="215C3E48"/>
    <w:rsid w:val="216B0BDF"/>
    <w:rsid w:val="216C628C"/>
    <w:rsid w:val="217037D9"/>
    <w:rsid w:val="217649F2"/>
    <w:rsid w:val="2182368B"/>
    <w:rsid w:val="219D3573"/>
    <w:rsid w:val="21A912C9"/>
    <w:rsid w:val="21A92DE7"/>
    <w:rsid w:val="21A96027"/>
    <w:rsid w:val="21AD294D"/>
    <w:rsid w:val="21DA4716"/>
    <w:rsid w:val="21F35640"/>
    <w:rsid w:val="22004956"/>
    <w:rsid w:val="22021FD0"/>
    <w:rsid w:val="2207550E"/>
    <w:rsid w:val="220E74EF"/>
    <w:rsid w:val="221B2F81"/>
    <w:rsid w:val="22214E8B"/>
    <w:rsid w:val="2222290C"/>
    <w:rsid w:val="22395DB5"/>
    <w:rsid w:val="22436C3F"/>
    <w:rsid w:val="224750CA"/>
    <w:rsid w:val="224C74D2"/>
    <w:rsid w:val="224D4A55"/>
    <w:rsid w:val="224F7F58"/>
    <w:rsid w:val="225C07C1"/>
    <w:rsid w:val="225E4CF0"/>
    <w:rsid w:val="225F1AB8"/>
    <w:rsid w:val="226B708D"/>
    <w:rsid w:val="226B7889"/>
    <w:rsid w:val="2278331B"/>
    <w:rsid w:val="228058EB"/>
    <w:rsid w:val="228E7A3D"/>
    <w:rsid w:val="229E7CD7"/>
    <w:rsid w:val="22AD1F08"/>
    <w:rsid w:val="22B32C51"/>
    <w:rsid w:val="22C8691D"/>
    <w:rsid w:val="22CB5B15"/>
    <w:rsid w:val="22D636B5"/>
    <w:rsid w:val="22DD5C1A"/>
    <w:rsid w:val="22E4624E"/>
    <w:rsid w:val="22EE2836"/>
    <w:rsid w:val="22F11CE0"/>
    <w:rsid w:val="22F94B6E"/>
    <w:rsid w:val="22FF3963"/>
    <w:rsid w:val="2303547D"/>
    <w:rsid w:val="23044C60"/>
    <w:rsid w:val="23073E87"/>
    <w:rsid w:val="231C05A6"/>
    <w:rsid w:val="23212A38"/>
    <w:rsid w:val="2326097B"/>
    <w:rsid w:val="23397608"/>
    <w:rsid w:val="233E5662"/>
    <w:rsid w:val="234D23FA"/>
    <w:rsid w:val="23510E00"/>
    <w:rsid w:val="235F6EDB"/>
    <w:rsid w:val="23731787"/>
    <w:rsid w:val="23746A36"/>
    <w:rsid w:val="23880F5A"/>
    <w:rsid w:val="238B2E0C"/>
    <w:rsid w:val="239E30FD"/>
    <w:rsid w:val="23BA2A2E"/>
    <w:rsid w:val="23BB11C4"/>
    <w:rsid w:val="23BB5D92"/>
    <w:rsid w:val="23BB7524"/>
    <w:rsid w:val="23BF6EB5"/>
    <w:rsid w:val="23CF38CC"/>
    <w:rsid w:val="23D24A8F"/>
    <w:rsid w:val="23E51E31"/>
    <w:rsid w:val="23EC3F45"/>
    <w:rsid w:val="23EC42D4"/>
    <w:rsid w:val="23F12B1A"/>
    <w:rsid w:val="240905AE"/>
    <w:rsid w:val="2413693F"/>
    <w:rsid w:val="241C17CD"/>
    <w:rsid w:val="242520DD"/>
    <w:rsid w:val="24323971"/>
    <w:rsid w:val="243808C8"/>
    <w:rsid w:val="2438587A"/>
    <w:rsid w:val="243954FA"/>
    <w:rsid w:val="243B4281"/>
    <w:rsid w:val="244A5795"/>
    <w:rsid w:val="245E3BC0"/>
    <w:rsid w:val="246715C9"/>
    <w:rsid w:val="246A4F36"/>
    <w:rsid w:val="246D7A6E"/>
    <w:rsid w:val="24702904"/>
    <w:rsid w:val="2476535F"/>
    <w:rsid w:val="247E5FEF"/>
    <w:rsid w:val="24821172"/>
    <w:rsid w:val="248A4000"/>
    <w:rsid w:val="248E5E1B"/>
    <w:rsid w:val="249071EA"/>
    <w:rsid w:val="249A0342"/>
    <w:rsid w:val="249C249A"/>
    <w:rsid w:val="24A241AE"/>
    <w:rsid w:val="24AB50DE"/>
    <w:rsid w:val="24BB63C7"/>
    <w:rsid w:val="24D01A58"/>
    <w:rsid w:val="24D02FC4"/>
    <w:rsid w:val="24D4100A"/>
    <w:rsid w:val="24D91A93"/>
    <w:rsid w:val="250D0D56"/>
    <w:rsid w:val="25171665"/>
    <w:rsid w:val="25400372"/>
    <w:rsid w:val="25444AB3"/>
    <w:rsid w:val="2557312A"/>
    <w:rsid w:val="256B6F48"/>
    <w:rsid w:val="256F5577"/>
    <w:rsid w:val="25801095"/>
    <w:rsid w:val="25844FA2"/>
    <w:rsid w:val="258575F2"/>
    <w:rsid w:val="25925214"/>
    <w:rsid w:val="25A70F54"/>
    <w:rsid w:val="25A92259"/>
    <w:rsid w:val="25C21130"/>
    <w:rsid w:val="25C32E03"/>
    <w:rsid w:val="25C816F5"/>
    <w:rsid w:val="25CF6C41"/>
    <w:rsid w:val="25D2561C"/>
    <w:rsid w:val="25E47E2D"/>
    <w:rsid w:val="25E855C0"/>
    <w:rsid w:val="25F66E08"/>
    <w:rsid w:val="25FA2F5D"/>
    <w:rsid w:val="26075279"/>
    <w:rsid w:val="26314D5B"/>
    <w:rsid w:val="26430DD2"/>
    <w:rsid w:val="264542D6"/>
    <w:rsid w:val="264B0AC1"/>
    <w:rsid w:val="265159A9"/>
    <w:rsid w:val="266B0CE1"/>
    <w:rsid w:val="268824FB"/>
    <w:rsid w:val="26906CD3"/>
    <w:rsid w:val="26A22471"/>
    <w:rsid w:val="26A80AF7"/>
    <w:rsid w:val="26A91DFC"/>
    <w:rsid w:val="26AD773A"/>
    <w:rsid w:val="26AE6283"/>
    <w:rsid w:val="26B8258F"/>
    <w:rsid w:val="26BC301B"/>
    <w:rsid w:val="26EF38BC"/>
    <w:rsid w:val="26F3586F"/>
    <w:rsid w:val="26FF57FB"/>
    <w:rsid w:val="27044E74"/>
    <w:rsid w:val="270840FB"/>
    <w:rsid w:val="27086F47"/>
    <w:rsid w:val="27166BAC"/>
    <w:rsid w:val="271F02E7"/>
    <w:rsid w:val="27202D3F"/>
    <w:rsid w:val="27264C48"/>
    <w:rsid w:val="272B10D0"/>
    <w:rsid w:val="272E2055"/>
    <w:rsid w:val="27433DD3"/>
    <w:rsid w:val="27436777"/>
    <w:rsid w:val="27455CBA"/>
    <w:rsid w:val="27471D5C"/>
    <w:rsid w:val="274C4E88"/>
    <w:rsid w:val="274D5881"/>
    <w:rsid w:val="274E2589"/>
    <w:rsid w:val="27600341"/>
    <w:rsid w:val="276521AF"/>
    <w:rsid w:val="27657FB0"/>
    <w:rsid w:val="276A66E5"/>
    <w:rsid w:val="277A58A8"/>
    <w:rsid w:val="277E52D7"/>
    <w:rsid w:val="2783440B"/>
    <w:rsid w:val="27976333"/>
    <w:rsid w:val="27991704"/>
    <w:rsid w:val="27A1608A"/>
    <w:rsid w:val="27A730E2"/>
    <w:rsid w:val="27A924FE"/>
    <w:rsid w:val="27B66AB6"/>
    <w:rsid w:val="27BD15FF"/>
    <w:rsid w:val="27BE60C1"/>
    <w:rsid w:val="27D86C6A"/>
    <w:rsid w:val="28090ABE"/>
    <w:rsid w:val="281100C9"/>
    <w:rsid w:val="281A67DA"/>
    <w:rsid w:val="282D69C6"/>
    <w:rsid w:val="28327FED"/>
    <w:rsid w:val="28336C56"/>
    <w:rsid w:val="28385D8A"/>
    <w:rsid w:val="283B6D0F"/>
    <w:rsid w:val="283C6645"/>
    <w:rsid w:val="284639AD"/>
    <w:rsid w:val="28562DBC"/>
    <w:rsid w:val="2861114D"/>
    <w:rsid w:val="28645955"/>
    <w:rsid w:val="28821682"/>
    <w:rsid w:val="28886E0E"/>
    <w:rsid w:val="28894890"/>
    <w:rsid w:val="2892519F"/>
    <w:rsid w:val="28A14135"/>
    <w:rsid w:val="28A24921"/>
    <w:rsid w:val="28A35522"/>
    <w:rsid w:val="28A63E40"/>
    <w:rsid w:val="28A718C1"/>
    <w:rsid w:val="28B87A5C"/>
    <w:rsid w:val="28BC2BA8"/>
    <w:rsid w:val="28C20895"/>
    <w:rsid w:val="28CD1B01"/>
    <w:rsid w:val="28D25F89"/>
    <w:rsid w:val="28DA5593"/>
    <w:rsid w:val="28DF2A22"/>
    <w:rsid w:val="28E8021A"/>
    <w:rsid w:val="28EB582E"/>
    <w:rsid w:val="28EF1CB6"/>
    <w:rsid w:val="28F41865"/>
    <w:rsid w:val="28FC06BB"/>
    <w:rsid w:val="29000D52"/>
    <w:rsid w:val="29100F54"/>
    <w:rsid w:val="29156672"/>
    <w:rsid w:val="29171B75"/>
    <w:rsid w:val="291768F3"/>
    <w:rsid w:val="291A637D"/>
    <w:rsid w:val="2923082A"/>
    <w:rsid w:val="29260836"/>
    <w:rsid w:val="2927159D"/>
    <w:rsid w:val="29283114"/>
    <w:rsid w:val="294065BD"/>
    <w:rsid w:val="295179DD"/>
    <w:rsid w:val="29741F0F"/>
    <w:rsid w:val="29776717"/>
    <w:rsid w:val="29835AB1"/>
    <w:rsid w:val="298634AE"/>
    <w:rsid w:val="298B6308"/>
    <w:rsid w:val="298E5B3C"/>
    <w:rsid w:val="299824CF"/>
    <w:rsid w:val="299F0DD5"/>
    <w:rsid w:val="29A65289"/>
    <w:rsid w:val="29AA23E9"/>
    <w:rsid w:val="29BE3608"/>
    <w:rsid w:val="29C8521C"/>
    <w:rsid w:val="29E6395D"/>
    <w:rsid w:val="29EA5130"/>
    <w:rsid w:val="29F53436"/>
    <w:rsid w:val="29F6231A"/>
    <w:rsid w:val="29F63A0C"/>
    <w:rsid w:val="29FA35B5"/>
    <w:rsid w:val="29FC3C14"/>
    <w:rsid w:val="29FF3178"/>
    <w:rsid w:val="2A012DF7"/>
    <w:rsid w:val="2A01667B"/>
    <w:rsid w:val="2A1910DA"/>
    <w:rsid w:val="2A230178"/>
    <w:rsid w:val="2A261D32"/>
    <w:rsid w:val="2A2A3FBC"/>
    <w:rsid w:val="2A2B77EF"/>
    <w:rsid w:val="2A31099F"/>
    <w:rsid w:val="2A66639F"/>
    <w:rsid w:val="2A766639"/>
    <w:rsid w:val="2A783D3B"/>
    <w:rsid w:val="2A836B33"/>
    <w:rsid w:val="2A874355"/>
    <w:rsid w:val="2A8D392E"/>
    <w:rsid w:val="2A9841E8"/>
    <w:rsid w:val="2A994270"/>
    <w:rsid w:val="2AA203B8"/>
    <w:rsid w:val="2AB542FB"/>
    <w:rsid w:val="2AC63E3A"/>
    <w:rsid w:val="2ADF347A"/>
    <w:rsid w:val="2AE2089D"/>
    <w:rsid w:val="2AF31486"/>
    <w:rsid w:val="2AF74609"/>
    <w:rsid w:val="2B010415"/>
    <w:rsid w:val="2B02724E"/>
    <w:rsid w:val="2B035E9D"/>
    <w:rsid w:val="2B195E43"/>
    <w:rsid w:val="2B1B2100"/>
    <w:rsid w:val="2B1E4BB1"/>
    <w:rsid w:val="2B341EF0"/>
    <w:rsid w:val="2B3866F7"/>
    <w:rsid w:val="2B3A0154"/>
    <w:rsid w:val="2B3A3676"/>
    <w:rsid w:val="2B503D9E"/>
    <w:rsid w:val="2B5B7BB1"/>
    <w:rsid w:val="2B5C1DAF"/>
    <w:rsid w:val="2B723D58"/>
    <w:rsid w:val="2B7319D4"/>
    <w:rsid w:val="2B7C44F5"/>
    <w:rsid w:val="2B8461EA"/>
    <w:rsid w:val="2B9E3B1D"/>
    <w:rsid w:val="2BAA31B3"/>
    <w:rsid w:val="2BAB345E"/>
    <w:rsid w:val="2BB024DA"/>
    <w:rsid w:val="2BC55F5B"/>
    <w:rsid w:val="2BCC249A"/>
    <w:rsid w:val="2BCD2728"/>
    <w:rsid w:val="2BCD33A6"/>
    <w:rsid w:val="2BD177EF"/>
    <w:rsid w:val="2BD32CF3"/>
    <w:rsid w:val="2BD654B8"/>
    <w:rsid w:val="2BF77A2F"/>
    <w:rsid w:val="2BFD3D1D"/>
    <w:rsid w:val="2C0D337B"/>
    <w:rsid w:val="2C144DE1"/>
    <w:rsid w:val="2C1724E2"/>
    <w:rsid w:val="2C1D7C6F"/>
    <w:rsid w:val="2C205FEC"/>
    <w:rsid w:val="2C3E23A2"/>
    <w:rsid w:val="2C3F0D02"/>
    <w:rsid w:val="2C3F7E23"/>
    <w:rsid w:val="2C416E6D"/>
    <w:rsid w:val="2C45082A"/>
    <w:rsid w:val="2C4677AE"/>
    <w:rsid w:val="2C5652E9"/>
    <w:rsid w:val="2C5F59CA"/>
    <w:rsid w:val="2C5F615A"/>
    <w:rsid w:val="2C645E65"/>
    <w:rsid w:val="2C692D17"/>
    <w:rsid w:val="2C6B572F"/>
    <w:rsid w:val="2C727379"/>
    <w:rsid w:val="2C734DFA"/>
    <w:rsid w:val="2C784B05"/>
    <w:rsid w:val="2C7C73AE"/>
    <w:rsid w:val="2C7E6A0F"/>
    <w:rsid w:val="2C9246DA"/>
    <w:rsid w:val="2C983D35"/>
    <w:rsid w:val="2CAD0457"/>
    <w:rsid w:val="2CBE19F6"/>
    <w:rsid w:val="2CDD482A"/>
    <w:rsid w:val="2CEC7043"/>
    <w:rsid w:val="2CF156C9"/>
    <w:rsid w:val="2CF85053"/>
    <w:rsid w:val="2CFE27E0"/>
    <w:rsid w:val="2D010AD8"/>
    <w:rsid w:val="2D120251"/>
    <w:rsid w:val="2D196D3F"/>
    <w:rsid w:val="2D1C1D90"/>
    <w:rsid w:val="2D312470"/>
    <w:rsid w:val="2D360F19"/>
    <w:rsid w:val="2D3703BB"/>
    <w:rsid w:val="2D4241CE"/>
    <w:rsid w:val="2D485218"/>
    <w:rsid w:val="2D504DE2"/>
    <w:rsid w:val="2D5F5CFD"/>
    <w:rsid w:val="2D7D1C8C"/>
    <w:rsid w:val="2D801AB4"/>
    <w:rsid w:val="2D860178"/>
    <w:rsid w:val="2D8F42CD"/>
    <w:rsid w:val="2D9D6AE8"/>
    <w:rsid w:val="2DA354EC"/>
    <w:rsid w:val="2DAD167F"/>
    <w:rsid w:val="2DBA76C8"/>
    <w:rsid w:val="2DBB4C07"/>
    <w:rsid w:val="2DC25DA1"/>
    <w:rsid w:val="2DC50F24"/>
    <w:rsid w:val="2DD87F45"/>
    <w:rsid w:val="2DFF258C"/>
    <w:rsid w:val="2E097B42"/>
    <w:rsid w:val="2E0F25B4"/>
    <w:rsid w:val="2E126E25"/>
    <w:rsid w:val="2E1727AD"/>
    <w:rsid w:val="2E1E0233"/>
    <w:rsid w:val="2E1F7F62"/>
    <w:rsid w:val="2E2043D2"/>
    <w:rsid w:val="2E277CC4"/>
    <w:rsid w:val="2E3E4DF8"/>
    <w:rsid w:val="2E5D0EFD"/>
    <w:rsid w:val="2E5E39A0"/>
    <w:rsid w:val="2E63001E"/>
    <w:rsid w:val="2E681DB2"/>
    <w:rsid w:val="2E6B4F35"/>
    <w:rsid w:val="2E78204D"/>
    <w:rsid w:val="2E79247E"/>
    <w:rsid w:val="2E7B2FD1"/>
    <w:rsid w:val="2E7E3F56"/>
    <w:rsid w:val="2E886D8C"/>
    <w:rsid w:val="2E8944E5"/>
    <w:rsid w:val="2E8D4BAD"/>
    <w:rsid w:val="2E8D4EF0"/>
    <w:rsid w:val="2E9615FD"/>
    <w:rsid w:val="2E9A78CF"/>
    <w:rsid w:val="2E9E0C07"/>
    <w:rsid w:val="2EA0410A"/>
    <w:rsid w:val="2EA352A7"/>
    <w:rsid w:val="2EAD57DC"/>
    <w:rsid w:val="2EB57435"/>
    <w:rsid w:val="2EC63C69"/>
    <w:rsid w:val="2ED90DEC"/>
    <w:rsid w:val="2ED95569"/>
    <w:rsid w:val="2EE24644"/>
    <w:rsid w:val="2EFA351F"/>
    <w:rsid w:val="2F065E30"/>
    <w:rsid w:val="2F1156C3"/>
    <w:rsid w:val="2F145D14"/>
    <w:rsid w:val="2F1573F1"/>
    <w:rsid w:val="2F324CFE"/>
    <w:rsid w:val="2F3B2F93"/>
    <w:rsid w:val="2F401A95"/>
    <w:rsid w:val="2F4A23A5"/>
    <w:rsid w:val="2F4A6B22"/>
    <w:rsid w:val="2F4F6136"/>
    <w:rsid w:val="2F5B6698"/>
    <w:rsid w:val="2F6973D6"/>
    <w:rsid w:val="2F7553E7"/>
    <w:rsid w:val="2F9353FD"/>
    <w:rsid w:val="2F94618A"/>
    <w:rsid w:val="2F9B5627"/>
    <w:rsid w:val="2F9C0E95"/>
    <w:rsid w:val="2FA64CBD"/>
    <w:rsid w:val="2FB2524C"/>
    <w:rsid w:val="2FBB0527"/>
    <w:rsid w:val="2FC226ED"/>
    <w:rsid w:val="2FC626CC"/>
    <w:rsid w:val="2FD4416B"/>
    <w:rsid w:val="2FD740A2"/>
    <w:rsid w:val="2FE36CE8"/>
    <w:rsid w:val="2FF310F6"/>
    <w:rsid w:val="3006055A"/>
    <w:rsid w:val="300812D7"/>
    <w:rsid w:val="30083A5D"/>
    <w:rsid w:val="30085640"/>
    <w:rsid w:val="300936DD"/>
    <w:rsid w:val="301167E9"/>
    <w:rsid w:val="301B13F8"/>
    <w:rsid w:val="301D23FF"/>
    <w:rsid w:val="3024558B"/>
    <w:rsid w:val="302C662C"/>
    <w:rsid w:val="303C51B0"/>
    <w:rsid w:val="304351FD"/>
    <w:rsid w:val="304447BB"/>
    <w:rsid w:val="304C6D77"/>
    <w:rsid w:val="304D2ECC"/>
    <w:rsid w:val="30544D18"/>
    <w:rsid w:val="305D3167"/>
    <w:rsid w:val="30634FB2"/>
    <w:rsid w:val="30641E91"/>
    <w:rsid w:val="306A6DFC"/>
    <w:rsid w:val="30702187"/>
    <w:rsid w:val="307C0198"/>
    <w:rsid w:val="30814620"/>
    <w:rsid w:val="308220A2"/>
    <w:rsid w:val="30876413"/>
    <w:rsid w:val="30881A02"/>
    <w:rsid w:val="308C0433"/>
    <w:rsid w:val="308C1FB9"/>
    <w:rsid w:val="308E0DF1"/>
    <w:rsid w:val="309E17D9"/>
    <w:rsid w:val="30AF76EE"/>
    <w:rsid w:val="30B22DC7"/>
    <w:rsid w:val="30B810E4"/>
    <w:rsid w:val="30CB701E"/>
    <w:rsid w:val="30CD472E"/>
    <w:rsid w:val="30D22BB9"/>
    <w:rsid w:val="30D30BA7"/>
    <w:rsid w:val="30D53F64"/>
    <w:rsid w:val="30D808B2"/>
    <w:rsid w:val="30F139DA"/>
    <w:rsid w:val="30F21176"/>
    <w:rsid w:val="30F2365A"/>
    <w:rsid w:val="31025E73"/>
    <w:rsid w:val="310B3862"/>
    <w:rsid w:val="31121990"/>
    <w:rsid w:val="31175C10"/>
    <w:rsid w:val="311B481E"/>
    <w:rsid w:val="312D23AE"/>
    <w:rsid w:val="313047C4"/>
    <w:rsid w:val="314011DB"/>
    <w:rsid w:val="314459E3"/>
    <w:rsid w:val="31447BE1"/>
    <w:rsid w:val="31532EE5"/>
    <w:rsid w:val="315519F8"/>
    <w:rsid w:val="315C3C95"/>
    <w:rsid w:val="31616FBD"/>
    <w:rsid w:val="316601BD"/>
    <w:rsid w:val="31662CC2"/>
    <w:rsid w:val="31762558"/>
    <w:rsid w:val="317D68C3"/>
    <w:rsid w:val="318521EF"/>
    <w:rsid w:val="31902FCD"/>
    <w:rsid w:val="31964168"/>
    <w:rsid w:val="319A63F2"/>
    <w:rsid w:val="31A74402"/>
    <w:rsid w:val="31AC630C"/>
    <w:rsid w:val="31AE4B21"/>
    <w:rsid w:val="31BF532C"/>
    <w:rsid w:val="31C0752B"/>
    <w:rsid w:val="31CA1013"/>
    <w:rsid w:val="31D37CAD"/>
    <w:rsid w:val="31DD2232"/>
    <w:rsid w:val="31DE235E"/>
    <w:rsid w:val="31DF3829"/>
    <w:rsid w:val="31E032E3"/>
    <w:rsid w:val="31EA31E6"/>
    <w:rsid w:val="32025300"/>
    <w:rsid w:val="3203486C"/>
    <w:rsid w:val="320969F0"/>
    <w:rsid w:val="320B3D85"/>
    <w:rsid w:val="321432F0"/>
    <w:rsid w:val="32172298"/>
    <w:rsid w:val="321A6031"/>
    <w:rsid w:val="32206301"/>
    <w:rsid w:val="322E33E2"/>
    <w:rsid w:val="322F3062"/>
    <w:rsid w:val="323662DD"/>
    <w:rsid w:val="32467B09"/>
    <w:rsid w:val="324909D0"/>
    <w:rsid w:val="325B51AB"/>
    <w:rsid w:val="325D06AE"/>
    <w:rsid w:val="325E19B3"/>
    <w:rsid w:val="32614B36"/>
    <w:rsid w:val="32721F61"/>
    <w:rsid w:val="32765723"/>
    <w:rsid w:val="32784D85"/>
    <w:rsid w:val="32B14B08"/>
    <w:rsid w:val="32CC41E5"/>
    <w:rsid w:val="32CD7A68"/>
    <w:rsid w:val="32D778F7"/>
    <w:rsid w:val="32E12E85"/>
    <w:rsid w:val="32FE7C81"/>
    <w:rsid w:val="332B633B"/>
    <w:rsid w:val="33334E8E"/>
    <w:rsid w:val="333A261A"/>
    <w:rsid w:val="333D7180"/>
    <w:rsid w:val="33406722"/>
    <w:rsid w:val="3346062B"/>
    <w:rsid w:val="334C2BCF"/>
    <w:rsid w:val="335146E3"/>
    <w:rsid w:val="335950CE"/>
    <w:rsid w:val="335B40DB"/>
    <w:rsid w:val="335F3754"/>
    <w:rsid w:val="33744041"/>
    <w:rsid w:val="33771125"/>
    <w:rsid w:val="339C35B9"/>
    <w:rsid w:val="339E1F33"/>
    <w:rsid w:val="33A309C5"/>
    <w:rsid w:val="33B36A61"/>
    <w:rsid w:val="33B44C39"/>
    <w:rsid w:val="33B9096A"/>
    <w:rsid w:val="33BC18EF"/>
    <w:rsid w:val="33C60302"/>
    <w:rsid w:val="33C74E9E"/>
    <w:rsid w:val="33D16011"/>
    <w:rsid w:val="33EB6BBB"/>
    <w:rsid w:val="33F8201D"/>
    <w:rsid w:val="33FA13D4"/>
    <w:rsid w:val="33FB26D9"/>
    <w:rsid w:val="3401670E"/>
    <w:rsid w:val="341D4E0B"/>
    <w:rsid w:val="34263B33"/>
    <w:rsid w:val="34280C1E"/>
    <w:rsid w:val="342B1EC1"/>
    <w:rsid w:val="342D3279"/>
    <w:rsid w:val="34322036"/>
    <w:rsid w:val="34347057"/>
    <w:rsid w:val="343758DC"/>
    <w:rsid w:val="343E2DC2"/>
    <w:rsid w:val="34490535"/>
    <w:rsid w:val="344A30EC"/>
    <w:rsid w:val="344C595B"/>
    <w:rsid w:val="34621BA0"/>
    <w:rsid w:val="3477756F"/>
    <w:rsid w:val="347B4203"/>
    <w:rsid w:val="348210DF"/>
    <w:rsid w:val="34843856"/>
    <w:rsid w:val="348E76C9"/>
    <w:rsid w:val="34987FD8"/>
    <w:rsid w:val="349F7451"/>
    <w:rsid w:val="34A075E3"/>
    <w:rsid w:val="34A21064"/>
    <w:rsid w:val="34A43DEB"/>
    <w:rsid w:val="34AB2387"/>
    <w:rsid w:val="34AB3B12"/>
    <w:rsid w:val="34C1119D"/>
    <w:rsid w:val="34C630A6"/>
    <w:rsid w:val="34CF7168"/>
    <w:rsid w:val="34D82FC0"/>
    <w:rsid w:val="34DE2CB3"/>
    <w:rsid w:val="34E11FDC"/>
    <w:rsid w:val="34ED5645"/>
    <w:rsid w:val="34F8556A"/>
    <w:rsid w:val="34F85A73"/>
    <w:rsid w:val="352D72E8"/>
    <w:rsid w:val="35361A6D"/>
    <w:rsid w:val="353A4770"/>
    <w:rsid w:val="35455B73"/>
    <w:rsid w:val="355127A9"/>
    <w:rsid w:val="35591F35"/>
    <w:rsid w:val="355D407D"/>
    <w:rsid w:val="355F451E"/>
    <w:rsid w:val="3560658B"/>
    <w:rsid w:val="356154A3"/>
    <w:rsid w:val="35654641"/>
    <w:rsid w:val="358D7ED1"/>
    <w:rsid w:val="35915FF2"/>
    <w:rsid w:val="359B05CF"/>
    <w:rsid w:val="359E5016"/>
    <w:rsid w:val="35A3178F"/>
    <w:rsid w:val="35B26E5D"/>
    <w:rsid w:val="35B361A6"/>
    <w:rsid w:val="35B3791F"/>
    <w:rsid w:val="35BA5B31"/>
    <w:rsid w:val="35BF44C3"/>
    <w:rsid w:val="35C5630F"/>
    <w:rsid w:val="35CD25D4"/>
    <w:rsid w:val="35D41F5E"/>
    <w:rsid w:val="35E11274"/>
    <w:rsid w:val="35EC13A4"/>
    <w:rsid w:val="35F172DE"/>
    <w:rsid w:val="35F30D88"/>
    <w:rsid w:val="35FC4A92"/>
    <w:rsid w:val="36037343"/>
    <w:rsid w:val="361C4682"/>
    <w:rsid w:val="362C4C1B"/>
    <w:rsid w:val="36453517"/>
    <w:rsid w:val="36584736"/>
    <w:rsid w:val="365A1AED"/>
    <w:rsid w:val="367C1473"/>
    <w:rsid w:val="36852558"/>
    <w:rsid w:val="36934756"/>
    <w:rsid w:val="36A77D38"/>
    <w:rsid w:val="36B74F38"/>
    <w:rsid w:val="36BB18B1"/>
    <w:rsid w:val="36CC4E6F"/>
    <w:rsid w:val="36D24400"/>
    <w:rsid w:val="36D65004"/>
    <w:rsid w:val="36DE7827"/>
    <w:rsid w:val="36F323B6"/>
    <w:rsid w:val="36F7118E"/>
    <w:rsid w:val="36F90A3C"/>
    <w:rsid w:val="36FF4A81"/>
    <w:rsid w:val="3704484F"/>
    <w:rsid w:val="372B5D93"/>
    <w:rsid w:val="372F0F16"/>
    <w:rsid w:val="37364124"/>
    <w:rsid w:val="3746557D"/>
    <w:rsid w:val="37485AA7"/>
    <w:rsid w:val="374E39C9"/>
    <w:rsid w:val="375674EA"/>
    <w:rsid w:val="375A305F"/>
    <w:rsid w:val="375E32CF"/>
    <w:rsid w:val="37755D4F"/>
    <w:rsid w:val="377F2B05"/>
    <w:rsid w:val="378309A0"/>
    <w:rsid w:val="37851925"/>
    <w:rsid w:val="378A0BEB"/>
    <w:rsid w:val="378B382E"/>
    <w:rsid w:val="37A21255"/>
    <w:rsid w:val="37AD5B66"/>
    <w:rsid w:val="37B80823"/>
    <w:rsid w:val="37BA68FC"/>
    <w:rsid w:val="37C10485"/>
    <w:rsid w:val="37C4140A"/>
    <w:rsid w:val="37CF5002"/>
    <w:rsid w:val="37D41201"/>
    <w:rsid w:val="37D529A9"/>
    <w:rsid w:val="37DD6087"/>
    <w:rsid w:val="37E2423D"/>
    <w:rsid w:val="37E551C2"/>
    <w:rsid w:val="37E71BB2"/>
    <w:rsid w:val="37E75A08"/>
    <w:rsid w:val="37EC673C"/>
    <w:rsid w:val="37ED4A58"/>
    <w:rsid w:val="37F81C64"/>
    <w:rsid w:val="37FA18E4"/>
    <w:rsid w:val="37FD2868"/>
    <w:rsid w:val="38031BB6"/>
    <w:rsid w:val="38045934"/>
    <w:rsid w:val="38093E78"/>
    <w:rsid w:val="38126F8A"/>
    <w:rsid w:val="381909CB"/>
    <w:rsid w:val="382749E6"/>
    <w:rsid w:val="38373947"/>
    <w:rsid w:val="38394C4C"/>
    <w:rsid w:val="38403EF2"/>
    <w:rsid w:val="38463F61"/>
    <w:rsid w:val="385641FC"/>
    <w:rsid w:val="385E15E5"/>
    <w:rsid w:val="386B0202"/>
    <w:rsid w:val="386F7324"/>
    <w:rsid w:val="3870536A"/>
    <w:rsid w:val="387A536E"/>
    <w:rsid w:val="38845FC5"/>
    <w:rsid w:val="388F1CD4"/>
    <w:rsid w:val="389E5159"/>
    <w:rsid w:val="38A22FF6"/>
    <w:rsid w:val="38A61B0A"/>
    <w:rsid w:val="38BD2988"/>
    <w:rsid w:val="38BD3AEA"/>
    <w:rsid w:val="38C86AB9"/>
    <w:rsid w:val="38CD76BE"/>
    <w:rsid w:val="38D02CF2"/>
    <w:rsid w:val="38D11947"/>
    <w:rsid w:val="38D54ACA"/>
    <w:rsid w:val="38DE31DB"/>
    <w:rsid w:val="38E27663"/>
    <w:rsid w:val="38E950DA"/>
    <w:rsid w:val="38F165F8"/>
    <w:rsid w:val="38F93A05"/>
    <w:rsid w:val="39005174"/>
    <w:rsid w:val="390235EA"/>
    <w:rsid w:val="390A1721"/>
    <w:rsid w:val="391204D0"/>
    <w:rsid w:val="392065A9"/>
    <w:rsid w:val="392513D1"/>
    <w:rsid w:val="39266E53"/>
    <w:rsid w:val="393D3F5C"/>
    <w:rsid w:val="39473A7C"/>
    <w:rsid w:val="394D07EE"/>
    <w:rsid w:val="394E0F10"/>
    <w:rsid w:val="395544A1"/>
    <w:rsid w:val="395850A3"/>
    <w:rsid w:val="39594D23"/>
    <w:rsid w:val="39635633"/>
    <w:rsid w:val="396430B4"/>
    <w:rsid w:val="396C550F"/>
    <w:rsid w:val="396D10C8"/>
    <w:rsid w:val="39741150"/>
    <w:rsid w:val="398A32F4"/>
    <w:rsid w:val="39931A05"/>
    <w:rsid w:val="39945014"/>
    <w:rsid w:val="39B02D80"/>
    <w:rsid w:val="39B479BB"/>
    <w:rsid w:val="39BF24C9"/>
    <w:rsid w:val="39C07F4B"/>
    <w:rsid w:val="39C73159"/>
    <w:rsid w:val="39DA0812"/>
    <w:rsid w:val="39DF07FF"/>
    <w:rsid w:val="39E27206"/>
    <w:rsid w:val="39F32D23"/>
    <w:rsid w:val="39FA26AE"/>
    <w:rsid w:val="39FC6327"/>
    <w:rsid w:val="3A0134DA"/>
    <w:rsid w:val="3A040F51"/>
    <w:rsid w:val="3A0564C1"/>
    <w:rsid w:val="3A130B78"/>
    <w:rsid w:val="3A144D07"/>
    <w:rsid w:val="3A150CD9"/>
    <w:rsid w:val="3A1E15E9"/>
    <w:rsid w:val="3A2B507B"/>
    <w:rsid w:val="3A2B74F2"/>
    <w:rsid w:val="3A322808"/>
    <w:rsid w:val="3A34378D"/>
    <w:rsid w:val="3A3D661B"/>
    <w:rsid w:val="3A3F2B8F"/>
    <w:rsid w:val="3A43473F"/>
    <w:rsid w:val="3A5122AA"/>
    <w:rsid w:val="3A564FC6"/>
    <w:rsid w:val="3A5E0F04"/>
    <w:rsid w:val="3A5E6B4F"/>
    <w:rsid w:val="3A763AF4"/>
    <w:rsid w:val="3A875C3E"/>
    <w:rsid w:val="3A8C1C1D"/>
    <w:rsid w:val="3A9202A3"/>
    <w:rsid w:val="3A983DAB"/>
    <w:rsid w:val="3A986168"/>
    <w:rsid w:val="3A9934B1"/>
    <w:rsid w:val="3AAE4952"/>
    <w:rsid w:val="3ABC01EE"/>
    <w:rsid w:val="3AC10DF2"/>
    <w:rsid w:val="3AC75422"/>
    <w:rsid w:val="3AC97BFB"/>
    <w:rsid w:val="3AD45894"/>
    <w:rsid w:val="3AE80CB2"/>
    <w:rsid w:val="3AF75800"/>
    <w:rsid w:val="3AFA2C71"/>
    <w:rsid w:val="3AFC7952"/>
    <w:rsid w:val="3B02185C"/>
    <w:rsid w:val="3B0233B6"/>
    <w:rsid w:val="3B06271D"/>
    <w:rsid w:val="3B0D3D2A"/>
    <w:rsid w:val="3B131C9B"/>
    <w:rsid w:val="3B250B17"/>
    <w:rsid w:val="3B325C2E"/>
    <w:rsid w:val="3B364634"/>
    <w:rsid w:val="3B4370D4"/>
    <w:rsid w:val="3B46104B"/>
    <w:rsid w:val="3B4F195B"/>
    <w:rsid w:val="3B596CE4"/>
    <w:rsid w:val="3B6F440E"/>
    <w:rsid w:val="3B89083B"/>
    <w:rsid w:val="3B89663D"/>
    <w:rsid w:val="3B9A0AD5"/>
    <w:rsid w:val="3BA96B71"/>
    <w:rsid w:val="3BB66BDF"/>
    <w:rsid w:val="3BD41BB4"/>
    <w:rsid w:val="3BD67662"/>
    <w:rsid w:val="3BED0D1F"/>
    <w:rsid w:val="3BFE12DA"/>
    <w:rsid w:val="3BFF443C"/>
    <w:rsid w:val="3C007580"/>
    <w:rsid w:val="3C063688"/>
    <w:rsid w:val="3C15041F"/>
    <w:rsid w:val="3C26613B"/>
    <w:rsid w:val="3C2F6D4F"/>
    <w:rsid w:val="3C3379CF"/>
    <w:rsid w:val="3C451FE6"/>
    <w:rsid w:val="3C593492"/>
    <w:rsid w:val="3C5E1B18"/>
    <w:rsid w:val="3C75753F"/>
    <w:rsid w:val="3C7939C7"/>
    <w:rsid w:val="3C7F356B"/>
    <w:rsid w:val="3C902CAC"/>
    <w:rsid w:val="3C9369AA"/>
    <w:rsid w:val="3C957A74"/>
    <w:rsid w:val="3C9602B8"/>
    <w:rsid w:val="3C985175"/>
    <w:rsid w:val="3C9E1972"/>
    <w:rsid w:val="3CC4692E"/>
    <w:rsid w:val="3CE27A66"/>
    <w:rsid w:val="3CE75CEF"/>
    <w:rsid w:val="3CED6CFF"/>
    <w:rsid w:val="3CEE4D2B"/>
    <w:rsid w:val="3D1850E8"/>
    <w:rsid w:val="3D1B2FC8"/>
    <w:rsid w:val="3D1F1DB9"/>
    <w:rsid w:val="3D201BD6"/>
    <w:rsid w:val="3D212EDB"/>
    <w:rsid w:val="3D263ADF"/>
    <w:rsid w:val="3D29524C"/>
    <w:rsid w:val="3D303E2E"/>
    <w:rsid w:val="3D330904"/>
    <w:rsid w:val="3D3705CC"/>
    <w:rsid w:val="3D3B0201"/>
    <w:rsid w:val="3D4F1CA6"/>
    <w:rsid w:val="3D4F516F"/>
    <w:rsid w:val="3D5001A7"/>
    <w:rsid w:val="3D64229D"/>
    <w:rsid w:val="3D69369E"/>
    <w:rsid w:val="3D8E61B0"/>
    <w:rsid w:val="3D8E7AA6"/>
    <w:rsid w:val="3D9E24A4"/>
    <w:rsid w:val="3DA059A7"/>
    <w:rsid w:val="3DA50A89"/>
    <w:rsid w:val="3DA8253E"/>
    <w:rsid w:val="3DAF01C0"/>
    <w:rsid w:val="3DC00FC3"/>
    <w:rsid w:val="3DC865C1"/>
    <w:rsid w:val="3DCF1A2B"/>
    <w:rsid w:val="3DE67898"/>
    <w:rsid w:val="3DF92B8A"/>
    <w:rsid w:val="3DF95E40"/>
    <w:rsid w:val="3E0104CE"/>
    <w:rsid w:val="3E0344EB"/>
    <w:rsid w:val="3E0B5057"/>
    <w:rsid w:val="3E2A7B0A"/>
    <w:rsid w:val="3E3F49A2"/>
    <w:rsid w:val="3E4C2487"/>
    <w:rsid w:val="3E6469EA"/>
    <w:rsid w:val="3E706080"/>
    <w:rsid w:val="3E844D20"/>
    <w:rsid w:val="3E8502AB"/>
    <w:rsid w:val="3E850590"/>
    <w:rsid w:val="3E8911A8"/>
    <w:rsid w:val="3E8E1DAD"/>
    <w:rsid w:val="3E941738"/>
    <w:rsid w:val="3EA9277A"/>
    <w:rsid w:val="3EB035E6"/>
    <w:rsid w:val="3EBB2C7C"/>
    <w:rsid w:val="3EC80C8D"/>
    <w:rsid w:val="3EC822A1"/>
    <w:rsid w:val="3ECA5339"/>
    <w:rsid w:val="3ED03C33"/>
    <w:rsid w:val="3ED14DF1"/>
    <w:rsid w:val="3ED328A1"/>
    <w:rsid w:val="3ED969A9"/>
    <w:rsid w:val="3EDB3CA0"/>
    <w:rsid w:val="3EDE03C5"/>
    <w:rsid w:val="3EDE66B4"/>
    <w:rsid w:val="3EE17638"/>
    <w:rsid w:val="3EE231C1"/>
    <w:rsid w:val="3EEB2146"/>
    <w:rsid w:val="3EEF0B91"/>
    <w:rsid w:val="3EF35153"/>
    <w:rsid w:val="3EF8360E"/>
    <w:rsid w:val="3F024FD7"/>
    <w:rsid w:val="3F0D3980"/>
    <w:rsid w:val="3F104857"/>
    <w:rsid w:val="3F2E4286"/>
    <w:rsid w:val="3F3E47BA"/>
    <w:rsid w:val="3F41475E"/>
    <w:rsid w:val="3F4C6CE8"/>
    <w:rsid w:val="3F525F6C"/>
    <w:rsid w:val="3F5462F2"/>
    <w:rsid w:val="3F59277A"/>
    <w:rsid w:val="3F60572F"/>
    <w:rsid w:val="3F6B3D19"/>
    <w:rsid w:val="3F8810CB"/>
    <w:rsid w:val="3F8D7751"/>
    <w:rsid w:val="3F9A0FE5"/>
    <w:rsid w:val="3F9A6E07"/>
    <w:rsid w:val="3FA141F3"/>
    <w:rsid w:val="3FA365BC"/>
    <w:rsid w:val="3FA54DF8"/>
    <w:rsid w:val="3FAC2E40"/>
    <w:rsid w:val="3FB83A59"/>
    <w:rsid w:val="3FC019D5"/>
    <w:rsid w:val="3FCB17B4"/>
    <w:rsid w:val="3FCB5038"/>
    <w:rsid w:val="3FD91DCF"/>
    <w:rsid w:val="3FEB6534"/>
    <w:rsid w:val="3FED2FEE"/>
    <w:rsid w:val="3FF071F1"/>
    <w:rsid w:val="3FF165AE"/>
    <w:rsid w:val="3FF2422B"/>
    <w:rsid w:val="3FF94882"/>
    <w:rsid w:val="400456B3"/>
    <w:rsid w:val="40111F29"/>
    <w:rsid w:val="402D43E7"/>
    <w:rsid w:val="40375A9D"/>
    <w:rsid w:val="403760CD"/>
    <w:rsid w:val="403F0BA5"/>
    <w:rsid w:val="404123EB"/>
    <w:rsid w:val="40430495"/>
    <w:rsid w:val="40495906"/>
    <w:rsid w:val="404B0E09"/>
    <w:rsid w:val="40536215"/>
    <w:rsid w:val="4056719A"/>
    <w:rsid w:val="40574C1C"/>
    <w:rsid w:val="40585F20"/>
    <w:rsid w:val="406D0FBD"/>
    <w:rsid w:val="40790653"/>
    <w:rsid w:val="407C15D8"/>
    <w:rsid w:val="407D28DD"/>
    <w:rsid w:val="407F3E9A"/>
    <w:rsid w:val="408966EF"/>
    <w:rsid w:val="409277D1"/>
    <w:rsid w:val="409B1E8D"/>
    <w:rsid w:val="40C4003B"/>
    <w:rsid w:val="40D67B12"/>
    <w:rsid w:val="40DA4C13"/>
    <w:rsid w:val="40E4168C"/>
    <w:rsid w:val="410272B3"/>
    <w:rsid w:val="4106408D"/>
    <w:rsid w:val="410E6949"/>
    <w:rsid w:val="41105D3E"/>
    <w:rsid w:val="412C397A"/>
    <w:rsid w:val="412D13FC"/>
    <w:rsid w:val="41325883"/>
    <w:rsid w:val="41356808"/>
    <w:rsid w:val="413C5572"/>
    <w:rsid w:val="413D3C14"/>
    <w:rsid w:val="41411305"/>
    <w:rsid w:val="41467A3E"/>
    <w:rsid w:val="414A0E45"/>
    <w:rsid w:val="41570042"/>
    <w:rsid w:val="41602ED0"/>
    <w:rsid w:val="416163D3"/>
    <w:rsid w:val="416318D6"/>
    <w:rsid w:val="41643AD4"/>
    <w:rsid w:val="4172666D"/>
    <w:rsid w:val="4182020E"/>
    <w:rsid w:val="4186530E"/>
    <w:rsid w:val="418B1795"/>
    <w:rsid w:val="41916F22"/>
    <w:rsid w:val="41981844"/>
    <w:rsid w:val="4199652C"/>
    <w:rsid w:val="419A1472"/>
    <w:rsid w:val="41AA1BDA"/>
    <w:rsid w:val="41AB21C5"/>
    <w:rsid w:val="41B715DA"/>
    <w:rsid w:val="41BC1F64"/>
    <w:rsid w:val="41BD4993"/>
    <w:rsid w:val="41E03408"/>
    <w:rsid w:val="41E11ECA"/>
    <w:rsid w:val="41E14722"/>
    <w:rsid w:val="41EF7BB5"/>
    <w:rsid w:val="41F40037"/>
    <w:rsid w:val="41FA30CE"/>
    <w:rsid w:val="41FC181E"/>
    <w:rsid w:val="420F477A"/>
    <w:rsid w:val="421676FE"/>
    <w:rsid w:val="4217023F"/>
    <w:rsid w:val="422E6A20"/>
    <w:rsid w:val="423441AD"/>
    <w:rsid w:val="424D72D5"/>
    <w:rsid w:val="42555F5A"/>
    <w:rsid w:val="42683702"/>
    <w:rsid w:val="42691C57"/>
    <w:rsid w:val="42726210"/>
    <w:rsid w:val="4278399C"/>
    <w:rsid w:val="42795420"/>
    <w:rsid w:val="42984A6F"/>
    <w:rsid w:val="429D4060"/>
    <w:rsid w:val="42AE4CA7"/>
    <w:rsid w:val="42B03CC0"/>
    <w:rsid w:val="42B11578"/>
    <w:rsid w:val="42B26897"/>
    <w:rsid w:val="42BF630F"/>
    <w:rsid w:val="42C44839"/>
    <w:rsid w:val="42C4601A"/>
    <w:rsid w:val="42CC5625"/>
    <w:rsid w:val="42CF453E"/>
    <w:rsid w:val="42D11AAC"/>
    <w:rsid w:val="42D2246B"/>
    <w:rsid w:val="42E40ACD"/>
    <w:rsid w:val="42E82F0D"/>
    <w:rsid w:val="43071F86"/>
    <w:rsid w:val="43104487"/>
    <w:rsid w:val="43104E14"/>
    <w:rsid w:val="43182657"/>
    <w:rsid w:val="431C0C27"/>
    <w:rsid w:val="43345737"/>
    <w:rsid w:val="43365054"/>
    <w:rsid w:val="4343671B"/>
    <w:rsid w:val="43440C38"/>
    <w:rsid w:val="43507A66"/>
    <w:rsid w:val="43580A8C"/>
    <w:rsid w:val="43585209"/>
    <w:rsid w:val="435A4BCB"/>
    <w:rsid w:val="437F7CE3"/>
    <w:rsid w:val="43830E0F"/>
    <w:rsid w:val="4389126C"/>
    <w:rsid w:val="43A322C5"/>
    <w:rsid w:val="43A5310A"/>
    <w:rsid w:val="43AF2D82"/>
    <w:rsid w:val="43B03699"/>
    <w:rsid w:val="43BC4F2D"/>
    <w:rsid w:val="43BE6232"/>
    <w:rsid w:val="43D37B73"/>
    <w:rsid w:val="43E560F1"/>
    <w:rsid w:val="43F3024A"/>
    <w:rsid w:val="43F47FEA"/>
    <w:rsid w:val="43F63E0D"/>
    <w:rsid w:val="43FC5D17"/>
    <w:rsid w:val="440E72B6"/>
    <w:rsid w:val="440F2B4F"/>
    <w:rsid w:val="441F174E"/>
    <w:rsid w:val="44204C51"/>
    <w:rsid w:val="443261F1"/>
    <w:rsid w:val="44342F25"/>
    <w:rsid w:val="44472913"/>
    <w:rsid w:val="44517CF8"/>
    <w:rsid w:val="44593EB2"/>
    <w:rsid w:val="446012BE"/>
    <w:rsid w:val="44671BFA"/>
    <w:rsid w:val="447802A6"/>
    <w:rsid w:val="44785CA7"/>
    <w:rsid w:val="447B6358"/>
    <w:rsid w:val="447C36F4"/>
    <w:rsid w:val="44815567"/>
    <w:rsid w:val="44827275"/>
    <w:rsid w:val="44846EF4"/>
    <w:rsid w:val="448A0139"/>
    <w:rsid w:val="448A687F"/>
    <w:rsid w:val="44954C10"/>
    <w:rsid w:val="44985B95"/>
    <w:rsid w:val="44993616"/>
    <w:rsid w:val="449B4553"/>
    <w:rsid w:val="449F37E1"/>
    <w:rsid w:val="44B32408"/>
    <w:rsid w:val="44B359DE"/>
    <w:rsid w:val="44B8057D"/>
    <w:rsid w:val="44BB4E50"/>
    <w:rsid w:val="44BE12F0"/>
    <w:rsid w:val="44BF2F1B"/>
    <w:rsid w:val="44C157A9"/>
    <w:rsid w:val="44C24E4D"/>
    <w:rsid w:val="44C4575F"/>
    <w:rsid w:val="44C82B97"/>
    <w:rsid w:val="44D20D1A"/>
    <w:rsid w:val="44D77CD1"/>
    <w:rsid w:val="44DC0C08"/>
    <w:rsid w:val="44E57D17"/>
    <w:rsid w:val="44F21237"/>
    <w:rsid w:val="450772E8"/>
    <w:rsid w:val="45176037"/>
    <w:rsid w:val="45210077"/>
    <w:rsid w:val="45283286"/>
    <w:rsid w:val="452E0095"/>
    <w:rsid w:val="4535219B"/>
    <w:rsid w:val="4540092C"/>
    <w:rsid w:val="454330A5"/>
    <w:rsid w:val="45532917"/>
    <w:rsid w:val="455477A0"/>
    <w:rsid w:val="45574CCE"/>
    <w:rsid w:val="456143F2"/>
    <w:rsid w:val="45824C19"/>
    <w:rsid w:val="45950036"/>
    <w:rsid w:val="459B57C3"/>
    <w:rsid w:val="459E5888"/>
    <w:rsid w:val="45A2514E"/>
    <w:rsid w:val="45A52340"/>
    <w:rsid w:val="45A722F5"/>
    <w:rsid w:val="45AF63EF"/>
    <w:rsid w:val="45BD01BD"/>
    <w:rsid w:val="45BD52ED"/>
    <w:rsid w:val="45C45302"/>
    <w:rsid w:val="45C77332"/>
    <w:rsid w:val="45D05735"/>
    <w:rsid w:val="45D3377A"/>
    <w:rsid w:val="45D41214"/>
    <w:rsid w:val="45D81DA4"/>
    <w:rsid w:val="45D97DBA"/>
    <w:rsid w:val="45DA553B"/>
    <w:rsid w:val="45EC0A45"/>
    <w:rsid w:val="45F4581F"/>
    <w:rsid w:val="45F71308"/>
    <w:rsid w:val="45FC6AE1"/>
    <w:rsid w:val="46022BE9"/>
    <w:rsid w:val="460615EF"/>
    <w:rsid w:val="46146443"/>
    <w:rsid w:val="461B3B13"/>
    <w:rsid w:val="462C182F"/>
    <w:rsid w:val="4635213E"/>
    <w:rsid w:val="463669C5"/>
    <w:rsid w:val="46375EA3"/>
    <w:rsid w:val="464B6860"/>
    <w:rsid w:val="465A1079"/>
    <w:rsid w:val="465C457C"/>
    <w:rsid w:val="46737A24"/>
    <w:rsid w:val="46772A95"/>
    <w:rsid w:val="467D0334"/>
    <w:rsid w:val="467F5A35"/>
    <w:rsid w:val="46813E4E"/>
    <w:rsid w:val="46854708"/>
    <w:rsid w:val="468F024E"/>
    <w:rsid w:val="469446D6"/>
    <w:rsid w:val="46A17780"/>
    <w:rsid w:val="46A42812"/>
    <w:rsid w:val="46B86E94"/>
    <w:rsid w:val="46D0233C"/>
    <w:rsid w:val="46D046D1"/>
    <w:rsid w:val="46D92C4C"/>
    <w:rsid w:val="46E36D56"/>
    <w:rsid w:val="46F57249"/>
    <w:rsid w:val="46F60EF7"/>
    <w:rsid w:val="46F77EEB"/>
    <w:rsid w:val="46F843FA"/>
    <w:rsid w:val="47053F09"/>
    <w:rsid w:val="47080301"/>
    <w:rsid w:val="47083C9B"/>
    <w:rsid w:val="471E6343"/>
    <w:rsid w:val="47220AC2"/>
    <w:rsid w:val="472271B4"/>
    <w:rsid w:val="472F0538"/>
    <w:rsid w:val="473311D8"/>
    <w:rsid w:val="47392735"/>
    <w:rsid w:val="473B3BEA"/>
    <w:rsid w:val="473C5A38"/>
    <w:rsid w:val="47496783"/>
    <w:rsid w:val="474B1C86"/>
    <w:rsid w:val="47540EFE"/>
    <w:rsid w:val="47571041"/>
    <w:rsid w:val="475B519F"/>
    <w:rsid w:val="476218AB"/>
    <w:rsid w:val="476C21BB"/>
    <w:rsid w:val="477B4C0C"/>
    <w:rsid w:val="478761F0"/>
    <w:rsid w:val="478A4FEE"/>
    <w:rsid w:val="47993F84"/>
    <w:rsid w:val="47A23367"/>
    <w:rsid w:val="47A63299"/>
    <w:rsid w:val="47AA4D71"/>
    <w:rsid w:val="47AC2DCA"/>
    <w:rsid w:val="47B425AF"/>
    <w:rsid w:val="47BE4B37"/>
    <w:rsid w:val="47C615D0"/>
    <w:rsid w:val="47C84AD3"/>
    <w:rsid w:val="47D772EC"/>
    <w:rsid w:val="47DA0270"/>
    <w:rsid w:val="47E9088B"/>
    <w:rsid w:val="47EF712E"/>
    <w:rsid w:val="47F25917"/>
    <w:rsid w:val="48123C4D"/>
    <w:rsid w:val="48144AC1"/>
    <w:rsid w:val="481B04C3"/>
    <w:rsid w:val="48241969"/>
    <w:rsid w:val="4826320F"/>
    <w:rsid w:val="482728EE"/>
    <w:rsid w:val="48274AEC"/>
    <w:rsid w:val="482A51F6"/>
    <w:rsid w:val="482F14BE"/>
    <w:rsid w:val="482F577C"/>
    <w:rsid w:val="4838060A"/>
    <w:rsid w:val="483F2233"/>
    <w:rsid w:val="48452B2F"/>
    <w:rsid w:val="484B50AC"/>
    <w:rsid w:val="486139CD"/>
    <w:rsid w:val="486636D8"/>
    <w:rsid w:val="487948F7"/>
    <w:rsid w:val="48842C88"/>
    <w:rsid w:val="488964A1"/>
    <w:rsid w:val="48973EA7"/>
    <w:rsid w:val="48A472D7"/>
    <w:rsid w:val="48AF154D"/>
    <w:rsid w:val="48AF7463"/>
    <w:rsid w:val="48B956E0"/>
    <w:rsid w:val="48BA78DE"/>
    <w:rsid w:val="48C90F60"/>
    <w:rsid w:val="48D35DF6"/>
    <w:rsid w:val="48D76FDF"/>
    <w:rsid w:val="48D851C6"/>
    <w:rsid w:val="48F83C01"/>
    <w:rsid w:val="49092EE1"/>
    <w:rsid w:val="490B5556"/>
    <w:rsid w:val="4918760A"/>
    <w:rsid w:val="491952E2"/>
    <w:rsid w:val="491C6D3F"/>
    <w:rsid w:val="491D0D54"/>
    <w:rsid w:val="49244D8F"/>
    <w:rsid w:val="492E569F"/>
    <w:rsid w:val="494D20F1"/>
    <w:rsid w:val="495B1666"/>
    <w:rsid w:val="4961296A"/>
    <w:rsid w:val="496F6FB0"/>
    <w:rsid w:val="49796A18"/>
    <w:rsid w:val="49996F4C"/>
    <w:rsid w:val="49AB4C68"/>
    <w:rsid w:val="49AC65E0"/>
    <w:rsid w:val="49AF7522"/>
    <w:rsid w:val="49B02966"/>
    <w:rsid w:val="49B40DFB"/>
    <w:rsid w:val="49CD3F23"/>
    <w:rsid w:val="49D66DB1"/>
    <w:rsid w:val="49E80350"/>
    <w:rsid w:val="49FC6FF1"/>
    <w:rsid w:val="49FD4A73"/>
    <w:rsid w:val="4A0360FA"/>
    <w:rsid w:val="4A061AFF"/>
    <w:rsid w:val="4A080885"/>
    <w:rsid w:val="4A182544"/>
    <w:rsid w:val="4A1E5211"/>
    <w:rsid w:val="4A2410AF"/>
    <w:rsid w:val="4A2615F0"/>
    <w:rsid w:val="4A2C2F4D"/>
    <w:rsid w:val="4A310722"/>
    <w:rsid w:val="4A31517C"/>
    <w:rsid w:val="4A331902"/>
    <w:rsid w:val="4A3D30F4"/>
    <w:rsid w:val="4A45751B"/>
    <w:rsid w:val="4A484AD5"/>
    <w:rsid w:val="4A4C60F4"/>
    <w:rsid w:val="4A4E5533"/>
    <w:rsid w:val="4A5A1589"/>
    <w:rsid w:val="4A603492"/>
    <w:rsid w:val="4A610F14"/>
    <w:rsid w:val="4A624480"/>
    <w:rsid w:val="4A68254F"/>
    <w:rsid w:val="4A6B2927"/>
    <w:rsid w:val="4A6B6A45"/>
    <w:rsid w:val="4A7F791C"/>
    <w:rsid w:val="4A845C50"/>
    <w:rsid w:val="4A87336A"/>
    <w:rsid w:val="4A9D3799"/>
    <w:rsid w:val="4AB54221"/>
    <w:rsid w:val="4AB5641F"/>
    <w:rsid w:val="4AC249BB"/>
    <w:rsid w:val="4ACD3AC6"/>
    <w:rsid w:val="4AD43FEB"/>
    <w:rsid w:val="4AD621D7"/>
    <w:rsid w:val="4ADE7A64"/>
    <w:rsid w:val="4AF01D15"/>
    <w:rsid w:val="4AF95C0F"/>
    <w:rsid w:val="4B017C91"/>
    <w:rsid w:val="4B087A69"/>
    <w:rsid w:val="4B094040"/>
    <w:rsid w:val="4B0C6E2E"/>
    <w:rsid w:val="4B0E247B"/>
    <w:rsid w:val="4B211352"/>
    <w:rsid w:val="4B211FDB"/>
    <w:rsid w:val="4B390AF7"/>
    <w:rsid w:val="4B3A447A"/>
    <w:rsid w:val="4B4126FB"/>
    <w:rsid w:val="4B58772F"/>
    <w:rsid w:val="4B692EA5"/>
    <w:rsid w:val="4B6C65FF"/>
    <w:rsid w:val="4B73522F"/>
    <w:rsid w:val="4B82486E"/>
    <w:rsid w:val="4B8F3B84"/>
    <w:rsid w:val="4BA2158F"/>
    <w:rsid w:val="4BAB34B4"/>
    <w:rsid w:val="4BDD5790"/>
    <w:rsid w:val="4BE25FB4"/>
    <w:rsid w:val="4BF56DAC"/>
    <w:rsid w:val="4BF87D30"/>
    <w:rsid w:val="4BF94B02"/>
    <w:rsid w:val="4C1448F8"/>
    <w:rsid w:val="4C187B79"/>
    <w:rsid w:val="4C1A1560"/>
    <w:rsid w:val="4C210EF5"/>
    <w:rsid w:val="4C365617"/>
    <w:rsid w:val="4C3E5E23"/>
    <w:rsid w:val="4C4F073F"/>
    <w:rsid w:val="4C4F34C4"/>
    <w:rsid w:val="4C54044A"/>
    <w:rsid w:val="4C552648"/>
    <w:rsid w:val="4C5A2353"/>
    <w:rsid w:val="4C6A2839"/>
    <w:rsid w:val="4C6A6D6A"/>
    <w:rsid w:val="4C6B6150"/>
    <w:rsid w:val="4C7D7F89"/>
    <w:rsid w:val="4C8B2B22"/>
    <w:rsid w:val="4C9045C5"/>
    <w:rsid w:val="4C9124AD"/>
    <w:rsid w:val="4C966935"/>
    <w:rsid w:val="4C9743B6"/>
    <w:rsid w:val="4C9E3D41"/>
    <w:rsid w:val="4CA6114E"/>
    <w:rsid w:val="4CB66DD9"/>
    <w:rsid w:val="4CB86539"/>
    <w:rsid w:val="4CBC6B75"/>
    <w:rsid w:val="4CBE2078"/>
    <w:rsid w:val="4CD00B9B"/>
    <w:rsid w:val="4CD25495"/>
    <w:rsid w:val="4CDF25AC"/>
    <w:rsid w:val="4CE1253E"/>
    <w:rsid w:val="4CE87639"/>
    <w:rsid w:val="4CEA5F20"/>
    <w:rsid w:val="4D0C3B94"/>
    <w:rsid w:val="4D2612B8"/>
    <w:rsid w:val="4D342267"/>
    <w:rsid w:val="4D405AC9"/>
    <w:rsid w:val="4D4A1C5C"/>
    <w:rsid w:val="4D544769"/>
    <w:rsid w:val="4D555A6E"/>
    <w:rsid w:val="4D73323D"/>
    <w:rsid w:val="4D86623D"/>
    <w:rsid w:val="4D951639"/>
    <w:rsid w:val="4D971D5B"/>
    <w:rsid w:val="4D9819DB"/>
    <w:rsid w:val="4D9C2EAA"/>
    <w:rsid w:val="4D9D0090"/>
    <w:rsid w:val="4DAD60FD"/>
    <w:rsid w:val="4DBA516F"/>
    <w:rsid w:val="4DC82037"/>
    <w:rsid w:val="4DC97FAC"/>
    <w:rsid w:val="4DCD4D44"/>
    <w:rsid w:val="4DDF214F"/>
    <w:rsid w:val="4E005F07"/>
    <w:rsid w:val="4E154828"/>
    <w:rsid w:val="4E176F8F"/>
    <w:rsid w:val="4E191F4D"/>
    <w:rsid w:val="4E287FC5"/>
    <w:rsid w:val="4E29093D"/>
    <w:rsid w:val="4E2912CA"/>
    <w:rsid w:val="4E341F7A"/>
    <w:rsid w:val="4E440025"/>
    <w:rsid w:val="4E4E1580"/>
    <w:rsid w:val="4E4E1EE7"/>
    <w:rsid w:val="4E4F1B04"/>
    <w:rsid w:val="4E4F397B"/>
    <w:rsid w:val="4E55535C"/>
    <w:rsid w:val="4E701003"/>
    <w:rsid w:val="4E756EBB"/>
    <w:rsid w:val="4E884E8C"/>
    <w:rsid w:val="4E8A47E6"/>
    <w:rsid w:val="4E8D0FEE"/>
    <w:rsid w:val="4E8F6056"/>
    <w:rsid w:val="4E9B3995"/>
    <w:rsid w:val="4E9E55C0"/>
    <w:rsid w:val="4ED02D5C"/>
    <w:rsid w:val="4ED2625F"/>
    <w:rsid w:val="4ED66E64"/>
    <w:rsid w:val="4ED8629B"/>
    <w:rsid w:val="4EEF1CC7"/>
    <w:rsid w:val="4EFC551A"/>
    <w:rsid w:val="4F0A7A94"/>
    <w:rsid w:val="4F26376B"/>
    <w:rsid w:val="4F383685"/>
    <w:rsid w:val="4F3974B4"/>
    <w:rsid w:val="4F4A13A1"/>
    <w:rsid w:val="4F54042F"/>
    <w:rsid w:val="4F554D0B"/>
    <w:rsid w:val="4F5764B9"/>
    <w:rsid w:val="4F5F34B3"/>
    <w:rsid w:val="4F6A76D8"/>
    <w:rsid w:val="4F723FA4"/>
    <w:rsid w:val="4F7918DC"/>
    <w:rsid w:val="4F7B21EF"/>
    <w:rsid w:val="4F875FFE"/>
    <w:rsid w:val="4F93631E"/>
    <w:rsid w:val="4FA94C3E"/>
    <w:rsid w:val="4FBB61DD"/>
    <w:rsid w:val="4FBD06C3"/>
    <w:rsid w:val="4FD8578D"/>
    <w:rsid w:val="4FD963B2"/>
    <w:rsid w:val="4FDF0513"/>
    <w:rsid w:val="4FE0581B"/>
    <w:rsid w:val="4FE13610"/>
    <w:rsid w:val="4FE33B1E"/>
    <w:rsid w:val="4FE95A27"/>
    <w:rsid w:val="4FF63583"/>
    <w:rsid w:val="4FFD7F4B"/>
    <w:rsid w:val="50074FD7"/>
    <w:rsid w:val="500862DC"/>
    <w:rsid w:val="500D2764"/>
    <w:rsid w:val="50174083"/>
    <w:rsid w:val="501A61F6"/>
    <w:rsid w:val="502A243F"/>
    <w:rsid w:val="5033352B"/>
    <w:rsid w:val="503354EC"/>
    <w:rsid w:val="503F1022"/>
    <w:rsid w:val="50521BD4"/>
    <w:rsid w:val="5054129E"/>
    <w:rsid w:val="5055071B"/>
    <w:rsid w:val="505B24E3"/>
    <w:rsid w:val="506256F1"/>
    <w:rsid w:val="506762F6"/>
    <w:rsid w:val="50722108"/>
    <w:rsid w:val="507E179E"/>
    <w:rsid w:val="508344F5"/>
    <w:rsid w:val="50851129"/>
    <w:rsid w:val="508C6C65"/>
    <w:rsid w:val="50913A81"/>
    <w:rsid w:val="509337BA"/>
    <w:rsid w:val="50963CF2"/>
    <w:rsid w:val="50BD4B06"/>
    <w:rsid w:val="50D40EA8"/>
    <w:rsid w:val="50D4472B"/>
    <w:rsid w:val="50D7458F"/>
    <w:rsid w:val="50DA0833"/>
    <w:rsid w:val="50DC3ABF"/>
    <w:rsid w:val="50DD17B8"/>
    <w:rsid w:val="50E70915"/>
    <w:rsid w:val="50E72995"/>
    <w:rsid w:val="50E8276F"/>
    <w:rsid w:val="50E9650D"/>
    <w:rsid w:val="50EE2DBE"/>
    <w:rsid w:val="50F13A1E"/>
    <w:rsid w:val="50F3533F"/>
    <w:rsid w:val="50F5224C"/>
    <w:rsid w:val="51112C8D"/>
    <w:rsid w:val="511813D3"/>
    <w:rsid w:val="51215CEE"/>
    <w:rsid w:val="512D52CA"/>
    <w:rsid w:val="51322546"/>
    <w:rsid w:val="515D48E7"/>
    <w:rsid w:val="517E7119"/>
    <w:rsid w:val="517F6DC2"/>
    <w:rsid w:val="51877A52"/>
    <w:rsid w:val="518C3EDA"/>
    <w:rsid w:val="51914ADE"/>
    <w:rsid w:val="51A1484C"/>
    <w:rsid w:val="51AB0F0B"/>
    <w:rsid w:val="51B74F8E"/>
    <w:rsid w:val="51CE31FB"/>
    <w:rsid w:val="51E247BE"/>
    <w:rsid w:val="51E95742"/>
    <w:rsid w:val="51ED2C7A"/>
    <w:rsid w:val="51F07982"/>
    <w:rsid w:val="51F279CE"/>
    <w:rsid w:val="51FD7691"/>
    <w:rsid w:val="52006417"/>
    <w:rsid w:val="5206251F"/>
    <w:rsid w:val="520812A5"/>
    <w:rsid w:val="523F4084"/>
    <w:rsid w:val="5253261E"/>
    <w:rsid w:val="52535E1D"/>
    <w:rsid w:val="525A1FA9"/>
    <w:rsid w:val="525B463D"/>
    <w:rsid w:val="52653BBD"/>
    <w:rsid w:val="52722B49"/>
    <w:rsid w:val="5272764F"/>
    <w:rsid w:val="527A5020"/>
    <w:rsid w:val="528775F5"/>
    <w:rsid w:val="52940124"/>
    <w:rsid w:val="52AB4331"/>
    <w:rsid w:val="52B04F36"/>
    <w:rsid w:val="52D71D3A"/>
    <w:rsid w:val="52DD2582"/>
    <w:rsid w:val="52DD6CFF"/>
    <w:rsid w:val="52DF1B7B"/>
    <w:rsid w:val="52E10282"/>
    <w:rsid w:val="530476B4"/>
    <w:rsid w:val="53062258"/>
    <w:rsid w:val="53123A23"/>
    <w:rsid w:val="53153F83"/>
    <w:rsid w:val="5325799C"/>
    <w:rsid w:val="532808C2"/>
    <w:rsid w:val="5334770E"/>
    <w:rsid w:val="53391617"/>
    <w:rsid w:val="53400FA2"/>
    <w:rsid w:val="534815F4"/>
    <w:rsid w:val="535A1B4B"/>
    <w:rsid w:val="535A22D2"/>
    <w:rsid w:val="535D7D49"/>
    <w:rsid w:val="5367661E"/>
    <w:rsid w:val="536805D5"/>
    <w:rsid w:val="53705F53"/>
    <w:rsid w:val="537565DC"/>
    <w:rsid w:val="538B3ADD"/>
    <w:rsid w:val="539058A9"/>
    <w:rsid w:val="539677B2"/>
    <w:rsid w:val="539C5E38"/>
    <w:rsid w:val="53A361E1"/>
    <w:rsid w:val="53AF6E1B"/>
    <w:rsid w:val="53BF5B09"/>
    <w:rsid w:val="53C127F5"/>
    <w:rsid w:val="53C366DB"/>
    <w:rsid w:val="53D2588F"/>
    <w:rsid w:val="53D9371F"/>
    <w:rsid w:val="53DA11A0"/>
    <w:rsid w:val="53E463F8"/>
    <w:rsid w:val="53E804B6"/>
    <w:rsid w:val="53EC273F"/>
    <w:rsid w:val="540A38F2"/>
    <w:rsid w:val="54194508"/>
    <w:rsid w:val="543B3D1A"/>
    <w:rsid w:val="54442DCE"/>
    <w:rsid w:val="544746D8"/>
    <w:rsid w:val="54525967"/>
    <w:rsid w:val="5457545B"/>
    <w:rsid w:val="545974F0"/>
    <w:rsid w:val="545D5EF6"/>
    <w:rsid w:val="545F71FB"/>
    <w:rsid w:val="54673847"/>
    <w:rsid w:val="54687B0A"/>
    <w:rsid w:val="54723212"/>
    <w:rsid w:val="54912AC0"/>
    <w:rsid w:val="54967355"/>
    <w:rsid w:val="54974DD6"/>
    <w:rsid w:val="549B7209"/>
    <w:rsid w:val="54B30376"/>
    <w:rsid w:val="54B6568B"/>
    <w:rsid w:val="54C02717"/>
    <w:rsid w:val="54C7036C"/>
    <w:rsid w:val="54C93027"/>
    <w:rsid w:val="54D526BD"/>
    <w:rsid w:val="54E603D9"/>
    <w:rsid w:val="54E64B55"/>
    <w:rsid w:val="54E95ADA"/>
    <w:rsid w:val="551D7347"/>
    <w:rsid w:val="55280E42"/>
    <w:rsid w:val="553C3366"/>
    <w:rsid w:val="55415B2A"/>
    <w:rsid w:val="555E7C79"/>
    <w:rsid w:val="556D0CEB"/>
    <w:rsid w:val="55826B5A"/>
    <w:rsid w:val="55846FDD"/>
    <w:rsid w:val="55904876"/>
    <w:rsid w:val="559068B8"/>
    <w:rsid w:val="55922A70"/>
    <w:rsid w:val="55997E7C"/>
    <w:rsid w:val="559A58FE"/>
    <w:rsid w:val="559D5943"/>
    <w:rsid w:val="55B828D2"/>
    <w:rsid w:val="55BA107A"/>
    <w:rsid w:val="55C1516E"/>
    <w:rsid w:val="55C44544"/>
    <w:rsid w:val="55C82F4A"/>
    <w:rsid w:val="55CE34BF"/>
    <w:rsid w:val="55D512C4"/>
    <w:rsid w:val="55D73D61"/>
    <w:rsid w:val="55D96206"/>
    <w:rsid w:val="55EE5388"/>
    <w:rsid w:val="55FD211F"/>
    <w:rsid w:val="56001C71"/>
    <w:rsid w:val="56107D57"/>
    <w:rsid w:val="561220C4"/>
    <w:rsid w:val="562E0A57"/>
    <w:rsid w:val="56324B78"/>
    <w:rsid w:val="56360B83"/>
    <w:rsid w:val="56362A73"/>
    <w:rsid w:val="5638384F"/>
    <w:rsid w:val="563A0423"/>
    <w:rsid w:val="563D2602"/>
    <w:rsid w:val="563E640C"/>
    <w:rsid w:val="564D6A26"/>
    <w:rsid w:val="56546BCC"/>
    <w:rsid w:val="56687250"/>
    <w:rsid w:val="566B4E31"/>
    <w:rsid w:val="567B5958"/>
    <w:rsid w:val="568026F8"/>
    <w:rsid w:val="5683367D"/>
    <w:rsid w:val="56847D4E"/>
    <w:rsid w:val="568B6CCD"/>
    <w:rsid w:val="569B0D24"/>
    <w:rsid w:val="56B00CC9"/>
    <w:rsid w:val="56B032E5"/>
    <w:rsid w:val="56C056E0"/>
    <w:rsid w:val="56C608F6"/>
    <w:rsid w:val="56C645BB"/>
    <w:rsid w:val="56C93610"/>
    <w:rsid w:val="56D51E02"/>
    <w:rsid w:val="56DA1B0D"/>
    <w:rsid w:val="56E52644"/>
    <w:rsid w:val="56EC7829"/>
    <w:rsid w:val="56ED52AB"/>
    <w:rsid w:val="56EE2D2C"/>
    <w:rsid w:val="56F34C36"/>
    <w:rsid w:val="56F65BBA"/>
    <w:rsid w:val="5701202D"/>
    <w:rsid w:val="570535AB"/>
    <w:rsid w:val="57081358"/>
    <w:rsid w:val="571764AD"/>
    <w:rsid w:val="57194E75"/>
    <w:rsid w:val="571D387C"/>
    <w:rsid w:val="5722210A"/>
    <w:rsid w:val="572C6094"/>
    <w:rsid w:val="572F729D"/>
    <w:rsid w:val="574F6249"/>
    <w:rsid w:val="57614CEC"/>
    <w:rsid w:val="57653C70"/>
    <w:rsid w:val="57657E05"/>
    <w:rsid w:val="578135A0"/>
    <w:rsid w:val="57877A28"/>
    <w:rsid w:val="57917FB7"/>
    <w:rsid w:val="57936987"/>
    <w:rsid w:val="57A74B4E"/>
    <w:rsid w:val="57A9565E"/>
    <w:rsid w:val="57B60A7E"/>
    <w:rsid w:val="57B97E77"/>
    <w:rsid w:val="57BA337A"/>
    <w:rsid w:val="57C93090"/>
    <w:rsid w:val="57DE00B6"/>
    <w:rsid w:val="57DF3632"/>
    <w:rsid w:val="57E3432C"/>
    <w:rsid w:val="57FA59DE"/>
    <w:rsid w:val="57FC2887"/>
    <w:rsid w:val="580006CC"/>
    <w:rsid w:val="58017371"/>
    <w:rsid w:val="58032874"/>
    <w:rsid w:val="5807127B"/>
    <w:rsid w:val="581A249A"/>
    <w:rsid w:val="581B4698"/>
    <w:rsid w:val="58235328"/>
    <w:rsid w:val="58314A2E"/>
    <w:rsid w:val="58373FC8"/>
    <w:rsid w:val="583A4110"/>
    <w:rsid w:val="58481565"/>
    <w:rsid w:val="58527827"/>
    <w:rsid w:val="58613F84"/>
    <w:rsid w:val="5863030F"/>
    <w:rsid w:val="58813143"/>
    <w:rsid w:val="58941ADC"/>
    <w:rsid w:val="589D0CC7"/>
    <w:rsid w:val="58A21186"/>
    <w:rsid w:val="58C60AF4"/>
    <w:rsid w:val="58C73DA7"/>
    <w:rsid w:val="58D726DD"/>
    <w:rsid w:val="58DB5A44"/>
    <w:rsid w:val="58DD0927"/>
    <w:rsid w:val="58EA6DEB"/>
    <w:rsid w:val="58F16C7A"/>
    <w:rsid w:val="58F3217D"/>
    <w:rsid w:val="59016F14"/>
    <w:rsid w:val="5910752F"/>
    <w:rsid w:val="59243510"/>
    <w:rsid w:val="59281352"/>
    <w:rsid w:val="5934129F"/>
    <w:rsid w:val="59346469"/>
    <w:rsid w:val="593B2571"/>
    <w:rsid w:val="593D23A4"/>
    <w:rsid w:val="59421210"/>
    <w:rsid w:val="5949510A"/>
    <w:rsid w:val="594E7013"/>
    <w:rsid w:val="5955699E"/>
    <w:rsid w:val="59747253"/>
    <w:rsid w:val="597F6157"/>
    <w:rsid w:val="59893975"/>
    <w:rsid w:val="5998290B"/>
    <w:rsid w:val="59A207EA"/>
    <w:rsid w:val="59A92BA5"/>
    <w:rsid w:val="59EE60B2"/>
    <w:rsid w:val="59F16754"/>
    <w:rsid w:val="59F355E1"/>
    <w:rsid w:val="59F93C29"/>
    <w:rsid w:val="59FC0341"/>
    <w:rsid w:val="5A0A1945"/>
    <w:rsid w:val="5A1B7661"/>
    <w:rsid w:val="5A4120AB"/>
    <w:rsid w:val="5A650D5A"/>
    <w:rsid w:val="5A6E1669"/>
    <w:rsid w:val="5A754877"/>
    <w:rsid w:val="5A781F79"/>
    <w:rsid w:val="5A7B3790"/>
    <w:rsid w:val="5A7C06B1"/>
    <w:rsid w:val="5A8D7550"/>
    <w:rsid w:val="5A9E7862"/>
    <w:rsid w:val="5AAA03DA"/>
    <w:rsid w:val="5AB6700D"/>
    <w:rsid w:val="5ABF016F"/>
    <w:rsid w:val="5AC52078"/>
    <w:rsid w:val="5AD05E8B"/>
    <w:rsid w:val="5AD75DEB"/>
    <w:rsid w:val="5AEA4836"/>
    <w:rsid w:val="5B081868"/>
    <w:rsid w:val="5B15697F"/>
    <w:rsid w:val="5B1765FF"/>
    <w:rsid w:val="5B1B5005"/>
    <w:rsid w:val="5B4077C3"/>
    <w:rsid w:val="5B430B0B"/>
    <w:rsid w:val="5B457EB3"/>
    <w:rsid w:val="5B462E8B"/>
    <w:rsid w:val="5B466D84"/>
    <w:rsid w:val="5B4979DE"/>
    <w:rsid w:val="5B5154DF"/>
    <w:rsid w:val="5B540662"/>
    <w:rsid w:val="5B6B2007"/>
    <w:rsid w:val="5B8027AB"/>
    <w:rsid w:val="5B823BAD"/>
    <w:rsid w:val="5B8411B1"/>
    <w:rsid w:val="5B861661"/>
    <w:rsid w:val="5B8A3F0D"/>
    <w:rsid w:val="5B935542"/>
    <w:rsid w:val="5B942339"/>
    <w:rsid w:val="5B944CCF"/>
    <w:rsid w:val="5BA73F4E"/>
    <w:rsid w:val="5BAD7DF7"/>
    <w:rsid w:val="5BBA42BC"/>
    <w:rsid w:val="5BBB1205"/>
    <w:rsid w:val="5BBE0092"/>
    <w:rsid w:val="5BC709A1"/>
    <w:rsid w:val="5BD0382F"/>
    <w:rsid w:val="5BD75CEF"/>
    <w:rsid w:val="5BD801F3"/>
    <w:rsid w:val="5BD827D9"/>
    <w:rsid w:val="5BE61256"/>
    <w:rsid w:val="5BF175E7"/>
    <w:rsid w:val="5BF530EC"/>
    <w:rsid w:val="5BF81170"/>
    <w:rsid w:val="5C070C58"/>
    <w:rsid w:val="5C0C5C12"/>
    <w:rsid w:val="5C0D5892"/>
    <w:rsid w:val="5C12559D"/>
    <w:rsid w:val="5C1F35AE"/>
    <w:rsid w:val="5C235838"/>
    <w:rsid w:val="5C3F2C9E"/>
    <w:rsid w:val="5C4F1B7F"/>
    <w:rsid w:val="5C4F5402"/>
    <w:rsid w:val="5C510905"/>
    <w:rsid w:val="5C5F7340"/>
    <w:rsid w:val="5C725490"/>
    <w:rsid w:val="5C7936A7"/>
    <w:rsid w:val="5C7E6E4B"/>
    <w:rsid w:val="5C8445D7"/>
    <w:rsid w:val="5C8567D6"/>
    <w:rsid w:val="5C915E6B"/>
    <w:rsid w:val="5CA81E6B"/>
    <w:rsid w:val="5CA85A91"/>
    <w:rsid w:val="5CA918B9"/>
    <w:rsid w:val="5CAD799A"/>
    <w:rsid w:val="5CC30330"/>
    <w:rsid w:val="5CC4446B"/>
    <w:rsid w:val="5CF63611"/>
    <w:rsid w:val="5CFD28C5"/>
    <w:rsid w:val="5CFF3F21"/>
    <w:rsid w:val="5D1773C9"/>
    <w:rsid w:val="5D1C3851"/>
    <w:rsid w:val="5D211ED7"/>
    <w:rsid w:val="5D21575A"/>
    <w:rsid w:val="5D2163B9"/>
    <w:rsid w:val="5D272FC5"/>
    <w:rsid w:val="5D2E7D51"/>
    <w:rsid w:val="5D3024F2"/>
    <w:rsid w:val="5D3F67D3"/>
    <w:rsid w:val="5D46673B"/>
    <w:rsid w:val="5D497818"/>
    <w:rsid w:val="5D4A262C"/>
    <w:rsid w:val="5D4C079D"/>
    <w:rsid w:val="5D5700A3"/>
    <w:rsid w:val="5D5B2BBB"/>
    <w:rsid w:val="5D613370"/>
    <w:rsid w:val="5D661F48"/>
    <w:rsid w:val="5D6E585A"/>
    <w:rsid w:val="5D775150"/>
    <w:rsid w:val="5D833CEE"/>
    <w:rsid w:val="5D8C4E0A"/>
    <w:rsid w:val="5D923B8C"/>
    <w:rsid w:val="5D975399"/>
    <w:rsid w:val="5DBB4148"/>
    <w:rsid w:val="5DC9299A"/>
    <w:rsid w:val="5DD44A9B"/>
    <w:rsid w:val="5DD71A06"/>
    <w:rsid w:val="5DE6390B"/>
    <w:rsid w:val="5DE71B9B"/>
    <w:rsid w:val="5DF50286"/>
    <w:rsid w:val="5DF666F9"/>
    <w:rsid w:val="5DFE1C3D"/>
    <w:rsid w:val="5E0821A5"/>
    <w:rsid w:val="5E0F1A19"/>
    <w:rsid w:val="5E2152FD"/>
    <w:rsid w:val="5E256AFA"/>
    <w:rsid w:val="5E2A2125"/>
    <w:rsid w:val="5E2A5245"/>
    <w:rsid w:val="5E3A4775"/>
    <w:rsid w:val="5E4F1073"/>
    <w:rsid w:val="5E515E4C"/>
    <w:rsid w:val="5E5B1B31"/>
    <w:rsid w:val="5E615ED4"/>
    <w:rsid w:val="5E65126A"/>
    <w:rsid w:val="5E780A04"/>
    <w:rsid w:val="5E7C4953"/>
    <w:rsid w:val="5E910E34"/>
    <w:rsid w:val="5E9F6A8D"/>
    <w:rsid w:val="5EAB15FA"/>
    <w:rsid w:val="5EB5510D"/>
    <w:rsid w:val="5EB635F2"/>
    <w:rsid w:val="5EB86AF5"/>
    <w:rsid w:val="5EBF6480"/>
    <w:rsid w:val="5ED837A7"/>
    <w:rsid w:val="5EFF150E"/>
    <w:rsid w:val="5F121D6F"/>
    <w:rsid w:val="5F1E209F"/>
    <w:rsid w:val="5F276DA9"/>
    <w:rsid w:val="5F2922AC"/>
    <w:rsid w:val="5F3715C2"/>
    <w:rsid w:val="5F390348"/>
    <w:rsid w:val="5F3B6A5A"/>
    <w:rsid w:val="5F4750E0"/>
    <w:rsid w:val="5F517BED"/>
    <w:rsid w:val="5F7C42B5"/>
    <w:rsid w:val="5F857143"/>
    <w:rsid w:val="5F8800C7"/>
    <w:rsid w:val="5F8B241C"/>
    <w:rsid w:val="5F8C30B2"/>
    <w:rsid w:val="5F8C7557"/>
    <w:rsid w:val="5F957C74"/>
    <w:rsid w:val="5F9B3B4B"/>
    <w:rsid w:val="5F9D47EA"/>
    <w:rsid w:val="5FA3583A"/>
    <w:rsid w:val="5FA9244C"/>
    <w:rsid w:val="5FAD5429"/>
    <w:rsid w:val="5FB721A3"/>
    <w:rsid w:val="5FB92148"/>
    <w:rsid w:val="5FDD3055"/>
    <w:rsid w:val="5FE96E67"/>
    <w:rsid w:val="5FEB0C48"/>
    <w:rsid w:val="5FF02075"/>
    <w:rsid w:val="5FFD5B08"/>
    <w:rsid w:val="600A1215"/>
    <w:rsid w:val="6012222A"/>
    <w:rsid w:val="60190465"/>
    <w:rsid w:val="602B6B3D"/>
    <w:rsid w:val="60335FE2"/>
    <w:rsid w:val="604575B0"/>
    <w:rsid w:val="604A5C07"/>
    <w:rsid w:val="604F208F"/>
    <w:rsid w:val="60544BD3"/>
    <w:rsid w:val="60597004"/>
    <w:rsid w:val="60672FB9"/>
    <w:rsid w:val="60685AE3"/>
    <w:rsid w:val="60697CFD"/>
    <w:rsid w:val="606D1EDE"/>
    <w:rsid w:val="607328D4"/>
    <w:rsid w:val="6079430E"/>
    <w:rsid w:val="60842EB0"/>
    <w:rsid w:val="608A69F1"/>
    <w:rsid w:val="608C6719"/>
    <w:rsid w:val="60A41892"/>
    <w:rsid w:val="60A67452"/>
    <w:rsid w:val="60AD5CAC"/>
    <w:rsid w:val="60BE5EB2"/>
    <w:rsid w:val="60C24F4E"/>
    <w:rsid w:val="60C765FD"/>
    <w:rsid w:val="60CE3C62"/>
    <w:rsid w:val="60CF386D"/>
    <w:rsid w:val="60D04DCB"/>
    <w:rsid w:val="60DC76F4"/>
    <w:rsid w:val="60DE0679"/>
    <w:rsid w:val="60E24E81"/>
    <w:rsid w:val="60E27A91"/>
    <w:rsid w:val="60F6674E"/>
    <w:rsid w:val="610015D3"/>
    <w:rsid w:val="610408B9"/>
    <w:rsid w:val="61051BBD"/>
    <w:rsid w:val="6109319A"/>
    <w:rsid w:val="61132CDC"/>
    <w:rsid w:val="611D39E1"/>
    <w:rsid w:val="61281812"/>
    <w:rsid w:val="6136238C"/>
    <w:rsid w:val="61442EE7"/>
    <w:rsid w:val="61537C46"/>
    <w:rsid w:val="615D4CDD"/>
    <w:rsid w:val="616366D4"/>
    <w:rsid w:val="61651BD7"/>
    <w:rsid w:val="616C4DE5"/>
    <w:rsid w:val="6173696E"/>
    <w:rsid w:val="61750E69"/>
    <w:rsid w:val="617607B4"/>
    <w:rsid w:val="617A7D6C"/>
    <w:rsid w:val="617B3D7A"/>
    <w:rsid w:val="618E5E5A"/>
    <w:rsid w:val="619A462F"/>
    <w:rsid w:val="619B42AF"/>
    <w:rsid w:val="61A161B8"/>
    <w:rsid w:val="61A306B9"/>
    <w:rsid w:val="61AA30FD"/>
    <w:rsid w:val="61AC4E41"/>
    <w:rsid w:val="61AF2F50"/>
    <w:rsid w:val="61B16453"/>
    <w:rsid w:val="61B86097"/>
    <w:rsid w:val="61BF3DB8"/>
    <w:rsid w:val="61C52AFE"/>
    <w:rsid w:val="61D23CDA"/>
    <w:rsid w:val="61D87997"/>
    <w:rsid w:val="61EA78B2"/>
    <w:rsid w:val="61F26E3A"/>
    <w:rsid w:val="62004DAE"/>
    <w:rsid w:val="62292C19"/>
    <w:rsid w:val="623C3567"/>
    <w:rsid w:val="623E539F"/>
    <w:rsid w:val="62444AC8"/>
    <w:rsid w:val="62595967"/>
    <w:rsid w:val="62602B8F"/>
    <w:rsid w:val="626165F7"/>
    <w:rsid w:val="62664272"/>
    <w:rsid w:val="62695C01"/>
    <w:rsid w:val="626D2409"/>
    <w:rsid w:val="628362D0"/>
    <w:rsid w:val="62996751"/>
    <w:rsid w:val="62A34AE2"/>
    <w:rsid w:val="62AA7CF0"/>
    <w:rsid w:val="62AB1EEE"/>
    <w:rsid w:val="62AE2D6F"/>
    <w:rsid w:val="62B02AED"/>
    <w:rsid w:val="62B1767B"/>
    <w:rsid w:val="62B21879"/>
    <w:rsid w:val="62BA4707"/>
    <w:rsid w:val="62C06045"/>
    <w:rsid w:val="62C16FAC"/>
    <w:rsid w:val="62C31F7F"/>
    <w:rsid w:val="62CB0919"/>
    <w:rsid w:val="62D27B7C"/>
    <w:rsid w:val="62DE52B2"/>
    <w:rsid w:val="62DF3642"/>
    <w:rsid w:val="62EB58F4"/>
    <w:rsid w:val="62F01A4F"/>
    <w:rsid w:val="62FA2F80"/>
    <w:rsid w:val="630E35BC"/>
    <w:rsid w:val="63130619"/>
    <w:rsid w:val="63142770"/>
    <w:rsid w:val="63302147"/>
    <w:rsid w:val="63382DD7"/>
    <w:rsid w:val="63554889"/>
    <w:rsid w:val="636E0014"/>
    <w:rsid w:val="63731937"/>
    <w:rsid w:val="6378056A"/>
    <w:rsid w:val="638A790F"/>
    <w:rsid w:val="638E5D64"/>
    <w:rsid w:val="63901267"/>
    <w:rsid w:val="639D4CF9"/>
    <w:rsid w:val="63A26C03"/>
    <w:rsid w:val="63A9438F"/>
    <w:rsid w:val="63AC23B4"/>
    <w:rsid w:val="63B22CBE"/>
    <w:rsid w:val="63B73B36"/>
    <w:rsid w:val="63B80E7F"/>
    <w:rsid w:val="63D80349"/>
    <w:rsid w:val="63DF4869"/>
    <w:rsid w:val="63E97C4A"/>
    <w:rsid w:val="63F02116"/>
    <w:rsid w:val="63F02585"/>
    <w:rsid w:val="63F71F10"/>
    <w:rsid w:val="63F86642"/>
    <w:rsid w:val="640042AA"/>
    <w:rsid w:val="64090C82"/>
    <w:rsid w:val="640B2DAF"/>
    <w:rsid w:val="641E1706"/>
    <w:rsid w:val="64212D54"/>
    <w:rsid w:val="642C4FB0"/>
    <w:rsid w:val="643364F2"/>
    <w:rsid w:val="64393C7E"/>
    <w:rsid w:val="64467CD3"/>
    <w:rsid w:val="64760260"/>
    <w:rsid w:val="648065F1"/>
    <w:rsid w:val="648A6F00"/>
    <w:rsid w:val="64964564"/>
    <w:rsid w:val="649877B2"/>
    <w:rsid w:val="649E0BB1"/>
    <w:rsid w:val="64A801CE"/>
    <w:rsid w:val="64AD61BC"/>
    <w:rsid w:val="64BA069F"/>
    <w:rsid w:val="64BA1C4E"/>
    <w:rsid w:val="64BC5151"/>
    <w:rsid w:val="64C1494D"/>
    <w:rsid w:val="64D811FE"/>
    <w:rsid w:val="64DA7F84"/>
    <w:rsid w:val="64EB5CA0"/>
    <w:rsid w:val="64F40B2E"/>
    <w:rsid w:val="65293587"/>
    <w:rsid w:val="652C59DF"/>
    <w:rsid w:val="652D418B"/>
    <w:rsid w:val="652E1C0D"/>
    <w:rsid w:val="65304D93"/>
    <w:rsid w:val="653F1EA7"/>
    <w:rsid w:val="65434E15"/>
    <w:rsid w:val="65440B7B"/>
    <w:rsid w:val="6548383B"/>
    <w:rsid w:val="654B153D"/>
    <w:rsid w:val="65532AA7"/>
    <w:rsid w:val="65567555"/>
    <w:rsid w:val="65625F7D"/>
    <w:rsid w:val="65644665"/>
    <w:rsid w:val="656E627A"/>
    <w:rsid w:val="656F2DF8"/>
    <w:rsid w:val="658B4525"/>
    <w:rsid w:val="65B06CE3"/>
    <w:rsid w:val="65B14764"/>
    <w:rsid w:val="65B31E66"/>
    <w:rsid w:val="65D56B67"/>
    <w:rsid w:val="65DB75F1"/>
    <w:rsid w:val="65DF1188"/>
    <w:rsid w:val="65E15748"/>
    <w:rsid w:val="65E33697"/>
    <w:rsid w:val="65E75A9A"/>
    <w:rsid w:val="65EA6944"/>
    <w:rsid w:val="65EC5602"/>
    <w:rsid w:val="65EE67C8"/>
    <w:rsid w:val="65F94B59"/>
    <w:rsid w:val="65FF435D"/>
    <w:rsid w:val="66001F65"/>
    <w:rsid w:val="66052FAC"/>
    <w:rsid w:val="66082BF5"/>
    <w:rsid w:val="660D37F9"/>
    <w:rsid w:val="66122496"/>
    <w:rsid w:val="66131902"/>
    <w:rsid w:val="66246CA2"/>
    <w:rsid w:val="663319D5"/>
    <w:rsid w:val="66344D3E"/>
    <w:rsid w:val="663941C8"/>
    <w:rsid w:val="664D45E3"/>
    <w:rsid w:val="66564EF2"/>
    <w:rsid w:val="66716DA1"/>
    <w:rsid w:val="667322A4"/>
    <w:rsid w:val="667941AD"/>
    <w:rsid w:val="667B76B0"/>
    <w:rsid w:val="668001BE"/>
    <w:rsid w:val="668474CD"/>
    <w:rsid w:val="668B794B"/>
    <w:rsid w:val="66952E46"/>
    <w:rsid w:val="6697332D"/>
    <w:rsid w:val="669F0B6A"/>
    <w:rsid w:val="66A32DF3"/>
    <w:rsid w:val="66A9277E"/>
    <w:rsid w:val="66AB2E08"/>
    <w:rsid w:val="66AB7181"/>
    <w:rsid w:val="66AC3703"/>
    <w:rsid w:val="66B37CCD"/>
    <w:rsid w:val="66B6138C"/>
    <w:rsid w:val="66B83C92"/>
    <w:rsid w:val="66CC4274"/>
    <w:rsid w:val="66D877A1"/>
    <w:rsid w:val="66E369B3"/>
    <w:rsid w:val="66E36E0F"/>
    <w:rsid w:val="66E77065"/>
    <w:rsid w:val="66F128D5"/>
    <w:rsid w:val="66FA5A00"/>
    <w:rsid w:val="670D7F7C"/>
    <w:rsid w:val="672471EC"/>
    <w:rsid w:val="672917F1"/>
    <w:rsid w:val="672A3FD1"/>
    <w:rsid w:val="67352362"/>
    <w:rsid w:val="67356ADF"/>
    <w:rsid w:val="673D776E"/>
    <w:rsid w:val="67405CEC"/>
    <w:rsid w:val="67475AFF"/>
    <w:rsid w:val="674E41C6"/>
    <w:rsid w:val="6750098D"/>
    <w:rsid w:val="67562897"/>
    <w:rsid w:val="67570318"/>
    <w:rsid w:val="675F65EF"/>
    <w:rsid w:val="6764762E"/>
    <w:rsid w:val="677101EA"/>
    <w:rsid w:val="67965BDA"/>
    <w:rsid w:val="679B1D06"/>
    <w:rsid w:val="679D5209"/>
    <w:rsid w:val="67A0618E"/>
    <w:rsid w:val="67AA4A72"/>
    <w:rsid w:val="67B32C30"/>
    <w:rsid w:val="67B71DDF"/>
    <w:rsid w:val="67D350AF"/>
    <w:rsid w:val="67D615CC"/>
    <w:rsid w:val="67DC6FFD"/>
    <w:rsid w:val="67DF0376"/>
    <w:rsid w:val="67E31201"/>
    <w:rsid w:val="67E54526"/>
    <w:rsid w:val="67E62186"/>
    <w:rsid w:val="67F260FC"/>
    <w:rsid w:val="67F85DF9"/>
    <w:rsid w:val="67FB68A8"/>
    <w:rsid w:val="68002D30"/>
    <w:rsid w:val="68184B53"/>
    <w:rsid w:val="683154BF"/>
    <w:rsid w:val="68326D82"/>
    <w:rsid w:val="6836320A"/>
    <w:rsid w:val="68410697"/>
    <w:rsid w:val="684E26F2"/>
    <w:rsid w:val="685314B5"/>
    <w:rsid w:val="6855023B"/>
    <w:rsid w:val="68822004"/>
    <w:rsid w:val="68896522"/>
    <w:rsid w:val="688C6E6F"/>
    <w:rsid w:val="6890193C"/>
    <w:rsid w:val="689F146C"/>
    <w:rsid w:val="68A32539"/>
    <w:rsid w:val="68A72D6F"/>
    <w:rsid w:val="68B422E2"/>
    <w:rsid w:val="68B73D94"/>
    <w:rsid w:val="68BE43E7"/>
    <w:rsid w:val="68C00A0C"/>
    <w:rsid w:val="68E72403"/>
    <w:rsid w:val="68EB61B0"/>
    <w:rsid w:val="68EE7135"/>
    <w:rsid w:val="68F60DA3"/>
    <w:rsid w:val="68F954C6"/>
    <w:rsid w:val="68FC0C10"/>
    <w:rsid w:val="6901117A"/>
    <w:rsid w:val="690B1C18"/>
    <w:rsid w:val="691205EE"/>
    <w:rsid w:val="69136070"/>
    <w:rsid w:val="691C4781"/>
    <w:rsid w:val="6921668A"/>
    <w:rsid w:val="69291E42"/>
    <w:rsid w:val="69305620"/>
    <w:rsid w:val="693350A2"/>
    <w:rsid w:val="69351AA8"/>
    <w:rsid w:val="693B6F99"/>
    <w:rsid w:val="69404167"/>
    <w:rsid w:val="69430DBD"/>
    <w:rsid w:val="694418B7"/>
    <w:rsid w:val="694542C0"/>
    <w:rsid w:val="69482CC7"/>
    <w:rsid w:val="694E29D2"/>
    <w:rsid w:val="695113D8"/>
    <w:rsid w:val="6955100D"/>
    <w:rsid w:val="695958FD"/>
    <w:rsid w:val="695E51D0"/>
    <w:rsid w:val="6960616F"/>
    <w:rsid w:val="696F2687"/>
    <w:rsid w:val="697355CD"/>
    <w:rsid w:val="6983542A"/>
    <w:rsid w:val="698C4031"/>
    <w:rsid w:val="69966649"/>
    <w:rsid w:val="69AA0425"/>
    <w:rsid w:val="69AA5692"/>
    <w:rsid w:val="69AC0E07"/>
    <w:rsid w:val="69B00F7F"/>
    <w:rsid w:val="69B71134"/>
    <w:rsid w:val="69C61B1F"/>
    <w:rsid w:val="69F96048"/>
    <w:rsid w:val="6A017A87"/>
    <w:rsid w:val="6A025978"/>
    <w:rsid w:val="6A073541"/>
    <w:rsid w:val="6A08627C"/>
    <w:rsid w:val="6A0D3D09"/>
    <w:rsid w:val="6A0D6AFB"/>
    <w:rsid w:val="6A2D5314"/>
    <w:rsid w:val="6A3137ED"/>
    <w:rsid w:val="6A420032"/>
    <w:rsid w:val="6A437A66"/>
    <w:rsid w:val="6A763739"/>
    <w:rsid w:val="6A790E3A"/>
    <w:rsid w:val="6A7C5642"/>
    <w:rsid w:val="6A811ACA"/>
    <w:rsid w:val="6A83645F"/>
    <w:rsid w:val="6A9B53A7"/>
    <w:rsid w:val="6A9C1ED3"/>
    <w:rsid w:val="6AA06AFB"/>
    <w:rsid w:val="6AAD1694"/>
    <w:rsid w:val="6AAF4015"/>
    <w:rsid w:val="6ABD3732"/>
    <w:rsid w:val="6AD050CC"/>
    <w:rsid w:val="6AD26B55"/>
    <w:rsid w:val="6ADF4062"/>
    <w:rsid w:val="6AE804B2"/>
    <w:rsid w:val="6AEA5C76"/>
    <w:rsid w:val="6AEC1179"/>
    <w:rsid w:val="6AF14093"/>
    <w:rsid w:val="6AF77E0B"/>
    <w:rsid w:val="6B0542A1"/>
    <w:rsid w:val="6B0A61AB"/>
    <w:rsid w:val="6B0D7A86"/>
    <w:rsid w:val="6B117E7A"/>
    <w:rsid w:val="6B180D44"/>
    <w:rsid w:val="6B1B1D84"/>
    <w:rsid w:val="6B277FF0"/>
    <w:rsid w:val="6B3218ED"/>
    <w:rsid w:val="6B346A0B"/>
    <w:rsid w:val="6B400723"/>
    <w:rsid w:val="6B492C20"/>
    <w:rsid w:val="6B4D037D"/>
    <w:rsid w:val="6B4D7F19"/>
    <w:rsid w:val="6B4E655D"/>
    <w:rsid w:val="6B593D2B"/>
    <w:rsid w:val="6B5A2AAD"/>
    <w:rsid w:val="6B5C5516"/>
    <w:rsid w:val="6B6C07CE"/>
    <w:rsid w:val="6B7D64E9"/>
    <w:rsid w:val="6B807AC9"/>
    <w:rsid w:val="6B851CDE"/>
    <w:rsid w:val="6B920DA7"/>
    <w:rsid w:val="6B933BC1"/>
    <w:rsid w:val="6B955A43"/>
    <w:rsid w:val="6BA17297"/>
    <w:rsid w:val="6BA30EF6"/>
    <w:rsid w:val="6BB54BFD"/>
    <w:rsid w:val="6BC0300C"/>
    <w:rsid w:val="6BCC3F02"/>
    <w:rsid w:val="6BD15F74"/>
    <w:rsid w:val="6BD55553"/>
    <w:rsid w:val="6BD82D5E"/>
    <w:rsid w:val="6BE412BB"/>
    <w:rsid w:val="6BE82315"/>
    <w:rsid w:val="6BEE421F"/>
    <w:rsid w:val="6BEF0F25"/>
    <w:rsid w:val="6BF306A7"/>
    <w:rsid w:val="6C05601A"/>
    <w:rsid w:val="6C0F08F5"/>
    <w:rsid w:val="6C281228"/>
    <w:rsid w:val="6C323D0A"/>
    <w:rsid w:val="6C3A689C"/>
    <w:rsid w:val="6C4003CA"/>
    <w:rsid w:val="6C4057D2"/>
    <w:rsid w:val="6C5267A4"/>
    <w:rsid w:val="6C5E0842"/>
    <w:rsid w:val="6C670665"/>
    <w:rsid w:val="6C6B706C"/>
    <w:rsid w:val="6C734478"/>
    <w:rsid w:val="6C771BCC"/>
    <w:rsid w:val="6C7D1461"/>
    <w:rsid w:val="6C826180"/>
    <w:rsid w:val="6CA1677F"/>
    <w:rsid w:val="6CAF20DF"/>
    <w:rsid w:val="6CB12554"/>
    <w:rsid w:val="6CB51A69"/>
    <w:rsid w:val="6CBB3973"/>
    <w:rsid w:val="6CBF2D17"/>
    <w:rsid w:val="6CD22D2B"/>
    <w:rsid w:val="6CD5451D"/>
    <w:rsid w:val="6CE36503"/>
    <w:rsid w:val="6CE5593D"/>
    <w:rsid w:val="6CEE7645"/>
    <w:rsid w:val="6D120AFE"/>
    <w:rsid w:val="6D1A178E"/>
    <w:rsid w:val="6D1F19E0"/>
    <w:rsid w:val="6D3754BB"/>
    <w:rsid w:val="6D3E4E45"/>
    <w:rsid w:val="6D446D4F"/>
    <w:rsid w:val="6D4651D9"/>
    <w:rsid w:val="6D4A04D4"/>
    <w:rsid w:val="6D4E0963"/>
    <w:rsid w:val="6D516AD9"/>
    <w:rsid w:val="6D547FBE"/>
    <w:rsid w:val="6D552910"/>
    <w:rsid w:val="6D624EBA"/>
    <w:rsid w:val="6D6A4A10"/>
    <w:rsid w:val="6D7875A9"/>
    <w:rsid w:val="6D8645F5"/>
    <w:rsid w:val="6D9F7468"/>
    <w:rsid w:val="6DA203ED"/>
    <w:rsid w:val="6DA66DF3"/>
    <w:rsid w:val="6DAD2EFB"/>
    <w:rsid w:val="6DC05A56"/>
    <w:rsid w:val="6DCD1231"/>
    <w:rsid w:val="6DCF7FB8"/>
    <w:rsid w:val="6DDB28DC"/>
    <w:rsid w:val="6DE00D9A"/>
    <w:rsid w:val="6DF664C3"/>
    <w:rsid w:val="6DFC29AA"/>
    <w:rsid w:val="6DFC64FD"/>
    <w:rsid w:val="6E000787"/>
    <w:rsid w:val="6E0158BC"/>
    <w:rsid w:val="6E0D1308"/>
    <w:rsid w:val="6E1C392B"/>
    <w:rsid w:val="6E2460C5"/>
    <w:rsid w:val="6E3C2B6A"/>
    <w:rsid w:val="6E3C6F4B"/>
    <w:rsid w:val="6E557E91"/>
    <w:rsid w:val="6E5B289A"/>
    <w:rsid w:val="6E606222"/>
    <w:rsid w:val="6E7617DF"/>
    <w:rsid w:val="6E7838C8"/>
    <w:rsid w:val="6E7B2183"/>
    <w:rsid w:val="6E827A5B"/>
    <w:rsid w:val="6E8354DD"/>
    <w:rsid w:val="6E961E29"/>
    <w:rsid w:val="6E9666FC"/>
    <w:rsid w:val="6E990B0E"/>
    <w:rsid w:val="6E9C0605"/>
    <w:rsid w:val="6E9D6087"/>
    <w:rsid w:val="6E9F1ECE"/>
    <w:rsid w:val="6EA43493"/>
    <w:rsid w:val="6EAA0C20"/>
    <w:rsid w:val="6EB16DCC"/>
    <w:rsid w:val="6EBC0B3A"/>
    <w:rsid w:val="6EBC693B"/>
    <w:rsid w:val="6EC62652"/>
    <w:rsid w:val="6ED461E0"/>
    <w:rsid w:val="6EFB3EA2"/>
    <w:rsid w:val="6EFC67D6"/>
    <w:rsid w:val="6F0A21A9"/>
    <w:rsid w:val="6F181253"/>
    <w:rsid w:val="6F1C29E9"/>
    <w:rsid w:val="6F211D78"/>
    <w:rsid w:val="6F252AE8"/>
    <w:rsid w:val="6F3A720A"/>
    <w:rsid w:val="6F483FA1"/>
    <w:rsid w:val="6F5A1CBD"/>
    <w:rsid w:val="6F6D675F"/>
    <w:rsid w:val="6F780E59"/>
    <w:rsid w:val="6F807C80"/>
    <w:rsid w:val="6F817D7A"/>
    <w:rsid w:val="6F83507F"/>
    <w:rsid w:val="6F873A86"/>
    <w:rsid w:val="6F89750C"/>
    <w:rsid w:val="6F96629E"/>
    <w:rsid w:val="6FA17EB3"/>
    <w:rsid w:val="6FB72056"/>
    <w:rsid w:val="6FBE1CEE"/>
    <w:rsid w:val="6FBF0D8B"/>
    <w:rsid w:val="6FC21160"/>
    <w:rsid w:val="6FD51606"/>
    <w:rsid w:val="6FDF5396"/>
    <w:rsid w:val="6FE03477"/>
    <w:rsid w:val="6FE62BA6"/>
    <w:rsid w:val="6FEB702D"/>
    <w:rsid w:val="6FF6064B"/>
    <w:rsid w:val="6FFA3DC5"/>
    <w:rsid w:val="7000374F"/>
    <w:rsid w:val="701941DB"/>
    <w:rsid w:val="70275B8D"/>
    <w:rsid w:val="702E401B"/>
    <w:rsid w:val="704476BC"/>
    <w:rsid w:val="70527CD6"/>
    <w:rsid w:val="70535AAB"/>
    <w:rsid w:val="70541EDB"/>
    <w:rsid w:val="705B72E1"/>
    <w:rsid w:val="705D0266"/>
    <w:rsid w:val="705F3ABB"/>
    <w:rsid w:val="708C3333"/>
    <w:rsid w:val="708F2DB5"/>
    <w:rsid w:val="70923CBE"/>
    <w:rsid w:val="70953C43"/>
    <w:rsid w:val="70975011"/>
    <w:rsid w:val="709822E2"/>
    <w:rsid w:val="70A51CDF"/>
    <w:rsid w:val="70A73548"/>
    <w:rsid w:val="70A805B1"/>
    <w:rsid w:val="70A90294"/>
    <w:rsid w:val="70AC5DE7"/>
    <w:rsid w:val="70B40C75"/>
    <w:rsid w:val="70CC675B"/>
    <w:rsid w:val="70CD5F70"/>
    <w:rsid w:val="70D23AA8"/>
    <w:rsid w:val="70DC7377"/>
    <w:rsid w:val="70E33DD8"/>
    <w:rsid w:val="70ED20D3"/>
    <w:rsid w:val="70ED37E8"/>
    <w:rsid w:val="70F95F3E"/>
    <w:rsid w:val="70FA6605"/>
    <w:rsid w:val="710032F2"/>
    <w:rsid w:val="710B3F05"/>
    <w:rsid w:val="710E5E8B"/>
    <w:rsid w:val="711716ED"/>
    <w:rsid w:val="711723C8"/>
    <w:rsid w:val="7120168E"/>
    <w:rsid w:val="71230764"/>
    <w:rsid w:val="7126145F"/>
    <w:rsid w:val="712B79BA"/>
    <w:rsid w:val="71386CCF"/>
    <w:rsid w:val="71525FA3"/>
    <w:rsid w:val="71551092"/>
    <w:rsid w:val="715722E3"/>
    <w:rsid w:val="7167651A"/>
    <w:rsid w:val="716F4C2B"/>
    <w:rsid w:val="716F71A9"/>
    <w:rsid w:val="71761B94"/>
    <w:rsid w:val="718C2ED6"/>
    <w:rsid w:val="718E03AD"/>
    <w:rsid w:val="71A208FD"/>
    <w:rsid w:val="71A327A7"/>
    <w:rsid w:val="71A70160"/>
    <w:rsid w:val="71C07EAD"/>
    <w:rsid w:val="71CA47BA"/>
    <w:rsid w:val="71CB1AC1"/>
    <w:rsid w:val="71EC41F4"/>
    <w:rsid w:val="71F61AF3"/>
    <w:rsid w:val="72010916"/>
    <w:rsid w:val="720408C5"/>
    <w:rsid w:val="720A7028"/>
    <w:rsid w:val="720E5A2E"/>
    <w:rsid w:val="7229149B"/>
    <w:rsid w:val="723B4181"/>
    <w:rsid w:val="723E657D"/>
    <w:rsid w:val="72430486"/>
    <w:rsid w:val="72442804"/>
    <w:rsid w:val="72485775"/>
    <w:rsid w:val="724B2010"/>
    <w:rsid w:val="725716A5"/>
    <w:rsid w:val="725C35AF"/>
    <w:rsid w:val="725E6AB2"/>
    <w:rsid w:val="726B0346"/>
    <w:rsid w:val="726C0FCA"/>
    <w:rsid w:val="727308B2"/>
    <w:rsid w:val="72827F6B"/>
    <w:rsid w:val="728359ED"/>
    <w:rsid w:val="72B461BC"/>
    <w:rsid w:val="72CF1BB4"/>
    <w:rsid w:val="72E5220E"/>
    <w:rsid w:val="72F01D3C"/>
    <w:rsid w:val="72F44A27"/>
    <w:rsid w:val="72FE5336"/>
    <w:rsid w:val="73020A75"/>
    <w:rsid w:val="73054CC1"/>
    <w:rsid w:val="730B3906"/>
    <w:rsid w:val="730C6AEB"/>
    <w:rsid w:val="730E55D1"/>
    <w:rsid w:val="731068D5"/>
    <w:rsid w:val="73193962"/>
    <w:rsid w:val="73220FDB"/>
    <w:rsid w:val="73252807"/>
    <w:rsid w:val="7328617A"/>
    <w:rsid w:val="733F5C5C"/>
    <w:rsid w:val="7342775A"/>
    <w:rsid w:val="734A596E"/>
    <w:rsid w:val="735B7C4E"/>
    <w:rsid w:val="735F1ED8"/>
    <w:rsid w:val="73607959"/>
    <w:rsid w:val="73626D4E"/>
    <w:rsid w:val="736321F0"/>
    <w:rsid w:val="736E48A4"/>
    <w:rsid w:val="73761AFD"/>
    <w:rsid w:val="73793854"/>
    <w:rsid w:val="737C3697"/>
    <w:rsid w:val="73830E13"/>
    <w:rsid w:val="73994230"/>
    <w:rsid w:val="73B83476"/>
    <w:rsid w:val="73C43DFB"/>
    <w:rsid w:val="73C86084"/>
    <w:rsid w:val="73D31E97"/>
    <w:rsid w:val="73D55291"/>
    <w:rsid w:val="73E076BC"/>
    <w:rsid w:val="73E576E6"/>
    <w:rsid w:val="73E630B6"/>
    <w:rsid w:val="73F7554E"/>
    <w:rsid w:val="742045A5"/>
    <w:rsid w:val="74332732"/>
    <w:rsid w:val="74337932"/>
    <w:rsid w:val="7437463D"/>
    <w:rsid w:val="7453071F"/>
    <w:rsid w:val="746A200A"/>
    <w:rsid w:val="746E7BF3"/>
    <w:rsid w:val="74713467"/>
    <w:rsid w:val="7471601F"/>
    <w:rsid w:val="74883046"/>
    <w:rsid w:val="748B05CC"/>
    <w:rsid w:val="74920FD0"/>
    <w:rsid w:val="74936A51"/>
    <w:rsid w:val="7499095B"/>
    <w:rsid w:val="749F1FF4"/>
    <w:rsid w:val="74A278C7"/>
    <w:rsid w:val="74A740BE"/>
    <w:rsid w:val="74B87FBF"/>
    <w:rsid w:val="74BB0B0F"/>
    <w:rsid w:val="74CA112A"/>
    <w:rsid w:val="74DA4745"/>
    <w:rsid w:val="74DD3986"/>
    <w:rsid w:val="74F668B2"/>
    <w:rsid w:val="75084492"/>
    <w:rsid w:val="75331EE9"/>
    <w:rsid w:val="753F16D5"/>
    <w:rsid w:val="75442FF2"/>
    <w:rsid w:val="754C7F64"/>
    <w:rsid w:val="755B2C17"/>
    <w:rsid w:val="756225A2"/>
    <w:rsid w:val="756B769E"/>
    <w:rsid w:val="756D040C"/>
    <w:rsid w:val="75787FC9"/>
    <w:rsid w:val="757B0F4D"/>
    <w:rsid w:val="757E664F"/>
    <w:rsid w:val="75843DDB"/>
    <w:rsid w:val="759252EF"/>
    <w:rsid w:val="75A1338B"/>
    <w:rsid w:val="75C116C2"/>
    <w:rsid w:val="75D27E22"/>
    <w:rsid w:val="75D44E5F"/>
    <w:rsid w:val="75D924FB"/>
    <w:rsid w:val="75DB69E8"/>
    <w:rsid w:val="75F9181C"/>
    <w:rsid w:val="761764A5"/>
    <w:rsid w:val="761D56F4"/>
    <w:rsid w:val="7623412A"/>
    <w:rsid w:val="762400E1"/>
    <w:rsid w:val="762C364F"/>
    <w:rsid w:val="76377102"/>
    <w:rsid w:val="763B4950"/>
    <w:rsid w:val="765D1540"/>
    <w:rsid w:val="76606C42"/>
    <w:rsid w:val="76691DBF"/>
    <w:rsid w:val="76970420"/>
    <w:rsid w:val="76A72C39"/>
    <w:rsid w:val="76A9033B"/>
    <w:rsid w:val="76B039F6"/>
    <w:rsid w:val="76C54A39"/>
    <w:rsid w:val="76C66E1E"/>
    <w:rsid w:val="76C84E66"/>
    <w:rsid w:val="76E17F03"/>
    <w:rsid w:val="76E84BDC"/>
    <w:rsid w:val="76F212B6"/>
    <w:rsid w:val="76F919C0"/>
    <w:rsid w:val="76FF757F"/>
    <w:rsid w:val="770167CB"/>
    <w:rsid w:val="77062C53"/>
    <w:rsid w:val="77065E35"/>
    <w:rsid w:val="77145FCE"/>
    <w:rsid w:val="77162EED"/>
    <w:rsid w:val="7717096F"/>
    <w:rsid w:val="77291F0E"/>
    <w:rsid w:val="77430EFC"/>
    <w:rsid w:val="774849C1"/>
    <w:rsid w:val="7757139B"/>
    <w:rsid w:val="77582A5D"/>
    <w:rsid w:val="77624A99"/>
    <w:rsid w:val="776526C1"/>
    <w:rsid w:val="77807865"/>
    <w:rsid w:val="778B672F"/>
    <w:rsid w:val="77910638"/>
    <w:rsid w:val="779A38D3"/>
    <w:rsid w:val="779A7D04"/>
    <w:rsid w:val="779D64FE"/>
    <w:rsid w:val="77A33DD6"/>
    <w:rsid w:val="77AC6C64"/>
    <w:rsid w:val="77AD2167"/>
    <w:rsid w:val="77B042C2"/>
    <w:rsid w:val="77B6442C"/>
    <w:rsid w:val="77BC6EFE"/>
    <w:rsid w:val="77CB1717"/>
    <w:rsid w:val="77D05274"/>
    <w:rsid w:val="77FA62E1"/>
    <w:rsid w:val="781270FA"/>
    <w:rsid w:val="781D2907"/>
    <w:rsid w:val="782978A7"/>
    <w:rsid w:val="78306EBD"/>
    <w:rsid w:val="78327EB2"/>
    <w:rsid w:val="783436C5"/>
    <w:rsid w:val="78392B4B"/>
    <w:rsid w:val="78482365"/>
    <w:rsid w:val="784B6146"/>
    <w:rsid w:val="7852630F"/>
    <w:rsid w:val="787466AD"/>
    <w:rsid w:val="78777631"/>
    <w:rsid w:val="787A785F"/>
    <w:rsid w:val="78803EB3"/>
    <w:rsid w:val="78807F41"/>
    <w:rsid w:val="788A4C3A"/>
    <w:rsid w:val="78905FDD"/>
    <w:rsid w:val="78964CF0"/>
    <w:rsid w:val="789A127A"/>
    <w:rsid w:val="789C1DEF"/>
    <w:rsid w:val="78A029F4"/>
    <w:rsid w:val="78A055B6"/>
    <w:rsid w:val="78A24CEF"/>
    <w:rsid w:val="78BA2369"/>
    <w:rsid w:val="78C2422D"/>
    <w:rsid w:val="78C5518B"/>
    <w:rsid w:val="78CB0978"/>
    <w:rsid w:val="78E421E4"/>
    <w:rsid w:val="78ED173B"/>
    <w:rsid w:val="78ED2AF3"/>
    <w:rsid w:val="78EE0575"/>
    <w:rsid w:val="78FA7C0B"/>
    <w:rsid w:val="79001EB6"/>
    <w:rsid w:val="790D043F"/>
    <w:rsid w:val="79144F31"/>
    <w:rsid w:val="791626E8"/>
    <w:rsid w:val="792A2958"/>
    <w:rsid w:val="7941257D"/>
    <w:rsid w:val="79443502"/>
    <w:rsid w:val="79566C9F"/>
    <w:rsid w:val="795C2E78"/>
    <w:rsid w:val="796108B4"/>
    <w:rsid w:val="79610F9D"/>
    <w:rsid w:val="79641909"/>
    <w:rsid w:val="796D46C6"/>
    <w:rsid w:val="796E7483"/>
    <w:rsid w:val="797926D7"/>
    <w:rsid w:val="79802062"/>
    <w:rsid w:val="7980714E"/>
    <w:rsid w:val="79884EF0"/>
    <w:rsid w:val="79895970"/>
    <w:rsid w:val="7991521E"/>
    <w:rsid w:val="79917D7E"/>
    <w:rsid w:val="79933281"/>
    <w:rsid w:val="79952007"/>
    <w:rsid w:val="799C146A"/>
    <w:rsid w:val="799C7D8C"/>
    <w:rsid w:val="79A2767A"/>
    <w:rsid w:val="79A31F5D"/>
    <w:rsid w:val="79AC1C2C"/>
    <w:rsid w:val="79AF133F"/>
    <w:rsid w:val="79AF4080"/>
    <w:rsid w:val="79B57EE0"/>
    <w:rsid w:val="79C008CD"/>
    <w:rsid w:val="79C14150"/>
    <w:rsid w:val="79C96FDE"/>
    <w:rsid w:val="79D9076A"/>
    <w:rsid w:val="79F0241B"/>
    <w:rsid w:val="79F248DD"/>
    <w:rsid w:val="79FB19AC"/>
    <w:rsid w:val="79FE61B3"/>
    <w:rsid w:val="79FF3C35"/>
    <w:rsid w:val="79FF6EE2"/>
    <w:rsid w:val="7A00281E"/>
    <w:rsid w:val="7A054E30"/>
    <w:rsid w:val="7A101951"/>
    <w:rsid w:val="7A124E54"/>
    <w:rsid w:val="7A1F27BA"/>
    <w:rsid w:val="7A253C3A"/>
    <w:rsid w:val="7A3A4D14"/>
    <w:rsid w:val="7A4543A9"/>
    <w:rsid w:val="7A5223BA"/>
    <w:rsid w:val="7A5720C5"/>
    <w:rsid w:val="7A5E3686"/>
    <w:rsid w:val="7A6535D9"/>
    <w:rsid w:val="7A6648DE"/>
    <w:rsid w:val="7A676ADC"/>
    <w:rsid w:val="7A795AFD"/>
    <w:rsid w:val="7A8E0021"/>
    <w:rsid w:val="7A973866"/>
    <w:rsid w:val="7AAE34A3"/>
    <w:rsid w:val="7AB1329A"/>
    <w:rsid w:val="7AB20C87"/>
    <w:rsid w:val="7AB26F5C"/>
    <w:rsid w:val="7AB657A6"/>
    <w:rsid w:val="7AD522CC"/>
    <w:rsid w:val="7AD743F9"/>
    <w:rsid w:val="7AD816BB"/>
    <w:rsid w:val="7AE067A6"/>
    <w:rsid w:val="7AE17C8E"/>
    <w:rsid w:val="7AF7724E"/>
    <w:rsid w:val="7AF9632C"/>
    <w:rsid w:val="7B00543D"/>
    <w:rsid w:val="7B085DA3"/>
    <w:rsid w:val="7B094468"/>
    <w:rsid w:val="7B1767DA"/>
    <w:rsid w:val="7B276F1B"/>
    <w:rsid w:val="7B2B70C4"/>
    <w:rsid w:val="7B3C7DB9"/>
    <w:rsid w:val="7B5B3EF1"/>
    <w:rsid w:val="7B611FCE"/>
    <w:rsid w:val="7B614732"/>
    <w:rsid w:val="7B67014F"/>
    <w:rsid w:val="7B676120"/>
    <w:rsid w:val="7B6C1628"/>
    <w:rsid w:val="7B712812"/>
    <w:rsid w:val="7B7862CB"/>
    <w:rsid w:val="7B7E53AB"/>
    <w:rsid w:val="7B8251EA"/>
    <w:rsid w:val="7B8A593A"/>
    <w:rsid w:val="7B8F7843"/>
    <w:rsid w:val="7BA03361"/>
    <w:rsid w:val="7BB164FD"/>
    <w:rsid w:val="7BB26AFF"/>
    <w:rsid w:val="7BB5259E"/>
    <w:rsid w:val="7BBE4C0F"/>
    <w:rsid w:val="7BC20FBE"/>
    <w:rsid w:val="7BC62951"/>
    <w:rsid w:val="7BCD1B9D"/>
    <w:rsid w:val="7BE11C78"/>
    <w:rsid w:val="7BEC7571"/>
    <w:rsid w:val="7BF055F8"/>
    <w:rsid w:val="7BF55A14"/>
    <w:rsid w:val="7BF839F0"/>
    <w:rsid w:val="7BFD2FF1"/>
    <w:rsid w:val="7C012101"/>
    <w:rsid w:val="7C043085"/>
    <w:rsid w:val="7C045CCD"/>
    <w:rsid w:val="7C09750D"/>
    <w:rsid w:val="7C0B702C"/>
    <w:rsid w:val="7C245B39"/>
    <w:rsid w:val="7C2E4D3B"/>
    <w:rsid w:val="7C3670D8"/>
    <w:rsid w:val="7C3A7CDC"/>
    <w:rsid w:val="7C45606D"/>
    <w:rsid w:val="7C4B37FA"/>
    <w:rsid w:val="7C68559C"/>
    <w:rsid w:val="7C6A2A2A"/>
    <w:rsid w:val="7C6C17B0"/>
    <w:rsid w:val="7C715C38"/>
    <w:rsid w:val="7C765C2B"/>
    <w:rsid w:val="7C7A0AC6"/>
    <w:rsid w:val="7C7B6F39"/>
    <w:rsid w:val="7C831D89"/>
    <w:rsid w:val="7C8D3D61"/>
    <w:rsid w:val="7C931FEB"/>
    <w:rsid w:val="7CCF6003"/>
    <w:rsid w:val="7CD1280C"/>
    <w:rsid w:val="7CD159B9"/>
    <w:rsid w:val="7CDA5748"/>
    <w:rsid w:val="7CDE2588"/>
    <w:rsid w:val="7CF94522"/>
    <w:rsid w:val="7CFA011A"/>
    <w:rsid w:val="7CFA4897"/>
    <w:rsid w:val="7D0529FA"/>
    <w:rsid w:val="7D1C2E33"/>
    <w:rsid w:val="7D283F97"/>
    <w:rsid w:val="7D2C636B"/>
    <w:rsid w:val="7D401B48"/>
    <w:rsid w:val="7D5A1439"/>
    <w:rsid w:val="7D5B6EBA"/>
    <w:rsid w:val="7D5C10B9"/>
    <w:rsid w:val="7D672CCD"/>
    <w:rsid w:val="7D67744A"/>
    <w:rsid w:val="7D693232"/>
    <w:rsid w:val="7D6F22D8"/>
    <w:rsid w:val="7D7157DB"/>
    <w:rsid w:val="7D7961BF"/>
    <w:rsid w:val="7D7B196D"/>
    <w:rsid w:val="7D837146"/>
    <w:rsid w:val="7D85227D"/>
    <w:rsid w:val="7D8C664A"/>
    <w:rsid w:val="7D91028E"/>
    <w:rsid w:val="7D91347C"/>
    <w:rsid w:val="7D9322C1"/>
    <w:rsid w:val="7D9D1B22"/>
    <w:rsid w:val="7DAD1C5C"/>
    <w:rsid w:val="7DBE08C6"/>
    <w:rsid w:val="7DC14660"/>
    <w:rsid w:val="7DC46201"/>
    <w:rsid w:val="7DC50AE8"/>
    <w:rsid w:val="7DCB716E"/>
    <w:rsid w:val="7DCD5EF4"/>
    <w:rsid w:val="7DD42480"/>
    <w:rsid w:val="7DD5468E"/>
    <w:rsid w:val="7DDC7E2D"/>
    <w:rsid w:val="7DDE03A5"/>
    <w:rsid w:val="7DEF08BC"/>
    <w:rsid w:val="7E0605FE"/>
    <w:rsid w:val="7E075EC9"/>
    <w:rsid w:val="7E086FD3"/>
    <w:rsid w:val="7E116181"/>
    <w:rsid w:val="7E1E7A06"/>
    <w:rsid w:val="7E217729"/>
    <w:rsid w:val="7E223400"/>
    <w:rsid w:val="7E2B1BC6"/>
    <w:rsid w:val="7E3166A4"/>
    <w:rsid w:val="7E327E17"/>
    <w:rsid w:val="7E46233B"/>
    <w:rsid w:val="7E4F7DF3"/>
    <w:rsid w:val="7E502C4A"/>
    <w:rsid w:val="7E611DDF"/>
    <w:rsid w:val="7E6305E6"/>
    <w:rsid w:val="7E6A7F71"/>
    <w:rsid w:val="7E7336C3"/>
    <w:rsid w:val="7E7546C2"/>
    <w:rsid w:val="7E8224A1"/>
    <w:rsid w:val="7E8549E2"/>
    <w:rsid w:val="7E9114B5"/>
    <w:rsid w:val="7E970E40"/>
    <w:rsid w:val="7E9A1DC5"/>
    <w:rsid w:val="7E9A331D"/>
    <w:rsid w:val="7E9C7E0A"/>
    <w:rsid w:val="7EA34C53"/>
    <w:rsid w:val="7EA67DD6"/>
    <w:rsid w:val="7EAE206A"/>
    <w:rsid w:val="7EAE51E2"/>
    <w:rsid w:val="7EB2746C"/>
    <w:rsid w:val="7EB416EA"/>
    <w:rsid w:val="7EB96DF7"/>
    <w:rsid w:val="7EC34B1F"/>
    <w:rsid w:val="7ED52EA3"/>
    <w:rsid w:val="7EEC0825"/>
    <w:rsid w:val="7EF127D4"/>
    <w:rsid w:val="7EF16F50"/>
    <w:rsid w:val="7EF76DFE"/>
    <w:rsid w:val="7F035F71"/>
    <w:rsid w:val="7F0C311D"/>
    <w:rsid w:val="7F113580"/>
    <w:rsid w:val="7F174C12"/>
    <w:rsid w:val="7F2C5072"/>
    <w:rsid w:val="7F2E0549"/>
    <w:rsid w:val="7F324490"/>
    <w:rsid w:val="7F376D4E"/>
    <w:rsid w:val="7F3F4359"/>
    <w:rsid w:val="7F4E6F5F"/>
    <w:rsid w:val="7F5A5761"/>
    <w:rsid w:val="7F82695A"/>
    <w:rsid w:val="7F8D2652"/>
    <w:rsid w:val="7F93675A"/>
    <w:rsid w:val="7F982BE1"/>
    <w:rsid w:val="7F9969E7"/>
    <w:rsid w:val="7F9F375A"/>
    <w:rsid w:val="7FA112F3"/>
    <w:rsid w:val="7FA731FC"/>
    <w:rsid w:val="7FB34A90"/>
    <w:rsid w:val="7FD52A46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onsolas" w:hAnsi="Consolas" w:eastAsia="微软雅黑" w:cs="Times New Roman"/>
      <w:w w:val="12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21"/>
      <w:u w:val="single"/>
    </w:rPr>
  </w:style>
  <w:style w:type="character" w:styleId="20">
    <w:name w:val="Emphasis"/>
    <w:basedOn w:val="17"/>
    <w:qFormat/>
    <w:uiPriority w:val="0"/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21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中   下划线  退2"/>
    <w:basedOn w:val="26"/>
    <w:qFormat/>
    <w:uiPriority w:val="0"/>
    <w:pPr>
      <w:tabs>
        <w:tab w:val="left" w:pos="0"/>
      </w:tabs>
      <w:ind w:firstLine="384" w:firstLineChars="200"/>
    </w:pPr>
  </w:style>
  <w:style w:type="paragraph" w:customStyle="1" w:styleId="26">
    <w:name w:val="中   下划线"/>
    <w:basedOn w:val="1"/>
    <w:link w:val="4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7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color w:val="FF0000"/>
      <w:w w:val="100"/>
    </w:rPr>
  </w:style>
  <w:style w:type="paragraph" w:customStyle="1" w:styleId="28">
    <w:name w:val="正文   重点"/>
    <w:basedOn w:val="1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rFonts w:eastAsia="微软雅黑"/>
      <w:color w:val="FF0000"/>
      <w:sz w:val="18"/>
      <w:u w:color="4F81BD" w:themeColor="accent1"/>
    </w:rPr>
  </w:style>
  <w:style w:type="paragraph" w:customStyle="1" w:styleId="29">
    <w:name w:val="正 B"/>
    <w:basedOn w:val="4"/>
    <w:next w:val="1"/>
    <w:qFormat/>
    <w:uiPriority w:val="0"/>
    <w:pPr>
      <w:shd w:val="clear" w:fill="FFFFFF" w:themeFill="background1"/>
    </w:pPr>
    <w:rPr>
      <w:rFonts w:eastAsia="新宋体"/>
    </w:rPr>
  </w:style>
  <w:style w:type="paragraph" w:customStyle="1" w:styleId="30">
    <w:name w:val="正文   退2"/>
    <w:basedOn w:val="1"/>
    <w:qFormat/>
    <w:uiPriority w:val="0"/>
    <w:pPr>
      <w:ind w:firstLine="384" w:firstLineChars="200"/>
    </w:pPr>
  </w:style>
  <w:style w:type="paragraph" w:customStyle="1" w:styleId="31">
    <w:name w:val="中   下划线  粗"/>
    <w:basedOn w:val="26"/>
    <w:link w:val="39"/>
    <w:qFormat/>
    <w:uiPriority w:val="0"/>
    <w:pPr>
      <w:numPr>
        <w:ilvl w:val="0"/>
        <w:numId w:val="3"/>
      </w:numPr>
    </w:pPr>
    <w:rPr>
      <w:rFonts w:eastAsia="微软雅黑"/>
      <w:b/>
    </w:rPr>
  </w:style>
  <w:style w:type="paragraph" w:customStyle="1" w:styleId="32">
    <w:name w:val="中   下划线  退2  粗"/>
    <w:basedOn w:val="25"/>
    <w:qFormat/>
    <w:uiPriority w:val="0"/>
    <w:rPr>
      <w:rFonts w:eastAsia="微软雅黑"/>
      <w:b/>
    </w:rPr>
  </w:style>
  <w:style w:type="paragraph" w:customStyle="1" w:styleId="33">
    <w:name w:val="中  代码"/>
    <w:basedOn w:val="1"/>
    <w:link w:val="36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none" w:color="auto" w:sz="0" w:space="4"/>
      </w:pBdr>
      <w:shd w:val="clear" w:color="auto" w:fill="F1F1F1"/>
    </w:pPr>
    <w:rPr>
      <w:rFonts w:ascii="Verdana" w:hAnsi="Verdana" w:eastAsia="微软雅黑"/>
      <w:sz w:val="18"/>
    </w:rPr>
  </w:style>
  <w:style w:type="paragraph" w:customStyle="1" w:styleId="34">
    <w:name w:val="中  分隔符================================================================"/>
    <w:basedOn w:val="1"/>
    <w:link w:val="37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5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 w:eastAsia="微软雅黑"/>
      <w:sz w:val="24"/>
      <w:szCs w:val="22"/>
    </w:rPr>
  </w:style>
  <w:style w:type="character" w:customStyle="1" w:styleId="36">
    <w:name w:val="a代码 Char"/>
    <w:link w:val="33"/>
    <w:qFormat/>
    <w:uiPriority w:val="0"/>
    <w:rPr>
      <w:rFonts w:ascii="Verdana" w:hAnsi="Verdana" w:eastAsia="微软雅黑"/>
      <w:w w:val="120"/>
      <w:sz w:val="18"/>
    </w:rPr>
  </w:style>
  <w:style w:type="character" w:customStyle="1" w:styleId="37">
    <w:name w:val="A分隔符--------------------------- Char"/>
    <w:link w:val="34"/>
    <w:qFormat/>
    <w:uiPriority w:val="0"/>
    <w:rPr>
      <w:rFonts w:eastAsia="仿宋"/>
      <w:sz w:val="2"/>
    </w:rPr>
  </w:style>
  <w:style w:type="character" w:customStyle="1" w:styleId="38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9">
    <w:name w:val="中   下划线0  Char"/>
    <w:link w:val="31"/>
    <w:qFormat/>
    <w:uiPriority w:val="0"/>
    <w:rPr>
      <w:rFonts w:eastAsia="微软雅黑"/>
      <w:b/>
      <w:u w:val="thick"/>
    </w:rPr>
  </w:style>
  <w:style w:type="character" w:customStyle="1" w:styleId="40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41">
    <w:name w:val="中   下划线 Char"/>
    <w:link w:val="26"/>
    <w:qFormat/>
    <w:uiPriority w:val="0"/>
    <w:rPr>
      <w:rFonts w:eastAsia="微软雅黑"/>
      <w:u w:val="thick"/>
    </w:rPr>
  </w:style>
  <w:style w:type="character" w:customStyle="1" w:styleId="42">
    <w:name w:val="icon-sohu-click-b"/>
    <w:basedOn w:val="17"/>
    <w:qFormat/>
    <w:uiPriority w:val="0"/>
  </w:style>
  <w:style w:type="character" w:customStyle="1" w:styleId="43">
    <w:name w:val="icon-sohu-click-b1"/>
    <w:basedOn w:val="17"/>
    <w:qFormat/>
    <w:uiPriority w:val="0"/>
  </w:style>
  <w:style w:type="character" w:customStyle="1" w:styleId="44">
    <w:name w:val="icon-sohu-click-b2"/>
    <w:basedOn w:val="17"/>
    <w:qFormat/>
    <w:uiPriority w:val="0"/>
  </w:style>
  <w:style w:type="character" w:customStyle="1" w:styleId="45">
    <w:name w:val="icon-sina-click-b"/>
    <w:basedOn w:val="17"/>
    <w:qFormat/>
    <w:uiPriority w:val="0"/>
  </w:style>
  <w:style w:type="character" w:customStyle="1" w:styleId="46">
    <w:name w:val="icon-sina-click-b1"/>
    <w:basedOn w:val="17"/>
    <w:qFormat/>
    <w:uiPriority w:val="0"/>
  </w:style>
  <w:style w:type="character" w:customStyle="1" w:styleId="47">
    <w:name w:val="title-word-bg"/>
    <w:basedOn w:val="17"/>
    <w:qFormat/>
    <w:uiPriority w:val="0"/>
    <w:rPr>
      <w:color w:val="FFDCD3"/>
    </w:rPr>
  </w:style>
  <w:style w:type="character" w:customStyle="1" w:styleId="48">
    <w:name w:val="icon-qq-b"/>
    <w:basedOn w:val="17"/>
    <w:qFormat/>
    <w:uiPriority w:val="0"/>
  </w:style>
  <w:style w:type="character" w:customStyle="1" w:styleId="49">
    <w:name w:val="icon-sina-cancel-b"/>
    <w:basedOn w:val="17"/>
    <w:qFormat/>
    <w:uiPriority w:val="0"/>
  </w:style>
  <w:style w:type="character" w:customStyle="1" w:styleId="50">
    <w:name w:val="icon-sina-cancel-b1"/>
    <w:basedOn w:val="17"/>
    <w:qFormat/>
    <w:uiPriority w:val="0"/>
  </w:style>
  <w:style w:type="character" w:customStyle="1" w:styleId="51">
    <w:name w:val="icon-sina-cancel-b2"/>
    <w:basedOn w:val="17"/>
    <w:qFormat/>
    <w:uiPriority w:val="0"/>
  </w:style>
  <w:style w:type="character" w:customStyle="1" w:styleId="52">
    <w:name w:val="user-top-gw"/>
    <w:basedOn w:val="17"/>
    <w:qFormat/>
    <w:uiPriority w:val="0"/>
    <w:rPr>
      <w:vanish/>
    </w:rPr>
  </w:style>
  <w:style w:type="character" w:customStyle="1" w:styleId="53">
    <w:name w:val="icon-sina-b"/>
    <w:basedOn w:val="17"/>
    <w:qFormat/>
    <w:uiPriority w:val="0"/>
  </w:style>
  <w:style w:type="character" w:customStyle="1" w:styleId="54">
    <w:name w:val="icon-sina-b1"/>
    <w:basedOn w:val="17"/>
    <w:qFormat/>
    <w:uiPriority w:val="0"/>
  </w:style>
  <w:style w:type="character" w:customStyle="1" w:styleId="55">
    <w:name w:val="icon-sina-b2"/>
    <w:basedOn w:val="17"/>
    <w:qFormat/>
    <w:uiPriority w:val="0"/>
  </w:style>
  <w:style w:type="character" w:customStyle="1" w:styleId="56">
    <w:name w:val="icon-sohu-b"/>
    <w:basedOn w:val="17"/>
    <w:qFormat/>
    <w:uiPriority w:val="0"/>
  </w:style>
  <w:style w:type="character" w:customStyle="1" w:styleId="57">
    <w:name w:val="icon-sohu-b1"/>
    <w:basedOn w:val="17"/>
    <w:qFormat/>
    <w:uiPriority w:val="0"/>
  </w:style>
  <w:style w:type="character" w:customStyle="1" w:styleId="58">
    <w:name w:val="icon-sohu-b2"/>
    <w:basedOn w:val="17"/>
    <w:qFormat/>
    <w:uiPriority w:val="0"/>
  </w:style>
  <w:style w:type="character" w:customStyle="1" w:styleId="59">
    <w:name w:val="icon-qzone-b"/>
    <w:basedOn w:val="17"/>
    <w:qFormat/>
    <w:uiPriority w:val="0"/>
  </w:style>
  <w:style w:type="character" w:customStyle="1" w:styleId="60">
    <w:name w:val="icon-qzone-b1"/>
    <w:basedOn w:val="17"/>
    <w:qFormat/>
    <w:uiPriority w:val="0"/>
  </w:style>
  <w:style w:type="character" w:customStyle="1" w:styleId="61">
    <w:name w:val="icon-qzone-b2"/>
    <w:basedOn w:val="17"/>
    <w:qFormat/>
    <w:uiPriority w:val="0"/>
  </w:style>
  <w:style w:type="character" w:customStyle="1" w:styleId="62">
    <w:name w:val="icon-renren-b"/>
    <w:basedOn w:val="17"/>
    <w:qFormat/>
    <w:uiPriority w:val="0"/>
  </w:style>
  <w:style w:type="character" w:customStyle="1" w:styleId="63">
    <w:name w:val="icon-renren-b1"/>
    <w:basedOn w:val="17"/>
    <w:qFormat/>
    <w:uiPriority w:val="0"/>
  </w:style>
  <w:style w:type="character" w:customStyle="1" w:styleId="64">
    <w:name w:val="icon-renren-b2"/>
    <w:basedOn w:val="17"/>
    <w:qFormat/>
    <w:uiPriority w:val="0"/>
  </w:style>
  <w:style w:type="character" w:customStyle="1" w:styleId="65">
    <w:name w:val="icon-sohu-cancel-b"/>
    <w:basedOn w:val="17"/>
    <w:qFormat/>
    <w:uiPriority w:val="0"/>
  </w:style>
  <w:style w:type="character" w:customStyle="1" w:styleId="66">
    <w:name w:val="icon-sohu-cancel-b1"/>
    <w:basedOn w:val="17"/>
    <w:qFormat/>
    <w:uiPriority w:val="0"/>
  </w:style>
  <w:style w:type="character" w:customStyle="1" w:styleId="67">
    <w:name w:val="icon-sohu-cancel-b2"/>
    <w:basedOn w:val="17"/>
    <w:qFormat/>
    <w:uiPriority w:val="0"/>
  </w:style>
  <w:style w:type="character" w:customStyle="1" w:styleId="68">
    <w:name w:val="icon-qq-click-b"/>
    <w:basedOn w:val="17"/>
    <w:qFormat/>
    <w:uiPriority w:val="0"/>
  </w:style>
  <w:style w:type="character" w:customStyle="1" w:styleId="69">
    <w:name w:val="icon-qq-click-b1"/>
    <w:basedOn w:val="17"/>
    <w:qFormat/>
    <w:uiPriority w:val="0"/>
  </w:style>
  <w:style w:type="character" w:customStyle="1" w:styleId="70">
    <w:name w:val="icon-qq-click-b2"/>
    <w:basedOn w:val="17"/>
    <w:qFormat/>
    <w:uiPriority w:val="0"/>
  </w:style>
  <w:style w:type="character" w:customStyle="1" w:styleId="71">
    <w:name w:val="icon-renren-click-b"/>
    <w:basedOn w:val="17"/>
    <w:qFormat/>
    <w:uiPriority w:val="0"/>
  </w:style>
  <w:style w:type="character" w:customStyle="1" w:styleId="72">
    <w:name w:val="icon-renren-click-b1"/>
    <w:basedOn w:val="17"/>
    <w:qFormat/>
    <w:uiPriority w:val="0"/>
  </w:style>
  <w:style w:type="character" w:customStyle="1" w:styleId="73">
    <w:name w:val="icon-renren-click-b2"/>
    <w:basedOn w:val="17"/>
    <w:qFormat/>
    <w:uiPriority w:val="0"/>
  </w:style>
  <w:style w:type="character" w:customStyle="1" w:styleId="74">
    <w:name w:val="icon-qq-cancel-b"/>
    <w:basedOn w:val="17"/>
    <w:qFormat/>
    <w:uiPriority w:val="0"/>
  </w:style>
  <w:style w:type="character" w:customStyle="1" w:styleId="75">
    <w:name w:val="icon-qq-cancel-b1"/>
    <w:basedOn w:val="17"/>
    <w:qFormat/>
    <w:uiPriority w:val="0"/>
  </w:style>
  <w:style w:type="character" w:customStyle="1" w:styleId="76">
    <w:name w:val="icon-qq-cancel-b2"/>
    <w:basedOn w:val="17"/>
    <w:qFormat/>
    <w:uiPriority w:val="0"/>
  </w:style>
  <w:style w:type="character" w:customStyle="1" w:styleId="77">
    <w:name w:val="icon-renren-cancel-b"/>
    <w:basedOn w:val="17"/>
    <w:qFormat/>
    <w:uiPriority w:val="0"/>
  </w:style>
  <w:style w:type="character" w:customStyle="1" w:styleId="78">
    <w:name w:val="icon-renren-cancel-b1"/>
    <w:basedOn w:val="17"/>
    <w:qFormat/>
    <w:uiPriority w:val="0"/>
  </w:style>
  <w:style w:type="character" w:customStyle="1" w:styleId="79">
    <w:name w:val="icon-renren-cancel-b2"/>
    <w:basedOn w:val="17"/>
    <w:qFormat/>
    <w:uiPriority w:val="0"/>
  </w:style>
  <w:style w:type="character" w:customStyle="1" w:styleId="80">
    <w:name w:val="btn-load-bf"/>
    <w:basedOn w:val="17"/>
    <w:qFormat/>
    <w:uiPriority w:val="0"/>
  </w:style>
  <w:style w:type="character" w:customStyle="1" w:styleId="81">
    <w:name w:val="btn-load-bf1"/>
    <w:basedOn w:val="17"/>
    <w:qFormat/>
    <w:uiPriority w:val="0"/>
  </w:style>
  <w:style w:type="character" w:customStyle="1" w:styleId="82">
    <w:name w:val="btn-load-bf2"/>
    <w:basedOn w:val="17"/>
    <w:qFormat/>
    <w:uiPriority w:val="0"/>
  </w:style>
  <w:style w:type="character" w:customStyle="1" w:styleId="83">
    <w:name w:val="btn-load-bf3"/>
    <w:basedOn w:val="17"/>
    <w:qFormat/>
    <w:uiPriority w:val="0"/>
  </w:style>
  <w:style w:type="character" w:customStyle="1" w:styleId="84">
    <w:name w:val="btn-load-bf4"/>
    <w:basedOn w:val="17"/>
    <w:qFormat/>
    <w:uiPriority w:val="0"/>
    <w:rPr>
      <w:bdr w:val="single" w:color="CCD4D9" w:sz="12" w:space="0"/>
    </w:rPr>
  </w:style>
  <w:style w:type="character" w:customStyle="1" w:styleId="85">
    <w:name w:val="btn-load-bf5"/>
    <w:basedOn w:val="17"/>
    <w:qFormat/>
    <w:uiPriority w:val="0"/>
    <w:rPr>
      <w:bdr w:val="single" w:color="CCD4D9" w:sz="12" w:space="0"/>
    </w:rPr>
  </w:style>
  <w:style w:type="character" w:customStyle="1" w:styleId="86">
    <w:name w:val="btn-load-bf6"/>
    <w:basedOn w:val="17"/>
    <w:qFormat/>
    <w:uiPriority w:val="0"/>
    <w:rPr>
      <w:bdr w:val="single" w:color="CCD4D9" w:sz="12" w:space="0"/>
    </w:rPr>
  </w:style>
  <w:style w:type="character" w:customStyle="1" w:styleId="87">
    <w:name w:val="btn-load-bf7"/>
    <w:basedOn w:val="17"/>
    <w:qFormat/>
    <w:uiPriority w:val="0"/>
    <w:rPr>
      <w:bdr w:val="single" w:color="CCD4D9" w:sz="12" w:space="0"/>
    </w:rPr>
  </w:style>
  <w:style w:type="character" w:customStyle="1" w:styleId="88">
    <w:name w:val="btn-fw6"/>
    <w:basedOn w:val="17"/>
    <w:qFormat/>
    <w:uiPriority w:val="0"/>
  </w:style>
  <w:style w:type="character" w:customStyle="1" w:styleId="89">
    <w:name w:val="btn-fw7"/>
    <w:basedOn w:val="17"/>
    <w:qFormat/>
    <w:uiPriority w:val="0"/>
  </w:style>
  <w:style w:type="character" w:customStyle="1" w:styleId="90">
    <w:name w:val="user-floor-gw2"/>
    <w:basedOn w:val="17"/>
    <w:qFormat/>
    <w:uiPriority w:val="0"/>
    <w:rPr>
      <w:sz w:val="22"/>
      <w:szCs w:val="22"/>
    </w:rPr>
  </w:style>
  <w:style w:type="character" w:customStyle="1" w:styleId="91">
    <w:name w:val="title-name-gw4"/>
    <w:basedOn w:val="17"/>
    <w:qFormat/>
    <w:uiPriority w:val="0"/>
  </w:style>
  <w:style w:type="character" w:customStyle="1" w:styleId="92">
    <w:name w:val="title-word-gw2"/>
    <w:basedOn w:val="17"/>
    <w:qFormat/>
    <w:uiPriority w:val="0"/>
    <w:rPr>
      <w:sz w:val="18"/>
      <w:szCs w:val="18"/>
    </w:rPr>
  </w:style>
  <w:style w:type="character" w:customStyle="1" w:styleId="93">
    <w:name w:val="title-name-bg"/>
    <w:basedOn w:val="17"/>
    <w:qFormat/>
    <w:uiPriority w:val="0"/>
  </w:style>
  <w:style w:type="character" w:customStyle="1" w:styleId="94">
    <w:name w:val="user-time-gw4"/>
    <w:basedOn w:val="17"/>
    <w:qFormat/>
    <w:uiPriority w:val="0"/>
    <w:rPr>
      <w:vanish/>
    </w:rPr>
  </w:style>
  <w:style w:type="character" w:customStyle="1" w:styleId="95">
    <w:name w:val="quote"/>
    <w:basedOn w:val="17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96">
    <w:name w:val="hover61"/>
    <w:basedOn w:val="17"/>
    <w:qFormat/>
    <w:uiPriority w:val="0"/>
  </w:style>
  <w:style w:type="character" w:customStyle="1" w:styleId="97">
    <w:name w:val="prompt-empty-w"/>
    <w:basedOn w:val="17"/>
    <w:qFormat/>
    <w:uiPriority w:val="0"/>
    <w:rPr>
      <w:color w:val="EE542A"/>
      <w:shd w:val="clear" w:fill="FEF2E1"/>
    </w:rPr>
  </w:style>
  <w:style w:type="character" w:customStyle="1" w:styleId="98">
    <w:name w:val="prompt-succeed-w"/>
    <w:basedOn w:val="17"/>
    <w:qFormat/>
    <w:uiPriority w:val="0"/>
  </w:style>
  <w:style w:type="character" w:customStyle="1" w:styleId="99">
    <w:name w:val="icon-w4"/>
    <w:basedOn w:val="17"/>
    <w:qFormat/>
    <w:uiPriority w:val="0"/>
  </w:style>
  <w:style w:type="character" w:customStyle="1" w:styleId="100">
    <w:name w:val="btn-fw"/>
    <w:basedOn w:val="17"/>
    <w:qFormat/>
    <w:uiPriority w:val="0"/>
  </w:style>
  <w:style w:type="character" w:customStyle="1" w:styleId="101">
    <w:name w:val="btn-fw1"/>
    <w:basedOn w:val="17"/>
    <w:qFormat/>
    <w:uiPriority w:val="0"/>
  </w:style>
  <w:style w:type="character" w:customStyle="1" w:styleId="102">
    <w:name w:val="user-time-gw"/>
    <w:basedOn w:val="17"/>
    <w:qFormat/>
    <w:uiPriority w:val="0"/>
    <w:rPr>
      <w:vanish/>
    </w:rPr>
  </w:style>
  <w:style w:type="character" w:customStyle="1" w:styleId="103">
    <w:name w:val="icon-sina-click-b2"/>
    <w:basedOn w:val="17"/>
    <w:qFormat/>
    <w:uiPriority w:val="0"/>
  </w:style>
  <w:style w:type="character" w:customStyle="1" w:styleId="104">
    <w:name w:val="user-top-gw2"/>
    <w:basedOn w:val="17"/>
    <w:qFormat/>
    <w:uiPriority w:val="0"/>
    <w:rPr>
      <w:vanish/>
    </w:rPr>
  </w:style>
  <w:style w:type="character" w:customStyle="1" w:styleId="105">
    <w:name w:val="icon-qq-b1"/>
    <w:basedOn w:val="17"/>
    <w:qFormat/>
    <w:uiPriority w:val="0"/>
  </w:style>
  <w:style w:type="character" w:customStyle="1" w:styleId="106">
    <w:name w:val="title-name-gw"/>
    <w:basedOn w:val="17"/>
    <w:qFormat/>
    <w:uiPriority w:val="0"/>
  </w:style>
  <w:style w:type="character" w:customStyle="1" w:styleId="107">
    <w:name w:val="user-floor-gw"/>
    <w:basedOn w:val="17"/>
    <w:qFormat/>
    <w:uiPriority w:val="0"/>
    <w:rPr>
      <w:sz w:val="22"/>
      <w:szCs w:val="22"/>
    </w:rPr>
  </w:style>
  <w:style w:type="character" w:customStyle="1" w:styleId="108">
    <w:name w:val="title-word-gw"/>
    <w:basedOn w:val="17"/>
    <w:qFormat/>
    <w:uiPriority w:val="0"/>
    <w:rPr>
      <w:sz w:val="18"/>
      <w:szCs w:val="18"/>
    </w:rPr>
  </w:style>
  <w:style w:type="character" w:customStyle="1" w:styleId="109">
    <w:name w:val="title-word-bg2"/>
    <w:basedOn w:val="17"/>
    <w:qFormat/>
    <w:uiPriority w:val="0"/>
    <w:rPr>
      <w:color w:val="FFDCD3"/>
    </w:rPr>
  </w:style>
  <w:style w:type="character" w:customStyle="1" w:styleId="110">
    <w:name w:val="prompt-empty-w2"/>
    <w:basedOn w:val="17"/>
    <w:qFormat/>
    <w:uiPriority w:val="0"/>
  </w:style>
  <w:style w:type="character" w:customStyle="1" w:styleId="111">
    <w:name w:val="icon-qq-b2"/>
    <w:basedOn w:val="17"/>
    <w:qFormat/>
    <w:uiPriority w:val="0"/>
  </w:style>
  <w:style w:type="paragraph" w:customStyle="1" w:styleId="112">
    <w:name w:val="中  下滑线"/>
    <w:basedOn w:val="1"/>
    <w:qFormat/>
    <w:uiPriority w:val="0"/>
    <w:pPr>
      <w:ind w:firstLine="384" w:firstLineChars="200"/>
    </w:pPr>
    <w:rPr>
      <w:rFonts w:eastAsia="微软雅黑"/>
      <w:u w:val="thick"/>
    </w:rPr>
  </w:style>
  <w:style w:type="paragraph" w:customStyle="1" w:styleId="113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114">
    <w:name w:val="正文1"/>
    <w:basedOn w:val="1"/>
    <w:qFormat/>
    <w:uiPriority w:val="0"/>
    <w:pPr>
      <w:ind w:firstLine="384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shen</cp:lastModifiedBy>
  <dcterms:modified xsi:type="dcterms:W3CDTF">2017-12-24T12:48:31Z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