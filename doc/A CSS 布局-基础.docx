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gif" ContentType="image/gif"/>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rPr>
          <w:rFonts w:hint="eastAsia"/>
          <w:lang w:val="en-US" w:eastAsia="zh-CN"/>
        </w:rPr>
      </w:pPr>
      <w:r>
        <w:rPr>
          <w:rFonts w:hint="eastAsia"/>
          <w:lang w:val="en-US" w:eastAsia="zh-CN"/>
        </w:rPr>
        <w:t>--</w:t>
      </w:r>
    </w:p>
    <w:p>
      <w:pPr>
        <w:pStyle w:val="11"/>
        <w:tabs>
          <w:tab w:val="right" w:leader="dot" w:pos="10658"/>
        </w:tabs>
      </w:pPr>
      <w:r>
        <w:rPr>
          <w:rFonts w:hint="eastAsia"/>
          <w:lang w:val="en-US" w:eastAsia="zh-CN"/>
        </w:rPr>
        <w:fldChar w:fldCharType="begin"/>
      </w:r>
      <w:r>
        <w:rPr>
          <w:rFonts w:hint="eastAsia"/>
          <w:lang w:val="en-US" w:eastAsia="zh-CN"/>
        </w:rPr>
        <w:instrText xml:space="preserve">TOC \o "1-4"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_Toc242 </w:instrText>
      </w:r>
      <w:r>
        <w:rPr>
          <w:rFonts w:hint="eastAsia"/>
          <w:lang w:val="en-US" w:eastAsia="zh-CN"/>
        </w:rPr>
        <w:fldChar w:fldCharType="separate"/>
      </w:r>
      <w:r>
        <w:rPr>
          <w:rFonts w:hint="eastAsia"/>
          <w:lang w:val="en-US" w:eastAsia="zh-CN"/>
        </w:rPr>
        <w:t>WWW</w:t>
      </w:r>
      <w:r>
        <w:tab/>
      </w:r>
      <w:r>
        <w:fldChar w:fldCharType="begin"/>
      </w:r>
      <w:r>
        <w:instrText xml:space="preserve"> PAGEREF _Toc242 </w:instrText>
      </w:r>
      <w:r>
        <w:fldChar w:fldCharType="separate"/>
      </w:r>
      <w:r>
        <w:t>1</w:t>
      </w:r>
      <w:r>
        <w:fldChar w:fldCharType="end"/>
      </w:r>
      <w:r>
        <w:rPr>
          <w:rFonts w:hint="eastAsia"/>
          <w:lang w:val="en-US" w:eastAsia="zh-CN"/>
        </w:rPr>
        <w:fldChar w:fldCharType="end"/>
      </w:r>
    </w:p>
    <w:p>
      <w:pPr>
        <w:pStyle w:val="14"/>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_Toc6448 </w:instrText>
      </w:r>
      <w:r>
        <w:rPr>
          <w:rFonts w:hint="eastAsia" w:ascii="Consolas" w:hAnsi="Consolas" w:eastAsia="新宋体"/>
          <w:w w:val="120"/>
          <w:kern w:val="2"/>
          <w:szCs w:val="22"/>
          <w:lang w:val="en-US" w:eastAsia="zh-CN"/>
        </w:rPr>
        <w:fldChar w:fldCharType="separate"/>
      </w:r>
      <w:r>
        <w:rPr>
          <w:rFonts w:hint="eastAsia" w:ascii="Consolas" w:hAnsi="Consolas" w:eastAsia="新宋体"/>
          <w:w w:val="120"/>
          <w:kern w:val="2"/>
          <w:szCs w:val="22"/>
          <w:lang w:val="en-US" w:eastAsia="zh-CN"/>
        </w:rPr>
        <w:t>关于布局</w:t>
      </w:r>
      <w:r>
        <w:tab/>
      </w:r>
      <w:r>
        <w:fldChar w:fldCharType="begin"/>
      </w:r>
      <w:r>
        <w:instrText xml:space="preserve"> PAGEREF _Toc6448 </w:instrText>
      </w:r>
      <w:r>
        <w:fldChar w:fldCharType="separate"/>
      </w:r>
      <w:r>
        <w:t>2</w:t>
      </w:r>
      <w:r>
        <w:fldChar w:fldCharType="end"/>
      </w:r>
      <w:r>
        <w:rPr>
          <w:rFonts w:hint="eastAsia" w:ascii="Consolas" w:hAnsi="Consolas" w:eastAsia="新宋体"/>
          <w:color w:val="C0504D"/>
          <w:w w:val="120"/>
          <w:kern w:val="2"/>
          <w:szCs w:val="22"/>
          <w:lang w:val="en-US" w:eastAsia="zh-CN"/>
        </w:rPr>
        <w:fldChar w:fldCharType="end"/>
      </w:r>
    </w:p>
    <w:p>
      <w:pPr>
        <w:pStyle w:val="11"/>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_Toc18597 </w:instrText>
      </w:r>
      <w:r>
        <w:rPr>
          <w:rFonts w:hint="eastAsia" w:ascii="Consolas" w:hAnsi="Consolas" w:eastAsia="新宋体"/>
          <w:w w:val="120"/>
          <w:kern w:val="2"/>
          <w:szCs w:val="22"/>
          <w:lang w:val="en-US" w:eastAsia="zh-CN"/>
        </w:rPr>
        <w:fldChar w:fldCharType="separate"/>
      </w:r>
      <w:r>
        <w:rPr>
          <w:rFonts w:hint="eastAsia"/>
          <w:lang w:val="en-US" w:eastAsia="zh-CN"/>
        </w:rPr>
        <w:t>BFC</w:t>
      </w:r>
      <w:r>
        <w:tab/>
      </w:r>
      <w:r>
        <w:fldChar w:fldCharType="begin"/>
      </w:r>
      <w:r>
        <w:instrText xml:space="preserve"> PAGEREF _Toc18597 </w:instrText>
      </w:r>
      <w:r>
        <w:fldChar w:fldCharType="separate"/>
      </w:r>
      <w:r>
        <w:t>2</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_Toc5864 </w:instrText>
      </w:r>
      <w:r>
        <w:rPr>
          <w:rFonts w:hint="eastAsia" w:ascii="Consolas" w:hAnsi="Consolas" w:eastAsia="新宋体"/>
          <w:w w:val="120"/>
          <w:kern w:val="2"/>
          <w:szCs w:val="22"/>
          <w:lang w:val="en-US" w:eastAsia="zh-CN"/>
        </w:rPr>
        <w:fldChar w:fldCharType="separate"/>
      </w:r>
      <w:r>
        <w:rPr>
          <w:rFonts w:hint="eastAsia"/>
          <w:lang w:val="en-US" w:eastAsia="zh-CN"/>
        </w:rPr>
        <w:t>基本概念</w:t>
      </w:r>
      <w:r>
        <w:tab/>
      </w:r>
      <w:r>
        <w:fldChar w:fldCharType="begin"/>
      </w:r>
      <w:r>
        <w:instrText xml:space="preserve"> PAGEREF _Toc5864 </w:instrText>
      </w:r>
      <w:r>
        <w:fldChar w:fldCharType="separate"/>
      </w:r>
      <w:r>
        <w:t>2</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_Toc1706 </w:instrText>
      </w:r>
      <w:r>
        <w:rPr>
          <w:rFonts w:hint="eastAsia" w:ascii="Consolas" w:hAnsi="Consolas" w:eastAsia="新宋体"/>
          <w:w w:val="120"/>
          <w:kern w:val="2"/>
          <w:szCs w:val="22"/>
          <w:lang w:val="en-US" w:eastAsia="zh-CN"/>
        </w:rPr>
        <w:fldChar w:fldCharType="separate"/>
      </w:r>
      <w:r>
        <w:rPr>
          <w:rFonts w:hint="default"/>
        </w:rPr>
        <w:t>BFC的一个简单应用</w:t>
      </w:r>
      <w:r>
        <w:rPr>
          <w:rFonts w:hint="eastAsia"/>
          <w:lang w:val="en-US" w:eastAsia="zh-CN"/>
        </w:rPr>
        <w:t>-结合float说明</w:t>
      </w:r>
      <w:r>
        <w:tab/>
      </w:r>
      <w:r>
        <w:fldChar w:fldCharType="begin"/>
      </w:r>
      <w:r>
        <w:instrText xml:space="preserve"> PAGEREF _Toc1706 </w:instrText>
      </w:r>
      <w:r>
        <w:fldChar w:fldCharType="separate"/>
      </w:r>
      <w:r>
        <w:t>2</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_Toc5746 </w:instrText>
      </w:r>
      <w:r>
        <w:rPr>
          <w:rFonts w:hint="eastAsia" w:ascii="Consolas" w:hAnsi="Consolas" w:eastAsia="新宋体"/>
          <w:w w:val="120"/>
          <w:kern w:val="2"/>
          <w:szCs w:val="22"/>
          <w:lang w:val="en-US" w:eastAsia="zh-CN"/>
        </w:rPr>
        <w:fldChar w:fldCharType="separate"/>
      </w:r>
      <w:r>
        <w:rPr>
          <w:rFonts w:hint="eastAsia"/>
          <w:lang w:val="en-US" w:eastAsia="zh-CN"/>
        </w:rPr>
        <w:t>+margin-top问题</w:t>
      </w:r>
      <w:r>
        <w:tab/>
      </w:r>
      <w:r>
        <w:fldChar w:fldCharType="begin"/>
      </w:r>
      <w:r>
        <w:instrText xml:space="preserve"> PAGEREF _Toc5746 </w:instrText>
      </w:r>
      <w:r>
        <w:fldChar w:fldCharType="separate"/>
      </w:r>
      <w:r>
        <w:t>3</w:t>
      </w:r>
      <w:r>
        <w:fldChar w:fldCharType="end"/>
      </w:r>
      <w:r>
        <w:rPr>
          <w:rFonts w:hint="eastAsia" w:ascii="Consolas" w:hAnsi="Consolas" w:eastAsia="新宋体"/>
          <w:color w:val="C0504D"/>
          <w:w w:val="120"/>
          <w:kern w:val="2"/>
          <w:szCs w:val="22"/>
          <w:lang w:val="en-US" w:eastAsia="zh-CN"/>
        </w:rPr>
        <w:fldChar w:fldCharType="end"/>
      </w:r>
    </w:p>
    <w:p>
      <w:pPr>
        <w:pStyle w:val="11"/>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_Toc15846 </w:instrText>
      </w:r>
      <w:r>
        <w:rPr>
          <w:rFonts w:hint="eastAsia" w:ascii="Consolas" w:hAnsi="Consolas" w:eastAsia="新宋体"/>
          <w:w w:val="120"/>
          <w:kern w:val="2"/>
          <w:szCs w:val="22"/>
          <w:lang w:val="en-US" w:eastAsia="zh-CN"/>
        </w:rPr>
        <w:fldChar w:fldCharType="separate"/>
      </w:r>
      <w:r>
        <w:rPr>
          <w:rFonts w:hint="eastAsia"/>
          <w:lang w:eastAsia="zh-CN"/>
        </w:rPr>
        <w:t>"</w:t>
      </w:r>
      <w:r>
        <w:t>无宽度</w:t>
      </w:r>
      <w:r>
        <w:rPr>
          <w:rFonts w:hint="eastAsia"/>
          <w:lang w:eastAsia="zh-CN"/>
        </w:rPr>
        <w:t>"</w:t>
      </w:r>
      <w:r>
        <w:t>、</w:t>
      </w:r>
      <w:r>
        <w:rPr>
          <w:rFonts w:hint="eastAsia"/>
          <w:lang w:eastAsia="zh-CN"/>
        </w:rPr>
        <w:t>"</w:t>
      </w:r>
      <w:r>
        <w:t>无图片</w:t>
      </w:r>
      <w:r>
        <w:rPr>
          <w:rFonts w:hint="eastAsia"/>
          <w:lang w:eastAsia="zh-CN"/>
        </w:rPr>
        <w:t>"</w:t>
      </w:r>
      <w:r>
        <w:t>和</w:t>
      </w:r>
      <w:r>
        <w:rPr>
          <w:rFonts w:hint="eastAsia"/>
          <w:lang w:eastAsia="zh-CN"/>
        </w:rPr>
        <w:t>"</w:t>
      </w:r>
      <w:r>
        <w:t>无浮动</w:t>
      </w:r>
      <w:r>
        <w:rPr>
          <w:rFonts w:hint="eastAsia"/>
          <w:lang w:eastAsia="zh-CN"/>
        </w:rPr>
        <w:t>"</w:t>
      </w:r>
      <w:r>
        <w:tab/>
      </w:r>
      <w:r>
        <w:fldChar w:fldCharType="begin"/>
      </w:r>
      <w:r>
        <w:instrText xml:space="preserve"> PAGEREF _Toc15846 </w:instrText>
      </w:r>
      <w:r>
        <w:fldChar w:fldCharType="separate"/>
      </w:r>
      <w:r>
        <w:t>3</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_Toc10072 </w:instrText>
      </w:r>
      <w:r>
        <w:rPr>
          <w:rFonts w:hint="eastAsia" w:ascii="Consolas" w:hAnsi="Consolas" w:eastAsia="新宋体"/>
          <w:w w:val="120"/>
          <w:kern w:val="2"/>
          <w:szCs w:val="22"/>
          <w:lang w:val="en-US" w:eastAsia="zh-CN"/>
        </w:rPr>
        <w:fldChar w:fldCharType="separate"/>
      </w:r>
      <w:r>
        <w:rPr>
          <w:rFonts w:hint="eastAsia"/>
          <w:lang w:val="en-US" w:eastAsia="zh-CN"/>
        </w:rPr>
        <w:t>两栏布局常用方式：左浮动+右浮动</w:t>
      </w:r>
      <w:r>
        <w:tab/>
      </w:r>
      <w:r>
        <w:fldChar w:fldCharType="begin"/>
      </w:r>
      <w:r>
        <w:instrText xml:space="preserve"> PAGEREF _Toc10072 </w:instrText>
      </w:r>
      <w:r>
        <w:fldChar w:fldCharType="separate"/>
      </w:r>
      <w:r>
        <w:t>4</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_Toc24327 </w:instrText>
      </w:r>
      <w:r>
        <w:rPr>
          <w:rFonts w:hint="eastAsia" w:ascii="Consolas" w:hAnsi="Consolas" w:eastAsia="新宋体"/>
          <w:w w:val="120"/>
          <w:kern w:val="2"/>
          <w:szCs w:val="22"/>
          <w:lang w:val="en-US" w:eastAsia="zh-CN"/>
        </w:rPr>
        <w:fldChar w:fldCharType="separate"/>
      </w:r>
      <w:r>
        <w:rPr>
          <w:rFonts w:hint="eastAsia"/>
          <w:lang w:val="en-US" w:eastAsia="zh-CN"/>
        </w:rPr>
        <w:t>左浮动，右absolute padding-left</w:t>
      </w:r>
      <w:r>
        <w:tab/>
      </w:r>
      <w:r>
        <w:fldChar w:fldCharType="begin"/>
      </w:r>
      <w:r>
        <w:instrText xml:space="preserve"> PAGEREF _Toc24327 </w:instrText>
      </w:r>
      <w:r>
        <w:fldChar w:fldCharType="separate"/>
      </w:r>
      <w:r>
        <w:t>4</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_Toc24984 </w:instrText>
      </w:r>
      <w:r>
        <w:rPr>
          <w:rFonts w:hint="eastAsia" w:ascii="Consolas" w:hAnsi="Consolas" w:eastAsia="新宋体"/>
          <w:w w:val="120"/>
          <w:kern w:val="2"/>
          <w:szCs w:val="22"/>
          <w:lang w:val="en-US" w:eastAsia="zh-CN"/>
        </w:rPr>
        <w:fldChar w:fldCharType="separate"/>
      </w:r>
      <w:r>
        <w:rPr>
          <w:rFonts w:hint="default"/>
        </w:rPr>
        <w:t>table-cell自适应布局</w:t>
      </w:r>
      <w:r>
        <w:tab/>
      </w:r>
      <w:r>
        <w:fldChar w:fldCharType="begin"/>
      </w:r>
      <w:r>
        <w:instrText xml:space="preserve"> PAGEREF _Toc24984 </w:instrText>
      </w:r>
      <w:r>
        <w:fldChar w:fldCharType="separate"/>
      </w:r>
      <w:r>
        <w:t>4</w:t>
      </w:r>
      <w:r>
        <w:fldChar w:fldCharType="end"/>
      </w:r>
      <w:r>
        <w:rPr>
          <w:rFonts w:hint="eastAsia" w:ascii="Consolas" w:hAnsi="Consolas" w:eastAsia="新宋体"/>
          <w:color w:val="C0504D"/>
          <w:w w:val="120"/>
          <w:kern w:val="2"/>
          <w:szCs w:val="22"/>
          <w:lang w:val="en-US" w:eastAsia="zh-CN"/>
        </w:rPr>
        <w:fldChar w:fldCharType="end"/>
      </w:r>
    </w:p>
    <w:p>
      <w:pPr>
        <w:pStyle w:val="14"/>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_Toc3065 </w:instrText>
      </w:r>
      <w:r>
        <w:rPr>
          <w:rFonts w:hint="eastAsia" w:ascii="Consolas" w:hAnsi="Consolas" w:eastAsia="新宋体"/>
          <w:w w:val="120"/>
          <w:kern w:val="2"/>
          <w:szCs w:val="22"/>
          <w:lang w:val="en-US" w:eastAsia="zh-CN"/>
        </w:rPr>
        <w:fldChar w:fldCharType="separate"/>
      </w:r>
      <w:r>
        <w:rPr>
          <w:rFonts w:hint="eastAsia"/>
          <w:lang w:val="en-US" w:eastAsia="zh-CN"/>
        </w:rPr>
        <w:t>浮动float</w:t>
      </w:r>
      <w:r>
        <w:tab/>
      </w:r>
      <w:r>
        <w:fldChar w:fldCharType="begin"/>
      </w:r>
      <w:r>
        <w:instrText xml:space="preserve"> PAGEREF _Toc3065 </w:instrText>
      </w:r>
      <w:r>
        <w:fldChar w:fldCharType="separate"/>
      </w:r>
      <w:r>
        <w:t>4</w:t>
      </w:r>
      <w:r>
        <w:fldChar w:fldCharType="end"/>
      </w:r>
      <w:r>
        <w:rPr>
          <w:rFonts w:hint="eastAsia" w:ascii="Consolas" w:hAnsi="Consolas" w:eastAsia="新宋体"/>
          <w:color w:val="C0504D"/>
          <w:w w:val="120"/>
          <w:kern w:val="2"/>
          <w:szCs w:val="22"/>
          <w:lang w:val="en-US" w:eastAsia="zh-CN"/>
        </w:rPr>
        <w:fldChar w:fldCharType="end"/>
      </w:r>
    </w:p>
    <w:p>
      <w:pPr>
        <w:pStyle w:val="11"/>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_Toc10699 </w:instrText>
      </w:r>
      <w:r>
        <w:rPr>
          <w:rFonts w:hint="eastAsia" w:ascii="Consolas" w:hAnsi="Consolas" w:eastAsia="新宋体"/>
          <w:w w:val="120"/>
          <w:kern w:val="2"/>
          <w:szCs w:val="22"/>
          <w:lang w:val="en-US" w:eastAsia="zh-CN"/>
        </w:rPr>
        <w:fldChar w:fldCharType="separate"/>
      </w:r>
      <w:r>
        <w:rPr>
          <w:rFonts w:hint="eastAsia"/>
          <w:lang w:val="en-US" w:eastAsia="zh-CN"/>
        </w:rPr>
        <w:t>基础</w:t>
      </w:r>
      <w:r>
        <w:tab/>
      </w:r>
      <w:r>
        <w:fldChar w:fldCharType="begin"/>
      </w:r>
      <w:r>
        <w:instrText xml:space="preserve"> PAGEREF _Toc10699 </w:instrText>
      </w:r>
      <w:r>
        <w:fldChar w:fldCharType="separate"/>
      </w:r>
      <w:r>
        <w:t>4</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_Toc8161 </w:instrText>
      </w:r>
      <w:r>
        <w:rPr>
          <w:rFonts w:hint="eastAsia" w:ascii="Consolas" w:hAnsi="Consolas" w:eastAsia="新宋体"/>
          <w:w w:val="120"/>
          <w:kern w:val="2"/>
          <w:szCs w:val="22"/>
          <w:lang w:val="en-US" w:eastAsia="zh-CN"/>
        </w:rPr>
        <w:fldChar w:fldCharType="separate"/>
      </w:r>
      <w:r>
        <w:rPr>
          <w:rFonts w:hint="eastAsia"/>
          <w:lang w:val="en-US" w:eastAsia="zh-CN"/>
        </w:rPr>
        <w:t>基础特性</w:t>
      </w:r>
      <w:r>
        <w:tab/>
      </w:r>
      <w:r>
        <w:fldChar w:fldCharType="begin"/>
      </w:r>
      <w:r>
        <w:instrText xml:space="preserve"> PAGEREF _Toc8161 </w:instrText>
      </w:r>
      <w:r>
        <w:fldChar w:fldCharType="separate"/>
      </w:r>
      <w:r>
        <w:t>4</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_Toc7084 </w:instrText>
      </w:r>
      <w:r>
        <w:rPr>
          <w:rFonts w:hint="eastAsia" w:ascii="Consolas" w:hAnsi="Consolas" w:eastAsia="新宋体"/>
          <w:w w:val="120"/>
          <w:kern w:val="2"/>
          <w:szCs w:val="22"/>
          <w:lang w:val="en-US" w:eastAsia="zh-CN"/>
        </w:rPr>
        <w:fldChar w:fldCharType="separate"/>
      </w:r>
      <w:r>
        <w:rPr>
          <w:rFonts w:hint="eastAsia"/>
          <w:lang w:val="en-US" w:eastAsia="zh-CN"/>
        </w:rPr>
        <w:t>float的inline-block特性</w:t>
      </w:r>
      <w:r>
        <w:tab/>
      </w:r>
      <w:r>
        <w:fldChar w:fldCharType="begin"/>
      </w:r>
      <w:r>
        <w:instrText xml:space="preserve"> PAGEREF _Toc7084 </w:instrText>
      </w:r>
      <w:r>
        <w:fldChar w:fldCharType="separate"/>
      </w:r>
      <w:r>
        <w:t>5</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_Toc26643 </w:instrText>
      </w:r>
      <w:r>
        <w:rPr>
          <w:rFonts w:hint="eastAsia" w:ascii="Consolas" w:hAnsi="Consolas" w:eastAsia="新宋体"/>
          <w:w w:val="120"/>
          <w:kern w:val="2"/>
          <w:szCs w:val="22"/>
          <w:lang w:val="en-US" w:eastAsia="zh-CN"/>
        </w:rPr>
        <w:fldChar w:fldCharType="separate"/>
      </w:r>
      <w:r>
        <w:rPr>
          <w:rFonts w:hint="eastAsia"/>
          <w:lang w:val="en-US" w:eastAsia="zh-CN"/>
        </w:rPr>
        <w:t>float的inline-block特性使用案例</w:t>
      </w:r>
      <w:r>
        <w:tab/>
      </w:r>
      <w:r>
        <w:fldChar w:fldCharType="begin"/>
      </w:r>
      <w:r>
        <w:instrText xml:space="preserve"> PAGEREF _Toc26643 </w:instrText>
      </w:r>
      <w:r>
        <w:fldChar w:fldCharType="separate"/>
      </w:r>
      <w:r>
        <w:t>5</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_Toc30139 </w:instrText>
      </w:r>
      <w:r>
        <w:rPr>
          <w:rFonts w:hint="eastAsia" w:ascii="Consolas" w:hAnsi="Consolas" w:eastAsia="新宋体"/>
          <w:w w:val="120"/>
          <w:kern w:val="2"/>
          <w:szCs w:val="22"/>
          <w:lang w:val="en-US" w:eastAsia="zh-CN"/>
        </w:rPr>
        <w:fldChar w:fldCharType="separate"/>
      </w:r>
      <w:r>
        <w:rPr>
          <w:rFonts w:hint="eastAsia"/>
          <w:lang w:val="en-US" w:eastAsia="zh-CN"/>
        </w:rPr>
        <w:t>关于float行为分析</w:t>
      </w:r>
      <w:r>
        <w:tab/>
      </w:r>
      <w:r>
        <w:fldChar w:fldCharType="begin"/>
      </w:r>
      <w:r>
        <w:instrText xml:space="preserve"> PAGEREF _Toc30139 </w:instrText>
      </w:r>
      <w:r>
        <w:fldChar w:fldCharType="separate"/>
      </w:r>
      <w:r>
        <w:t>5</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_Toc7583 </w:instrText>
      </w:r>
      <w:r>
        <w:rPr>
          <w:rFonts w:hint="eastAsia" w:ascii="Consolas" w:hAnsi="Consolas" w:eastAsia="新宋体"/>
          <w:w w:val="120"/>
          <w:kern w:val="2"/>
          <w:szCs w:val="22"/>
          <w:lang w:val="en-US" w:eastAsia="zh-CN"/>
        </w:rPr>
        <w:fldChar w:fldCharType="separate"/>
      </w:r>
      <w:r>
        <w:rPr>
          <w:rFonts w:hint="eastAsia"/>
          <w:lang w:val="en-US" w:eastAsia="zh-CN"/>
        </w:rPr>
        <w:t>float其他现象：</w:t>
      </w:r>
      <w:r>
        <w:tab/>
      </w:r>
      <w:r>
        <w:fldChar w:fldCharType="begin"/>
      </w:r>
      <w:r>
        <w:instrText xml:space="preserve"> PAGEREF _Toc7583 </w:instrText>
      </w:r>
      <w:r>
        <w:fldChar w:fldCharType="separate"/>
      </w:r>
      <w:r>
        <w:t>6</w:t>
      </w:r>
      <w:r>
        <w:fldChar w:fldCharType="end"/>
      </w:r>
      <w:r>
        <w:rPr>
          <w:rFonts w:hint="eastAsia" w:ascii="Consolas" w:hAnsi="Consolas" w:eastAsia="新宋体"/>
          <w:color w:val="C0504D"/>
          <w:w w:val="120"/>
          <w:kern w:val="2"/>
          <w:szCs w:val="22"/>
          <w:lang w:val="en-US" w:eastAsia="zh-CN"/>
        </w:rPr>
        <w:fldChar w:fldCharType="end"/>
      </w:r>
    </w:p>
    <w:p>
      <w:pPr>
        <w:pStyle w:val="11"/>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_Toc30475 </w:instrText>
      </w:r>
      <w:r>
        <w:rPr>
          <w:rFonts w:hint="eastAsia" w:ascii="Consolas" w:hAnsi="Consolas" w:eastAsia="新宋体"/>
          <w:w w:val="120"/>
          <w:kern w:val="2"/>
          <w:szCs w:val="22"/>
          <w:lang w:val="en-US" w:eastAsia="zh-CN"/>
        </w:rPr>
        <w:fldChar w:fldCharType="separate"/>
      </w:r>
      <w:r>
        <w:rPr>
          <w:rFonts w:hint="eastAsia"/>
          <w:lang w:val="en-US" w:eastAsia="zh-CN"/>
        </w:rPr>
        <w:t>清除浮动</w:t>
      </w:r>
      <w:r>
        <w:tab/>
      </w:r>
      <w:r>
        <w:fldChar w:fldCharType="begin"/>
      </w:r>
      <w:r>
        <w:instrText xml:space="preserve"> PAGEREF _Toc30475 </w:instrText>
      </w:r>
      <w:r>
        <w:fldChar w:fldCharType="separate"/>
      </w:r>
      <w:r>
        <w:t>6</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_Toc27757 </w:instrText>
      </w:r>
      <w:r>
        <w:rPr>
          <w:rFonts w:hint="eastAsia" w:ascii="Consolas" w:hAnsi="Consolas" w:eastAsia="新宋体"/>
          <w:w w:val="120"/>
          <w:kern w:val="2"/>
          <w:szCs w:val="22"/>
          <w:lang w:val="en-US" w:eastAsia="zh-CN"/>
        </w:rPr>
        <w:fldChar w:fldCharType="separate"/>
      </w:r>
      <w:r>
        <w:rPr>
          <w:rFonts w:hint="eastAsia"/>
          <w:lang w:val="en-US" w:eastAsia="zh-CN"/>
        </w:rPr>
        <w:t>浮动副作用</w:t>
      </w:r>
      <w:r>
        <w:tab/>
      </w:r>
      <w:r>
        <w:fldChar w:fldCharType="begin"/>
      </w:r>
      <w:r>
        <w:instrText xml:space="preserve"> PAGEREF _Toc27757 </w:instrText>
      </w:r>
      <w:r>
        <w:fldChar w:fldCharType="separate"/>
      </w:r>
      <w:r>
        <w:t>6</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_Toc26756 </w:instrText>
      </w:r>
      <w:r>
        <w:rPr>
          <w:rFonts w:hint="eastAsia" w:ascii="Consolas" w:hAnsi="Consolas" w:eastAsia="新宋体"/>
          <w:w w:val="120"/>
          <w:kern w:val="2"/>
          <w:szCs w:val="22"/>
          <w:lang w:val="en-US" w:eastAsia="zh-CN"/>
        </w:rPr>
        <w:fldChar w:fldCharType="separate"/>
      </w:r>
      <w:r>
        <w:rPr>
          <w:rFonts w:hint="eastAsia"/>
          <w:lang w:val="en-US" w:eastAsia="zh-CN"/>
        </w:rPr>
        <w:t>说明:</w:t>
      </w:r>
      <w:r>
        <w:tab/>
      </w:r>
      <w:r>
        <w:fldChar w:fldCharType="begin"/>
      </w:r>
      <w:r>
        <w:instrText xml:space="preserve"> PAGEREF _Toc26756 </w:instrText>
      </w:r>
      <w:r>
        <w:fldChar w:fldCharType="separate"/>
      </w:r>
      <w:r>
        <w:t>7</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_Toc31738 </w:instrText>
      </w:r>
      <w:r>
        <w:rPr>
          <w:rFonts w:hint="eastAsia" w:ascii="Consolas" w:hAnsi="Consolas" w:eastAsia="新宋体"/>
          <w:w w:val="120"/>
          <w:kern w:val="2"/>
          <w:szCs w:val="22"/>
          <w:lang w:val="en-US" w:eastAsia="zh-CN"/>
        </w:rPr>
        <w:fldChar w:fldCharType="separate"/>
      </w:r>
      <w:r>
        <w:rPr>
          <w:rFonts w:hint="eastAsia"/>
          <w:lang w:val="en-US" w:eastAsia="zh-CN"/>
        </w:rPr>
        <w:t>[overflow:auto]</w:t>
      </w:r>
      <w:r>
        <w:tab/>
      </w:r>
      <w:r>
        <w:fldChar w:fldCharType="begin"/>
      </w:r>
      <w:r>
        <w:instrText xml:space="preserve"> PAGEREF _Toc31738 </w:instrText>
      </w:r>
      <w:r>
        <w:fldChar w:fldCharType="separate"/>
      </w:r>
      <w:r>
        <w:t>7</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_Toc5399 </w:instrText>
      </w:r>
      <w:r>
        <w:rPr>
          <w:rFonts w:hint="eastAsia" w:ascii="Consolas" w:hAnsi="Consolas" w:eastAsia="新宋体"/>
          <w:w w:val="120"/>
          <w:kern w:val="2"/>
          <w:szCs w:val="22"/>
          <w:lang w:val="en-US" w:eastAsia="zh-CN"/>
        </w:rPr>
        <w:fldChar w:fldCharType="separate"/>
      </w:r>
      <w:r>
        <w:rPr>
          <w:rFonts w:hint="eastAsia"/>
          <w:lang w:val="en-US" w:eastAsia="zh-CN"/>
        </w:rPr>
        <w:t>[方法三]</w:t>
      </w:r>
      <w:r>
        <w:tab/>
      </w:r>
      <w:r>
        <w:fldChar w:fldCharType="begin"/>
      </w:r>
      <w:r>
        <w:instrText xml:space="preserve"> PAGEREF _Toc5399 </w:instrText>
      </w:r>
      <w:r>
        <w:fldChar w:fldCharType="separate"/>
      </w:r>
      <w:r>
        <w:t>7</w:t>
      </w:r>
      <w:r>
        <w:fldChar w:fldCharType="end"/>
      </w:r>
      <w:r>
        <w:rPr>
          <w:rFonts w:hint="eastAsia" w:ascii="Consolas" w:hAnsi="Consolas" w:eastAsia="新宋体"/>
          <w:color w:val="C0504D"/>
          <w:w w:val="120"/>
          <w:kern w:val="2"/>
          <w:szCs w:val="22"/>
          <w:lang w:val="en-US" w:eastAsia="zh-CN"/>
        </w:rPr>
        <w:fldChar w:fldCharType="end"/>
      </w:r>
    </w:p>
    <w:p>
      <w:pPr>
        <w:pStyle w:val="14"/>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_Toc20274 </w:instrText>
      </w:r>
      <w:r>
        <w:rPr>
          <w:rFonts w:hint="eastAsia" w:ascii="Consolas" w:hAnsi="Consolas" w:eastAsia="新宋体"/>
          <w:w w:val="120"/>
          <w:kern w:val="2"/>
          <w:szCs w:val="22"/>
          <w:lang w:val="en-US" w:eastAsia="zh-CN"/>
        </w:rPr>
        <w:fldChar w:fldCharType="separate"/>
      </w:r>
      <w:r>
        <w:rPr>
          <w:rFonts w:hint="eastAsia"/>
          <w:lang w:val="en-US" w:eastAsia="zh-CN"/>
        </w:rPr>
        <w:t>inline-block</w:t>
      </w:r>
      <w:r>
        <w:tab/>
      </w:r>
      <w:r>
        <w:fldChar w:fldCharType="begin"/>
      </w:r>
      <w:r>
        <w:instrText xml:space="preserve"> PAGEREF _Toc20274 </w:instrText>
      </w:r>
      <w:r>
        <w:fldChar w:fldCharType="separate"/>
      </w:r>
      <w:r>
        <w:t>8</w:t>
      </w:r>
      <w:r>
        <w:fldChar w:fldCharType="end"/>
      </w:r>
      <w:r>
        <w:rPr>
          <w:rFonts w:hint="eastAsia" w:ascii="Consolas" w:hAnsi="Consolas" w:eastAsia="新宋体"/>
          <w:color w:val="C0504D"/>
          <w:w w:val="120"/>
          <w:kern w:val="2"/>
          <w:szCs w:val="22"/>
          <w:lang w:val="en-US" w:eastAsia="zh-CN"/>
        </w:rPr>
        <w:fldChar w:fldCharType="end"/>
      </w:r>
    </w:p>
    <w:p>
      <w:pPr>
        <w:pStyle w:val="11"/>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_Toc20667 </w:instrText>
      </w:r>
      <w:r>
        <w:rPr>
          <w:rFonts w:hint="eastAsia" w:ascii="Consolas" w:hAnsi="Consolas" w:eastAsia="新宋体"/>
          <w:w w:val="120"/>
          <w:kern w:val="2"/>
          <w:szCs w:val="22"/>
          <w:lang w:val="en-US" w:eastAsia="zh-CN"/>
        </w:rPr>
        <w:fldChar w:fldCharType="separate"/>
      </w:r>
      <w:r>
        <w:rPr>
          <w:rFonts w:hint="eastAsia"/>
          <w:lang w:val="en-US" w:eastAsia="zh-CN"/>
        </w:rPr>
        <w:t>关于inline-block</w:t>
      </w:r>
      <w:r>
        <w:tab/>
      </w:r>
      <w:r>
        <w:fldChar w:fldCharType="begin"/>
      </w:r>
      <w:r>
        <w:instrText xml:space="preserve"> PAGEREF _Toc20667 </w:instrText>
      </w:r>
      <w:r>
        <w:fldChar w:fldCharType="separate"/>
      </w:r>
      <w:r>
        <w:t>8</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_Toc15364 </w:instrText>
      </w:r>
      <w:r>
        <w:rPr>
          <w:rFonts w:hint="eastAsia" w:ascii="Consolas" w:hAnsi="Consolas" w:eastAsia="新宋体"/>
          <w:w w:val="120"/>
          <w:kern w:val="2"/>
          <w:szCs w:val="22"/>
          <w:lang w:val="en-US" w:eastAsia="zh-CN"/>
        </w:rPr>
        <w:fldChar w:fldCharType="separate"/>
      </w:r>
      <w:r>
        <w:rPr>
          <w:rFonts w:hint="eastAsia"/>
          <w:lang w:val="en-US" w:eastAsia="zh-CN"/>
        </w:rPr>
        <w:t>www</w:t>
      </w:r>
      <w:r>
        <w:tab/>
      </w:r>
      <w:r>
        <w:fldChar w:fldCharType="begin"/>
      </w:r>
      <w:r>
        <w:instrText xml:space="preserve"> PAGEREF _Toc15364 </w:instrText>
      </w:r>
      <w:r>
        <w:fldChar w:fldCharType="separate"/>
      </w:r>
      <w:r>
        <w:t>8</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_Toc27693 </w:instrText>
      </w:r>
      <w:r>
        <w:rPr>
          <w:rFonts w:hint="eastAsia" w:ascii="Consolas" w:hAnsi="Consolas" w:eastAsia="新宋体"/>
          <w:w w:val="120"/>
          <w:kern w:val="2"/>
          <w:szCs w:val="22"/>
          <w:lang w:val="en-US" w:eastAsia="zh-CN"/>
        </w:rPr>
        <w:fldChar w:fldCharType="separate"/>
      </w:r>
      <w:r>
        <w:rPr>
          <w:rFonts w:hint="default"/>
        </w:rPr>
        <w:t>inline-block 前世</w:t>
      </w:r>
      <w:r>
        <w:tab/>
      </w:r>
      <w:r>
        <w:fldChar w:fldCharType="begin"/>
      </w:r>
      <w:r>
        <w:instrText xml:space="preserve"> PAGEREF _Toc27693 </w:instrText>
      </w:r>
      <w:r>
        <w:fldChar w:fldCharType="separate"/>
      </w:r>
      <w:r>
        <w:t>8</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_Toc155 </w:instrText>
      </w:r>
      <w:r>
        <w:rPr>
          <w:rFonts w:hint="eastAsia" w:ascii="Consolas" w:hAnsi="Consolas" w:eastAsia="新宋体"/>
          <w:w w:val="120"/>
          <w:kern w:val="2"/>
          <w:szCs w:val="22"/>
          <w:lang w:val="en-US" w:eastAsia="zh-CN"/>
        </w:rPr>
        <w:fldChar w:fldCharType="separate"/>
      </w:r>
      <w:r>
        <w:rPr>
          <w:rFonts w:hint="default"/>
        </w:rPr>
        <w:t>inline-block 今生</w:t>
      </w:r>
      <w:r>
        <w:tab/>
      </w:r>
      <w:r>
        <w:fldChar w:fldCharType="begin"/>
      </w:r>
      <w:r>
        <w:instrText xml:space="preserve"> PAGEREF _Toc155 </w:instrText>
      </w:r>
      <w:r>
        <w:fldChar w:fldCharType="separate"/>
      </w:r>
      <w:r>
        <w:t>8</w:t>
      </w:r>
      <w:r>
        <w:fldChar w:fldCharType="end"/>
      </w:r>
      <w:r>
        <w:rPr>
          <w:rFonts w:hint="eastAsia" w:ascii="Consolas" w:hAnsi="Consolas" w:eastAsia="新宋体"/>
          <w:color w:val="C0504D"/>
          <w:w w:val="120"/>
          <w:kern w:val="2"/>
          <w:szCs w:val="22"/>
          <w:lang w:val="en-US" w:eastAsia="zh-CN"/>
        </w:rPr>
        <w:fldChar w:fldCharType="end"/>
      </w:r>
    </w:p>
    <w:p>
      <w:pPr>
        <w:pStyle w:val="11"/>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_Toc9154 </w:instrText>
      </w:r>
      <w:r>
        <w:rPr>
          <w:rFonts w:hint="eastAsia" w:ascii="Consolas" w:hAnsi="Consolas" w:eastAsia="新宋体"/>
          <w:w w:val="120"/>
          <w:kern w:val="2"/>
          <w:szCs w:val="22"/>
          <w:lang w:val="en-US" w:eastAsia="zh-CN"/>
        </w:rPr>
        <w:fldChar w:fldCharType="separate"/>
      </w:r>
      <w:r>
        <w:rPr>
          <w:rFonts w:hint="eastAsia"/>
          <w:lang w:val="en-US" w:eastAsia="zh-CN"/>
        </w:rPr>
        <w:t xml:space="preserve">float与 </w:t>
      </w:r>
      <w:r>
        <w:rPr>
          <w:rFonts w:hint="default"/>
        </w:rPr>
        <w:t>inline-block</w:t>
      </w:r>
      <w:r>
        <w:tab/>
      </w:r>
      <w:r>
        <w:fldChar w:fldCharType="begin"/>
      </w:r>
      <w:r>
        <w:instrText xml:space="preserve"> PAGEREF _Toc9154 </w:instrText>
      </w:r>
      <w:r>
        <w:fldChar w:fldCharType="separate"/>
      </w:r>
      <w:r>
        <w:t>9</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_Toc27496 </w:instrText>
      </w:r>
      <w:r>
        <w:rPr>
          <w:rFonts w:hint="eastAsia" w:ascii="Consolas" w:hAnsi="Consolas" w:eastAsia="新宋体"/>
          <w:w w:val="120"/>
          <w:kern w:val="2"/>
          <w:szCs w:val="22"/>
          <w:lang w:val="en-US" w:eastAsia="zh-CN"/>
        </w:rPr>
        <w:fldChar w:fldCharType="separate"/>
      </w:r>
      <w:r>
        <w:rPr>
          <w:rFonts w:hint="eastAsia"/>
          <w:lang w:val="en-US" w:eastAsia="zh-CN"/>
        </w:rPr>
        <w:t>www</w:t>
      </w:r>
      <w:r>
        <w:tab/>
      </w:r>
      <w:r>
        <w:fldChar w:fldCharType="begin"/>
      </w:r>
      <w:r>
        <w:instrText xml:space="preserve"> PAGEREF _Toc27496 </w:instrText>
      </w:r>
      <w:r>
        <w:fldChar w:fldCharType="separate"/>
      </w:r>
      <w:r>
        <w:t>9</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_Toc18903 </w:instrText>
      </w:r>
      <w:r>
        <w:rPr>
          <w:rFonts w:hint="eastAsia" w:ascii="Consolas" w:hAnsi="Consolas" w:eastAsia="新宋体"/>
          <w:w w:val="120"/>
          <w:kern w:val="2"/>
          <w:szCs w:val="22"/>
          <w:lang w:val="en-US" w:eastAsia="zh-CN"/>
        </w:rPr>
        <w:fldChar w:fldCharType="separate"/>
      </w:r>
      <w:r>
        <w:rPr>
          <w:rFonts w:hint="eastAsia"/>
          <w:lang w:val="en-US" w:eastAsia="zh-CN"/>
        </w:rPr>
        <w:t>float的使用局限性</w:t>
      </w:r>
      <w:r>
        <w:tab/>
      </w:r>
      <w:r>
        <w:fldChar w:fldCharType="begin"/>
      </w:r>
      <w:r>
        <w:instrText xml:space="preserve"> PAGEREF _Toc18903 </w:instrText>
      </w:r>
      <w:r>
        <w:fldChar w:fldCharType="separate"/>
      </w:r>
      <w:r>
        <w:t>10</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_Toc29784 </w:instrText>
      </w:r>
      <w:r>
        <w:rPr>
          <w:rFonts w:hint="eastAsia" w:ascii="Consolas" w:hAnsi="Consolas" w:eastAsia="新宋体"/>
          <w:w w:val="120"/>
          <w:kern w:val="2"/>
          <w:szCs w:val="22"/>
          <w:lang w:val="en-US" w:eastAsia="zh-CN"/>
        </w:rPr>
        <w:fldChar w:fldCharType="separate"/>
      </w:r>
      <w:r>
        <w:rPr>
          <w:rFonts w:hint="default"/>
        </w:rPr>
        <w:t>inline-block</w:t>
      </w:r>
      <w:r>
        <w:rPr>
          <w:rFonts w:hint="eastAsia"/>
          <w:lang w:val="en-US" w:eastAsia="zh-CN"/>
        </w:rPr>
        <w:t>的使用</w:t>
      </w:r>
      <w:r>
        <w:tab/>
      </w:r>
      <w:r>
        <w:fldChar w:fldCharType="begin"/>
      </w:r>
      <w:r>
        <w:instrText xml:space="preserve"> PAGEREF _Toc29784 </w:instrText>
      </w:r>
      <w:r>
        <w:fldChar w:fldCharType="separate"/>
      </w:r>
      <w:r>
        <w:t>10</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_Toc12697 </w:instrText>
      </w:r>
      <w:r>
        <w:rPr>
          <w:rFonts w:hint="eastAsia" w:ascii="Consolas" w:hAnsi="Consolas" w:eastAsia="新宋体"/>
          <w:w w:val="120"/>
          <w:kern w:val="2"/>
          <w:szCs w:val="22"/>
          <w:lang w:val="en-US" w:eastAsia="zh-CN"/>
        </w:rPr>
        <w:fldChar w:fldCharType="separate"/>
      </w:r>
      <w:r>
        <w:rPr>
          <w:rFonts w:hint="eastAsia"/>
          <w:lang w:val="en-US" w:eastAsia="zh-CN"/>
        </w:rPr>
        <w:t>空格</w:t>
      </w:r>
      <w:r>
        <w:tab/>
      </w:r>
      <w:r>
        <w:fldChar w:fldCharType="begin"/>
      </w:r>
      <w:r>
        <w:instrText xml:space="preserve"> PAGEREF _Toc12697 </w:instrText>
      </w:r>
      <w:r>
        <w:fldChar w:fldCharType="separate"/>
      </w:r>
      <w:r>
        <w:t>10</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_Toc22771 </w:instrText>
      </w:r>
      <w:r>
        <w:rPr>
          <w:rFonts w:hint="eastAsia" w:ascii="Consolas" w:hAnsi="Consolas" w:eastAsia="新宋体"/>
          <w:w w:val="120"/>
          <w:kern w:val="2"/>
          <w:szCs w:val="22"/>
          <w:lang w:val="en-US" w:eastAsia="zh-CN"/>
        </w:rPr>
        <w:fldChar w:fldCharType="separate"/>
      </w:r>
      <w:r>
        <w:rPr>
          <w:rFonts w:hint="eastAsia"/>
          <w:lang w:val="en-US" w:eastAsia="zh-CN"/>
        </w:rPr>
        <w:t>注意</w:t>
      </w:r>
      <w:r>
        <w:tab/>
      </w:r>
      <w:r>
        <w:fldChar w:fldCharType="begin"/>
      </w:r>
      <w:r>
        <w:instrText xml:space="preserve"> PAGEREF _Toc22771 </w:instrText>
      </w:r>
      <w:r>
        <w:fldChar w:fldCharType="separate"/>
      </w:r>
      <w:r>
        <w:t>10</w:t>
      </w:r>
      <w:r>
        <w:fldChar w:fldCharType="end"/>
      </w:r>
      <w:r>
        <w:rPr>
          <w:rFonts w:hint="eastAsia" w:ascii="Consolas" w:hAnsi="Consolas" w:eastAsia="新宋体"/>
          <w:color w:val="C0504D"/>
          <w:w w:val="120"/>
          <w:kern w:val="2"/>
          <w:szCs w:val="22"/>
          <w:lang w:val="en-US" w:eastAsia="zh-CN"/>
        </w:rPr>
        <w:fldChar w:fldCharType="end"/>
      </w:r>
    </w:p>
    <w:p>
      <w:pPr>
        <w:pStyle w:val="11"/>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_Toc17730 </w:instrText>
      </w:r>
      <w:r>
        <w:rPr>
          <w:rFonts w:hint="eastAsia" w:ascii="Consolas" w:hAnsi="Consolas" w:eastAsia="新宋体"/>
          <w:w w:val="120"/>
          <w:kern w:val="2"/>
          <w:szCs w:val="22"/>
          <w:lang w:val="en-US" w:eastAsia="zh-CN"/>
        </w:rPr>
        <w:fldChar w:fldCharType="separate"/>
      </w:r>
      <w:r>
        <w:rPr>
          <w:rFonts w:hint="default"/>
        </w:rPr>
        <w:t>inline-block/text-align:justify下列表的两端对齐布局</w:t>
      </w:r>
      <w:r>
        <w:tab/>
      </w:r>
      <w:r>
        <w:fldChar w:fldCharType="begin"/>
      </w:r>
      <w:r>
        <w:instrText xml:space="preserve"> PAGEREF _Toc17730 </w:instrText>
      </w:r>
      <w:r>
        <w:fldChar w:fldCharType="separate"/>
      </w:r>
      <w:r>
        <w:t>10</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_Toc6707 </w:instrText>
      </w:r>
      <w:r>
        <w:rPr>
          <w:rFonts w:hint="eastAsia" w:ascii="Consolas" w:hAnsi="Consolas" w:eastAsia="新宋体"/>
          <w:w w:val="120"/>
          <w:kern w:val="2"/>
          <w:szCs w:val="22"/>
          <w:lang w:val="en-US" w:eastAsia="zh-CN"/>
        </w:rPr>
        <w:fldChar w:fldCharType="separate"/>
      </w:r>
      <w:r>
        <w:rPr>
          <w:rFonts w:hint="eastAsia"/>
          <w:lang w:val="en-US" w:eastAsia="zh-CN"/>
        </w:rPr>
        <w:t>简介</w:t>
      </w:r>
      <w:r>
        <w:tab/>
      </w:r>
      <w:r>
        <w:fldChar w:fldCharType="begin"/>
      </w:r>
      <w:r>
        <w:instrText xml:space="preserve"> PAGEREF _Toc6707 </w:instrText>
      </w:r>
      <w:r>
        <w:fldChar w:fldCharType="separate"/>
      </w:r>
      <w:r>
        <w:t>10</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_Toc19191 </w:instrText>
      </w:r>
      <w:r>
        <w:rPr>
          <w:rFonts w:hint="eastAsia" w:ascii="Consolas" w:hAnsi="Consolas" w:eastAsia="新宋体"/>
          <w:w w:val="120"/>
          <w:kern w:val="2"/>
          <w:szCs w:val="22"/>
          <w:lang w:val="en-US" w:eastAsia="zh-CN"/>
        </w:rPr>
        <w:fldChar w:fldCharType="separate"/>
      </w:r>
      <w:r>
        <w:rPr>
          <w:rFonts w:hint="eastAsia"/>
          <w:lang w:val="en-US" w:eastAsia="zh-CN"/>
        </w:rPr>
        <w:t>1、外层元素定宽</w:t>
      </w:r>
      <w:r>
        <w:tab/>
      </w:r>
      <w:r>
        <w:fldChar w:fldCharType="begin"/>
      </w:r>
      <w:r>
        <w:instrText xml:space="preserve"> PAGEREF _Toc19191 </w:instrText>
      </w:r>
      <w:r>
        <w:fldChar w:fldCharType="separate"/>
      </w:r>
      <w:r>
        <w:t>10</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_Toc29267 </w:instrText>
      </w:r>
      <w:r>
        <w:rPr>
          <w:rFonts w:hint="eastAsia" w:ascii="Consolas" w:hAnsi="Consolas" w:eastAsia="新宋体"/>
          <w:w w:val="120"/>
          <w:kern w:val="2"/>
          <w:szCs w:val="22"/>
          <w:lang w:val="en-US" w:eastAsia="zh-CN"/>
        </w:rPr>
        <w:fldChar w:fldCharType="separate"/>
      </w:r>
      <w:r>
        <w:rPr>
          <w:rFonts w:hint="eastAsia"/>
          <w:lang w:val="en-US" w:eastAsia="zh-CN"/>
        </w:rPr>
        <w:t>2、margin扩大外层元素宽度</w:t>
      </w:r>
      <w:r>
        <w:tab/>
      </w:r>
      <w:r>
        <w:fldChar w:fldCharType="begin"/>
      </w:r>
      <w:r>
        <w:instrText xml:space="preserve"> PAGEREF _Toc29267 </w:instrText>
      </w:r>
      <w:r>
        <w:fldChar w:fldCharType="separate"/>
      </w:r>
      <w:r>
        <w:t>11</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_Toc13810 </w:instrText>
      </w:r>
      <w:r>
        <w:rPr>
          <w:rFonts w:hint="eastAsia" w:ascii="Consolas" w:hAnsi="Consolas" w:eastAsia="新宋体"/>
          <w:w w:val="120"/>
          <w:kern w:val="2"/>
          <w:szCs w:val="22"/>
          <w:lang w:val="en-US" w:eastAsia="zh-CN"/>
        </w:rPr>
        <w:fldChar w:fldCharType="separate"/>
      </w:r>
      <w:r>
        <w:rPr>
          <w:rFonts w:hint="eastAsia"/>
          <w:lang w:val="en-US" w:eastAsia="zh-CN"/>
        </w:rPr>
        <w:t>3、nowrap单行列表元素两端对齐，且不换行</w:t>
      </w:r>
      <w:r>
        <w:tab/>
      </w:r>
      <w:r>
        <w:fldChar w:fldCharType="begin"/>
      </w:r>
      <w:r>
        <w:instrText xml:space="preserve"> PAGEREF _Toc13810 </w:instrText>
      </w:r>
      <w:r>
        <w:fldChar w:fldCharType="separate"/>
      </w:r>
      <w:r>
        <w:t>11</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_Toc18928 </w:instrText>
      </w:r>
      <w:r>
        <w:rPr>
          <w:rFonts w:hint="eastAsia" w:ascii="Consolas" w:hAnsi="Consolas" w:eastAsia="新宋体"/>
          <w:w w:val="120"/>
          <w:kern w:val="2"/>
          <w:szCs w:val="22"/>
          <w:lang w:val="en-US" w:eastAsia="zh-CN"/>
        </w:rPr>
        <w:fldChar w:fldCharType="separate"/>
      </w:r>
      <w:r>
        <w:rPr>
          <w:rFonts w:hint="eastAsia"/>
          <w:lang w:val="en-US" w:eastAsia="zh-CN"/>
        </w:rPr>
        <w:t>4、</w:t>
      </w:r>
      <w:r>
        <w:rPr>
          <w:rFonts w:hint="default"/>
        </w:rPr>
        <w:t>text-align:justify实现两端对齐</w:t>
      </w:r>
      <w:r>
        <w:tab/>
      </w:r>
      <w:r>
        <w:fldChar w:fldCharType="begin"/>
      </w:r>
      <w:r>
        <w:instrText xml:space="preserve"> PAGEREF _Toc18928 </w:instrText>
      </w:r>
      <w:r>
        <w:fldChar w:fldCharType="separate"/>
      </w:r>
      <w:r>
        <w:t>11</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_Toc3482 </w:instrText>
      </w:r>
      <w:r>
        <w:rPr>
          <w:rFonts w:hint="eastAsia" w:ascii="Consolas" w:hAnsi="Consolas" w:eastAsia="新宋体"/>
          <w:w w:val="120"/>
          <w:kern w:val="2"/>
          <w:szCs w:val="22"/>
          <w:lang w:val="en-US" w:eastAsia="zh-CN"/>
        </w:rPr>
        <w:fldChar w:fldCharType="separate"/>
      </w:r>
      <w:r>
        <w:rPr>
          <w:rFonts w:hint="eastAsia"/>
          <w:lang w:val="en-US" w:eastAsia="zh-CN"/>
        </w:rPr>
        <w:t>demo</w:t>
      </w:r>
      <w:r>
        <w:tab/>
      </w:r>
      <w:r>
        <w:fldChar w:fldCharType="begin"/>
      </w:r>
      <w:r>
        <w:instrText xml:space="preserve"> PAGEREF _Toc3482 </w:instrText>
      </w:r>
      <w:r>
        <w:fldChar w:fldCharType="separate"/>
      </w:r>
      <w:r>
        <w:t>12</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_Toc12063 </w:instrText>
      </w:r>
      <w:r>
        <w:rPr>
          <w:rFonts w:hint="eastAsia" w:ascii="Consolas" w:hAnsi="Consolas" w:eastAsia="新宋体"/>
          <w:w w:val="120"/>
          <w:kern w:val="2"/>
          <w:szCs w:val="22"/>
          <w:lang w:val="en-US" w:eastAsia="zh-CN"/>
        </w:rPr>
        <w:fldChar w:fldCharType="separate"/>
      </w:r>
      <w:r>
        <w:rPr>
          <w:rFonts w:hint="eastAsia"/>
          <w:lang w:val="en-US" w:eastAsia="zh-CN"/>
        </w:rPr>
        <w:t>inline-block瀑布流布局</w:t>
      </w:r>
      <w:r>
        <w:tab/>
      </w:r>
      <w:r>
        <w:fldChar w:fldCharType="begin"/>
      </w:r>
      <w:r>
        <w:instrText xml:space="preserve"> PAGEREF _Toc12063 </w:instrText>
      </w:r>
      <w:r>
        <w:fldChar w:fldCharType="separate"/>
      </w:r>
      <w:r>
        <w:t>13</w:t>
      </w:r>
      <w:r>
        <w:fldChar w:fldCharType="end"/>
      </w:r>
      <w:r>
        <w:rPr>
          <w:rFonts w:hint="eastAsia" w:ascii="Consolas" w:hAnsi="Consolas" w:eastAsia="新宋体"/>
          <w:color w:val="C0504D"/>
          <w:w w:val="120"/>
          <w:kern w:val="2"/>
          <w:szCs w:val="22"/>
          <w:lang w:val="en-US" w:eastAsia="zh-CN"/>
        </w:rPr>
        <w:fldChar w:fldCharType="end"/>
      </w:r>
    </w:p>
    <w:p>
      <w:pPr>
        <w:pStyle w:val="14"/>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_Toc692 </w:instrText>
      </w:r>
      <w:r>
        <w:rPr>
          <w:rFonts w:hint="eastAsia" w:ascii="Consolas" w:hAnsi="Consolas" w:eastAsia="新宋体"/>
          <w:w w:val="120"/>
          <w:kern w:val="2"/>
          <w:szCs w:val="22"/>
          <w:lang w:val="en-US" w:eastAsia="zh-CN"/>
        </w:rPr>
        <w:fldChar w:fldCharType="separate"/>
      </w:r>
      <w:r>
        <w:rPr>
          <w:rFonts w:hint="eastAsia"/>
          <w:lang w:val="en-US" w:eastAsia="zh-CN"/>
        </w:rPr>
        <w:t>line-height</w:t>
      </w:r>
      <w:r>
        <w:tab/>
      </w:r>
      <w:r>
        <w:fldChar w:fldCharType="begin"/>
      </w:r>
      <w:r>
        <w:instrText xml:space="preserve"> PAGEREF _Toc692 </w:instrText>
      </w:r>
      <w:r>
        <w:fldChar w:fldCharType="separate"/>
      </w:r>
      <w:r>
        <w:t>13</w:t>
      </w:r>
      <w:r>
        <w:fldChar w:fldCharType="end"/>
      </w:r>
      <w:r>
        <w:rPr>
          <w:rFonts w:hint="eastAsia" w:ascii="Consolas" w:hAnsi="Consolas" w:eastAsia="新宋体"/>
          <w:color w:val="C0504D"/>
          <w:w w:val="120"/>
          <w:kern w:val="2"/>
          <w:szCs w:val="22"/>
          <w:lang w:val="en-US" w:eastAsia="zh-CN"/>
        </w:rPr>
        <w:fldChar w:fldCharType="end"/>
      </w:r>
    </w:p>
    <w:p>
      <w:pPr>
        <w:pStyle w:val="11"/>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_Toc9847 </w:instrText>
      </w:r>
      <w:r>
        <w:rPr>
          <w:rFonts w:hint="eastAsia" w:ascii="Consolas" w:hAnsi="Consolas" w:eastAsia="新宋体"/>
          <w:w w:val="120"/>
          <w:kern w:val="2"/>
          <w:szCs w:val="22"/>
          <w:lang w:val="en-US" w:eastAsia="zh-CN"/>
        </w:rPr>
        <w:fldChar w:fldCharType="separate"/>
      </w:r>
      <w:r>
        <w:rPr>
          <w:rFonts w:hint="eastAsia"/>
          <w:lang w:val="en-US" w:eastAsia="zh-CN"/>
        </w:rPr>
        <w:t>line-height简介</w:t>
      </w:r>
      <w:r>
        <w:tab/>
      </w:r>
      <w:r>
        <w:fldChar w:fldCharType="begin"/>
      </w:r>
      <w:r>
        <w:instrText xml:space="preserve"> PAGEREF _Toc9847 </w:instrText>
      </w:r>
      <w:r>
        <w:fldChar w:fldCharType="separate"/>
      </w:r>
      <w:r>
        <w:t>13</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_Toc19163 </w:instrText>
      </w:r>
      <w:r>
        <w:rPr>
          <w:rFonts w:hint="eastAsia" w:ascii="Consolas" w:hAnsi="Consolas" w:eastAsia="新宋体"/>
          <w:w w:val="120"/>
          <w:kern w:val="2"/>
          <w:szCs w:val="22"/>
          <w:lang w:val="en-US" w:eastAsia="zh-CN"/>
        </w:rPr>
        <w:fldChar w:fldCharType="separate"/>
      </w:r>
      <w:r>
        <w:rPr>
          <w:rFonts w:hint="eastAsia"/>
          <w:lang w:val="en-US" w:eastAsia="zh-CN"/>
        </w:rPr>
        <w:t>定义</w:t>
      </w:r>
      <w:r>
        <w:tab/>
      </w:r>
      <w:r>
        <w:fldChar w:fldCharType="begin"/>
      </w:r>
      <w:r>
        <w:instrText xml:space="preserve"> PAGEREF _Toc19163 </w:instrText>
      </w:r>
      <w:r>
        <w:fldChar w:fldCharType="separate"/>
      </w:r>
      <w:r>
        <w:t>13</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_Toc11544 </w:instrText>
      </w:r>
      <w:r>
        <w:rPr>
          <w:rFonts w:hint="eastAsia" w:ascii="Consolas" w:hAnsi="Consolas" w:eastAsia="新宋体"/>
          <w:w w:val="120"/>
          <w:kern w:val="2"/>
          <w:szCs w:val="22"/>
          <w:lang w:val="en-US" w:eastAsia="zh-CN"/>
        </w:rPr>
        <w:fldChar w:fldCharType="separate"/>
      </w:r>
      <w:r>
        <w:rPr>
          <w:rFonts w:hint="eastAsia"/>
          <w:lang w:val="en-US" w:eastAsia="zh-CN"/>
        </w:rPr>
        <w:t>示意图</w:t>
      </w:r>
      <w:r>
        <w:tab/>
      </w:r>
      <w:r>
        <w:fldChar w:fldCharType="begin"/>
      </w:r>
      <w:r>
        <w:instrText xml:space="preserve"> PAGEREF _Toc11544 </w:instrText>
      </w:r>
      <w:r>
        <w:fldChar w:fldCharType="separate"/>
      </w:r>
      <w:r>
        <w:t>13</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_Toc23764 </w:instrText>
      </w:r>
      <w:r>
        <w:rPr>
          <w:rFonts w:hint="eastAsia" w:ascii="Consolas" w:hAnsi="Consolas" w:eastAsia="新宋体"/>
          <w:w w:val="120"/>
          <w:kern w:val="2"/>
          <w:szCs w:val="22"/>
          <w:lang w:val="en-US" w:eastAsia="zh-CN"/>
        </w:rPr>
        <w:fldChar w:fldCharType="separate"/>
      </w:r>
      <w:r>
        <w:rPr>
          <w:rFonts w:hint="eastAsia"/>
          <w:lang w:val="en-US" w:eastAsia="zh-CN"/>
        </w:rPr>
        <w:t>基础概念</w:t>
      </w:r>
      <w:r>
        <w:tab/>
      </w:r>
      <w:r>
        <w:fldChar w:fldCharType="begin"/>
      </w:r>
      <w:r>
        <w:instrText xml:space="preserve"> PAGEREF _Toc23764 </w:instrText>
      </w:r>
      <w:r>
        <w:fldChar w:fldCharType="separate"/>
      </w:r>
      <w:r>
        <w:t>13</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_Toc15413 </w:instrText>
      </w:r>
      <w:r>
        <w:rPr>
          <w:rFonts w:hint="eastAsia" w:ascii="Consolas" w:hAnsi="Consolas" w:eastAsia="新宋体"/>
          <w:w w:val="120"/>
          <w:kern w:val="2"/>
          <w:szCs w:val="22"/>
          <w:lang w:val="en-US" w:eastAsia="zh-CN"/>
        </w:rPr>
        <w:fldChar w:fldCharType="separate"/>
      </w:r>
      <w:r>
        <w:rPr>
          <w:rFonts w:hint="eastAsia"/>
        </w:rPr>
        <w:t>行高的计算与继承</w:t>
      </w:r>
      <w:r>
        <w:tab/>
      </w:r>
      <w:r>
        <w:fldChar w:fldCharType="begin"/>
      </w:r>
      <w:r>
        <w:instrText xml:space="preserve"> PAGEREF _Toc15413 </w:instrText>
      </w:r>
      <w:r>
        <w:fldChar w:fldCharType="separate"/>
      </w:r>
      <w:r>
        <w:t>14</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_Toc15493 </w:instrText>
      </w:r>
      <w:r>
        <w:rPr>
          <w:rFonts w:hint="eastAsia" w:ascii="Consolas" w:hAnsi="Consolas" w:eastAsia="新宋体"/>
          <w:w w:val="120"/>
          <w:kern w:val="2"/>
          <w:szCs w:val="22"/>
          <w:lang w:val="en-US" w:eastAsia="zh-CN"/>
        </w:rPr>
        <w:fldChar w:fldCharType="separate"/>
      </w:r>
      <w:r>
        <w:rPr>
          <w:rFonts w:hint="eastAsia"/>
          <w:lang w:val="en-US" w:eastAsia="zh-CN"/>
        </w:rPr>
        <w:t>+单位 计算 继承</w:t>
      </w:r>
      <w:r>
        <w:tab/>
      </w:r>
      <w:r>
        <w:fldChar w:fldCharType="begin"/>
      </w:r>
      <w:r>
        <w:instrText xml:space="preserve"> PAGEREF _Toc15493 </w:instrText>
      </w:r>
      <w:r>
        <w:fldChar w:fldCharType="separate"/>
      </w:r>
      <w:r>
        <w:t>14</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_Toc25007 </w:instrText>
      </w:r>
      <w:r>
        <w:rPr>
          <w:rFonts w:hint="eastAsia" w:ascii="Consolas" w:hAnsi="Consolas" w:eastAsia="新宋体"/>
          <w:w w:val="120"/>
          <w:kern w:val="2"/>
          <w:szCs w:val="22"/>
          <w:lang w:val="en-US" w:eastAsia="zh-CN"/>
        </w:rPr>
        <w:fldChar w:fldCharType="separate"/>
      </w:r>
      <w:r>
        <w:rPr>
          <w:rFonts w:hint="eastAsia"/>
          <w:lang w:val="en-US" w:eastAsia="zh-CN"/>
        </w:rPr>
        <w:t>x</w:t>
      </w:r>
      <w:r>
        <w:rPr>
          <w:rFonts w:hint="eastAsia"/>
        </w:rPr>
        <w:t>浏览器的差别与错误</w:t>
      </w:r>
      <w:r>
        <w:tab/>
      </w:r>
      <w:r>
        <w:fldChar w:fldCharType="begin"/>
      </w:r>
      <w:r>
        <w:instrText xml:space="preserve"> PAGEREF _Toc25007 </w:instrText>
      </w:r>
      <w:r>
        <w:fldChar w:fldCharType="separate"/>
      </w:r>
      <w:r>
        <w:t>15</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_Toc15249 </w:instrText>
      </w:r>
      <w:r>
        <w:rPr>
          <w:rFonts w:hint="eastAsia" w:ascii="Consolas" w:hAnsi="Consolas" w:eastAsia="新宋体"/>
          <w:w w:val="120"/>
          <w:kern w:val="2"/>
          <w:szCs w:val="22"/>
          <w:lang w:val="en-US" w:eastAsia="zh-CN"/>
        </w:rPr>
        <w:fldChar w:fldCharType="separate"/>
      </w:r>
      <w:r>
        <w:rPr>
          <w:rFonts w:hint="eastAsia"/>
        </w:rPr>
        <w:t>单行文字在垂直方向居中</w:t>
      </w:r>
      <w:r>
        <w:tab/>
      </w:r>
      <w:r>
        <w:fldChar w:fldCharType="begin"/>
      </w:r>
      <w:r>
        <w:instrText xml:space="preserve"> PAGEREF _Toc15249 </w:instrText>
      </w:r>
      <w:r>
        <w:fldChar w:fldCharType="separate"/>
      </w:r>
      <w:r>
        <w:t>15</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_Toc24255 </w:instrText>
      </w:r>
      <w:r>
        <w:rPr>
          <w:rFonts w:hint="eastAsia" w:ascii="Consolas" w:hAnsi="Consolas" w:eastAsia="新宋体"/>
          <w:w w:val="120"/>
          <w:kern w:val="2"/>
          <w:szCs w:val="22"/>
          <w:lang w:val="en-US" w:eastAsia="zh-CN"/>
        </w:rPr>
        <w:fldChar w:fldCharType="separate"/>
      </w:r>
      <w:r>
        <w:rPr>
          <w:rFonts w:hint="eastAsia"/>
          <w:lang w:val="en-US" w:eastAsia="zh-CN"/>
        </w:rPr>
        <w:t>多行文本居中</w:t>
      </w:r>
      <w:r>
        <w:tab/>
      </w:r>
      <w:r>
        <w:fldChar w:fldCharType="begin"/>
      </w:r>
      <w:r>
        <w:instrText xml:space="preserve"> PAGEREF _Toc24255 </w:instrText>
      </w:r>
      <w:r>
        <w:fldChar w:fldCharType="separate"/>
      </w:r>
      <w:r>
        <w:t>15</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_Toc31719 </w:instrText>
      </w:r>
      <w:r>
        <w:rPr>
          <w:rFonts w:hint="eastAsia" w:ascii="Consolas" w:hAnsi="Consolas" w:eastAsia="新宋体"/>
          <w:w w:val="120"/>
          <w:kern w:val="2"/>
          <w:szCs w:val="22"/>
          <w:lang w:val="en-US" w:eastAsia="zh-CN"/>
        </w:rPr>
        <w:fldChar w:fldCharType="separate"/>
      </w:r>
      <w:r>
        <w:rPr>
          <w:rFonts w:hint="default"/>
        </w:rPr>
        <w:t>单行</w:t>
      </w:r>
      <w:r>
        <w:rPr>
          <w:rFonts w:hint="eastAsia"/>
          <w:lang w:eastAsia="zh-CN"/>
        </w:rPr>
        <w:t>文本</w:t>
      </w:r>
      <w:r>
        <w:rPr>
          <w:rFonts w:hint="default"/>
        </w:rPr>
        <w:t>两端对齐</w:t>
      </w:r>
      <w:r>
        <w:tab/>
      </w:r>
      <w:r>
        <w:fldChar w:fldCharType="begin"/>
      </w:r>
      <w:r>
        <w:instrText xml:space="preserve"> PAGEREF _Toc31719 </w:instrText>
      </w:r>
      <w:r>
        <w:fldChar w:fldCharType="separate"/>
      </w:r>
      <w:r>
        <w:t>15</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_Toc1223 </w:instrText>
      </w:r>
      <w:r>
        <w:rPr>
          <w:rFonts w:hint="eastAsia" w:ascii="Consolas" w:hAnsi="Consolas" w:eastAsia="新宋体"/>
          <w:w w:val="120"/>
          <w:kern w:val="2"/>
          <w:szCs w:val="22"/>
          <w:lang w:val="en-US" w:eastAsia="zh-CN"/>
        </w:rPr>
        <w:fldChar w:fldCharType="separate"/>
      </w:r>
      <w:r>
        <w:rPr>
          <w:rFonts w:hint="eastAsia"/>
          <w:lang w:eastAsia="zh-CN"/>
        </w:rPr>
        <w:t>基线对齐</w:t>
      </w:r>
      <w:r>
        <w:tab/>
      </w:r>
      <w:r>
        <w:fldChar w:fldCharType="begin"/>
      </w:r>
      <w:r>
        <w:instrText xml:space="preserve"> PAGEREF _Toc1223 </w:instrText>
      </w:r>
      <w:r>
        <w:fldChar w:fldCharType="separate"/>
      </w:r>
      <w:r>
        <w:t>16</w:t>
      </w:r>
      <w:r>
        <w:fldChar w:fldCharType="end"/>
      </w:r>
      <w:r>
        <w:rPr>
          <w:rFonts w:hint="eastAsia" w:ascii="Consolas" w:hAnsi="Consolas" w:eastAsia="新宋体"/>
          <w:color w:val="C0504D"/>
          <w:w w:val="120"/>
          <w:kern w:val="2"/>
          <w:szCs w:val="22"/>
          <w:lang w:val="en-US" w:eastAsia="zh-CN"/>
        </w:rPr>
        <w:fldChar w:fldCharType="end"/>
      </w:r>
    </w:p>
    <w:p>
      <w:pPr>
        <w:pStyle w:val="11"/>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_Toc11214 </w:instrText>
      </w:r>
      <w:r>
        <w:rPr>
          <w:rFonts w:hint="eastAsia" w:ascii="Consolas" w:hAnsi="Consolas" w:eastAsia="新宋体"/>
          <w:w w:val="120"/>
          <w:kern w:val="2"/>
          <w:szCs w:val="22"/>
          <w:lang w:val="en-US" w:eastAsia="zh-CN"/>
        </w:rPr>
        <w:fldChar w:fldCharType="separate"/>
      </w:r>
      <w:r>
        <w:rPr>
          <w:rFonts w:hint="eastAsia"/>
          <w:lang w:val="en-US" w:eastAsia="zh-CN"/>
        </w:rPr>
        <w:t>line-height line-block font-size height之间的关系</w:t>
      </w:r>
      <w:r>
        <w:tab/>
      </w:r>
      <w:r>
        <w:fldChar w:fldCharType="begin"/>
      </w:r>
      <w:r>
        <w:instrText xml:space="preserve"> PAGEREF _Toc11214 </w:instrText>
      </w:r>
      <w:r>
        <w:fldChar w:fldCharType="separate"/>
      </w:r>
      <w:r>
        <w:t>16</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_Toc2488 </w:instrText>
      </w:r>
      <w:r>
        <w:rPr>
          <w:rFonts w:hint="eastAsia" w:ascii="Consolas" w:hAnsi="Consolas" w:eastAsia="新宋体"/>
          <w:w w:val="120"/>
          <w:kern w:val="2"/>
          <w:szCs w:val="22"/>
          <w:lang w:val="en-US" w:eastAsia="zh-CN"/>
        </w:rPr>
        <w:fldChar w:fldCharType="separate"/>
      </w:r>
      <w:r>
        <w:t>line-height</w:t>
      </w:r>
      <w:r>
        <w:rPr>
          <w:rFonts w:hint="eastAsia"/>
          <w:lang w:eastAsia="zh-CN"/>
        </w:rPr>
        <w:t>、</w:t>
      </w:r>
      <w:r>
        <w:t>line</w:t>
      </w:r>
      <w:r>
        <w:rPr>
          <w:rFonts w:hint="eastAsia"/>
          <w:lang w:val="en-US" w:eastAsia="zh-CN"/>
        </w:rPr>
        <w:t>-block</w:t>
      </w:r>
      <w:r>
        <w:tab/>
      </w:r>
      <w:r>
        <w:fldChar w:fldCharType="begin"/>
      </w:r>
      <w:r>
        <w:instrText xml:space="preserve"> PAGEREF _Toc2488 </w:instrText>
      </w:r>
      <w:r>
        <w:fldChar w:fldCharType="separate"/>
      </w:r>
      <w:r>
        <w:t>16</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_Toc28456 </w:instrText>
      </w:r>
      <w:r>
        <w:rPr>
          <w:rFonts w:hint="eastAsia" w:ascii="Consolas" w:hAnsi="Consolas" w:eastAsia="新宋体"/>
          <w:w w:val="120"/>
          <w:kern w:val="2"/>
          <w:szCs w:val="22"/>
          <w:lang w:val="en-US" w:eastAsia="zh-CN"/>
        </w:rPr>
        <w:fldChar w:fldCharType="separate"/>
      </w:r>
      <w:r>
        <w:rPr>
          <w:rFonts w:hint="eastAsia"/>
          <w:lang w:val="en-US" w:eastAsia="zh-CN"/>
        </w:rPr>
        <w:t>line-height、font-size</w:t>
      </w:r>
      <w:r>
        <w:tab/>
      </w:r>
      <w:r>
        <w:fldChar w:fldCharType="begin"/>
      </w:r>
      <w:r>
        <w:instrText xml:space="preserve"> PAGEREF _Toc28456 </w:instrText>
      </w:r>
      <w:r>
        <w:fldChar w:fldCharType="separate"/>
      </w:r>
      <w:r>
        <w:t>16</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_Toc6331 </w:instrText>
      </w:r>
      <w:r>
        <w:rPr>
          <w:rFonts w:hint="eastAsia" w:ascii="Consolas" w:hAnsi="Consolas" w:eastAsia="新宋体"/>
          <w:w w:val="120"/>
          <w:kern w:val="2"/>
          <w:szCs w:val="22"/>
          <w:lang w:val="en-US" w:eastAsia="zh-CN"/>
        </w:rPr>
        <w:fldChar w:fldCharType="separate"/>
      </w:r>
      <w:r>
        <w:rPr>
          <w:rFonts w:hint="default"/>
        </w:rPr>
        <w:t>使用</w:t>
      </w:r>
      <w:r>
        <w:rPr>
          <w:rFonts w:hint="eastAsia"/>
          <w:lang w:val="en-US" w:eastAsia="zh-CN"/>
        </w:rPr>
        <w:t>line-height代替height</w:t>
      </w:r>
      <w:r>
        <w:rPr>
          <w:rFonts w:hint="default"/>
        </w:rPr>
        <w:t>避免haslayout</w:t>
      </w:r>
      <w:r>
        <w:tab/>
      </w:r>
      <w:r>
        <w:fldChar w:fldCharType="begin"/>
      </w:r>
      <w:r>
        <w:instrText xml:space="preserve"> PAGEREF _Toc6331 </w:instrText>
      </w:r>
      <w:r>
        <w:fldChar w:fldCharType="separate"/>
      </w:r>
      <w:r>
        <w:t>16</w:t>
      </w:r>
      <w:r>
        <w:fldChar w:fldCharType="end"/>
      </w:r>
      <w:r>
        <w:rPr>
          <w:rFonts w:hint="eastAsia" w:ascii="Consolas" w:hAnsi="Consolas" w:eastAsia="新宋体"/>
          <w:color w:val="C0504D"/>
          <w:w w:val="120"/>
          <w:kern w:val="2"/>
          <w:szCs w:val="22"/>
          <w:lang w:val="en-US" w:eastAsia="zh-CN"/>
        </w:rPr>
        <w:fldChar w:fldCharType="end"/>
      </w:r>
    </w:p>
    <w:p>
      <w:pPr>
        <w:pStyle w:val="11"/>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_Toc18442 </w:instrText>
      </w:r>
      <w:r>
        <w:rPr>
          <w:rFonts w:hint="eastAsia" w:ascii="Consolas" w:hAnsi="Consolas" w:eastAsia="新宋体"/>
          <w:w w:val="120"/>
          <w:kern w:val="2"/>
          <w:szCs w:val="22"/>
          <w:lang w:val="en-US" w:eastAsia="zh-CN"/>
        </w:rPr>
        <w:fldChar w:fldCharType="separate"/>
      </w:r>
      <w:r>
        <w:rPr>
          <w:rFonts w:hint="default"/>
        </w:rPr>
        <w:t>vertical-align和line-height</w:t>
      </w:r>
      <w:r>
        <w:tab/>
      </w:r>
      <w:r>
        <w:fldChar w:fldCharType="begin"/>
      </w:r>
      <w:r>
        <w:instrText xml:space="preserve"> PAGEREF _Toc18442 </w:instrText>
      </w:r>
      <w:r>
        <w:fldChar w:fldCharType="separate"/>
      </w:r>
      <w:r>
        <w:t>16</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_Toc18678 </w:instrText>
      </w:r>
      <w:r>
        <w:rPr>
          <w:rFonts w:hint="eastAsia" w:ascii="Consolas" w:hAnsi="Consolas" w:eastAsia="新宋体"/>
          <w:w w:val="120"/>
          <w:kern w:val="2"/>
          <w:szCs w:val="22"/>
          <w:lang w:val="en-US" w:eastAsia="zh-CN"/>
        </w:rPr>
        <w:fldChar w:fldCharType="separate"/>
      </w:r>
      <w:r>
        <w:rPr>
          <w:rFonts w:hint="eastAsia"/>
          <w:lang w:val="en-US" w:eastAsia="zh-CN"/>
        </w:rPr>
        <w:t>说明</w:t>
      </w:r>
      <w:r>
        <w:tab/>
      </w:r>
      <w:r>
        <w:fldChar w:fldCharType="begin"/>
      </w:r>
      <w:r>
        <w:instrText xml:space="preserve"> PAGEREF _Toc18678 </w:instrText>
      </w:r>
      <w:r>
        <w:fldChar w:fldCharType="separate"/>
      </w:r>
      <w:r>
        <w:t>16</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_Toc8411 </w:instrText>
      </w:r>
      <w:r>
        <w:rPr>
          <w:rFonts w:hint="eastAsia" w:ascii="Consolas" w:hAnsi="Consolas" w:eastAsia="新宋体"/>
          <w:w w:val="120"/>
          <w:kern w:val="2"/>
          <w:szCs w:val="22"/>
          <w:lang w:val="en-US" w:eastAsia="zh-CN"/>
        </w:rPr>
        <w:fldChar w:fldCharType="separate"/>
      </w:r>
      <w:r>
        <w:rPr>
          <w:rFonts w:hint="eastAsia"/>
          <w:lang w:val="en-US" w:eastAsia="zh-CN"/>
        </w:rPr>
        <w:t>未知空格</w:t>
      </w:r>
      <w:r>
        <w:tab/>
      </w:r>
      <w:r>
        <w:fldChar w:fldCharType="begin"/>
      </w:r>
      <w:r>
        <w:instrText xml:space="preserve"> PAGEREF _Toc8411 </w:instrText>
      </w:r>
      <w:r>
        <w:fldChar w:fldCharType="separate"/>
      </w:r>
      <w:r>
        <w:t>17</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_Toc13219 </w:instrText>
      </w:r>
      <w:r>
        <w:rPr>
          <w:rFonts w:hint="eastAsia" w:ascii="Consolas" w:hAnsi="Consolas" w:eastAsia="新宋体"/>
          <w:w w:val="120"/>
          <w:kern w:val="2"/>
          <w:szCs w:val="22"/>
          <w:lang w:val="en-US" w:eastAsia="zh-CN"/>
        </w:rPr>
        <w:fldChar w:fldCharType="separate"/>
      </w:r>
      <w:r>
        <w:rPr>
          <w:rFonts w:hint="eastAsia"/>
          <w:lang w:val="en-US" w:eastAsia="zh-CN"/>
        </w:rPr>
        <w:t>原因</w:t>
      </w:r>
      <w:r>
        <w:tab/>
      </w:r>
      <w:r>
        <w:fldChar w:fldCharType="begin"/>
      </w:r>
      <w:r>
        <w:instrText xml:space="preserve"> PAGEREF _Toc13219 </w:instrText>
      </w:r>
      <w:r>
        <w:fldChar w:fldCharType="separate"/>
      </w:r>
      <w:r>
        <w:t>17</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_Toc27794 </w:instrText>
      </w:r>
      <w:r>
        <w:rPr>
          <w:rFonts w:hint="eastAsia" w:ascii="Consolas" w:hAnsi="Consolas" w:eastAsia="新宋体"/>
          <w:w w:val="120"/>
          <w:kern w:val="2"/>
          <w:szCs w:val="22"/>
          <w:lang w:val="en-US" w:eastAsia="zh-CN"/>
        </w:rPr>
        <w:fldChar w:fldCharType="separate"/>
      </w:r>
      <w:r>
        <w:rPr>
          <w:rFonts w:hint="eastAsia"/>
          <w:lang w:eastAsia="zh-CN"/>
        </w:rPr>
        <w:t>处理</w:t>
      </w:r>
      <w:r>
        <w:tab/>
      </w:r>
      <w:r>
        <w:fldChar w:fldCharType="begin"/>
      </w:r>
      <w:r>
        <w:instrText xml:space="preserve"> PAGEREF _Toc27794 </w:instrText>
      </w:r>
      <w:r>
        <w:fldChar w:fldCharType="separate"/>
      </w:r>
      <w:r>
        <w:t>17</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_Toc27616 </w:instrText>
      </w:r>
      <w:r>
        <w:rPr>
          <w:rFonts w:hint="eastAsia" w:ascii="Consolas" w:hAnsi="Consolas" w:eastAsia="新宋体"/>
          <w:w w:val="120"/>
          <w:kern w:val="2"/>
          <w:szCs w:val="22"/>
          <w:lang w:val="en-US" w:eastAsia="zh-CN"/>
        </w:rPr>
        <w:fldChar w:fldCharType="separate"/>
      </w:r>
      <w:r>
        <w:rPr>
          <w:rFonts w:hint="eastAsia"/>
          <w:lang w:val="en-US" w:eastAsia="zh-CN"/>
        </w:rPr>
        <w:t>应用：图片垂直居中（单行文本垂直居中）</w:t>
      </w:r>
      <w:r>
        <w:tab/>
      </w:r>
      <w:r>
        <w:fldChar w:fldCharType="begin"/>
      </w:r>
      <w:r>
        <w:instrText xml:space="preserve"> PAGEREF _Toc27616 </w:instrText>
      </w:r>
      <w:r>
        <w:fldChar w:fldCharType="separate"/>
      </w:r>
      <w:r>
        <w:t>18</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_Toc13779 </w:instrText>
      </w:r>
      <w:r>
        <w:rPr>
          <w:rFonts w:hint="eastAsia" w:ascii="Consolas" w:hAnsi="Consolas" w:eastAsia="新宋体"/>
          <w:w w:val="120"/>
          <w:kern w:val="2"/>
          <w:szCs w:val="22"/>
          <w:lang w:val="en-US" w:eastAsia="zh-CN"/>
        </w:rPr>
        <w:fldChar w:fldCharType="separate"/>
      </w:r>
      <w:r>
        <w:rPr>
          <w:rFonts w:hint="eastAsia"/>
          <w:lang w:val="en-US" w:eastAsia="zh-CN"/>
        </w:rPr>
        <w:t>特别现象</w:t>
      </w:r>
      <w:r>
        <w:tab/>
      </w:r>
      <w:r>
        <w:fldChar w:fldCharType="begin"/>
      </w:r>
      <w:r>
        <w:instrText xml:space="preserve"> PAGEREF _Toc13779 </w:instrText>
      </w:r>
      <w:r>
        <w:fldChar w:fldCharType="separate"/>
      </w:r>
      <w:r>
        <w:t>18</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_Toc28115 </w:instrText>
      </w:r>
      <w:r>
        <w:rPr>
          <w:rFonts w:hint="eastAsia" w:ascii="Consolas" w:hAnsi="Consolas" w:eastAsia="新宋体"/>
          <w:w w:val="120"/>
          <w:kern w:val="2"/>
          <w:szCs w:val="22"/>
          <w:lang w:val="en-US" w:eastAsia="zh-CN"/>
        </w:rPr>
        <w:fldChar w:fldCharType="separate"/>
      </w:r>
      <w:r>
        <w:t>inline-block和baseline</w:t>
      </w:r>
      <w:r>
        <w:tab/>
      </w:r>
      <w:r>
        <w:fldChar w:fldCharType="begin"/>
      </w:r>
      <w:r>
        <w:instrText xml:space="preserve"> PAGEREF _Toc28115 </w:instrText>
      </w:r>
      <w:r>
        <w:fldChar w:fldCharType="separate"/>
      </w:r>
      <w:r>
        <w:t>18</w:t>
      </w:r>
      <w:r>
        <w:fldChar w:fldCharType="end"/>
      </w:r>
      <w:r>
        <w:rPr>
          <w:rFonts w:hint="eastAsia" w:ascii="Consolas" w:hAnsi="Consolas" w:eastAsia="新宋体"/>
          <w:color w:val="C0504D"/>
          <w:w w:val="120"/>
          <w:kern w:val="2"/>
          <w:szCs w:val="22"/>
          <w:lang w:val="en-US" w:eastAsia="zh-CN"/>
        </w:rPr>
        <w:fldChar w:fldCharType="end"/>
      </w:r>
    </w:p>
    <w:p>
      <w:pPr>
        <w:pStyle w:val="11"/>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_Toc31733 </w:instrText>
      </w:r>
      <w:r>
        <w:rPr>
          <w:rFonts w:hint="eastAsia" w:ascii="Consolas" w:hAnsi="Consolas" w:eastAsia="新宋体"/>
          <w:w w:val="120"/>
          <w:kern w:val="2"/>
          <w:szCs w:val="22"/>
          <w:lang w:val="en-US" w:eastAsia="zh-CN"/>
        </w:rPr>
        <w:fldChar w:fldCharType="separate"/>
      </w:r>
      <w:r>
        <w:rPr>
          <w:rFonts w:hint="eastAsia"/>
          <w:lang w:val="en-US" w:eastAsia="zh-CN"/>
        </w:rPr>
        <w:t>vertical-align</w:t>
      </w:r>
      <w:r>
        <w:tab/>
      </w:r>
      <w:r>
        <w:fldChar w:fldCharType="begin"/>
      </w:r>
      <w:r>
        <w:instrText xml:space="preserve"> PAGEREF _Toc31733 </w:instrText>
      </w:r>
      <w:r>
        <w:fldChar w:fldCharType="separate"/>
      </w:r>
      <w:r>
        <w:t>19</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_Toc2074 </w:instrText>
      </w:r>
      <w:r>
        <w:rPr>
          <w:rFonts w:hint="eastAsia" w:ascii="Consolas" w:hAnsi="Consolas" w:eastAsia="新宋体"/>
          <w:w w:val="120"/>
          <w:kern w:val="2"/>
          <w:szCs w:val="22"/>
          <w:lang w:val="en-US" w:eastAsia="zh-CN"/>
        </w:rPr>
        <w:fldChar w:fldCharType="separate"/>
      </w:r>
      <w:r>
        <w:rPr>
          <w:rFonts w:hint="eastAsia"/>
          <w:lang w:val="en-US" w:eastAsia="zh-CN"/>
        </w:rPr>
        <w:t>问题来了</w:t>
      </w:r>
      <w:r>
        <w:tab/>
      </w:r>
      <w:r>
        <w:fldChar w:fldCharType="begin"/>
      </w:r>
      <w:r>
        <w:instrText xml:space="preserve"> PAGEREF _Toc2074 </w:instrText>
      </w:r>
      <w:r>
        <w:fldChar w:fldCharType="separate"/>
      </w:r>
      <w:r>
        <w:t>19</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_Toc30009 </w:instrText>
      </w:r>
      <w:r>
        <w:rPr>
          <w:rFonts w:hint="eastAsia" w:ascii="Consolas" w:hAnsi="Consolas" w:eastAsia="新宋体"/>
          <w:w w:val="120"/>
          <w:kern w:val="2"/>
          <w:szCs w:val="22"/>
          <w:lang w:val="en-US" w:eastAsia="zh-CN"/>
        </w:rPr>
        <w:fldChar w:fldCharType="separate"/>
      </w:r>
      <w:r>
        <w:rPr>
          <w:rFonts w:hint="default"/>
        </w:rPr>
        <w:t>边界和baseline</w:t>
      </w:r>
      <w:r>
        <w:tab/>
      </w:r>
      <w:r>
        <w:fldChar w:fldCharType="begin"/>
      </w:r>
      <w:r>
        <w:instrText xml:space="preserve"> PAGEREF _Toc30009 </w:instrText>
      </w:r>
      <w:r>
        <w:fldChar w:fldCharType="separate"/>
      </w:r>
      <w:r>
        <w:t>20</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_Toc6565 </w:instrText>
      </w:r>
      <w:r>
        <w:rPr>
          <w:rFonts w:hint="eastAsia" w:ascii="Consolas" w:hAnsi="Consolas" w:eastAsia="新宋体"/>
          <w:w w:val="120"/>
          <w:kern w:val="2"/>
          <w:szCs w:val="22"/>
          <w:lang w:val="en-US" w:eastAsia="zh-CN"/>
        </w:rPr>
        <w:fldChar w:fldCharType="separate"/>
      </w:r>
      <w:r>
        <w:rPr>
          <w:rFonts w:hint="default"/>
        </w:rPr>
        <w:t>inline-block元素</w:t>
      </w:r>
      <w:r>
        <w:tab/>
      </w:r>
      <w:r>
        <w:fldChar w:fldCharType="begin"/>
      </w:r>
      <w:r>
        <w:instrText xml:space="preserve"> PAGEREF _Toc6565 </w:instrText>
      </w:r>
      <w:r>
        <w:fldChar w:fldCharType="separate"/>
      </w:r>
      <w:r>
        <w:t>20</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_Toc18361 </w:instrText>
      </w:r>
      <w:r>
        <w:rPr>
          <w:rFonts w:hint="eastAsia" w:ascii="Consolas" w:hAnsi="Consolas" w:eastAsia="新宋体"/>
          <w:w w:val="120"/>
          <w:kern w:val="2"/>
          <w:szCs w:val="22"/>
          <w:lang w:val="en-US" w:eastAsia="zh-CN"/>
        </w:rPr>
        <w:fldChar w:fldCharType="separate"/>
      </w:r>
      <w:r>
        <w:rPr>
          <w:rFonts w:hint="default"/>
        </w:rPr>
        <w:t>line-box</w:t>
      </w:r>
      <w:r>
        <w:tab/>
      </w:r>
      <w:r>
        <w:fldChar w:fldCharType="begin"/>
      </w:r>
      <w:r>
        <w:instrText xml:space="preserve"> PAGEREF _Toc18361 </w:instrText>
      </w:r>
      <w:r>
        <w:fldChar w:fldCharType="separate"/>
      </w:r>
      <w:r>
        <w:t>20</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_Toc3941 </w:instrText>
      </w:r>
      <w:r>
        <w:rPr>
          <w:rFonts w:hint="eastAsia" w:ascii="Consolas" w:hAnsi="Consolas" w:eastAsia="新宋体"/>
          <w:w w:val="120"/>
          <w:kern w:val="2"/>
          <w:szCs w:val="22"/>
          <w:lang w:val="en-US" w:eastAsia="zh-CN"/>
        </w:rPr>
        <w:fldChar w:fldCharType="separate"/>
      </w:r>
      <w:r>
        <w:rPr>
          <w:rFonts w:hint="default"/>
        </w:rPr>
        <w:t>Vertical-align属性的值</w:t>
      </w:r>
      <w:r>
        <w:tab/>
      </w:r>
      <w:r>
        <w:fldChar w:fldCharType="begin"/>
      </w:r>
      <w:r>
        <w:instrText xml:space="preserve"> PAGEREF _Toc3941 </w:instrText>
      </w:r>
      <w:r>
        <w:fldChar w:fldCharType="separate"/>
      </w:r>
      <w:r>
        <w:t>20</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_Toc5851 </w:instrText>
      </w:r>
      <w:r>
        <w:rPr>
          <w:rFonts w:hint="eastAsia" w:ascii="Consolas" w:hAnsi="Consolas" w:eastAsia="新宋体"/>
          <w:w w:val="120"/>
          <w:kern w:val="2"/>
          <w:szCs w:val="22"/>
          <w:lang w:val="en-US" w:eastAsia="zh-CN"/>
        </w:rPr>
        <w:fldChar w:fldCharType="separate"/>
      </w:r>
      <w:r>
        <w:rPr>
          <w:rFonts w:hint="default"/>
        </w:rPr>
        <w:t>Vertical这个属性到底是怎么起作用</w:t>
      </w:r>
      <w:r>
        <w:tab/>
      </w:r>
      <w:r>
        <w:fldChar w:fldCharType="begin"/>
      </w:r>
      <w:r>
        <w:instrText xml:space="preserve"> PAGEREF _Toc5851 </w:instrText>
      </w:r>
      <w:r>
        <w:fldChar w:fldCharType="separate"/>
      </w:r>
      <w:r>
        <w:t>20</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_Toc10361 </w:instrText>
      </w:r>
      <w:r>
        <w:rPr>
          <w:rFonts w:hint="eastAsia" w:ascii="Consolas" w:hAnsi="Consolas" w:eastAsia="新宋体"/>
          <w:w w:val="120"/>
          <w:kern w:val="2"/>
          <w:szCs w:val="22"/>
          <w:lang w:val="en-US" w:eastAsia="zh-CN"/>
        </w:rPr>
        <w:fldChar w:fldCharType="separate"/>
      </w:r>
      <w:r>
        <w:rPr>
          <w:rFonts w:hint="eastAsia"/>
          <w:lang w:val="en-US" w:eastAsia="zh-CN"/>
        </w:rPr>
        <w:t>下空隙</w:t>
      </w:r>
      <w:r>
        <w:tab/>
      </w:r>
      <w:r>
        <w:fldChar w:fldCharType="begin"/>
      </w:r>
      <w:r>
        <w:instrText xml:space="preserve"> PAGEREF _Toc10361 </w:instrText>
      </w:r>
      <w:r>
        <w:fldChar w:fldCharType="separate"/>
      </w:r>
      <w:r>
        <w:t>21</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_Toc29004 </w:instrText>
      </w:r>
      <w:r>
        <w:rPr>
          <w:rFonts w:hint="eastAsia" w:ascii="Consolas" w:hAnsi="Consolas" w:eastAsia="新宋体"/>
          <w:w w:val="120"/>
          <w:kern w:val="2"/>
          <w:szCs w:val="22"/>
          <w:lang w:val="en-US" w:eastAsia="zh-CN"/>
        </w:rPr>
        <w:fldChar w:fldCharType="separate"/>
      </w:r>
      <w:r>
        <w:rPr>
          <w:rFonts w:hint="eastAsia"/>
          <w:lang w:val="en-US" w:eastAsia="zh-CN"/>
        </w:rPr>
        <w:t>中间空隙</w:t>
      </w:r>
      <w:r>
        <w:tab/>
      </w:r>
      <w:r>
        <w:fldChar w:fldCharType="begin"/>
      </w:r>
      <w:r>
        <w:instrText xml:space="preserve"> PAGEREF _Toc29004 </w:instrText>
      </w:r>
      <w:r>
        <w:fldChar w:fldCharType="separate"/>
      </w:r>
      <w:r>
        <w:t>22</w:t>
      </w:r>
      <w:r>
        <w:fldChar w:fldCharType="end"/>
      </w:r>
      <w:r>
        <w:rPr>
          <w:rFonts w:hint="eastAsia" w:ascii="Consolas" w:hAnsi="Consolas" w:eastAsia="新宋体"/>
          <w:color w:val="C0504D"/>
          <w:w w:val="120"/>
          <w:kern w:val="2"/>
          <w:szCs w:val="22"/>
          <w:lang w:val="en-US" w:eastAsia="zh-CN"/>
        </w:rPr>
        <w:fldChar w:fldCharType="end"/>
      </w:r>
    </w:p>
    <w:p>
      <w:pPr>
        <w:pStyle w:val="14"/>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_Toc31936 </w:instrText>
      </w:r>
      <w:r>
        <w:rPr>
          <w:rFonts w:hint="eastAsia" w:ascii="Consolas" w:hAnsi="Consolas" w:eastAsia="新宋体"/>
          <w:w w:val="120"/>
          <w:kern w:val="2"/>
          <w:szCs w:val="22"/>
          <w:lang w:val="en-US" w:eastAsia="zh-CN"/>
        </w:rPr>
        <w:fldChar w:fldCharType="separate"/>
      </w:r>
      <w:r>
        <w:rPr>
          <w:rFonts w:hint="eastAsia"/>
          <w:lang w:val="en-US" w:eastAsia="zh-CN"/>
        </w:rPr>
        <w:t>布局display</w:t>
      </w:r>
      <w:r>
        <w:tab/>
      </w:r>
      <w:r>
        <w:fldChar w:fldCharType="begin"/>
      </w:r>
      <w:r>
        <w:instrText xml:space="preserve"> PAGEREF _Toc31936 </w:instrText>
      </w:r>
      <w:r>
        <w:fldChar w:fldCharType="separate"/>
      </w:r>
      <w:r>
        <w:t>22</w:t>
      </w:r>
      <w:r>
        <w:fldChar w:fldCharType="end"/>
      </w:r>
      <w:r>
        <w:rPr>
          <w:rFonts w:hint="eastAsia" w:ascii="Consolas" w:hAnsi="Consolas" w:eastAsia="新宋体"/>
          <w:color w:val="C0504D"/>
          <w:w w:val="120"/>
          <w:kern w:val="2"/>
          <w:szCs w:val="22"/>
          <w:lang w:val="en-US" w:eastAsia="zh-CN"/>
        </w:rPr>
        <w:fldChar w:fldCharType="end"/>
      </w:r>
    </w:p>
    <w:p>
      <w:pPr>
        <w:pStyle w:val="11"/>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_Toc19399 </w:instrText>
      </w:r>
      <w:r>
        <w:rPr>
          <w:rFonts w:hint="eastAsia" w:ascii="Consolas" w:hAnsi="Consolas" w:eastAsia="新宋体"/>
          <w:w w:val="120"/>
          <w:kern w:val="2"/>
          <w:szCs w:val="22"/>
          <w:lang w:val="en-US" w:eastAsia="zh-CN"/>
        </w:rPr>
        <w:fldChar w:fldCharType="separate"/>
      </w:r>
      <w:r>
        <w:rPr>
          <w:rFonts w:hint="eastAsia"/>
          <w:lang w:val="en-US" w:eastAsia="zh-CN"/>
        </w:rPr>
        <w:t>关于display</w:t>
      </w:r>
      <w:r>
        <w:tab/>
      </w:r>
      <w:r>
        <w:fldChar w:fldCharType="begin"/>
      </w:r>
      <w:r>
        <w:instrText xml:space="preserve"> PAGEREF _Toc19399 </w:instrText>
      </w:r>
      <w:r>
        <w:fldChar w:fldCharType="separate"/>
      </w:r>
      <w:r>
        <w:t>22</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_Toc24825 </w:instrText>
      </w:r>
      <w:r>
        <w:rPr>
          <w:rFonts w:hint="eastAsia" w:ascii="Consolas" w:hAnsi="Consolas" w:eastAsia="新宋体"/>
          <w:w w:val="120"/>
          <w:kern w:val="2"/>
          <w:szCs w:val="22"/>
          <w:lang w:val="en-US" w:eastAsia="zh-CN"/>
        </w:rPr>
        <w:fldChar w:fldCharType="separate"/>
      </w:r>
      <w:r>
        <w:rPr>
          <w:rFonts w:hint="eastAsia"/>
          <w:lang w:val="en-US" w:eastAsia="zh-CN"/>
        </w:rPr>
        <w:t>www</w:t>
      </w:r>
      <w:r>
        <w:tab/>
      </w:r>
      <w:r>
        <w:fldChar w:fldCharType="begin"/>
      </w:r>
      <w:r>
        <w:instrText xml:space="preserve"> PAGEREF _Toc24825 </w:instrText>
      </w:r>
      <w:r>
        <w:fldChar w:fldCharType="separate"/>
      </w:r>
      <w:r>
        <w:t>22</w:t>
      </w:r>
      <w:r>
        <w:fldChar w:fldCharType="end"/>
      </w:r>
      <w:r>
        <w:rPr>
          <w:rFonts w:hint="eastAsia" w:ascii="Consolas" w:hAnsi="Consolas" w:eastAsia="新宋体"/>
          <w:color w:val="C0504D"/>
          <w:w w:val="120"/>
          <w:kern w:val="2"/>
          <w:szCs w:val="22"/>
          <w:lang w:val="en-US" w:eastAsia="zh-CN"/>
        </w:rPr>
        <w:fldChar w:fldCharType="end"/>
      </w:r>
    </w:p>
    <w:p>
      <w:pPr>
        <w:pStyle w:val="11"/>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_Toc22333 </w:instrText>
      </w:r>
      <w:r>
        <w:rPr>
          <w:rFonts w:hint="eastAsia" w:ascii="Consolas" w:hAnsi="Consolas" w:eastAsia="新宋体"/>
          <w:w w:val="120"/>
          <w:kern w:val="2"/>
          <w:szCs w:val="22"/>
          <w:lang w:val="en-US" w:eastAsia="zh-CN"/>
        </w:rPr>
        <w:fldChar w:fldCharType="separate"/>
      </w:r>
      <w:r>
        <w:rPr>
          <w:rFonts w:hint="eastAsia"/>
          <w:lang w:val="en-US" w:eastAsia="zh-CN"/>
        </w:rPr>
        <w:t>table</w:t>
      </w:r>
      <w:r>
        <w:tab/>
      </w:r>
      <w:r>
        <w:fldChar w:fldCharType="begin"/>
      </w:r>
      <w:r>
        <w:instrText xml:space="preserve"> PAGEREF _Toc22333 </w:instrText>
      </w:r>
      <w:r>
        <w:fldChar w:fldCharType="separate"/>
      </w:r>
      <w:r>
        <w:t>22</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_Toc23763 </w:instrText>
      </w:r>
      <w:r>
        <w:rPr>
          <w:rFonts w:hint="eastAsia" w:ascii="Consolas" w:hAnsi="Consolas" w:eastAsia="新宋体"/>
          <w:w w:val="120"/>
          <w:kern w:val="2"/>
          <w:szCs w:val="22"/>
          <w:lang w:val="en-US" w:eastAsia="zh-CN"/>
        </w:rPr>
        <w:fldChar w:fldCharType="separate"/>
      </w:r>
      <w:r>
        <w:rPr>
          <w:rFonts w:hint="eastAsia"/>
          <w:lang w:val="en-US" w:eastAsia="zh-CN"/>
        </w:rPr>
        <w:t>table布局与css布局</w:t>
      </w:r>
      <w:r>
        <w:tab/>
      </w:r>
      <w:r>
        <w:fldChar w:fldCharType="begin"/>
      </w:r>
      <w:r>
        <w:instrText xml:space="preserve"> PAGEREF _Toc23763 </w:instrText>
      </w:r>
      <w:r>
        <w:fldChar w:fldCharType="separate"/>
      </w:r>
      <w:r>
        <w:t>22</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_Toc13593 </w:instrText>
      </w:r>
      <w:r>
        <w:rPr>
          <w:rFonts w:hint="eastAsia" w:ascii="Consolas" w:hAnsi="Consolas" w:eastAsia="新宋体"/>
          <w:w w:val="120"/>
          <w:kern w:val="2"/>
          <w:szCs w:val="22"/>
          <w:lang w:val="en-US" w:eastAsia="zh-CN"/>
        </w:rPr>
        <w:fldChar w:fldCharType="separate"/>
      </w:r>
      <w:r>
        <w:rPr>
          <w:rFonts w:hint="default"/>
        </w:rPr>
        <w:t>table-layout:fixed;</w:t>
      </w:r>
      <w:r>
        <w:tab/>
      </w:r>
      <w:r>
        <w:fldChar w:fldCharType="begin"/>
      </w:r>
      <w:r>
        <w:instrText xml:space="preserve"> PAGEREF _Toc13593 </w:instrText>
      </w:r>
      <w:r>
        <w:fldChar w:fldCharType="separate"/>
      </w:r>
      <w:r>
        <w:t>22</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_Toc19106 </w:instrText>
      </w:r>
      <w:r>
        <w:rPr>
          <w:rFonts w:hint="eastAsia" w:ascii="Consolas" w:hAnsi="Consolas" w:eastAsia="新宋体"/>
          <w:w w:val="120"/>
          <w:kern w:val="2"/>
          <w:szCs w:val="22"/>
          <w:lang w:val="en-US" w:eastAsia="zh-CN"/>
        </w:rPr>
        <w:fldChar w:fldCharType="separate"/>
      </w:r>
      <w:r>
        <w:rPr>
          <w:rFonts w:hint="eastAsia"/>
        </w:rPr>
        <w:t>&lt;col&gt; 标签</w:t>
      </w:r>
      <w:r>
        <w:tab/>
      </w:r>
      <w:r>
        <w:fldChar w:fldCharType="begin"/>
      </w:r>
      <w:r>
        <w:instrText xml:space="preserve"> PAGEREF _Toc19106 </w:instrText>
      </w:r>
      <w:r>
        <w:fldChar w:fldCharType="separate"/>
      </w:r>
      <w:r>
        <w:t>23</w:t>
      </w:r>
      <w:r>
        <w:fldChar w:fldCharType="end"/>
      </w:r>
      <w:r>
        <w:rPr>
          <w:rFonts w:hint="eastAsia" w:ascii="Consolas" w:hAnsi="Consolas" w:eastAsia="新宋体"/>
          <w:color w:val="C0504D"/>
          <w:w w:val="120"/>
          <w:kern w:val="2"/>
          <w:szCs w:val="22"/>
          <w:lang w:val="en-US" w:eastAsia="zh-CN"/>
        </w:rPr>
        <w:fldChar w:fldCharType="end"/>
      </w:r>
    </w:p>
    <w:p>
      <w:pPr>
        <w:pStyle w:val="11"/>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_Toc25260 </w:instrText>
      </w:r>
      <w:r>
        <w:rPr>
          <w:rFonts w:hint="eastAsia" w:ascii="Consolas" w:hAnsi="Consolas" w:eastAsia="新宋体"/>
          <w:w w:val="120"/>
          <w:kern w:val="2"/>
          <w:szCs w:val="22"/>
          <w:lang w:val="en-US" w:eastAsia="zh-CN"/>
        </w:rPr>
        <w:fldChar w:fldCharType="separate"/>
      </w:r>
      <w:r>
        <w:rPr>
          <w:rFonts w:hint="default"/>
        </w:rPr>
        <w:t>基于display:table的CSS布局</w:t>
      </w:r>
      <w:r>
        <w:tab/>
      </w:r>
      <w:r>
        <w:fldChar w:fldCharType="begin"/>
      </w:r>
      <w:r>
        <w:instrText xml:space="preserve"> PAGEREF _Toc25260 </w:instrText>
      </w:r>
      <w:r>
        <w:fldChar w:fldCharType="separate"/>
      </w:r>
      <w:r>
        <w:t>23</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_Toc13710 </w:instrText>
      </w:r>
      <w:r>
        <w:rPr>
          <w:rFonts w:hint="eastAsia" w:ascii="Consolas" w:hAnsi="Consolas" w:eastAsia="新宋体"/>
          <w:w w:val="120"/>
          <w:kern w:val="2"/>
          <w:szCs w:val="22"/>
          <w:lang w:val="en-US" w:eastAsia="zh-CN"/>
        </w:rPr>
        <w:fldChar w:fldCharType="separate"/>
      </w:r>
      <w:r>
        <w:rPr>
          <w:rFonts w:hint="eastAsia"/>
          <w:lang w:val="en-US" w:eastAsia="zh-CN"/>
        </w:rPr>
        <w:t>概念</w:t>
      </w:r>
      <w:r>
        <w:tab/>
      </w:r>
      <w:r>
        <w:fldChar w:fldCharType="begin"/>
      </w:r>
      <w:r>
        <w:instrText xml:space="preserve"> PAGEREF _Toc13710 </w:instrText>
      </w:r>
      <w:r>
        <w:fldChar w:fldCharType="separate"/>
      </w:r>
      <w:r>
        <w:t>23</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_Toc15633 </w:instrText>
      </w:r>
      <w:r>
        <w:rPr>
          <w:rFonts w:hint="eastAsia" w:ascii="Consolas" w:hAnsi="Consolas" w:eastAsia="新宋体"/>
          <w:w w:val="120"/>
          <w:kern w:val="2"/>
          <w:szCs w:val="22"/>
          <w:lang w:val="en-US" w:eastAsia="zh-CN"/>
        </w:rPr>
        <w:fldChar w:fldCharType="separate"/>
      </w:r>
      <w:r>
        <w:rPr>
          <w:rFonts w:hint="eastAsia"/>
          <w:lang w:val="en-US" w:eastAsia="zh-CN"/>
        </w:rPr>
        <w:t>demo</w:t>
      </w:r>
      <w:r>
        <w:tab/>
      </w:r>
      <w:r>
        <w:fldChar w:fldCharType="begin"/>
      </w:r>
      <w:r>
        <w:instrText xml:space="preserve"> PAGEREF _Toc15633 </w:instrText>
      </w:r>
      <w:r>
        <w:fldChar w:fldCharType="separate"/>
      </w:r>
      <w:r>
        <w:t>23</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_Toc29312 </w:instrText>
      </w:r>
      <w:r>
        <w:rPr>
          <w:rFonts w:hint="eastAsia" w:ascii="Consolas" w:hAnsi="Consolas" w:eastAsia="新宋体"/>
          <w:w w:val="120"/>
          <w:kern w:val="2"/>
          <w:szCs w:val="22"/>
          <w:lang w:val="en-US" w:eastAsia="zh-CN"/>
        </w:rPr>
        <w:fldChar w:fldCharType="separate"/>
      </w:r>
      <w:r>
        <w:rPr>
          <w:rFonts w:hint="eastAsia"/>
          <w:lang w:val="en-US" w:eastAsia="zh-CN"/>
        </w:rPr>
        <w:t>相关属性</w:t>
      </w:r>
      <w:r>
        <w:tab/>
      </w:r>
      <w:r>
        <w:fldChar w:fldCharType="begin"/>
      </w:r>
      <w:r>
        <w:instrText xml:space="preserve"> PAGEREF _Toc29312 </w:instrText>
      </w:r>
      <w:r>
        <w:fldChar w:fldCharType="separate"/>
      </w:r>
      <w:r>
        <w:t>23</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_Toc18688 </w:instrText>
      </w:r>
      <w:r>
        <w:rPr>
          <w:rFonts w:hint="eastAsia" w:ascii="Consolas" w:hAnsi="Consolas" w:eastAsia="新宋体"/>
          <w:w w:val="120"/>
          <w:kern w:val="2"/>
          <w:szCs w:val="22"/>
          <w:lang w:val="en-US" w:eastAsia="zh-CN"/>
        </w:rPr>
        <w:fldChar w:fldCharType="separate"/>
      </w:r>
      <w:r>
        <w:rPr>
          <w:rFonts w:hint="eastAsia"/>
          <w:lang w:val="en-US" w:eastAsia="zh-CN"/>
        </w:rPr>
        <w:t>匿名表格元素</w:t>
      </w:r>
      <w:r>
        <w:tab/>
      </w:r>
      <w:r>
        <w:fldChar w:fldCharType="begin"/>
      </w:r>
      <w:r>
        <w:instrText xml:space="preserve"> PAGEREF _Toc18688 </w:instrText>
      </w:r>
      <w:r>
        <w:fldChar w:fldCharType="separate"/>
      </w:r>
      <w:r>
        <w:t>23</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_Toc4366 </w:instrText>
      </w:r>
      <w:r>
        <w:rPr>
          <w:rFonts w:hint="eastAsia" w:ascii="Consolas" w:hAnsi="Consolas" w:eastAsia="新宋体"/>
          <w:w w:val="120"/>
          <w:kern w:val="2"/>
          <w:szCs w:val="22"/>
          <w:lang w:val="en-US" w:eastAsia="zh-CN"/>
        </w:rPr>
        <w:fldChar w:fldCharType="separate"/>
      </w:r>
      <w:r>
        <w:rPr>
          <w:rFonts w:hint="eastAsia"/>
          <w:lang w:eastAsia="zh-CN"/>
        </w:rPr>
        <w:t>栅格</w:t>
      </w:r>
      <w:r>
        <w:tab/>
      </w:r>
      <w:r>
        <w:fldChar w:fldCharType="begin"/>
      </w:r>
      <w:r>
        <w:instrText xml:space="preserve"> PAGEREF _Toc4366 </w:instrText>
      </w:r>
      <w:r>
        <w:fldChar w:fldCharType="separate"/>
      </w:r>
      <w:r>
        <w:t>24</w:t>
      </w:r>
      <w:r>
        <w:fldChar w:fldCharType="end"/>
      </w:r>
      <w:r>
        <w:rPr>
          <w:rFonts w:hint="eastAsia" w:ascii="Consolas" w:hAnsi="Consolas" w:eastAsia="新宋体"/>
          <w:color w:val="C0504D"/>
          <w:w w:val="120"/>
          <w:kern w:val="2"/>
          <w:szCs w:val="22"/>
          <w:lang w:val="en-US" w:eastAsia="zh-CN"/>
        </w:rPr>
        <w:fldChar w:fldCharType="end"/>
      </w:r>
    </w:p>
    <w:p>
      <w:pPr>
        <w:pStyle w:val="11"/>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_Toc1641 </w:instrText>
      </w:r>
      <w:r>
        <w:rPr>
          <w:rFonts w:hint="eastAsia" w:ascii="Consolas" w:hAnsi="Consolas" w:eastAsia="新宋体"/>
          <w:w w:val="120"/>
          <w:kern w:val="2"/>
          <w:szCs w:val="22"/>
          <w:lang w:val="en-US" w:eastAsia="zh-CN"/>
        </w:rPr>
        <w:fldChar w:fldCharType="separate"/>
      </w:r>
      <w:r>
        <w:rPr>
          <w:rFonts w:hint="eastAsia"/>
          <w:lang w:val="en-US" w:eastAsia="zh-CN"/>
        </w:rPr>
        <w:t>table-cell</w:t>
      </w:r>
      <w:r>
        <w:tab/>
      </w:r>
      <w:r>
        <w:fldChar w:fldCharType="begin"/>
      </w:r>
      <w:r>
        <w:instrText xml:space="preserve"> PAGEREF _Toc1641 </w:instrText>
      </w:r>
      <w:r>
        <w:fldChar w:fldCharType="separate"/>
      </w:r>
      <w:r>
        <w:t>24</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_Toc27960 </w:instrText>
      </w:r>
      <w:r>
        <w:rPr>
          <w:rFonts w:hint="eastAsia" w:ascii="Consolas" w:hAnsi="Consolas" w:eastAsia="新宋体"/>
          <w:w w:val="120"/>
          <w:kern w:val="2"/>
          <w:szCs w:val="22"/>
          <w:lang w:val="en-US" w:eastAsia="zh-CN"/>
        </w:rPr>
        <w:fldChar w:fldCharType="separate"/>
      </w:r>
      <w:r>
        <w:rPr>
          <w:rFonts w:hint="default"/>
        </w:rPr>
        <w:t>display:table-cell与大小不固定元素的垂直居中</w:t>
      </w:r>
      <w:r>
        <w:tab/>
      </w:r>
      <w:r>
        <w:fldChar w:fldCharType="begin"/>
      </w:r>
      <w:r>
        <w:instrText xml:space="preserve"> PAGEREF _Toc27960 </w:instrText>
      </w:r>
      <w:r>
        <w:fldChar w:fldCharType="separate"/>
      </w:r>
      <w:r>
        <w:t>24</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_Toc5592 </w:instrText>
      </w:r>
      <w:r>
        <w:rPr>
          <w:rFonts w:hint="eastAsia" w:ascii="Consolas" w:hAnsi="Consolas" w:eastAsia="新宋体"/>
          <w:w w:val="120"/>
          <w:kern w:val="2"/>
          <w:szCs w:val="22"/>
          <w:lang w:val="en-US" w:eastAsia="zh-CN"/>
        </w:rPr>
        <w:fldChar w:fldCharType="separate"/>
      </w:r>
      <w:r>
        <w:rPr>
          <w:rFonts w:hint="default"/>
        </w:rPr>
        <w:t>display:table-cell与两栏自适应布局</w:t>
      </w:r>
      <w:r>
        <w:tab/>
      </w:r>
      <w:r>
        <w:fldChar w:fldCharType="begin"/>
      </w:r>
      <w:r>
        <w:instrText xml:space="preserve"> PAGEREF _Toc5592 </w:instrText>
      </w:r>
      <w:r>
        <w:fldChar w:fldCharType="separate"/>
      </w:r>
      <w:r>
        <w:t>24</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_Toc12224 </w:instrText>
      </w:r>
      <w:r>
        <w:rPr>
          <w:rFonts w:hint="eastAsia" w:ascii="Consolas" w:hAnsi="Consolas" w:eastAsia="新宋体"/>
          <w:w w:val="120"/>
          <w:kern w:val="2"/>
          <w:szCs w:val="22"/>
          <w:lang w:val="en-US" w:eastAsia="zh-CN"/>
        </w:rPr>
        <w:fldChar w:fldCharType="separate"/>
      </w:r>
      <w:r>
        <w:rPr>
          <w:rFonts w:hint="default"/>
        </w:rPr>
        <w:t>display:table-cell下的等高布局</w:t>
      </w:r>
      <w:r>
        <w:tab/>
      </w:r>
      <w:r>
        <w:fldChar w:fldCharType="begin"/>
      </w:r>
      <w:r>
        <w:instrText xml:space="preserve"> PAGEREF _Toc12224 </w:instrText>
      </w:r>
      <w:r>
        <w:fldChar w:fldCharType="separate"/>
      </w:r>
      <w:r>
        <w:t>25</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_Toc26085 </w:instrText>
      </w:r>
      <w:r>
        <w:rPr>
          <w:rFonts w:hint="eastAsia" w:ascii="Consolas" w:hAnsi="Consolas" w:eastAsia="新宋体"/>
          <w:w w:val="120"/>
          <w:kern w:val="2"/>
          <w:szCs w:val="22"/>
          <w:lang w:val="en-US" w:eastAsia="zh-CN"/>
        </w:rPr>
        <w:fldChar w:fldCharType="separate"/>
      </w:r>
      <w:r>
        <w:rPr>
          <w:rFonts w:hint="default"/>
        </w:rPr>
        <w:t>display:table-cell下的列表布局</w:t>
      </w:r>
      <w:r>
        <w:tab/>
      </w:r>
      <w:r>
        <w:fldChar w:fldCharType="begin"/>
      </w:r>
      <w:r>
        <w:instrText xml:space="preserve"> PAGEREF _Toc26085 </w:instrText>
      </w:r>
      <w:r>
        <w:fldChar w:fldCharType="separate"/>
      </w:r>
      <w:r>
        <w:t>25</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_Toc14924 </w:instrText>
      </w:r>
      <w:r>
        <w:rPr>
          <w:rFonts w:hint="eastAsia" w:ascii="Consolas" w:hAnsi="Consolas" w:eastAsia="新宋体"/>
          <w:w w:val="120"/>
          <w:kern w:val="2"/>
          <w:szCs w:val="22"/>
          <w:lang w:val="en-US" w:eastAsia="zh-CN"/>
        </w:rPr>
        <w:fldChar w:fldCharType="separate"/>
      </w:r>
      <w:r>
        <w:rPr>
          <w:rFonts w:hint="default"/>
        </w:rPr>
        <w:t>display:table-cell自适应布局下连续单词字符换行</w:t>
      </w:r>
      <w:r>
        <w:tab/>
      </w:r>
      <w:r>
        <w:fldChar w:fldCharType="begin"/>
      </w:r>
      <w:r>
        <w:instrText xml:space="preserve"> PAGEREF _Toc14924 </w:instrText>
      </w:r>
      <w:r>
        <w:fldChar w:fldCharType="separate"/>
      </w:r>
      <w:r>
        <w:t>25</w:t>
      </w:r>
      <w:r>
        <w:fldChar w:fldCharType="end"/>
      </w:r>
      <w:r>
        <w:rPr>
          <w:rFonts w:hint="eastAsia" w:ascii="Consolas" w:hAnsi="Consolas" w:eastAsia="新宋体"/>
          <w:color w:val="C0504D"/>
          <w:w w:val="120"/>
          <w:kern w:val="2"/>
          <w:szCs w:val="22"/>
          <w:lang w:val="en-US" w:eastAsia="zh-CN"/>
        </w:rPr>
        <w:fldChar w:fldCharType="end"/>
      </w:r>
    </w:p>
    <w:p>
      <w:pPr>
        <w:pStyle w:val="11"/>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_Toc4419 </w:instrText>
      </w:r>
      <w:r>
        <w:rPr>
          <w:rFonts w:hint="eastAsia" w:ascii="Consolas" w:hAnsi="Consolas" w:eastAsia="新宋体"/>
          <w:w w:val="120"/>
          <w:kern w:val="2"/>
          <w:szCs w:val="22"/>
          <w:lang w:val="en-US" w:eastAsia="zh-CN"/>
        </w:rPr>
        <w:fldChar w:fldCharType="separate"/>
      </w:r>
      <w:r>
        <w:rPr>
          <w:rFonts w:hint="eastAsia"/>
          <w:lang w:eastAsia="zh-CN"/>
        </w:rPr>
        <w:t>关于文本换行的控制</w:t>
      </w:r>
      <w:r>
        <w:tab/>
      </w:r>
      <w:r>
        <w:fldChar w:fldCharType="begin"/>
      </w:r>
      <w:r>
        <w:instrText xml:space="preserve"> PAGEREF _Toc4419 </w:instrText>
      </w:r>
      <w:r>
        <w:fldChar w:fldCharType="separate"/>
      </w:r>
      <w:r>
        <w:t>26</w:t>
      </w:r>
      <w:r>
        <w:fldChar w:fldCharType="end"/>
      </w:r>
      <w:r>
        <w:rPr>
          <w:rFonts w:hint="eastAsia" w:ascii="Consolas" w:hAnsi="Consolas" w:eastAsia="新宋体"/>
          <w:color w:val="C0504D"/>
          <w:w w:val="120"/>
          <w:kern w:val="2"/>
          <w:szCs w:val="22"/>
          <w:lang w:val="en-US" w:eastAsia="zh-CN"/>
        </w:rPr>
        <w:fldChar w:fldCharType="end"/>
      </w:r>
    </w:p>
    <w:p>
      <w:pPr>
        <w:pStyle w:val="11"/>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_Toc9672 </w:instrText>
      </w:r>
      <w:r>
        <w:rPr>
          <w:rFonts w:hint="eastAsia" w:ascii="Consolas" w:hAnsi="Consolas" w:eastAsia="新宋体"/>
          <w:w w:val="120"/>
          <w:kern w:val="2"/>
          <w:szCs w:val="22"/>
          <w:lang w:val="en-US" w:eastAsia="zh-CN"/>
        </w:rPr>
        <w:fldChar w:fldCharType="separate"/>
      </w:r>
      <w:r>
        <w:rPr>
          <w:rFonts w:hint="eastAsia"/>
          <w:lang w:val="en-US" w:eastAsia="zh-CN"/>
        </w:rPr>
        <w:t>css选择器高效使用</w:t>
      </w:r>
      <w:r>
        <w:tab/>
      </w:r>
      <w:r>
        <w:fldChar w:fldCharType="begin"/>
      </w:r>
      <w:r>
        <w:instrText xml:space="preserve"> PAGEREF _Toc9672 </w:instrText>
      </w:r>
      <w:r>
        <w:fldChar w:fldCharType="separate"/>
      </w:r>
      <w:r>
        <w:t>26</w:t>
      </w:r>
      <w:r>
        <w:fldChar w:fldCharType="end"/>
      </w:r>
      <w:r>
        <w:rPr>
          <w:rFonts w:hint="eastAsia" w:ascii="Consolas" w:hAnsi="Consolas" w:eastAsia="新宋体"/>
          <w:color w:val="C0504D"/>
          <w:w w:val="120"/>
          <w:kern w:val="2"/>
          <w:szCs w:val="22"/>
          <w:lang w:val="en-US" w:eastAsia="zh-CN"/>
        </w:rPr>
        <w:fldChar w:fldCharType="end"/>
      </w:r>
    </w:p>
    <w:p>
      <w:pPr>
        <w:pStyle w:val="11"/>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_Toc6699 </w:instrText>
      </w:r>
      <w:r>
        <w:rPr>
          <w:rFonts w:hint="eastAsia" w:ascii="Consolas" w:hAnsi="Consolas" w:eastAsia="新宋体"/>
          <w:w w:val="120"/>
          <w:kern w:val="2"/>
          <w:szCs w:val="22"/>
          <w:lang w:val="en-US" w:eastAsia="zh-CN"/>
        </w:rPr>
        <w:fldChar w:fldCharType="separate"/>
      </w:r>
      <w:r>
        <w:rPr>
          <w:rFonts w:hint="eastAsia"/>
          <w:lang w:val="en-US" w:eastAsia="zh-CN"/>
        </w:rPr>
        <w:t>float + 负margin 实现自适应布局</w:t>
      </w:r>
      <w:r>
        <w:tab/>
      </w:r>
      <w:r>
        <w:fldChar w:fldCharType="begin"/>
      </w:r>
      <w:r>
        <w:instrText xml:space="preserve"> PAGEREF _Toc6699 </w:instrText>
      </w:r>
      <w:r>
        <w:fldChar w:fldCharType="separate"/>
      </w:r>
      <w:r>
        <w:t>27</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_Toc27803 </w:instrText>
      </w:r>
      <w:r>
        <w:rPr>
          <w:rFonts w:hint="eastAsia" w:ascii="Consolas" w:hAnsi="Consolas" w:eastAsia="新宋体"/>
          <w:w w:val="120"/>
          <w:kern w:val="2"/>
          <w:szCs w:val="22"/>
          <w:lang w:val="en-US" w:eastAsia="zh-CN"/>
        </w:rPr>
        <w:fldChar w:fldCharType="separate"/>
      </w:r>
      <w:r>
        <w:t>单列定宽单列自适应布局</w:t>
      </w:r>
      <w:r>
        <w:tab/>
      </w:r>
      <w:r>
        <w:fldChar w:fldCharType="begin"/>
      </w:r>
      <w:r>
        <w:instrText xml:space="preserve"> PAGEREF _Toc27803 </w:instrText>
      </w:r>
      <w:r>
        <w:fldChar w:fldCharType="separate"/>
      </w:r>
      <w:r>
        <w:t>27</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_Toc22067 </w:instrText>
      </w:r>
      <w:r>
        <w:rPr>
          <w:rFonts w:hint="eastAsia" w:ascii="Consolas" w:hAnsi="Consolas" w:eastAsia="新宋体"/>
          <w:w w:val="120"/>
          <w:kern w:val="2"/>
          <w:szCs w:val="22"/>
          <w:lang w:val="en-US" w:eastAsia="zh-CN"/>
        </w:rPr>
        <w:fldChar w:fldCharType="separate"/>
      </w:r>
      <w:r>
        <w:rPr>
          <w:rFonts w:hint="eastAsia"/>
        </w:rPr>
        <w:t>左右定宽中间自适应布局</w:t>
      </w:r>
      <w:r>
        <w:tab/>
      </w:r>
      <w:r>
        <w:fldChar w:fldCharType="begin"/>
      </w:r>
      <w:r>
        <w:instrText xml:space="preserve"> PAGEREF _Toc22067 </w:instrText>
      </w:r>
      <w:r>
        <w:fldChar w:fldCharType="separate"/>
      </w:r>
      <w:r>
        <w:t>27</w:t>
      </w:r>
      <w:r>
        <w:fldChar w:fldCharType="end"/>
      </w:r>
      <w:r>
        <w:rPr>
          <w:rFonts w:hint="eastAsia" w:ascii="Consolas" w:hAnsi="Consolas" w:eastAsia="新宋体"/>
          <w:color w:val="C0504D"/>
          <w:w w:val="120"/>
          <w:kern w:val="2"/>
          <w:szCs w:val="22"/>
          <w:lang w:val="en-US" w:eastAsia="zh-CN"/>
        </w:rPr>
        <w:fldChar w:fldCharType="end"/>
      </w:r>
    </w:p>
    <w:p>
      <w:pPr>
        <w:pStyle w:val="13"/>
        <w:tabs>
          <w:tab w:val="right" w:leader="dot" w:pos="10658"/>
        </w:tabs>
      </w:pPr>
      <w:r>
        <w:rPr>
          <w:rFonts w:hint="eastAsia" w:ascii="Consolas" w:hAnsi="Consolas" w:eastAsia="新宋体"/>
          <w:color w:val="C0504D"/>
          <w:w w:val="120"/>
          <w:kern w:val="2"/>
          <w:szCs w:val="22"/>
          <w:lang w:val="en-US" w:eastAsia="zh-CN"/>
        </w:rPr>
        <w:fldChar w:fldCharType="begin"/>
      </w:r>
      <w:r>
        <w:rPr>
          <w:rFonts w:hint="eastAsia" w:ascii="Consolas" w:hAnsi="Consolas" w:eastAsia="新宋体"/>
          <w:w w:val="120"/>
          <w:kern w:val="2"/>
          <w:szCs w:val="22"/>
          <w:lang w:val="en-US" w:eastAsia="zh-CN"/>
        </w:rPr>
        <w:instrText xml:space="preserve"> HYPERLINK \l _Toc26532 </w:instrText>
      </w:r>
      <w:r>
        <w:rPr>
          <w:rFonts w:hint="eastAsia" w:ascii="Consolas" w:hAnsi="Consolas" w:eastAsia="新宋体"/>
          <w:w w:val="120"/>
          <w:kern w:val="2"/>
          <w:szCs w:val="22"/>
          <w:lang w:val="en-US" w:eastAsia="zh-CN"/>
        </w:rPr>
        <w:fldChar w:fldCharType="separate"/>
      </w:r>
      <w:r>
        <w:rPr>
          <w:rFonts w:hint="eastAsia"/>
        </w:rPr>
        <w:t>两列等高自适应布局</w:t>
      </w:r>
      <w:r>
        <w:tab/>
      </w:r>
      <w:r>
        <w:fldChar w:fldCharType="begin"/>
      </w:r>
      <w:r>
        <w:instrText xml:space="preserve"> PAGEREF _Toc26532 </w:instrText>
      </w:r>
      <w:r>
        <w:fldChar w:fldCharType="separate"/>
      </w:r>
      <w:r>
        <w:t>27</w:t>
      </w:r>
      <w:r>
        <w:fldChar w:fldCharType="end"/>
      </w:r>
      <w:r>
        <w:rPr>
          <w:rFonts w:hint="eastAsia" w:ascii="Consolas" w:hAnsi="Consolas" w:eastAsia="新宋体"/>
          <w:color w:val="C0504D"/>
          <w:w w:val="120"/>
          <w:kern w:val="2"/>
          <w:szCs w:val="22"/>
          <w:lang w:val="en-US" w:eastAsia="zh-CN"/>
        </w:rPr>
        <w:fldChar w:fldCharType="end"/>
      </w:r>
    </w:p>
    <w:p>
      <w:pPr>
        <w:rPr>
          <w:rFonts w:hint="eastAsia"/>
          <w:lang w:val="en-US" w:eastAsia="zh-CN"/>
        </w:rPr>
      </w:pPr>
      <w:r>
        <w:rPr>
          <w:rFonts w:hint="eastAsia" w:ascii="Consolas" w:hAnsi="Consolas" w:eastAsia="新宋体"/>
          <w:color w:val="C0504D"/>
          <w:w w:val="120"/>
          <w:kern w:val="2"/>
          <w:szCs w:val="22"/>
          <w:lang w:val="en-US" w:eastAsia="zh-CN"/>
        </w:rPr>
        <w:fldChar w:fldCharType="end"/>
      </w:r>
    </w:p>
    <w:p>
      <w:pPr>
        <w:rPr>
          <w:rFonts w:hint="eastAsia" w:ascii="Consolas" w:hAnsi="Consolas" w:eastAsia="新宋体"/>
          <w:color w:val="C0504D"/>
          <w:w w:val="120"/>
          <w:kern w:val="2"/>
          <w:szCs w:val="22"/>
          <w:lang w:val="en-US" w:eastAsia="zh-CN"/>
        </w:rPr>
      </w:pPr>
    </w:p>
    <w:p>
      <w:pPr>
        <w:rPr>
          <w:rFonts w:hint="eastAsia" w:ascii="Consolas" w:hAnsi="Consolas" w:eastAsia="新宋体"/>
          <w:color w:val="C0504D"/>
          <w:w w:val="120"/>
          <w:kern w:val="2"/>
          <w:szCs w:val="22"/>
          <w:lang w:val="en-US" w:eastAsia="zh-CN"/>
        </w:rPr>
      </w:pPr>
    </w:p>
    <w:p>
      <w:pPr>
        <w:pStyle w:val="29"/>
        <w:rPr>
          <w:rFonts w:hint="eastAsia"/>
          <w:lang w:val="en-US" w:eastAsia="zh-CN"/>
        </w:rPr>
      </w:pPr>
      <w:bookmarkStart w:id="0" w:name="_Toc242"/>
      <w:bookmarkStart w:id="1" w:name="_Toc25899"/>
      <w:r>
        <w:rPr>
          <w:rFonts w:hint="eastAsia"/>
          <w:lang w:val="en-US" w:eastAsia="zh-CN"/>
        </w:rPr>
        <w:t>WWW</w:t>
      </w:r>
      <w:bookmarkEnd w:id="0"/>
      <w:bookmarkEnd w:id="1"/>
    </w:p>
    <w:tbl>
      <w:tblPr>
        <w:tblStyle w:val="24"/>
        <w:tblW w:w="108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4"/>
        <w:gridCol w:w="9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44" w:type="dxa"/>
            <w:vMerge w:val="restart"/>
            <w:vAlign w:val="top"/>
          </w:tcPr>
          <w:p>
            <w:pPr>
              <w:pStyle w:val="27"/>
              <w:rPr>
                <w:rFonts w:hint="eastAsia"/>
                <w:lang w:val="en-US" w:eastAsia="zh-CN"/>
              </w:rPr>
            </w:pPr>
          </w:p>
        </w:tc>
        <w:tc>
          <w:tcPr>
            <w:tcW w:w="9616" w:type="dxa"/>
            <w:vAlign w:val="top"/>
          </w:tcPr>
          <w:p>
            <w:pPr>
              <w:rPr>
                <w:rFonts w:hint="eastAsia"/>
                <w:lang w:val="en-US" w:eastAsia="zh-CN"/>
              </w:rPr>
            </w:pPr>
            <w:r>
              <w:rPr>
                <w:rFonts w:hint="default"/>
              </w:rPr>
              <w:t>css解决方案</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"http://www.w3cplus.com/solution/index/index.html" </w:instrText>
            </w:r>
            <w:r>
              <w:rPr>
                <w:rFonts w:hint="eastAsia"/>
                <w:lang w:val="en-US" w:eastAsia="zh-CN"/>
              </w:rPr>
              <w:fldChar w:fldCharType="separate"/>
            </w:r>
            <w:r>
              <w:rPr>
                <w:rFonts w:hint="eastAsia"/>
                <w:lang w:val="en-US" w:eastAsia="zh-CN"/>
              </w:rPr>
              <w:t>http://www.w3cplus.com/solution/index/index.html</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44" w:type="dxa"/>
            <w:vMerge w:val="continue"/>
            <w:vAlign w:val="top"/>
          </w:tcPr>
          <w:p>
            <w:pPr>
              <w:pStyle w:val="27"/>
              <w:rPr>
                <w:rFonts w:hint="eastAsia"/>
                <w:lang w:val="en-US" w:eastAsia="zh-CN"/>
              </w:rPr>
            </w:pPr>
          </w:p>
        </w:tc>
        <w:tc>
          <w:tcPr>
            <w:tcW w:w="9616" w:type="dxa"/>
            <w:vAlign w:val="top"/>
          </w:tcPr>
          <w:p>
            <w:pPr>
              <w:rPr>
                <w:rFonts w:hint="eastAsia"/>
                <w:sz w:val="15"/>
                <w:szCs w:val="18"/>
                <w:lang w:val="en-US" w:eastAsia="zh-CN"/>
              </w:rPr>
            </w:pPr>
            <w:r>
              <w:rPr>
                <w:rFonts w:hint="default"/>
                <w:sz w:val="15"/>
                <w:szCs w:val="18"/>
              </w:rPr>
              <w:t xml:space="preserve">css3 layout </w:t>
            </w:r>
            <w:r>
              <w:rPr>
                <w:rFonts w:hint="eastAsia"/>
                <w:sz w:val="15"/>
                <w:szCs w:val="18"/>
              </w:rPr>
              <w:t xml:space="preserve">布局   </w:t>
            </w:r>
            <w:r>
              <w:rPr>
                <w:rFonts w:hint="default"/>
                <w:sz w:val="15"/>
                <w:szCs w:val="18"/>
              </w:rPr>
              <w:t>css</w:t>
            </w:r>
            <w:r>
              <w:rPr>
                <w:rFonts w:hint="eastAsia"/>
                <w:sz w:val="15"/>
                <w:szCs w:val="18"/>
              </w:rPr>
              <w:t xml:space="preserve">布局   </w:t>
            </w:r>
            <w:r>
              <w:rPr>
                <w:rFonts w:hint="default"/>
                <w:sz w:val="15"/>
                <w:szCs w:val="18"/>
              </w:rPr>
              <w:t>border</w:t>
            </w:r>
            <w:r>
              <w:rPr>
                <w:rFonts w:hint="eastAsia"/>
                <w:sz w:val="15"/>
                <w:szCs w:val="18"/>
              </w:rPr>
              <w:t xml:space="preserve">解决方案   </w:t>
            </w:r>
            <w:r>
              <w:rPr>
                <w:rFonts w:hint="default"/>
                <w:sz w:val="15"/>
                <w:szCs w:val="18"/>
              </w:rPr>
              <w:t>border</w:t>
            </w:r>
            <w:r>
              <w:rPr>
                <w:rFonts w:hint="eastAsia"/>
                <w:sz w:val="15"/>
                <w:szCs w:val="18"/>
              </w:rPr>
              <w:t xml:space="preserve">解决方案   清除浮动   清除浮动   </w:t>
            </w:r>
            <w:r>
              <w:rPr>
                <w:rFonts w:hint="default"/>
                <w:sz w:val="15"/>
                <w:szCs w:val="18"/>
              </w:rPr>
              <w:t xml:space="preserve">ellipsis </w:t>
            </w:r>
            <w:r>
              <w:rPr>
                <w:rFonts w:hint="eastAsia"/>
                <w:sz w:val="15"/>
                <w:szCs w:val="18"/>
              </w:rPr>
              <w:t xml:space="preserve">省略号解决   省略号解决   图文混排解决方案   图文混排解决方案   项目列表解决方案   项目列表解决方案   新闻列表解决方案   新闻列表解决方案   </w:t>
            </w:r>
            <w:r>
              <w:rPr>
                <w:rFonts w:hint="default"/>
                <w:sz w:val="15"/>
                <w:szCs w:val="18"/>
              </w:rPr>
              <w:t xml:space="preserve">css tab </w:t>
            </w:r>
            <w:r>
              <w:rPr>
                <w:rFonts w:hint="eastAsia"/>
                <w:sz w:val="15"/>
                <w:szCs w:val="18"/>
              </w:rPr>
              <w:t xml:space="preserve">标题解决方案   </w:t>
            </w:r>
            <w:r>
              <w:rPr>
                <w:rFonts w:hint="default"/>
                <w:sz w:val="15"/>
                <w:szCs w:val="18"/>
              </w:rPr>
              <w:t>css tab</w:t>
            </w:r>
            <w:r>
              <w:rPr>
                <w:rFonts w:hint="eastAsia"/>
                <w:sz w:val="15"/>
                <w:szCs w:val="18"/>
              </w:rPr>
              <w:t xml:space="preserve">标题解决方案   </w:t>
            </w:r>
            <w:r>
              <w:rPr>
                <w:rFonts w:hint="default"/>
                <w:sz w:val="15"/>
                <w:szCs w:val="18"/>
              </w:rPr>
              <w:t xml:space="preserve">radio &amp; checkbox </w:t>
            </w:r>
            <w:r>
              <w:rPr>
                <w:rFonts w:hint="eastAsia"/>
                <w:sz w:val="15"/>
                <w:szCs w:val="18"/>
              </w:rPr>
              <w:t xml:space="preserve">解决方案   </w:t>
            </w:r>
            <w:r>
              <w:rPr>
                <w:rFonts w:hint="default"/>
                <w:sz w:val="15"/>
                <w:szCs w:val="18"/>
              </w:rPr>
              <w:t xml:space="preserve">radio/checkbox </w:t>
            </w:r>
            <w:r>
              <w:rPr>
                <w:rFonts w:hint="eastAsia"/>
                <w:sz w:val="15"/>
                <w:szCs w:val="18"/>
              </w:rPr>
              <w:t xml:space="preserve">解决方案   </w:t>
            </w:r>
            <w:r>
              <w:rPr>
                <w:rFonts w:hint="default"/>
                <w:sz w:val="15"/>
                <w:szCs w:val="18"/>
              </w:rPr>
              <w:t xml:space="preserve">submit </w:t>
            </w:r>
            <w:r>
              <w:rPr>
                <w:rFonts w:hint="eastAsia"/>
                <w:sz w:val="15"/>
                <w:szCs w:val="18"/>
              </w:rPr>
              <w:t xml:space="preserve">解决方案   </w:t>
            </w:r>
            <w:r>
              <w:rPr>
                <w:rFonts w:hint="default"/>
                <w:sz w:val="15"/>
                <w:szCs w:val="18"/>
              </w:rPr>
              <w:t xml:space="preserve">submit </w:t>
            </w:r>
            <w:r>
              <w:rPr>
                <w:rFonts w:hint="eastAsia"/>
                <w:sz w:val="15"/>
                <w:szCs w:val="18"/>
              </w:rPr>
              <w:t xml:space="preserve">解决方案   </w:t>
            </w:r>
            <w:r>
              <w:rPr>
                <w:rFonts w:hint="default"/>
                <w:sz w:val="15"/>
                <w:szCs w:val="18"/>
              </w:rPr>
              <w:t>placeholder</w:t>
            </w:r>
            <w:r>
              <w:rPr>
                <w:rFonts w:hint="eastAsia"/>
                <w:sz w:val="15"/>
                <w:szCs w:val="18"/>
              </w:rPr>
              <w:t xml:space="preserve">解决方案   </w:t>
            </w:r>
            <w:r>
              <w:rPr>
                <w:rFonts w:hint="default"/>
                <w:sz w:val="15"/>
                <w:szCs w:val="18"/>
              </w:rPr>
              <w:t>placeholder</w:t>
            </w:r>
            <w:r>
              <w:rPr>
                <w:rFonts w:hint="eastAsia"/>
                <w:sz w:val="15"/>
                <w:szCs w:val="18"/>
              </w:rPr>
              <w:t xml:space="preserve">解决方案   </w:t>
            </w:r>
            <w:r>
              <w:rPr>
                <w:rFonts w:hint="default"/>
                <w:sz w:val="15"/>
                <w:szCs w:val="18"/>
              </w:rPr>
              <w:t>form</w:t>
            </w:r>
            <w:r>
              <w:rPr>
                <w:rFonts w:hint="eastAsia"/>
                <w:sz w:val="15"/>
                <w:szCs w:val="18"/>
              </w:rPr>
              <w:t xml:space="preserve">表单解决方案   </w:t>
            </w:r>
            <w:r>
              <w:rPr>
                <w:rFonts w:hint="default"/>
                <w:sz w:val="15"/>
                <w:szCs w:val="18"/>
              </w:rPr>
              <w:t>form</w:t>
            </w:r>
            <w:r>
              <w:rPr>
                <w:rFonts w:hint="eastAsia"/>
                <w:sz w:val="15"/>
                <w:szCs w:val="18"/>
              </w:rPr>
              <w:t xml:space="preserve">表单解决方案   </w:t>
            </w:r>
            <w:r>
              <w:rPr>
                <w:rFonts w:hint="default"/>
                <w:sz w:val="15"/>
                <w:szCs w:val="18"/>
              </w:rPr>
              <w:t>css</w:t>
            </w:r>
            <w:r>
              <w:rPr>
                <w:rFonts w:hint="eastAsia"/>
                <w:sz w:val="15"/>
                <w:szCs w:val="18"/>
              </w:rPr>
              <w:t>代码</w:t>
            </w:r>
            <w:r>
              <w:rPr>
                <w:rFonts w:hint="default"/>
                <w:sz w:val="15"/>
                <w:szCs w:val="18"/>
              </w:rPr>
              <w:t>copy   html</w:t>
            </w:r>
            <w:r>
              <w:rPr>
                <w:rFonts w:hint="eastAsia"/>
                <w:sz w:val="15"/>
                <w:szCs w:val="18"/>
              </w:rPr>
              <w:t>代码</w:t>
            </w:r>
            <w:r>
              <w:rPr>
                <w:rFonts w:hint="default"/>
                <w:sz w:val="15"/>
                <w:szCs w:val="18"/>
              </w:rPr>
              <w:t>copy   ie bug</w:t>
            </w:r>
            <w:r>
              <w:rPr>
                <w:rFonts w:hint="eastAsia"/>
                <w:sz w:val="15"/>
                <w:szCs w:val="18"/>
              </w:rPr>
              <w:t xml:space="preserve">解决方案搜集   </w:t>
            </w:r>
            <w:r>
              <w:rPr>
                <w:rFonts w:hint="default"/>
                <w:sz w:val="15"/>
                <w:szCs w:val="18"/>
              </w:rPr>
              <w:t>ie bug</w:t>
            </w:r>
            <w:r>
              <w:rPr>
                <w:rFonts w:hint="eastAsia"/>
                <w:sz w:val="15"/>
                <w:szCs w:val="18"/>
              </w:rPr>
              <w:t xml:space="preserve">解决方案搜集   前端工具   前端工具   </w:t>
            </w:r>
            <w:r>
              <w:rPr>
                <w:rFonts w:hint="default"/>
                <w:sz w:val="15"/>
                <w:szCs w:val="18"/>
              </w:rPr>
              <w:t>css</w:t>
            </w:r>
            <w:r>
              <w:rPr>
                <w:rFonts w:hint="eastAsia"/>
                <w:sz w:val="15"/>
                <w:szCs w:val="18"/>
              </w:rPr>
              <w:t xml:space="preserve">资源宝库   </w:t>
            </w:r>
            <w:r>
              <w:rPr>
                <w:rFonts w:hint="default"/>
                <w:sz w:val="15"/>
                <w:szCs w:val="18"/>
              </w:rPr>
              <w:t>css</w:t>
            </w:r>
            <w:r>
              <w:rPr>
                <w:rFonts w:hint="eastAsia"/>
                <w:sz w:val="15"/>
                <w:szCs w:val="18"/>
              </w:rPr>
              <w:t xml:space="preserve">资源宝库   点滴积累   点滴积累   </w:t>
            </w:r>
            <w:r>
              <w:rPr>
                <w:rFonts w:hint="default"/>
                <w:sz w:val="15"/>
                <w:szCs w:val="18"/>
              </w:rPr>
              <w:t>css3</w:t>
            </w:r>
            <w:r>
              <w:rPr>
                <w:rFonts w:hint="eastAsia"/>
                <w:sz w:val="15"/>
                <w:szCs w:val="18"/>
              </w:rPr>
              <w:t xml:space="preserve">属性详解   </w:t>
            </w:r>
            <w:r>
              <w:rPr>
                <w:rFonts w:hint="default"/>
                <w:sz w:val="15"/>
                <w:szCs w:val="18"/>
              </w:rPr>
              <w:t>css3</w:t>
            </w:r>
            <w:r>
              <w:rPr>
                <w:rFonts w:hint="eastAsia"/>
                <w:sz w:val="15"/>
                <w:szCs w:val="18"/>
              </w:rPr>
              <w:t xml:space="preserve">属性详解教程   </w:t>
            </w:r>
            <w:r>
              <w:rPr>
                <w:rFonts w:hint="default"/>
                <w:sz w:val="15"/>
                <w:szCs w:val="18"/>
              </w:rPr>
              <w:t xml:space="preserve">css3 </w:t>
            </w:r>
            <w:r>
              <w:rPr>
                <w:rFonts w:hint="eastAsia"/>
                <w:sz w:val="15"/>
                <w:szCs w:val="18"/>
              </w:rPr>
              <w:t xml:space="preserve">按钮   </w:t>
            </w:r>
            <w:r>
              <w:rPr>
                <w:rFonts w:hint="default"/>
                <w:sz w:val="15"/>
                <w:szCs w:val="18"/>
              </w:rPr>
              <w:t>css3</w:t>
            </w:r>
            <w:r>
              <w:rPr>
                <w:rFonts w:hint="eastAsia"/>
                <w:sz w:val="15"/>
                <w:szCs w:val="18"/>
              </w:rPr>
              <w:t xml:space="preserve">按钮   </w:t>
            </w:r>
            <w:r>
              <w:rPr>
                <w:rFonts w:hint="default"/>
                <w:sz w:val="15"/>
                <w:szCs w:val="18"/>
              </w:rPr>
              <w:t xml:space="preserve">css3 </w:t>
            </w:r>
            <w:r>
              <w:rPr>
                <w:rFonts w:hint="eastAsia"/>
                <w:sz w:val="15"/>
                <w:szCs w:val="18"/>
              </w:rPr>
              <w:t xml:space="preserve">文字效果   </w:t>
            </w:r>
            <w:r>
              <w:rPr>
                <w:rFonts w:hint="default"/>
                <w:sz w:val="15"/>
                <w:szCs w:val="18"/>
              </w:rPr>
              <w:t>css3</w:t>
            </w:r>
            <w:r>
              <w:rPr>
                <w:rFonts w:hint="eastAsia"/>
                <w:sz w:val="15"/>
                <w:szCs w:val="18"/>
              </w:rPr>
              <w:t xml:space="preserve">文字效果   </w:t>
            </w:r>
            <w:r>
              <w:rPr>
                <w:rFonts w:hint="default"/>
                <w:sz w:val="15"/>
                <w:szCs w:val="18"/>
              </w:rPr>
              <w:t xml:space="preserve">css3 content </w:t>
            </w:r>
            <w:r>
              <w:rPr>
                <w:rFonts w:hint="eastAsia"/>
                <w:sz w:val="15"/>
                <w:szCs w:val="18"/>
              </w:rPr>
              <w:t xml:space="preserve">生成内容   </w:t>
            </w:r>
            <w:r>
              <w:rPr>
                <w:rFonts w:hint="default"/>
                <w:sz w:val="15"/>
                <w:szCs w:val="18"/>
              </w:rPr>
              <w:t xml:space="preserve">css3 </w:t>
            </w:r>
            <w:r>
              <w:rPr>
                <w:rFonts w:hint="eastAsia"/>
                <w:sz w:val="15"/>
                <w:szCs w:val="18"/>
              </w:rPr>
              <w:t xml:space="preserve">生成内容   </w:t>
            </w:r>
            <w:r>
              <w:rPr>
                <w:rFonts w:hint="default"/>
                <w:sz w:val="15"/>
                <w:szCs w:val="18"/>
              </w:rPr>
              <w:t xml:space="preserve">css3 box-shadow </w:t>
            </w:r>
            <w:r>
              <w:rPr>
                <w:rFonts w:hint="eastAsia"/>
                <w:sz w:val="15"/>
                <w:szCs w:val="18"/>
              </w:rPr>
              <w:t xml:space="preserve">盒子阴影   </w:t>
            </w:r>
            <w:r>
              <w:rPr>
                <w:rFonts w:hint="default"/>
                <w:sz w:val="15"/>
                <w:szCs w:val="18"/>
              </w:rPr>
              <w:t>css3</w:t>
            </w:r>
            <w:r>
              <w:rPr>
                <w:rFonts w:hint="eastAsia"/>
                <w:sz w:val="15"/>
                <w:szCs w:val="18"/>
              </w:rPr>
              <w:t xml:space="preserve">盒子阴影   </w:t>
            </w:r>
            <w:r>
              <w:rPr>
                <w:rFonts w:hint="default"/>
                <w:sz w:val="15"/>
                <w:szCs w:val="18"/>
              </w:rPr>
              <w:t xml:space="preserve">css3 accordion  tbas </w:t>
            </w:r>
            <w:r>
              <w:rPr>
                <w:rFonts w:hint="eastAsia"/>
                <w:sz w:val="15"/>
                <w:szCs w:val="18"/>
              </w:rPr>
              <w:t xml:space="preserve">特效   </w:t>
            </w:r>
            <w:r>
              <w:rPr>
                <w:rFonts w:hint="default"/>
                <w:sz w:val="15"/>
                <w:szCs w:val="18"/>
              </w:rPr>
              <w:t xml:space="preserve">css3 accordion   css3 accordion  tbas </w:t>
            </w:r>
            <w:r>
              <w:rPr>
                <w:rFonts w:hint="eastAsia"/>
                <w:sz w:val="15"/>
                <w:szCs w:val="18"/>
              </w:rPr>
              <w:t xml:space="preserve">特效   </w:t>
            </w:r>
            <w:r>
              <w:rPr>
                <w:rFonts w:hint="default"/>
                <w:sz w:val="15"/>
                <w:szCs w:val="18"/>
              </w:rPr>
              <w:t>css3 tabs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8" w:hRule="atLeast"/>
        </w:trPr>
        <w:tc>
          <w:tcPr>
            <w:tcW w:w="1244" w:type="dxa"/>
            <w:vAlign w:val="top"/>
          </w:tcPr>
          <w:p>
            <w:pPr>
              <w:pStyle w:val="27"/>
              <w:rPr>
                <w:rFonts w:hint="eastAsia"/>
                <w:lang w:val="en-US" w:eastAsia="zh-CN"/>
              </w:rPr>
            </w:pPr>
            <w:bookmarkStart w:id="2" w:name="_Toc32351"/>
          </w:p>
        </w:tc>
        <w:tc>
          <w:tcPr>
            <w:tcW w:w="9616" w:type="dxa"/>
            <w:vAlign w:val="top"/>
          </w:tcPr>
          <w:p>
            <w:pPr>
              <w:rPr>
                <w:rFonts w:hint="eastAsia"/>
                <w:lang w:val="en-US" w:eastAsia="zh-CN"/>
              </w:rPr>
            </w:pPr>
            <w:r>
              <w:rPr>
                <w:rFonts w:hint="default"/>
              </w:rPr>
              <w:fldChar w:fldCharType="begin"/>
            </w:r>
            <w:r>
              <w:rPr>
                <w:rFonts w:hint="default"/>
              </w:rPr>
              <w:instrText xml:space="preserve"> HYPERLINK "http://www.cnblogs.com/leejersey/p/4412785.html" </w:instrText>
            </w:r>
            <w:r>
              <w:rPr>
                <w:rFonts w:hint="default"/>
              </w:rPr>
              <w:fldChar w:fldCharType="separate"/>
            </w:r>
            <w:r>
              <w:rPr>
                <w:rFonts w:hint="default"/>
              </w:rPr>
              <w:t>CSS布局中一个简单的应用BFC的例子</w:t>
            </w:r>
            <w:r>
              <w:rPr>
                <w:rFonts w:hint="default"/>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"http://www.cnblogs.com/leejersey/p/4412785.html" </w:instrText>
            </w:r>
            <w:r>
              <w:rPr>
                <w:rFonts w:hint="eastAsia"/>
                <w:lang w:val="en-US" w:eastAsia="zh-CN"/>
              </w:rPr>
              <w:fldChar w:fldCharType="separate"/>
            </w:r>
            <w:r>
              <w:rPr>
                <w:rFonts w:hint="eastAsia"/>
                <w:lang w:val="en-US" w:eastAsia="zh-CN"/>
              </w:rPr>
              <w:t>http://www.cnblogs.com/leejersey/p/4412785.html</w:t>
            </w:r>
            <w:r>
              <w:rPr>
                <w:rFonts w:hint="eastAsia"/>
                <w:lang w:val="en-US" w:eastAsia="zh-CN"/>
              </w:rPr>
              <w:fldChar w:fldCharType="end"/>
            </w:r>
          </w:p>
          <w:p>
            <w:pPr>
              <w:rPr>
                <w:rFonts w:hint="eastAsia"/>
                <w:lang w:val="en-US" w:eastAsia="zh-CN"/>
              </w:rPr>
            </w:pPr>
          </w:p>
          <w:p>
            <w:r>
              <w:rPr>
                <w:rFonts w:hint="default"/>
              </w:rPr>
              <w:t>CSS深入理解流体特性和BFC特性下多栏自适应布局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"http://www.zhangxinxu.com/wordpress/2015/02/css-deep-understand-flow-bfc-column-two-auto-layout/" </w:instrText>
            </w:r>
            <w:r>
              <w:rPr>
                <w:rFonts w:hint="eastAsia"/>
                <w:lang w:val="en-US" w:eastAsia="zh-CN"/>
              </w:rPr>
              <w:fldChar w:fldCharType="separate"/>
            </w:r>
            <w:r>
              <w:rPr>
                <w:rFonts w:hint="eastAsia"/>
                <w:lang w:val="en-US" w:eastAsia="zh-CN"/>
              </w:rPr>
              <w:t>http://www.zhangxinxu.com/wordpress/2015/02/css-deep-understand-flow-bfc-column-two-auto-layout/</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rPr>
              <w:fldChar w:fldCharType="begin"/>
            </w:r>
            <w:r>
              <w:rPr>
                <w:rFonts w:hint="default"/>
              </w:rPr>
              <w:instrText xml:space="preserve"> HYPERLINK "https://segmentfault.com/a/1190000003109367" </w:instrText>
            </w:r>
            <w:r>
              <w:rPr>
                <w:rFonts w:hint="default"/>
              </w:rPr>
              <w:fldChar w:fldCharType="separate"/>
            </w:r>
            <w:r>
              <w:rPr>
                <w:rFonts w:hint="default"/>
              </w:rPr>
              <w:t>探究：绝对定位没有设置 top, right, bottom, left 的世界是怎样的？</w:t>
            </w:r>
            <w:r>
              <w:rPr>
                <w:rFonts w:hint="default"/>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"https://segmentfault.com/a/1190000003109367" </w:instrText>
            </w:r>
            <w:r>
              <w:rPr>
                <w:rFonts w:hint="eastAsia"/>
                <w:lang w:val="en-US" w:eastAsia="zh-CN"/>
              </w:rPr>
              <w:fldChar w:fldCharType="separate"/>
            </w:r>
            <w:r>
              <w:rPr>
                <w:rFonts w:hint="eastAsia"/>
                <w:lang w:val="en-US" w:eastAsia="zh-CN"/>
              </w:rPr>
              <w:t>https://segmentfault.com/a/1190000003109367</w:t>
            </w:r>
            <w:r>
              <w:rPr>
                <w:rFonts w:hint="eastAsia"/>
                <w:lang w:val="en-US" w:eastAsia="zh-CN"/>
              </w:rPr>
              <w:fldChar w:fldCharType="end"/>
            </w:r>
          </w:p>
          <w:p>
            <w:pPr>
              <w:rPr>
                <w:rFonts w:hint="eastAsia"/>
                <w:lang w:val="en-US" w:eastAsia="zh-CN"/>
              </w:rPr>
            </w:pPr>
          </w:p>
          <w:p>
            <w:pPr>
              <w:rPr>
                <w:rFonts w:hint="default"/>
              </w:rPr>
            </w:pPr>
            <w:r>
              <w:t>CSS基本样式库 –</w:t>
            </w:r>
            <w:r>
              <w:rPr>
                <w:rFonts w:hint="default"/>
              </w:rPr>
              <w:t> </w:t>
            </w:r>
            <w:r>
              <w:rPr>
                <w:rFonts w:hint="default"/>
              </w:rPr>
              <w:fldChar w:fldCharType="begin"/>
            </w:r>
            <w:r>
              <w:rPr>
                <w:rFonts w:hint="default"/>
              </w:rPr>
              <w:instrText xml:space="preserve"> HYPERLINK "http://www.zhangxinxu.com/study/css/zxx.lib.css" </w:instrText>
            </w:r>
            <w:r>
              <w:rPr>
                <w:rFonts w:hint="default"/>
              </w:rPr>
              <w:fldChar w:fldCharType="separate"/>
            </w:r>
            <w:r>
              <w:rPr>
                <w:rFonts w:hint="default"/>
              </w:rPr>
              <w:t>zxx.lib.css</w:t>
            </w:r>
            <w:r>
              <w:rPr>
                <w:rFonts w:hint="default"/>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"http://www.zhangxinxu.com/study/css/zxx.lib.css" </w:instrText>
            </w:r>
            <w:r>
              <w:rPr>
                <w:rFonts w:hint="eastAsia"/>
                <w:lang w:val="en-US" w:eastAsia="zh-CN"/>
              </w:rPr>
              <w:fldChar w:fldCharType="separate"/>
            </w:r>
            <w:r>
              <w:rPr>
                <w:rFonts w:hint="eastAsia"/>
                <w:lang w:val="en-US" w:eastAsia="zh-CN"/>
              </w:rPr>
              <w:t>http://www.zhangxinxu.com/study/css/zxx.lib.css</w:t>
            </w:r>
            <w:r>
              <w:rPr>
                <w:rFonts w:hint="eastAsia"/>
                <w:lang w:val="en-US" w:eastAsia="zh-CN"/>
              </w:rPr>
              <w:fldChar w:fldCharType="end"/>
            </w:r>
          </w:p>
          <w:p>
            <w:pPr>
              <w:rPr>
                <w:rFonts w:hint="eastAsia"/>
                <w:lang w:val="en-US" w:eastAsia="zh-CN"/>
              </w:rPr>
            </w:pPr>
          </w:p>
          <w:p>
            <w:pPr>
              <w:rPr>
                <w:rFonts w:hint="eastAsia"/>
                <w:lang w:val="en-US" w:eastAsia="zh-CN"/>
              </w:rPr>
            </w:pPr>
            <w:r>
              <w:rPr>
                <w:rFonts w:hint="default"/>
              </w:rPr>
              <w:t>CSS: 深入理解BFC和Margin Collapse (margin叠加或者合并外边距)</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"http://justcode.ikeepstudying.com/2016/07/css-%E6%B7%B1%E5%85%A5%E7%90%86%E8%A7%A3bfc%E5%92%8Cmargin-collapse-margin%E5%8F%A0%E5%8A%A0%E6%88%96%E8%80%85%E5%90%88%E5%B9%B6%E5%A4%96%E8%BE%B9%E8%B7%9D/" </w:instrText>
            </w:r>
            <w:r>
              <w:rPr>
                <w:rFonts w:hint="eastAsia"/>
                <w:lang w:val="en-US" w:eastAsia="zh-CN"/>
              </w:rPr>
              <w:fldChar w:fldCharType="separate"/>
            </w:r>
            <w:r>
              <w:rPr>
                <w:rFonts w:hint="eastAsia"/>
                <w:lang w:val="en-US" w:eastAsia="zh-CN"/>
              </w:rPr>
              <w:t>http://justcode.ikeepstudying.com/2016/07/css-%E6%B7%B1%E5%85%A5%E7%90%86%E8%A7%A3bfc%E5%92%8Cmargin-collapse-margin%E5%8F%A0%E5%8A%A0%E6%88%96%E8%80%85%E5%90%88%E5%B9%B6%E5%A4%96%E8%BE%B9%E8%B7%9D/</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在线教程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"http://www.ycku.com/course/" </w:instrText>
            </w:r>
            <w:r>
              <w:rPr>
                <w:rFonts w:hint="eastAsia"/>
                <w:lang w:val="en-US" w:eastAsia="zh-CN"/>
              </w:rPr>
              <w:fldChar w:fldCharType="separate"/>
            </w:r>
            <w:r>
              <w:rPr>
                <w:rFonts w:hint="eastAsia"/>
                <w:lang w:val="en-US" w:eastAsia="zh-CN"/>
              </w:rPr>
              <w:t>http://www.ycku.com/course/</w:t>
            </w:r>
            <w:r>
              <w:rPr>
                <w:rFonts w:hint="eastAsia"/>
                <w:lang w:val="en-US" w:eastAsia="zh-CN"/>
              </w:rPr>
              <w:fldChar w:fldCharType="end"/>
            </w:r>
          </w:p>
          <w:p>
            <w:pPr>
              <w:rPr>
                <w:rFonts w:hint="eastAsia"/>
                <w:lang w:val="en-US" w:eastAsia="zh-CN"/>
              </w:rPr>
            </w:pPr>
          </w:p>
          <w:p>
            <w:r>
              <w:rPr>
                <w:rFonts w:hint="default"/>
              </w:rPr>
              <w:t>说说CSS学习中的瓶颈</w:t>
            </w:r>
          </w:p>
          <w:p>
            <w:pPr>
              <w:rPr>
                <w:rFonts w:hint="eastAsia"/>
                <w:lang w:val="en-US" w:eastAsia="zh-CN"/>
              </w:rPr>
            </w:pPr>
            <w:r>
              <w:rPr>
                <w:rFonts w:hint="eastAsia"/>
                <w:lang w:val="en-US" w:eastAsia="zh-CN"/>
              </w:rPr>
              <w:t>http://www.zhangxinxu.com/wordpress/2012/07/bottleneck-css-study/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8" w:hRule="atLeast"/>
        </w:trPr>
        <w:tc>
          <w:tcPr>
            <w:tcW w:w="1244" w:type="dxa"/>
            <w:vMerge w:val="restart"/>
            <w:vAlign w:val="top"/>
          </w:tcPr>
          <w:p>
            <w:pPr>
              <w:pStyle w:val="27"/>
              <w:rPr>
                <w:rFonts w:hint="eastAsia"/>
                <w:lang w:val="en-US" w:eastAsia="zh-CN"/>
              </w:rPr>
            </w:pPr>
          </w:p>
        </w:tc>
        <w:tc>
          <w:tcPr>
            <w:tcW w:w="9616" w:type="dxa"/>
            <w:vAlign w:val="top"/>
          </w:tcPr>
          <w:p>
            <w:pPr>
              <w:rPr>
                <w:rFonts w:hint="eastAsia"/>
                <w:lang w:val="en-US" w:eastAsia="zh-CN"/>
              </w:rPr>
            </w:pPr>
            <w:r>
              <w:t>设计网站：</w:t>
            </w:r>
            <w:r>
              <w:rPr>
                <w:rFonts w:hint="default"/>
              </w:rPr>
              <w:br w:type="textWrapping"/>
            </w:r>
            <w:r>
              <w:rPr>
                <w:rFonts w:hint="default"/>
              </w:rPr>
              <w:t>设计师网址导航：http://hao.uisdc.com/</w:t>
            </w:r>
            <w:r>
              <w:rPr>
                <w:rFonts w:hint="default"/>
              </w:rPr>
              <w:br w:type="textWrapping"/>
            </w:r>
            <w:r>
              <w:rPr>
                <w:rFonts w:hint="default"/>
              </w:rPr>
              <w:t>好123设计：http://www.hao123.com/sheji</w:t>
            </w:r>
            <w:r>
              <w:rPr>
                <w:rFonts w:hint="default"/>
              </w:rPr>
              <w:br w:type="textWrapping"/>
            </w:r>
            <w:r>
              <w:rPr>
                <w:rFonts w:hint="default"/>
              </w:rPr>
              <w:t>花瓣网：http://huaban.com/</w:t>
            </w:r>
            <w:r>
              <w:rPr>
                <w:rFonts w:hint="default"/>
              </w:rPr>
              <w:br w:type="textWrapping"/>
            </w:r>
            <w:r>
              <w:rPr>
                <w:rFonts w:hint="default"/>
              </w:rPr>
              <w:t>站酷：http://www.zcool.com.cn/</w:t>
            </w:r>
            <w:r>
              <w:rPr>
                <w:rFonts w:hint="default"/>
              </w:rPr>
              <w:br w:type="textWrapping"/>
            </w:r>
            <w:r>
              <w:rPr>
                <w:rFonts w:hint="default"/>
              </w:rPr>
              <w:t>千图网：http://www.58pic.com/</w:t>
            </w:r>
            <w:r>
              <w:rPr>
                <w:rFonts w:hint="default"/>
              </w:rPr>
              <w:br w:type="textWrapping"/>
            </w:r>
            <w:r>
              <w:rPr>
                <w:rFonts w:hint="default"/>
              </w:rPr>
              <w:t>数字驿站：http://www.k1982.com/ </w:t>
            </w:r>
            <w:r>
              <w:rPr>
                <w:rFonts w:hint="default"/>
              </w:rPr>
              <w:br w:type="textWrapping"/>
            </w:r>
            <w:r>
              <w:rPr>
                <w:rFonts w:hint="default"/>
              </w:rPr>
              <w:t>设计达人：http://www.shejidaren.com/</w:t>
            </w:r>
            <w:r>
              <w:rPr>
                <w:rFonts w:hint="default"/>
              </w:rPr>
              <w:br w:type="textWrapping"/>
            </w:r>
            <w:r>
              <w:rPr>
                <w:rFonts w:hint="default"/>
              </w:rPr>
              <w:t>学UI网：http://www.xueui.cn/</w:t>
            </w:r>
            <w:r>
              <w:rPr>
                <w:rFonts w:hint="default"/>
              </w:rPr>
              <w:br w:type="textWrapping"/>
            </w:r>
            <w:r>
              <w:rPr>
                <w:rFonts w:hint="default"/>
              </w:rPr>
              <w:t>PS资源：http://psefan.com/ps</w:t>
            </w:r>
            <w:r>
              <w:rPr>
                <w:rFonts w:hint="default"/>
              </w:rPr>
              <w:br w:type="textWrapping"/>
            </w:r>
            <w:r>
              <w:rPr>
                <w:rFonts w:hint="default"/>
              </w:rPr>
              <w:t>UI中国：http://www.ui.cn/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8" w:hRule="atLeast"/>
        </w:trPr>
        <w:tc>
          <w:tcPr>
            <w:tcW w:w="1244" w:type="dxa"/>
            <w:vMerge w:val="continue"/>
            <w:vAlign w:val="top"/>
          </w:tcPr>
          <w:p>
            <w:pPr>
              <w:pStyle w:val="27"/>
              <w:rPr>
                <w:rFonts w:hint="eastAsia"/>
                <w:lang w:val="en-US" w:eastAsia="zh-CN"/>
              </w:rPr>
            </w:pPr>
          </w:p>
        </w:tc>
        <w:tc>
          <w:tcPr>
            <w:tcW w:w="9616" w:type="dxa"/>
            <w:vAlign w:val="top"/>
          </w:tcPr>
          <w:p>
            <w:r>
              <w:rPr>
                <w:rFonts w:hint="default"/>
              </w:rPr>
              <w:t>学习网：</w:t>
            </w:r>
            <w:r>
              <w:rPr>
                <w:rFonts w:hint="default"/>
              </w:rPr>
              <w:br w:type="textWrapping"/>
            </w:r>
            <w:r>
              <w:rPr>
                <w:rFonts w:hint="default"/>
              </w:rPr>
              <w:t>慕课网：http://www.imooc.com/course/list</w:t>
            </w:r>
            <w:r>
              <w:rPr>
                <w:rFonts w:hint="default"/>
              </w:rPr>
              <w:br w:type="textWrapping"/>
            </w:r>
            <w:r>
              <w:rPr>
                <w:rFonts w:hint="default"/>
              </w:rPr>
              <w:t>极课学院：http://www.jikexueyuan.com/</w:t>
            </w:r>
            <w:r>
              <w:rPr>
                <w:rFonts w:hint="default"/>
              </w:rPr>
              <w:br w:type="textWrapping"/>
            </w:r>
            <w:r>
              <w:rPr>
                <w:rFonts w:hint="default"/>
              </w:rPr>
              <w:t>AngularJS在线课程：http://each.sinaapp.com/angular/</w:t>
            </w:r>
            <w:r>
              <w:rPr>
                <w:rFonts w:hint="default"/>
              </w:rPr>
              <w:br w:type="textWrapping"/>
            </w:r>
            <w:r>
              <w:rPr>
                <w:rFonts w:hint="default"/>
              </w:rPr>
              <w:t>前端网：http://www.w3cfuns.com/</w:t>
            </w:r>
            <w:r>
              <w:rPr>
                <w:rFonts w:hint="default"/>
              </w:rPr>
              <w:br w:type="textWrapping"/>
            </w:r>
            <w:r>
              <w:rPr>
                <w:rFonts w:hint="default"/>
              </w:rPr>
              <w:t>博客网：http://www.cnblogs.com/</w:t>
            </w:r>
            <w:r>
              <w:rPr>
                <w:rFonts w:hint="default"/>
              </w:rPr>
              <w:br w:type="textWrapping"/>
            </w:r>
            <w:r>
              <w:rPr>
                <w:rFonts w:hint="default"/>
              </w:rPr>
              <w:t>React Native中文网：http://reactnative.cn/</w:t>
            </w:r>
            <w:r>
              <w:rPr>
                <w:rFonts w:hint="default"/>
              </w:rPr>
              <w:br w:type="textWrapping"/>
            </w:r>
            <w:r>
              <w:rPr>
                <w:rFonts w:hint="default"/>
              </w:rPr>
              <w:t>Highcharts中文网：http://www.hcharts.cn/index.php</w:t>
            </w:r>
            <w:r>
              <w:rPr>
                <w:rFonts w:hint="default"/>
              </w:rPr>
              <w:br w:type="textWrapping"/>
            </w:r>
            <w:r>
              <w:rPr>
                <w:rFonts w:hint="default"/>
              </w:rPr>
              <w:t>less首页：http://www.1024i.com/demo/less/</w:t>
            </w:r>
            <w:r>
              <w:rPr>
                <w:rFonts w:hint="default"/>
              </w:rPr>
              <w:br w:type="textWrapping"/>
            </w:r>
            <w:r>
              <w:rPr>
                <w:rFonts w:hint="default"/>
              </w:rPr>
              <w:t>汇智网：http://www.hubwiz.com/</w:t>
            </w:r>
            <w:r>
              <w:rPr>
                <w:rFonts w:hint="default"/>
              </w:rPr>
              <w:br w:type="textWrapping"/>
            </w:r>
            <w:r>
              <w:rPr>
                <w:rFonts w:hint="default"/>
              </w:rPr>
              <w:t>51CTO学院：http://edu.51cto.com/</w:t>
            </w:r>
            <w:r>
              <w:rPr>
                <w:rFonts w:hint="default"/>
              </w:rPr>
              <w:br w:type="textWrapping"/>
            </w:r>
            <w:r>
              <w:rPr>
                <w:rFonts w:hint="default"/>
              </w:rPr>
              <w:t>avalon中文官网：http://avalonjs.github.io/#home.html</w:t>
            </w:r>
            <w:r>
              <w:rPr>
                <w:rFonts w:hint="default"/>
              </w:rPr>
              <w:br w:type="textWrapping"/>
            </w:r>
            <w:r>
              <w:rPr>
                <w:rFonts w:hint="default"/>
              </w:rPr>
              <w:t>vuejs网：http://cn.vuejs.org/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8" w:hRule="atLeast"/>
        </w:trPr>
        <w:tc>
          <w:tcPr>
            <w:tcW w:w="1244" w:type="dxa"/>
            <w:vMerge w:val="continue"/>
            <w:vAlign w:val="top"/>
          </w:tcPr>
          <w:p>
            <w:pPr>
              <w:pStyle w:val="27"/>
              <w:rPr>
                <w:rFonts w:hint="eastAsia"/>
                <w:lang w:val="en-US" w:eastAsia="zh-CN"/>
              </w:rPr>
            </w:pPr>
          </w:p>
        </w:tc>
        <w:tc>
          <w:tcPr>
            <w:tcW w:w="9616" w:type="dxa"/>
            <w:vAlign w:val="top"/>
          </w:tcPr>
          <w:p>
            <w:pPr>
              <w:rPr>
                <w:rFonts w:hint="default"/>
              </w:rPr>
            </w:pPr>
            <w:r>
              <w:rPr>
                <w:rFonts w:hint="default"/>
              </w:rPr>
              <w:t>资料网：</w:t>
            </w:r>
            <w:r>
              <w:rPr>
                <w:rFonts w:hint="default"/>
              </w:rPr>
              <w:br w:type="textWrapping"/>
            </w:r>
            <w:r>
              <w:rPr>
                <w:rFonts w:hint="default"/>
              </w:rPr>
              <w:t>阿里巴巴矢量图标：http://www.iconfont.cn/</w:t>
            </w:r>
            <w:r>
              <w:rPr>
                <w:rFonts w:hint="default"/>
              </w:rPr>
              <w:br w:type="textWrapping"/>
            </w:r>
            <w:r>
              <w:rPr>
                <w:rFonts w:hint="default"/>
              </w:rPr>
              <w:t>图标：https://icomoon.io/app/#/select</w:t>
            </w:r>
            <w:r>
              <w:rPr>
                <w:rFonts w:hint="default"/>
              </w:rPr>
              <w:br w:type="textWrapping"/>
            </w:r>
            <w:r>
              <w:rPr>
                <w:rFonts w:hint="default"/>
              </w:rPr>
              <w:t>淘宝前端团队：</w:t>
            </w:r>
            <w:r>
              <w:rPr>
                <w:rFonts w:hint="default"/>
              </w:rPr>
              <w:fldChar w:fldCharType="begin"/>
            </w:r>
            <w:r>
              <w:rPr>
                <w:rFonts w:hint="default"/>
              </w:rPr>
              <w:instrText xml:space="preserve"> HYPERLINK "http://taobaofed.org/" </w:instrText>
            </w:r>
            <w:r>
              <w:rPr>
                <w:rFonts w:hint="default"/>
              </w:rPr>
              <w:fldChar w:fldCharType="separate"/>
            </w:r>
            <w:r>
              <w:rPr>
                <w:rStyle w:val="19"/>
                <w:rFonts w:hint="default"/>
              </w:rPr>
              <w:t>http://taobaofed.org/</w:t>
            </w:r>
            <w:r>
              <w:rPr>
                <w:rFonts w:hint="default"/>
              </w:rPr>
              <w:fldChar w:fldCharType="end"/>
            </w:r>
            <w:r>
              <w:rPr>
                <w:rFonts w:hint="default"/>
              </w:rPr>
              <w:br w:type="textWrapping"/>
            </w:r>
            <w:r>
              <w:rPr>
                <w:rFonts w:hint="default"/>
              </w:rPr>
              <w:t>腾讯ISUX：</w:t>
            </w:r>
            <w:r>
              <w:rPr>
                <w:rFonts w:hint="default"/>
              </w:rPr>
              <w:fldChar w:fldCharType="begin"/>
            </w:r>
            <w:r>
              <w:rPr>
                <w:rFonts w:hint="default"/>
              </w:rPr>
              <w:instrText xml:space="preserve"> HYPERLINK "https://isux.tencent.com/" </w:instrText>
            </w:r>
            <w:r>
              <w:rPr>
                <w:rFonts w:hint="default"/>
              </w:rPr>
              <w:fldChar w:fldCharType="separate"/>
            </w:r>
            <w:r>
              <w:rPr>
                <w:rStyle w:val="19"/>
                <w:rFonts w:hint="default"/>
              </w:rPr>
              <w:t>https://isux.tencent.com/</w:t>
            </w:r>
            <w:r>
              <w:rPr>
                <w:rFonts w:hint="default"/>
              </w:rPr>
              <w:fldChar w:fldCharType="end"/>
            </w:r>
            <w:r>
              <w:rPr>
                <w:rFonts w:hint="default"/>
              </w:rPr>
              <w:br w:type="textWrapping"/>
            </w:r>
            <w:r>
              <w:rPr>
                <w:rFonts w:hint="default"/>
              </w:rPr>
              <w:t>开源中国社区：http://www.oschina.net/</w:t>
            </w:r>
            <w:r>
              <w:rPr>
                <w:rFonts w:hint="default"/>
              </w:rPr>
              <w:br w:type="textWrapping"/>
            </w:r>
            <w:r>
              <w:rPr>
                <w:rFonts w:hint="default"/>
              </w:rPr>
              <w:t>html我帮你：http://www.html580.com/</w:t>
            </w:r>
            <w:r>
              <w:rPr>
                <w:rFonts w:hint="default"/>
              </w:rPr>
              <w:br w:type="textWrapping"/>
            </w:r>
            <w:r>
              <w:rPr>
                <w:rFonts w:hint="default"/>
              </w:rPr>
              <w:t>jQuery之家：http://www.htmleaf.com/</w:t>
            </w:r>
            <w:r>
              <w:rPr>
                <w:rFonts w:hint="default"/>
              </w:rPr>
              <w:br w:type="textWrapping"/>
            </w:r>
            <w:r>
              <w:rPr>
                <w:rFonts w:hint="default"/>
              </w:rPr>
              <w:t>树型图：http://showcase.ngnice.com/#/tree/treeData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44" w:type="dxa"/>
            <w:vAlign w:val="top"/>
          </w:tcPr>
          <w:p>
            <w:pPr>
              <w:pStyle w:val="27"/>
              <w:rPr>
                <w:rFonts w:hint="eastAsia"/>
                <w:lang w:val="en-US" w:eastAsia="zh-CN"/>
              </w:rPr>
            </w:pPr>
          </w:p>
        </w:tc>
        <w:tc>
          <w:tcPr>
            <w:tcW w:w="9616" w:type="dxa"/>
            <w:vAlign w:val="top"/>
          </w:tcPr>
          <w:p>
            <w:r>
              <w:t>绝对定位与text-align</w:t>
            </w:r>
          </w:p>
          <w:p>
            <w:pPr>
              <w:rPr>
                <w:rFonts w:hint="default"/>
              </w:rPr>
            </w:pPr>
            <w:r>
              <w:t>vertical-align和</w:t>
            </w:r>
            <w:r>
              <w:rPr>
                <w:rFonts w:hint="default"/>
              </w:rPr>
              <w:t>line-height</w:t>
            </w:r>
          </w:p>
          <w:p>
            <w:pPr>
              <w:rPr>
                <w:rFonts w:hint="default"/>
              </w:rPr>
            </w:pPr>
            <w:r>
              <w:rPr>
                <w:rFonts w:hint="eastAsia"/>
                <w:lang w:eastAsia="zh-CN"/>
              </w:rPr>
              <w:t>浮动和绝对定位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8" w:hRule="atLeast"/>
        </w:trPr>
        <w:tc>
          <w:tcPr>
            <w:tcW w:w="1244" w:type="dxa"/>
            <w:vAlign w:val="top"/>
          </w:tcPr>
          <w:p>
            <w:pPr>
              <w:pStyle w:val="27"/>
              <w:rPr>
                <w:rFonts w:hint="eastAsia"/>
                <w:lang w:val="en-US" w:eastAsia="zh-CN"/>
              </w:rPr>
            </w:pPr>
          </w:p>
        </w:tc>
        <w:tc>
          <w:tcPr>
            <w:tcW w:w="9616" w:type="dxa"/>
            <w:vAlign w:val="top"/>
          </w:tcPr>
          <w:p>
            <w:pPr>
              <w:rPr>
                <w:rFonts w:hint="default"/>
              </w:rPr>
            </w:pPr>
            <w:r>
              <w:rPr>
                <w:rFonts w:hint="default"/>
              </w:rPr>
              <w:fldChar w:fldCharType="begin"/>
            </w:r>
            <w:r>
              <w:rPr>
                <w:rFonts w:hint="default"/>
              </w:rPr>
              <w:instrText xml:space="preserve"> HYPERLINK "http://www.cnblogs.com/jenry/archive/2007/07/15/818660.html" </w:instrText>
            </w:r>
            <w:r>
              <w:rPr>
                <w:rFonts w:hint="default"/>
              </w:rPr>
              <w:fldChar w:fldCharType="separate"/>
            </w:r>
            <w:r>
              <w:rPr>
                <w:rFonts w:hint="default"/>
              </w:rPr>
              <w:t>position属性absolute与relative 详解</w:t>
            </w:r>
            <w:r>
              <w:rPr>
                <w:rFonts w:hint="default"/>
              </w:rPr>
              <w:fldChar w:fldCharType="end"/>
            </w:r>
          </w:p>
          <w:p>
            <w:pPr>
              <w:rPr>
                <w:rFonts w:hint="eastAsia"/>
                <w:lang w:eastAsia="zh-CN"/>
              </w:rPr>
            </w:pPr>
            <w:r>
              <w:rPr>
                <w:rFonts w:hint="eastAsia"/>
                <w:lang w:eastAsia="zh-CN"/>
              </w:rPr>
              <w:fldChar w:fldCharType="begin"/>
            </w:r>
            <w:r>
              <w:rPr>
                <w:rFonts w:hint="eastAsia"/>
                <w:lang w:eastAsia="zh-CN"/>
              </w:rPr>
              <w:instrText xml:space="preserve"> HYPERLINK "http://www.cnblogs.com/jenry/archive/2007/07/15/818660.html" </w:instrText>
            </w:r>
            <w:r>
              <w:rPr>
                <w:rFonts w:hint="eastAsia"/>
                <w:lang w:eastAsia="zh-CN"/>
              </w:rPr>
              <w:fldChar w:fldCharType="separate"/>
            </w:r>
            <w:r>
              <w:rPr>
                <w:rFonts w:hint="eastAsia"/>
                <w:lang w:eastAsia="zh-CN"/>
              </w:rPr>
              <w:t>http://www.cnblogs.com/jenry/archive/2007/07/15/818660.html</w:t>
            </w:r>
            <w:r>
              <w:rPr>
                <w:rFonts w:hint="eastAsia"/>
                <w:lang w:eastAsia="zh-CN"/>
              </w:rPr>
              <w:fldChar w:fldCharType="end"/>
            </w:r>
          </w:p>
          <w:p>
            <w:pPr>
              <w:rPr>
                <w:rFonts w:hint="eastAsia"/>
                <w:lang w:eastAsia="zh-CN"/>
              </w:rPr>
            </w:pPr>
          </w:p>
          <w:p>
            <w:pPr>
              <w:rPr>
                <w:rFonts w:hint="eastAsia"/>
                <w:lang w:eastAsia="zh-CN"/>
              </w:rPr>
            </w:pPr>
            <w:r>
              <w:rPr>
                <w:rFonts w:hint="default"/>
              </w:rPr>
              <w:fldChar w:fldCharType="begin"/>
            </w:r>
            <w:r>
              <w:rPr>
                <w:rFonts w:hint="default"/>
              </w:rPr>
              <w:instrText xml:space="preserve"> HYPERLINK "https://segmentfault.com/bookmark/1230000005123697" </w:instrText>
            </w:r>
            <w:r>
              <w:rPr>
                <w:rFonts w:hint="default"/>
              </w:rPr>
              <w:fldChar w:fldCharType="separate"/>
            </w:r>
            <w:r>
              <w:rPr>
                <w:rFonts w:hint="default"/>
              </w:rPr>
              <w:t>CSS布局</w:t>
            </w:r>
            <w:r>
              <w:rPr>
                <w:rFonts w:hint="default"/>
              </w:rPr>
              <w:fldChar w:fldCharType="end"/>
            </w:r>
          </w:p>
          <w:p>
            <w:pPr>
              <w:rPr>
                <w:rFonts w:hint="eastAsia"/>
                <w:lang w:eastAsia="zh-CN"/>
              </w:rPr>
            </w:pPr>
            <w:r>
              <w:rPr>
                <w:rFonts w:hint="eastAsia"/>
                <w:lang w:eastAsia="zh-CN"/>
              </w:rPr>
              <w:t>https://segmentfault.com/bookmark/1230000005123697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8" w:hRule="atLeast"/>
        </w:trPr>
        <w:tc>
          <w:tcPr>
            <w:tcW w:w="1244" w:type="dxa"/>
            <w:vAlign w:val="top"/>
          </w:tcPr>
          <w:p>
            <w:pPr>
              <w:pStyle w:val="27"/>
              <w:rPr>
                <w:rFonts w:hint="eastAsia"/>
                <w:lang w:val="en-US" w:eastAsia="zh-CN"/>
              </w:rPr>
            </w:pPr>
          </w:p>
        </w:tc>
        <w:tc>
          <w:tcPr>
            <w:tcW w:w="9616" w:type="dxa"/>
            <w:vAlign w:val="top"/>
          </w:tcPr>
          <w:p>
            <w:pPr>
              <w:rPr>
                <w:rFonts w:hint="eastAsia"/>
              </w:rPr>
            </w:pPr>
            <w:r>
              <w:rPr>
                <w:rFonts w:hint="eastAsia"/>
              </w:rPr>
              <w:t>avalonJS是司徒正美开发和维护的前端mvvm框架，可以轻松实现数据的隔离和双向绑定，相比angularJS等前端框架它有如下优势：</w:t>
            </w:r>
          </w:p>
          <w:p>
            <w:pPr>
              <w:rPr>
                <w:rFonts w:hint="eastAsia"/>
              </w:rPr>
            </w:pPr>
            <w:r>
              <w:rPr>
                <w:rFonts w:hint="eastAsia"/>
              </w:rPr>
              <w:t>1.压缩后仅有60多kb，而angular的min版是2MB左右（无视其gzip版）；</w:t>
            </w:r>
          </w:p>
          <w:p>
            <w:pPr>
              <w:rPr>
                <w:rFonts w:hint="eastAsia"/>
              </w:rPr>
            </w:pPr>
            <w:r>
              <w:rPr>
                <w:rFonts w:hint="eastAsia"/>
              </w:rPr>
              <w:t>2.兼容IE6+，符合天朝市场需求；</w:t>
            </w:r>
          </w:p>
          <w:p>
            <w:pPr>
              <w:rPr>
                <w:rFonts w:hint="eastAsia"/>
              </w:rPr>
            </w:pPr>
            <w:r>
              <w:rPr>
                <w:rFonts w:hint="eastAsia"/>
              </w:rPr>
              <w:t>3.效率更高，跑起来比angular和knockout都要更快，在移动端上该优势会更大（avalon有移动端专版的avalon.modern.js）。关于其性能更详细的介绍可以看 </w:t>
            </w:r>
            <w:r>
              <w:rPr>
                <w:rFonts w:hint="eastAsia"/>
              </w:rPr>
              <w:fldChar w:fldCharType="begin"/>
            </w:r>
            <w:r>
              <w:rPr>
                <w:rFonts w:hint="eastAsia"/>
              </w:rPr>
              <w:instrText xml:space="preserve"> HYPERLINK "http://www.html-js.com/article/Avalon-tutorial-22-the-performance-of-Avalon-revealed" \t "http://www.360doc.com/content/14/1031/20/_blank" </w:instrText>
            </w:r>
            <w:r>
              <w:rPr>
                <w:rFonts w:hint="eastAsia"/>
              </w:rPr>
              <w:fldChar w:fldCharType="separate"/>
            </w:r>
            <w:r>
              <w:rPr>
                <w:rStyle w:val="21"/>
                <w:rFonts w:hint="eastAsia" w:ascii="微软雅黑" w:hAnsi="微软雅黑" w:eastAsia="微软雅黑" w:cs="微软雅黑"/>
                <w:b w:val="0"/>
                <w:i w:val="0"/>
                <w:caps w:val="0"/>
                <w:color w:val="3D6BA7"/>
                <w:spacing w:val="0"/>
                <w:szCs w:val="24"/>
                <w:u w:val="none"/>
                <w:shd w:val="clear" w:fill="FFFFFF"/>
              </w:rPr>
              <w:t>这里</w:t>
            </w:r>
            <w:r>
              <w:rPr>
                <w:rFonts w:hint="eastAsia"/>
              </w:rPr>
              <w:fldChar w:fldCharType="end"/>
            </w:r>
            <w:r>
              <w:rPr>
                <w:rFonts w:hint="eastAsia"/>
              </w:rPr>
              <w:t> ；</w:t>
            </w:r>
          </w:p>
          <w:p>
            <w:pPr>
              <w:rPr>
                <w:rFonts w:hint="eastAsia"/>
              </w:rPr>
            </w:pPr>
            <w:r>
              <w:rPr>
                <w:rFonts w:hint="eastAsia"/>
              </w:rPr>
              <w:t>4.涵盖了angular的大部分功能，且实现方式更为便捷、上手更容易;</w:t>
            </w:r>
          </w:p>
          <w:p>
            <w:pPr>
              <w:rPr>
                <w:rFonts w:hint="eastAsia"/>
              </w:rPr>
            </w:pPr>
            <w:r>
              <w:rPr>
                <w:rFonts w:hint="eastAsia"/>
              </w:rPr>
              <w:t>5.有配套的UI库（当然这个按需选择即可），由司徒正美及其</w:t>
            </w:r>
            <w:r>
              <w:rPr>
                <w:rFonts w:hint="eastAsia"/>
                <w:lang w:eastAsia="zh-CN"/>
              </w:rPr>
              <w:t>"</w:t>
            </w:r>
            <w:r>
              <w:rPr>
                <w:rFonts w:hint="eastAsia"/>
              </w:rPr>
              <w:t>去哪儿</w:t>
            </w:r>
            <w:r>
              <w:rPr>
                <w:rFonts w:hint="eastAsia"/>
                <w:lang w:eastAsia="zh-CN"/>
              </w:rPr>
              <w:t>"</w:t>
            </w:r>
            <w:r>
              <w:rPr>
                <w:rFonts w:hint="eastAsia"/>
              </w:rPr>
              <w:t>团队维护，有相关的中文文档（下方会提到），除了在github提交issue，你也可以加入正美的Q群79641290 来交流问题或提交bug。</w:t>
            </w:r>
          </w:p>
          <w:p>
            <w:pPr>
              <w:rPr>
                <w:rFonts w:hint="eastAsia"/>
                <w:lang w:eastAsia="zh-CN"/>
              </w:rPr>
            </w:pPr>
            <w:r>
              <w:rPr>
                <w:rFonts w:hint="eastAsia"/>
                <w:lang w:eastAsia="zh-CN"/>
              </w:rPr>
              <w:t>http://avalonjs.coding.me/who.html</w:t>
            </w:r>
          </w:p>
        </w:tc>
      </w:tr>
    </w:tbl>
    <w:p>
      <w:pPr>
        <w:pStyle w:val="35"/>
        <w:rPr>
          <w:rFonts w:hint="eastAsia" w:ascii="Consolas" w:hAnsi="Consolas" w:eastAsia="新宋体"/>
          <w:color w:val="C0504D"/>
          <w:w w:val="120"/>
          <w:kern w:val="2"/>
          <w:szCs w:val="22"/>
          <w:lang w:val="en-US" w:eastAsia="zh-CN"/>
        </w:rPr>
      </w:pPr>
      <w:bookmarkStart w:id="3" w:name="_Toc6448"/>
      <w:bookmarkStart w:id="4" w:name="_Toc21636"/>
      <w:r>
        <w:rPr>
          <w:rFonts w:hint="eastAsia" w:ascii="Consolas" w:hAnsi="Consolas" w:eastAsia="新宋体"/>
          <w:color w:val="C0504D"/>
          <w:w w:val="120"/>
          <w:kern w:val="2"/>
          <w:szCs w:val="22"/>
          <w:lang w:val="en-US" w:eastAsia="zh-CN"/>
        </w:rPr>
        <w:t>关于布局</w:t>
      </w:r>
      <w:bookmarkEnd w:id="3"/>
      <w:bookmarkEnd w:id="4"/>
    </w:p>
    <w:p>
      <w:pPr>
        <w:pStyle w:val="27"/>
        <w:rPr>
          <w:rFonts w:hint="eastAsia"/>
          <w:lang w:val="en-US" w:eastAsia="zh-CN"/>
        </w:rPr>
      </w:pPr>
    </w:p>
    <w:tbl>
      <w:tblPr>
        <w:tblStyle w:val="24"/>
        <w:tblW w:w="108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4"/>
        <w:gridCol w:w="9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8" w:hRule="atLeast"/>
        </w:trPr>
        <w:tc>
          <w:tcPr>
            <w:tcW w:w="1244" w:type="dxa"/>
            <w:vAlign w:val="top"/>
          </w:tcPr>
          <w:p>
            <w:pPr>
              <w:rPr>
                <w:rFonts w:hint="eastAsia"/>
                <w:lang w:val="en-US" w:eastAsia="zh-CN"/>
              </w:rPr>
            </w:pPr>
          </w:p>
        </w:tc>
        <w:tc>
          <w:tcPr>
            <w:tcW w:w="9616" w:type="dxa"/>
            <w:vAlign w:val="top"/>
          </w:tcPr>
          <w:p>
            <w:pPr>
              <w:rPr>
                <w:rFonts w:hint="default"/>
              </w:rPr>
            </w:pPr>
            <w:r>
              <w:rPr>
                <w:rFonts w:hint="default"/>
              </w:rPr>
              <w:fldChar w:fldCharType="begin"/>
            </w:r>
            <w:r>
              <w:rPr>
                <w:rFonts w:hint="default"/>
              </w:rPr>
              <w:instrText xml:space="preserve"> HYPERLINK "http://www.cnblogs.com/dojo-lzz/p/3999013.html" </w:instrText>
            </w:r>
            <w:r>
              <w:rPr>
                <w:rFonts w:hint="default"/>
              </w:rPr>
              <w:fldChar w:fldCharType="separate"/>
            </w:r>
            <w:r>
              <w:rPr>
                <w:rStyle w:val="21"/>
                <w:rFonts w:hint="default"/>
              </w:rPr>
              <w:t>http://www.cnblogs.com/dojo-lzz/p/3999013.html</w:t>
            </w:r>
            <w:r>
              <w:rPr>
                <w:rFonts w:hint="default"/>
              </w:rPr>
              <w:fldChar w:fldCharType="end"/>
            </w:r>
          </w:p>
          <w:p>
            <w:pPr>
              <w:rPr>
                <w:rFonts w:hint="eastAsia"/>
              </w:rPr>
            </w:pPr>
            <w:r>
              <w:rPr>
                <w:rFonts w:hint="default"/>
              </w:rPr>
              <w:br w:type="textWrapping"/>
            </w:r>
            <w:r>
              <w:rPr>
                <w:rFonts w:hint="eastAsia"/>
              </w:rPr>
              <w:t>《</w:t>
            </w:r>
            <w:r>
              <w:rPr>
                <w:rFonts w:hint="default"/>
              </w:rPr>
              <w:t>CSS</w:t>
            </w:r>
            <w:r>
              <w:rPr>
                <w:rFonts w:hint="eastAsia"/>
              </w:rPr>
              <w:t>设计指南》、《</w:t>
            </w:r>
            <w:r>
              <w:rPr>
                <w:rFonts w:hint="default"/>
              </w:rPr>
              <w:t>CSS</w:t>
            </w:r>
            <w:r>
              <w:rPr>
                <w:rFonts w:hint="eastAsia"/>
              </w:rPr>
              <w:t>权威指南》</w:t>
            </w:r>
          </w:p>
          <w:p>
            <w:pPr>
              <w:rPr>
                <w:rFonts w:hint="default"/>
              </w:rPr>
            </w:pPr>
            <w:r>
              <w:rPr>
                <w:rFonts w:hint="eastAsia"/>
              </w:rPr>
              <w:br w:type="textWrapping"/>
            </w:r>
            <w:r>
              <w:rPr>
                <w:rFonts w:hint="default"/>
              </w:rPr>
              <w:fldChar w:fldCharType="begin"/>
            </w:r>
            <w:r>
              <w:rPr>
                <w:rFonts w:hint="default"/>
              </w:rPr>
              <w:instrText xml:space="preserve"> HYPERLINK "http://www.cnblogs.com/winter-cn/archive/2012/11/16/2772562.html" </w:instrText>
            </w:r>
            <w:r>
              <w:rPr>
                <w:rFonts w:hint="default"/>
              </w:rPr>
              <w:fldChar w:fldCharType="separate"/>
            </w:r>
            <w:r>
              <w:rPr>
                <w:rStyle w:val="21"/>
                <w:rFonts w:hint="default"/>
              </w:rPr>
              <w:t>http://www.cnblogs.com/winter-cn/archive/2012/11/16/2772562.html</w:t>
            </w:r>
            <w:r>
              <w:rPr>
                <w:rFonts w:hint="default"/>
              </w:rPr>
              <w:fldChar w:fldCharType="end"/>
            </w:r>
          </w:p>
          <w:p>
            <w:pPr>
              <w:rPr>
                <w:rFonts w:hint="default"/>
              </w:rPr>
            </w:pPr>
            <w:r>
              <w:rPr>
                <w:rFonts w:hint="default"/>
              </w:rPr>
              <w:br w:type="textWrapping"/>
            </w:r>
            <w:r>
              <w:rPr>
                <w:rFonts w:hint="default"/>
              </w:rPr>
              <w:fldChar w:fldCharType="begin"/>
            </w:r>
            <w:r>
              <w:rPr>
                <w:rFonts w:hint="default"/>
              </w:rPr>
              <w:instrText xml:space="preserve"> HYPERLINK "http://f2e-js.com/?p=2599" </w:instrText>
            </w:r>
            <w:r>
              <w:rPr>
                <w:rFonts w:hint="default"/>
              </w:rPr>
              <w:fldChar w:fldCharType="separate"/>
            </w:r>
            <w:r>
              <w:rPr>
                <w:rStyle w:val="21"/>
                <w:rFonts w:hint="default"/>
              </w:rPr>
              <w:t>http://f2e-js.com/?p=2599</w:t>
            </w:r>
            <w:r>
              <w:rPr>
                <w:rFonts w:hint="default"/>
              </w:rPr>
              <w:fldChar w:fldCharType="end"/>
            </w:r>
          </w:p>
          <w:p>
            <w:pPr>
              <w:rPr>
                <w:rFonts w:hint="default"/>
              </w:rPr>
            </w:pPr>
            <w:r>
              <w:rPr>
                <w:rFonts w:hint="default"/>
              </w:rPr>
              <w:br w:type="textWrapping"/>
            </w:r>
            <w:r>
              <w:rPr>
                <w:rFonts w:hint="default"/>
              </w:rPr>
              <w:fldChar w:fldCharType="begin"/>
            </w:r>
            <w:r>
              <w:rPr>
                <w:rFonts w:hint="default"/>
              </w:rPr>
              <w:instrText xml:space="preserve"> HYPERLINK "http://www.cnblogs.com/dolphinX/p/3508869.html" </w:instrText>
            </w:r>
            <w:r>
              <w:rPr>
                <w:rFonts w:hint="default"/>
              </w:rPr>
              <w:fldChar w:fldCharType="separate"/>
            </w:r>
            <w:r>
              <w:rPr>
                <w:rStyle w:val="21"/>
                <w:rFonts w:hint="default"/>
              </w:rPr>
              <w:t>http://www.cnblogs.com/dolphinX/p/3508869.html</w:t>
            </w:r>
            <w:r>
              <w:rPr>
                <w:rFonts w:hint="default"/>
              </w:rPr>
              <w:fldChar w:fldCharType="end"/>
            </w:r>
          </w:p>
          <w:p>
            <w:pPr>
              <w:rPr>
                <w:rFonts w:hint="default"/>
              </w:rPr>
            </w:pPr>
            <w:r>
              <w:rPr>
                <w:rFonts w:hint="default"/>
              </w:rPr>
              <w:br w:type="textWrapping"/>
            </w:r>
            <w:r>
              <w:rPr>
                <w:rFonts w:hint="default"/>
              </w:rPr>
              <w:fldChar w:fldCharType="begin"/>
            </w:r>
            <w:r>
              <w:rPr>
                <w:rFonts w:hint="default"/>
              </w:rPr>
              <w:instrText xml:space="preserve"> HYPERLINK "http://wenku.baidu.com/link?url=yRqbHnEVEL58mfPg1KDneWqX5AjcL34U70ANznTaWU6DUcTx6yaEcKBbDjPxyP3GVoNN7-GdTSPbEmty6RmCTJ3qY6FzPqSB7TvwbmFayYO" </w:instrText>
            </w:r>
            <w:r>
              <w:rPr>
                <w:rFonts w:hint="default"/>
              </w:rPr>
              <w:fldChar w:fldCharType="separate"/>
            </w:r>
            <w:r>
              <w:rPr>
                <w:rStyle w:val="21"/>
                <w:rFonts w:hint="default"/>
              </w:rPr>
              <w:t>http://wenku.baidu.com/link?url=yRqbHnEVEL58mfPg1KDneWqX5AjcL34U70ANznTaWU6DUcTx6yaEcKBbDjPxyP3GVoNN7-GdTSPbEmty6RmCTJ3qY6FzPqSB7TvwbmFayYO</w:t>
            </w:r>
            <w:r>
              <w:rPr>
                <w:rFonts w:hint="default"/>
              </w:rPr>
              <w:fldChar w:fldCharType="end"/>
            </w:r>
          </w:p>
          <w:p>
            <w:pPr>
              <w:rPr>
                <w:rFonts w:hint="default"/>
              </w:rPr>
            </w:pPr>
            <w:r>
              <w:rPr>
                <w:rFonts w:hint="default"/>
              </w:rPr>
              <w:br w:type="textWrapping"/>
            </w:r>
            <w:r>
              <w:rPr>
                <w:rFonts w:hint="default"/>
              </w:rPr>
              <w:fldChar w:fldCharType="begin"/>
            </w:r>
            <w:r>
              <w:rPr>
                <w:rFonts w:hint="default"/>
              </w:rPr>
              <w:instrText xml:space="preserve"> HYPERLINK "http://reference.sitepoint.com/css/blockformatting" </w:instrText>
            </w:r>
            <w:r>
              <w:rPr>
                <w:rFonts w:hint="default"/>
              </w:rPr>
              <w:fldChar w:fldCharType="separate"/>
            </w:r>
            <w:r>
              <w:rPr>
                <w:rStyle w:val="21"/>
                <w:rFonts w:hint="default"/>
              </w:rPr>
              <w:t>http://reference.sitepoint.com/css/blockformatting</w:t>
            </w:r>
            <w:r>
              <w:rPr>
                <w:rFonts w:hint="default"/>
              </w:rPr>
              <w:fldChar w:fldCharType="end"/>
            </w:r>
          </w:p>
          <w:p>
            <w:pPr>
              <w:rPr>
                <w:rFonts w:hint="default"/>
              </w:rPr>
            </w:pPr>
          </w:p>
          <w:p>
            <w:pPr>
              <w:rPr>
                <w:rFonts w:hint="default"/>
              </w:rPr>
            </w:pPr>
            <w:r>
              <w:rPr>
                <w:rFonts w:hint="eastAsia"/>
                <w:lang w:val="en-US" w:eastAsia="zh-CN"/>
              </w:rPr>
              <w:t xml:space="preserve">YUI 团队 </w:t>
            </w:r>
            <w:r>
              <w:t>CSS 101: Block Formatting Contexts</w:t>
            </w:r>
            <w:r>
              <w:rPr>
                <w:rFonts w:hint="default"/>
              </w:rPr>
              <w:br w:type="textWrapping"/>
            </w:r>
            <w:r>
              <w:rPr>
                <w:rFonts w:hint="default"/>
              </w:rPr>
              <w:fldChar w:fldCharType="begin"/>
            </w:r>
            <w:r>
              <w:rPr>
                <w:rFonts w:hint="default"/>
              </w:rPr>
              <w:instrText xml:space="preserve"> HYPERLINK "http://www.yuiblog.com/blog/2010/05/19/css-101-block-formatting-contexts/" </w:instrText>
            </w:r>
            <w:r>
              <w:rPr>
                <w:rFonts w:hint="default"/>
              </w:rPr>
              <w:fldChar w:fldCharType="separate"/>
            </w:r>
            <w:r>
              <w:rPr>
                <w:rStyle w:val="19"/>
                <w:rFonts w:hint="default"/>
              </w:rPr>
              <w:t>http://www.yuiblog.com/blog/2010/05/19/css-101-block-formatting-contexts/</w:t>
            </w:r>
            <w:r>
              <w:rPr>
                <w:rFonts w:hint="default"/>
              </w:rPr>
              <w:fldChar w:fldCharType="end"/>
            </w:r>
          </w:p>
          <w:p>
            <w:pPr>
              <w:rPr>
                <w:rFonts w:hint="default"/>
              </w:rPr>
            </w:pPr>
          </w:p>
          <w:p>
            <w:pPr>
              <w:rPr>
                <w:rFonts w:hint="default"/>
              </w:rPr>
            </w:pPr>
            <w:r>
              <w:rPr>
                <w:rFonts w:hint="eastAsia"/>
                <w:lang w:eastAsia="zh-CN"/>
              </w:rPr>
              <w:t>关于布局的一篇小总结【</w:t>
            </w:r>
            <w:r>
              <w:rPr>
                <w:rFonts w:hint="eastAsia"/>
                <w:lang w:val="en-US" w:eastAsia="zh-CN"/>
              </w:rPr>
              <w:t>BFC IFC float</w:t>
            </w:r>
            <w:r>
              <w:rPr>
                <w:rFonts w:hint="eastAsia"/>
                <w:lang w:eastAsia="zh-CN"/>
              </w:rPr>
              <w:t>】</w:t>
            </w:r>
            <w:r>
              <w:rPr>
                <w:rFonts w:hint="default"/>
              </w:rPr>
              <w:br w:type="textWrapping"/>
            </w:r>
            <w:r>
              <w:rPr>
                <w:rFonts w:hint="default"/>
              </w:rPr>
              <w:fldChar w:fldCharType="begin"/>
            </w:r>
            <w:r>
              <w:rPr>
                <w:rFonts w:hint="default"/>
              </w:rPr>
              <w:instrText xml:space="preserve"> HYPERLINK "http://www.cnblogs.com/winter-cn/archive/2013/05/11/3072929.html" </w:instrText>
            </w:r>
            <w:r>
              <w:rPr>
                <w:rFonts w:hint="default"/>
              </w:rPr>
              <w:fldChar w:fldCharType="separate"/>
            </w:r>
            <w:r>
              <w:rPr>
                <w:rFonts w:hint="default"/>
              </w:rPr>
              <w:t>http://www.cnblogs.com/winter-cn/archive/2013/05/11/3072929.html</w:t>
            </w:r>
            <w:r>
              <w:rPr>
                <w:rFonts w:hint="default"/>
              </w:rPr>
              <w:fldChar w:fldCharType="end"/>
            </w:r>
          </w:p>
          <w:p>
            <w:pPr>
              <w:rPr>
                <w:rFonts w:hint="default"/>
              </w:rPr>
            </w:pPr>
          </w:p>
          <w:p>
            <w:pPr>
              <w:rPr>
                <w:rFonts w:hint="eastAsia"/>
                <w:lang w:eastAsia="zh-CN"/>
              </w:rPr>
            </w:pPr>
            <w:r>
              <w:rPr>
                <w:rFonts w:hint="eastAsia"/>
              </w:rPr>
              <w:t>CSS布局的未来</w:t>
            </w:r>
          </w:p>
          <w:p>
            <w:pPr>
              <w:rPr>
                <w:rFonts w:hint="eastAsia"/>
                <w:lang w:eastAsia="zh-CN"/>
              </w:rPr>
            </w:pPr>
            <w:r>
              <w:rPr>
                <w:rFonts w:hint="eastAsia"/>
                <w:lang w:eastAsia="zh-CN"/>
              </w:rPr>
              <w:fldChar w:fldCharType="begin"/>
            </w:r>
            <w:r>
              <w:rPr>
                <w:rFonts w:hint="eastAsia"/>
                <w:lang w:eastAsia="zh-CN"/>
              </w:rPr>
              <w:instrText xml:space="preserve"> HYPERLINK "http://www.w3cplus.com/css3/future-css-layouts.html" </w:instrText>
            </w:r>
            <w:r>
              <w:rPr>
                <w:rFonts w:hint="eastAsia"/>
                <w:lang w:eastAsia="zh-CN"/>
              </w:rPr>
              <w:fldChar w:fldCharType="separate"/>
            </w:r>
            <w:r>
              <w:rPr>
                <w:rStyle w:val="21"/>
                <w:rFonts w:hint="eastAsia"/>
                <w:lang w:eastAsia="zh-CN"/>
              </w:rPr>
              <w:t>http://www.w3cplus.com/css3/future-css-layouts.html</w:t>
            </w:r>
            <w:r>
              <w:rPr>
                <w:rFonts w:hint="eastAsia"/>
                <w:lang w:eastAsia="zh-CN"/>
              </w:rPr>
              <w:fldChar w:fldCharType="end"/>
            </w:r>
          </w:p>
        </w:tc>
      </w:tr>
      <w:bookmarkEnd w:id="2"/>
    </w:tbl>
    <w:p>
      <w:pPr>
        <w:pStyle w:val="29"/>
        <w:rPr>
          <w:rFonts w:hint="eastAsia"/>
          <w:lang w:val="en-US" w:eastAsia="zh-CN"/>
        </w:rPr>
      </w:pPr>
      <w:bookmarkStart w:id="5" w:name="_Toc6172"/>
      <w:bookmarkStart w:id="6" w:name="_Toc18597"/>
      <w:r>
        <w:rPr>
          <w:rFonts w:hint="eastAsia"/>
          <w:lang w:val="en-US" w:eastAsia="zh-CN"/>
        </w:rPr>
        <w:t>BFC</w:t>
      </w:r>
      <w:bookmarkEnd w:id="5"/>
      <w:bookmarkEnd w:id="6"/>
    </w:p>
    <w:tbl>
      <w:tblPr>
        <w:tblStyle w:val="24"/>
        <w:tblW w:w="108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4"/>
        <w:gridCol w:w="5926"/>
        <w:gridCol w:w="3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99" w:hRule="atLeast"/>
        </w:trPr>
        <w:tc>
          <w:tcPr>
            <w:tcW w:w="1244" w:type="dxa"/>
            <w:vAlign w:val="top"/>
          </w:tcPr>
          <w:p>
            <w:pPr>
              <w:pStyle w:val="27"/>
              <w:rPr>
                <w:rFonts w:hint="eastAsia"/>
                <w:lang w:val="en-US" w:eastAsia="zh-CN"/>
              </w:rPr>
            </w:pPr>
            <w:bookmarkStart w:id="7" w:name="_Toc5864"/>
            <w:r>
              <w:rPr>
                <w:rFonts w:hint="eastAsia"/>
                <w:lang w:val="en-US" w:eastAsia="zh-CN"/>
              </w:rPr>
              <w:t>基本概念</w:t>
            </w:r>
            <w:bookmarkEnd w:id="7"/>
          </w:p>
        </w:tc>
        <w:tc>
          <w:tcPr>
            <w:tcW w:w="9616" w:type="dxa"/>
            <w:gridSpan w:val="2"/>
            <w:vAlign w:val="top"/>
          </w:tcPr>
          <w:p>
            <w:pPr>
              <w:pStyle w:val="32"/>
            </w:pPr>
            <w:r>
              <w:rPr>
                <w:rFonts w:hint="default"/>
              </w:rPr>
              <w:t>什么是BFC</w:t>
            </w:r>
          </w:p>
          <w:p>
            <w:pPr>
              <w:pStyle w:val="30"/>
              <w:rPr>
                <w:rFonts w:hint="default"/>
              </w:rPr>
            </w:pPr>
            <w:r>
              <w:rPr>
                <w:rFonts w:hint="default"/>
              </w:rPr>
              <w:t>BFC(Block Formatting Context)，简单讲，它是提供了一个独立布局的环境，每个BFC都遵守同一套布局规则。例如，在同一个BFC内，盒子会一个挨着一个的排，相邻盒子的间距是由margin决定且垂直方向的margin会重叠。而float和clear float也只对同一个BFC内的元素有效。</w:t>
            </w:r>
          </w:p>
          <w:p>
            <w:pPr>
              <w:pStyle w:val="30"/>
            </w:pPr>
            <w:r>
              <w:rPr>
                <w:rFonts w:hint="default"/>
              </w:rPr>
              <w:t>Formatting Context：指页面中的一个渲染区域，并且拥有一套渲染规则，他决定了其子元素如何定位，以及与其他元素的相互关系和作用。</w:t>
            </w:r>
          </w:p>
          <w:p>
            <w:pPr>
              <w:ind w:firstLine="320" w:firstLineChars="200"/>
              <w:rPr>
                <w:rFonts w:hint="default"/>
              </w:rPr>
            </w:pPr>
            <w:r>
              <w:rPr>
                <w:rFonts w:hint="default"/>
              </w:rPr>
              <w:t>BFC：块级格式化上下文，它是指一个独立的块级渲染区域，只有Block-level BOX参与，该区域拥有一套渲染规则来约束块级盒子的布局，且与区域外部无关。</w:t>
            </w:r>
          </w:p>
          <w:p>
            <w:pPr>
              <w:pStyle w:val="32"/>
              <w:rPr>
                <w:rFonts w:hint="default"/>
              </w:rPr>
            </w:pPr>
            <w:r>
              <w:rPr>
                <w:rFonts w:hint="default"/>
              </w:rPr>
              <w:t>什么情况产生BFC</w:t>
            </w:r>
          </w:p>
          <w:p>
            <w:pPr>
              <w:pStyle w:val="30"/>
              <w:rPr>
                <w:rFonts w:hint="default"/>
              </w:rPr>
            </w:pPr>
            <w:r>
              <w:rPr>
                <w:rFonts w:hint="default"/>
              </w:rPr>
              <w:t>W3C标准中这样描述：Floats, absolutely positioned elements, block containers (such as inline-blocks, table-cells, and table-captions) that are not block boxes, and block boxes with ‘overflow’ other than ‘visible’ (except when that value has been propagated to the viewport) establish new block formatting contexts for their contents.</w:t>
            </w:r>
          </w:p>
          <w:p>
            <w:pPr>
              <w:pStyle w:val="30"/>
              <w:rPr>
                <w:rFonts w:hint="default"/>
              </w:rPr>
            </w:pPr>
            <w:r>
              <w:rPr>
                <w:rFonts w:hint="default"/>
              </w:rPr>
              <w:t>非块级盒子的浮动元素、绝对定位元素及块级容器(比如inline-blocks，table-cells和table-captions)，以及overflow属性是visible之外任意值的块级盒子，都会创建了一个BFC。</w:t>
            </w:r>
          </w:p>
          <w:p>
            <w:pPr>
              <w:ind w:firstLine="320" w:firstLineChars="200"/>
              <w:rPr>
                <w:rFonts w:hint="default"/>
              </w:rPr>
            </w:pPr>
            <w:r>
              <w:rPr>
                <w:rFonts w:hint="default"/>
              </w:rPr>
              <w:t>既然上文提到BFC是一块渲染区域，那这块渲染区域到底在哪，它又是有多大，这些由生成BFC的元素决定，CSS2.1中规定满足下列CSS声明之一的元素便会生成BFC。</w:t>
            </w:r>
          </w:p>
          <w:p>
            <w:pPr>
              <w:pStyle w:val="30"/>
            </w:pPr>
            <w:r>
              <w:rPr>
                <w:rFonts w:hint="default"/>
              </w:rPr>
              <w:t>float：left|right</w:t>
            </w:r>
          </w:p>
          <w:p>
            <w:pPr>
              <w:pStyle w:val="30"/>
            </w:pPr>
            <w:r>
              <w:rPr>
                <w:rFonts w:hint="default"/>
              </w:rPr>
              <w:t>position：absolute|fixed</w:t>
            </w:r>
          </w:p>
          <w:p>
            <w:pPr>
              <w:pStyle w:val="30"/>
            </w:pPr>
            <w:r>
              <w:rPr>
                <w:rFonts w:hint="default"/>
              </w:rPr>
              <w:t>display</w:t>
            </w:r>
            <w:r>
              <w:rPr>
                <w:rFonts w:hint="eastAsia"/>
                <w:lang w:eastAsia="zh-CN"/>
              </w:rPr>
              <w:t>：</w:t>
            </w:r>
            <w:r>
              <w:rPr>
                <w:rFonts w:hint="default"/>
              </w:rPr>
              <w:t>table-cell|table-caption|inline-block</w:t>
            </w:r>
          </w:p>
          <w:p>
            <w:pPr>
              <w:pStyle w:val="30"/>
              <w:ind w:firstLine="320" w:firstLineChars="200"/>
              <w:rPr>
                <w:rFonts w:hint="default"/>
              </w:rPr>
            </w:pPr>
            <w:r>
              <w:rPr>
                <w:rFonts w:hint="default"/>
              </w:rPr>
              <w:t>overflow</w:t>
            </w:r>
            <w:r>
              <w:rPr>
                <w:rFonts w:hint="eastAsia"/>
                <w:lang w:eastAsia="zh-CN"/>
              </w:rPr>
              <w:t>：</w:t>
            </w:r>
            <w:r>
              <w:rPr>
                <w:rFonts w:hint="default"/>
              </w:rPr>
              <w:t>hidden|scroll|auto</w:t>
            </w:r>
          </w:p>
          <w:p>
            <w:pPr>
              <w:ind w:firstLine="320" w:firstLineChars="200"/>
              <w:rPr>
                <w:rFonts w:hint="eastAsia"/>
                <w:lang w:eastAsia="zh-CN"/>
              </w:rPr>
            </w:pPr>
            <w:r>
              <w:rPr>
                <w:rFonts w:hint="default"/>
              </w:rPr>
              <w:t>看到有道友文章中把display：table也认为可以生成BFC，其实这里的主要原因在于Table会默认生成一个匿名的table-cell，正是这个匿名的table-ccell生成了BFC</w:t>
            </w:r>
            <w:r>
              <w:rPr>
                <w:rFonts w:hint="eastAsia"/>
                <w:lang w:eastAsia="zh-CN"/>
              </w:rPr>
              <w:t>。</w:t>
            </w:r>
          </w:p>
          <w:p>
            <w:pPr>
              <w:pStyle w:val="32"/>
              <w:rPr>
                <w:rFonts w:hint="default"/>
              </w:rPr>
            </w:pPr>
            <w:r>
              <w:rPr>
                <w:rFonts w:hint="default"/>
              </w:rPr>
              <w:t>BFC的约束规则</w:t>
            </w:r>
          </w:p>
          <w:p>
            <w:pPr>
              <w:ind w:firstLine="320" w:firstLineChars="200"/>
              <w:rPr>
                <w:rFonts w:hint="default"/>
              </w:rPr>
            </w:pPr>
            <w:r>
              <w:rPr>
                <w:rFonts w:hint="default"/>
              </w:rPr>
              <w:t>浏览器对于BFC这块区域的约束规则如下：</w:t>
            </w:r>
          </w:p>
          <w:p>
            <w:pPr>
              <w:ind w:firstLine="320" w:firstLineChars="200"/>
            </w:pPr>
            <w:r>
              <w:rPr>
                <w:rFonts w:hint="default"/>
              </w:rPr>
              <w:t>生成BFC元素的子元素会一个接一个的放置。垂直方向上他们的起点是一个包含块的顶部，两个相邻子元素之间的垂直距离取决于元素的margin特性。在BFC中相邻的块级元素外边距会折叠。</w:t>
            </w:r>
          </w:p>
          <w:p>
            <w:pPr>
              <w:ind w:firstLine="320" w:firstLineChars="200"/>
            </w:pPr>
            <w:r>
              <w:rPr>
                <w:rFonts w:hint="default"/>
              </w:rPr>
              <w:t>生成BFC元素的子元素中，每一个子元素做外边距与包含块的左边界相接触，（对于从右到左的格式化，右外边距接触右边界），即使浮动元素也是如此（尽管子元素的内容区域会由于浮动而压缩），除非这个子元素也创建了一个新的BFC（如它自身也是一个浮动元素）。</w:t>
            </w:r>
          </w:p>
          <w:p>
            <w:pPr>
              <w:ind w:firstLine="320" w:firstLineChars="200"/>
              <w:rPr>
                <w:rFonts w:hint="default"/>
              </w:rPr>
            </w:pPr>
            <w:r>
              <w:rPr>
                <w:rFonts w:hint="default"/>
              </w:rPr>
              <w:t>有道友对它做了</w:t>
            </w:r>
            <w:r>
              <w:rPr>
                <w:rFonts w:hint="default"/>
              </w:rPr>
              <w:fldChar w:fldCharType="begin"/>
            </w:r>
            <w:r>
              <w:rPr>
                <w:rFonts w:hint="default"/>
              </w:rPr>
              <w:instrText xml:space="preserve"> HYPERLINK "http://f2e-js.com/?p=2599" \t "http://www.cnblogs.com/dojo-lzz/p/_blank" </w:instrText>
            </w:r>
            <w:r>
              <w:rPr>
                <w:rFonts w:hint="default"/>
              </w:rPr>
              <w:fldChar w:fldCharType="separate"/>
            </w:r>
            <w:r>
              <w:rPr>
                <w:rFonts w:hint="default"/>
              </w:rPr>
              <w:t>分解</w:t>
            </w:r>
            <w:r>
              <w:rPr>
                <w:rFonts w:hint="default"/>
              </w:rPr>
              <w:fldChar w:fldCharType="end"/>
            </w:r>
            <w:r>
              <w:rPr>
                <w:rFonts w:hint="default"/>
              </w:rPr>
              <w:t>，我们直接拿来：</w:t>
            </w:r>
          </w:p>
          <w:p>
            <w:pPr>
              <w:ind w:firstLine="320" w:firstLineChars="200"/>
            </w:pPr>
            <w:r>
              <w:rPr>
                <w:rFonts w:hint="eastAsia"/>
                <w:lang w:val="en-US" w:eastAsia="zh-CN"/>
              </w:rPr>
              <w:t xml:space="preserve">&gt; </w:t>
            </w:r>
            <w:r>
              <w:rPr>
                <w:rFonts w:hint="default"/>
              </w:rPr>
              <w:t>内部的Box会在垂直方向上一个接一个的放置</w:t>
            </w:r>
          </w:p>
          <w:p>
            <w:pPr>
              <w:ind w:firstLine="320" w:firstLineChars="200"/>
            </w:pPr>
            <w:r>
              <w:rPr>
                <w:rFonts w:hint="eastAsia"/>
                <w:lang w:val="en-US" w:eastAsia="zh-CN"/>
              </w:rPr>
              <w:t xml:space="preserve">&gt; </w:t>
            </w:r>
            <w:r>
              <w:rPr>
                <w:rFonts w:hint="default"/>
              </w:rPr>
              <w:t>垂直方向上的距离由margin决定。（完整的说法是：属于同一个BFC的两个相邻Box的margin会发生重叠，与方向无关。）</w:t>
            </w:r>
          </w:p>
          <w:p>
            <w:pPr>
              <w:ind w:firstLine="320" w:firstLineChars="200"/>
            </w:pPr>
            <w:r>
              <w:rPr>
                <w:rFonts w:hint="eastAsia"/>
                <w:lang w:val="en-US" w:eastAsia="zh-CN"/>
              </w:rPr>
              <w:t xml:space="preserve">&gt; </w:t>
            </w:r>
            <w:r>
              <w:rPr>
                <w:rFonts w:hint="default"/>
              </w:rPr>
              <w:t>每个元素的左外边距与包含块的左边界相接触（从左向右），即使浮动元素也是如此。（这说明BFC中子元素不会超出他的包含块，而position为absolute的元素可以超出他的包含块边界）</w:t>
            </w:r>
          </w:p>
          <w:p>
            <w:pPr>
              <w:ind w:firstLine="320" w:firstLineChars="200"/>
            </w:pPr>
            <w:r>
              <w:rPr>
                <w:rFonts w:hint="eastAsia"/>
                <w:lang w:val="en-US" w:eastAsia="zh-CN"/>
              </w:rPr>
              <w:t xml:space="preserve">&gt; </w:t>
            </w:r>
            <w:r>
              <w:rPr>
                <w:rFonts w:hint="default"/>
              </w:rPr>
              <w:t>BFC的区域不会与float的元素区域重叠</w:t>
            </w:r>
          </w:p>
          <w:p>
            <w:pPr>
              <w:ind w:firstLine="320" w:firstLineChars="200"/>
            </w:pPr>
            <w:r>
              <w:rPr>
                <w:rFonts w:hint="eastAsia"/>
                <w:lang w:val="en-US" w:eastAsia="zh-CN"/>
              </w:rPr>
              <w:t xml:space="preserve">&gt; </w:t>
            </w:r>
            <w:r>
              <w:rPr>
                <w:rFonts w:hint="default"/>
              </w:rPr>
              <w:t>计算BFC的高度时，浮动子元素也参与计算</w:t>
            </w:r>
          </w:p>
          <w:p>
            <w:pPr>
              <w:ind w:firstLine="320" w:firstLineChars="200"/>
              <w:rPr>
                <w:rFonts w:hint="default"/>
              </w:rPr>
            </w:pPr>
            <w:r>
              <w:rPr>
                <w:rFonts w:hint="eastAsia"/>
                <w:lang w:val="en-US" w:eastAsia="zh-CN"/>
              </w:rPr>
              <w:t xml:space="preserve">&gt; </w:t>
            </w:r>
            <w:r>
              <w:rPr>
                <w:rFonts w:hint="default"/>
              </w:rPr>
              <w:t>BFC就是页面上的一个隔离的独立容器，容器里面的子元素不会影响到外面元素，反之亦然</w:t>
            </w:r>
          </w:p>
          <w:p>
            <w:pPr>
              <w:ind w:firstLine="320" w:firstLineChars="200"/>
              <w:rPr>
                <w:rFonts w:hint="default"/>
              </w:rPr>
            </w:pPr>
          </w:p>
          <w:p>
            <w:pPr>
              <w:ind w:firstLine="320" w:firstLineChars="200"/>
              <w:rPr>
                <w:rFonts w:hint="default"/>
              </w:rPr>
            </w:pPr>
            <w:r>
              <w:rPr>
                <w:rFonts w:hint="default"/>
              </w:rPr>
              <w:t>看到以上的几条约束，让我想起学习css时的几条规则</w:t>
            </w:r>
          </w:p>
          <w:p>
            <w:pPr>
              <w:ind w:firstLine="320" w:firstLineChars="200"/>
            </w:pPr>
            <w:r>
              <w:rPr>
                <w:rFonts w:hint="eastAsia"/>
                <w:lang w:val="en-US" w:eastAsia="zh-CN"/>
              </w:rPr>
              <w:t xml:space="preserve">&gt; </w:t>
            </w:r>
            <w:r>
              <w:rPr>
                <w:rFonts w:hint="default"/>
              </w:rPr>
              <w:t>Block元素会扩展到与父元素同宽，所以block元素会垂直排列</w:t>
            </w:r>
          </w:p>
          <w:p>
            <w:pPr>
              <w:ind w:firstLine="320" w:firstLineChars="200"/>
            </w:pPr>
            <w:r>
              <w:rPr>
                <w:rFonts w:hint="eastAsia"/>
                <w:lang w:val="en-US" w:eastAsia="zh-CN"/>
              </w:rPr>
              <w:t xml:space="preserve">&gt; </w:t>
            </w:r>
            <w:r>
              <w:rPr>
                <w:rFonts w:hint="default"/>
              </w:rPr>
              <w:t>垂直方向上的两个相邻DIV的margin会重叠，而水平方向不会(此规则并不完全正确)</w:t>
            </w:r>
          </w:p>
          <w:p>
            <w:pPr>
              <w:ind w:firstLine="320" w:firstLineChars="200"/>
            </w:pPr>
            <w:r>
              <w:rPr>
                <w:rFonts w:hint="eastAsia"/>
                <w:lang w:val="en-US" w:eastAsia="zh-CN"/>
              </w:rPr>
              <w:t xml:space="preserve">&gt; </w:t>
            </w:r>
            <w:r>
              <w:rPr>
                <w:rFonts w:hint="default"/>
              </w:rPr>
              <w:t>浮动元素会尽量接近往左上方（或右上方）</w:t>
            </w:r>
          </w:p>
          <w:p>
            <w:pPr>
              <w:ind w:firstLine="320" w:firstLineChars="200"/>
            </w:pPr>
            <w:r>
              <w:rPr>
                <w:rFonts w:hint="eastAsia"/>
                <w:lang w:val="en-US" w:eastAsia="zh-CN"/>
              </w:rPr>
              <w:t xml:space="preserve">&gt; </w:t>
            </w:r>
            <w:r>
              <w:rPr>
                <w:rFonts w:hint="default"/>
              </w:rPr>
              <w:t>为父元素设置overflow：hidden或浮动父元素，则会包含浮动元素</w:t>
            </w:r>
          </w:p>
          <w:p>
            <w:pPr>
              <w:ind w:firstLine="320" w:firstLineChars="200"/>
              <w:rPr>
                <w:rFonts w:hint="default"/>
              </w:rPr>
            </w:pPr>
            <w:r>
              <w:rPr>
                <w:rFonts w:hint="default"/>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44" w:type="dxa"/>
            <w:vAlign w:val="top"/>
          </w:tcPr>
          <w:p>
            <w:pPr>
              <w:pStyle w:val="27"/>
              <w:rPr>
                <w:rFonts w:hint="eastAsia"/>
                <w:lang w:val="en-US" w:eastAsia="zh-CN"/>
              </w:rPr>
            </w:pPr>
          </w:p>
        </w:tc>
        <w:tc>
          <w:tcPr>
            <w:tcW w:w="9616" w:type="dxa"/>
            <w:gridSpan w:val="2"/>
            <w:vAlign w:val="top"/>
          </w:tcPr>
          <w:p>
            <w:pPr>
              <w:pStyle w:val="30"/>
            </w:pPr>
            <w:r>
              <w:rPr>
                <w:rFonts w:hint="eastAsia"/>
              </w:rPr>
              <w:t>初探BFC</w:t>
            </w:r>
          </w:p>
          <w:p>
            <w:pPr>
              <w:pStyle w:val="30"/>
              <w:rPr>
                <w:rFonts w:hint="eastAsia"/>
              </w:rPr>
            </w:pPr>
            <w:r>
              <w:rPr>
                <w:rFonts w:hint="eastAsia"/>
              </w:rPr>
              <w:t>我们先看看CSS布局的基本单位：</w:t>
            </w:r>
          </w:p>
          <w:p>
            <w:pPr>
              <w:pStyle w:val="30"/>
              <w:rPr>
                <w:rFonts w:hint="eastAsia"/>
              </w:rPr>
            </w:pPr>
            <w:r>
              <w:rPr>
                <w:rFonts w:hint="eastAsia"/>
              </w:rPr>
              <w:t>block-level box: display 属性为 block, list-item, table 的元素，会生成 block-level box，并且参与 block formatting context</w:t>
            </w:r>
          </w:p>
          <w:p>
            <w:pPr>
              <w:pStyle w:val="30"/>
              <w:rPr>
                <w:rFonts w:hint="eastAsia"/>
              </w:rPr>
            </w:pPr>
            <w:r>
              <w:rPr>
                <w:rFonts w:hint="eastAsia"/>
              </w:rPr>
              <w:t>inline-level box: display 属性为 inline, inline-block, inline-table 的元素，会生成 inline-level box，并且参与 inline formatting context</w:t>
            </w:r>
          </w:p>
          <w:p>
            <w:pPr>
              <w:pStyle w:val="30"/>
              <w:rPr>
                <w:rFonts w:hint="eastAsia"/>
              </w:rPr>
            </w:pPr>
            <w:r>
              <w:rPr>
                <w:rFonts w:hint="eastAsia"/>
              </w:rPr>
              <w:t>那这个formatting context又是什么玩意儿？</w:t>
            </w:r>
          </w:p>
          <w:p>
            <w:pPr>
              <w:pStyle w:val="30"/>
              <w:rPr>
                <w:rFonts w:hint="eastAsia"/>
              </w:rPr>
            </w:pPr>
            <w:r>
              <w:rPr>
                <w:rFonts w:hint="eastAsia"/>
              </w:rPr>
              <w:t>它是W3C CSS2.1规范中的一个概念。它是页面中的一块渲染区域，并且有一套渲染规则，它决定了其子元素将如何定位，以及和其他元素的关系和相互作用。也就是说我们平时在布局的时候，它默默地提供了一个环境，使得HTML元素在这个环境中按照一定规则进行布局。</w:t>
            </w:r>
          </w:p>
          <w:p>
            <w:pPr>
              <w:pStyle w:val="30"/>
              <w:rPr>
                <w:rFonts w:hint="eastAsia"/>
              </w:rPr>
            </w:pPr>
            <w:r>
              <w:rPr>
                <w:rFonts w:hint="eastAsia"/>
              </w:rPr>
              <w:t>最常见的formatting context有Block Formatting Context(BFC)和Inline Formatting Context(IFC)，CSS3中还增加了GridLayout Formatting Context(GFC)和Flex Formatting Context(FFC)，这里就不深入研究了。</w:t>
            </w:r>
          </w:p>
          <w:p>
            <w:pPr>
              <w:pStyle w:val="30"/>
              <w:rPr>
                <w:rFonts w:hint="default"/>
              </w:rPr>
            </w:pPr>
            <w:r>
              <w:rPr>
                <w:rFonts w:hint="eastAsia"/>
              </w:rPr>
              <w:t>BFC定义：它是一个独立的渲染区域，只有block-level box参与，其中的元素按照规定的渲染规则进行布局，并且这个区域与外部毫不相干。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44" w:type="dxa"/>
            <w:vAlign w:val="top"/>
          </w:tcPr>
          <w:p>
            <w:pPr>
              <w:pStyle w:val="27"/>
              <w:rPr>
                <w:rFonts w:hint="eastAsia"/>
                <w:lang w:val="en-US" w:eastAsia="zh-CN"/>
              </w:rPr>
            </w:pPr>
            <w:r>
              <w:rPr>
                <w:rFonts w:hint="eastAsia"/>
                <w:lang w:val="en-US" w:eastAsia="zh-CN"/>
              </w:rPr>
              <w:t>应用</w:t>
            </w:r>
          </w:p>
          <w:p>
            <w:pPr>
              <w:rPr>
                <w:rFonts w:hint="eastAsia"/>
                <w:lang w:val="en-US" w:eastAsia="zh-CN"/>
              </w:rPr>
            </w:pPr>
          </w:p>
        </w:tc>
        <w:tc>
          <w:tcPr>
            <w:tcW w:w="9616" w:type="dxa"/>
            <w:gridSpan w:val="2"/>
            <w:vAlign w:val="top"/>
          </w:tcPr>
          <w:p>
            <w:pPr>
              <w:ind w:firstLine="320" w:firstLineChars="200"/>
              <w:rPr>
                <w:rFonts w:hint="default"/>
              </w:rPr>
            </w:pPr>
            <w:r>
              <w:rPr>
                <w:rFonts w:hint="default"/>
              </w:rPr>
              <w:t>1.防止垂直margin重叠</w:t>
            </w:r>
          </w:p>
          <w:p>
            <w:pPr>
              <w:ind w:firstLine="320" w:firstLineChars="200"/>
              <w:rPr>
                <w:rFonts w:hint="default"/>
              </w:rPr>
            </w:pPr>
            <w:r>
              <w:rPr>
                <w:rFonts w:hint="default"/>
              </w:rPr>
              <w:t>有点布局经验的朋友都知道margin collapse，也就是相邻的垂直元素同时设置了margin后，实际margin值会塌陷到其中较大的那个值。其根本原理就是它们处于同一个BFC，符合“属于同一个BFC的两个相邻元素的margin会发生重叠”的规则。</w:t>
            </w:r>
          </w:p>
          <w:p>
            <w:pPr>
              <w:ind w:firstLine="320" w:firstLineChars="200"/>
              <w:rPr>
                <w:rFonts w:hint="default"/>
              </w:rPr>
            </w:pPr>
            <w:r>
              <w:rPr>
                <w:rFonts w:hint="default"/>
              </w:rPr>
              <w:t>我们可以在其中一个元素外面包裹一层容器，并触发该容器生成一个BFC。那么两个元素便属于不同的BFC，就不会发生margin重叠了：</w:t>
            </w:r>
          </w:p>
          <w:p>
            <w:pPr>
              <w:ind w:firstLine="320" w:firstLineChars="200"/>
              <w:rPr>
                <w:rFonts w:hint="default"/>
              </w:rPr>
            </w:pPr>
          </w:p>
          <w:p>
            <w:pPr>
              <w:ind w:firstLine="320" w:firstLineChars="200"/>
              <w:rPr>
                <w:rFonts w:hint="default"/>
              </w:rPr>
            </w:pPr>
            <w:r>
              <w:rPr>
                <w:rFonts w:hint="default"/>
              </w:rPr>
              <w:t>2.防止浮动子元素高度塌陷</w:t>
            </w:r>
          </w:p>
          <w:p>
            <w:pPr>
              <w:ind w:firstLine="320" w:firstLineChars="200"/>
              <w:rPr>
                <w:rFonts w:hint="default"/>
              </w:rPr>
            </w:pPr>
            <w:r>
              <w:rPr>
                <w:rFonts w:hint="default"/>
              </w:rPr>
              <w:t>&lt;div class="parent"&gt;</w:t>
            </w:r>
          </w:p>
          <w:p>
            <w:pPr>
              <w:ind w:firstLine="320" w:firstLineChars="200"/>
              <w:rPr>
                <w:rFonts w:hint="default"/>
              </w:rPr>
            </w:pPr>
            <w:r>
              <w:rPr>
                <w:rFonts w:hint="default"/>
              </w:rPr>
              <w:tab/>
            </w:r>
            <w:r>
              <w:rPr>
                <w:rFonts w:hint="default"/>
              </w:rPr>
              <w:t>&lt;div class="child"&gt;float: left&lt;/div&gt;</w:t>
            </w:r>
          </w:p>
          <w:p>
            <w:pPr>
              <w:ind w:firstLine="320" w:firstLineChars="200"/>
              <w:rPr>
                <w:rFonts w:hint="default"/>
              </w:rPr>
            </w:pPr>
            <w:r>
              <w:rPr>
                <w:rFonts w:hint="default"/>
              </w:rPr>
              <w:tab/>
            </w:r>
            <w:r>
              <w:rPr>
                <w:rFonts w:hint="default"/>
              </w:rPr>
              <w:t>&lt;div class="child"&gt;float: left&lt;/div&gt;</w:t>
            </w:r>
          </w:p>
          <w:p>
            <w:pPr>
              <w:ind w:firstLine="320" w:firstLineChars="200"/>
              <w:rPr>
                <w:rFonts w:hint="default"/>
              </w:rPr>
            </w:pPr>
            <w:r>
              <w:rPr>
                <w:rFonts w:hint="default"/>
              </w:rPr>
              <w:t>&lt;/div&gt;</w:t>
            </w:r>
          </w:p>
          <w:p>
            <w:pPr>
              <w:ind w:firstLine="320" w:firstLineChars="200"/>
              <w:rPr>
                <w:rFonts w:hint="default"/>
              </w:rPr>
            </w:pPr>
            <w:r>
              <w:rPr>
                <w:rFonts w:hint="default"/>
              </w:rPr>
              <w:t>如果我们将.parent元素的overflow: hidden去掉，那么.parent元素就获取不到浮动元素的高度了。但是加上overflow属性后触发了BFC，计算BFC的高度时，浮动元素也参与了计算。</w:t>
            </w:r>
          </w:p>
          <w:p>
            <w:pPr>
              <w:ind w:firstLine="320" w:firstLineChars="200"/>
              <w:rPr>
                <w:rFonts w:hint="default"/>
              </w:rPr>
            </w:pPr>
            <w:r>
              <w:rPr>
                <w:rFonts w:hint="default"/>
              </w:rPr>
              <w:t>3.防止文字（或其他元素）环绕</w:t>
            </w:r>
          </w:p>
          <w:p>
            <w:pPr>
              <w:ind w:firstLine="320" w:firstLineChars="200"/>
              <w:rPr>
                <w:rFonts w:hint="default"/>
              </w:rPr>
            </w:pPr>
            <w:r>
              <w:rPr>
                <w:rFonts w:hint="default"/>
              </w:rPr>
              <w:t>&lt;div class="parent"&gt;</w:t>
            </w:r>
          </w:p>
          <w:p>
            <w:pPr>
              <w:ind w:firstLine="320" w:firstLineChars="200"/>
              <w:rPr>
                <w:rFonts w:hint="default"/>
              </w:rPr>
            </w:pPr>
            <w:r>
              <w:rPr>
                <w:rFonts w:hint="default"/>
              </w:rPr>
              <w:tab/>
            </w:r>
            <w:r>
              <w:rPr>
                <w:rFonts w:hint="default"/>
              </w:rPr>
              <w:t>&lt;div class="child"&gt;float: left&lt;/div&gt;</w:t>
            </w:r>
          </w:p>
          <w:p>
            <w:pPr>
              <w:ind w:firstLine="320" w:firstLineChars="200"/>
              <w:rPr>
                <w:rFonts w:hint="default"/>
              </w:rPr>
            </w:pPr>
            <w:r>
              <w:rPr>
                <w:rFonts w:hint="default"/>
              </w:rPr>
              <w:tab/>
            </w:r>
            <w:r>
              <w:rPr>
                <w:rFonts w:hint="default"/>
              </w:rPr>
              <w:t>&lt;div class="text"&gt;我只是文字但我不会环绕我只是文字但我不会环绕我只是文字但我不会环绕我只是文字但我不会环绕我只是文字但我不会环绕我只是文字但我不会环绕我只是文字但我不会环绕我只是文字但我不会环绕我只是文字但我不会环绕我只是文字但我不会环绕&lt;/div&gt;</w:t>
            </w:r>
          </w:p>
          <w:p>
            <w:pPr>
              <w:ind w:firstLine="320" w:firstLineChars="200"/>
              <w:rPr>
                <w:rFonts w:hint="default"/>
              </w:rPr>
            </w:pPr>
            <w:r>
              <w:rPr>
                <w:rFonts w:hint="default"/>
              </w:rPr>
              <w:t>&lt;/div&gt;</w:t>
            </w:r>
          </w:p>
          <w:p>
            <w:pPr>
              <w:ind w:firstLine="320" w:firstLineChars="200"/>
              <w:rPr>
                <w:rFonts w:hint="default"/>
              </w:rPr>
            </w:pPr>
            <w:r>
              <w:rPr>
                <w:rFonts w:hint="default"/>
              </w:rPr>
              <w:t>正常情况下，如果一个块级元素设置成了float，那么他的兄弟元素会环绕其布局。这里我们给.text加上overflow，文字所在的区域就产生了BFC，元素的左边总是触碰到容器的左边，即使存在浮动也是如此。</w:t>
            </w:r>
          </w:p>
          <w:p>
            <w:pPr>
              <w:ind w:firstLine="320" w:firstLineChars="200"/>
              <w:rPr>
                <w:rFonts w:hint="default"/>
              </w:rPr>
            </w:pPr>
            <w:r>
              <w:rPr>
                <w:rFonts w:hint="default"/>
              </w:rPr>
              <w:t>这里举例了几个比较经典的应用，我们在以后的布局中也可以慢慢探索其中的奥秘之处，做一个能写一手好样式还能懂原理的前端er。</w:t>
            </w:r>
          </w:p>
          <w:p>
            <w:pPr>
              <w:ind w:firstLine="320" w:firstLineChars="200"/>
              <w:rPr>
                <w:rFonts w:hint="default"/>
              </w:rPr>
            </w:pPr>
            <w:r>
              <w:rPr>
                <w:rFonts w:hint="default"/>
              </w:rPr>
              <w:t>原文链接：</w:t>
            </w:r>
            <w:r>
              <w:rPr>
                <w:rFonts w:hint="default"/>
              </w:rPr>
              <w:fldChar w:fldCharType="begin"/>
            </w:r>
            <w:r>
              <w:rPr>
                <w:rFonts w:hint="default"/>
              </w:rPr>
              <w:instrText xml:space="preserve"> HYPERLINK "https://segmentfault.com/a/1190000011211625" </w:instrText>
            </w:r>
            <w:r>
              <w:rPr>
                <w:rFonts w:hint="default"/>
              </w:rPr>
              <w:fldChar w:fldCharType="separate"/>
            </w:r>
            <w:r>
              <w:rPr>
                <w:rStyle w:val="21"/>
                <w:rFonts w:hint="default"/>
              </w:rPr>
              <w:t>https://segmentfault.com/a/1190000011211625</w:t>
            </w:r>
            <w:r>
              <w:rPr>
                <w:rFonts w:hint="default"/>
              </w:rPr>
              <w:fldChar w:fldCharType="end"/>
            </w:r>
            <w:bookmarkStart w:id="172" w:name="_GoBack"/>
            <w:bookmarkEnd w:id="1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44" w:type="dxa"/>
            <w:vAlign w:val="top"/>
          </w:tcPr>
          <w:p>
            <w:pPr>
              <w:pStyle w:val="27"/>
              <w:rPr>
                <w:rFonts w:hint="eastAsia"/>
                <w:lang w:val="en-US" w:eastAsia="zh-CN"/>
              </w:rPr>
            </w:pPr>
          </w:p>
        </w:tc>
        <w:tc>
          <w:tcPr>
            <w:tcW w:w="9616" w:type="dxa"/>
            <w:gridSpan w:val="2"/>
            <w:vAlign w:val="top"/>
          </w:tcPr>
          <w:p>
            <w:pPr>
              <w:ind w:firstLine="320" w:firstLineChars="200"/>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44" w:type="dxa"/>
            <w:vMerge w:val="restart"/>
            <w:vAlign w:val="top"/>
          </w:tcPr>
          <w:p>
            <w:pPr>
              <w:pStyle w:val="27"/>
              <w:ind w:firstLine="0" w:firstLineChars="0"/>
              <w:rPr>
                <w:rFonts w:hint="eastAsia"/>
                <w:lang w:val="en-US" w:eastAsia="zh-CN"/>
              </w:rPr>
            </w:pPr>
            <w:bookmarkStart w:id="8" w:name="_Toc1706"/>
            <w:r>
              <w:rPr>
                <w:rFonts w:hint="default"/>
              </w:rPr>
              <w:t>BFC的一个简单应用</w:t>
            </w:r>
            <w:r>
              <w:rPr>
                <w:rFonts w:hint="eastAsia"/>
                <w:lang w:val="en-US" w:eastAsia="zh-CN"/>
              </w:rPr>
              <w:t>-结合float说明</w:t>
            </w:r>
            <w:bookmarkEnd w:id="8"/>
          </w:p>
        </w:tc>
        <w:tc>
          <w:tcPr>
            <w:tcW w:w="9616" w:type="dxa"/>
            <w:gridSpan w:val="2"/>
            <w:vAlign w:val="top"/>
          </w:tcPr>
          <w:p>
            <w:pPr>
              <w:rPr>
                <w:rFonts w:hint="eastAsia"/>
                <w:lang w:val="en-US" w:eastAsia="zh-CN"/>
              </w:rPr>
            </w:pPr>
            <w:r>
              <w:rPr>
                <w:rFonts w:hint="default" w:ascii="Arial" w:hAnsi="Arial" w:cs="Arial"/>
                <w:i w:val="0"/>
                <w:caps w:val="0"/>
                <w:color w:val="333333"/>
                <w:spacing w:val="0"/>
                <w:u w:val="none"/>
                <w:shd w:val="clear" w:fill="FFFFFF"/>
              </w:rPr>
              <w:fldChar w:fldCharType="begin"/>
            </w:r>
            <w:r>
              <w:rPr>
                <w:rFonts w:hint="default" w:ascii="Arial" w:hAnsi="Arial" w:cs="Arial"/>
                <w:i w:val="0"/>
                <w:caps w:val="0"/>
                <w:color w:val="333333"/>
                <w:spacing w:val="0"/>
                <w:u w:val="none"/>
                <w:shd w:val="clear" w:fill="FFFFFF"/>
              </w:rPr>
              <w:instrText xml:space="preserve"> HYPERLINK "http://www.aliued.cn/2012/12/31/css%e5%b8%83%e5%b1%80%e4%b8%ad%e4%b8%80%e4%b8%aa%e7%ae%80%e5%8d%95%e7%9a%84%e5%ba%94%e7%94%a8bfc%e7%9a%84%e4%be%8b%e5%ad%90.html" \o " CSS布局中一个简单的应用BFC的例子" </w:instrText>
            </w:r>
            <w:r>
              <w:rPr>
                <w:rFonts w:hint="default" w:ascii="Arial" w:hAnsi="Arial" w:cs="Arial"/>
                <w:i w:val="0"/>
                <w:caps w:val="0"/>
                <w:color w:val="333333"/>
                <w:spacing w:val="0"/>
                <w:u w:val="none"/>
                <w:shd w:val="clear" w:fill="FFFFFF"/>
              </w:rPr>
              <w:fldChar w:fldCharType="separate"/>
            </w:r>
            <w:r>
              <w:rPr>
                <w:rStyle w:val="21"/>
                <w:rFonts w:hint="default" w:ascii="Arial" w:hAnsi="Arial" w:cs="Arial"/>
                <w:i w:val="0"/>
                <w:caps w:val="0"/>
                <w:color w:val="333333"/>
                <w:spacing w:val="0"/>
                <w:u w:val="none"/>
                <w:shd w:val="clear" w:fill="FFFFFF"/>
              </w:rPr>
              <w:t>CSS布局中一个简单的应用BFC的例子</w:t>
            </w:r>
            <w:r>
              <w:rPr>
                <w:rFonts w:hint="default" w:ascii="Arial" w:hAnsi="Arial" w:cs="Arial"/>
                <w:i w:val="0"/>
                <w:caps w:val="0"/>
                <w:color w:val="333333"/>
                <w:spacing w:val="0"/>
                <w:u w:val="none"/>
                <w:shd w:val="clear" w:fill="FFFFFF"/>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"http://www.aliued.cn/2012/12/31/css%E5%B8%83%E5%B1%80%E4%B8%AD%E4%B8%80%E4%B8%AA%E7%AE%80%E5%8D%95%E7%9A%84%E5%BA%94%E7%94%A8bfc%E7%9A%84%E4%BE%8B%E5%AD%90.html" </w:instrText>
            </w:r>
            <w:r>
              <w:rPr>
                <w:rFonts w:hint="eastAsia"/>
                <w:lang w:val="en-US" w:eastAsia="zh-CN"/>
              </w:rPr>
              <w:fldChar w:fldCharType="separate"/>
            </w:r>
            <w:r>
              <w:rPr>
                <w:rStyle w:val="19"/>
                <w:rFonts w:hint="eastAsia"/>
                <w:lang w:val="en-US" w:eastAsia="zh-CN"/>
              </w:rPr>
              <w:t>http://www.aliued.cn/2012/12/31/css%E5%B8%83%E5%B1%80%E4%B8%AD%E4%B8%80%E4%B8%AA%E7%AE%80%E5%8D%95%E7%9A%84%E5%BA%94%E7%94%A8bfc%E7%9A%84%E4%BE%8B%E5%AD%90.html</w:t>
            </w:r>
            <w:r>
              <w:rPr>
                <w:rFonts w:hint="eastAsia"/>
                <w:lang w:val="en-US" w:eastAsia="zh-CN"/>
              </w:rPr>
              <w:fldChar w:fldCharType="end"/>
            </w:r>
          </w:p>
          <w:p>
            <w:pPr>
              <w:rPr>
                <w:rFonts w:hint="eastAsia"/>
                <w:lang w:val="en-US" w:eastAsia="zh-CN"/>
              </w:rPr>
            </w:pPr>
          </w:p>
          <w:p>
            <w:pPr>
              <w:rPr>
                <w:rFonts w:hint="eastAsia"/>
                <w:lang w:eastAsia="zh-CN"/>
              </w:rPr>
            </w:pPr>
            <w:r>
              <w:rPr>
                <w:rFonts w:hint="default"/>
              </w:rPr>
              <w:t>CSS深入理解流体特性和BFC特性下多栏自适应布局</w:t>
            </w:r>
          </w:p>
          <w:p>
            <w:pPr>
              <w:rPr>
                <w:rFonts w:hint="eastAsia"/>
                <w:lang w:val="en-US" w:eastAsia="zh-CN"/>
              </w:rPr>
            </w:pPr>
            <w:r>
              <w:rPr>
                <w:rFonts w:hint="eastAsia"/>
                <w:lang w:eastAsia="zh-CN"/>
              </w:rPr>
              <w:fldChar w:fldCharType="begin"/>
            </w:r>
            <w:r>
              <w:rPr>
                <w:rFonts w:hint="eastAsia"/>
                <w:lang w:eastAsia="zh-CN"/>
              </w:rPr>
              <w:instrText xml:space="preserve"> HYPERLINK "http://www.zhangxinxu.com/wordpress/2015/02/css-deep-understand-flow-bfc-column-two-auto-layout/" </w:instrText>
            </w:r>
            <w:r>
              <w:rPr>
                <w:rFonts w:hint="eastAsia"/>
                <w:lang w:eastAsia="zh-CN"/>
              </w:rPr>
              <w:fldChar w:fldCharType="separate"/>
            </w:r>
            <w:r>
              <w:rPr>
                <w:rStyle w:val="21"/>
                <w:rFonts w:hint="eastAsia"/>
                <w:lang w:eastAsia="zh-CN"/>
              </w:rPr>
              <w:t>http://www.zhangxinxu.com/wordpress/2015/02/css-deep-understand-flow-bfc-column-two-auto-layout/</w:t>
            </w:r>
            <w:r>
              <w:rPr>
                <w:rFonts w:hint="eastAsia"/>
                <w:lang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44" w:type="dxa"/>
            <w:vMerge w:val="continue"/>
            <w:vAlign w:val="top"/>
          </w:tcPr>
          <w:p>
            <w:pPr>
              <w:pStyle w:val="27"/>
              <w:ind w:firstLine="0" w:firstLineChars="0"/>
              <w:rPr>
                <w:rFonts w:hint="default"/>
              </w:rPr>
            </w:pPr>
          </w:p>
        </w:tc>
        <w:tc>
          <w:tcPr>
            <w:tcW w:w="5926" w:type="dxa"/>
            <w:vAlign w:val="top"/>
          </w:tcPr>
          <w:p>
            <w:pPr>
              <w:pStyle w:val="15"/>
              <w:keepNext w:val="0"/>
              <w:keepLines w:val="0"/>
              <w:widowControl/>
              <w:suppressLineNumbers w:val="0"/>
              <w:shd w:val="clear" w:fill="FFFFFF"/>
              <w:rPr>
                <w:rFonts w:hint="eastAsia"/>
                <w:sz w:val="16"/>
                <w:szCs w:val="16"/>
                <w:lang w:val="en-US" w:eastAsia="zh-CN"/>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FF6D75"/>
                <w:sz w:val="16"/>
                <w:szCs w:val="16"/>
                <w:shd w:val="clear" w:fill="FFFFFF"/>
              </w:rPr>
              <w:t>/*1</w:t>
            </w:r>
            <w:r>
              <w:rPr>
                <w:rFonts w:hint="eastAsia" w:ascii="宋体" w:hAnsi="宋体" w:eastAsia="宋体" w:cs="宋体"/>
                <w:b/>
                <w:color w:val="FF6D75"/>
                <w:sz w:val="16"/>
                <w:szCs w:val="16"/>
                <w:shd w:val="clear" w:fill="FFFFFF"/>
              </w:rPr>
              <w:t>：此处的</w:t>
            </w:r>
            <w:r>
              <w:rPr>
                <w:rFonts w:hint="default" w:ascii="Consolas" w:hAnsi="Consolas" w:eastAsia="Consolas" w:cs="Consolas"/>
                <w:b/>
                <w:color w:val="FF6D75"/>
                <w:sz w:val="16"/>
                <w:szCs w:val="16"/>
                <w:shd w:val="clear" w:fill="FFFFFF"/>
              </w:rPr>
              <w:t>border</w:t>
            </w:r>
            <w:r>
              <w:rPr>
                <w:rFonts w:hint="eastAsia" w:ascii="宋体" w:hAnsi="宋体" w:eastAsia="宋体" w:cs="宋体"/>
                <w:b/>
                <w:color w:val="FF6D75"/>
                <w:sz w:val="16"/>
                <w:szCs w:val="16"/>
                <w:shd w:val="clear" w:fill="FFFFFF"/>
              </w:rPr>
              <w:t>与</w:t>
            </w:r>
            <w:r>
              <w:rPr>
                <w:rFonts w:hint="default" w:ascii="Consolas" w:hAnsi="Consolas" w:eastAsia="Consolas" w:cs="Consolas"/>
                <w:b/>
                <w:color w:val="FF6D75"/>
                <w:sz w:val="16"/>
                <w:szCs w:val="16"/>
                <w:shd w:val="clear" w:fill="FFFFFF"/>
              </w:rPr>
              <w:t>outline</w:t>
            </w:r>
            <w:r>
              <w:rPr>
                <w:rFonts w:hint="eastAsia" w:ascii="宋体" w:hAnsi="宋体" w:eastAsia="宋体" w:cs="宋体"/>
                <w:b/>
                <w:color w:val="FF6D75"/>
                <w:sz w:val="16"/>
                <w:szCs w:val="16"/>
                <w:shd w:val="clear" w:fill="FFFFFF"/>
              </w:rPr>
              <w:t>效果不同</w:t>
            </w:r>
            <w:r>
              <w:rPr>
                <w:rFonts w:hint="default" w:ascii="Consolas" w:hAnsi="Consolas" w:eastAsia="Consolas" w:cs="Consolas"/>
                <w:b/>
                <w:color w:val="FF6D75"/>
                <w:sz w:val="16"/>
                <w:szCs w:val="16"/>
                <w:shd w:val="clear" w:fill="FFFFFF"/>
              </w:rPr>
              <w:t xml:space="preserve"> &gt; margin-top</w:t>
            </w:r>
            <w:r>
              <w:rPr>
                <w:rFonts w:hint="eastAsia" w:ascii="宋体" w:hAnsi="宋体" w:eastAsia="宋体" w:cs="宋体"/>
                <w:b/>
                <w:color w:val="FF6D75"/>
                <w:sz w:val="16"/>
                <w:szCs w:val="16"/>
                <w:shd w:val="clear" w:fill="FFFFFF"/>
              </w:rPr>
              <w:t>与</w:t>
            </w:r>
            <w:r>
              <w:rPr>
                <w:rFonts w:hint="default" w:ascii="Consolas" w:hAnsi="Consolas" w:eastAsia="Consolas" w:cs="Consolas"/>
                <w:b/>
                <w:color w:val="FF6D75"/>
                <w:sz w:val="16"/>
                <w:szCs w:val="16"/>
                <w:shd w:val="clear" w:fill="FFFFFF"/>
              </w:rPr>
              <w:t>border</w:t>
            </w:r>
            <w:r>
              <w:rPr>
                <w:rFonts w:hint="eastAsia" w:ascii="宋体" w:hAnsi="宋体" w:eastAsia="宋体" w:cs="宋体"/>
                <w:b/>
                <w:color w:val="FF6D75"/>
                <w:sz w:val="16"/>
                <w:szCs w:val="16"/>
                <w:shd w:val="clear" w:fill="FFFFFF"/>
              </w:rPr>
              <w:t>结合有诡异效果；相邻元素的</w:t>
            </w:r>
            <w:r>
              <w:rPr>
                <w:rFonts w:hint="default" w:ascii="Consolas" w:hAnsi="Consolas" w:eastAsia="Consolas" w:cs="Consolas"/>
                <w:b/>
                <w:color w:val="FF6D75"/>
                <w:sz w:val="16"/>
                <w:szCs w:val="16"/>
                <w:shd w:val="clear" w:fill="FFFFFF"/>
              </w:rPr>
              <w:t xml:space="preserve"> margin </w:t>
            </w:r>
            <w:r>
              <w:rPr>
                <w:rFonts w:hint="eastAsia" w:ascii="宋体" w:hAnsi="宋体" w:eastAsia="宋体" w:cs="宋体"/>
                <w:b/>
                <w:color w:val="FF6D75"/>
                <w:sz w:val="16"/>
                <w:szCs w:val="16"/>
                <w:shd w:val="clear" w:fill="FFFFFF"/>
              </w:rPr>
              <w:t>重叠问题， 你设置了</w:t>
            </w:r>
            <w:r>
              <w:rPr>
                <w:rFonts w:hint="default" w:ascii="Consolas" w:hAnsi="Consolas" w:eastAsia="Consolas" w:cs="Consolas"/>
                <w:b/>
                <w:color w:val="FF6D75"/>
                <w:sz w:val="16"/>
                <w:szCs w:val="16"/>
                <w:shd w:val="clear" w:fill="FFFFFF"/>
              </w:rPr>
              <w:t>border,</w:t>
            </w:r>
            <w:r>
              <w:rPr>
                <w:rFonts w:hint="eastAsia" w:ascii="宋体" w:hAnsi="宋体" w:eastAsia="宋体" w:cs="宋体"/>
                <w:b/>
                <w:color w:val="FF6D75"/>
                <w:sz w:val="16"/>
                <w:szCs w:val="16"/>
                <w:shd w:val="clear" w:fill="FFFFFF"/>
              </w:rPr>
              <w:t>为了显示</w:t>
            </w:r>
            <w:r>
              <w:rPr>
                <w:rFonts w:hint="default" w:ascii="Consolas" w:hAnsi="Consolas" w:eastAsia="Consolas" w:cs="Consolas"/>
                <w:b/>
                <w:color w:val="FF6D75"/>
                <w:sz w:val="16"/>
                <w:szCs w:val="16"/>
                <w:shd w:val="clear" w:fill="FFFFFF"/>
              </w:rPr>
              <w:t xml:space="preserve">border </w:t>
            </w:r>
            <w:r>
              <w:rPr>
                <w:rFonts w:hint="eastAsia" w:ascii="宋体" w:hAnsi="宋体" w:eastAsia="宋体" w:cs="宋体"/>
                <w:b/>
                <w:color w:val="FF6D75"/>
                <w:sz w:val="16"/>
                <w:szCs w:val="16"/>
                <w:shd w:val="clear" w:fill="FFFFFF"/>
              </w:rPr>
              <w:t>，就不会重叠了</w:t>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B51615"/>
                <w:sz w:val="16"/>
                <w:szCs w:val="16"/>
                <w:shd w:val="clear" w:fill="FFFFFF"/>
              </w:rPr>
              <w:t xml:space="preserve">item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300px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FF6D75"/>
                <w:sz w:val="16"/>
                <w:szCs w:val="16"/>
                <w:shd w:val="clear" w:fill="FFFFFF"/>
              </w:rPr>
              <w:t>/*1*/</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 xml:space="preserve">position: </w:t>
            </w:r>
            <w:r>
              <w:rPr>
                <w:rFonts w:hint="default" w:ascii="Consolas" w:hAnsi="Consolas" w:eastAsia="Consolas" w:cs="Consolas"/>
                <w:color w:val="00002A"/>
                <w:sz w:val="16"/>
                <w:szCs w:val="16"/>
                <w:shd w:val="clear" w:fill="FFFFFF"/>
              </w:rPr>
              <w:t>absolute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FF6D75"/>
                <w:sz w:val="16"/>
                <w:szCs w:val="16"/>
                <w:shd w:val="clear" w:fill="FFFFFF"/>
              </w:rPr>
              <w:t>/*overflow: hidden;*/</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/*border: 1px solid #b2d1a3;*/</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/*outline: 1px solid red;*/</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background-color: #e5ebe4;</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pic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80px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80px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 </w:t>
            </w:r>
            <w:r>
              <w:rPr>
                <w:rFonts w:hint="default" w:ascii="Consolas" w:hAnsi="Consolas" w:eastAsia="Consolas" w:cs="Consolas"/>
                <w:color w:val="00002A"/>
                <w:sz w:val="16"/>
                <w:szCs w:val="16"/>
                <w:shd w:val="clear" w:fill="FFFFFF"/>
              </w:rPr>
              <w:t>10px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color: #fff;</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background-color: #acdae5;</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cont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 </w:t>
            </w:r>
            <w:r>
              <w:rPr>
                <w:rFonts w:hint="default" w:ascii="Consolas" w:hAnsi="Consolas" w:eastAsia="Consolas" w:cs="Consolas"/>
                <w:color w:val="00002A"/>
                <w:sz w:val="16"/>
                <w:szCs w:val="16"/>
                <w:shd w:val="clear" w:fill="FFFFFF"/>
              </w:rPr>
              <w:t>10px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color: #37a;</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'item'</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'pic'</w:t>
            </w:r>
            <w:r>
              <w:rPr>
                <w:rFonts w:hint="default" w:ascii="Consolas" w:hAnsi="Consolas" w:eastAsia="Consolas" w:cs="Consolas"/>
                <w:color w:val="000000"/>
                <w:sz w:val="16"/>
                <w:szCs w:val="16"/>
                <w:shd w:val="clear" w:fill="FFFFFF"/>
              </w:rPr>
              <w:t>&gt;picture&lt;/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p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'cont'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eastAsia" w:ascii="宋体" w:hAnsi="宋体" w:eastAsia="宋体" w:cs="宋体"/>
                <w:color w:val="000000"/>
                <w:sz w:val="16"/>
                <w:szCs w:val="16"/>
                <w:shd w:val="clear" w:fill="FFFFFF"/>
              </w:rPr>
              <w:t>爱饭否，爱豆瓣，也爱鸡脱壳。 爱爬山，爱拍美景。 爱腐败，更爱远征的自虐。 爱下雪天，爱感动，爱平底鞋。 我没有什么特别，我很特别。 我和别人不一样，我和你一样。 我是前端。</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p</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tc>
        <w:tc>
          <w:tcPr>
            <w:tcW w:w="3690" w:type="dxa"/>
            <w:vAlign w:val="top"/>
          </w:tcPr>
          <w:p>
            <w:pPr>
              <w:rPr>
                <w:rFonts w:hint="default"/>
                <w:sz w:val="16"/>
                <w:szCs w:val="16"/>
              </w:rPr>
            </w:pPr>
            <w:r>
              <w:rPr>
                <w:rFonts w:hint="eastAsia"/>
                <w:sz w:val="16"/>
                <w:szCs w:val="16"/>
                <w:lang w:val="en-US" w:eastAsia="zh-CN"/>
              </w:rPr>
              <w:t xml:space="preserve">&gt; </w:t>
            </w:r>
            <w:r>
              <w:rPr>
                <w:rFonts w:hint="default"/>
                <w:sz w:val="16"/>
                <w:szCs w:val="16"/>
              </w:rPr>
              <w:t>这段代码是结构简单的三个元素的叠放，效果如下：</w:t>
            </w:r>
          </w:p>
          <w:p>
            <w:pPr>
              <w:rPr>
                <w:rFonts w:hint="eastAsia"/>
                <w:sz w:val="16"/>
                <w:szCs w:val="16"/>
                <w:lang w:val="en-US" w:eastAsia="zh-CN"/>
              </w:rPr>
            </w:pPr>
            <w:r>
              <w:rPr>
                <w:rFonts w:hint="eastAsia"/>
                <w:sz w:val="16"/>
                <w:szCs w:val="16"/>
                <w:lang w:val="en-US" w:eastAsia="zh-CN"/>
              </w:rPr>
              <w:t xml:space="preserve">&gt; </w:t>
            </w:r>
            <w:r>
              <w:rPr>
                <w:rFonts w:hint="default"/>
                <w:sz w:val="16"/>
                <w:szCs w:val="16"/>
              </w:rPr>
              <w:t>1</w:t>
            </w:r>
            <w:r>
              <w:rPr>
                <w:rFonts w:hint="eastAsia"/>
                <w:sz w:val="16"/>
                <w:szCs w:val="16"/>
              </w:rPr>
              <w:t>：此处的</w:t>
            </w:r>
            <w:r>
              <w:rPr>
                <w:rFonts w:hint="default"/>
                <w:sz w:val="16"/>
                <w:szCs w:val="16"/>
              </w:rPr>
              <w:t>border</w:t>
            </w:r>
            <w:r>
              <w:rPr>
                <w:rFonts w:hint="eastAsia"/>
                <w:sz w:val="16"/>
                <w:szCs w:val="16"/>
              </w:rPr>
              <w:t>与</w:t>
            </w:r>
            <w:r>
              <w:rPr>
                <w:rFonts w:hint="default"/>
                <w:sz w:val="16"/>
                <w:szCs w:val="16"/>
              </w:rPr>
              <w:t>outline</w:t>
            </w:r>
            <w:r>
              <w:rPr>
                <w:rFonts w:hint="eastAsia"/>
                <w:sz w:val="16"/>
                <w:szCs w:val="16"/>
              </w:rPr>
              <w:t>效果不同</w:t>
            </w:r>
            <w:r>
              <w:rPr>
                <w:rFonts w:hint="eastAsia"/>
                <w:sz w:val="16"/>
                <w:szCs w:val="16"/>
                <w:lang w:eastAsia="zh-CN"/>
              </w:rPr>
              <w:t>：</w:t>
            </w:r>
            <w:r>
              <w:rPr>
                <w:rFonts w:hint="default"/>
                <w:sz w:val="16"/>
                <w:szCs w:val="16"/>
              </w:rPr>
              <w:t xml:space="preserve"> margin-top</w:t>
            </w:r>
            <w:r>
              <w:rPr>
                <w:rFonts w:hint="eastAsia"/>
                <w:sz w:val="16"/>
                <w:szCs w:val="16"/>
              </w:rPr>
              <w:t>与</w:t>
            </w:r>
            <w:r>
              <w:rPr>
                <w:rFonts w:hint="default"/>
                <w:sz w:val="16"/>
                <w:szCs w:val="16"/>
              </w:rPr>
              <w:t>border</w:t>
            </w:r>
            <w:r>
              <w:rPr>
                <w:rFonts w:hint="eastAsia"/>
                <w:sz w:val="16"/>
                <w:szCs w:val="16"/>
              </w:rPr>
              <w:t>结合有诡异效果；相邻元素的</w:t>
            </w:r>
            <w:r>
              <w:rPr>
                <w:rFonts w:hint="default"/>
                <w:sz w:val="16"/>
                <w:szCs w:val="16"/>
              </w:rPr>
              <w:t xml:space="preserve"> margin </w:t>
            </w:r>
            <w:r>
              <w:rPr>
                <w:rFonts w:hint="eastAsia"/>
                <w:sz w:val="16"/>
                <w:szCs w:val="16"/>
              </w:rPr>
              <w:t>重叠问题， 设置了</w:t>
            </w:r>
            <w:r>
              <w:rPr>
                <w:rFonts w:hint="default"/>
                <w:sz w:val="16"/>
                <w:szCs w:val="16"/>
              </w:rPr>
              <w:t>border,</w:t>
            </w:r>
            <w:r>
              <w:rPr>
                <w:rFonts w:hint="eastAsia"/>
                <w:sz w:val="16"/>
                <w:szCs w:val="16"/>
              </w:rPr>
              <w:t>为了显示</w:t>
            </w:r>
            <w:r>
              <w:rPr>
                <w:rFonts w:hint="default"/>
                <w:sz w:val="16"/>
                <w:szCs w:val="16"/>
              </w:rPr>
              <w:t xml:space="preserve">border </w:t>
            </w:r>
            <w:r>
              <w:rPr>
                <w:rFonts w:hint="eastAsia"/>
                <w:sz w:val="16"/>
                <w:szCs w:val="16"/>
              </w:rPr>
              <w:t>，就不会重叠了</w:t>
            </w:r>
          </w:p>
          <w:p>
            <w:pPr>
              <w:rPr>
                <w:rFonts w:hint="eastAsia"/>
                <w:sz w:val="16"/>
                <w:szCs w:val="16"/>
                <w:lang w:val="en-US" w:eastAsia="zh-CN"/>
              </w:rPr>
            </w:pPr>
            <w:r>
              <w:drawing>
                <wp:inline distT="0" distB="0" distL="114300" distR="114300">
                  <wp:extent cx="2050415" cy="1532255"/>
                  <wp:effectExtent l="0" t="0" r="6985" b="1079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
                          <a:srcRect l="1163"/>
                          <a:stretch>
                            <a:fillRect/>
                          </a:stretch>
                        </pic:blipFill>
                        <pic:spPr>
                          <a:xfrm>
                            <a:off x="0" y="0"/>
                            <a:ext cx="2050415" cy="153225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44" w:type="dxa"/>
            <w:vMerge w:val="restart"/>
            <w:vAlign w:val="top"/>
          </w:tcPr>
          <w:p>
            <w:pPr>
              <w:pStyle w:val="27"/>
              <w:ind w:firstLine="0" w:firstLineChars="0"/>
              <w:rPr>
                <w:rFonts w:hint="eastAsia"/>
                <w:lang w:val="en-US" w:eastAsia="zh-CN"/>
              </w:rPr>
            </w:pPr>
          </w:p>
        </w:tc>
        <w:tc>
          <w:tcPr>
            <w:tcW w:w="9616" w:type="dxa"/>
            <w:gridSpan w:val="2"/>
            <w:vAlign w:val="top"/>
          </w:tcPr>
          <w:p>
            <w:pPr>
              <w:pStyle w:val="30"/>
              <w:rPr>
                <w:rFonts w:hint="eastAsia"/>
                <w:sz w:val="16"/>
                <w:szCs w:val="16"/>
                <w:lang w:val="en-US" w:eastAsia="zh-CN"/>
              </w:rPr>
            </w:pPr>
            <w:r>
              <w:rPr>
                <w:rFonts w:hint="default"/>
                <w:sz w:val="16"/>
                <w:szCs w:val="16"/>
              </w:rPr>
              <w:t>这时，如果要将文字部分放到图片的右侧，很多人都会想到给.pic使用float:</w:t>
            </w:r>
            <w:r>
              <w:rPr>
                <w:rFonts w:hint="eastAsia"/>
                <w:sz w:val="16"/>
                <w:szCs w:val="16"/>
                <w:lang w:eastAsia="zh-CN"/>
              </w:rPr>
              <w:t>图</w:t>
            </w:r>
            <w:r>
              <w:rPr>
                <w:rFonts w:hint="eastAsia"/>
                <w:sz w:val="16"/>
                <w:szCs w:val="16"/>
                <w:lang w:val="en-US" w:eastAsia="zh-CN"/>
              </w:rPr>
              <w:t>1</w:t>
            </w:r>
          </w:p>
          <w:p>
            <w:pPr>
              <w:pStyle w:val="30"/>
              <w:rPr>
                <w:rFonts w:hint="eastAsia"/>
                <w:sz w:val="16"/>
                <w:szCs w:val="16"/>
                <w:lang w:val="en-US" w:eastAsia="zh-CN"/>
              </w:rPr>
            </w:pPr>
            <w:r>
              <w:rPr>
                <w:rFonts w:hint="default"/>
                <w:sz w:val="16"/>
                <w:szCs w:val="16"/>
              </w:rPr>
              <w:t>右侧内容并没有如我们预料一样规整的排在右侧，而是将左侧图片包围起来。接下来，我们为右侧内容部分设置overflow:hidden属性来使它形成一个新的BFC：</w:t>
            </w:r>
            <w:r>
              <w:rPr>
                <w:rFonts w:hint="eastAsia"/>
                <w:sz w:val="16"/>
                <w:szCs w:val="16"/>
                <w:lang w:eastAsia="zh-CN"/>
              </w:rPr>
              <w:t>图</w:t>
            </w:r>
            <w:r>
              <w:rPr>
                <w:rFonts w:hint="eastAsia"/>
                <w:sz w:val="16"/>
                <w:szCs w:val="16"/>
                <w:lang w:val="en-US" w:eastAsia="zh-CN"/>
              </w:rPr>
              <w:t>2</w:t>
            </w:r>
          </w:p>
          <w:p>
            <w:pPr>
              <w:pStyle w:val="30"/>
              <w:rPr>
                <w:rFonts w:hint="default"/>
                <w:sz w:val="16"/>
                <w:szCs w:val="16"/>
              </w:rPr>
            </w:pPr>
            <w:r>
              <w:rPr>
                <w:rFonts w:hint="default"/>
                <w:sz w:val="16"/>
                <w:szCs w:val="16"/>
              </w:rPr>
              <w:t>这确实是我们想要的</w:t>
            </w:r>
          </w:p>
          <w:p>
            <w:pPr>
              <w:pStyle w:val="30"/>
              <w:rPr>
                <w:rFonts w:hint="eastAsia"/>
                <w:sz w:val="16"/>
                <w:szCs w:val="16"/>
                <w:lang w:val="en-US" w:eastAsia="zh-CN"/>
              </w:rPr>
            </w:pPr>
            <w:r>
              <w:rPr>
                <w:rFonts w:hint="default"/>
                <w:sz w:val="16"/>
                <w:szCs w:val="16"/>
              </w:rPr>
              <w:t>可是，在IE6下看到的却是下面这样：</w:t>
            </w:r>
            <w:r>
              <w:rPr>
                <w:rFonts w:hint="eastAsia"/>
                <w:sz w:val="16"/>
                <w:szCs w:val="16"/>
                <w:lang w:eastAsia="zh-CN"/>
              </w:rPr>
              <w:t>图</w:t>
            </w:r>
            <w:r>
              <w:rPr>
                <w:rFonts w:hint="eastAsia"/>
                <w:sz w:val="16"/>
                <w:szCs w:val="16"/>
                <w:lang w:val="en-US" w:eastAsia="zh-CN"/>
              </w:rPr>
              <w:t>3</w:t>
            </w:r>
          </w:p>
          <w:p>
            <w:pPr>
              <w:pStyle w:val="30"/>
              <w:rPr>
                <w:rFonts w:hint="default"/>
                <w:sz w:val="16"/>
                <w:szCs w:val="16"/>
              </w:rPr>
            </w:pPr>
            <w:r>
              <w:rPr>
                <w:rFonts w:hint="default"/>
                <w:sz w:val="16"/>
                <w:szCs w:val="16"/>
              </w:rPr>
              <w:t>不仅内容区没有排在右侧，而且遭遇了双边距bug。双边距bug非本文重点讨论，直接为.pic增加</w:t>
            </w:r>
            <w:r>
              <w:rPr>
                <w:rFonts w:hint="default"/>
                <w:sz w:val="16"/>
                <w:szCs w:val="16"/>
                <w:u w:val="single"/>
              </w:rPr>
              <w:t>display:inline</w:t>
            </w:r>
            <w:r>
              <w:rPr>
                <w:rFonts w:hint="default"/>
                <w:sz w:val="16"/>
                <w:szCs w:val="16"/>
              </w:rPr>
              <w:t>来解决。</w:t>
            </w:r>
          </w:p>
          <w:p>
            <w:pPr>
              <w:pStyle w:val="30"/>
              <w:rPr>
                <w:rFonts w:hint="default"/>
                <w:sz w:val="16"/>
                <w:szCs w:val="16"/>
              </w:rPr>
            </w:pPr>
          </w:p>
          <w:p>
            <w:pPr>
              <w:pStyle w:val="30"/>
              <w:rPr>
                <w:rFonts w:hint="default"/>
                <w:sz w:val="16"/>
                <w:szCs w:val="16"/>
              </w:rPr>
            </w:pPr>
            <w:r>
              <w:rPr>
                <w:rFonts w:hint="default"/>
                <w:sz w:val="16"/>
                <w:szCs w:val="16"/>
              </w:rPr>
              <w:t>我们关心的是为什么IE6下右侧内容元素还是不能决定自己的布局呢？</w:t>
            </w:r>
          </w:p>
          <w:p>
            <w:pPr>
              <w:pStyle w:val="30"/>
              <w:rPr>
                <w:rFonts w:hint="default"/>
                <w:sz w:val="16"/>
                <w:szCs w:val="16"/>
              </w:rPr>
            </w:pPr>
            <w:r>
              <w:rPr>
                <w:rFonts w:hint="default"/>
                <w:sz w:val="16"/>
                <w:szCs w:val="16"/>
              </w:rPr>
              <w:t>这里涉及到了另一个概念HasLayout。其实，在完美世界的字典里，是没有HasLayout这个概念的。它是IE浏览器引擎内部特有的属性，它可以影响到元素的定位和元素之间的相互作用。当一个元素的HasLayout属性为true时，这个元素才可以决定自己和其子孙元素的布局。为数不多的元素默认这个属性值为true，包括：</w:t>
            </w:r>
          </w:p>
          <w:p>
            <w:pPr>
              <w:pStyle w:val="30"/>
              <w:rPr>
                <w:sz w:val="16"/>
                <w:szCs w:val="16"/>
              </w:rPr>
            </w:pPr>
            <w:r>
              <w:rPr>
                <w:rFonts w:hint="default"/>
                <w:sz w:val="16"/>
                <w:szCs w:val="16"/>
              </w:rPr>
              <w:t>body and html</w:t>
            </w:r>
          </w:p>
          <w:p>
            <w:pPr>
              <w:pStyle w:val="30"/>
              <w:rPr>
                <w:sz w:val="16"/>
                <w:szCs w:val="16"/>
              </w:rPr>
            </w:pPr>
            <w:r>
              <w:rPr>
                <w:rFonts w:hint="default"/>
                <w:sz w:val="16"/>
                <w:szCs w:val="16"/>
              </w:rPr>
              <w:t>table, tr, th, td</w:t>
            </w:r>
          </w:p>
          <w:p>
            <w:pPr>
              <w:pStyle w:val="30"/>
              <w:rPr>
                <w:sz w:val="16"/>
                <w:szCs w:val="16"/>
              </w:rPr>
            </w:pPr>
            <w:r>
              <w:rPr>
                <w:rFonts w:hint="default"/>
                <w:sz w:val="16"/>
                <w:szCs w:val="16"/>
              </w:rPr>
              <w:t>img</w:t>
            </w:r>
          </w:p>
          <w:p>
            <w:pPr>
              <w:pStyle w:val="30"/>
              <w:rPr>
                <w:sz w:val="16"/>
                <w:szCs w:val="16"/>
              </w:rPr>
            </w:pPr>
            <w:r>
              <w:rPr>
                <w:rFonts w:hint="default"/>
                <w:sz w:val="16"/>
                <w:szCs w:val="16"/>
              </w:rPr>
              <w:t>hr</w:t>
            </w:r>
          </w:p>
          <w:p>
            <w:pPr>
              <w:pStyle w:val="30"/>
              <w:rPr>
                <w:sz w:val="16"/>
                <w:szCs w:val="16"/>
              </w:rPr>
            </w:pPr>
            <w:r>
              <w:rPr>
                <w:rFonts w:hint="default"/>
                <w:sz w:val="16"/>
                <w:szCs w:val="16"/>
              </w:rPr>
              <w:t>input, button, file, select, textarea, fieldset</w:t>
            </w:r>
          </w:p>
          <w:p>
            <w:pPr>
              <w:pStyle w:val="30"/>
              <w:rPr>
                <w:sz w:val="16"/>
                <w:szCs w:val="16"/>
              </w:rPr>
            </w:pPr>
            <w:r>
              <w:rPr>
                <w:rFonts w:hint="default"/>
                <w:sz w:val="16"/>
                <w:szCs w:val="16"/>
              </w:rPr>
              <w:t>marquee</w:t>
            </w:r>
          </w:p>
          <w:p>
            <w:pPr>
              <w:pStyle w:val="30"/>
              <w:rPr>
                <w:sz w:val="16"/>
                <w:szCs w:val="16"/>
              </w:rPr>
            </w:pPr>
            <w:r>
              <w:rPr>
                <w:rFonts w:hint="default"/>
                <w:sz w:val="16"/>
                <w:szCs w:val="16"/>
              </w:rPr>
              <w:t>frameset, frame, iframe</w:t>
            </w:r>
          </w:p>
          <w:p>
            <w:pPr>
              <w:pStyle w:val="30"/>
              <w:rPr>
                <w:sz w:val="16"/>
                <w:szCs w:val="16"/>
              </w:rPr>
            </w:pPr>
            <w:r>
              <w:rPr>
                <w:rFonts w:hint="default"/>
                <w:sz w:val="16"/>
                <w:szCs w:val="16"/>
              </w:rPr>
              <w:t>objects, applets, embed</w:t>
            </w:r>
          </w:p>
          <w:p>
            <w:pPr>
              <w:pStyle w:val="30"/>
              <w:rPr>
                <w:rFonts w:hint="default"/>
                <w:sz w:val="16"/>
                <w:szCs w:val="16"/>
              </w:rPr>
            </w:pPr>
            <w:r>
              <w:rPr>
                <w:rFonts w:hint="default"/>
                <w:sz w:val="16"/>
                <w:szCs w:val="16"/>
              </w:rPr>
              <w:t>所以，当发现有些元素的布局在IE下有异常时，可以有充分的理由来怀疑可能是hasLayout属性为false。而且这个属性值不能直接设置。一个元素要么默认拥有，要么通过设置特定的CSS属性来获取。直接的使元素hasLayout属性值为true的方法是声明下面的CSS属性之一：</w:t>
            </w:r>
          </w:p>
          <w:p>
            <w:pPr>
              <w:pStyle w:val="30"/>
              <w:rPr>
                <w:sz w:val="16"/>
                <w:szCs w:val="16"/>
              </w:rPr>
            </w:pPr>
            <w:r>
              <w:rPr>
                <w:rFonts w:hint="default"/>
                <w:sz w:val="16"/>
                <w:szCs w:val="16"/>
              </w:rPr>
              <w:t>width: 除auto之外的值</w:t>
            </w:r>
          </w:p>
          <w:p>
            <w:pPr>
              <w:pStyle w:val="30"/>
              <w:rPr>
                <w:sz w:val="16"/>
                <w:szCs w:val="16"/>
              </w:rPr>
            </w:pPr>
            <w:r>
              <w:rPr>
                <w:rFonts w:hint="default"/>
                <w:sz w:val="16"/>
                <w:szCs w:val="16"/>
              </w:rPr>
              <w:t>height: 除auto之外的值</w:t>
            </w:r>
          </w:p>
          <w:p>
            <w:pPr>
              <w:pStyle w:val="30"/>
              <w:rPr>
                <w:sz w:val="16"/>
                <w:szCs w:val="16"/>
              </w:rPr>
            </w:pPr>
            <w:r>
              <w:rPr>
                <w:rFonts w:hint="default"/>
                <w:sz w:val="16"/>
                <w:szCs w:val="16"/>
              </w:rPr>
              <w:t>float: left|right</w:t>
            </w:r>
          </w:p>
          <w:p>
            <w:pPr>
              <w:pStyle w:val="30"/>
              <w:rPr>
                <w:sz w:val="16"/>
                <w:szCs w:val="16"/>
              </w:rPr>
            </w:pPr>
            <w:r>
              <w:rPr>
                <w:rFonts w:hint="default"/>
                <w:sz w:val="16"/>
                <w:szCs w:val="16"/>
              </w:rPr>
              <w:t>position: absolute</w:t>
            </w:r>
          </w:p>
          <w:p>
            <w:pPr>
              <w:pStyle w:val="30"/>
              <w:rPr>
                <w:sz w:val="16"/>
                <w:szCs w:val="16"/>
              </w:rPr>
            </w:pPr>
            <w:r>
              <w:rPr>
                <w:rFonts w:hint="default"/>
                <w:sz w:val="16"/>
                <w:szCs w:val="16"/>
              </w:rPr>
              <w:t>display: inline-block</w:t>
            </w:r>
          </w:p>
          <w:p>
            <w:pPr>
              <w:pStyle w:val="30"/>
              <w:rPr>
                <w:sz w:val="16"/>
                <w:szCs w:val="16"/>
              </w:rPr>
            </w:pPr>
            <w:r>
              <w:rPr>
                <w:rFonts w:hint="default"/>
                <w:sz w:val="16"/>
                <w:szCs w:val="16"/>
              </w:rPr>
              <w:t>writing-mode: tb-rl(IE)</w:t>
            </w:r>
          </w:p>
          <w:p>
            <w:pPr>
              <w:pStyle w:val="30"/>
              <w:rPr>
                <w:sz w:val="16"/>
                <w:szCs w:val="16"/>
              </w:rPr>
            </w:pPr>
            <w:r>
              <w:rPr>
                <w:rFonts w:hint="default"/>
                <w:sz w:val="16"/>
                <w:szCs w:val="16"/>
              </w:rPr>
              <w:t>zoom: 除normal之外的值</w:t>
            </w:r>
          </w:p>
          <w:p>
            <w:pPr>
              <w:pStyle w:val="30"/>
              <w:rPr>
                <w:rFonts w:hint="default"/>
                <w:sz w:val="16"/>
                <w:szCs w:val="16"/>
              </w:rPr>
            </w:pPr>
            <w:r>
              <w:rPr>
                <w:rFonts w:hint="default"/>
                <w:sz w:val="16"/>
                <w:szCs w:val="16"/>
                <w:lang w:val="en-US" w:eastAsia="zh-CN"/>
              </w:rPr>
              <w:t>IE7中增加了一些同样效果的属性：</w:t>
            </w:r>
          </w:p>
          <w:p>
            <w:pPr>
              <w:pStyle w:val="30"/>
              <w:rPr>
                <w:sz w:val="16"/>
                <w:szCs w:val="16"/>
              </w:rPr>
            </w:pPr>
            <w:r>
              <w:rPr>
                <w:rFonts w:hint="default"/>
                <w:sz w:val="16"/>
                <w:szCs w:val="16"/>
              </w:rPr>
              <w:t>min-height: 任意值</w:t>
            </w:r>
          </w:p>
          <w:p>
            <w:pPr>
              <w:pStyle w:val="30"/>
              <w:rPr>
                <w:sz w:val="16"/>
                <w:szCs w:val="16"/>
              </w:rPr>
            </w:pPr>
            <w:r>
              <w:rPr>
                <w:rFonts w:hint="default"/>
                <w:sz w:val="16"/>
                <w:szCs w:val="16"/>
              </w:rPr>
              <w:t xml:space="preserve">max-height: 除 </w:t>
            </w:r>
            <w:r>
              <w:rPr>
                <w:rFonts w:hint="eastAsia"/>
                <w:sz w:val="16"/>
                <w:szCs w:val="16"/>
                <w:lang w:eastAsia="zh-CN"/>
              </w:rPr>
              <w:t>"</w:t>
            </w:r>
            <w:r>
              <w:rPr>
                <w:rFonts w:hint="default"/>
                <w:sz w:val="16"/>
                <w:szCs w:val="16"/>
              </w:rPr>
              <w:t>none</w:t>
            </w:r>
            <w:r>
              <w:rPr>
                <w:rFonts w:hint="eastAsia"/>
                <w:sz w:val="16"/>
                <w:szCs w:val="16"/>
                <w:lang w:eastAsia="zh-CN"/>
              </w:rPr>
              <w:t>"</w:t>
            </w:r>
            <w:r>
              <w:rPr>
                <w:rFonts w:hint="default"/>
                <w:sz w:val="16"/>
                <w:szCs w:val="16"/>
              </w:rPr>
              <w:t xml:space="preserve"> 之外的任意值</w:t>
            </w:r>
          </w:p>
          <w:p>
            <w:pPr>
              <w:pStyle w:val="30"/>
              <w:rPr>
                <w:sz w:val="16"/>
                <w:szCs w:val="16"/>
              </w:rPr>
            </w:pPr>
            <w:r>
              <w:rPr>
                <w:rFonts w:hint="default"/>
                <w:sz w:val="16"/>
                <w:szCs w:val="16"/>
              </w:rPr>
              <w:t>min-width: 任意值</w:t>
            </w:r>
          </w:p>
          <w:p>
            <w:pPr>
              <w:pStyle w:val="30"/>
              <w:rPr>
                <w:sz w:val="16"/>
                <w:szCs w:val="16"/>
              </w:rPr>
            </w:pPr>
            <w:r>
              <w:rPr>
                <w:rFonts w:hint="default"/>
                <w:sz w:val="16"/>
                <w:szCs w:val="16"/>
              </w:rPr>
              <w:t xml:space="preserve">max-width: 除 </w:t>
            </w:r>
            <w:r>
              <w:rPr>
                <w:rFonts w:hint="eastAsia"/>
                <w:sz w:val="16"/>
                <w:szCs w:val="16"/>
                <w:lang w:eastAsia="zh-CN"/>
              </w:rPr>
              <w:t>"</w:t>
            </w:r>
            <w:r>
              <w:rPr>
                <w:rFonts w:hint="default"/>
                <w:sz w:val="16"/>
                <w:szCs w:val="16"/>
              </w:rPr>
              <w:t>none</w:t>
            </w:r>
            <w:r>
              <w:rPr>
                <w:rFonts w:hint="eastAsia"/>
                <w:sz w:val="16"/>
                <w:szCs w:val="16"/>
                <w:lang w:eastAsia="zh-CN"/>
              </w:rPr>
              <w:t>"</w:t>
            </w:r>
            <w:r>
              <w:rPr>
                <w:rFonts w:hint="default"/>
                <w:sz w:val="16"/>
                <w:szCs w:val="16"/>
              </w:rPr>
              <w:t xml:space="preserve"> 之外的任意值</w:t>
            </w:r>
          </w:p>
          <w:p>
            <w:pPr>
              <w:pStyle w:val="30"/>
              <w:rPr>
                <w:sz w:val="16"/>
                <w:szCs w:val="16"/>
              </w:rPr>
            </w:pPr>
            <w:r>
              <w:rPr>
                <w:rFonts w:hint="default"/>
                <w:sz w:val="16"/>
                <w:szCs w:val="16"/>
              </w:rPr>
              <w:t>overflow: hidden|scroll|auto</w:t>
            </w:r>
          </w:p>
          <w:p>
            <w:pPr>
              <w:pStyle w:val="30"/>
              <w:rPr>
                <w:sz w:val="16"/>
                <w:szCs w:val="16"/>
              </w:rPr>
            </w:pPr>
            <w:r>
              <w:rPr>
                <w:rFonts w:hint="default"/>
                <w:sz w:val="16"/>
                <w:szCs w:val="16"/>
              </w:rPr>
              <w:t>overflow-x: hidden|scroll|auto</w:t>
            </w:r>
          </w:p>
          <w:p>
            <w:pPr>
              <w:pStyle w:val="30"/>
              <w:rPr>
                <w:sz w:val="16"/>
                <w:szCs w:val="16"/>
              </w:rPr>
            </w:pPr>
            <w:r>
              <w:rPr>
                <w:rFonts w:hint="default"/>
                <w:sz w:val="16"/>
                <w:szCs w:val="16"/>
              </w:rPr>
              <w:t>overflow-y: hidden|scroll|auto</w:t>
            </w:r>
          </w:p>
          <w:p>
            <w:pPr>
              <w:pStyle w:val="30"/>
              <w:rPr>
                <w:sz w:val="16"/>
                <w:szCs w:val="16"/>
              </w:rPr>
            </w:pPr>
            <w:r>
              <w:rPr>
                <w:rFonts w:hint="default"/>
                <w:sz w:val="16"/>
                <w:szCs w:val="16"/>
              </w:rPr>
              <w:t>position: fixed</w:t>
            </w:r>
          </w:p>
          <w:p>
            <w:pPr>
              <w:pStyle w:val="30"/>
              <w:rPr>
                <w:rFonts w:hint="default"/>
                <w:sz w:val="16"/>
                <w:szCs w:val="16"/>
              </w:rPr>
            </w:pPr>
            <w:r>
              <w:rPr>
                <w:rFonts w:hint="default"/>
                <w:sz w:val="16"/>
                <w:szCs w:val="16"/>
              </w:rPr>
              <w:t>最常用的是zoom:1，因为这个设置对元素外观不会造成任何影响。但是这个属性是IE特有的CSS属性，不会通过CSS检查器</w:t>
            </w:r>
            <w:r>
              <w:rPr>
                <w:rFonts w:hint="eastAsia"/>
                <w:sz w:val="16"/>
                <w:szCs w:val="16"/>
                <w:lang w:val="en-US" w:eastAsia="zh-CN"/>
              </w:rPr>
              <w:t>(</w:t>
            </w:r>
            <w:r>
              <w:rPr>
                <w:rFonts w:hint="default"/>
                <w:sz w:val="16"/>
                <w:szCs w:val="16"/>
              </w:rPr>
              <w:fldChar w:fldCharType="begin"/>
            </w:r>
            <w:r>
              <w:rPr>
                <w:rFonts w:hint="default"/>
                <w:sz w:val="16"/>
                <w:szCs w:val="16"/>
              </w:rPr>
              <w:instrText xml:space="preserve"> HYPERLINK "http://jigsaw.w3.org/css-validator/validator" \t "http://www.cnblogs.com/leejersey/p/_blank" </w:instrText>
            </w:r>
            <w:r>
              <w:rPr>
                <w:rFonts w:hint="default"/>
                <w:sz w:val="16"/>
                <w:szCs w:val="16"/>
              </w:rPr>
              <w:fldChar w:fldCharType="separate"/>
            </w:r>
            <w:r>
              <w:rPr>
                <w:rStyle w:val="21"/>
                <w:rFonts w:hint="default" w:ascii="Monaco" w:hAnsi="Monaco" w:eastAsia="Monaco" w:cs="Monaco"/>
                <w:b w:val="0"/>
                <w:i w:val="0"/>
                <w:caps w:val="0"/>
                <w:color w:val="0069D6"/>
                <w:spacing w:val="0"/>
                <w:sz w:val="16"/>
                <w:szCs w:val="16"/>
                <w:u w:val="single"/>
                <w:shd w:val="clear" w:fill="F5F5F5"/>
              </w:rPr>
              <w:t>W3C提供的CSS校验器</w:t>
            </w:r>
            <w:r>
              <w:rPr>
                <w:rFonts w:hint="default"/>
                <w:sz w:val="16"/>
                <w:szCs w:val="16"/>
              </w:rPr>
              <w:fldChar w:fldCharType="end"/>
            </w:r>
            <w:r>
              <w:rPr>
                <w:rFonts w:hint="eastAsia"/>
                <w:sz w:val="16"/>
                <w:szCs w:val="16"/>
                <w:lang w:val="en-US" w:eastAsia="zh-CN"/>
              </w:rPr>
              <w:t>)</w:t>
            </w:r>
            <w:r>
              <w:rPr>
                <w:rFonts w:hint="default"/>
                <w:sz w:val="16"/>
                <w:szCs w:val="16"/>
              </w:rPr>
              <w:t>（当然，让不让通过校验实际取决于各种校验器的规则）。所以，有推荐对于IE7，最好是设置min-height:0。因为0是min-height的初始值，这样不会对元素外观造成影响。对于IE6及更早的版本，推荐方法是设置height:1%。这个高度会使得容器盒子的大小刚好包含内容区而忽略掉真正的属性值。但这个设置的缺陷是会影响到其他浏览器的解析，因此需要使用hack屏蔽掉对其他浏览器的影响。</w:t>
            </w:r>
          </w:p>
          <w:p>
            <w:pPr>
              <w:rPr>
                <w:rFonts w:hint="eastAsia"/>
                <w:lang w:val="en-US" w:eastAsia="zh-CN"/>
              </w:rPr>
            </w:pPr>
            <w:r>
              <w:rPr>
                <w:rFonts w:hint="default"/>
                <w:sz w:val="16"/>
                <w:szCs w:val="16"/>
              </w:rPr>
              <w:t>所以，最终的代码可能是：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44" w:type="dxa"/>
            <w:vMerge w:val="continue"/>
            <w:vAlign w:val="top"/>
          </w:tcPr>
          <w:p>
            <w:pPr>
              <w:rPr>
                <w:rFonts w:hint="eastAsia"/>
                <w:lang w:val="en-US" w:eastAsia="zh-CN"/>
              </w:rPr>
            </w:pPr>
          </w:p>
        </w:tc>
        <w:tc>
          <w:tcPr>
            <w:tcW w:w="5926" w:type="dxa"/>
            <w:vAlign w:val="top"/>
          </w:tcPr>
          <w:p>
            <w:pPr>
              <w:pStyle w:val="15"/>
              <w:keepNext w:val="0"/>
              <w:keepLines w:val="0"/>
              <w:widowControl/>
              <w:suppressLineNumbers w:val="0"/>
              <w:shd w:val="clear" w:fill="FFFFFF"/>
              <w:rPr>
                <w:rFonts w:hint="default" w:ascii="Consolas" w:hAnsi="Consolas" w:eastAsia="Consolas" w:cs="Consolas"/>
                <w:b/>
                <w:color w:val="FF6D75"/>
                <w:sz w:val="16"/>
                <w:szCs w:val="16"/>
                <w:shd w:val="clear" w:fill="FFFFFF"/>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box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300px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border: </w:t>
            </w:r>
            <w:r>
              <w:rPr>
                <w:rFonts w:hint="default" w:ascii="Consolas" w:hAnsi="Consolas" w:eastAsia="Consolas" w:cs="Consolas"/>
                <w:color w:val="00002A"/>
                <w:sz w:val="16"/>
                <w:szCs w:val="16"/>
                <w:shd w:val="clear" w:fill="FFFFFF"/>
              </w:rPr>
              <w:t xml:space="preserve">1px solid </w:t>
            </w:r>
            <w:r>
              <w:rPr>
                <w:rFonts w:hint="default" w:ascii="Consolas" w:hAnsi="Consolas" w:eastAsia="Consolas" w:cs="Consolas"/>
                <w:color w:val="000000"/>
                <w:sz w:val="16"/>
                <w:szCs w:val="16"/>
                <w:shd w:val="clear" w:fill="FFFFFF"/>
              </w:rPr>
              <w:t>#b2d1a3;</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background-color: #e5ebe4;</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pic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80px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80px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 </w:t>
            </w:r>
            <w:r>
              <w:rPr>
                <w:rFonts w:hint="default" w:ascii="Consolas" w:hAnsi="Consolas" w:eastAsia="Consolas" w:cs="Consolas"/>
                <w:color w:val="00002A"/>
                <w:sz w:val="16"/>
                <w:szCs w:val="16"/>
                <w:shd w:val="clear" w:fill="FFFFFF"/>
              </w:rPr>
              <w:t>10px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color: #fff;</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float: </w:t>
            </w:r>
            <w:r>
              <w:rPr>
                <w:rFonts w:hint="default" w:ascii="Consolas" w:hAnsi="Consolas" w:eastAsia="Consolas" w:cs="Consolas"/>
                <w:color w:val="00002A"/>
                <w:sz w:val="16"/>
                <w:szCs w:val="16"/>
                <w:shd w:val="clear" w:fill="FFFFFF"/>
              </w:rPr>
              <w:t>left</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w:t>
            </w:r>
          </w:p>
          <w:p>
            <w:pPr>
              <w:pStyle w:val="15"/>
              <w:keepNext w:val="0"/>
              <w:keepLines w:val="0"/>
              <w:widowControl/>
              <w:suppressLineNumbers w:val="0"/>
              <w:shd w:val="clear" w:fill="FFFFFF"/>
              <w:rPr>
                <w:rFonts w:ascii="Consolas" w:hAnsi="Consolas" w:eastAsia="Consolas" w:cs="Consolas"/>
                <w:color w:val="000000"/>
                <w:sz w:val="16"/>
                <w:szCs w:val="16"/>
              </w:rPr>
            </w:pPr>
            <w:r>
              <w:rPr>
                <w:rFonts w:hint="eastAsia" w:ascii="Consolas" w:hAnsi="Consolas" w:cs="Consolas"/>
                <w:color w:val="000000"/>
                <w:sz w:val="16"/>
                <w:szCs w:val="16"/>
                <w:shd w:val="clear" w:fill="FFFFFF"/>
                <w:lang w:val="en-US" w:eastAsia="zh-CN"/>
              </w:rPr>
              <w:t xml:space="preserve">        </w:t>
            </w:r>
            <w:r>
              <w:rPr>
                <w:rFonts w:hint="default" w:ascii="Consolas" w:hAnsi="Consolas" w:eastAsia="Consolas" w:cs="Consolas"/>
                <w:color w:val="000000"/>
                <w:sz w:val="16"/>
                <w:szCs w:val="16"/>
                <w:shd w:val="clear" w:fill="FFFFFF"/>
              </w:rPr>
              <w:t xml:space="preserve">display: </w:t>
            </w:r>
            <w:r>
              <w:rPr>
                <w:rFonts w:hint="default" w:ascii="Consolas" w:hAnsi="Consolas" w:eastAsia="Consolas" w:cs="Consolas"/>
                <w:color w:val="00002A"/>
                <w:sz w:val="16"/>
                <w:szCs w:val="16"/>
                <w:shd w:val="clear" w:fill="FFFFFF"/>
              </w:rPr>
              <w:t>inline</w:t>
            </w:r>
            <w:r>
              <w:rPr>
                <w:rFonts w:hint="default" w:ascii="Consolas" w:hAnsi="Consolas" w:eastAsia="Consolas" w:cs="Consolas"/>
                <w:color w:val="000000"/>
                <w:sz w:val="16"/>
                <w:szCs w:val="16"/>
                <w:shd w:val="clear" w:fill="FFFFFF"/>
              </w:rPr>
              <w:t>;</w:t>
            </w:r>
          </w:p>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cont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 </w:t>
            </w:r>
            <w:r>
              <w:rPr>
                <w:rFonts w:hint="default" w:ascii="Consolas" w:hAnsi="Consolas" w:eastAsia="Consolas" w:cs="Consolas"/>
                <w:color w:val="00002A"/>
                <w:sz w:val="16"/>
                <w:szCs w:val="16"/>
                <w:shd w:val="clear" w:fill="FFFFFF"/>
              </w:rPr>
              <w:t>10px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color: #37a;</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overflow: </w:t>
            </w:r>
            <w:r>
              <w:rPr>
                <w:rFonts w:hint="default" w:ascii="Consolas" w:hAnsi="Consolas" w:eastAsia="Consolas" w:cs="Consolas"/>
                <w:color w:val="00002A"/>
                <w:sz w:val="16"/>
                <w:szCs w:val="16"/>
                <w:shd w:val="clear" w:fill="FFFFFF"/>
              </w:rPr>
              <w:t>hidden</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 xml:space="preserve">_height: </w:t>
            </w:r>
            <w:r>
              <w:rPr>
                <w:rFonts w:hint="default" w:ascii="Consolas" w:hAnsi="Consolas" w:eastAsia="Consolas" w:cs="Consolas"/>
                <w:color w:val="00002A"/>
                <w:sz w:val="16"/>
                <w:szCs w:val="16"/>
                <w:shd w:val="clear" w:fill="FFFFFF"/>
              </w:rPr>
              <w:t>1</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'box'</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'pic'</w:t>
            </w:r>
            <w:r>
              <w:rPr>
                <w:rFonts w:hint="default" w:ascii="Consolas" w:hAnsi="Consolas" w:eastAsia="Consolas" w:cs="Consolas"/>
                <w:color w:val="000000"/>
                <w:sz w:val="16"/>
                <w:szCs w:val="16"/>
                <w:shd w:val="clear" w:fill="FFFFFF"/>
              </w:rPr>
              <w:t>&gt;picture&lt;/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'cont'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eastAsia" w:ascii="宋体" w:hAnsi="宋体" w:eastAsia="宋体" w:cs="宋体"/>
                <w:color w:val="000000"/>
                <w:sz w:val="16"/>
                <w:szCs w:val="16"/>
                <w:shd w:val="clear" w:fill="FFFFFF"/>
              </w:rPr>
              <w:t>爱饭否，爱豆瓣，也爱鸡脱壳。 爱爬山，爱拍美景。 爱腐败，更爱远征的自虐。 爱下雪天，爱感动，爱平底鞋。 我没有什么特别，我很特别。 我和别人不一样，我和你一样。 我是前端。</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p>
            <w:pPr>
              <w:rPr>
                <w:rFonts w:hint="eastAsia"/>
                <w:sz w:val="16"/>
                <w:szCs w:val="16"/>
                <w:lang w:val="en-US" w:eastAsia="zh-CN"/>
              </w:rPr>
            </w:pPr>
          </w:p>
        </w:tc>
        <w:tc>
          <w:tcPr>
            <w:tcW w:w="3690" w:type="dxa"/>
            <w:vAlign w:val="top"/>
          </w:tcPr>
          <w:p>
            <w:pPr>
              <w:rPr>
                <w:rFonts w:hint="eastAsia"/>
                <w:lang w:val="en-US" w:eastAsia="zh-CN"/>
              </w:rPr>
            </w:pPr>
            <w:r>
              <w:rPr>
                <w:rFonts w:hint="eastAsia"/>
                <w:lang w:eastAsia="zh-CN"/>
              </w:rPr>
              <w:t>左侧</w:t>
            </w:r>
            <w:r>
              <w:rPr>
                <w:rFonts w:hint="eastAsia"/>
                <w:lang w:val="en-US" w:eastAsia="zh-CN"/>
              </w:rPr>
              <w:t>float</w:t>
            </w:r>
          </w:p>
          <w:p>
            <w:r>
              <w:drawing>
                <wp:inline distT="0" distB="0" distL="114300" distR="114300">
                  <wp:extent cx="2073910" cy="1086485"/>
                  <wp:effectExtent l="0" t="0" r="2540" b="1841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
                          <a:stretch>
                            <a:fillRect/>
                          </a:stretch>
                        </pic:blipFill>
                        <pic:spPr>
                          <a:xfrm>
                            <a:off x="0" y="0"/>
                            <a:ext cx="2073910" cy="1086485"/>
                          </a:xfrm>
                          <a:prstGeom prst="rect">
                            <a:avLst/>
                          </a:prstGeom>
                          <a:noFill/>
                          <a:ln w="9525">
                            <a:noFill/>
                          </a:ln>
                        </pic:spPr>
                      </pic:pic>
                    </a:graphicData>
                  </a:graphic>
                </wp:inline>
              </w:drawing>
            </w:r>
          </w:p>
          <w:p>
            <w:r>
              <w:rPr>
                <w:rFonts w:hint="eastAsia"/>
                <w:lang w:val="en-US" w:eastAsia="zh-CN"/>
              </w:rPr>
              <w:t>左侧float 右侧overflow hidden</w:t>
            </w:r>
          </w:p>
          <w:p>
            <w:r>
              <w:drawing>
                <wp:inline distT="0" distB="0" distL="114300" distR="114300">
                  <wp:extent cx="2073910" cy="1264285"/>
                  <wp:effectExtent l="0" t="0" r="2540" b="12065"/>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6"/>
                          <a:stretch>
                            <a:fillRect/>
                          </a:stretch>
                        </pic:blipFill>
                        <pic:spPr>
                          <a:xfrm>
                            <a:off x="0" y="0"/>
                            <a:ext cx="2073910" cy="1264285"/>
                          </a:xfrm>
                          <a:prstGeom prst="rect">
                            <a:avLst/>
                          </a:prstGeom>
                          <a:noFill/>
                          <a:ln w="9525">
                            <a:noFill/>
                          </a:ln>
                        </pic:spPr>
                      </pic:pic>
                    </a:graphicData>
                  </a:graphic>
                </wp:inline>
              </w:drawing>
            </w:r>
          </w:p>
          <w:p>
            <w:pPr>
              <w:rPr>
                <w:rFonts w:hint="default"/>
              </w:rPr>
            </w:pPr>
            <w:r>
              <w:rPr>
                <w:rFonts w:hint="eastAsia"/>
                <w:lang w:val="en-US" w:eastAsia="zh-CN"/>
              </w:rPr>
              <w:t>ie特别情况</w:t>
            </w:r>
          </w:p>
          <w:p>
            <w:pPr>
              <w:rPr>
                <w:rFonts w:hint="eastAsia"/>
                <w:lang w:val="en-US" w:eastAsia="zh-CN"/>
              </w:rPr>
            </w:pPr>
            <w:r>
              <w:drawing>
                <wp:inline distT="0" distB="0" distL="114300" distR="114300">
                  <wp:extent cx="2075180" cy="1050290"/>
                  <wp:effectExtent l="0" t="0" r="1270" b="1651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7"/>
                          <a:stretch>
                            <a:fillRect/>
                          </a:stretch>
                        </pic:blipFill>
                        <pic:spPr>
                          <a:xfrm>
                            <a:off x="0" y="0"/>
                            <a:ext cx="2075180" cy="105029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44" w:type="dxa"/>
            <w:vAlign w:val="top"/>
          </w:tcPr>
          <w:p>
            <w:pPr>
              <w:pStyle w:val="27"/>
              <w:ind w:firstLine="0" w:firstLineChars="0"/>
              <w:rPr>
                <w:rFonts w:hint="eastAsia" w:eastAsia="宋体"/>
                <w:lang w:val="en-US" w:eastAsia="zh-CN"/>
              </w:rPr>
            </w:pPr>
            <w:bookmarkStart w:id="9" w:name="_Toc5746"/>
            <w:r>
              <w:rPr>
                <w:rFonts w:hint="eastAsia"/>
                <w:lang w:val="en-US" w:eastAsia="zh-CN"/>
              </w:rPr>
              <w:t>+margin-top问题</w:t>
            </w:r>
            <w:bookmarkEnd w:id="9"/>
          </w:p>
        </w:tc>
        <w:tc>
          <w:tcPr>
            <w:tcW w:w="5926" w:type="dxa"/>
            <w:vAlign w:val="top"/>
          </w:tcPr>
          <w:p>
            <w:pPr>
              <w:pStyle w:val="30"/>
              <w:rPr>
                <w:rFonts w:hint="eastAsia"/>
              </w:rPr>
            </w:pPr>
            <w:r>
              <w:rPr>
                <w:rFonts w:hint="eastAsia"/>
              </w:rPr>
              <w:t>父元素与子元素之间的margin-top问题(css hack)</w:t>
            </w:r>
          </w:p>
          <w:p>
            <w:pPr>
              <w:pStyle w:val="30"/>
            </w:pPr>
            <w:r>
              <w:rPr>
                <w:rFonts w:hint="default"/>
              </w:rPr>
              <w:t>当你想让两个元素的content在垂直方向(vertically)分隔时，既可以选择padding-top/bottom，也可以选择margin-top/bottom，再此</w:t>
            </w:r>
            <w:r>
              <w:rPr>
                <w:rFonts w:hint="default"/>
              </w:rPr>
              <w:fldChar w:fldCharType="begin"/>
            </w:r>
            <w:r>
              <w:rPr>
                <w:rFonts w:hint="default"/>
              </w:rPr>
              <w:instrText xml:space="preserve"> HYPERLINK "http://www.cnblogs.com/linjiqin/" \t "http://www.cnblogs.com/wzhiq896/p/_blank" </w:instrText>
            </w:r>
            <w:r>
              <w:rPr>
                <w:rFonts w:hint="default"/>
              </w:rPr>
              <w:fldChar w:fldCharType="separate"/>
            </w:r>
            <w:r>
              <w:rPr>
                <w:rStyle w:val="21"/>
                <w:rFonts w:hint="default" w:ascii="Arial" w:hAnsi="Arial" w:cs="Arial"/>
                <w:i w:val="0"/>
                <w:caps w:val="0"/>
                <w:color w:val="494949"/>
                <w:spacing w:val="0"/>
                <w:szCs w:val="21"/>
                <w:u w:val="single"/>
                <w:shd w:val="clear" w:fill="F4EDE3"/>
              </w:rPr>
              <w:t>Ruthless</w:t>
            </w:r>
            <w:r>
              <w:rPr>
                <w:rFonts w:hint="default"/>
              </w:rPr>
              <w:fldChar w:fldCharType="end"/>
            </w:r>
            <w:r>
              <w:rPr>
                <w:rFonts w:hint="default"/>
              </w:rPr>
              <w:t>建议你尽量使用padding-top/bottom来达到你的目的，这是因为css中存在Collapsing margins(折叠的margins)的现象。</w:t>
            </w:r>
          </w:p>
          <w:p>
            <w:pPr>
              <w:pStyle w:val="30"/>
              <w:rPr>
                <w:rFonts w:hint="default"/>
              </w:rPr>
            </w:pPr>
            <w:r>
              <w:rPr>
                <w:rFonts w:hint="default"/>
              </w:rPr>
              <w:t>Collapsing margins: margins折叠现象只存在于临近或有从属关系的元素，垂直方向的margin中。</w:t>
            </w:r>
          </w:p>
          <w:p>
            <w:pPr>
              <w:pStyle w:val="30"/>
              <w:rPr>
                <w:rFonts w:hint="eastAsia"/>
              </w:rPr>
            </w:pPr>
          </w:p>
          <w:p>
            <w:pPr>
              <w:pStyle w:val="30"/>
              <w:rPr>
                <w:rFonts w:hint="default"/>
                <w:lang w:val="en-US" w:eastAsia="zh-CN"/>
              </w:rPr>
            </w:pPr>
            <w:r>
              <w:rPr>
                <w:rFonts w:hint="default"/>
                <w:lang w:val="en-US" w:eastAsia="zh-CN"/>
              </w:rPr>
              <w:t>给子元素盒子一个垂直外边距margin-top,父元素盒子也会往下走margin-top的值，遇到此问题的朋友可以参考下本文或许会有意想不到的收获</w:t>
            </w:r>
          </w:p>
          <w:p>
            <w:pPr>
              <w:pStyle w:val="30"/>
              <w:rPr>
                <w:rFonts w:hint="eastAsia"/>
                <w:lang w:val="en-US" w:eastAsia="zh-CN"/>
              </w:rPr>
            </w:pPr>
          </w:p>
          <w:p>
            <w:pPr>
              <w:pStyle w:val="30"/>
              <w:rPr>
                <w:rFonts w:hint="default"/>
                <w:lang w:val="en-US" w:eastAsia="zh-CN"/>
              </w:rPr>
            </w:pPr>
            <w:r>
              <w:rPr>
                <w:rFonts w:hint="default"/>
                <w:lang w:val="en-US" w:eastAsia="zh-CN"/>
              </w:rPr>
              <w:t>hack： </w:t>
            </w:r>
          </w:p>
          <w:p>
            <w:pPr>
              <w:pStyle w:val="30"/>
              <w:rPr>
                <w:rFonts w:hint="default"/>
                <w:lang w:val="en-US" w:eastAsia="zh-CN"/>
              </w:rPr>
            </w:pPr>
            <w:r>
              <w:rPr>
                <w:rFonts w:hint="default"/>
                <w:lang w:val="en-US" w:eastAsia="zh-CN"/>
              </w:rPr>
              <w:t>父元素的盒子包含一个子元素盒子，给子元素盒子一个垂直外边距margin-top,父元素盒子也会往下走margin-top的值，而子元素和父元素的边距则没有发生变化。 </w:t>
            </w:r>
          </w:p>
          <w:p>
            <w:pPr>
              <w:pStyle w:val="33"/>
              <w:rPr>
                <w:rFonts w:hint="eastAsia"/>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box1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200px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200px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background: </w:t>
            </w:r>
            <w:r>
              <w:rPr>
                <w:rFonts w:hint="default" w:ascii="Consolas" w:hAnsi="Consolas" w:eastAsia="Consolas" w:cs="Consolas"/>
                <w:color w:val="00002A"/>
                <w:sz w:val="16"/>
                <w:szCs w:val="16"/>
                <w:shd w:val="clear" w:fill="FFFFFF"/>
              </w:rPr>
              <w:t>gray</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box2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background: </w:t>
            </w:r>
            <w:r>
              <w:rPr>
                <w:rFonts w:hint="default" w:ascii="Consolas" w:hAnsi="Consolas" w:eastAsia="Consolas" w:cs="Consolas"/>
                <w:color w:val="00002A"/>
                <w:sz w:val="16"/>
                <w:szCs w:val="16"/>
                <w:shd w:val="clear" w:fill="FFFFFF"/>
              </w:rPr>
              <w:t>gold</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margin-top: </w:t>
            </w:r>
            <w:r>
              <w:rPr>
                <w:rFonts w:hint="default" w:ascii="Consolas" w:hAnsi="Consolas" w:eastAsia="Consolas" w:cs="Consolas"/>
                <w:color w:val="00002A"/>
                <w:sz w:val="16"/>
                <w:szCs w:val="16"/>
                <w:shd w:val="clear" w:fill="FFFFFF"/>
              </w:rPr>
              <w:t>50px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w:t>
            </w:r>
            <w:r>
              <w:rPr>
                <w:rFonts w:hint="default" w:ascii="Consolas" w:hAnsi="Consolas" w:eastAsia="Consolas" w:cs="Consolas"/>
                <w:color w:val="B51615"/>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"box1"</w:t>
            </w:r>
            <w:r>
              <w:rPr>
                <w:rFonts w:hint="default" w:ascii="Consolas" w:hAnsi="Consolas" w:eastAsia="Consolas" w:cs="Consolas"/>
                <w:color w:val="000000"/>
                <w:sz w:val="16"/>
                <w:szCs w:val="16"/>
                <w:shd w:val="clear" w:fill="FFFFFF"/>
              </w:rPr>
              <w:t>&gt;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"box2"</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21"/>
                <w:szCs w:val="21"/>
                <w:shd w:val="clear" w:fill="FFFFFF"/>
              </w:rPr>
              <w:t> </w:t>
            </w:r>
          </w:p>
          <w:p>
            <w:pPr>
              <w:pStyle w:val="30"/>
              <w:rPr>
                <w:rFonts w:hint="default"/>
              </w:rPr>
            </w:pPr>
            <w:r>
              <w:rPr>
                <w:rFonts w:hint="eastAsia"/>
              </w:rPr>
              <w:t>解决方法</w:t>
            </w:r>
            <w:r>
              <w:rPr>
                <w:rFonts w:hint="default"/>
              </w:rPr>
              <w:t>： </w:t>
            </w:r>
          </w:p>
          <w:p>
            <w:pPr>
              <w:pStyle w:val="30"/>
              <w:rPr>
                <w:rFonts w:hint="eastAsia"/>
                <w:lang w:val="en-US" w:eastAsia="zh-CN"/>
              </w:rPr>
            </w:pPr>
            <w:r>
              <w:rPr>
                <w:rFonts w:hint="eastAsia"/>
                <w:lang w:val="en-US" w:eastAsia="zh-CN"/>
              </w:rPr>
              <w:t>&gt; 修改父元素的高度，增加padding-top样式模拟（padding-top:1px;常用） </w:t>
            </w:r>
          </w:p>
          <w:p>
            <w:pPr>
              <w:pStyle w:val="30"/>
              <w:rPr>
                <w:rFonts w:hint="eastAsia"/>
                <w:lang w:val="en-US" w:eastAsia="zh-CN"/>
              </w:rPr>
            </w:pPr>
            <w:r>
              <w:rPr>
                <w:rFonts w:hint="eastAsia"/>
                <w:lang w:val="en-US" w:eastAsia="zh-CN"/>
              </w:rPr>
              <w:t>&gt; 为父元素添加overflow:hidden;样式即可（完美） </w:t>
            </w:r>
          </w:p>
          <w:p>
            <w:pPr>
              <w:pStyle w:val="30"/>
              <w:rPr>
                <w:rFonts w:hint="eastAsia"/>
                <w:lang w:val="en-US" w:eastAsia="zh-CN"/>
              </w:rPr>
            </w:pPr>
            <w:r>
              <w:rPr>
                <w:rFonts w:hint="eastAsia"/>
                <w:lang w:val="en-US" w:eastAsia="zh-CN"/>
              </w:rPr>
              <w:t>&gt; 为父元素或者子元素声明浮动（float:left;可用） </w:t>
            </w:r>
          </w:p>
          <w:p>
            <w:pPr>
              <w:pStyle w:val="30"/>
              <w:rPr>
                <w:rFonts w:hint="eastAsia"/>
                <w:lang w:val="en-US" w:eastAsia="zh-CN"/>
              </w:rPr>
            </w:pPr>
            <w:r>
              <w:rPr>
                <w:rFonts w:hint="eastAsia"/>
                <w:u w:val="single"/>
                <w:lang w:val="en-US" w:eastAsia="zh-CN"/>
              </w:rPr>
              <w:t>&gt; 为父元素添加border（border:1px solid transparent可用</w:t>
            </w:r>
            <w:r>
              <w:rPr>
                <w:rFonts w:hint="eastAsia"/>
                <w:lang w:val="en-US" w:eastAsia="zh-CN"/>
              </w:rPr>
              <w:t>） </w:t>
            </w:r>
          </w:p>
          <w:p>
            <w:pPr>
              <w:pStyle w:val="30"/>
              <w:rPr>
                <w:rFonts w:hint="eastAsia"/>
                <w:lang w:val="en-US" w:eastAsia="zh-CN"/>
              </w:rPr>
            </w:pPr>
            <w:r>
              <w:rPr>
                <w:rFonts w:hint="eastAsia"/>
                <w:lang w:val="en-US" w:eastAsia="zh-CN"/>
              </w:rPr>
              <w:t>&gt; 为父元素或者子元素声明绝对定位</w:t>
            </w:r>
          </w:p>
        </w:tc>
        <w:tc>
          <w:tcPr>
            <w:tcW w:w="3690" w:type="dxa"/>
            <w:vAlign w:val="top"/>
          </w:tcPr>
          <w:p>
            <w:r>
              <w:drawing>
                <wp:inline distT="0" distB="0" distL="114300" distR="114300">
                  <wp:extent cx="2075815" cy="1077595"/>
                  <wp:effectExtent l="0" t="0" r="635" b="825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8"/>
                          <a:stretch>
                            <a:fillRect/>
                          </a:stretch>
                        </pic:blipFill>
                        <pic:spPr>
                          <a:xfrm>
                            <a:off x="0" y="0"/>
                            <a:ext cx="2075815" cy="1077595"/>
                          </a:xfrm>
                          <a:prstGeom prst="rect">
                            <a:avLst/>
                          </a:prstGeom>
                          <a:noFill/>
                          <a:ln w="9525">
                            <a:noFill/>
                          </a:ln>
                        </pic:spPr>
                      </pic:pic>
                    </a:graphicData>
                  </a:graphic>
                </wp:inline>
              </w:drawing>
            </w:r>
          </w:p>
          <w:p>
            <w:pPr>
              <w:rPr>
                <w:rFonts w:hint="default"/>
              </w:rPr>
            </w:pPr>
            <w:r>
              <w:rPr>
                <w:rFonts w:hint="default"/>
              </w:rPr>
              <w:t>margin：层的边框以外留的空白</w:t>
            </w:r>
          </w:p>
          <w:p>
            <w:pPr>
              <w:rPr>
                <w:rFonts w:hint="default"/>
              </w:rPr>
            </w:pPr>
            <w:r>
              <w:rPr>
                <w:rFonts w:hint="default"/>
              </w:rPr>
              <w:t>background-color：背景颜色</w:t>
            </w:r>
          </w:p>
          <w:p>
            <w:pPr>
              <w:rPr>
                <w:rFonts w:hint="default"/>
              </w:rPr>
            </w:pPr>
            <w:r>
              <w:rPr>
                <w:rFonts w:hint="default"/>
              </w:rPr>
              <w:t>background-image：背景图片</w:t>
            </w:r>
          </w:p>
          <w:p>
            <w:pPr>
              <w:rPr>
                <w:rFonts w:hint="default"/>
              </w:rPr>
            </w:pPr>
            <w:r>
              <w:rPr>
                <w:rFonts w:hint="default"/>
              </w:rPr>
              <w:t xml:space="preserve">padding：层的边框到层的内容之间的空白 </w:t>
            </w:r>
          </w:p>
          <w:p>
            <w:pPr>
              <w:rPr>
                <w:rFonts w:hint="default"/>
              </w:rPr>
            </w:pPr>
            <w:r>
              <w:rPr>
                <w:rFonts w:hint="default"/>
              </w:rPr>
              <w:t xml:space="preserve">border：边框 </w:t>
            </w:r>
          </w:p>
          <w:p>
            <w:pPr>
              <w:rPr>
                <w:rFonts w:hint="default"/>
              </w:rPr>
            </w:pPr>
            <w:r>
              <w:rPr>
                <w:rFonts w:hint="default"/>
              </w:rPr>
              <w:t>content：内容</w:t>
            </w:r>
          </w:p>
          <w:p>
            <w:pPr>
              <w:rPr>
                <w:rFonts w:hint="eastAsia"/>
                <w:lang w:val="en-US" w:eastAsia="zh-CN"/>
              </w:rPr>
            </w:pPr>
            <w:r>
              <w:rPr>
                <w:rFonts w:hint="eastAsia"/>
                <w:lang w:val="en-US" w:eastAsia="zh-CN"/>
              </w:rPr>
              <w:t xml:space="preserve">&gt; </w:t>
            </w:r>
            <w:r>
              <w:rPr>
                <w:rFonts w:hint="eastAsia"/>
                <w:lang w:val="en-US" w:eastAsia="zh-CN"/>
              </w:rPr>
              <w:fldChar w:fldCharType="begin"/>
            </w:r>
            <w:r>
              <w:rPr>
                <w:rFonts w:hint="eastAsia"/>
                <w:lang w:val="en-US" w:eastAsia="zh-CN"/>
              </w:rPr>
              <w:instrText xml:space="preserve"> HYPERLINK "http://www.cnblogs.com/wzhiq896/p/6020329.html" </w:instrText>
            </w:r>
            <w:r>
              <w:rPr>
                <w:rFonts w:hint="eastAsia"/>
                <w:lang w:val="en-US" w:eastAsia="zh-CN"/>
              </w:rPr>
              <w:fldChar w:fldCharType="separate"/>
            </w:r>
            <w:r>
              <w:rPr>
                <w:rStyle w:val="21"/>
                <w:rFonts w:hint="eastAsia"/>
                <w:lang w:val="en-US" w:eastAsia="zh-CN"/>
              </w:rPr>
              <w:t>http://www.cnblogs.com/wzhiq896/p/6020329.html</w:t>
            </w:r>
            <w:r>
              <w:rPr>
                <w:rFonts w:hint="eastAsia"/>
                <w:lang w:val="en-US" w:eastAsia="zh-CN"/>
              </w:rPr>
              <w:fldChar w:fldCharType="end"/>
            </w:r>
          </w:p>
          <w:p>
            <w:pPr>
              <w:rPr>
                <w:rFonts w:hint="eastAsia"/>
                <w:lang w:val="en-US" w:eastAsia="zh-CN"/>
              </w:rPr>
            </w:pPr>
          </w:p>
        </w:tc>
      </w:tr>
    </w:tbl>
    <w:p>
      <w:pPr>
        <w:pStyle w:val="29"/>
        <w:rPr>
          <w:rFonts w:hint="eastAsia"/>
          <w:lang w:val="en-US" w:eastAsia="zh-CN"/>
        </w:rPr>
      </w:pPr>
      <w:bookmarkStart w:id="10" w:name="_Toc15846"/>
      <w:r>
        <w:rPr>
          <w:rFonts w:hint="eastAsia"/>
          <w:lang w:eastAsia="zh-CN"/>
        </w:rPr>
        <w:t>"</w:t>
      </w:r>
      <w:r>
        <w:t>无宽度</w:t>
      </w:r>
      <w:r>
        <w:rPr>
          <w:rFonts w:hint="eastAsia"/>
          <w:lang w:eastAsia="zh-CN"/>
        </w:rPr>
        <w:t>"</w:t>
      </w:r>
      <w:r>
        <w:t>、</w:t>
      </w:r>
      <w:r>
        <w:rPr>
          <w:rFonts w:hint="eastAsia"/>
          <w:lang w:eastAsia="zh-CN"/>
        </w:rPr>
        <w:t>"</w:t>
      </w:r>
      <w:r>
        <w:t>无图片</w:t>
      </w:r>
      <w:r>
        <w:rPr>
          <w:rFonts w:hint="eastAsia"/>
          <w:lang w:eastAsia="zh-CN"/>
        </w:rPr>
        <w:t>"</w:t>
      </w:r>
      <w:r>
        <w:t>和</w:t>
      </w:r>
      <w:r>
        <w:rPr>
          <w:rFonts w:hint="eastAsia"/>
          <w:lang w:eastAsia="zh-CN"/>
        </w:rPr>
        <w:t>"</w:t>
      </w:r>
      <w:r>
        <w:t>无浮动</w:t>
      </w:r>
      <w:r>
        <w:rPr>
          <w:rFonts w:hint="eastAsia"/>
          <w:lang w:eastAsia="zh-CN"/>
        </w:rPr>
        <w:t>"</w:t>
      </w:r>
      <w:bookmarkEnd w:id="10"/>
    </w:p>
    <w:tbl>
      <w:tblPr>
        <w:tblStyle w:val="24"/>
        <w:tblW w:w="108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4"/>
        <w:gridCol w:w="5558"/>
        <w:gridCol w:w="389"/>
        <w:gridCol w:w="3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44" w:type="dxa"/>
            <w:vAlign w:val="top"/>
          </w:tcPr>
          <w:p>
            <w:pPr>
              <w:pStyle w:val="27"/>
              <w:ind w:firstLine="0" w:firstLineChars="0"/>
              <w:rPr>
                <w:rFonts w:hint="eastAsia"/>
                <w:lang w:val="en-US" w:eastAsia="zh-CN"/>
              </w:rPr>
            </w:pPr>
          </w:p>
        </w:tc>
        <w:tc>
          <w:tcPr>
            <w:tcW w:w="9616" w:type="dxa"/>
            <w:gridSpan w:val="3"/>
            <w:vAlign w:val="top"/>
          </w:tcPr>
          <w:p>
            <w:pPr>
              <w:pStyle w:val="30"/>
              <w:rPr>
                <w:rFonts w:hint="default"/>
                <w:lang w:val="en-US" w:eastAsia="zh-CN"/>
              </w:rPr>
            </w:pPr>
            <w:r>
              <w:rPr>
                <w:rFonts w:hint="default"/>
                <w:lang w:val="en-US" w:eastAsia="zh-CN"/>
              </w:rPr>
              <w:fldChar w:fldCharType="begin"/>
            </w:r>
            <w:r>
              <w:rPr>
                <w:rFonts w:hint="default"/>
                <w:lang w:val="en-US" w:eastAsia="zh-CN"/>
              </w:rPr>
              <w:instrText xml:space="preserve"> HYPERLINK "http://www.zhangxinxu.com/wordpress/2010/10/%E9%A1%B5%E9%9D%A2%E9%87%8D%E6%9E%84%E2%80%9C%E9%91%AB%E4%B8%89%E6%97%A0%E5%87%86%E5%88%99%E2%80%9D-%E4%B9%8B%E2%80%9C%E6%97%A0%E5%AE%BD%E5%BA%A6%E2%80%9D%E5%87%86%E5%88%99/" </w:instrText>
            </w:r>
            <w:r>
              <w:rPr>
                <w:rFonts w:hint="default"/>
                <w:lang w:val="en-US" w:eastAsia="zh-CN"/>
              </w:rPr>
              <w:fldChar w:fldCharType="separate"/>
            </w:r>
            <w:r>
              <w:rPr>
                <w:rStyle w:val="19"/>
                <w:rFonts w:hint="default"/>
                <w:lang w:val="en-US" w:eastAsia="zh-CN"/>
              </w:rPr>
              <w:t>http://www.zhangxinxu.com/wordpress/2010/10/%E9%A1%B5%E9%9D%A2%E9%87%8D%E6%9E%84%E2%80%9C%E9%91%AB%E4%B8%89%E6%97%A0%E5%87%86%E5%88%99%E2%80%9D-%E4%B9%8B%E2%80%9C%E6%97%A0%E5%AE%BD%E5%BA%A6%E2%80%9D%E5%87%86%E5%88%99/</w:t>
            </w:r>
            <w:r>
              <w:rPr>
                <w:rFonts w:hint="default"/>
                <w:lang w:val="en-US" w:eastAsia="zh-CN"/>
              </w:rPr>
              <w:fldChar w:fldCharType="end"/>
            </w:r>
          </w:p>
          <w:p>
            <w:pPr>
              <w:pStyle w:val="30"/>
              <w:rPr>
                <w:rFonts w:hint="default"/>
                <w:lang w:val="en-US" w:eastAsia="zh-CN"/>
              </w:rPr>
            </w:pPr>
            <w:r>
              <w:rPr>
                <w:rFonts w:hint="default"/>
              </w:rPr>
              <w:t>页面重构</w:t>
            </w:r>
            <w:r>
              <w:rPr>
                <w:rFonts w:hint="eastAsia"/>
                <w:lang w:eastAsia="zh-CN"/>
              </w:rPr>
              <w:t>"</w:t>
            </w:r>
            <w:r>
              <w:rPr>
                <w:rFonts w:hint="default"/>
              </w:rPr>
              <w:t>鑫三无准则</w:t>
            </w:r>
            <w:r>
              <w:rPr>
                <w:rFonts w:hint="eastAsia"/>
                <w:lang w:eastAsia="zh-CN"/>
              </w:rPr>
              <w:t>"</w:t>
            </w:r>
            <w:r>
              <w:rPr>
                <w:rFonts w:hint="default"/>
              </w:rPr>
              <w:t xml:space="preserve"> 之</w:t>
            </w:r>
            <w:r>
              <w:rPr>
                <w:rFonts w:hint="eastAsia"/>
                <w:lang w:eastAsia="zh-CN"/>
              </w:rPr>
              <w:t>"</w:t>
            </w:r>
            <w:r>
              <w:rPr>
                <w:rFonts w:hint="default"/>
              </w:rPr>
              <w:t>无宽度</w:t>
            </w:r>
            <w:r>
              <w:rPr>
                <w:rFonts w:hint="eastAsia"/>
                <w:lang w:eastAsia="zh-CN"/>
              </w:rPr>
              <w:t>"</w:t>
            </w:r>
            <w:r>
              <w:rPr>
                <w:rFonts w:hint="default"/>
              </w:rPr>
              <w:t>准则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44" w:type="dxa"/>
            <w:vAlign w:val="top"/>
          </w:tcPr>
          <w:p>
            <w:pPr>
              <w:pStyle w:val="27"/>
              <w:ind w:firstLine="0" w:firstLineChars="0"/>
              <w:rPr>
                <w:rFonts w:hint="eastAsia"/>
                <w:lang w:val="en-US" w:eastAsia="zh-CN"/>
              </w:rPr>
            </w:pPr>
          </w:p>
        </w:tc>
        <w:tc>
          <w:tcPr>
            <w:tcW w:w="9616" w:type="dxa"/>
            <w:gridSpan w:val="3"/>
            <w:vAlign w:val="top"/>
          </w:tcPr>
          <w:p>
            <w:pPr>
              <w:pStyle w:val="30"/>
            </w:pPr>
            <w:r>
              <w:rPr>
                <w:rFonts w:hint="default"/>
              </w:rPr>
              <w:t>一、关于</w:t>
            </w:r>
            <w:r>
              <w:rPr>
                <w:rFonts w:hint="eastAsia"/>
                <w:lang w:eastAsia="zh-CN"/>
              </w:rPr>
              <w:t>"</w:t>
            </w:r>
            <w:r>
              <w:rPr>
                <w:rFonts w:hint="default"/>
              </w:rPr>
              <w:t>鑫三无准则</w:t>
            </w:r>
            <w:r>
              <w:rPr>
                <w:rFonts w:hint="eastAsia"/>
                <w:lang w:eastAsia="zh-CN"/>
              </w:rPr>
              <w:t>"</w:t>
            </w:r>
          </w:p>
          <w:p>
            <w:pPr>
              <w:pStyle w:val="30"/>
            </w:pPr>
            <w:r>
              <w:rPr>
                <w:rFonts w:hint="eastAsia"/>
                <w:lang w:eastAsia="zh-CN"/>
              </w:rPr>
              <w:t>"</w:t>
            </w:r>
            <w:r>
              <w:rPr>
                <w:rFonts w:hint="default"/>
              </w:rPr>
              <w:t>鑫三无准则</w:t>
            </w:r>
            <w:r>
              <w:rPr>
                <w:rFonts w:hint="eastAsia"/>
                <w:lang w:eastAsia="zh-CN"/>
              </w:rPr>
              <w:t>"</w:t>
            </w:r>
            <w:r>
              <w:rPr>
                <w:rFonts w:hint="default"/>
              </w:rPr>
              <w:t>这个概念早在去年我写</w:t>
            </w:r>
            <w:r>
              <w:rPr>
                <w:rFonts w:hint="eastAsia"/>
                <w:lang w:eastAsia="zh-CN"/>
              </w:rPr>
              <w:t>"</w:t>
            </w:r>
            <w:r>
              <w:rPr>
                <w:rFonts w:hint="default"/>
              </w:rPr>
              <w:fldChar w:fldCharType="begin"/>
            </w:r>
            <w:r>
              <w:rPr>
                <w:rFonts w:hint="default"/>
              </w:rPr>
              <w:instrText xml:space="preserve"> HYPERLINK "http://www.zhangxinxu.com/wordpress/?p=292" </w:instrText>
            </w:r>
            <w:r>
              <w:rPr>
                <w:rFonts w:hint="default"/>
              </w:rPr>
              <w:fldChar w:fldCharType="separate"/>
            </w:r>
            <w:r>
              <w:rPr>
                <w:rStyle w:val="21"/>
                <w:rFonts w:hint="default" w:ascii="Arial" w:hAnsi="Arial" w:cs="Arial"/>
                <w:b w:val="0"/>
                <w:i w:val="0"/>
                <w:caps w:val="0"/>
                <w:color w:val="34538B"/>
                <w:spacing w:val="0"/>
                <w:szCs w:val="24"/>
                <w:u w:val="none"/>
                <w:shd w:val="clear" w:fill="FFFFFF"/>
              </w:rPr>
              <w:t>关于Google圆角高光高宽自适应按钮及其拓展</w:t>
            </w:r>
            <w:r>
              <w:rPr>
                <w:rFonts w:hint="default"/>
              </w:rPr>
              <w:fldChar w:fldCharType="end"/>
            </w:r>
            <w:r>
              <w:rPr>
                <w:rFonts w:hint="eastAsia"/>
                <w:lang w:eastAsia="zh-CN"/>
              </w:rPr>
              <w:t>"</w:t>
            </w:r>
            <w:r>
              <w:rPr>
                <w:rFonts w:hint="default"/>
              </w:rPr>
              <w:t>一文时就已经提到了。这是自己在页面重构的经验中总结出来的一套约束自己CSS的准则，即</w:t>
            </w:r>
            <w:r>
              <w:rPr>
                <w:rFonts w:hint="eastAsia"/>
                <w:lang w:eastAsia="zh-CN"/>
              </w:rPr>
              <w:t>"</w:t>
            </w:r>
            <w:r>
              <w:rPr>
                <w:rFonts w:hint="default"/>
              </w:rPr>
              <w:t>无宽度</w:t>
            </w:r>
            <w:r>
              <w:rPr>
                <w:rFonts w:hint="eastAsia"/>
                <w:lang w:eastAsia="zh-CN"/>
              </w:rPr>
              <w:t>"</w:t>
            </w:r>
            <w:r>
              <w:rPr>
                <w:rFonts w:hint="default"/>
              </w:rPr>
              <w:t>、</w:t>
            </w:r>
            <w:r>
              <w:rPr>
                <w:rFonts w:hint="eastAsia"/>
                <w:lang w:eastAsia="zh-CN"/>
              </w:rPr>
              <w:t>"</w:t>
            </w:r>
            <w:r>
              <w:rPr>
                <w:rFonts w:hint="default"/>
              </w:rPr>
              <w:t>无图片</w:t>
            </w:r>
            <w:r>
              <w:rPr>
                <w:rFonts w:hint="eastAsia"/>
                <w:lang w:eastAsia="zh-CN"/>
              </w:rPr>
              <w:t>"</w:t>
            </w:r>
            <w:r>
              <w:rPr>
                <w:rFonts w:hint="default"/>
              </w:rPr>
              <w:t>和</w:t>
            </w:r>
            <w:r>
              <w:rPr>
                <w:rFonts w:hint="eastAsia"/>
                <w:lang w:eastAsia="zh-CN"/>
              </w:rPr>
              <w:t>"</w:t>
            </w:r>
            <w:r>
              <w:rPr>
                <w:rFonts w:hint="default"/>
              </w:rPr>
              <w:t>无浮动</w:t>
            </w:r>
            <w:r>
              <w:rPr>
                <w:rFonts w:hint="eastAsia"/>
                <w:lang w:eastAsia="zh-CN"/>
              </w:rPr>
              <w:t>"</w:t>
            </w:r>
            <w:r>
              <w:rPr>
                <w:rFonts w:hint="default"/>
              </w:rPr>
              <w:t>，目的是使CSS布局模块化以及增强可扩展性。</w:t>
            </w:r>
          </w:p>
          <w:p>
            <w:pPr>
              <w:pStyle w:val="30"/>
              <w:rPr>
                <w:rFonts w:hint="default"/>
              </w:rPr>
            </w:pPr>
            <w:r>
              <w:rPr>
                <w:rFonts w:hint="default"/>
              </w:rPr>
              <w:t>此准则是针对我个人的，可能没有什么适用性，也可能会对您的学习有所启发，所以这里还是简单分享下。共三个准则，每个准则内容都较多，本文就只简单讲讲</w:t>
            </w:r>
            <w:r>
              <w:rPr>
                <w:rFonts w:hint="eastAsia"/>
                <w:lang w:eastAsia="zh-CN"/>
              </w:rPr>
              <w:t>"</w:t>
            </w:r>
            <w:r>
              <w:rPr>
                <w:rFonts w:hint="default"/>
              </w:rPr>
              <w:t>无宽度准则</w:t>
            </w:r>
            <w:r>
              <w:rPr>
                <w:rFonts w:hint="eastAsia"/>
                <w:lang w:eastAsia="zh-CN"/>
              </w:rPr>
              <w:t>"</w:t>
            </w:r>
            <w:r>
              <w:rPr>
                <w:rFonts w:hint="default"/>
              </w:rPr>
              <w:t>。</w:t>
            </w:r>
          </w:p>
          <w:p>
            <w:pPr>
              <w:pStyle w:val="30"/>
            </w:pPr>
            <w:r>
              <w:rPr>
                <w:rFonts w:hint="default"/>
              </w:rPr>
              <w:t>二、为什么要</w:t>
            </w:r>
            <w:r>
              <w:rPr>
                <w:rFonts w:hint="eastAsia"/>
                <w:lang w:eastAsia="zh-CN"/>
              </w:rPr>
              <w:t>"</w:t>
            </w:r>
            <w:r>
              <w:rPr>
                <w:rFonts w:hint="default"/>
              </w:rPr>
              <w:t>无宽度</w:t>
            </w:r>
            <w:r>
              <w:rPr>
                <w:rFonts w:hint="eastAsia"/>
                <w:lang w:eastAsia="zh-CN"/>
              </w:rPr>
              <w:t>"</w:t>
            </w:r>
          </w:p>
          <w:p>
            <w:pPr>
              <w:pStyle w:val="30"/>
              <w:rPr>
                <w:rFonts w:hint="default"/>
              </w:rPr>
            </w:pPr>
            <w:r>
              <w:rPr>
                <w:rFonts w:hint="default"/>
              </w:rPr>
              <w:t>先说点题外话。我个人非常不喜欢</w:t>
            </w:r>
            <w:r>
              <w:rPr>
                <w:rFonts w:hint="eastAsia"/>
                <w:lang w:eastAsia="zh-CN"/>
              </w:rPr>
              <w:t>"</w:t>
            </w:r>
            <w:r>
              <w:rPr>
                <w:rFonts w:hint="default"/>
              </w:rPr>
              <w:t>切图</w:t>
            </w:r>
            <w:r>
              <w:rPr>
                <w:rFonts w:hint="eastAsia"/>
                <w:lang w:eastAsia="zh-CN"/>
              </w:rPr>
              <w:t>"</w:t>
            </w:r>
            <w:r>
              <w:rPr>
                <w:rFonts w:hint="default"/>
              </w:rPr>
              <w:t>一词，每次项目经理叫我：</w:t>
            </w:r>
            <w:r>
              <w:rPr>
                <w:rFonts w:hint="eastAsia"/>
                <w:lang w:eastAsia="zh-CN"/>
              </w:rPr>
              <w:t>"</w:t>
            </w:r>
            <w:r>
              <w:rPr>
                <w:rFonts w:hint="default"/>
              </w:rPr>
              <w:t>XX，麻烦把这张图切一下</w:t>
            </w:r>
            <w:r>
              <w:rPr>
                <w:rFonts w:hint="eastAsia"/>
                <w:lang w:eastAsia="zh-CN"/>
              </w:rPr>
              <w:t>"</w:t>
            </w:r>
            <w:r>
              <w:rPr>
                <w:rFonts w:hint="default"/>
              </w:rPr>
              <w:t>的时候，心里总是有点不畅快。</w:t>
            </w:r>
            <w:r>
              <w:rPr>
                <w:rFonts w:hint="eastAsia"/>
                <w:lang w:eastAsia="zh-CN"/>
              </w:rPr>
              <w:t>"</w:t>
            </w:r>
            <w:r>
              <w:rPr>
                <w:rFonts w:hint="default"/>
              </w:rPr>
              <w:t>切图</w:t>
            </w:r>
            <w:r>
              <w:rPr>
                <w:rFonts w:hint="eastAsia"/>
                <w:lang w:eastAsia="zh-CN"/>
              </w:rPr>
              <w:t>"</w:t>
            </w:r>
            <w:r>
              <w:rPr>
                <w:rFonts w:hint="default"/>
              </w:rPr>
              <w:t>一词有将设计图切割拼接之意，我们或许都经历过这类</w:t>
            </w:r>
            <w:r>
              <w:rPr>
                <w:rFonts w:hint="eastAsia"/>
                <w:lang w:eastAsia="zh-CN"/>
              </w:rPr>
              <w:t>"</w:t>
            </w:r>
            <w:r>
              <w:rPr>
                <w:rFonts w:hint="default"/>
              </w:rPr>
              <w:t>切图</w:t>
            </w:r>
            <w:r>
              <w:rPr>
                <w:rFonts w:hint="eastAsia"/>
                <w:lang w:eastAsia="zh-CN"/>
              </w:rPr>
              <w:t>"</w:t>
            </w:r>
            <w:r>
              <w:rPr>
                <w:rFonts w:hint="default"/>
              </w:rPr>
              <w:t>的阶段，这是个缺少创造，缺少艺术，缺少技术含量的阶段，这是个犹如搭积木般只需要幼儿园智商就能完工的阶段。</w:t>
            </w:r>
          </w:p>
          <w:p>
            <w:pPr>
              <w:pStyle w:val="30"/>
              <w:rPr>
                <w:rFonts w:hint="default"/>
              </w:rPr>
            </w:pPr>
            <w:r>
              <w:rPr>
                <w:rFonts w:hint="default"/>
              </w:rPr>
              <w:t>一提到</w:t>
            </w:r>
            <w:r>
              <w:rPr>
                <w:rFonts w:hint="eastAsia"/>
                <w:lang w:eastAsia="zh-CN"/>
              </w:rPr>
              <w:t>"</w:t>
            </w:r>
            <w:r>
              <w:rPr>
                <w:rFonts w:hint="default"/>
              </w:rPr>
              <w:t>切图</w:t>
            </w:r>
            <w:r>
              <w:rPr>
                <w:rFonts w:hint="eastAsia"/>
                <w:lang w:eastAsia="zh-CN"/>
              </w:rPr>
              <w:t>"</w:t>
            </w:r>
            <w:r>
              <w:rPr>
                <w:rFonts w:hint="default"/>
              </w:rPr>
              <w:t>一词，我脑中闪现的就是：分割图片，量体裁衣，计算宽度，页面元素无缝拼接，然后形成页面。我刚接触CSS那会儿就是这么做的，现在回首看看，当时的那种</w:t>
            </w:r>
            <w:r>
              <w:rPr>
                <w:rFonts w:hint="eastAsia"/>
                <w:lang w:eastAsia="zh-CN"/>
              </w:rPr>
              <w:t>"</w:t>
            </w:r>
            <w:r>
              <w:rPr>
                <w:rFonts w:hint="default"/>
              </w:rPr>
              <w:t>切图</w:t>
            </w:r>
            <w:r>
              <w:rPr>
                <w:rFonts w:hint="eastAsia"/>
                <w:lang w:eastAsia="zh-CN"/>
              </w:rPr>
              <w:t>"</w:t>
            </w:r>
            <w:r>
              <w:rPr>
                <w:rFonts w:hint="default"/>
              </w:rPr>
              <w:t>的做法真是差劲得连拜月教主都不如。</w:t>
            </w:r>
          </w:p>
          <w:p>
            <w:pPr>
              <w:pStyle w:val="30"/>
              <w:rPr>
                <w:rFonts w:hint="default"/>
              </w:rPr>
            </w:pPr>
            <w:r>
              <w:rPr>
                <w:rFonts w:hint="default"/>
              </w:rPr>
              <w:t>具体描述当时的做法，就是精确测量、计算每个元素的宽度，计算的时候还考虑到margin，padding以及border，总是精确到像素级，然后使用浮动进行无缝拼接，哇咔咔，当时的我还是很沾沾自喜的，因为页面上的宽度啊什么的都是精确到每一像素，每块元素都进行准确的计算，是多么的认真、工作多么的努力啊！</w:t>
            </w:r>
            <w:r>
              <w:rPr>
                <w:rFonts w:hint="default"/>
              </w:rPr>
              <w:br w:type="textWrapping"/>
            </w:r>
            <w:r>
              <w:rPr>
                <w:rFonts w:hint="default"/>
              </w:rPr>
              <w:t>现在看来，当时的那些</w:t>
            </w:r>
            <w:r>
              <w:rPr>
                <w:rFonts w:hint="eastAsia"/>
                <w:lang w:eastAsia="zh-CN"/>
              </w:rPr>
              <w:t>"</w:t>
            </w:r>
            <w:r>
              <w:rPr>
                <w:rFonts w:hint="default"/>
              </w:rPr>
              <w:t>认真</w:t>
            </w:r>
            <w:r>
              <w:rPr>
                <w:rFonts w:hint="eastAsia"/>
                <w:lang w:eastAsia="zh-CN"/>
              </w:rPr>
              <w:t>"</w:t>
            </w:r>
            <w:r>
              <w:rPr>
                <w:rFonts w:hint="default"/>
              </w:rPr>
              <w:t>、</w:t>
            </w:r>
            <w:r>
              <w:rPr>
                <w:rFonts w:hint="eastAsia"/>
                <w:lang w:eastAsia="zh-CN"/>
              </w:rPr>
              <w:t>"</w:t>
            </w:r>
            <w:r>
              <w:rPr>
                <w:rFonts w:hint="default"/>
              </w:rPr>
              <w:t>努力</w:t>
            </w:r>
            <w:r>
              <w:rPr>
                <w:rFonts w:hint="eastAsia"/>
                <w:lang w:eastAsia="zh-CN"/>
              </w:rPr>
              <w:t>"</w:t>
            </w:r>
            <w:r>
              <w:rPr>
                <w:rFonts w:hint="default"/>
              </w:rPr>
              <w:t>什么的都是浮云，完全就是公公背儿媳妇过河——吃力不讨好！</w:t>
            </w:r>
          </w:p>
          <w:p>
            <w:pPr>
              <w:pStyle w:val="30"/>
              <w:rPr>
                <w:rFonts w:hint="default"/>
              </w:rPr>
            </w:pPr>
            <w:r>
              <w:rPr>
                <w:rFonts w:hint="default"/>
              </w:rPr>
              <w:t>当时的那种做法就称之为</w:t>
            </w:r>
            <w:r>
              <w:rPr>
                <w:rFonts w:hint="eastAsia"/>
                <w:lang w:eastAsia="zh-CN"/>
              </w:rPr>
              <w:t>"</w:t>
            </w:r>
            <w:r>
              <w:rPr>
                <w:rFonts w:hint="default"/>
              </w:rPr>
              <w:t>切图</w:t>
            </w:r>
            <w:r>
              <w:rPr>
                <w:rFonts w:hint="eastAsia"/>
                <w:lang w:eastAsia="zh-CN"/>
              </w:rPr>
              <w:t>"</w:t>
            </w:r>
            <w:r>
              <w:rPr>
                <w:rFonts w:hint="default"/>
              </w:rPr>
              <w:t>，是很初级和急需提高的阶段。为什么说这种</w:t>
            </w:r>
            <w:r>
              <w:rPr>
                <w:rFonts w:hint="eastAsia"/>
                <w:lang w:eastAsia="zh-CN"/>
              </w:rPr>
              <w:t>"</w:t>
            </w:r>
            <w:r>
              <w:rPr>
                <w:rFonts w:hint="default"/>
              </w:rPr>
              <w:t>切图</w:t>
            </w:r>
            <w:r>
              <w:rPr>
                <w:rFonts w:hint="eastAsia"/>
                <w:lang w:eastAsia="zh-CN"/>
              </w:rPr>
              <w:t>"</w:t>
            </w:r>
            <w:r>
              <w:rPr>
                <w:rFonts w:hint="default"/>
              </w:rPr>
              <w:t>式的做法很低级呢？一是开发效率低下（要计算宽度什么的）；二是结构的重用性和可扩展性就是个高邮咸鸭蛋；三是页面的日后可维护性就是坨熊猫便便（错位等bug像要债的一样三天两头串门）。</w:t>
            </w:r>
          </w:p>
          <w:p>
            <w:pPr>
              <w:pStyle w:val="30"/>
              <w:rPr>
                <w:rFonts w:hint="default"/>
              </w:rPr>
            </w:pPr>
            <w:r>
              <w:rPr>
                <w:rFonts w:hint="default"/>
              </w:rPr>
              <w:t>打个形象的比方，这类宽度计算元素拼接的做法就好比用坚固的砖头砌房子，一块一块的摞起来。最后的页面看似紧密坚固，但是一旦地震一来，</w:t>
            </w:r>
            <w:r>
              <w:rPr>
                <w:rFonts w:hint="eastAsia"/>
                <w:lang w:eastAsia="zh-CN"/>
              </w:rPr>
              <w:t>"</w:t>
            </w:r>
            <w:r>
              <w:rPr>
                <w:rFonts w:hint="default"/>
              </w:rPr>
              <w:t>房子</w:t>
            </w:r>
            <w:r>
              <w:rPr>
                <w:rFonts w:hint="eastAsia"/>
                <w:lang w:eastAsia="zh-CN"/>
              </w:rPr>
              <w:t>"</w:t>
            </w:r>
            <w:r>
              <w:rPr>
                <w:rFonts w:hint="default"/>
              </w:rPr>
              <w:t>会以迅雷不及掩耳的速度垮掉，而那些横版的木制房却总能在强震中幸存下来。你有没有注意到，每当台风来的时候，最先倒掉的都是平时那些看似坚固的电线杆，但是却从未听说过柳树被风吹倒的。</w:t>
            </w:r>
          </w:p>
          <w:p>
            <w:pPr>
              <w:pStyle w:val="30"/>
              <w:rPr>
                <w:rFonts w:hint="default"/>
              </w:rPr>
            </w:pPr>
            <w:r>
              <w:rPr>
                <w:rFonts w:hint="default"/>
              </w:rPr>
              <w:t>使用宽度计算+横向拼接的做法不仅浪费精力、开发成本，最终实现的页面其实也是比较脆弱的。</w:t>
            </w:r>
          </w:p>
          <w:p>
            <w:pPr>
              <w:pStyle w:val="30"/>
              <w:rPr>
                <w:rFonts w:hint="default"/>
              </w:rPr>
            </w:pPr>
            <w:r>
              <w:rPr>
                <w:rFonts w:hint="default"/>
              </w:rPr>
              <w:t>宽度限定，左右浮动，这也是目前主流布局方式。但是主流的方法并不一定是最好的方法，就此例子而言，没有左右padding/margin/border等属性，所以右侧栏的宽度(484px)确定貌似还是比较简单的（事实上还是要去量一下，这是可避免的劳力成本）；但是，其扩展性和重用性则完全不及格了，首先，这里的列表不可能放在500像素宽的div中（没有了重用性），日后要是网站改版，总体宽度增加，那么显然，这里的宽度又要重新计算，这就缺少了扩展性；同时，这种浮动布局会带来一些副作用，首先是浮动本身的代码成本，其次是清除浮动所需要的成本（见下图）。 //zxx:这里的width:100%让IE6/7下li元素haslayout，可修复浮动塌陷的问题，但是个人是不推荐这种做法，要是日后此标签需要增加左右的margin/padding值，那就有活干了。</w:t>
            </w:r>
          </w:p>
          <w:p>
            <w:pPr>
              <w:pStyle w:val="30"/>
              <w:rPr>
                <w:rFonts w:hint="default"/>
              </w:rPr>
            </w:pPr>
            <w:r>
              <w:rPr>
                <w:rFonts w:hint="default"/>
              </w:rPr>
              <w:t>所以，如果以CSS模块化以及重用性为基本要求的话，这里的布局显然要</w:t>
            </w:r>
            <w:r>
              <w:rPr>
                <w:rFonts w:hint="eastAsia"/>
                <w:lang w:eastAsia="zh-CN"/>
              </w:rPr>
              <w:t>"</w:t>
            </w:r>
            <w:r>
              <w:rPr>
                <w:rFonts w:hint="default"/>
              </w:rPr>
              <w:t>无宽度</w:t>
            </w:r>
            <w:r>
              <w:rPr>
                <w:rFonts w:hint="eastAsia"/>
                <w:lang w:eastAsia="zh-CN"/>
              </w:rPr>
              <w:t>"</w:t>
            </w:r>
            <w:r>
              <w:rPr>
                <w:rFonts w:hint="default"/>
              </w:rPr>
              <w:t>，最大限度的利用标签本身的特性，这样，CSS代码成本又小，又利于日后的扩展与维护，何乐而不为呢？</w:t>
            </w:r>
            <w:r>
              <w:rPr>
                <w:rFonts w:hint="default"/>
              </w:rPr>
              <w:br w:type="textWrapping"/>
            </w:r>
            <w:r>
              <w:rPr>
                <w:rFonts w:hint="default"/>
              </w:rPr>
              <w:t>我自己归结的这个</w:t>
            </w:r>
            <w:r>
              <w:rPr>
                <w:rFonts w:hint="eastAsia"/>
                <w:lang w:eastAsia="zh-CN"/>
              </w:rPr>
              <w:t>"</w:t>
            </w:r>
            <w:r>
              <w:rPr>
                <w:rFonts w:hint="default"/>
              </w:rPr>
              <w:t>无宽度</w:t>
            </w:r>
            <w:r>
              <w:rPr>
                <w:rFonts w:hint="eastAsia"/>
                <w:lang w:eastAsia="zh-CN"/>
              </w:rPr>
              <w:t>"</w:t>
            </w:r>
            <w:r>
              <w:rPr>
                <w:rFonts w:hint="default"/>
              </w:rPr>
              <w:t>准则并不是自己随便YY臆想出来的，是时刻以</w:t>
            </w:r>
            <w:r>
              <w:rPr>
                <w:rFonts w:hint="eastAsia"/>
                <w:lang w:eastAsia="zh-CN"/>
              </w:rPr>
              <w:t>"</w:t>
            </w:r>
            <w:r>
              <w:rPr>
                <w:rFonts w:hint="default"/>
              </w:rPr>
              <w:t>模块化和重用性</w:t>
            </w:r>
            <w:r>
              <w:rPr>
                <w:rFonts w:hint="eastAsia"/>
                <w:lang w:eastAsia="zh-CN"/>
              </w:rPr>
              <w:t>"</w:t>
            </w:r>
            <w:r>
              <w:rPr>
                <w:rFonts w:hint="default"/>
              </w:rPr>
              <w:t>作为页面布局基本要求下的必然产物。固定的宽度值限制了页面内容的重用性和扩展性，所以，要想页面布局具有较高的重用性和扩展性，我们需要遵循</w:t>
            </w:r>
            <w:r>
              <w:rPr>
                <w:rFonts w:hint="eastAsia"/>
                <w:lang w:eastAsia="zh-CN"/>
              </w:rPr>
              <w:t>"</w:t>
            </w:r>
            <w:r>
              <w:rPr>
                <w:rFonts w:hint="default"/>
              </w:rPr>
              <w:t>无宽度</w:t>
            </w:r>
            <w:r>
              <w:rPr>
                <w:rFonts w:hint="eastAsia"/>
                <w:lang w:eastAsia="zh-CN"/>
              </w:rPr>
              <w:t>"</w:t>
            </w:r>
            <w:r>
              <w:rPr>
                <w:rFonts w:hint="default"/>
              </w:rPr>
              <w:t>准则。</w:t>
            </w:r>
          </w:p>
          <w:p>
            <w:pPr>
              <w:pStyle w:val="30"/>
              <w:rPr>
                <w:rFonts w:hint="default"/>
              </w:rPr>
            </w:pPr>
            <w:r>
              <w:rPr>
                <w:rFonts w:hint="default"/>
              </w:rPr>
              <w:t>我们究竟是在</w:t>
            </w:r>
            <w:r>
              <w:rPr>
                <w:rFonts w:hint="eastAsia"/>
                <w:lang w:eastAsia="zh-CN"/>
              </w:rPr>
              <w:t>"</w:t>
            </w:r>
            <w:r>
              <w:rPr>
                <w:rFonts w:hint="default"/>
              </w:rPr>
              <w:t>页面切图</w:t>
            </w:r>
            <w:r>
              <w:rPr>
                <w:rFonts w:hint="eastAsia"/>
                <w:lang w:eastAsia="zh-CN"/>
              </w:rPr>
              <w:t>"</w:t>
            </w:r>
            <w:r>
              <w:rPr>
                <w:rFonts w:hint="default"/>
              </w:rPr>
              <w:t>还是在</w:t>
            </w:r>
            <w:r>
              <w:rPr>
                <w:rFonts w:hint="eastAsia"/>
                <w:lang w:eastAsia="zh-CN"/>
              </w:rPr>
              <w:t>"</w:t>
            </w:r>
            <w:r>
              <w:rPr>
                <w:rFonts w:hint="default"/>
              </w:rPr>
              <w:t>页面重构</w:t>
            </w:r>
            <w:r>
              <w:rPr>
                <w:rFonts w:hint="eastAsia"/>
                <w:lang w:eastAsia="zh-CN"/>
              </w:rPr>
              <w:t>"</w:t>
            </w:r>
            <w:r>
              <w:rPr>
                <w:rFonts w:hint="default"/>
              </w:rPr>
              <w:t>，或许就体现在一些小的细节与实现方式上。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44" w:type="dxa"/>
            <w:vMerge w:val="restart"/>
            <w:vAlign w:val="top"/>
          </w:tcPr>
          <w:p>
            <w:pPr>
              <w:pStyle w:val="27"/>
              <w:ind w:firstLine="0" w:firstLineChars="0"/>
              <w:rPr>
                <w:rFonts w:hint="eastAsia"/>
                <w:lang w:val="en-US" w:eastAsia="zh-CN"/>
              </w:rPr>
            </w:pPr>
            <w:bookmarkStart w:id="11" w:name="_Toc10072"/>
            <w:r>
              <w:rPr>
                <w:rFonts w:hint="eastAsia"/>
                <w:lang w:val="en-US" w:eastAsia="zh-CN"/>
              </w:rPr>
              <w:t>两栏布局常用方式：左浮动+右浮动</w:t>
            </w:r>
            <w:bookmarkEnd w:id="11"/>
          </w:p>
        </w:tc>
        <w:tc>
          <w:tcPr>
            <w:tcW w:w="9616" w:type="dxa"/>
            <w:gridSpan w:val="3"/>
            <w:vAlign w:val="top"/>
          </w:tcPr>
          <w:p>
            <w:pPr>
              <w:pStyle w:val="15"/>
              <w:keepNext w:val="0"/>
              <w:keepLines w:val="0"/>
              <w:widowControl/>
              <w:suppressLineNumbers w:val="0"/>
              <w:shd w:val="clear" w:fill="FFFFFF"/>
              <w:rPr>
                <w:rFonts w:hint="eastAsia" w:eastAsia="宋体"/>
                <w:lang w:val="en-US" w:eastAsia="zh-CN"/>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out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500px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388px</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/*388 288 588*/</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leftDiv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float: </w:t>
            </w:r>
            <w:r>
              <w:rPr>
                <w:rFonts w:hint="default" w:ascii="Consolas" w:hAnsi="Consolas" w:eastAsia="Consolas" w:cs="Consolas"/>
                <w:color w:val="00002A"/>
                <w:sz w:val="16"/>
                <w:szCs w:val="16"/>
                <w:shd w:val="clear" w:fill="FFFFFF"/>
              </w:rPr>
              <w:t>left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88px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rightDiv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float: </w:t>
            </w:r>
            <w:r>
              <w:rPr>
                <w:rFonts w:hint="default" w:ascii="Consolas" w:hAnsi="Consolas" w:eastAsia="Consolas" w:cs="Consolas"/>
                <w:color w:val="00002A"/>
                <w:sz w:val="16"/>
                <w:szCs w:val="16"/>
                <w:shd w:val="clear" w:fill="FFFFFF"/>
              </w:rPr>
              <w:t>right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300px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"out"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"leftDiv"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"images/1.jpg"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 xml:space="preserve">"1"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"88"</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"rightDiv"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eastAsia" w:ascii="宋体" w:hAnsi="宋体" w:eastAsia="宋体" w:cs="宋体"/>
                <w:color w:val="000000"/>
                <w:sz w:val="16"/>
                <w:szCs w:val="16"/>
                <w:shd w:val="clear" w:fill="FFFFFF"/>
              </w:rPr>
              <w:t>定宽的浮动布局。左边 左浮动；右侧 右浮动</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br</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"images/2.jpg"</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44" w:type="dxa"/>
            <w:vMerge w:val="continue"/>
            <w:vAlign w:val="top"/>
          </w:tcPr>
          <w:p>
            <w:pPr>
              <w:pStyle w:val="27"/>
              <w:ind w:firstLine="0" w:firstLineChars="0"/>
              <w:rPr>
                <w:rFonts w:hint="eastAsia"/>
                <w:lang w:val="en-US" w:eastAsia="zh-CN"/>
              </w:rPr>
            </w:pPr>
          </w:p>
        </w:tc>
        <w:tc>
          <w:tcPr>
            <w:tcW w:w="9616" w:type="dxa"/>
            <w:gridSpan w:val="3"/>
            <w:vAlign w:val="top"/>
          </w:tcPr>
          <w:p>
            <w:pPr>
              <w:pStyle w:val="30"/>
              <w:rPr>
                <w:rFonts w:hint="eastAsia"/>
                <w:sz w:val="16"/>
                <w:szCs w:val="16"/>
                <w:lang w:val="en-US" w:eastAsia="zh-CN"/>
              </w:rPr>
            </w:pPr>
            <w:r>
              <w:rPr>
                <w:rFonts w:hint="eastAsia"/>
                <w:sz w:val="16"/>
                <w:szCs w:val="16"/>
                <w:lang w:val="en-US" w:eastAsia="zh-CN"/>
              </w:rPr>
              <w:t>通过左右定宽浮动实现常见的两栏布局，会受限于外层元素的宽度；</w:t>
            </w:r>
          </w:p>
          <w:p>
            <w:pPr>
              <w:pStyle w:val="30"/>
              <w:rPr>
                <w:rFonts w:hint="eastAsia"/>
                <w:sz w:val="16"/>
                <w:szCs w:val="16"/>
                <w:lang w:val="en-US" w:eastAsia="zh-CN"/>
              </w:rPr>
            </w:pPr>
            <w:r>
              <w:rPr>
                <w:rFonts w:hint="eastAsia"/>
                <w:sz w:val="16"/>
                <w:szCs w:val="16"/>
                <w:lang w:val="en-US" w:eastAsia="zh-CN"/>
              </w:rPr>
              <w:t>正常：图1</w:t>
            </w:r>
          </w:p>
          <w:p>
            <w:pPr>
              <w:pStyle w:val="30"/>
              <w:rPr>
                <w:rFonts w:hint="eastAsia"/>
                <w:sz w:val="16"/>
                <w:szCs w:val="16"/>
                <w:lang w:val="en-US" w:eastAsia="zh-CN"/>
              </w:rPr>
            </w:pPr>
            <w:r>
              <w:rPr>
                <w:rFonts w:hint="eastAsia"/>
                <w:sz w:val="16"/>
                <w:szCs w:val="16"/>
                <w:lang w:val="en-US" w:eastAsia="zh-CN"/>
              </w:rPr>
              <w:t>外层div的宽度大于内层左右浮动元素的总宽度，过度张开：图2</w:t>
            </w:r>
          </w:p>
          <w:p>
            <w:pPr>
              <w:pStyle w:val="30"/>
              <w:ind w:firstLine="320" w:firstLineChars="200"/>
              <w:rPr>
                <w:rFonts w:hint="eastAsia"/>
                <w:sz w:val="16"/>
                <w:szCs w:val="16"/>
                <w:lang w:val="en-US" w:eastAsia="zh-CN"/>
              </w:rPr>
            </w:pPr>
            <w:r>
              <w:rPr>
                <w:rFonts w:hint="eastAsia"/>
                <w:sz w:val="16"/>
                <w:szCs w:val="16"/>
                <w:lang w:eastAsia="zh-CN"/>
              </w:rPr>
              <w:t>外层</w:t>
            </w:r>
            <w:r>
              <w:rPr>
                <w:rFonts w:hint="eastAsia"/>
                <w:sz w:val="16"/>
                <w:szCs w:val="16"/>
                <w:lang w:val="en-US" w:eastAsia="zh-CN"/>
              </w:rPr>
              <w:t>div的宽度小于内层两左右浮动元素的总宽度，出现叠层：图3</w:t>
            </w:r>
          </w:p>
          <w:p>
            <w:pPr>
              <w:pStyle w:val="30"/>
              <w:ind w:firstLine="320" w:firstLineChars="200"/>
              <w:rPr>
                <w:rFonts w:hint="eastAsia"/>
                <w:sz w:val="16"/>
                <w:szCs w:val="16"/>
                <w:lang w:val="en-US" w:eastAsia="zh-CN"/>
              </w:rPr>
            </w:pPr>
            <w:r>
              <w:rPr>
                <w:sz w:val="16"/>
              </w:rPr>
              <mc:AlternateContent>
                <mc:Choice Requires="wpc">
                  <w:drawing>
                    <wp:inline distT="0" distB="0" distL="114300" distR="114300">
                      <wp:extent cx="3969385" cy="1265555"/>
                      <wp:effectExtent l="0" t="635" r="12065" b="10160"/>
                      <wp:docPr id="57" name="画布 57"/>
                      <wp:cNvGraphicFramePr/>
                      <a:graphic xmlns:a="http://schemas.openxmlformats.org/drawingml/2006/main">
                        <a:graphicData uri="http://schemas.microsoft.com/office/word/2010/wordprocessingCanvas">
                          <wpc:wpc>
                            <wpc:bg/>
                            <wpc:whole>
                              <a:ln>
                                <a:noFill/>
                              </a:ln>
                            </wpc:whole>
                            <pic:pic xmlns:pic="http://schemas.openxmlformats.org/drawingml/2006/picture">
                              <pic:nvPicPr>
                                <pic:cNvPr id="30" name="图片 6"/>
                                <pic:cNvPicPr>
                                  <a:picLocks noChangeAspect="1"/>
                                </pic:cNvPicPr>
                              </pic:nvPicPr>
                              <pic:blipFill>
                                <a:blip r:embed="rId9"/>
                                <a:srcRect r="49668" b="36837"/>
                                <a:stretch>
                                  <a:fillRect/>
                                </a:stretch>
                              </pic:blipFill>
                              <pic:spPr>
                                <a:xfrm>
                                  <a:off x="6350" y="6350"/>
                                  <a:ext cx="1108075" cy="1148715"/>
                                </a:xfrm>
                                <a:prstGeom prst="rect">
                                  <a:avLst/>
                                </a:prstGeom>
                                <a:noFill/>
                                <a:ln w="9525">
                                  <a:noFill/>
                                </a:ln>
                              </pic:spPr>
                            </pic:pic>
                            <pic:pic xmlns:pic="http://schemas.openxmlformats.org/drawingml/2006/picture">
                              <pic:nvPicPr>
                                <pic:cNvPr id="48" name="图片 8"/>
                                <pic:cNvPicPr>
                                  <a:picLocks noChangeAspect="1"/>
                                </pic:cNvPicPr>
                              </pic:nvPicPr>
                              <pic:blipFill>
                                <a:blip r:embed="rId10"/>
                                <a:srcRect r="55091" b="30028"/>
                                <a:stretch>
                                  <a:fillRect/>
                                </a:stretch>
                              </pic:blipFill>
                              <pic:spPr>
                                <a:xfrm>
                                  <a:off x="1334135" y="-635"/>
                                  <a:ext cx="988695" cy="1272540"/>
                                </a:xfrm>
                                <a:prstGeom prst="rect">
                                  <a:avLst/>
                                </a:prstGeom>
                                <a:noFill/>
                                <a:ln w="9525">
                                  <a:noFill/>
                                </a:ln>
                              </pic:spPr>
                            </pic:pic>
                            <pic:pic xmlns:pic="http://schemas.openxmlformats.org/drawingml/2006/picture">
                              <pic:nvPicPr>
                                <pic:cNvPr id="49" name="图片 9"/>
                                <pic:cNvPicPr>
                                  <a:picLocks noChangeAspect="1"/>
                                </pic:cNvPicPr>
                              </pic:nvPicPr>
                              <pic:blipFill>
                                <a:blip r:embed="rId11"/>
                                <a:srcRect r="34526" b="32821"/>
                                <a:stretch>
                                  <a:fillRect/>
                                </a:stretch>
                              </pic:blipFill>
                              <pic:spPr>
                                <a:xfrm>
                                  <a:off x="2527935" y="0"/>
                                  <a:ext cx="1441450" cy="1221740"/>
                                </a:xfrm>
                                <a:prstGeom prst="rect">
                                  <a:avLst/>
                                </a:prstGeom>
                                <a:noFill/>
                                <a:ln w="9525">
                                  <a:noFill/>
                                </a:ln>
                              </pic:spPr>
                            </pic:pic>
                          </wpc:wpc>
                        </a:graphicData>
                      </a:graphic>
                    </wp:inline>
                  </w:drawing>
                </mc:Choice>
                <mc:Fallback>
                  <w:pict>
                    <v:group id="_x0000_s1026" o:spid="_x0000_s1026" o:spt="203" style="height:99.65pt;width:312.55pt;" coordsize="3969385,1265555" editas="canvas" o:gfxdata="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">
                      <o:lock v:ext="edit" aspectratio="f"/>
                      <v:shape id="_x0000_s1026" o:spid="_x0000_s1026" style="position:absolute;left:0;top:0;height:1265555;width:3969385;" filled="f" stroked="f" coordsize="21600,21600" o:gfxdata="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">
                        <v:fill on="f" focussize="0,0"/>
                        <v:stroke on="f"/>
                        <v:imagedata o:title=""/>
                        <o:lock v:ext="edit" aspectratio="f"/>
                      </v:shape>
                      <v:shape id="图片 6" o:spid="_x0000_s1026" o:spt="75" type="#_x0000_t75" style="position:absolute;left:6350;top:6350;height:1148715;width:1108075;" filled="f" o:preferrelative="t" stroked="f" coordsize="21600,21600" o:gfxdata="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">
                        <v:fill on="f" focussize="0,0"/>
                        <v:stroke on="f"/>
                        <v:imagedata r:id="rId9" cropright="32550f" cropbottom="24141f" o:title=""/>
                        <o:lock v:ext="edit" aspectratio="t"/>
                      </v:shape>
                      <v:shape id="图片 8" o:spid="_x0000_s1026" o:spt="75" type="#_x0000_t75" style="position:absolute;left:1334135;top:-635;height:1272540;width:988695;" filled="f" o:preferrelative="t" stroked="f" coordsize="21600,21600" o:gfxdata="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">
                        <v:fill on="f" focussize="0,0"/>
                        <v:stroke on="f"/>
                        <v:imagedata r:id="rId10" cropright="36104f" cropbottom="19679f" o:title=""/>
                        <o:lock v:ext="edit" aspectratio="t"/>
                      </v:shape>
                      <v:shape id="图片 9" o:spid="_x0000_s1026" o:spt="75" type="#_x0000_t75" style="position:absolute;left:2527935;top:0;height:1221740;width:1441450;" filled="f" o:preferrelative="t" stroked="f" coordsize="21600,21600" o:gfxdata="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">
                        <v:fill on="f" focussize="0,0"/>
                        <v:stroke on="f"/>
                        <v:imagedata r:id="rId11" cropright="22627f" cropbottom="21510f" o:title=""/>
                        <o:lock v:ext="edit" aspectratio="t"/>
                      </v:shape>
                      <w10:wrap type="none"/>
                      <w10:anchorlock/>
                    </v:group>
                  </w:pict>
                </mc:Fallback>
              </mc:AlternateContent>
            </w:r>
          </w:p>
          <w:p>
            <w:pPr>
              <w:pStyle w:val="30"/>
              <w:ind w:firstLine="320" w:firstLineChars="20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9" w:hRule="atLeast"/>
        </w:trPr>
        <w:tc>
          <w:tcPr>
            <w:tcW w:w="1244" w:type="dxa"/>
            <w:vMerge w:val="restart"/>
            <w:vAlign w:val="top"/>
          </w:tcPr>
          <w:p>
            <w:pPr>
              <w:pStyle w:val="27"/>
              <w:rPr>
                <w:rFonts w:hint="eastAsia"/>
                <w:lang w:val="en-US" w:eastAsia="zh-CN"/>
              </w:rPr>
            </w:pPr>
            <w:bookmarkStart w:id="12" w:name="_Toc24327"/>
            <w:r>
              <w:rPr>
                <w:rFonts w:hint="eastAsia"/>
                <w:lang w:val="en-US" w:eastAsia="zh-CN"/>
              </w:rPr>
              <w:t>左浮动，右absolute padding-left</w:t>
            </w:r>
            <w:bookmarkEnd w:id="12"/>
          </w:p>
        </w:tc>
        <w:tc>
          <w:tcPr>
            <w:tcW w:w="9616" w:type="dxa"/>
            <w:gridSpan w:val="3"/>
            <w:vAlign w:val="top"/>
          </w:tcPr>
          <w:p>
            <w:pPr>
              <w:pStyle w:val="30"/>
            </w:pPr>
            <w:r>
              <w:t>未设定left/top值的absolute元素和float元素就是两个混蛋近亲，同样的都是</w:t>
            </w:r>
            <w:r>
              <w:rPr>
                <w:rFonts w:hint="eastAsia"/>
                <w:lang w:eastAsia="zh-CN"/>
              </w:rPr>
              <w:t>"</w:t>
            </w:r>
            <w:r>
              <w:t>包裹与破坏</w:t>
            </w:r>
            <w:r>
              <w:rPr>
                <w:rFonts w:hint="eastAsia"/>
                <w:lang w:eastAsia="zh-CN"/>
              </w:rPr>
              <w:t>"</w:t>
            </w:r>
            <w:r>
              <w:t>，但是，虽然很多时候，这种破坏会给我们带来些麻烦（例如清除浮动造成的高度塌陷的问题），但是，万物皆有两面性，我们有时候可以利用这种破坏的特性来帮助我们进行更加有韧性的布局。</w:t>
            </w:r>
          </w:p>
          <w:p>
            <w:pPr>
              <w:pStyle w:val="30"/>
            </w:pPr>
            <w:r>
              <w:t>由于让左边的头像浮动(float:left)在IE6下会有神奇的3像素bug，所以，我个人偏好于使用position:absolute属性，只要这一个属性就可以了，然后，右边的内容就可以当这个头像不存在进行布局</w:t>
            </w:r>
            <w:r>
              <w:rPr>
                <w:rFonts w:hint="eastAsia"/>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44" w:type="dxa"/>
            <w:vMerge w:val="continue"/>
            <w:vAlign w:val="top"/>
          </w:tcPr>
          <w:p>
            <w:pPr>
              <w:pStyle w:val="27"/>
              <w:rPr>
                <w:rFonts w:hint="eastAsia"/>
                <w:lang w:val="en-US" w:eastAsia="zh-CN"/>
              </w:rPr>
            </w:pPr>
          </w:p>
        </w:tc>
        <w:tc>
          <w:tcPr>
            <w:tcW w:w="5558" w:type="dxa"/>
            <w:vAlign w:val="top"/>
          </w:tcPr>
          <w:p>
            <w:pPr>
              <w:pStyle w:val="15"/>
              <w:keepNext w:val="0"/>
              <w:keepLines w:val="0"/>
              <w:widowControl/>
              <w:suppressLineNumbers w:val="0"/>
              <w:shd w:val="clear" w:fill="FFFFFF"/>
              <w:rPr>
                <w:rFonts w:hint="eastAsia"/>
                <w:sz w:val="16"/>
                <w:szCs w:val="16"/>
                <w:lang w:val="en-US" w:eastAsia="zh-CN"/>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out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500px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position: </w:t>
            </w:r>
            <w:r>
              <w:rPr>
                <w:rFonts w:hint="default" w:ascii="Consolas" w:hAnsi="Consolas" w:eastAsia="Consolas" w:cs="Consolas"/>
                <w:color w:val="00002A"/>
                <w:sz w:val="16"/>
                <w:szCs w:val="16"/>
                <w:shd w:val="clear" w:fill="FFFFFF"/>
              </w:rPr>
              <w:t>relative</w:t>
            </w:r>
            <w:r>
              <w:rPr>
                <w:rFonts w:hint="default" w:ascii="Consolas" w:hAnsi="Consolas" w:eastAsia="Consolas" w:cs="Consolas"/>
                <w:color w:val="000000"/>
                <w:sz w:val="16"/>
                <w:szCs w:val="16"/>
                <w:shd w:val="clear" w:fill="FFFFFF"/>
              </w:rPr>
              <w:t>;</w:t>
            </w:r>
            <w:r>
              <w:rPr>
                <w:rFonts w:hint="eastAsia" w:ascii="Consolas" w:hAnsi="Consolas" w:cs="Consolas"/>
                <w:color w:val="000000"/>
                <w:sz w:val="16"/>
                <w:szCs w:val="16"/>
                <w:shd w:val="clear" w:fill="FFFFFF"/>
                <w:lang w:val="en-US" w:eastAsia="zh-CN"/>
              </w:rPr>
              <w:t>/*控制内层元素不超出边界*/</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leftDiv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float: </w:t>
            </w:r>
            <w:r>
              <w:rPr>
                <w:rFonts w:hint="default" w:ascii="Consolas" w:hAnsi="Consolas" w:eastAsia="Consolas" w:cs="Consolas"/>
                <w:color w:val="00002A"/>
                <w:sz w:val="16"/>
                <w:szCs w:val="16"/>
                <w:shd w:val="clear" w:fill="FFFFFF"/>
              </w:rPr>
              <w:t>left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rightDiv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position: </w:t>
            </w:r>
            <w:r>
              <w:rPr>
                <w:rFonts w:hint="default" w:ascii="Consolas" w:hAnsi="Consolas" w:eastAsia="Consolas" w:cs="Consolas"/>
                <w:color w:val="00002A"/>
                <w:sz w:val="16"/>
                <w:szCs w:val="16"/>
                <w:shd w:val="clear" w:fill="FFFFFF"/>
              </w:rPr>
              <w:t>absolute</w:t>
            </w:r>
            <w:r>
              <w:rPr>
                <w:rFonts w:hint="default" w:ascii="Consolas" w:hAnsi="Consolas" w:eastAsia="Consolas" w:cs="Consolas"/>
                <w:color w:val="000000"/>
                <w:sz w:val="16"/>
                <w:szCs w:val="16"/>
                <w:shd w:val="clear" w:fill="FFFFFF"/>
              </w:rPr>
              <w:t>;</w:t>
            </w:r>
            <w:r>
              <w:rPr>
                <w:rFonts w:hint="eastAsia" w:ascii="Consolas" w:hAnsi="Consolas" w:cs="Consolas"/>
                <w:color w:val="000000"/>
                <w:sz w:val="16"/>
                <w:szCs w:val="16"/>
                <w:shd w:val="clear" w:fill="FFFFFF"/>
                <w:lang w:val="en-US" w:eastAsia="zh-CN"/>
              </w:rPr>
              <w:t>/*</w:t>
            </w:r>
            <w:r>
              <w:rPr>
                <w:rFonts w:hint="eastAsia"/>
                <w:sz w:val="16"/>
                <w:szCs w:val="16"/>
                <w:lang w:val="en-US" w:eastAsia="zh-CN"/>
              </w:rPr>
              <w:t>absolute貌似无用，真正能起到作用的是padding-left</w:t>
            </w:r>
            <w:r>
              <w:rPr>
                <w:rFonts w:hint="eastAsia" w:ascii="Consolas" w:hAnsi="Consolas" w:cs="Consolas"/>
                <w:color w:val="000000"/>
                <w:sz w:val="16"/>
                <w:szCs w:val="16"/>
                <w:shd w:val="clear" w:fill="FFFFFF"/>
                <w:lang w:val="en-US" w:eastAsia="zh-CN"/>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u w:val="single"/>
                <w:shd w:val="clear" w:fill="FFFFFF"/>
              </w:rPr>
              <w:t xml:space="preserve">padding-left: </w:t>
            </w:r>
            <w:r>
              <w:rPr>
                <w:rFonts w:hint="default" w:ascii="Consolas" w:hAnsi="Consolas" w:eastAsia="Consolas" w:cs="Consolas"/>
                <w:color w:val="00002A"/>
                <w:sz w:val="16"/>
                <w:szCs w:val="16"/>
                <w:u w:val="single"/>
                <w:shd w:val="clear" w:fill="FFFFFF"/>
              </w:rPr>
              <w:t>100px</w:t>
            </w:r>
            <w:r>
              <w:rPr>
                <w:rFonts w:hint="default" w:ascii="Consolas" w:hAnsi="Consolas" w:eastAsia="Consolas" w:cs="Consolas"/>
                <w:color w:val="000000"/>
                <w:sz w:val="16"/>
                <w:szCs w:val="16"/>
                <w:u w:val="single"/>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"out"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"leftDiv"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"images/1.jpg"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 xml:space="preserve">"" </w:t>
            </w:r>
            <w:r>
              <w:rPr>
                <w:rFonts w:hint="default" w:ascii="Consolas" w:hAnsi="Consolas" w:eastAsia="Consolas" w:cs="Consolas"/>
                <w:color w:val="0000FF"/>
                <w:sz w:val="16"/>
                <w:szCs w:val="16"/>
                <w:shd w:val="clear" w:fill="FFFFFF"/>
              </w:rPr>
              <w:t>height=</w:t>
            </w:r>
            <w:r>
              <w:rPr>
                <w:rFonts w:hint="default" w:ascii="Consolas" w:hAnsi="Consolas" w:eastAsia="Consolas" w:cs="Consolas"/>
                <w:color w:val="008000"/>
                <w:sz w:val="16"/>
                <w:szCs w:val="16"/>
                <w:shd w:val="clear" w:fill="FFFFFF"/>
              </w:rPr>
              <w:t>"80"</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"rightDiv"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eastAsia" w:ascii="宋体" w:hAnsi="宋体" w:eastAsia="宋体" w:cs="宋体"/>
                <w:color w:val="000000"/>
                <w:sz w:val="16"/>
                <w:szCs w:val="16"/>
                <w:shd w:val="clear" w:fill="FFFFFF"/>
              </w:rPr>
              <w:t>定宽的浮动布局。左边头像定宽左浮动 ；右侧内容 不定宽</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定宽的浮动布局。左边头像定宽左浮动 ；右侧内容 不定宽</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br</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"images/2.jpg"</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tc>
        <w:tc>
          <w:tcPr>
            <w:tcW w:w="4058" w:type="dxa"/>
            <w:gridSpan w:val="2"/>
            <w:vAlign w:val="top"/>
          </w:tcPr>
          <w:p>
            <w:r>
              <w:drawing>
                <wp:inline distT="0" distB="0" distL="114300" distR="114300">
                  <wp:extent cx="2435860" cy="899795"/>
                  <wp:effectExtent l="0" t="0" r="2540" b="1460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12"/>
                          <a:stretch>
                            <a:fillRect/>
                          </a:stretch>
                        </pic:blipFill>
                        <pic:spPr>
                          <a:xfrm>
                            <a:off x="0" y="0"/>
                            <a:ext cx="2435860" cy="899795"/>
                          </a:xfrm>
                          <a:prstGeom prst="rect">
                            <a:avLst/>
                          </a:prstGeom>
                          <a:noFill/>
                          <a:ln w="9525">
                            <a:noFill/>
                          </a:ln>
                        </pic:spPr>
                      </pic:pic>
                    </a:graphicData>
                  </a:graphic>
                </wp:inline>
              </w:drawing>
            </w:r>
          </w:p>
          <w:p>
            <w:pPr>
              <w:rPr>
                <w:rFonts w:hint="eastAsia" w:eastAsia="宋体"/>
                <w:lang w:val="en-US" w:eastAsia="zh-CN"/>
              </w:rPr>
            </w:pPr>
            <w:r>
              <w:drawing>
                <wp:inline distT="0" distB="0" distL="114300" distR="114300">
                  <wp:extent cx="1962785" cy="1462405"/>
                  <wp:effectExtent l="0" t="0" r="18415" b="444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13"/>
                          <a:srcRect b="23923"/>
                          <a:stretch>
                            <a:fillRect/>
                          </a:stretch>
                        </pic:blipFill>
                        <pic:spPr>
                          <a:xfrm>
                            <a:off x="0" y="0"/>
                            <a:ext cx="1962785" cy="146240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44" w:type="dxa"/>
            <w:vMerge w:val="restart"/>
            <w:vAlign w:val="top"/>
          </w:tcPr>
          <w:p>
            <w:pPr>
              <w:pStyle w:val="27"/>
            </w:pPr>
            <w:bookmarkStart w:id="13" w:name="_Toc26426"/>
            <w:bookmarkStart w:id="14" w:name="_Toc24984"/>
            <w:r>
              <w:rPr>
                <w:rFonts w:hint="default"/>
              </w:rPr>
              <w:t>table-cell自适应布局</w:t>
            </w:r>
            <w:bookmarkEnd w:id="13"/>
            <w:bookmarkEnd w:id="14"/>
          </w:p>
          <w:p>
            <w:pPr>
              <w:pStyle w:val="27"/>
              <w:rPr>
                <w:rFonts w:hint="eastAsia"/>
                <w:lang w:val="en-US" w:eastAsia="zh-CN"/>
              </w:rPr>
            </w:pPr>
          </w:p>
        </w:tc>
        <w:tc>
          <w:tcPr>
            <w:tcW w:w="9616" w:type="dxa"/>
            <w:gridSpan w:val="3"/>
            <w:vAlign w:val="top"/>
          </w:tcPr>
          <w:p>
            <w:pPr>
              <w:pStyle w:val="30"/>
              <w:rPr>
                <w:rFonts w:hint="eastAsia"/>
                <w:lang w:eastAsia="zh-CN"/>
              </w:rPr>
            </w:pPr>
            <w:r>
              <w:t>float外加table-cell方法（table-cell的宽度上千上万却依然布局良好，很神奇）</w:t>
            </w:r>
            <w:r>
              <w:rPr>
                <w:rFonts w:hint="eastAsia"/>
                <w:lang w:eastAsia="zh-CN"/>
              </w:rPr>
              <w:t>，</w:t>
            </w:r>
            <w:r>
              <w:t>可能是因为国外基本上不鸟IE6浏览器的缘故，所以会果敢的使用display:table-cell属性</w:t>
            </w:r>
            <w:r>
              <w:rPr>
                <w:rFonts w:hint="eastAsia"/>
                <w:lang w:eastAsia="zh-CN"/>
              </w:rPr>
              <w:t>；</w:t>
            </w:r>
          </w:p>
          <w:p>
            <w:pPr>
              <w:pStyle w:val="30"/>
              <w:rPr>
                <w:rFonts w:hint="eastAsia"/>
                <w:lang w:eastAsia="zh-CN"/>
              </w:rPr>
            </w:pPr>
            <w:r>
              <w:rPr>
                <w:rFonts w:hint="default"/>
              </w:rPr>
              <w:t>.out</w:t>
            </w:r>
            <w:r>
              <w:rPr>
                <w:rFonts w:hint="eastAsia"/>
                <w:lang w:val="en-US" w:eastAsia="zh-CN"/>
              </w:rPr>
              <w:t>(浏览器的宽度)</w:t>
            </w:r>
            <w:r>
              <w:rPr>
                <w:rFonts w:hint="eastAsia"/>
                <w:lang w:eastAsia="zh-CN"/>
              </w:rPr>
              <w:t>与</w:t>
            </w:r>
            <w:r>
              <w:rPr>
                <w:rFonts w:hint="default"/>
              </w:rPr>
              <w:t>.leftDiv</w:t>
            </w:r>
            <w:r>
              <w:rPr>
                <w:rFonts w:hint="eastAsia"/>
                <w:lang w:eastAsia="zh-CN"/>
              </w:rPr>
              <w:t>宽度变换不会影响整体布局的变换</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53" w:hRule="atLeast"/>
        </w:trPr>
        <w:tc>
          <w:tcPr>
            <w:tcW w:w="1244" w:type="dxa"/>
            <w:vMerge w:val="continue"/>
            <w:vAlign w:val="top"/>
          </w:tcPr>
          <w:p>
            <w:pPr>
              <w:pStyle w:val="27"/>
              <w:rPr>
                <w:rFonts w:hint="eastAsia"/>
                <w:lang w:val="en-US" w:eastAsia="zh-CN"/>
              </w:rPr>
            </w:pPr>
          </w:p>
        </w:tc>
        <w:tc>
          <w:tcPr>
            <w:tcW w:w="5947" w:type="dxa"/>
            <w:gridSpan w:val="2"/>
            <w:vAlign w:val="top"/>
          </w:tcPr>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out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500px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leftDiv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float: </w:t>
            </w:r>
            <w:r>
              <w:rPr>
                <w:rFonts w:hint="default" w:ascii="Consolas" w:hAnsi="Consolas" w:eastAsia="Consolas" w:cs="Consolas"/>
                <w:color w:val="00002A"/>
                <w:sz w:val="16"/>
                <w:szCs w:val="16"/>
                <w:shd w:val="clear" w:fill="FFFFFF"/>
              </w:rPr>
              <w:t>left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rightDiv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table-cell</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vertical-align: </w:t>
            </w:r>
            <w:r>
              <w:rPr>
                <w:rFonts w:hint="default" w:ascii="Consolas" w:hAnsi="Consolas" w:eastAsia="Consolas" w:cs="Consolas"/>
                <w:color w:val="00002A"/>
                <w:sz w:val="16"/>
                <w:szCs w:val="16"/>
                <w:shd w:val="clear" w:fill="FFFFFF"/>
              </w:rPr>
              <w:t>top</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FF6D75"/>
                <w:sz w:val="16"/>
                <w:szCs w:val="16"/>
                <w:shd w:val="clear" w:fill="FFFFFF"/>
              </w:rPr>
              <w:t>/*</w:t>
            </w:r>
            <w:r>
              <w:rPr>
                <w:rFonts w:hint="eastAsia" w:ascii="宋体" w:hAnsi="宋体" w:eastAsia="宋体" w:cs="宋体"/>
                <w:b/>
                <w:color w:val="FF6D75"/>
                <w:sz w:val="16"/>
                <w:szCs w:val="16"/>
                <w:shd w:val="clear" w:fill="FFFFFF"/>
              </w:rPr>
              <w:t>当设置</w:t>
            </w:r>
            <w:r>
              <w:rPr>
                <w:rFonts w:hint="default" w:ascii="Consolas" w:hAnsi="Consolas" w:eastAsia="Consolas" w:cs="Consolas"/>
                <w:b/>
                <w:color w:val="FF6D75"/>
                <w:sz w:val="16"/>
                <w:szCs w:val="16"/>
                <w:shd w:val="clear" w:fill="FFFFFF"/>
              </w:rPr>
              <w:t>height</w:t>
            </w:r>
            <w:r>
              <w:rPr>
                <w:rFonts w:hint="eastAsia" w:ascii="宋体" w:hAnsi="宋体" w:eastAsia="宋体" w:cs="宋体"/>
                <w:b/>
                <w:color w:val="FF6D75"/>
                <w:sz w:val="16"/>
                <w:szCs w:val="16"/>
                <w:shd w:val="clear" w:fill="FFFFFF"/>
              </w:rPr>
              <w:t>值，且其值大于内部元素的总高度，将起作用</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 xml:space="preserve">width: </w:t>
            </w:r>
            <w:r>
              <w:rPr>
                <w:rFonts w:hint="default" w:ascii="Consolas" w:hAnsi="Consolas" w:eastAsia="Consolas" w:cs="Consolas"/>
                <w:color w:val="00002A"/>
                <w:sz w:val="16"/>
                <w:szCs w:val="16"/>
                <w:shd w:val="clear" w:fill="FFFFFF"/>
              </w:rPr>
              <w:t>800px</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FF6D75"/>
                <w:sz w:val="16"/>
                <w:szCs w:val="16"/>
                <w:shd w:val="clear" w:fill="FFFFFF"/>
              </w:rPr>
              <w:t>/*</w:t>
            </w:r>
            <w:r>
              <w:rPr>
                <w:rFonts w:hint="eastAsia" w:ascii="宋体" w:hAnsi="宋体" w:eastAsia="宋体" w:cs="宋体"/>
                <w:b/>
                <w:color w:val="FF6D75"/>
                <w:sz w:val="16"/>
                <w:szCs w:val="16"/>
                <w:shd w:val="clear" w:fill="FFFFFF"/>
              </w:rPr>
              <w:t>具体值是动态变化的；由内元素、自定义与外元素共同决定；此处定义的</w:t>
            </w:r>
            <w:r>
              <w:rPr>
                <w:rFonts w:hint="default" w:ascii="Consolas" w:hAnsi="Consolas" w:eastAsia="Consolas" w:cs="Consolas"/>
                <w:b/>
                <w:color w:val="FF6D75"/>
                <w:sz w:val="16"/>
                <w:szCs w:val="16"/>
                <w:shd w:val="clear" w:fill="FFFFFF"/>
              </w:rPr>
              <w:t>800</w:t>
            </w:r>
            <w:r>
              <w:rPr>
                <w:rFonts w:hint="eastAsia" w:ascii="宋体" w:hAnsi="宋体" w:eastAsia="宋体" w:cs="宋体"/>
                <w:b/>
                <w:color w:val="FF6D75"/>
                <w:sz w:val="16"/>
                <w:szCs w:val="16"/>
                <w:shd w:val="clear" w:fill="FFFFFF"/>
              </w:rPr>
              <w:t>相当于最宽值，</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"out"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"leftDiv"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height=</w:t>
            </w:r>
            <w:r>
              <w:rPr>
                <w:rFonts w:hint="default" w:ascii="Consolas" w:hAnsi="Consolas" w:eastAsia="Consolas" w:cs="Consolas"/>
                <w:color w:val="008000"/>
                <w:sz w:val="16"/>
                <w:szCs w:val="16"/>
                <w:shd w:val="clear" w:fill="FFFFFF"/>
              </w:rPr>
              <w:t xml:space="preserve">"80"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"images/2.jpg"</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"rightDiv"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eastAsia" w:ascii="宋体" w:hAnsi="宋体" w:eastAsia="宋体" w:cs="宋体"/>
                <w:color w:val="000000"/>
                <w:sz w:val="16"/>
                <w:szCs w:val="16"/>
                <w:shd w:val="clear" w:fill="FFFFFF"/>
              </w:rPr>
              <w:t>定宽的浮动布局。左边头像左浮动，右侧内容右浮动</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br</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"images/2.jpg"</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p>
            <w:pPr>
              <w:pStyle w:val="15"/>
              <w:keepNext w:val="0"/>
              <w:keepLines w:val="0"/>
              <w:widowControl/>
              <w:suppressLineNumbers w:val="0"/>
              <w:shd w:val="clear" w:fill="FFFFFF"/>
              <w:rPr>
                <w:rFonts w:hint="eastAsia"/>
                <w:sz w:val="16"/>
                <w:szCs w:val="16"/>
                <w:lang w:val="en-US" w:eastAsia="zh-CN"/>
              </w:rPr>
            </w:pPr>
          </w:p>
        </w:tc>
        <w:tc>
          <w:tcPr>
            <w:tcW w:w="3669" w:type="dxa"/>
            <w:vAlign w:val="top"/>
          </w:tcPr>
          <w:p>
            <w:r>
              <w:drawing>
                <wp:inline distT="0" distB="0" distL="114300" distR="114300">
                  <wp:extent cx="2189480" cy="1046480"/>
                  <wp:effectExtent l="0" t="0" r="1270" b="127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14"/>
                          <a:stretch>
                            <a:fillRect/>
                          </a:stretch>
                        </pic:blipFill>
                        <pic:spPr>
                          <a:xfrm>
                            <a:off x="0" y="0"/>
                            <a:ext cx="2189480" cy="10464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1097280" cy="1354455"/>
                  <wp:effectExtent l="0" t="0" r="7620" b="17145"/>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15"/>
                          <a:stretch>
                            <a:fillRect/>
                          </a:stretch>
                        </pic:blipFill>
                        <pic:spPr>
                          <a:xfrm>
                            <a:off x="0" y="0"/>
                            <a:ext cx="1097280" cy="135445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44" w:type="dxa"/>
            <w:vMerge w:val="continue"/>
            <w:vAlign w:val="top"/>
          </w:tcPr>
          <w:p>
            <w:pPr>
              <w:pStyle w:val="27"/>
              <w:rPr>
                <w:rFonts w:hint="eastAsia"/>
                <w:lang w:val="en-US" w:eastAsia="zh-CN"/>
              </w:rPr>
            </w:pPr>
          </w:p>
        </w:tc>
        <w:tc>
          <w:tcPr>
            <w:tcW w:w="5947" w:type="dxa"/>
            <w:gridSpan w:val="2"/>
            <w:vAlign w:val="top"/>
          </w:tcPr>
          <w:p>
            <w:pPr>
              <w:pStyle w:val="15"/>
              <w:keepNext w:val="0"/>
              <w:keepLines w:val="0"/>
              <w:widowControl/>
              <w:suppressLineNumbers w:val="0"/>
              <w:shd w:val="clear" w:fill="FFFFFF"/>
              <w:rPr>
                <w:rFonts w:hint="default" w:ascii="Consolas" w:hAnsi="Consolas" w:eastAsia="Consolas" w:cs="Consolas"/>
                <w:color w:val="000000"/>
                <w:sz w:val="11"/>
                <w:szCs w:val="11"/>
                <w:shd w:val="clear" w:fill="FFFFFF"/>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fix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*zoom: </w:t>
            </w:r>
            <w:r>
              <w:rPr>
                <w:rFonts w:hint="default" w:ascii="Consolas" w:hAnsi="Consolas" w:eastAsia="Consolas" w:cs="Consolas"/>
                <w:color w:val="00002A"/>
                <w:sz w:val="16"/>
                <w:szCs w:val="16"/>
                <w:shd w:val="clear" w:fill="FFFFFF"/>
              </w:rPr>
              <w:t>1</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fix</w:t>
            </w:r>
            <w:r>
              <w:rPr>
                <w:rFonts w:hint="default" w:ascii="Consolas" w:hAnsi="Consolas" w:eastAsia="Consolas" w:cs="Consolas"/>
                <w:color w:val="000000"/>
                <w:sz w:val="16"/>
                <w:szCs w:val="16"/>
                <w:shd w:val="clear" w:fill="FFFFFF"/>
              </w:rPr>
              <w:t>:</w:t>
            </w:r>
            <w:r>
              <w:rPr>
                <w:rFonts w:hint="default" w:ascii="Consolas" w:hAnsi="Consolas" w:eastAsia="Consolas" w:cs="Consolas"/>
                <w:color w:val="B51615"/>
                <w:sz w:val="16"/>
                <w:szCs w:val="16"/>
                <w:shd w:val="clear" w:fill="FFFFFF"/>
              </w:rPr>
              <w:t xml:space="preserve">after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content: </w:t>
            </w:r>
            <w:r>
              <w:rPr>
                <w:rFonts w:hint="default" w:ascii="Consolas" w:hAnsi="Consolas" w:eastAsia="Consolas" w:cs="Consolas"/>
                <w:b/>
                <w:color w:val="008000"/>
                <w:sz w:val="16"/>
                <w:szCs w:val="16"/>
                <w:shd w:val="clear" w:fill="FFFFFF"/>
              </w:rPr>
              <w:t>"clear"</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clear: </w:t>
            </w:r>
            <w:r>
              <w:rPr>
                <w:rFonts w:hint="default" w:ascii="Consolas" w:hAnsi="Consolas" w:eastAsia="Consolas" w:cs="Consolas"/>
                <w:color w:val="00002A"/>
                <w:sz w:val="16"/>
                <w:szCs w:val="16"/>
                <w:shd w:val="clear" w:fill="FFFFFF"/>
              </w:rPr>
              <w:t>both</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visibility: </w:t>
            </w:r>
            <w:r>
              <w:rPr>
                <w:rFonts w:hint="default" w:ascii="Consolas" w:hAnsi="Consolas" w:eastAsia="Consolas" w:cs="Consolas"/>
                <w:color w:val="00002A"/>
                <w:sz w:val="16"/>
                <w:szCs w:val="16"/>
                <w:shd w:val="clear" w:fill="FFFFFF"/>
              </w:rPr>
              <w:t>hidden</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l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float: </w:t>
            </w:r>
            <w:r>
              <w:rPr>
                <w:rFonts w:hint="default" w:ascii="Consolas" w:hAnsi="Consolas" w:eastAsia="Consolas" w:cs="Consolas"/>
                <w:color w:val="00002A"/>
                <w:sz w:val="16"/>
                <w:szCs w:val="16"/>
                <w:shd w:val="clear" w:fill="FFFFFF"/>
              </w:rPr>
              <w:t>left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cell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table-cell</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2000px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auto</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"fix"</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"images/1.jpg"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"1"</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"cell"</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"images/2.jpg"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w:t>
            </w:r>
            <w:r>
              <w:rPr>
                <w:rFonts w:hint="eastAsia" w:ascii="Consolas" w:hAnsi="Consolas" w:cs="Consolas"/>
                <w:color w:val="008000"/>
                <w:sz w:val="16"/>
                <w:szCs w:val="16"/>
                <w:shd w:val="clear" w:fill="FFFFFF"/>
                <w:lang w:val="en-US" w:eastAsia="zh-CN"/>
              </w:rPr>
              <w:t>2</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br</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eastAsia" w:ascii="宋体" w:hAnsi="宋体" w:eastAsia="宋体" w:cs="宋体"/>
                <w:color w:val="000000"/>
                <w:sz w:val="16"/>
                <w:szCs w:val="16"/>
                <w:shd w:val="clear" w:fill="FFFFFF"/>
              </w:rPr>
              <w:t>无上甚深微妙法、 百千万劫难遭遇、 我今见闻得受持、 愿解如来真实义、</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tc>
        <w:tc>
          <w:tcPr>
            <w:tcW w:w="3669" w:type="dxa"/>
            <w:vAlign w:val="top"/>
          </w:tcPr>
          <w:p>
            <w:pPr>
              <w:rPr>
                <w:rFonts w:hint="eastAsia" w:eastAsia="宋体"/>
                <w:lang w:eastAsia="zh-CN"/>
              </w:rPr>
            </w:pPr>
            <w:r>
              <w:rPr>
                <w:rFonts w:hint="eastAsia"/>
                <w:lang w:eastAsia="zh-CN"/>
              </w:rPr>
              <w:t>兼容写法</w:t>
            </w:r>
          </w:p>
        </w:tc>
      </w:tr>
    </w:tbl>
    <w:p>
      <w:pPr>
        <w:pStyle w:val="35"/>
        <w:rPr>
          <w:rFonts w:hint="eastAsia"/>
          <w:lang w:val="en-US" w:eastAsia="zh-CN"/>
        </w:rPr>
      </w:pPr>
      <w:bookmarkStart w:id="15" w:name="_Toc3065"/>
      <w:bookmarkStart w:id="16" w:name="_Toc30726"/>
      <w:bookmarkStart w:id="17" w:name="_Toc24678"/>
      <w:r>
        <w:rPr>
          <w:rFonts w:hint="eastAsia"/>
          <w:lang w:val="en-US" w:eastAsia="zh-CN"/>
        </w:rPr>
        <w:t>浮动float</w:t>
      </w:r>
      <w:bookmarkEnd w:id="15"/>
    </w:p>
    <w:p>
      <w:pPr>
        <w:pStyle w:val="29"/>
        <w:rPr>
          <w:rFonts w:hint="eastAsia"/>
          <w:lang w:val="en-US" w:eastAsia="zh-CN"/>
        </w:rPr>
      </w:pPr>
      <w:bookmarkStart w:id="18" w:name="_Toc10699"/>
      <w:r>
        <w:rPr>
          <w:rFonts w:hint="eastAsia"/>
          <w:lang w:val="en-US" w:eastAsia="zh-CN"/>
        </w:rPr>
        <w:t>基础</w:t>
      </w:r>
      <w:bookmarkEnd w:id="18"/>
    </w:p>
    <w:bookmarkEnd w:id="16"/>
    <w:bookmarkEnd w:id="17"/>
    <w:tbl>
      <w:tblPr>
        <w:tblStyle w:val="24"/>
        <w:tblW w:w="108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6"/>
        <w:gridCol w:w="4217"/>
        <w:gridCol w:w="582"/>
        <w:gridCol w:w="43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696" w:type="dxa"/>
            <w:vAlign w:val="top"/>
          </w:tcPr>
          <w:p>
            <w:pPr>
              <w:pStyle w:val="27"/>
              <w:rPr>
                <w:rFonts w:hint="eastAsia"/>
                <w:lang w:val="en-US" w:eastAsia="zh-CN"/>
              </w:rPr>
            </w:pPr>
            <w:bookmarkStart w:id="19" w:name="_Toc8161"/>
            <w:r>
              <w:rPr>
                <w:rFonts w:hint="eastAsia"/>
                <w:lang w:val="en-US" w:eastAsia="zh-CN"/>
              </w:rPr>
              <w:t>基础特性</w:t>
            </w:r>
            <w:bookmarkEnd w:id="19"/>
          </w:p>
        </w:tc>
        <w:tc>
          <w:tcPr>
            <w:tcW w:w="9164" w:type="dxa"/>
            <w:gridSpan w:val="3"/>
            <w:vAlign w:val="top"/>
          </w:tcPr>
          <w:p>
            <w:pPr>
              <w:pStyle w:val="30"/>
              <w:rPr>
                <w:rFonts w:hint="eastAsia"/>
                <w:b/>
                <w:bCs/>
                <w:u w:val="single"/>
                <w:lang w:val="en-US" w:eastAsia="zh-CN"/>
              </w:rPr>
            </w:pPr>
            <w:r>
              <w:rPr>
                <w:b/>
                <w:bCs/>
                <w:u w:val="single"/>
              </w:rPr>
              <w:t>浮动是个行级的行为，当遇到浮动元素的时候，会首先"假装"它是个行内元素进行排版，排好后就往浮动的方向</w:t>
            </w:r>
            <w:r>
              <w:rPr>
                <w:b/>
                <w:bCs/>
                <w:sz w:val="20"/>
                <w:szCs w:val="22"/>
                <w:u w:val="single"/>
              </w:rPr>
              <w:t>挤到挤不过去为止</w:t>
            </w:r>
            <w:r>
              <w:rPr>
                <w:b/>
                <w:bCs/>
                <w:u w:val="single"/>
              </w:rPr>
              <w:t>（遇到边界或者其它浮动元素）</w:t>
            </w:r>
          </w:p>
          <w:p>
            <w:pPr>
              <w:pStyle w:val="30"/>
              <w:rPr>
                <w:rFonts w:hint="eastAsia"/>
                <w:sz w:val="16"/>
                <w:szCs w:val="16"/>
                <w:lang w:val="en-US" w:eastAsia="zh-CN"/>
              </w:rPr>
            </w:pPr>
          </w:p>
          <w:p>
            <w:pPr>
              <w:pStyle w:val="30"/>
              <w:rPr>
                <w:rFonts w:hint="eastAsia"/>
                <w:sz w:val="16"/>
                <w:szCs w:val="16"/>
                <w:lang w:val="en-US" w:eastAsia="zh-CN"/>
              </w:rPr>
            </w:pPr>
            <w:r>
              <w:rPr>
                <w:rFonts w:hint="eastAsia"/>
                <w:sz w:val="16"/>
                <w:szCs w:val="16"/>
                <w:lang w:val="en-US" w:eastAsia="zh-CN"/>
              </w:rPr>
              <w:t xml:space="preserve">=== </w:t>
            </w:r>
          </w:p>
          <w:p>
            <w:pPr>
              <w:pStyle w:val="30"/>
              <w:rPr>
                <w:rFonts w:hint="eastAsia"/>
                <w:sz w:val="16"/>
                <w:szCs w:val="16"/>
                <w:lang w:val="en-US" w:eastAsia="zh-CN"/>
              </w:rPr>
            </w:pPr>
            <w:r>
              <w:rPr>
                <w:rFonts w:hint="eastAsia"/>
                <w:sz w:val="16"/>
                <w:szCs w:val="16"/>
                <w:lang w:val="en-US" w:eastAsia="zh-CN"/>
              </w:rPr>
              <w:t>元素被标注float后，将具备inline-block（block）属性:</w:t>
            </w:r>
          </w:p>
          <w:p>
            <w:pPr>
              <w:pStyle w:val="30"/>
              <w:rPr>
                <w:rFonts w:hint="eastAsia"/>
                <w:sz w:val="16"/>
                <w:szCs w:val="16"/>
                <w:lang w:val="en-US" w:eastAsia="zh-CN"/>
              </w:rPr>
            </w:pPr>
            <w:r>
              <w:rPr>
                <w:rFonts w:hint="eastAsia"/>
                <w:sz w:val="16"/>
                <w:szCs w:val="16"/>
                <w:lang w:val="en-US" w:eastAsia="zh-CN"/>
              </w:rPr>
              <w:t>&gt; span对height、width起作用</w:t>
            </w:r>
          </w:p>
          <w:p>
            <w:pPr>
              <w:pStyle w:val="30"/>
              <w:rPr>
                <w:rFonts w:hint="eastAsia"/>
                <w:sz w:val="16"/>
                <w:szCs w:val="16"/>
                <w:lang w:val="en-US" w:eastAsia="zh-CN"/>
              </w:rPr>
            </w:pPr>
            <w:r>
              <w:rPr>
                <w:rFonts w:hint="eastAsia"/>
                <w:sz w:val="16"/>
                <w:szCs w:val="16"/>
                <w:lang w:val="en-US" w:eastAsia="zh-CN"/>
              </w:rPr>
              <w:t>&gt; div元素未换行</w:t>
            </w:r>
          </w:p>
          <w:p>
            <w:pPr>
              <w:pStyle w:val="30"/>
              <w:rPr>
                <w:rFonts w:hint="eastAsia"/>
                <w:sz w:val="16"/>
                <w:szCs w:val="16"/>
                <w:lang w:val="en-US" w:eastAsia="zh-CN"/>
              </w:rPr>
            </w:pPr>
          </w:p>
          <w:p>
            <w:pPr>
              <w:pStyle w:val="30"/>
              <w:rPr>
                <w:rFonts w:hint="eastAsia"/>
                <w:sz w:val="16"/>
                <w:szCs w:val="16"/>
                <w:lang w:val="en-US" w:eastAsia="zh-CN"/>
              </w:rPr>
            </w:pPr>
            <w:r>
              <w:rPr>
                <w:rFonts w:hint="eastAsia"/>
                <w:sz w:val="16"/>
                <w:szCs w:val="16"/>
                <w:lang w:val="en-US" w:eastAsia="zh-CN"/>
              </w:rPr>
              <w:t xml:space="preserve">=== </w:t>
            </w:r>
          </w:p>
          <w:p>
            <w:pPr>
              <w:pStyle w:val="30"/>
              <w:rPr>
                <w:rFonts w:hint="eastAsia"/>
                <w:sz w:val="16"/>
                <w:szCs w:val="16"/>
                <w:lang w:val="en-US" w:eastAsia="zh-CN"/>
              </w:rPr>
            </w:pPr>
            <w:r>
              <w:rPr>
                <w:rFonts w:hint="eastAsia"/>
                <w:lang w:val="en-US" w:eastAsia="zh-CN"/>
              </w:rPr>
              <w:t>&gt; 关于float：float的直接用意：让文字环绕图片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696" w:type="dxa"/>
            <w:vMerge w:val="restart"/>
            <w:vAlign w:val="top"/>
          </w:tcPr>
          <w:p>
            <w:pPr>
              <w:pStyle w:val="27"/>
              <w:rPr>
                <w:rFonts w:hint="eastAsia"/>
                <w:lang w:val="en-US" w:eastAsia="zh-CN"/>
              </w:rPr>
            </w:pPr>
            <w:bookmarkStart w:id="20" w:name="_Toc7084"/>
            <w:r>
              <w:rPr>
                <w:rFonts w:hint="eastAsia"/>
                <w:lang w:val="en-US" w:eastAsia="zh-CN"/>
              </w:rPr>
              <w:t>float的inline-block特性</w:t>
            </w:r>
            <w:bookmarkEnd w:id="20"/>
          </w:p>
        </w:tc>
        <w:tc>
          <w:tcPr>
            <w:tcW w:w="9164" w:type="dxa"/>
            <w:gridSpan w:val="3"/>
            <w:vAlign w:val="top"/>
          </w:tcPr>
          <w:p>
            <w:pPr>
              <w:pStyle w:val="33"/>
              <w:rPr>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testA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float: </w:t>
            </w:r>
            <w:r>
              <w:rPr>
                <w:rFonts w:hint="default" w:ascii="Consolas" w:hAnsi="Consolas" w:eastAsia="Consolas" w:cs="Consolas"/>
                <w:color w:val="00002A"/>
                <w:sz w:val="16"/>
                <w:szCs w:val="16"/>
                <w:shd w:val="clear" w:fill="FFFFFF"/>
              </w:rPr>
              <w:t>left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300px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border: </w:t>
            </w:r>
            <w:r>
              <w:rPr>
                <w:rFonts w:hint="default" w:ascii="Consolas" w:hAnsi="Consolas" w:eastAsia="Consolas" w:cs="Consolas"/>
                <w:color w:val="00002A"/>
                <w:sz w:val="16"/>
                <w:szCs w:val="16"/>
                <w:shd w:val="clear" w:fill="FFFFFF"/>
              </w:rPr>
              <w:t xml:space="preserve">1px solid </w:t>
            </w:r>
            <w:r>
              <w:rPr>
                <w:rFonts w:hint="default" w:ascii="Consolas" w:hAnsi="Consolas" w:eastAsia="Consolas" w:cs="Consolas"/>
                <w:color w:val="000000"/>
                <w:sz w:val="16"/>
                <w:szCs w:val="16"/>
                <w:shd w:val="clear" w:fill="FFFFFF"/>
              </w:rPr>
              <w:t>#0000ff;</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1&lt;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"testA"</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2&lt;/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3</w:t>
            </w:r>
          </w:p>
          <w:p>
            <w:pPr>
              <w:pStyle w:val="30"/>
              <w:rPr>
                <w:sz w:val="16"/>
                <w:szCs w:val="16"/>
              </w:rPr>
            </w:pPr>
            <w:r>
              <w:rPr>
                <w:sz w:val="16"/>
                <w:szCs w:val="16"/>
              </w:rPr>
              <w:drawing>
                <wp:inline distT="0" distB="0" distL="114300" distR="114300">
                  <wp:extent cx="3044825" cy="812165"/>
                  <wp:effectExtent l="0" t="0" r="3175" b="6985"/>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16"/>
                          <a:srcRect r="48973" b="83522"/>
                          <a:stretch>
                            <a:fillRect/>
                          </a:stretch>
                        </pic:blipFill>
                        <pic:spPr>
                          <a:xfrm>
                            <a:off x="0" y="0"/>
                            <a:ext cx="3044825" cy="81216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0" w:hRule="atLeast"/>
        </w:trPr>
        <w:tc>
          <w:tcPr>
            <w:tcW w:w="1696" w:type="dxa"/>
            <w:vMerge w:val="continue"/>
            <w:vAlign w:val="top"/>
          </w:tcPr>
          <w:p>
            <w:pPr>
              <w:pStyle w:val="27"/>
              <w:rPr>
                <w:rFonts w:hint="eastAsia"/>
                <w:lang w:val="en-US" w:eastAsia="zh-CN"/>
              </w:rPr>
            </w:pPr>
          </w:p>
        </w:tc>
        <w:tc>
          <w:tcPr>
            <w:tcW w:w="9164" w:type="dxa"/>
            <w:gridSpan w:val="3"/>
            <w:vAlign w:val="top"/>
          </w:tcPr>
          <w:p>
            <w:pPr>
              <w:pStyle w:val="33"/>
              <w:rPr>
                <w:rFonts w:hint="default" w:ascii="Consolas" w:hAnsi="Consolas" w:eastAsia="Consolas" w:cs="Consolas"/>
                <w:color w:val="000000"/>
                <w:sz w:val="16"/>
                <w:szCs w:val="16"/>
                <w:shd w:val="clear" w:fill="FFFFFF"/>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testB</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float: </w:t>
            </w:r>
            <w:r>
              <w:rPr>
                <w:rFonts w:hint="default" w:ascii="Consolas" w:hAnsi="Consolas" w:eastAsia="Consolas" w:cs="Consolas"/>
                <w:color w:val="00002A"/>
                <w:sz w:val="16"/>
                <w:szCs w:val="16"/>
                <w:shd w:val="clear" w:fill="FFFFFF"/>
              </w:rPr>
              <w:t>left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&gt;111&lt;/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"testB"</w:t>
            </w:r>
            <w:r>
              <w:rPr>
                <w:rFonts w:hint="default" w:ascii="Consolas" w:hAnsi="Consolas" w:eastAsia="Consolas" w:cs="Consolas"/>
                <w:color w:val="000000"/>
                <w:sz w:val="16"/>
                <w:szCs w:val="16"/>
                <w:shd w:val="clear" w:fill="FFFFFF"/>
              </w:rPr>
              <w:t>&gt;222&lt;/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&gt;333&lt;/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p>
            <w:pPr>
              <w:pStyle w:val="15"/>
              <w:keepNext w:val="0"/>
              <w:keepLines w:val="0"/>
              <w:widowControl/>
              <w:suppressLineNumbers w:val="0"/>
              <w:shd w:val="clear" w:fill="FFFFFF"/>
              <w:rPr>
                <w:rFonts w:hint="default" w:ascii="Consolas" w:hAnsi="Consolas" w:eastAsia="Consolas" w:cs="Consolas"/>
                <w:color w:val="000000"/>
                <w:sz w:val="16"/>
                <w:szCs w:val="16"/>
                <w:shd w:val="clear" w:fill="FFFFFF"/>
              </w:rPr>
            </w:pPr>
            <w:r>
              <w:rPr>
                <w:sz w:val="16"/>
                <w:szCs w:val="16"/>
              </w:rPr>
              <w:drawing>
                <wp:inline distT="0" distB="0" distL="114300" distR="114300">
                  <wp:extent cx="5967095" cy="417195"/>
                  <wp:effectExtent l="0" t="0" r="14605" b="1905"/>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17"/>
                          <a:stretch>
                            <a:fillRect/>
                          </a:stretch>
                        </pic:blipFill>
                        <pic:spPr>
                          <a:xfrm>
                            <a:off x="0" y="0"/>
                            <a:ext cx="5967095" cy="41719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696" w:type="dxa"/>
            <w:vAlign w:val="top"/>
          </w:tcPr>
          <w:p>
            <w:pPr>
              <w:pStyle w:val="27"/>
              <w:rPr>
                <w:rFonts w:hint="eastAsia"/>
                <w:lang w:val="en-US" w:eastAsia="zh-CN"/>
              </w:rPr>
            </w:pPr>
            <w:bookmarkStart w:id="21" w:name="_Toc26643"/>
            <w:r>
              <w:rPr>
                <w:rFonts w:hint="eastAsia"/>
                <w:lang w:val="en-US" w:eastAsia="zh-CN"/>
              </w:rPr>
              <w:t>float的inline-block特性使用案例</w:t>
            </w:r>
            <w:bookmarkEnd w:id="21"/>
          </w:p>
        </w:tc>
        <w:tc>
          <w:tcPr>
            <w:tcW w:w="9164" w:type="dxa"/>
            <w:gridSpan w:val="3"/>
            <w:vAlign w:val="top"/>
          </w:tcPr>
          <w:p>
            <w:pPr>
              <w:pStyle w:val="30"/>
              <w:rPr>
                <w:sz w:val="16"/>
                <w:szCs w:val="16"/>
              </w:rPr>
            </w:pPr>
            <w:r>
              <w:rPr>
                <w:sz w:val="16"/>
                <w:szCs w:val="16"/>
              </w:rPr>
              <w:t>宽度自适应按钮</w:t>
            </w:r>
            <w:r>
              <w:rPr>
                <w:rFonts w:hint="eastAsia"/>
                <w:sz w:val="16"/>
                <w:szCs w:val="16"/>
                <w:lang w:eastAsia="zh-CN"/>
              </w:rPr>
              <w:t>组：</w:t>
            </w:r>
            <w:r>
              <w:rPr>
                <w:sz w:val="16"/>
                <w:szCs w:val="16"/>
              </w:rPr>
              <w:t>实现宽度自适应的关键就是要让按钮的大小自适应于文字的个数，这就需要按钮要自动包裹在文字的外面。我们用什么方法实现呢？</w:t>
            </w:r>
          </w:p>
          <w:p>
            <w:pPr>
              <w:pStyle w:val="30"/>
              <w:rPr>
                <w:sz w:val="16"/>
                <w:szCs w:val="16"/>
              </w:rPr>
            </w:pPr>
            <w:r>
              <w:rPr>
                <w:sz w:val="16"/>
                <w:szCs w:val="16"/>
              </w:rPr>
              <w:t>一就是display:inline-block；</w:t>
            </w:r>
          </w:p>
          <w:p>
            <w:pPr>
              <w:pStyle w:val="30"/>
              <w:rPr>
                <w:sz w:val="16"/>
                <w:szCs w:val="16"/>
              </w:rPr>
            </w:pPr>
            <w:r>
              <w:rPr>
                <w:sz w:val="16"/>
                <w:szCs w:val="16"/>
              </w:rPr>
              <w:t>二就是float。</w:t>
            </w:r>
          </w:p>
          <w:p>
            <w:pPr>
              <w:pStyle w:val="15"/>
              <w:keepNext w:val="0"/>
              <w:keepLines w:val="0"/>
              <w:widowControl/>
              <w:suppressLineNumbers w:val="0"/>
              <w:shd w:val="clear" w:fill="FFFFFF"/>
              <w:rPr>
                <w:sz w:val="16"/>
                <w:szCs w:val="16"/>
              </w:rPr>
            </w:pPr>
            <w:r>
              <w:rPr>
                <w:sz w:val="16"/>
                <w:szCs w:val="16"/>
              </w:rPr>
              <w:drawing>
                <wp:inline distT="0" distB="0" distL="114300" distR="114300">
                  <wp:extent cx="3081655" cy="72390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srcRect r="20884"/>
                          <a:stretch>
                            <a:fillRect/>
                          </a:stretch>
                        </pic:blipFill>
                        <pic:spPr>
                          <a:xfrm>
                            <a:off x="0" y="0"/>
                            <a:ext cx="3081655" cy="723900"/>
                          </a:xfrm>
                          <a:prstGeom prst="rect">
                            <a:avLst/>
                          </a:prstGeom>
                          <a:noFill/>
                          <a:ln w="9525">
                            <a:noFill/>
                          </a:ln>
                        </pic:spPr>
                      </pic:pic>
                    </a:graphicData>
                  </a:graphic>
                </wp:inline>
              </w:drawing>
            </w:r>
          </w:p>
          <w:p>
            <w:pPr>
              <w:pStyle w:val="34"/>
              <w:rPr>
                <w:rFonts w:hint="default"/>
                <w:sz w:val="16"/>
                <w:szCs w:val="16"/>
              </w:rPr>
            </w:pPr>
          </w:p>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EFEFE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EFEFE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btn1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outline: </w:t>
            </w:r>
            <w:r>
              <w:rPr>
                <w:rFonts w:hint="default" w:ascii="Consolas" w:hAnsi="Consolas" w:eastAsia="Consolas" w:cs="Consolas"/>
                <w:color w:val="00002A"/>
                <w:sz w:val="16"/>
                <w:szCs w:val="16"/>
                <w:shd w:val="clear" w:fill="FFFFFF"/>
              </w:rPr>
              <w:t>1px solid red</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padding-left: </w:t>
            </w:r>
            <w:r>
              <w:rPr>
                <w:rFonts w:hint="default" w:ascii="Consolas" w:hAnsi="Consolas" w:eastAsia="Consolas" w:cs="Consolas"/>
                <w:color w:val="00002A"/>
                <w:sz w:val="16"/>
                <w:szCs w:val="16"/>
                <w:shd w:val="clear" w:fill="FFFFFF"/>
              </w:rPr>
              <w:t>3px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color: #000000;</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font-size: </w:t>
            </w:r>
            <w:r>
              <w:rPr>
                <w:rFonts w:hint="default" w:ascii="Consolas" w:hAnsi="Consolas" w:eastAsia="Consolas" w:cs="Consolas"/>
                <w:color w:val="00002A"/>
                <w:sz w:val="16"/>
                <w:szCs w:val="16"/>
                <w:shd w:val="clear" w:fill="FFFFFF"/>
              </w:rPr>
              <w:t>12px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text-decoration: </w:t>
            </w:r>
            <w:r>
              <w:rPr>
                <w:rFonts w:hint="default" w:ascii="Consolas" w:hAnsi="Consolas" w:eastAsia="Consolas" w:cs="Consolas"/>
                <w:color w:val="00002A"/>
                <w:sz w:val="16"/>
                <w:szCs w:val="16"/>
                <w:shd w:val="clear" w:fill="FFFFFF"/>
              </w:rPr>
              <w:t>none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btn1 </w:t>
            </w:r>
            <w:r>
              <w:rPr>
                <w:rFonts w:hint="default" w:ascii="Consolas" w:hAnsi="Consolas" w:eastAsia="Consolas" w:cs="Consolas"/>
                <w:b/>
                <w:color w:val="B51615"/>
                <w:sz w:val="16"/>
                <w:szCs w:val="16"/>
                <w:shd w:val="clear" w:fill="FFFFFF"/>
              </w:rPr>
              <w:t xml:space="preserve">cite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line-height: </w:t>
            </w:r>
            <w:r>
              <w:rPr>
                <w:rFonts w:hint="default" w:ascii="Consolas" w:hAnsi="Consolas" w:eastAsia="Consolas" w:cs="Consolas"/>
                <w:color w:val="00002A"/>
                <w:sz w:val="16"/>
                <w:szCs w:val="16"/>
                <w:shd w:val="clear" w:fill="FFFFFF"/>
              </w:rPr>
              <w:t>26px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padding: </w:t>
            </w:r>
            <w:r>
              <w:rPr>
                <w:rFonts w:hint="default" w:ascii="Consolas" w:hAnsi="Consolas" w:eastAsia="Consolas" w:cs="Consolas"/>
                <w:color w:val="00002A"/>
                <w:sz w:val="16"/>
                <w:szCs w:val="16"/>
                <w:shd w:val="clear" w:fill="FFFFFF"/>
              </w:rPr>
              <w:t>0 13px 0 10px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EFEFE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EFEFE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EFEFEF"/>
              </w:rPr>
              <w:t>&lt;</w:t>
            </w:r>
            <w:r>
              <w:rPr>
                <w:rFonts w:hint="default" w:ascii="Consolas" w:hAnsi="Consolas" w:eastAsia="Consolas" w:cs="Consolas"/>
                <w:b/>
                <w:color w:val="000080"/>
                <w:sz w:val="16"/>
                <w:szCs w:val="16"/>
                <w:shd w:val="clear" w:fill="FFFFFF"/>
              </w:rPr>
              <w:t>a</w:t>
            </w:r>
            <w:r>
              <w:rPr>
                <w:rFonts w:hint="default" w:ascii="Consolas" w:hAnsi="Consolas" w:eastAsia="Consolas" w:cs="Consolas"/>
                <w:b/>
                <w:color w:val="000080"/>
                <w:sz w:val="16"/>
                <w:szCs w:val="16"/>
                <w:shd w:val="clear" w:fill="EFEFEF"/>
              </w:rPr>
              <w:t xml:space="preserve"> </w:t>
            </w:r>
            <w:r>
              <w:rPr>
                <w:rFonts w:hint="default" w:ascii="Consolas" w:hAnsi="Consolas" w:eastAsia="Consolas" w:cs="Consolas"/>
                <w:color w:val="0000FF"/>
                <w:sz w:val="16"/>
                <w:szCs w:val="16"/>
                <w:shd w:val="clear" w:fill="EFEFEF"/>
              </w:rPr>
              <w:t>href=</w:t>
            </w:r>
            <w:r>
              <w:rPr>
                <w:rFonts w:hint="default" w:ascii="Consolas" w:hAnsi="Consolas" w:eastAsia="Consolas" w:cs="Consolas"/>
                <w:color w:val="008000"/>
                <w:sz w:val="16"/>
                <w:szCs w:val="16"/>
                <w:shd w:val="clear" w:fill="FFFFFF"/>
              </w:rPr>
              <w:t>"javascript:void(0);"</w:t>
            </w:r>
            <w:r>
              <w:rPr>
                <w:rFonts w:hint="default" w:ascii="Consolas" w:hAnsi="Consolas" w:eastAsia="Consolas" w:cs="Consolas"/>
                <w:color w:val="008000"/>
                <w:sz w:val="16"/>
                <w:szCs w:val="16"/>
                <w:shd w:val="clear" w:fill="EFEFEF"/>
              </w:rPr>
              <w:t xml:space="preserve"> </w:t>
            </w:r>
            <w:r>
              <w:rPr>
                <w:rFonts w:hint="default" w:ascii="Consolas" w:hAnsi="Consolas" w:eastAsia="Consolas" w:cs="Consolas"/>
                <w:color w:val="0000FF"/>
                <w:sz w:val="16"/>
                <w:szCs w:val="16"/>
                <w:shd w:val="clear" w:fill="EFEFEF"/>
              </w:rPr>
              <w:t>class=</w:t>
            </w:r>
            <w:r>
              <w:rPr>
                <w:rFonts w:hint="default" w:ascii="Consolas" w:hAnsi="Consolas" w:eastAsia="Consolas" w:cs="Consolas"/>
                <w:color w:val="008000"/>
                <w:sz w:val="16"/>
                <w:szCs w:val="16"/>
                <w:shd w:val="clear" w:fill="FFFFFF"/>
              </w:rPr>
              <w:t>"btn1"</w:t>
            </w:r>
            <w:r>
              <w:rPr>
                <w:rFonts w:hint="default" w:ascii="Consolas" w:hAnsi="Consolas" w:eastAsia="Consolas" w:cs="Consolas"/>
                <w:color w:val="000000"/>
                <w:sz w:val="16"/>
                <w:szCs w:val="16"/>
                <w:shd w:val="clear" w:fill="EFEFEF"/>
              </w:rPr>
              <w:t>&gt;&lt;</w:t>
            </w:r>
            <w:r>
              <w:rPr>
                <w:rFonts w:hint="default" w:ascii="Consolas" w:hAnsi="Consolas" w:eastAsia="Consolas" w:cs="Consolas"/>
                <w:b/>
                <w:color w:val="000080"/>
                <w:sz w:val="16"/>
                <w:szCs w:val="16"/>
                <w:shd w:val="clear" w:fill="FFFFFF"/>
              </w:rPr>
              <w:t>cite</w:t>
            </w:r>
            <w:r>
              <w:rPr>
                <w:rFonts w:hint="default" w:ascii="Consolas" w:hAnsi="Consolas" w:eastAsia="Consolas" w:cs="Consolas"/>
                <w:color w:val="000000"/>
                <w:sz w:val="16"/>
                <w:szCs w:val="16"/>
                <w:shd w:val="clear" w:fill="EFEFEF"/>
              </w:rPr>
              <w:t>&gt;</w:t>
            </w:r>
            <w:r>
              <w:rPr>
                <w:rFonts w:hint="default" w:ascii="Consolas" w:hAnsi="Consolas" w:eastAsia="Consolas" w:cs="Consolas"/>
                <w:color w:val="000000"/>
                <w:sz w:val="16"/>
                <w:szCs w:val="16"/>
                <w:shd w:val="clear" w:fill="FFFFFF"/>
              </w:rPr>
              <w:t>inline-block</w:t>
            </w:r>
            <w:r>
              <w:rPr>
                <w:rFonts w:hint="eastAsia" w:ascii="宋体" w:hAnsi="宋体" w:eastAsia="宋体" w:cs="宋体"/>
                <w:color w:val="000000"/>
                <w:sz w:val="16"/>
                <w:szCs w:val="16"/>
                <w:shd w:val="clear" w:fill="FFFFFF"/>
              </w:rPr>
              <w:t>方法</w:t>
            </w:r>
            <w:r>
              <w:rPr>
                <w:rFonts w:hint="default" w:ascii="Consolas" w:hAnsi="Consolas" w:eastAsia="Consolas" w:cs="Consolas"/>
                <w:color w:val="000000"/>
                <w:sz w:val="16"/>
                <w:szCs w:val="16"/>
                <w:shd w:val="clear" w:fill="EFEFEF"/>
              </w:rPr>
              <w:t>&lt;/</w:t>
            </w:r>
            <w:r>
              <w:rPr>
                <w:rFonts w:hint="default" w:ascii="Consolas" w:hAnsi="Consolas" w:eastAsia="Consolas" w:cs="Consolas"/>
                <w:b/>
                <w:color w:val="000080"/>
                <w:sz w:val="16"/>
                <w:szCs w:val="16"/>
                <w:shd w:val="clear" w:fill="FFFFFF"/>
              </w:rPr>
              <w:t>cite</w:t>
            </w:r>
            <w:r>
              <w:rPr>
                <w:rFonts w:hint="default" w:ascii="Consolas" w:hAnsi="Consolas" w:eastAsia="Consolas" w:cs="Consolas"/>
                <w:color w:val="000000"/>
                <w:sz w:val="16"/>
                <w:szCs w:val="16"/>
                <w:shd w:val="clear" w:fill="EFEFEF"/>
              </w:rPr>
              <w:t>&gt;&lt;/</w:t>
            </w:r>
            <w:r>
              <w:rPr>
                <w:rFonts w:hint="default" w:ascii="Consolas" w:hAnsi="Consolas" w:eastAsia="Consolas" w:cs="Consolas"/>
                <w:b/>
                <w:color w:val="000080"/>
                <w:sz w:val="16"/>
                <w:szCs w:val="16"/>
                <w:shd w:val="clear" w:fill="FFFFFF"/>
              </w:rPr>
              <w:t>a</w:t>
            </w:r>
            <w:r>
              <w:rPr>
                <w:rFonts w:hint="default" w:ascii="Consolas" w:hAnsi="Consolas" w:eastAsia="Consolas" w:cs="Consolas"/>
                <w:color w:val="000000"/>
                <w:sz w:val="16"/>
                <w:szCs w:val="16"/>
                <w:shd w:val="clear" w:fill="EFEFE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EFEFEF"/>
              </w:rPr>
              <w:t>&lt;</w:t>
            </w:r>
            <w:r>
              <w:rPr>
                <w:rFonts w:hint="default" w:ascii="Consolas" w:hAnsi="Consolas" w:eastAsia="Consolas" w:cs="Consolas"/>
                <w:b/>
                <w:color w:val="000080"/>
                <w:sz w:val="16"/>
                <w:szCs w:val="16"/>
                <w:shd w:val="clear" w:fill="FFFFFF"/>
              </w:rPr>
              <w:t>a</w:t>
            </w:r>
            <w:r>
              <w:rPr>
                <w:rFonts w:hint="default" w:ascii="Consolas" w:hAnsi="Consolas" w:eastAsia="Consolas" w:cs="Consolas"/>
                <w:b/>
                <w:color w:val="000080"/>
                <w:sz w:val="16"/>
                <w:szCs w:val="16"/>
                <w:shd w:val="clear" w:fill="EFEFEF"/>
              </w:rPr>
              <w:t xml:space="preserve"> </w:t>
            </w:r>
            <w:r>
              <w:rPr>
                <w:rFonts w:hint="default" w:ascii="Consolas" w:hAnsi="Consolas" w:eastAsia="Consolas" w:cs="Consolas"/>
                <w:color w:val="0000FF"/>
                <w:sz w:val="16"/>
                <w:szCs w:val="16"/>
                <w:shd w:val="clear" w:fill="EFEFEF"/>
              </w:rPr>
              <w:t>href=</w:t>
            </w:r>
            <w:r>
              <w:rPr>
                <w:rFonts w:hint="default" w:ascii="Consolas" w:hAnsi="Consolas" w:eastAsia="Consolas" w:cs="Consolas"/>
                <w:color w:val="008000"/>
                <w:sz w:val="16"/>
                <w:szCs w:val="16"/>
                <w:shd w:val="clear" w:fill="FFFFFF"/>
              </w:rPr>
              <w:t>"javascript:void(0);"</w:t>
            </w:r>
            <w:r>
              <w:rPr>
                <w:rFonts w:hint="default" w:ascii="Consolas" w:hAnsi="Consolas" w:eastAsia="Consolas" w:cs="Consolas"/>
                <w:color w:val="008000"/>
                <w:sz w:val="16"/>
                <w:szCs w:val="16"/>
                <w:shd w:val="clear" w:fill="EFEFEF"/>
              </w:rPr>
              <w:t xml:space="preserve"> </w:t>
            </w:r>
            <w:r>
              <w:rPr>
                <w:rFonts w:hint="default" w:ascii="Consolas" w:hAnsi="Consolas" w:eastAsia="Consolas" w:cs="Consolas"/>
                <w:color w:val="0000FF"/>
                <w:sz w:val="16"/>
                <w:szCs w:val="16"/>
                <w:shd w:val="clear" w:fill="EFEFEF"/>
              </w:rPr>
              <w:t>class=</w:t>
            </w:r>
            <w:r>
              <w:rPr>
                <w:rFonts w:hint="default" w:ascii="Consolas" w:hAnsi="Consolas" w:eastAsia="Consolas" w:cs="Consolas"/>
                <w:color w:val="008000"/>
                <w:sz w:val="16"/>
                <w:szCs w:val="16"/>
                <w:shd w:val="clear" w:fill="FFFFFF"/>
              </w:rPr>
              <w:t>"btn1"</w:t>
            </w:r>
            <w:r>
              <w:rPr>
                <w:rFonts w:hint="default" w:ascii="Consolas" w:hAnsi="Consolas" w:eastAsia="Consolas" w:cs="Consolas"/>
                <w:color w:val="000000"/>
                <w:sz w:val="16"/>
                <w:szCs w:val="16"/>
                <w:shd w:val="clear" w:fill="EFEFEF"/>
              </w:rPr>
              <w:t>&gt;&lt;</w:t>
            </w:r>
            <w:r>
              <w:rPr>
                <w:rFonts w:hint="default" w:ascii="Consolas" w:hAnsi="Consolas" w:eastAsia="Consolas" w:cs="Consolas"/>
                <w:b/>
                <w:color w:val="000080"/>
                <w:sz w:val="16"/>
                <w:szCs w:val="16"/>
                <w:shd w:val="clear" w:fill="FFFFFF"/>
              </w:rPr>
              <w:t>cite</w:t>
            </w:r>
            <w:r>
              <w:rPr>
                <w:rFonts w:hint="default" w:ascii="Consolas" w:hAnsi="Consolas" w:eastAsia="Consolas" w:cs="Consolas"/>
                <w:color w:val="000000"/>
                <w:sz w:val="16"/>
                <w:szCs w:val="16"/>
                <w:shd w:val="clear" w:fill="EFEFEF"/>
              </w:rPr>
              <w:t>&gt;</w:t>
            </w:r>
            <w:r>
              <w:rPr>
                <w:rFonts w:hint="default" w:ascii="Consolas" w:hAnsi="Consolas" w:eastAsia="Consolas" w:cs="Consolas"/>
                <w:color w:val="000000"/>
                <w:sz w:val="16"/>
                <w:szCs w:val="16"/>
                <w:shd w:val="clear" w:fill="FFFFFF"/>
              </w:rPr>
              <w:t>inline-block</w:t>
            </w:r>
            <w:r>
              <w:rPr>
                <w:rFonts w:hint="eastAsia" w:ascii="宋体" w:hAnsi="宋体" w:eastAsia="宋体" w:cs="宋体"/>
                <w:color w:val="000000"/>
                <w:sz w:val="16"/>
                <w:szCs w:val="16"/>
                <w:shd w:val="clear" w:fill="FFFFFF"/>
              </w:rPr>
              <w:t>方法</w:t>
            </w:r>
            <w:r>
              <w:rPr>
                <w:rFonts w:hint="default" w:ascii="Consolas" w:hAnsi="Consolas" w:eastAsia="Consolas" w:cs="Consolas"/>
                <w:color w:val="000000"/>
                <w:sz w:val="16"/>
                <w:szCs w:val="16"/>
                <w:shd w:val="clear" w:fill="EFEFEF"/>
              </w:rPr>
              <w:t>&lt;/</w:t>
            </w:r>
            <w:r>
              <w:rPr>
                <w:rFonts w:hint="default" w:ascii="Consolas" w:hAnsi="Consolas" w:eastAsia="Consolas" w:cs="Consolas"/>
                <w:b/>
                <w:color w:val="000080"/>
                <w:sz w:val="16"/>
                <w:szCs w:val="16"/>
                <w:shd w:val="clear" w:fill="FFFFFF"/>
              </w:rPr>
              <w:t>cite</w:t>
            </w:r>
            <w:r>
              <w:rPr>
                <w:rFonts w:hint="default" w:ascii="Consolas" w:hAnsi="Consolas" w:eastAsia="Consolas" w:cs="Consolas"/>
                <w:color w:val="000000"/>
                <w:sz w:val="16"/>
                <w:szCs w:val="16"/>
                <w:shd w:val="clear" w:fill="EFEFEF"/>
              </w:rPr>
              <w:t>&gt;&lt;/</w:t>
            </w:r>
            <w:r>
              <w:rPr>
                <w:rFonts w:hint="default" w:ascii="Consolas" w:hAnsi="Consolas" w:eastAsia="Consolas" w:cs="Consolas"/>
                <w:b/>
                <w:color w:val="000080"/>
                <w:sz w:val="16"/>
                <w:szCs w:val="16"/>
                <w:shd w:val="clear" w:fill="FFFFFF"/>
              </w:rPr>
              <w:t>a</w:t>
            </w:r>
            <w:r>
              <w:rPr>
                <w:rFonts w:hint="default" w:ascii="Consolas" w:hAnsi="Consolas" w:eastAsia="Consolas" w:cs="Consolas"/>
                <w:color w:val="000000"/>
                <w:sz w:val="16"/>
                <w:szCs w:val="16"/>
                <w:shd w:val="clear" w:fill="EFEFEF"/>
              </w:rPr>
              <w:t>&gt;</w:t>
            </w:r>
          </w:p>
          <w:p>
            <w:pPr>
              <w:rPr>
                <w:sz w:val="16"/>
                <w:szCs w:val="16"/>
              </w:rPr>
            </w:pPr>
          </w:p>
          <w:p>
            <w:pPr>
              <w:rPr>
                <w:sz w:val="16"/>
                <w:szCs w:val="16"/>
              </w:rPr>
            </w:pPr>
            <w:r>
              <w:rPr>
                <w:sz w:val="16"/>
                <w:szCs w:val="16"/>
              </w:rPr>
              <w:drawing>
                <wp:inline distT="0" distB="0" distL="114300" distR="114300">
                  <wp:extent cx="2866390" cy="581025"/>
                  <wp:effectExtent l="0" t="0" r="1016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2866390" cy="581025"/>
                          </a:xfrm>
                          <a:prstGeom prst="rect">
                            <a:avLst/>
                          </a:prstGeom>
                          <a:noFill/>
                          <a:ln w="9525">
                            <a:noFill/>
                          </a:ln>
                        </pic:spPr>
                      </pic:pic>
                    </a:graphicData>
                  </a:graphic>
                </wp:inline>
              </w:drawing>
            </w:r>
          </w:p>
          <w:p>
            <w:pPr>
              <w:pStyle w:val="34"/>
              <w:rPr>
                <w:sz w:val="16"/>
                <w:szCs w:val="16"/>
              </w:rPr>
            </w:pPr>
          </w:p>
          <w:p>
            <w:pPr>
              <w:pStyle w:val="15"/>
              <w:keepNext w:val="0"/>
              <w:keepLines w:val="0"/>
              <w:widowControl/>
              <w:suppressLineNumbers w:val="0"/>
              <w:shd w:val="clear" w:fill="FFFFFF"/>
              <w:rPr>
                <w:sz w:val="16"/>
                <w:szCs w:val="16"/>
              </w:rPr>
            </w:pPr>
            <w:r>
              <w:rPr>
                <w:rFonts w:hint="default" w:ascii="Consolas" w:hAnsi="Consolas" w:eastAsia="Consolas" w:cs="Consolas"/>
                <w:color w:val="000000"/>
                <w:sz w:val="16"/>
                <w:szCs w:val="16"/>
                <w:shd w:val="clear" w:fill="EFEFE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EFEFE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btn2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outline: </w:t>
            </w:r>
            <w:r>
              <w:rPr>
                <w:rFonts w:hint="default" w:ascii="Consolas" w:hAnsi="Consolas" w:eastAsia="Consolas" w:cs="Consolas"/>
                <w:color w:val="00002A"/>
                <w:sz w:val="16"/>
                <w:szCs w:val="16"/>
                <w:shd w:val="clear" w:fill="FFFFFF"/>
              </w:rPr>
              <w:t>1px solid red</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float: </w:t>
            </w:r>
            <w:r>
              <w:rPr>
                <w:rFonts w:hint="default" w:ascii="Consolas" w:hAnsi="Consolas" w:eastAsia="Consolas" w:cs="Consolas"/>
                <w:color w:val="00002A"/>
                <w:sz w:val="16"/>
                <w:szCs w:val="16"/>
                <w:shd w:val="clear" w:fill="FFFFFF"/>
              </w:rPr>
              <w:t>left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padding-left: </w:t>
            </w:r>
            <w:r>
              <w:rPr>
                <w:rFonts w:hint="default" w:ascii="Consolas" w:hAnsi="Consolas" w:eastAsia="Consolas" w:cs="Consolas"/>
                <w:color w:val="00002A"/>
                <w:sz w:val="16"/>
                <w:szCs w:val="16"/>
                <w:shd w:val="clear" w:fill="FFFFFF"/>
              </w:rPr>
              <w:t>3px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color: #000000;</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font-size: </w:t>
            </w:r>
            <w:r>
              <w:rPr>
                <w:rFonts w:hint="default" w:ascii="Consolas" w:hAnsi="Consolas" w:eastAsia="Consolas" w:cs="Consolas"/>
                <w:color w:val="00002A"/>
                <w:sz w:val="16"/>
                <w:szCs w:val="16"/>
                <w:shd w:val="clear" w:fill="FFFFFF"/>
              </w:rPr>
              <w:t>12px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text-decoration: </w:t>
            </w:r>
            <w:r>
              <w:rPr>
                <w:rFonts w:hint="default" w:ascii="Consolas" w:hAnsi="Consolas" w:eastAsia="Consolas" w:cs="Consolas"/>
                <w:color w:val="00002A"/>
                <w:sz w:val="16"/>
                <w:szCs w:val="16"/>
                <w:shd w:val="clear" w:fill="FFFFFF"/>
              </w:rPr>
              <w:t>none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btn2 </w:t>
            </w:r>
            <w:r>
              <w:rPr>
                <w:rFonts w:hint="default" w:ascii="Consolas" w:hAnsi="Consolas" w:eastAsia="Consolas" w:cs="Consolas"/>
                <w:b/>
                <w:color w:val="B51615"/>
                <w:sz w:val="16"/>
                <w:szCs w:val="16"/>
                <w:shd w:val="clear" w:fill="FFFFFF"/>
              </w:rPr>
              <w:t xml:space="preserve">cite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line-height: </w:t>
            </w:r>
            <w:r>
              <w:rPr>
                <w:rFonts w:hint="default" w:ascii="Consolas" w:hAnsi="Consolas" w:eastAsia="Consolas" w:cs="Consolas"/>
                <w:color w:val="00002A"/>
                <w:sz w:val="16"/>
                <w:szCs w:val="16"/>
                <w:shd w:val="clear" w:fill="FFFFFF"/>
              </w:rPr>
              <w:t>26px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padding: </w:t>
            </w:r>
            <w:r>
              <w:rPr>
                <w:rFonts w:hint="default" w:ascii="Consolas" w:hAnsi="Consolas" w:eastAsia="Consolas" w:cs="Consolas"/>
                <w:color w:val="00002A"/>
                <w:sz w:val="16"/>
                <w:szCs w:val="16"/>
                <w:shd w:val="clear" w:fill="FFFFFF"/>
              </w:rPr>
              <w:t>0 13px 0 10px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EFEFE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EFEFE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EFEFEF"/>
              </w:rPr>
              <w:t>&lt;</w:t>
            </w:r>
            <w:r>
              <w:rPr>
                <w:rFonts w:hint="default" w:ascii="Consolas" w:hAnsi="Consolas" w:eastAsia="Consolas" w:cs="Consolas"/>
                <w:b/>
                <w:color w:val="000080"/>
                <w:sz w:val="16"/>
                <w:szCs w:val="16"/>
                <w:shd w:val="clear" w:fill="FFFFFF"/>
              </w:rPr>
              <w:t>a</w:t>
            </w:r>
            <w:r>
              <w:rPr>
                <w:rFonts w:hint="default" w:ascii="Consolas" w:hAnsi="Consolas" w:eastAsia="Consolas" w:cs="Consolas"/>
                <w:b/>
                <w:color w:val="000080"/>
                <w:sz w:val="16"/>
                <w:szCs w:val="16"/>
                <w:shd w:val="clear" w:fill="EFEFEF"/>
              </w:rPr>
              <w:t xml:space="preserve"> </w:t>
            </w:r>
            <w:r>
              <w:rPr>
                <w:rFonts w:hint="default" w:ascii="Consolas" w:hAnsi="Consolas" w:eastAsia="Consolas" w:cs="Consolas"/>
                <w:color w:val="0000FF"/>
                <w:sz w:val="16"/>
                <w:szCs w:val="16"/>
                <w:shd w:val="clear" w:fill="EFEFEF"/>
              </w:rPr>
              <w:t>href=</w:t>
            </w:r>
            <w:r>
              <w:rPr>
                <w:rFonts w:hint="default" w:ascii="Consolas" w:hAnsi="Consolas" w:eastAsia="Consolas" w:cs="Consolas"/>
                <w:color w:val="008000"/>
                <w:sz w:val="16"/>
                <w:szCs w:val="16"/>
                <w:shd w:val="clear" w:fill="FFFFFF"/>
              </w:rPr>
              <w:t>"javascript:void(0);"</w:t>
            </w:r>
            <w:r>
              <w:rPr>
                <w:rFonts w:hint="default" w:ascii="Consolas" w:hAnsi="Consolas" w:eastAsia="Consolas" w:cs="Consolas"/>
                <w:color w:val="008000"/>
                <w:sz w:val="16"/>
                <w:szCs w:val="16"/>
                <w:shd w:val="clear" w:fill="EFEFEF"/>
              </w:rPr>
              <w:t xml:space="preserve"> </w:t>
            </w:r>
            <w:r>
              <w:rPr>
                <w:rFonts w:hint="default" w:ascii="Consolas" w:hAnsi="Consolas" w:eastAsia="Consolas" w:cs="Consolas"/>
                <w:color w:val="0000FF"/>
                <w:sz w:val="16"/>
                <w:szCs w:val="16"/>
                <w:shd w:val="clear" w:fill="EFEFEF"/>
              </w:rPr>
              <w:t>class=</w:t>
            </w:r>
            <w:r>
              <w:rPr>
                <w:rFonts w:hint="default" w:ascii="Consolas" w:hAnsi="Consolas" w:eastAsia="Consolas" w:cs="Consolas"/>
                <w:color w:val="008000"/>
                <w:sz w:val="16"/>
                <w:szCs w:val="16"/>
                <w:shd w:val="clear" w:fill="FFFFFF"/>
              </w:rPr>
              <w:t>"btn2"</w:t>
            </w:r>
            <w:r>
              <w:rPr>
                <w:rFonts w:hint="default" w:ascii="Consolas" w:hAnsi="Consolas" w:eastAsia="Consolas" w:cs="Consolas"/>
                <w:color w:val="000000"/>
                <w:sz w:val="16"/>
                <w:szCs w:val="16"/>
                <w:shd w:val="clear" w:fill="EFEFEF"/>
              </w:rPr>
              <w:t>&gt;&lt;</w:t>
            </w:r>
            <w:r>
              <w:rPr>
                <w:rFonts w:hint="default" w:ascii="Consolas" w:hAnsi="Consolas" w:eastAsia="Consolas" w:cs="Consolas"/>
                <w:b/>
                <w:color w:val="000080"/>
                <w:sz w:val="16"/>
                <w:szCs w:val="16"/>
                <w:shd w:val="clear" w:fill="FFFFFF"/>
              </w:rPr>
              <w:t>cite</w:t>
            </w:r>
            <w:r>
              <w:rPr>
                <w:rFonts w:hint="default" w:ascii="Consolas" w:hAnsi="Consolas" w:eastAsia="Consolas" w:cs="Consolas"/>
                <w:color w:val="000000"/>
                <w:sz w:val="16"/>
                <w:szCs w:val="16"/>
                <w:shd w:val="clear" w:fill="EFEFEF"/>
              </w:rPr>
              <w:t>&gt;</w:t>
            </w:r>
            <w:r>
              <w:rPr>
                <w:rFonts w:hint="default" w:ascii="Consolas" w:hAnsi="Consolas" w:eastAsia="Consolas" w:cs="Consolas"/>
                <w:color w:val="000000"/>
                <w:sz w:val="16"/>
                <w:szCs w:val="16"/>
                <w:shd w:val="clear" w:fill="FFFFFF"/>
              </w:rPr>
              <w:t>float</w:t>
            </w:r>
            <w:r>
              <w:rPr>
                <w:rFonts w:hint="eastAsia" w:ascii="宋体" w:hAnsi="宋体" w:eastAsia="宋体" w:cs="宋体"/>
                <w:color w:val="000000"/>
                <w:sz w:val="16"/>
                <w:szCs w:val="16"/>
                <w:shd w:val="clear" w:fill="FFFFFF"/>
              </w:rPr>
              <w:t>方法</w:t>
            </w:r>
            <w:r>
              <w:rPr>
                <w:rFonts w:hint="default" w:ascii="Consolas" w:hAnsi="Consolas" w:eastAsia="Consolas" w:cs="Consolas"/>
                <w:color w:val="000000"/>
                <w:sz w:val="16"/>
                <w:szCs w:val="16"/>
                <w:shd w:val="clear" w:fill="EFEFEF"/>
              </w:rPr>
              <w:t>&lt;/</w:t>
            </w:r>
            <w:r>
              <w:rPr>
                <w:rFonts w:hint="default" w:ascii="Consolas" w:hAnsi="Consolas" w:eastAsia="Consolas" w:cs="Consolas"/>
                <w:b/>
                <w:color w:val="000080"/>
                <w:sz w:val="16"/>
                <w:szCs w:val="16"/>
                <w:shd w:val="clear" w:fill="FFFFFF"/>
              </w:rPr>
              <w:t>cite</w:t>
            </w:r>
            <w:r>
              <w:rPr>
                <w:rFonts w:hint="default" w:ascii="Consolas" w:hAnsi="Consolas" w:eastAsia="Consolas" w:cs="Consolas"/>
                <w:color w:val="000000"/>
                <w:sz w:val="16"/>
                <w:szCs w:val="16"/>
                <w:shd w:val="clear" w:fill="EFEFEF"/>
              </w:rPr>
              <w:t>&gt;&lt;/</w:t>
            </w:r>
            <w:r>
              <w:rPr>
                <w:rFonts w:hint="default" w:ascii="Consolas" w:hAnsi="Consolas" w:eastAsia="Consolas" w:cs="Consolas"/>
                <w:b/>
                <w:color w:val="000080"/>
                <w:sz w:val="16"/>
                <w:szCs w:val="16"/>
                <w:shd w:val="clear" w:fill="FFFFFF"/>
              </w:rPr>
              <w:t>a</w:t>
            </w:r>
            <w:r>
              <w:rPr>
                <w:rFonts w:hint="default" w:ascii="Consolas" w:hAnsi="Consolas" w:eastAsia="Consolas" w:cs="Consolas"/>
                <w:color w:val="000000"/>
                <w:sz w:val="16"/>
                <w:szCs w:val="16"/>
                <w:shd w:val="clear" w:fill="EFEFE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EFEFEF"/>
              </w:rPr>
              <w:t>&lt;</w:t>
            </w:r>
            <w:r>
              <w:rPr>
                <w:rFonts w:hint="default" w:ascii="Consolas" w:hAnsi="Consolas" w:eastAsia="Consolas" w:cs="Consolas"/>
                <w:b/>
                <w:color w:val="000080"/>
                <w:sz w:val="16"/>
                <w:szCs w:val="16"/>
                <w:shd w:val="clear" w:fill="FFFFFF"/>
              </w:rPr>
              <w:t>a</w:t>
            </w:r>
            <w:r>
              <w:rPr>
                <w:rFonts w:hint="default" w:ascii="Consolas" w:hAnsi="Consolas" w:eastAsia="Consolas" w:cs="Consolas"/>
                <w:b/>
                <w:color w:val="000080"/>
                <w:sz w:val="16"/>
                <w:szCs w:val="16"/>
                <w:shd w:val="clear" w:fill="EFEFEF"/>
              </w:rPr>
              <w:t xml:space="preserve"> </w:t>
            </w:r>
            <w:r>
              <w:rPr>
                <w:rFonts w:hint="default" w:ascii="Consolas" w:hAnsi="Consolas" w:eastAsia="Consolas" w:cs="Consolas"/>
                <w:color w:val="0000FF"/>
                <w:sz w:val="16"/>
                <w:szCs w:val="16"/>
                <w:shd w:val="clear" w:fill="EFEFEF"/>
              </w:rPr>
              <w:t>href=</w:t>
            </w:r>
            <w:r>
              <w:rPr>
                <w:rFonts w:hint="default" w:ascii="Consolas" w:hAnsi="Consolas" w:eastAsia="Consolas" w:cs="Consolas"/>
                <w:color w:val="008000"/>
                <w:sz w:val="16"/>
                <w:szCs w:val="16"/>
                <w:shd w:val="clear" w:fill="FFFFFF"/>
              </w:rPr>
              <w:t>"javascript:void(0);"</w:t>
            </w:r>
            <w:r>
              <w:rPr>
                <w:rFonts w:hint="default" w:ascii="Consolas" w:hAnsi="Consolas" w:eastAsia="Consolas" w:cs="Consolas"/>
                <w:color w:val="008000"/>
                <w:sz w:val="16"/>
                <w:szCs w:val="16"/>
                <w:shd w:val="clear" w:fill="EFEFEF"/>
              </w:rPr>
              <w:t xml:space="preserve"> </w:t>
            </w:r>
            <w:r>
              <w:rPr>
                <w:rFonts w:hint="default" w:ascii="Consolas" w:hAnsi="Consolas" w:eastAsia="Consolas" w:cs="Consolas"/>
                <w:color w:val="0000FF"/>
                <w:sz w:val="16"/>
                <w:szCs w:val="16"/>
                <w:shd w:val="clear" w:fill="EFEFEF"/>
              </w:rPr>
              <w:t>class=</w:t>
            </w:r>
            <w:r>
              <w:rPr>
                <w:rFonts w:hint="default" w:ascii="Consolas" w:hAnsi="Consolas" w:eastAsia="Consolas" w:cs="Consolas"/>
                <w:color w:val="008000"/>
                <w:sz w:val="16"/>
                <w:szCs w:val="16"/>
                <w:shd w:val="clear" w:fill="FFFFFF"/>
              </w:rPr>
              <w:t>"btn2"</w:t>
            </w:r>
            <w:r>
              <w:rPr>
                <w:rFonts w:hint="default" w:ascii="Consolas" w:hAnsi="Consolas" w:eastAsia="Consolas" w:cs="Consolas"/>
                <w:color w:val="000000"/>
                <w:sz w:val="16"/>
                <w:szCs w:val="16"/>
                <w:shd w:val="clear" w:fill="EFEFEF"/>
              </w:rPr>
              <w:t>&gt;&lt;</w:t>
            </w:r>
            <w:r>
              <w:rPr>
                <w:rFonts w:hint="default" w:ascii="Consolas" w:hAnsi="Consolas" w:eastAsia="Consolas" w:cs="Consolas"/>
                <w:b/>
                <w:color w:val="000080"/>
                <w:sz w:val="16"/>
                <w:szCs w:val="16"/>
                <w:shd w:val="clear" w:fill="FFFFFF"/>
              </w:rPr>
              <w:t>cite</w:t>
            </w:r>
            <w:r>
              <w:rPr>
                <w:rFonts w:hint="default" w:ascii="Consolas" w:hAnsi="Consolas" w:eastAsia="Consolas" w:cs="Consolas"/>
                <w:color w:val="000000"/>
                <w:sz w:val="16"/>
                <w:szCs w:val="16"/>
                <w:shd w:val="clear" w:fill="EFEFEF"/>
              </w:rPr>
              <w:t>&gt;</w:t>
            </w:r>
            <w:r>
              <w:rPr>
                <w:rFonts w:hint="default" w:ascii="Consolas" w:hAnsi="Consolas" w:eastAsia="Consolas" w:cs="Consolas"/>
                <w:color w:val="000000"/>
                <w:sz w:val="16"/>
                <w:szCs w:val="16"/>
                <w:shd w:val="clear" w:fill="FFFFFF"/>
              </w:rPr>
              <w:t>float</w:t>
            </w:r>
            <w:r>
              <w:rPr>
                <w:rFonts w:hint="eastAsia" w:ascii="宋体" w:hAnsi="宋体" w:eastAsia="宋体" w:cs="宋体"/>
                <w:color w:val="000000"/>
                <w:sz w:val="16"/>
                <w:szCs w:val="16"/>
                <w:shd w:val="clear" w:fill="FFFFFF"/>
              </w:rPr>
              <w:t>方法</w:t>
            </w:r>
            <w:r>
              <w:rPr>
                <w:rFonts w:hint="default" w:ascii="Consolas" w:hAnsi="Consolas" w:eastAsia="Consolas" w:cs="Consolas"/>
                <w:color w:val="000000"/>
                <w:sz w:val="16"/>
                <w:szCs w:val="16"/>
                <w:shd w:val="clear" w:fill="EFEFEF"/>
              </w:rPr>
              <w:t>&lt;/</w:t>
            </w:r>
            <w:r>
              <w:rPr>
                <w:rFonts w:hint="default" w:ascii="Consolas" w:hAnsi="Consolas" w:eastAsia="Consolas" w:cs="Consolas"/>
                <w:b/>
                <w:color w:val="000080"/>
                <w:sz w:val="16"/>
                <w:szCs w:val="16"/>
                <w:shd w:val="clear" w:fill="FFFFFF"/>
              </w:rPr>
              <w:t>cite</w:t>
            </w:r>
            <w:r>
              <w:rPr>
                <w:rFonts w:hint="default" w:ascii="Consolas" w:hAnsi="Consolas" w:eastAsia="Consolas" w:cs="Consolas"/>
                <w:color w:val="000000"/>
                <w:sz w:val="16"/>
                <w:szCs w:val="16"/>
                <w:shd w:val="clear" w:fill="EFEFEF"/>
              </w:rPr>
              <w:t>&gt;&lt;/</w:t>
            </w:r>
            <w:r>
              <w:rPr>
                <w:rFonts w:hint="default" w:ascii="Consolas" w:hAnsi="Consolas" w:eastAsia="Consolas" w:cs="Consolas"/>
                <w:b/>
                <w:color w:val="000080"/>
                <w:sz w:val="16"/>
                <w:szCs w:val="16"/>
                <w:shd w:val="clear" w:fill="FFFFFF"/>
              </w:rPr>
              <w:t>a</w:t>
            </w:r>
            <w:r>
              <w:rPr>
                <w:rFonts w:hint="default" w:ascii="Consolas" w:hAnsi="Consolas" w:eastAsia="Consolas" w:cs="Consolas"/>
                <w:color w:val="000000"/>
                <w:sz w:val="16"/>
                <w:szCs w:val="16"/>
                <w:shd w:val="clear" w:fill="EFEFEF"/>
              </w:rPr>
              <w:t>&gt;</w:t>
            </w:r>
          </w:p>
          <w:p>
            <w:pPr>
              <w:rPr>
                <w:sz w:val="16"/>
                <w:szCs w:val="16"/>
              </w:rPr>
            </w:pPr>
            <w:r>
              <w:rPr>
                <w:sz w:val="16"/>
                <w:szCs w:val="16"/>
              </w:rPr>
              <w:drawing>
                <wp:inline distT="0" distB="0" distL="114300" distR="114300">
                  <wp:extent cx="1866900" cy="247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rcRect t="16129"/>
                          <a:stretch>
                            <a:fillRect/>
                          </a:stretch>
                        </pic:blipFill>
                        <pic:spPr>
                          <a:xfrm>
                            <a:off x="0" y="0"/>
                            <a:ext cx="1866900" cy="24765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696" w:type="dxa"/>
            <w:vMerge w:val="restart"/>
            <w:vAlign w:val="top"/>
          </w:tcPr>
          <w:p>
            <w:pPr>
              <w:pStyle w:val="27"/>
              <w:rPr>
                <w:rFonts w:hint="eastAsia"/>
                <w:lang w:val="en-US" w:eastAsia="zh-CN"/>
              </w:rPr>
            </w:pPr>
            <w:bookmarkStart w:id="22" w:name="_Toc30139"/>
            <w:r>
              <w:rPr>
                <w:rFonts w:hint="eastAsia"/>
                <w:lang w:val="en-US" w:eastAsia="zh-CN"/>
              </w:rPr>
              <w:t>关于float行为分析</w:t>
            </w:r>
            <w:bookmarkEnd w:id="22"/>
          </w:p>
        </w:tc>
        <w:tc>
          <w:tcPr>
            <w:tcW w:w="9164" w:type="dxa"/>
            <w:gridSpan w:val="3"/>
            <w:vAlign w:val="top"/>
          </w:tcPr>
          <w:p>
            <w:pPr>
              <w:pStyle w:val="15"/>
              <w:keepNext w:val="0"/>
              <w:keepLines w:val="0"/>
              <w:widowControl/>
              <w:suppressLineNumbers w:val="0"/>
              <w:shd w:val="clear" w:fill="FFFFFF"/>
              <w:rPr>
                <w:sz w:val="16"/>
                <w:szCs w:val="16"/>
              </w:rPr>
            </w:pPr>
            <w:r>
              <w:rPr>
                <w:rFonts w:hint="default" w:ascii="Consolas" w:hAnsi="Consolas" w:eastAsia="Consolas" w:cs="Consolas"/>
                <w:color w:val="000000"/>
                <w:sz w:val="16"/>
                <w:szCs w:val="16"/>
                <w:shd w:val="clear" w:fill="EFEFE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b/>
                <w:color w:val="000080"/>
                <w:sz w:val="16"/>
                <w:szCs w:val="16"/>
                <w:shd w:val="clear" w:fill="EFEFEF"/>
              </w:rPr>
              <w:t xml:space="preserve"> </w:t>
            </w:r>
            <w:r>
              <w:rPr>
                <w:rFonts w:hint="default" w:ascii="Consolas" w:hAnsi="Consolas" w:eastAsia="Consolas" w:cs="Consolas"/>
                <w:color w:val="0000FF"/>
                <w:sz w:val="16"/>
                <w:szCs w:val="16"/>
                <w:shd w:val="clear" w:fill="EFEFEF"/>
              </w:rPr>
              <w:t>style=</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EFEFE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jian dan wen ben </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 xml:space="preserve">1 </w:t>
            </w:r>
            <w:r>
              <w:rPr>
                <w:rFonts w:hint="default" w:ascii="Consolas" w:hAnsi="Consolas" w:eastAsia="Consolas" w:cs="Consolas"/>
                <w:color w:val="000000"/>
                <w:sz w:val="16"/>
                <w:szCs w:val="16"/>
                <w:shd w:val="clear" w:fill="EFEFEF"/>
              </w:rPr>
              <w:t>&lt;</w:t>
            </w:r>
            <w:r>
              <w:rPr>
                <w:rFonts w:hint="default" w:ascii="Consolas" w:hAnsi="Consolas" w:eastAsia="Consolas" w:cs="Consolas"/>
                <w:b/>
                <w:color w:val="000080"/>
                <w:sz w:val="16"/>
                <w:szCs w:val="16"/>
                <w:shd w:val="clear" w:fill="FFFFFF"/>
              </w:rPr>
              <w:t>img</w:t>
            </w:r>
            <w:r>
              <w:rPr>
                <w:rFonts w:hint="default" w:ascii="Consolas" w:hAnsi="Consolas" w:eastAsia="Consolas" w:cs="Consolas"/>
                <w:b/>
                <w:color w:val="000080"/>
                <w:sz w:val="16"/>
                <w:szCs w:val="16"/>
                <w:shd w:val="clear" w:fill="EFEFEF"/>
              </w:rPr>
              <w:t xml:space="preserve">  </w:t>
            </w:r>
            <w:r>
              <w:rPr>
                <w:rFonts w:hint="default" w:ascii="Consolas" w:hAnsi="Consolas" w:eastAsia="Consolas" w:cs="Consolas"/>
                <w:color w:val="0000FF"/>
                <w:sz w:val="16"/>
                <w:szCs w:val="16"/>
                <w:shd w:val="clear" w:fill="EFEFEF"/>
              </w:rPr>
              <w:t>style=</w:t>
            </w:r>
            <w:r>
              <w:rPr>
                <w:rFonts w:hint="default" w:ascii="Consolas" w:hAnsi="Consolas" w:eastAsia="Consolas" w:cs="Consolas"/>
                <w:color w:val="008000"/>
                <w:sz w:val="16"/>
                <w:szCs w:val="16"/>
                <w:shd w:val="clear" w:fill="FFFFFF"/>
              </w:rPr>
              <w:t>""</w:t>
            </w:r>
            <w:r>
              <w:rPr>
                <w:rFonts w:hint="default" w:ascii="Consolas" w:hAnsi="Consolas" w:eastAsia="Consolas" w:cs="Consolas"/>
                <w:color w:val="008000"/>
                <w:sz w:val="16"/>
                <w:szCs w:val="16"/>
                <w:shd w:val="clear" w:fill="EFEFEF"/>
              </w:rPr>
              <w:t xml:space="preserve"> </w:t>
            </w:r>
            <w:r>
              <w:rPr>
                <w:rFonts w:hint="default" w:ascii="Consolas" w:hAnsi="Consolas" w:eastAsia="Consolas" w:cs="Consolas"/>
                <w:color w:val="0000FF"/>
                <w:sz w:val="16"/>
                <w:szCs w:val="16"/>
                <w:shd w:val="clear" w:fill="EFEFEF"/>
              </w:rPr>
              <w:t>src=</w:t>
            </w:r>
            <w:r>
              <w:rPr>
                <w:rFonts w:hint="default" w:ascii="Consolas" w:hAnsi="Consolas" w:eastAsia="Consolas" w:cs="Consolas"/>
                <w:color w:val="008000"/>
                <w:sz w:val="16"/>
                <w:szCs w:val="16"/>
                <w:shd w:val="clear" w:fill="FFFFFF"/>
              </w:rPr>
              <w:t>"images/</w:t>
            </w:r>
            <w:r>
              <w:rPr>
                <w:rFonts w:hint="eastAsia" w:ascii="Consolas" w:hAnsi="Consolas" w:eastAsia="宋体" w:cs="Consolas"/>
                <w:color w:val="008000"/>
                <w:sz w:val="16"/>
                <w:szCs w:val="16"/>
                <w:shd w:val="clear" w:fill="FFFFFF"/>
                <w:lang w:eastAsia="zh-CN"/>
              </w:rPr>
              <w:t>ttt</w:t>
            </w:r>
            <w:r>
              <w:rPr>
                <w:rFonts w:hint="default" w:ascii="Consolas" w:hAnsi="Consolas" w:eastAsia="Consolas" w:cs="Consolas"/>
                <w:color w:val="008000"/>
                <w:sz w:val="16"/>
                <w:szCs w:val="16"/>
                <w:shd w:val="clear" w:fill="FFFFFF"/>
              </w:rPr>
              <w:t>.jpg"</w:t>
            </w:r>
            <w:r>
              <w:rPr>
                <w:rFonts w:hint="default" w:ascii="Consolas" w:hAnsi="Consolas" w:eastAsia="Consolas" w:cs="Consolas"/>
                <w:color w:val="008000"/>
                <w:sz w:val="16"/>
                <w:szCs w:val="16"/>
                <w:shd w:val="clear" w:fill="EFEFEF"/>
              </w:rPr>
              <w:t xml:space="preserve"> </w:t>
            </w:r>
            <w:r>
              <w:rPr>
                <w:rFonts w:hint="default" w:ascii="Consolas" w:hAnsi="Consolas" w:eastAsia="Consolas" w:cs="Consolas"/>
                <w:color w:val="0000FF"/>
                <w:sz w:val="16"/>
                <w:szCs w:val="16"/>
                <w:shd w:val="clear" w:fill="EFEFEF"/>
              </w:rPr>
              <w:t>alt=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EFEFEF"/>
              </w:rPr>
              <w:t>/&gt;</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2</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EFEFEF"/>
              </w:rPr>
              <w:t>&lt;</w:t>
            </w:r>
            <w:r>
              <w:rPr>
                <w:rFonts w:hint="default" w:ascii="Consolas" w:hAnsi="Consolas" w:eastAsia="Consolas" w:cs="Consolas"/>
                <w:b/>
                <w:color w:val="000080"/>
                <w:sz w:val="16"/>
                <w:szCs w:val="16"/>
                <w:shd w:val="clear" w:fill="FFFFFF"/>
              </w:rPr>
              <w:t>br</w:t>
            </w:r>
            <w:r>
              <w:rPr>
                <w:rFonts w:hint="default" w:ascii="Consolas" w:hAnsi="Consolas" w:eastAsia="Consolas" w:cs="Consolas"/>
                <w:color w:val="000000"/>
                <w:sz w:val="16"/>
                <w:szCs w:val="16"/>
                <w:shd w:val="clear" w:fill="EFEFE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 xml:space="preserve">3 </w:t>
            </w:r>
            <w:r>
              <w:rPr>
                <w:rFonts w:hint="default" w:ascii="Consolas" w:hAnsi="Consolas" w:eastAsia="Consolas" w:cs="Consolas"/>
                <w:color w:val="000000"/>
                <w:sz w:val="16"/>
                <w:szCs w:val="16"/>
                <w:shd w:val="clear" w:fill="EFEFEF"/>
              </w:rPr>
              <w:t>&lt;</w:t>
            </w:r>
            <w:r>
              <w:rPr>
                <w:rFonts w:hint="default" w:ascii="Consolas" w:hAnsi="Consolas" w:eastAsia="Consolas" w:cs="Consolas"/>
                <w:b/>
                <w:color w:val="000080"/>
                <w:sz w:val="16"/>
                <w:szCs w:val="16"/>
                <w:shd w:val="clear" w:fill="FFFFFF"/>
              </w:rPr>
              <w:t>img</w:t>
            </w:r>
            <w:r>
              <w:rPr>
                <w:rFonts w:hint="default" w:ascii="Consolas" w:hAnsi="Consolas" w:eastAsia="Consolas" w:cs="Consolas"/>
                <w:b/>
                <w:color w:val="000080"/>
                <w:sz w:val="16"/>
                <w:szCs w:val="16"/>
                <w:shd w:val="clear" w:fill="EFEFEF"/>
              </w:rPr>
              <w:t xml:space="preserve"> </w:t>
            </w:r>
            <w:r>
              <w:rPr>
                <w:rFonts w:hint="default" w:ascii="Consolas" w:hAnsi="Consolas" w:eastAsia="Consolas" w:cs="Consolas"/>
                <w:color w:val="0000FF"/>
                <w:sz w:val="16"/>
                <w:szCs w:val="16"/>
                <w:shd w:val="clear" w:fill="EFEFEF"/>
              </w:rPr>
              <w:t>src=</w:t>
            </w:r>
            <w:r>
              <w:rPr>
                <w:rFonts w:hint="default" w:ascii="Consolas" w:hAnsi="Consolas" w:eastAsia="Consolas" w:cs="Consolas"/>
                <w:color w:val="008000"/>
                <w:sz w:val="16"/>
                <w:szCs w:val="16"/>
                <w:shd w:val="clear" w:fill="FFFFFF"/>
              </w:rPr>
              <w:t>"images/</w:t>
            </w:r>
            <w:r>
              <w:rPr>
                <w:rFonts w:hint="eastAsia" w:ascii="Consolas" w:hAnsi="Consolas" w:eastAsia="宋体" w:cs="Consolas"/>
                <w:color w:val="008000"/>
                <w:sz w:val="16"/>
                <w:szCs w:val="16"/>
                <w:shd w:val="clear" w:fill="FFFFFF"/>
                <w:lang w:eastAsia="zh-CN"/>
              </w:rPr>
              <w:t>ttt</w:t>
            </w:r>
            <w:r>
              <w:rPr>
                <w:rFonts w:hint="default" w:ascii="Consolas" w:hAnsi="Consolas" w:eastAsia="Consolas" w:cs="Consolas"/>
                <w:color w:val="008000"/>
                <w:sz w:val="16"/>
                <w:szCs w:val="16"/>
                <w:shd w:val="clear" w:fill="FFFFFF"/>
              </w:rPr>
              <w:t>.jpg"</w:t>
            </w:r>
            <w:r>
              <w:rPr>
                <w:rFonts w:hint="default" w:ascii="Consolas" w:hAnsi="Consolas" w:eastAsia="Consolas" w:cs="Consolas"/>
                <w:color w:val="008000"/>
                <w:sz w:val="16"/>
                <w:szCs w:val="16"/>
                <w:shd w:val="clear" w:fill="EFEFEF"/>
              </w:rPr>
              <w:t xml:space="preserve"> </w:t>
            </w:r>
            <w:r>
              <w:rPr>
                <w:rFonts w:hint="default" w:ascii="Consolas" w:hAnsi="Consolas" w:eastAsia="Consolas" w:cs="Consolas"/>
                <w:color w:val="0000FF"/>
                <w:sz w:val="16"/>
                <w:szCs w:val="16"/>
                <w:shd w:val="clear" w:fill="EFEFEF"/>
              </w:rPr>
              <w:t>alt=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EFEFEF"/>
              </w:rPr>
              <w:t>/&gt;</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4</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EFEFE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EFEFEF"/>
              </w:rPr>
              <w:t>&gt;</w:t>
            </w:r>
          </w:p>
          <w:p>
            <w:pPr>
              <w:ind w:firstLine="0" w:firstLineChars="0"/>
              <w:rPr>
                <w:sz w:val="16"/>
                <w:szCs w:val="16"/>
              </w:rPr>
            </w:pPr>
            <w:r>
              <w:rPr>
                <w:sz w:val="16"/>
                <w:szCs w:val="16"/>
              </w:rPr>
              <w:drawing>
                <wp:inline distT="0" distB="0" distL="114300" distR="114300">
                  <wp:extent cx="5562600" cy="3013075"/>
                  <wp:effectExtent l="0" t="0" r="0" b="15875"/>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pic:cNvPicPr>
                        </pic:nvPicPr>
                        <pic:blipFill>
                          <a:blip r:embed="rId21"/>
                          <a:stretch>
                            <a:fillRect/>
                          </a:stretch>
                        </pic:blipFill>
                        <pic:spPr>
                          <a:xfrm>
                            <a:off x="0" y="0"/>
                            <a:ext cx="5562600" cy="301307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696" w:type="dxa"/>
            <w:vMerge w:val="continue"/>
            <w:vAlign w:val="top"/>
          </w:tcPr>
          <w:p>
            <w:pPr>
              <w:rPr>
                <w:rFonts w:hint="eastAsia"/>
                <w:lang w:val="en-US" w:eastAsia="zh-CN"/>
              </w:rPr>
            </w:pPr>
          </w:p>
        </w:tc>
        <w:tc>
          <w:tcPr>
            <w:tcW w:w="4799" w:type="dxa"/>
            <w:gridSpan w:val="2"/>
            <w:vAlign w:val="top"/>
          </w:tcPr>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style=</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1&lt;/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 xml:space="preserve">""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"images/ttt.jpg"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2&lt;/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br</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3&lt;/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"images/ttt.jpg"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4&lt;/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p>
            <w:pPr>
              <w:rPr>
                <w:sz w:val="16"/>
                <w:szCs w:val="16"/>
              </w:rPr>
            </w:pPr>
          </w:p>
        </w:tc>
        <w:tc>
          <w:tcPr>
            <w:tcW w:w="4365" w:type="dxa"/>
            <w:vAlign w:val="top"/>
          </w:tcPr>
          <w:p>
            <w:r>
              <w:drawing>
                <wp:inline distT="0" distB="0" distL="114300" distR="114300">
                  <wp:extent cx="2113915" cy="2439035"/>
                  <wp:effectExtent l="0" t="0" r="635" b="18415"/>
                  <wp:docPr id="1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2"/>
                          <pic:cNvPicPr>
                            <a:picLocks noChangeAspect="1"/>
                          </pic:cNvPicPr>
                        </pic:nvPicPr>
                        <pic:blipFill>
                          <a:blip r:embed="rId22"/>
                          <a:stretch>
                            <a:fillRect/>
                          </a:stretch>
                        </pic:blipFill>
                        <pic:spPr>
                          <a:xfrm>
                            <a:off x="0" y="0"/>
                            <a:ext cx="2113915" cy="243903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696" w:type="dxa"/>
            <w:vMerge w:val="continue"/>
            <w:vAlign w:val="top"/>
          </w:tcPr>
          <w:p>
            <w:pPr>
              <w:rPr>
                <w:rFonts w:hint="eastAsia"/>
                <w:lang w:val="en-US" w:eastAsia="zh-CN"/>
              </w:rPr>
            </w:pPr>
          </w:p>
        </w:tc>
        <w:tc>
          <w:tcPr>
            <w:tcW w:w="4799" w:type="dxa"/>
            <w:gridSpan w:val="2"/>
            <w:vAlign w:val="top"/>
          </w:tcPr>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style=</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1&lt;/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 xml:space="preserve">"fl"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"images/2.jpg"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2&lt;/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br</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3&lt;/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"images/ttt.jpg"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4&lt;/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p>
            <w:pPr>
              <w:rPr>
                <w:sz w:val="16"/>
                <w:szCs w:val="16"/>
              </w:rPr>
            </w:pPr>
          </w:p>
        </w:tc>
        <w:tc>
          <w:tcPr>
            <w:tcW w:w="4365" w:type="dxa"/>
            <w:vAlign w:val="top"/>
          </w:tcPr>
          <w:p>
            <w:r>
              <w:drawing>
                <wp:inline distT="0" distB="0" distL="114300" distR="114300">
                  <wp:extent cx="2632075" cy="1697355"/>
                  <wp:effectExtent l="0" t="0" r="15875" b="17145"/>
                  <wp:docPr id="1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1"/>
                          <pic:cNvPicPr>
                            <a:picLocks noChangeAspect="1"/>
                          </pic:cNvPicPr>
                        </pic:nvPicPr>
                        <pic:blipFill>
                          <a:blip r:embed="rId23"/>
                          <a:stretch>
                            <a:fillRect/>
                          </a:stretch>
                        </pic:blipFill>
                        <pic:spPr>
                          <a:xfrm>
                            <a:off x="0" y="0"/>
                            <a:ext cx="2632075" cy="169735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696" w:type="dxa"/>
            <w:vAlign w:val="top"/>
          </w:tcPr>
          <w:p>
            <w:pPr>
              <w:rPr>
                <w:rFonts w:hint="eastAsia"/>
                <w:lang w:val="en-US" w:eastAsia="zh-CN"/>
              </w:rPr>
            </w:pPr>
          </w:p>
        </w:tc>
        <w:tc>
          <w:tcPr>
            <w:tcW w:w="4799" w:type="dxa"/>
            <w:gridSpan w:val="2"/>
            <w:vAlign w:val="top"/>
          </w:tcPr>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1&lt;/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 xml:space="preserve">"fl"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"images/ttt.jpg"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2&lt;/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3&lt;/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p>
          <w:p>
            <w:pPr>
              <w:ind w:firstLine="0" w:firstLineChars="0"/>
              <w:rPr>
                <w:sz w:val="16"/>
                <w:szCs w:val="16"/>
              </w:rPr>
            </w:pPr>
          </w:p>
        </w:tc>
        <w:tc>
          <w:tcPr>
            <w:tcW w:w="4365" w:type="dxa"/>
            <w:vAlign w:val="top"/>
          </w:tcPr>
          <w:p>
            <w:pPr>
              <w:ind w:firstLine="0" w:firstLineChars="0"/>
            </w:pPr>
            <w:r>
              <w:drawing>
                <wp:inline distT="0" distB="0" distL="114300" distR="114300">
                  <wp:extent cx="2028825" cy="1200150"/>
                  <wp:effectExtent l="0" t="0" r="9525" b="0"/>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7"/>
                          <pic:cNvPicPr>
                            <a:picLocks noChangeAspect="1"/>
                          </pic:cNvPicPr>
                        </pic:nvPicPr>
                        <pic:blipFill>
                          <a:blip r:embed="rId24"/>
                          <a:stretch>
                            <a:fillRect/>
                          </a:stretch>
                        </pic:blipFill>
                        <pic:spPr>
                          <a:xfrm>
                            <a:off x="0" y="0"/>
                            <a:ext cx="2028825" cy="120015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696" w:type="dxa"/>
            <w:vMerge w:val="restart"/>
            <w:vAlign w:val="top"/>
          </w:tcPr>
          <w:p>
            <w:pPr>
              <w:rPr>
                <w:rFonts w:hint="eastAsia"/>
                <w:lang w:val="en-US" w:eastAsia="zh-CN"/>
              </w:rPr>
            </w:pPr>
          </w:p>
        </w:tc>
        <w:tc>
          <w:tcPr>
            <w:tcW w:w="4799" w:type="dxa"/>
            <w:gridSpan w:val="2"/>
            <w:vAlign w:val="top"/>
          </w:tcPr>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1&lt;/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 xml:space="preserve">"fl"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"images/ttt.jpg"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2&lt;/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br</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3&lt;/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"images/ttt.jpg"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4&lt;/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p>
          <w:p>
            <w:pPr>
              <w:ind w:firstLine="0" w:firstLineChars="0"/>
              <w:rPr>
                <w:sz w:val="16"/>
                <w:szCs w:val="16"/>
              </w:rPr>
            </w:pPr>
          </w:p>
        </w:tc>
        <w:tc>
          <w:tcPr>
            <w:tcW w:w="4365" w:type="dxa"/>
            <w:vAlign w:val="top"/>
          </w:tcPr>
          <w:p>
            <w:pPr>
              <w:ind w:firstLine="0" w:firstLineChars="0"/>
            </w:pPr>
            <w:r>
              <w:drawing>
                <wp:inline distT="0" distB="0" distL="114300" distR="114300">
                  <wp:extent cx="2514600" cy="1200150"/>
                  <wp:effectExtent l="0" t="0" r="0" b="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25"/>
                          <a:stretch>
                            <a:fillRect/>
                          </a:stretch>
                        </pic:blipFill>
                        <pic:spPr>
                          <a:xfrm>
                            <a:off x="0" y="0"/>
                            <a:ext cx="2514600" cy="120015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696" w:type="dxa"/>
            <w:vMerge w:val="continue"/>
            <w:vAlign w:val="top"/>
          </w:tcPr>
          <w:p>
            <w:pPr>
              <w:rPr>
                <w:rFonts w:hint="eastAsia"/>
                <w:lang w:val="en-US" w:eastAsia="zh-CN"/>
              </w:rPr>
            </w:pPr>
          </w:p>
        </w:tc>
        <w:tc>
          <w:tcPr>
            <w:tcW w:w="4799" w:type="dxa"/>
            <w:gridSpan w:val="2"/>
            <w:vAlign w:val="top"/>
          </w:tcPr>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style=</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 xml:space="preserve">width: </w:t>
            </w:r>
            <w:r>
              <w:rPr>
                <w:rFonts w:hint="default" w:ascii="Consolas" w:hAnsi="Consolas" w:eastAsia="Consolas" w:cs="Consolas"/>
                <w:color w:val="00002A"/>
                <w:sz w:val="16"/>
                <w:szCs w:val="16"/>
                <w:shd w:val="clear" w:fill="FFFFFF"/>
              </w:rPr>
              <w:t>300px</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 xml:space="preserve">1 </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 xml:space="preserve">1 </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 xml:space="preserve">1 </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1&lt;/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style=</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 xml:space="preserve">float: </w:t>
            </w:r>
            <w:r>
              <w:rPr>
                <w:rFonts w:hint="default" w:ascii="Consolas" w:hAnsi="Consolas" w:eastAsia="Consolas" w:cs="Consolas"/>
                <w:color w:val="00002A"/>
                <w:sz w:val="16"/>
                <w:szCs w:val="16"/>
                <w:shd w:val="clear" w:fill="FFFFFF"/>
              </w:rPr>
              <w:t>left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8000"/>
                <w:sz w:val="16"/>
                <w:szCs w:val="16"/>
                <w:shd w:val="clear" w:fill="FFFFFF"/>
              </w:rPr>
              <w:t xml:space="preserve">"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"images/ttt.jpg"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文本</w:t>
            </w:r>
            <w:r>
              <w:rPr>
                <w:rFonts w:hint="default" w:ascii="Consolas" w:hAnsi="Consolas" w:eastAsia="Consolas" w:cs="Consolas"/>
                <w:color w:val="000000"/>
                <w:sz w:val="16"/>
                <w:szCs w:val="16"/>
                <w:shd w:val="clear" w:fill="FFFFFF"/>
              </w:rPr>
              <w:t>2&lt;/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无上甚深微妙法、 百千万劫难遭遇、 我今见闻得受持、 愿解如来真实义、</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p>
            <w:pPr>
              <w:rPr>
                <w:sz w:val="16"/>
                <w:szCs w:val="16"/>
              </w:rPr>
            </w:pPr>
          </w:p>
        </w:tc>
        <w:tc>
          <w:tcPr>
            <w:tcW w:w="4365" w:type="dxa"/>
            <w:vAlign w:val="top"/>
          </w:tcPr>
          <w:p>
            <w:r>
              <w:drawing>
                <wp:inline distT="0" distB="0" distL="114300" distR="114300">
                  <wp:extent cx="2200275" cy="1200150"/>
                  <wp:effectExtent l="0" t="0" r="9525" b="0"/>
                  <wp:docPr id="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8"/>
                          <pic:cNvPicPr>
                            <a:picLocks noChangeAspect="1"/>
                          </pic:cNvPicPr>
                        </pic:nvPicPr>
                        <pic:blipFill>
                          <a:blip r:embed="rId26"/>
                          <a:stretch>
                            <a:fillRect/>
                          </a:stretch>
                        </pic:blipFill>
                        <pic:spPr>
                          <a:xfrm>
                            <a:off x="0" y="0"/>
                            <a:ext cx="2200275" cy="120015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696" w:type="dxa"/>
            <w:vMerge w:val="restart"/>
            <w:vAlign w:val="top"/>
          </w:tcPr>
          <w:p>
            <w:pPr>
              <w:pStyle w:val="27"/>
              <w:rPr>
                <w:rFonts w:hint="eastAsia"/>
                <w:lang w:val="en-US" w:eastAsia="zh-CN"/>
              </w:rPr>
            </w:pPr>
            <w:bookmarkStart w:id="23" w:name="_Toc27435"/>
            <w:bookmarkStart w:id="24" w:name="_Toc7583"/>
            <w:r>
              <w:rPr>
                <w:rFonts w:hint="eastAsia"/>
                <w:lang w:val="en-US" w:eastAsia="zh-CN"/>
              </w:rPr>
              <w:t>float其他现象：</w:t>
            </w:r>
            <w:bookmarkEnd w:id="23"/>
            <w:bookmarkEnd w:id="24"/>
          </w:p>
        </w:tc>
        <w:tc>
          <w:tcPr>
            <w:tcW w:w="9164" w:type="dxa"/>
            <w:gridSpan w:val="3"/>
            <w:vAlign w:val="top"/>
          </w:tcPr>
          <w:p>
            <w:pPr>
              <w:pStyle w:val="28"/>
              <w:rPr>
                <w:rFonts w:hint="eastAsia"/>
                <w:lang w:val="en-US" w:eastAsia="zh-CN"/>
              </w:rPr>
            </w:pPr>
            <w:r>
              <w:rPr>
                <w:rFonts w:hint="eastAsia"/>
                <w:lang w:val="en-US" w:eastAsia="zh-CN"/>
              </w:rPr>
              <w:t xml:space="preserve">=== </w:t>
            </w:r>
          </w:p>
          <w:p>
            <w:pPr>
              <w:pStyle w:val="28"/>
              <w:rPr>
                <w:rFonts w:hint="eastAsia"/>
                <w:lang w:val="en-US" w:eastAsia="zh-CN"/>
              </w:rPr>
            </w:pPr>
            <w:r>
              <w:rPr>
                <w:rFonts w:hint="eastAsia"/>
                <w:lang w:val="en-US" w:eastAsia="zh-CN"/>
              </w:rPr>
              <w:t>关于在line中的inline[inline、inline-block]元素使用float：</w:t>
            </w:r>
          </w:p>
          <w:p>
            <w:pPr>
              <w:pStyle w:val="28"/>
              <w:rPr>
                <w:rFonts w:hint="eastAsia"/>
                <w:lang w:val="en-US" w:eastAsia="zh-CN"/>
              </w:rPr>
            </w:pPr>
            <w:r>
              <w:rPr>
                <w:rFonts w:hint="eastAsia"/>
                <w:lang w:val="en-US" w:eastAsia="zh-CN"/>
              </w:rPr>
              <w:t>&gt; 用意：一个line元素中的存在几个inline元素，将其中标注"float:left;"的元素中排到最前面；是横向；</w:t>
            </w:r>
          </w:p>
          <w:p>
            <w:pPr>
              <w:pStyle w:val="28"/>
            </w:pPr>
            <w:r>
              <w:rPr>
                <w:rFonts w:hint="eastAsia"/>
                <w:lang w:val="en-US" w:eastAsia="zh-CN"/>
              </w:rPr>
              <w:t>&gt; 注意：如果一行最多只能存在一个inline元素，那么float将无意义（如下）（当第一个span与img在一行中不能一起显示时，floa img的前移特性将无效）（float是相对于一行中的前元素而言的）；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696" w:type="dxa"/>
            <w:vMerge w:val="continue"/>
            <w:vAlign w:val="top"/>
          </w:tcPr>
          <w:p>
            <w:pPr>
              <w:rPr>
                <w:rFonts w:hint="eastAsia"/>
                <w:lang w:val="en-US" w:eastAsia="zh-CN"/>
              </w:rPr>
            </w:pPr>
          </w:p>
        </w:tc>
        <w:tc>
          <w:tcPr>
            <w:tcW w:w="4217" w:type="dxa"/>
            <w:vAlign w:val="top"/>
          </w:tcPr>
          <w:p>
            <w:pPr>
              <w:pStyle w:val="15"/>
              <w:keepNext w:val="0"/>
              <w:keepLines w:val="0"/>
              <w:widowControl/>
              <w:suppressLineNumbers w:val="0"/>
              <w:shd w:val="clear" w:fill="FFFFFF"/>
              <w:rPr>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style=</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 xml:space="preserve">width: </w:t>
            </w:r>
            <w:r>
              <w:rPr>
                <w:rFonts w:hint="default" w:ascii="Consolas" w:hAnsi="Consolas" w:eastAsia="Consolas" w:cs="Consolas"/>
                <w:color w:val="00002A"/>
                <w:sz w:val="16"/>
                <w:szCs w:val="16"/>
                <w:shd w:val="clear" w:fill="FFFFFF"/>
              </w:rPr>
              <w:t>600px</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eastAsia" w:ascii="宋体" w:hAnsi="宋体" w:eastAsia="宋体" w:cs="宋体"/>
                <w:color w:val="000000"/>
                <w:sz w:val="16"/>
                <w:szCs w:val="16"/>
                <w:shd w:val="clear" w:fill="FFFFFF"/>
              </w:rPr>
              <w:t xml:space="preserve">文 本 </w:t>
            </w:r>
            <w:r>
              <w:rPr>
                <w:rFonts w:hint="default" w:ascii="Consolas" w:hAnsi="Consolas" w:eastAsia="Consolas" w:cs="Consolas"/>
                <w:color w:val="000000"/>
                <w:sz w:val="16"/>
                <w:szCs w:val="16"/>
                <w:shd w:val="clear" w:fill="FFFFFF"/>
              </w:rPr>
              <w:t xml:space="preserve">1 </w:t>
            </w:r>
            <w:r>
              <w:rPr>
                <w:rFonts w:hint="eastAsia" w:ascii="宋体" w:hAnsi="宋体" w:eastAsia="宋体" w:cs="宋体"/>
                <w:color w:val="000000"/>
                <w:sz w:val="16"/>
                <w:szCs w:val="16"/>
                <w:shd w:val="clear" w:fill="FFFFFF"/>
              </w:rPr>
              <w:t xml:space="preserve">文 本 </w:t>
            </w:r>
            <w:r>
              <w:rPr>
                <w:rFonts w:hint="default" w:ascii="Consolas" w:hAnsi="Consolas" w:eastAsia="Consolas" w:cs="Consolas"/>
                <w:color w:val="000000"/>
                <w:sz w:val="16"/>
                <w:szCs w:val="16"/>
                <w:shd w:val="clear" w:fill="FFFFFF"/>
              </w:rPr>
              <w:t xml:space="preserve">1 </w:t>
            </w:r>
            <w:r>
              <w:rPr>
                <w:rFonts w:hint="eastAsia" w:ascii="宋体" w:hAnsi="宋体" w:eastAsia="宋体" w:cs="宋体"/>
                <w:color w:val="000000"/>
                <w:sz w:val="16"/>
                <w:szCs w:val="16"/>
                <w:shd w:val="clear" w:fill="FFFFFF"/>
              </w:rPr>
              <w:t xml:space="preserve">文 本 </w:t>
            </w:r>
            <w:r>
              <w:rPr>
                <w:rFonts w:hint="default" w:ascii="Consolas" w:hAnsi="Consolas" w:eastAsia="Consolas" w:cs="Consolas"/>
                <w:color w:val="000000"/>
                <w:sz w:val="16"/>
                <w:szCs w:val="16"/>
                <w:shd w:val="clear" w:fill="FFFFFF"/>
              </w:rPr>
              <w:t>1</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style=</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 xml:space="preserve">float: </w:t>
            </w:r>
            <w:r>
              <w:rPr>
                <w:rFonts w:hint="default" w:ascii="Consolas" w:hAnsi="Consolas" w:eastAsia="Consolas" w:cs="Consolas"/>
                <w:color w:val="00002A"/>
                <w:sz w:val="16"/>
                <w:szCs w:val="16"/>
                <w:shd w:val="clear" w:fill="FFFFFF"/>
              </w:rPr>
              <w:t>left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8000"/>
                <w:sz w:val="16"/>
                <w:szCs w:val="16"/>
                <w:shd w:val="clear" w:fill="FFFFFF"/>
              </w:rPr>
              <w:t xml:space="preserve">"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"images/ttt.jpg"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eastAsia" w:ascii="宋体" w:hAnsi="宋体" w:eastAsia="宋体" w:cs="宋体"/>
                <w:color w:val="000000"/>
                <w:sz w:val="16"/>
                <w:szCs w:val="16"/>
                <w:shd w:val="clear" w:fill="FFFFFF"/>
              </w:rPr>
              <w:t xml:space="preserve">文 本 </w:t>
            </w:r>
            <w:r>
              <w:rPr>
                <w:rFonts w:hint="default" w:ascii="Consolas" w:hAnsi="Consolas" w:eastAsia="Consolas" w:cs="Consolas"/>
                <w:color w:val="000000"/>
                <w:sz w:val="16"/>
                <w:szCs w:val="16"/>
                <w:shd w:val="clear" w:fill="FFFFFF"/>
              </w:rPr>
              <w:t xml:space="preserve">2 </w:t>
            </w:r>
            <w:r>
              <w:rPr>
                <w:rFonts w:hint="eastAsia" w:ascii="宋体" w:hAnsi="宋体" w:eastAsia="宋体" w:cs="宋体"/>
                <w:color w:val="000000"/>
                <w:sz w:val="16"/>
                <w:szCs w:val="16"/>
                <w:shd w:val="clear" w:fill="FFFFFF"/>
              </w:rPr>
              <w:t xml:space="preserve">文 本 </w:t>
            </w:r>
            <w:r>
              <w:rPr>
                <w:rFonts w:hint="default" w:ascii="Consolas" w:hAnsi="Consolas" w:eastAsia="Consolas" w:cs="Consolas"/>
                <w:color w:val="000000"/>
                <w:sz w:val="16"/>
                <w:szCs w:val="16"/>
                <w:shd w:val="clear" w:fill="FFFFFF"/>
              </w:rPr>
              <w:t xml:space="preserve">2 </w:t>
            </w:r>
            <w:r>
              <w:rPr>
                <w:rFonts w:hint="eastAsia" w:ascii="宋体" w:hAnsi="宋体" w:eastAsia="宋体" w:cs="宋体"/>
                <w:color w:val="000000"/>
                <w:sz w:val="16"/>
                <w:szCs w:val="16"/>
                <w:shd w:val="clear" w:fill="FFFFFF"/>
              </w:rPr>
              <w:t xml:space="preserve">文 本 </w:t>
            </w:r>
            <w:r>
              <w:rPr>
                <w:rFonts w:hint="default" w:ascii="Consolas" w:hAnsi="Consolas" w:eastAsia="Consolas" w:cs="Consolas"/>
                <w:color w:val="000000"/>
                <w:sz w:val="16"/>
                <w:szCs w:val="16"/>
                <w:shd w:val="clear" w:fill="FFFFFF"/>
              </w:rPr>
              <w:t>2</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tc>
        <w:tc>
          <w:tcPr>
            <w:tcW w:w="4947" w:type="dxa"/>
            <w:gridSpan w:val="2"/>
            <w:vAlign w:val="top"/>
          </w:tcPr>
          <w:p>
            <w:pPr>
              <w:ind w:firstLine="0" w:firstLineChars="0"/>
            </w:pPr>
            <w:r>
              <w:rPr>
                <w:rFonts w:hint="eastAsia"/>
                <w:sz w:val="16"/>
                <w:szCs w:val="16"/>
                <w:lang w:val="en-US" w:eastAsia="zh-CN"/>
              </w:rPr>
              <w:t>当外层div的宽度逐渐变小时：</w:t>
            </w:r>
          </w:p>
          <w:p>
            <w:pPr>
              <w:ind w:firstLine="0" w:firstLineChars="0"/>
            </w:pPr>
            <w:r>
              <w:drawing>
                <wp:inline distT="0" distB="0" distL="114300" distR="114300">
                  <wp:extent cx="3001010" cy="935355"/>
                  <wp:effectExtent l="0" t="0" r="8890" b="17145"/>
                  <wp:docPr id="1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5"/>
                          <pic:cNvPicPr>
                            <a:picLocks noChangeAspect="1"/>
                          </pic:cNvPicPr>
                        </pic:nvPicPr>
                        <pic:blipFill>
                          <a:blip r:embed="rId27"/>
                          <a:stretch>
                            <a:fillRect/>
                          </a:stretch>
                        </pic:blipFill>
                        <pic:spPr>
                          <a:xfrm>
                            <a:off x="0" y="0"/>
                            <a:ext cx="3001010" cy="935355"/>
                          </a:xfrm>
                          <a:prstGeom prst="rect">
                            <a:avLst/>
                          </a:prstGeom>
                          <a:noFill/>
                          <a:ln w="9525">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696" w:type="dxa"/>
            <w:vMerge w:val="continue"/>
            <w:vAlign w:val="top"/>
          </w:tcPr>
          <w:p>
            <w:pPr>
              <w:rPr>
                <w:rFonts w:hint="eastAsia"/>
                <w:lang w:val="en-US" w:eastAsia="zh-CN"/>
              </w:rPr>
            </w:pPr>
          </w:p>
        </w:tc>
        <w:tc>
          <w:tcPr>
            <w:tcW w:w="4217" w:type="dxa"/>
            <w:vAlign w:val="top"/>
          </w:tcPr>
          <w:p>
            <w:pPr>
              <w:rPr>
                <w:sz w:val="16"/>
                <w:szCs w:val="16"/>
              </w:rPr>
            </w:pPr>
            <w:r>
              <w:drawing>
                <wp:inline distT="0" distB="0" distL="114300" distR="114300">
                  <wp:extent cx="3001010" cy="935355"/>
                  <wp:effectExtent l="0" t="0" r="8890" b="17145"/>
                  <wp:docPr id="1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4"/>
                          <pic:cNvPicPr>
                            <a:picLocks noChangeAspect="1"/>
                          </pic:cNvPicPr>
                        </pic:nvPicPr>
                        <pic:blipFill>
                          <a:blip r:embed="rId28"/>
                          <a:stretch>
                            <a:fillRect/>
                          </a:stretch>
                        </pic:blipFill>
                        <pic:spPr>
                          <a:xfrm>
                            <a:off x="0" y="0"/>
                            <a:ext cx="3001010" cy="935355"/>
                          </a:xfrm>
                          <a:prstGeom prst="rect">
                            <a:avLst/>
                          </a:prstGeom>
                          <a:noFill/>
                          <a:ln w="9525">
                            <a:noFill/>
                          </a:ln>
                        </pic:spPr>
                      </pic:pic>
                    </a:graphicData>
                  </a:graphic>
                </wp:inline>
              </w:drawing>
            </w:r>
          </w:p>
        </w:tc>
        <w:tc>
          <w:tcPr>
            <w:tcW w:w="4947" w:type="dxa"/>
            <w:gridSpan w:val="2"/>
            <w:vAlign w:val="top"/>
          </w:tcPr>
          <w:p>
            <w:pPr>
              <w:ind w:firstLine="0" w:firstLineChars="0"/>
            </w:pPr>
            <w:r>
              <w:drawing>
                <wp:inline distT="0" distB="0" distL="114300" distR="114300">
                  <wp:extent cx="3001010" cy="935355"/>
                  <wp:effectExtent l="0" t="0" r="8890" b="17145"/>
                  <wp:docPr id="1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6"/>
                          <pic:cNvPicPr>
                            <a:picLocks noChangeAspect="1"/>
                          </pic:cNvPicPr>
                        </pic:nvPicPr>
                        <pic:blipFill>
                          <a:blip r:embed="rId29"/>
                          <a:stretch>
                            <a:fillRect/>
                          </a:stretch>
                        </pic:blipFill>
                        <pic:spPr>
                          <a:xfrm>
                            <a:off x="0" y="0"/>
                            <a:ext cx="3001010" cy="93535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696" w:type="dxa"/>
            <w:vMerge w:val="continue"/>
            <w:vAlign w:val="top"/>
          </w:tcPr>
          <w:p>
            <w:pPr>
              <w:rPr>
                <w:rFonts w:hint="eastAsia"/>
                <w:lang w:val="en-US" w:eastAsia="zh-CN"/>
              </w:rPr>
            </w:pPr>
          </w:p>
        </w:tc>
        <w:tc>
          <w:tcPr>
            <w:tcW w:w="4217" w:type="dxa"/>
            <w:vAlign w:val="top"/>
          </w:tcPr>
          <w:p>
            <w:pPr>
              <w:rPr>
                <w:sz w:val="16"/>
                <w:szCs w:val="16"/>
              </w:rPr>
            </w:pPr>
            <w:r>
              <w:drawing>
                <wp:inline distT="0" distB="0" distL="114300" distR="114300">
                  <wp:extent cx="3001010" cy="935355"/>
                  <wp:effectExtent l="0" t="0" r="8890" b="17145"/>
                  <wp:docPr id="1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7"/>
                          <pic:cNvPicPr>
                            <a:picLocks noChangeAspect="1"/>
                          </pic:cNvPicPr>
                        </pic:nvPicPr>
                        <pic:blipFill>
                          <a:blip r:embed="rId30"/>
                          <a:stretch>
                            <a:fillRect/>
                          </a:stretch>
                        </pic:blipFill>
                        <pic:spPr>
                          <a:xfrm>
                            <a:off x="0" y="0"/>
                            <a:ext cx="3001010" cy="935355"/>
                          </a:xfrm>
                          <a:prstGeom prst="rect">
                            <a:avLst/>
                          </a:prstGeom>
                          <a:noFill/>
                          <a:ln w="9525">
                            <a:noFill/>
                          </a:ln>
                        </pic:spPr>
                      </pic:pic>
                    </a:graphicData>
                  </a:graphic>
                </wp:inline>
              </w:drawing>
            </w:r>
          </w:p>
        </w:tc>
        <w:tc>
          <w:tcPr>
            <w:tcW w:w="4947" w:type="dxa"/>
            <w:gridSpan w:val="2"/>
            <w:vAlign w:val="top"/>
          </w:tcPr>
          <w:p>
            <w:r>
              <w:drawing>
                <wp:inline distT="0" distB="0" distL="114300" distR="114300">
                  <wp:extent cx="3001010" cy="935355"/>
                  <wp:effectExtent l="0" t="0" r="8890" b="17145"/>
                  <wp:docPr id="1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8"/>
                          <pic:cNvPicPr>
                            <a:picLocks noChangeAspect="1"/>
                          </pic:cNvPicPr>
                        </pic:nvPicPr>
                        <pic:blipFill>
                          <a:blip r:embed="rId31"/>
                          <a:stretch>
                            <a:fillRect/>
                          </a:stretch>
                        </pic:blipFill>
                        <pic:spPr>
                          <a:xfrm>
                            <a:off x="0" y="0"/>
                            <a:ext cx="3001010" cy="93535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696" w:type="dxa"/>
            <w:vMerge w:val="continue"/>
            <w:vAlign w:val="top"/>
          </w:tcPr>
          <w:p>
            <w:pPr>
              <w:rPr>
                <w:rFonts w:hint="eastAsia"/>
                <w:lang w:val="en-US" w:eastAsia="zh-CN"/>
              </w:rPr>
            </w:pPr>
          </w:p>
        </w:tc>
        <w:tc>
          <w:tcPr>
            <w:tcW w:w="4217" w:type="dxa"/>
            <w:vAlign w:val="top"/>
          </w:tcPr>
          <w:p>
            <w:pPr>
              <w:rPr>
                <w:sz w:val="16"/>
                <w:szCs w:val="16"/>
              </w:rPr>
            </w:pPr>
            <w:r>
              <w:drawing>
                <wp:inline distT="0" distB="0" distL="114300" distR="114300">
                  <wp:extent cx="3001010" cy="1500505"/>
                  <wp:effectExtent l="0" t="0" r="8890" b="4445"/>
                  <wp:docPr id="1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9"/>
                          <pic:cNvPicPr>
                            <a:picLocks noChangeAspect="1"/>
                          </pic:cNvPicPr>
                        </pic:nvPicPr>
                        <pic:blipFill>
                          <a:blip r:embed="rId32"/>
                          <a:stretch>
                            <a:fillRect/>
                          </a:stretch>
                        </pic:blipFill>
                        <pic:spPr>
                          <a:xfrm>
                            <a:off x="0" y="0"/>
                            <a:ext cx="3001010" cy="1500505"/>
                          </a:xfrm>
                          <a:prstGeom prst="rect">
                            <a:avLst/>
                          </a:prstGeom>
                          <a:noFill/>
                          <a:ln w="9525">
                            <a:noFill/>
                          </a:ln>
                        </pic:spPr>
                      </pic:pic>
                    </a:graphicData>
                  </a:graphic>
                </wp:inline>
              </w:drawing>
            </w:r>
          </w:p>
        </w:tc>
        <w:tc>
          <w:tcPr>
            <w:tcW w:w="4947" w:type="dxa"/>
            <w:gridSpan w:val="2"/>
            <w:vAlign w:val="top"/>
          </w:tcPr>
          <w:p>
            <w:r>
              <w:drawing>
                <wp:inline distT="0" distB="0" distL="114300" distR="114300">
                  <wp:extent cx="3001010" cy="1734185"/>
                  <wp:effectExtent l="0" t="0" r="8890" b="18415"/>
                  <wp:docPr id="1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0"/>
                          <pic:cNvPicPr>
                            <a:picLocks noChangeAspect="1"/>
                          </pic:cNvPicPr>
                        </pic:nvPicPr>
                        <pic:blipFill>
                          <a:blip r:embed="rId33"/>
                          <a:stretch>
                            <a:fillRect/>
                          </a:stretch>
                        </pic:blipFill>
                        <pic:spPr>
                          <a:xfrm>
                            <a:off x="0" y="0"/>
                            <a:ext cx="3001010" cy="173418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696" w:type="dxa"/>
            <w:vAlign w:val="top"/>
          </w:tcPr>
          <w:p>
            <w:pPr>
              <w:pStyle w:val="27"/>
              <w:rPr>
                <w:rFonts w:hint="eastAsia"/>
                <w:lang w:val="en-US" w:eastAsia="zh-CN"/>
              </w:rPr>
            </w:pPr>
          </w:p>
        </w:tc>
        <w:tc>
          <w:tcPr>
            <w:tcW w:w="4217" w:type="dxa"/>
            <w:vAlign w:val="top"/>
          </w:tcPr>
          <w:p>
            <w:pPr>
              <w:pStyle w:val="15"/>
              <w:keepNext w:val="0"/>
              <w:keepLines w:val="0"/>
              <w:widowControl/>
              <w:suppressLineNumbers w:val="0"/>
              <w:shd w:val="clear" w:fill="FFFFFF"/>
              <w:rPr>
                <w:rFonts w:hint="default" w:ascii="Consolas" w:hAnsi="Consolas" w:eastAsia="Consolas" w:cs="Consolas"/>
                <w:color w:val="000000"/>
                <w:sz w:val="16"/>
                <w:szCs w:val="16"/>
                <w:shd w:val="clear" w:fill="FFFFFF"/>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one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p>
          <w:p>
            <w:pPr>
              <w:pStyle w:val="15"/>
              <w:keepNext w:val="0"/>
              <w:keepLines w:val="0"/>
              <w:widowControl/>
              <w:suppressLineNumbers w:val="0"/>
              <w:shd w:val="clear" w:fill="FFFFFF"/>
              <w:rPr>
                <w:rFonts w:hint="eastAsia" w:ascii="Consolas" w:hAnsi="Consolas" w:cs="Consolas"/>
                <w:color w:val="000000"/>
                <w:sz w:val="16"/>
                <w:szCs w:val="16"/>
                <w:shd w:val="clear" w:fill="FFFFFF"/>
                <w:lang w:val="en-US" w:eastAsia="zh-CN"/>
              </w:rPr>
            </w:pPr>
            <w:r>
              <w:rPr>
                <w:rFonts w:hint="eastAsia" w:ascii="Consolas" w:hAnsi="Consolas" w:cs="Consolas"/>
                <w:color w:val="000000"/>
                <w:sz w:val="16"/>
                <w:szCs w:val="16"/>
                <w:shd w:val="clear" w:fill="FFFFFF"/>
                <w:lang w:val="en-US" w:eastAsia="zh-CN"/>
              </w:rPr>
              <w:t xml:space="preserve">        块元素无效</w:t>
            </w:r>
          </w:p>
          <w:p>
            <w:pPr>
              <w:pStyle w:val="15"/>
              <w:keepNext w:val="0"/>
              <w:keepLines w:val="0"/>
              <w:widowControl/>
              <w:suppressLineNumbers w:val="0"/>
              <w:shd w:val="clear" w:fill="FFFFFF"/>
              <w:rPr>
                <w:sz w:val="16"/>
                <w:szCs w:val="16"/>
              </w:rPr>
            </w:pPr>
            <w:r>
              <w:rPr>
                <w:rFonts w:hint="eastAsia" w:ascii="Consolas" w:hAnsi="Consolas" w:cs="Consolas"/>
                <w:color w:val="000000"/>
                <w:sz w:val="16"/>
                <w:szCs w:val="16"/>
                <w:shd w:val="clear" w:fill="FFFFFF"/>
                <w:lang w:val="en-US" w:eastAsia="zh-CN"/>
              </w:rPr>
              <w:t xml:space="preserve">        行内元素效果一样</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background: </w:t>
            </w:r>
            <w:r>
              <w:rPr>
                <w:rFonts w:hint="default" w:ascii="Consolas" w:hAnsi="Consolas" w:eastAsia="Consolas" w:cs="Consolas"/>
                <w:color w:val="00002A"/>
                <w:sz w:val="16"/>
                <w:szCs w:val="16"/>
                <w:shd w:val="clear" w:fill="FFFFFF"/>
              </w:rPr>
              <w:t>linen</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two</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float: </w:t>
            </w:r>
            <w:r>
              <w:rPr>
                <w:rFonts w:hint="default" w:ascii="Consolas" w:hAnsi="Consolas" w:eastAsia="Consolas" w:cs="Consolas"/>
                <w:color w:val="00002A"/>
                <w:sz w:val="16"/>
                <w:szCs w:val="16"/>
                <w:shd w:val="clear" w:fill="FFFFFF"/>
              </w:rPr>
              <w:t>left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300px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background: #0000ff;</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"one"</w:t>
            </w:r>
            <w:r>
              <w:rPr>
                <w:rFonts w:hint="default" w:ascii="Consolas" w:hAnsi="Consolas" w:eastAsia="Consolas" w:cs="Consolas"/>
                <w:color w:val="000000"/>
                <w:sz w:val="16"/>
                <w:szCs w:val="16"/>
                <w:shd w:val="clear" w:fill="FFFFFF"/>
              </w:rPr>
              <w:t>&gt;1&lt;/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"two"</w:t>
            </w:r>
            <w:r>
              <w:rPr>
                <w:rFonts w:hint="default" w:ascii="Consolas" w:hAnsi="Consolas" w:eastAsia="Consolas" w:cs="Consolas"/>
                <w:color w:val="000000"/>
                <w:sz w:val="16"/>
                <w:szCs w:val="16"/>
                <w:shd w:val="clear" w:fill="FFFFFF"/>
              </w:rPr>
              <w:t>&gt;2&lt;/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"two"</w:t>
            </w:r>
            <w:r>
              <w:rPr>
                <w:rFonts w:hint="default" w:ascii="Consolas" w:hAnsi="Consolas" w:eastAsia="Consolas" w:cs="Consolas"/>
                <w:color w:val="000000"/>
                <w:sz w:val="16"/>
                <w:szCs w:val="16"/>
                <w:shd w:val="clear" w:fill="FFFFFF"/>
              </w:rPr>
              <w:t>&gt;3&lt;/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"two"</w:t>
            </w:r>
            <w:r>
              <w:rPr>
                <w:rFonts w:hint="default" w:ascii="Consolas" w:hAnsi="Consolas" w:eastAsia="Consolas" w:cs="Consolas"/>
                <w:color w:val="000000"/>
                <w:sz w:val="16"/>
                <w:szCs w:val="16"/>
                <w:shd w:val="clear" w:fill="FFFFFF"/>
              </w:rPr>
              <w:t>&gt;4&lt;/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tc>
        <w:tc>
          <w:tcPr>
            <w:tcW w:w="4947" w:type="dxa"/>
            <w:gridSpan w:val="2"/>
            <w:vAlign w:val="top"/>
          </w:tcPr>
          <w:p>
            <w:pPr>
              <w:ind w:firstLine="0" w:firstLineChars="0"/>
              <w:rPr>
                <w:rFonts w:hint="eastAsia" w:eastAsia="微软雅黑"/>
                <w:sz w:val="16"/>
                <w:szCs w:val="16"/>
                <w:lang w:eastAsia="zh-CN"/>
              </w:rPr>
            </w:pPr>
            <w:r>
              <w:rPr>
                <w:rFonts w:hint="eastAsia" w:eastAsia="微软雅黑"/>
                <w:sz w:val="16"/>
                <w:szCs w:val="16"/>
                <w:lang w:eastAsia="zh-CN"/>
              </w:rPr>
              <w:object>
                <v:shape id="_x0000_i1025" o:spt="75" type="#_x0000_t75" style="height:66pt;width:72.75pt;" o:ole="t" filled="f" o:preferrelative="t" stroked="f" coordsize="21600,21600">
                  <v:path/>
                  <v:fill on="f" focussize="0,0"/>
                  <v:stroke on="f"/>
                  <v:imagedata r:id="rId35" o:title=""/>
                  <o:lock v:ext="edit" aspectratio="t"/>
                  <w10:wrap type="none"/>
                  <w10:anchorlock/>
                </v:shape>
                <o:OLEObject Type="Embed" ProgID="Package" ShapeID="_x0000_i1025" DrawAspect="Icon" ObjectID="_1468075725" r:id="rId34">
                  <o:LockedField>false</o:LockedField>
                </o:OLEObject>
              </w:object>
            </w:r>
          </w:p>
        </w:tc>
      </w:tr>
    </w:tbl>
    <w:p>
      <w:pPr>
        <w:pStyle w:val="29"/>
        <w:rPr>
          <w:rFonts w:hint="eastAsia"/>
          <w:lang w:val="en-US" w:eastAsia="zh-CN"/>
        </w:rPr>
      </w:pPr>
      <w:bookmarkStart w:id="25" w:name="_Toc5451"/>
      <w:bookmarkStart w:id="26" w:name="_Toc30475"/>
      <w:bookmarkStart w:id="27" w:name="_Toc11221"/>
      <w:bookmarkStart w:id="28" w:name="_Toc28151"/>
      <w:bookmarkStart w:id="29" w:name="_Toc8219"/>
      <w:bookmarkStart w:id="30" w:name="_Toc28777"/>
      <w:r>
        <w:rPr>
          <w:rFonts w:hint="eastAsia"/>
          <w:lang w:val="en-US" w:eastAsia="zh-CN"/>
        </w:rPr>
        <w:t>清除浮动</w:t>
      </w:r>
      <w:bookmarkEnd w:id="25"/>
      <w:bookmarkEnd w:id="26"/>
      <w:bookmarkEnd w:id="27"/>
      <w:bookmarkEnd w:id="28"/>
      <w:bookmarkEnd w:id="29"/>
    </w:p>
    <w:tbl>
      <w:tblPr>
        <w:tblStyle w:val="24"/>
        <w:tblW w:w="108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1"/>
        <w:gridCol w:w="89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61" w:hRule="atLeast"/>
        </w:trPr>
        <w:tc>
          <w:tcPr>
            <w:tcW w:w="1871" w:type="dxa"/>
            <w:vMerge w:val="restart"/>
            <w:vAlign w:val="top"/>
          </w:tcPr>
          <w:p>
            <w:pPr>
              <w:pStyle w:val="27"/>
              <w:rPr>
                <w:rFonts w:hint="eastAsia"/>
                <w:lang w:val="en-US" w:eastAsia="zh-CN"/>
              </w:rPr>
            </w:pPr>
            <w:bookmarkStart w:id="31" w:name="_Toc27757"/>
            <w:r>
              <w:rPr>
                <w:rFonts w:hint="eastAsia"/>
                <w:lang w:val="en-US" w:eastAsia="zh-CN"/>
              </w:rPr>
              <w:t>浮动副作用</w:t>
            </w:r>
            <w:bookmarkEnd w:id="31"/>
          </w:p>
        </w:tc>
        <w:tc>
          <w:tcPr>
            <w:tcW w:w="8989" w:type="dxa"/>
            <w:vAlign w:val="top"/>
          </w:tcPr>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fl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float: </w:t>
            </w:r>
            <w:r>
              <w:rPr>
                <w:rFonts w:hint="default" w:ascii="Consolas" w:hAnsi="Consolas" w:eastAsia="Consolas" w:cs="Consolas"/>
                <w:color w:val="00002A"/>
                <w:sz w:val="16"/>
                <w:szCs w:val="16"/>
                <w:shd w:val="clear" w:fill="FFFFFF"/>
              </w:rPr>
              <w:t>left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test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style=</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 xml:space="preserve">padding: </w:t>
            </w:r>
            <w:r>
              <w:rPr>
                <w:rFonts w:hint="default" w:ascii="Consolas" w:hAnsi="Consolas" w:eastAsia="Consolas" w:cs="Consolas"/>
                <w:color w:val="00002A"/>
                <w:sz w:val="16"/>
                <w:szCs w:val="16"/>
                <w:shd w:val="clear" w:fill="FFFFFF"/>
              </w:rPr>
              <w:t>10px</w:t>
            </w:r>
            <w:r>
              <w:rPr>
                <w:rFonts w:hint="default" w:ascii="Consolas" w:hAnsi="Consolas" w:eastAsia="Consolas" w:cs="Consolas"/>
                <w:color w:val="000000"/>
                <w:sz w:val="16"/>
                <w:szCs w:val="16"/>
                <w:shd w:val="clear" w:fill="FFFFFF"/>
              </w:rPr>
              <w:t xml:space="preserve">;background: </w:t>
            </w:r>
            <w:r>
              <w:rPr>
                <w:rFonts w:hint="default" w:ascii="Consolas" w:hAnsi="Consolas" w:eastAsia="Consolas" w:cs="Consolas"/>
                <w:color w:val="00002A"/>
                <w:sz w:val="16"/>
                <w:szCs w:val="16"/>
                <w:shd w:val="clear" w:fill="FFFFFF"/>
              </w:rPr>
              <w:t>lightsalmon</w:t>
            </w:r>
            <w:r>
              <w:rPr>
                <w:rFonts w:hint="default" w:ascii="Consolas" w:hAnsi="Consolas" w:eastAsia="Consolas" w:cs="Consolas"/>
                <w:color w:val="000000"/>
                <w:sz w:val="16"/>
                <w:szCs w:val="16"/>
                <w:shd w:val="clear" w:fill="FFFFFF"/>
              </w:rPr>
              <w: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"fl test"</w:t>
            </w:r>
            <w:r>
              <w:rPr>
                <w:rFonts w:hint="default" w:ascii="Consolas" w:hAnsi="Consolas" w:eastAsia="Consolas" w:cs="Consolas"/>
                <w:color w:val="000000"/>
                <w:sz w:val="16"/>
                <w:szCs w:val="16"/>
                <w:shd w:val="clear" w:fill="FFFFFF"/>
              </w:rPr>
              <w:t>&gt;1&lt;/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"fl test"</w:t>
            </w:r>
            <w:r>
              <w:rPr>
                <w:rFonts w:hint="default" w:ascii="Consolas" w:hAnsi="Consolas" w:eastAsia="Consolas" w:cs="Consolas"/>
                <w:color w:val="000000"/>
                <w:sz w:val="16"/>
                <w:szCs w:val="16"/>
                <w:shd w:val="clear" w:fill="FFFFFF"/>
              </w:rPr>
              <w:t>&gt;2&lt;/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文字</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文字排版异常</w:t>
            </w:r>
            <w:r>
              <w:rPr>
                <w:rFonts w:hint="default" w:ascii="Consolas" w:hAnsi="Consolas" w:eastAsia="Consolas" w:cs="Consolas"/>
                <w:color w:val="000000"/>
                <w:sz w:val="16"/>
                <w:szCs w:val="16"/>
                <w:shd w:val="clear" w:fill="FFFFFF"/>
              </w:rPr>
              <w:t>2&lt;/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"images/1.jpg"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p>
          <w:p>
            <w:pPr>
              <w:jc w:val="center"/>
              <w:rPr>
                <w:rFonts w:hint="eastAsia" w:eastAsia="宋体"/>
                <w:sz w:val="16"/>
                <w:szCs w:val="16"/>
                <w:lang w:val="en-US" w:eastAsia="zh-CN"/>
              </w:rPr>
            </w:pPr>
          </w:p>
          <w:p>
            <w:pPr>
              <w:rPr>
                <w:rFonts w:hint="eastAsia"/>
                <w:sz w:val="16"/>
                <w:szCs w:val="16"/>
                <w:lang w:val="en-US" w:eastAsia="zh-CN"/>
              </w:rPr>
            </w:pPr>
            <w:r>
              <w:rPr>
                <w:sz w:val="16"/>
                <w:szCs w:val="16"/>
              </w:rPr>
              <w:drawing>
                <wp:inline distT="0" distB="0" distL="114300" distR="114300">
                  <wp:extent cx="3171190" cy="789305"/>
                  <wp:effectExtent l="0" t="0" r="10160" b="10795"/>
                  <wp:docPr id="1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3"/>
                          <pic:cNvPicPr>
                            <a:picLocks noChangeAspect="1"/>
                          </pic:cNvPicPr>
                        </pic:nvPicPr>
                        <pic:blipFill>
                          <a:blip r:embed="rId36"/>
                          <a:stretch>
                            <a:fillRect/>
                          </a:stretch>
                        </pic:blipFill>
                        <pic:spPr>
                          <a:xfrm>
                            <a:off x="0" y="0"/>
                            <a:ext cx="3171190" cy="78930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69" w:hRule="atLeast"/>
        </w:trPr>
        <w:tc>
          <w:tcPr>
            <w:tcW w:w="1871" w:type="dxa"/>
            <w:vMerge w:val="continue"/>
            <w:vAlign w:val="top"/>
          </w:tcPr>
          <w:p>
            <w:pPr>
              <w:pStyle w:val="27"/>
              <w:rPr>
                <w:rFonts w:hint="eastAsia"/>
                <w:lang w:val="en-US" w:eastAsia="zh-CN"/>
              </w:rPr>
            </w:pPr>
          </w:p>
        </w:tc>
        <w:tc>
          <w:tcPr>
            <w:tcW w:w="8989" w:type="dxa"/>
            <w:vAlign w:val="top"/>
          </w:tcPr>
          <w:p>
            <w:pPr>
              <w:rPr>
                <w:rFonts w:hint="default"/>
              </w:rPr>
            </w:pPr>
            <w:r>
              <w:rPr>
                <w:rFonts w:hint="default"/>
              </w:rPr>
              <w:t>1、背景不能显示</w:t>
            </w:r>
            <w:r>
              <w:rPr>
                <w:rFonts w:hint="default"/>
              </w:rPr>
              <w:br w:type="textWrapping"/>
            </w:r>
            <w:r>
              <w:rPr>
                <w:rFonts w:hint="default"/>
              </w:rPr>
              <w:t>由于浮动产生，如果对父级设置了（</w:t>
            </w:r>
            <w:r>
              <w:rPr>
                <w:rFonts w:hint="default"/>
              </w:rPr>
              <w:fldChar w:fldCharType="begin"/>
            </w:r>
            <w:r>
              <w:rPr>
                <w:rFonts w:hint="default"/>
              </w:rPr>
              <w:instrText xml:space="preserve"> HYPERLINK "http://www.divcss5.com/rumen/r125.shtml" </w:instrText>
            </w:r>
            <w:r>
              <w:rPr>
                <w:rFonts w:hint="default"/>
              </w:rPr>
              <w:fldChar w:fldCharType="separate"/>
            </w:r>
            <w:r>
              <w:rPr>
                <w:rFonts w:hint="default"/>
              </w:rPr>
              <w:t>CSS background背景</w:t>
            </w:r>
            <w:r>
              <w:rPr>
                <w:rFonts w:hint="default"/>
              </w:rPr>
              <w:fldChar w:fldCharType="end"/>
            </w:r>
            <w:r>
              <w:rPr>
                <w:rFonts w:hint="default"/>
              </w:rPr>
              <w:t>）</w:t>
            </w:r>
            <w:r>
              <w:rPr>
                <w:rFonts w:hint="default"/>
              </w:rPr>
              <w:fldChar w:fldCharType="begin"/>
            </w:r>
            <w:r>
              <w:rPr>
                <w:rFonts w:hint="default"/>
              </w:rPr>
              <w:instrText xml:space="preserve"> HYPERLINK "http://www.divcss5.com/jiqiao/j369.shtml" </w:instrText>
            </w:r>
            <w:r>
              <w:rPr>
                <w:rFonts w:hint="default"/>
              </w:rPr>
              <w:fldChar w:fldCharType="separate"/>
            </w:r>
            <w:r>
              <w:rPr>
                <w:rFonts w:hint="default"/>
              </w:rPr>
              <w:t>CSS背景颜色</w:t>
            </w:r>
            <w:r>
              <w:rPr>
                <w:rFonts w:hint="default"/>
              </w:rPr>
              <w:fldChar w:fldCharType="end"/>
            </w:r>
            <w:r>
              <w:rPr>
                <w:rFonts w:hint="default"/>
              </w:rPr>
              <w:t>或</w:t>
            </w:r>
            <w:r>
              <w:rPr>
                <w:rFonts w:hint="default"/>
              </w:rPr>
              <w:fldChar w:fldCharType="begin"/>
            </w:r>
            <w:r>
              <w:rPr>
                <w:rFonts w:hint="default"/>
              </w:rPr>
              <w:instrText xml:space="preserve"> HYPERLINK "http://www.divcss5.com/jiqiao/j369.shtml" </w:instrText>
            </w:r>
            <w:r>
              <w:rPr>
                <w:rFonts w:hint="default"/>
              </w:rPr>
              <w:fldChar w:fldCharType="separate"/>
            </w:r>
            <w:r>
              <w:rPr>
                <w:rFonts w:hint="default"/>
              </w:rPr>
              <w:t>CSS背景图片</w:t>
            </w:r>
            <w:r>
              <w:rPr>
                <w:rFonts w:hint="default"/>
              </w:rPr>
              <w:fldChar w:fldCharType="end"/>
            </w:r>
            <w:r>
              <w:rPr>
                <w:rFonts w:hint="default"/>
              </w:rPr>
              <w:t>，而父级不能被撑开，所以导致</w:t>
            </w:r>
            <w:r>
              <w:rPr>
                <w:rFonts w:hint="default"/>
              </w:rPr>
              <w:fldChar w:fldCharType="begin"/>
            </w:r>
            <w:r>
              <w:rPr>
                <w:rFonts w:hint="default"/>
              </w:rPr>
              <w:instrText xml:space="preserve"> HYPERLINK "http://www.divcss5.com/rumen/r125.shtml" </w:instrText>
            </w:r>
            <w:r>
              <w:rPr>
                <w:rFonts w:hint="default"/>
              </w:rPr>
              <w:fldChar w:fldCharType="separate"/>
            </w:r>
            <w:r>
              <w:rPr>
                <w:rFonts w:hint="default"/>
              </w:rPr>
              <w:t>CSS背景</w:t>
            </w:r>
            <w:r>
              <w:rPr>
                <w:rFonts w:hint="default"/>
              </w:rPr>
              <w:fldChar w:fldCharType="end"/>
            </w:r>
            <w:r>
              <w:rPr>
                <w:rFonts w:hint="default"/>
              </w:rPr>
              <w:t>不能显示。</w:t>
            </w:r>
          </w:p>
          <w:p>
            <w:pPr>
              <w:rPr>
                <w:rFonts w:hint="default"/>
              </w:rPr>
            </w:pPr>
            <w:r>
              <w:rPr>
                <w:rFonts w:hint="default"/>
              </w:rPr>
              <w:t>2、边框不能撑开</w:t>
            </w:r>
            <w:r>
              <w:rPr>
                <w:rFonts w:hint="default"/>
              </w:rPr>
              <w:br w:type="textWrapping"/>
            </w:r>
            <w:r>
              <w:rPr>
                <w:rFonts w:hint="default"/>
              </w:rPr>
              <w:t>如上图中，如果父级设置了</w:t>
            </w:r>
            <w:r>
              <w:rPr>
                <w:rFonts w:hint="default"/>
              </w:rPr>
              <w:fldChar w:fldCharType="begin"/>
            </w:r>
            <w:r>
              <w:rPr>
                <w:rFonts w:hint="default"/>
              </w:rPr>
              <w:instrText xml:space="preserve"> HYPERLINK "http://www.divcss5.com/rumen/r120.shtml" </w:instrText>
            </w:r>
            <w:r>
              <w:rPr>
                <w:rFonts w:hint="default"/>
              </w:rPr>
              <w:fldChar w:fldCharType="separate"/>
            </w:r>
            <w:r>
              <w:rPr>
                <w:rFonts w:hint="default"/>
              </w:rPr>
              <w:t>CSS边框</w:t>
            </w:r>
            <w:r>
              <w:rPr>
                <w:rFonts w:hint="default"/>
              </w:rPr>
              <w:fldChar w:fldCharType="end"/>
            </w:r>
            <w:r>
              <w:rPr>
                <w:rFonts w:hint="default"/>
              </w:rPr>
              <w:t>属性（</w:t>
            </w:r>
            <w:r>
              <w:rPr>
                <w:rFonts w:hint="default"/>
              </w:rPr>
              <w:fldChar w:fldCharType="begin"/>
            </w:r>
            <w:r>
              <w:rPr>
                <w:rFonts w:hint="default"/>
              </w:rPr>
              <w:instrText xml:space="preserve"> HYPERLINK "http://www.divcss5.com/rumen/r120.shtml" </w:instrText>
            </w:r>
            <w:r>
              <w:rPr>
                <w:rFonts w:hint="default"/>
              </w:rPr>
              <w:fldChar w:fldCharType="separate"/>
            </w:r>
            <w:r>
              <w:rPr>
                <w:rFonts w:hint="default"/>
              </w:rPr>
              <w:t>css border</w:t>
            </w:r>
            <w:r>
              <w:rPr>
                <w:rFonts w:hint="default"/>
              </w:rPr>
              <w:fldChar w:fldCharType="end"/>
            </w:r>
            <w:r>
              <w:rPr>
                <w:rFonts w:hint="default"/>
              </w:rPr>
              <w:t>），由于子级里使用了float属性，产生浮动，父级不能被撑开，导致边框不能随内容而被撑开。</w:t>
            </w:r>
          </w:p>
          <w:p>
            <w:pPr>
              <w:rPr>
                <w:rFonts w:hint="eastAsia"/>
                <w:lang w:val="en-US" w:eastAsia="zh-CN"/>
              </w:rPr>
            </w:pPr>
            <w:r>
              <w:rPr>
                <w:rFonts w:hint="default"/>
              </w:rPr>
              <w:t>3、margin padding设置值不能正确显示</w:t>
            </w:r>
            <w:r>
              <w:rPr>
                <w:rFonts w:hint="default"/>
              </w:rPr>
              <w:br w:type="textWrapping"/>
            </w:r>
            <w:r>
              <w:rPr>
                <w:rFonts w:hint="default"/>
              </w:rPr>
              <w:t>由于浮动导致</w:t>
            </w:r>
            <w:r>
              <w:rPr>
                <w:rFonts w:hint="default"/>
              </w:rPr>
              <w:fldChar w:fldCharType="begin"/>
            </w:r>
            <w:r>
              <w:rPr>
                <w:rFonts w:hint="default"/>
              </w:rPr>
              <w:instrText xml:space="preserve"> HYPERLINK "http://www.divcss5.com/rumen/r239.shtml" </w:instrText>
            </w:r>
            <w:r>
              <w:rPr>
                <w:rFonts w:hint="default"/>
              </w:rPr>
              <w:fldChar w:fldCharType="separate"/>
            </w:r>
            <w:r>
              <w:rPr>
                <w:rFonts w:hint="default"/>
              </w:rPr>
              <w:t>父级子级</w:t>
            </w:r>
            <w:r>
              <w:rPr>
                <w:rFonts w:hint="default"/>
              </w:rPr>
              <w:fldChar w:fldCharType="end"/>
            </w:r>
            <w:r>
              <w:rPr>
                <w:rFonts w:hint="default"/>
              </w:rPr>
              <w:t>之间设置了css padding、</w:t>
            </w:r>
            <w:r>
              <w:rPr>
                <w:rFonts w:hint="default"/>
              </w:rPr>
              <w:fldChar w:fldCharType="begin"/>
            </w:r>
            <w:r>
              <w:rPr>
                <w:rFonts w:hint="default"/>
              </w:rPr>
              <w:instrText xml:space="preserve"> HYPERLINK "http://www.divcss5.com/rumen/r128.shtml" </w:instrText>
            </w:r>
            <w:r>
              <w:rPr>
                <w:rFonts w:hint="default"/>
              </w:rPr>
              <w:fldChar w:fldCharType="separate"/>
            </w:r>
            <w:r>
              <w:rPr>
                <w:rFonts w:hint="default"/>
              </w:rPr>
              <w:t>css margin</w:t>
            </w:r>
            <w:r>
              <w:rPr>
                <w:rFonts w:hint="default"/>
              </w:rPr>
              <w:fldChar w:fldCharType="end"/>
            </w:r>
            <w:r>
              <w:rPr>
                <w:rFonts w:hint="default"/>
              </w:rPr>
              <w:t>属性的值不能正确表达。特别是上下边的padding和</w:t>
            </w:r>
            <w:r>
              <w:rPr>
                <w:rFonts w:hint="default"/>
              </w:rPr>
              <w:fldChar w:fldCharType="begin"/>
            </w:r>
            <w:r>
              <w:rPr>
                <w:rFonts w:hint="default"/>
              </w:rPr>
              <w:instrText xml:space="preserve"> HYPERLINK "http://www.divcss5.com/rumen/r128.shtml" </w:instrText>
            </w:r>
            <w:r>
              <w:rPr>
                <w:rFonts w:hint="default"/>
              </w:rPr>
              <w:fldChar w:fldCharType="separate"/>
            </w:r>
            <w:r>
              <w:rPr>
                <w:rFonts w:hint="default"/>
              </w:rPr>
              <w:t>margin</w:t>
            </w:r>
            <w:r>
              <w:rPr>
                <w:rFonts w:hint="default"/>
              </w:rPr>
              <w:fldChar w:fldCharType="end"/>
            </w:r>
            <w:r>
              <w:rPr>
                <w:rFonts w:hint="default"/>
              </w:rPr>
              <w:t>不能正确显示。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rPr>
                <w:rFonts w:hint="eastAsia"/>
                <w:lang w:val="en-US" w:eastAsia="zh-CN"/>
              </w:rPr>
            </w:pPr>
            <w:bookmarkStart w:id="32" w:name="_Toc2401"/>
            <w:r>
              <w:rPr>
                <w:rFonts w:hint="eastAsia"/>
                <w:lang w:val="en-US" w:eastAsia="zh-CN"/>
              </w:rPr>
              <w:t>方法1</w:t>
            </w:r>
            <w:bookmarkEnd w:id="32"/>
          </w:p>
        </w:tc>
        <w:tc>
          <w:tcPr>
            <w:tcW w:w="8989" w:type="dxa"/>
            <w:vAlign w:val="top"/>
          </w:tcPr>
          <w:p>
            <w:pPr>
              <w:rPr>
                <w:rFonts w:hint="eastAsia"/>
                <w:sz w:val="16"/>
                <w:szCs w:val="16"/>
                <w:lang w:val="en-US" w:eastAsia="zh-CN"/>
              </w:rPr>
            </w:pPr>
            <w:r>
              <w:rPr>
                <w:rFonts w:hint="eastAsia"/>
                <w:sz w:val="16"/>
                <w:szCs w:val="16"/>
                <w:lang w:val="en-US" w:eastAsia="zh-CN"/>
              </w:rPr>
              <w:t>对父级设置适合CSS高度：使父元素的高度超过所有子元素的高度</w:t>
            </w:r>
          </w:p>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fl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float: </w:t>
            </w:r>
            <w:r>
              <w:rPr>
                <w:rFonts w:hint="default" w:ascii="Consolas" w:hAnsi="Consolas" w:eastAsia="Consolas" w:cs="Consolas"/>
                <w:color w:val="00002A"/>
                <w:sz w:val="16"/>
                <w:szCs w:val="16"/>
                <w:shd w:val="clear" w:fill="FFFFFF"/>
              </w:rPr>
              <w:t>left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test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style=</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 xml:space="preserve">padding: </w:t>
            </w:r>
            <w:r>
              <w:rPr>
                <w:rFonts w:hint="default" w:ascii="Consolas" w:hAnsi="Consolas" w:eastAsia="Consolas" w:cs="Consolas"/>
                <w:color w:val="00002A"/>
                <w:sz w:val="16"/>
                <w:szCs w:val="16"/>
                <w:shd w:val="clear" w:fill="FFFFFF"/>
              </w:rPr>
              <w:t>10px</w:t>
            </w:r>
            <w:r>
              <w:rPr>
                <w:rFonts w:hint="default" w:ascii="Consolas" w:hAnsi="Consolas" w:eastAsia="Consolas" w:cs="Consolas"/>
                <w:color w:val="000000"/>
                <w:sz w:val="16"/>
                <w:szCs w:val="16"/>
                <w:shd w:val="clear" w:fill="FFFFFF"/>
              </w:rPr>
              <w:t xml:space="preserve">;background: </w:t>
            </w:r>
            <w:r>
              <w:rPr>
                <w:rFonts w:hint="default" w:ascii="Consolas" w:hAnsi="Consolas" w:eastAsia="Consolas" w:cs="Consolas"/>
                <w:color w:val="00002A"/>
                <w:sz w:val="16"/>
                <w:szCs w:val="16"/>
                <w:shd w:val="clear" w:fill="FFFFFF"/>
              </w:rPr>
              <w:t>lightsalmon</w:t>
            </w:r>
            <w:r>
              <w:rPr>
                <w:rFonts w:hint="default" w:ascii="Consolas" w:hAnsi="Consolas" w:eastAsia="Consolas" w:cs="Consolas"/>
                <w:color w:val="000000"/>
                <w:sz w:val="16"/>
                <w:szCs w:val="16"/>
                <w:shd w:val="clear" w:fill="FFFFFF"/>
              </w:rPr>
              <w:t xml:space="preserve">;height: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"fl test"</w:t>
            </w:r>
            <w:r>
              <w:rPr>
                <w:rFonts w:hint="default" w:ascii="Consolas" w:hAnsi="Consolas" w:eastAsia="Consolas" w:cs="Consolas"/>
                <w:color w:val="000000"/>
                <w:sz w:val="16"/>
                <w:szCs w:val="16"/>
                <w:shd w:val="clear" w:fill="FFFFFF"/>
              </w:rPr>
              <w:t>&gt;1&lt;/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"fl test"</w:t>
            </w:r>
            <w:r>
              <w:rPr>
                <w:rFonts w:hint="default" w:ascii="Consolas" w:hAnsi="Consolas" w:eastAsia="Consolas" w:cs="Consolas"/>
                <w:color w:val="000000"/>
                <w:sz w:val="16"/>
                <w:szCs w:val="16"/>
                <w:shd w:val="clear" w:fill="FFFFFF"/>
              </w:rPr>
              <w:t>&gt;2&lt;/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文字</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文字排版异常</w:t>
            </w:r>
            <w:r>
              <w:rPr>
                <w:rFonts w:hint="default" w:ascii="Consolas" w:hAnsi="Consolas" w:eastAsia="Consolas" w:cs="Consolas"/>
                <w:color w:val="000000"/>
                <w:sz w:val="16"/>
                <w:szCs w:val="16"/>
                <w:shd w:val="clear" w:fill="FFFFFF"/>
              </w:rPr>
              <w:t>2&lt;/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"images/1.jpg"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p>
          <w:p>
            <w:pPr>
              <w:rPr>
                <w:rFonts w:hint="eastAsia"/>
                <w:sz w:val="16"/>
                <w:szCs w:val="16"/>
                <w:lang w:val="en-US" w:eastAsia="zh-CN"/>
              </w:rPr>
            </w:pPr>
            <w:r>
              <w:rPr>
                <w:sz w:val="16"/>
                <w:szCs w:val="16"/>
              </w:rPr>
              <w:drawing>
                <wp:inline distT="0" distB="0" distL="114300" distR="114300">
                  <wp:extent cx="2540635" cy="1499235"/>
                  <wp:effectExtent l="0" t="0" r="12065" b="5715"/>
                  <wp:docPr id="14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4"/>
                          <pic:cNvPicPr>
                            <a:picLocks noChangeAspect="1"/>
                          </pic:cNvPicPr>
                        </pic:nvPicPr>
                        <pic:blipFill>
                          <a:blip r:embed="rId37"/>
                          <a:srcRect r="54347"/>
                          <a:stretch>
                            <a:fillRect/>
                          </a:stretch>
                        </pic:blipFill>
                        <pic:spPr>
                          <a:xfrm>
                            <a:off x="0" y="0"/>
                            <a:ext cx="2540635" cy="149923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68" w:hRule="atLeast"/>
        </w:trPr>
        <w:tc>
          <w:tcPr>
            <w:tcW w:w="1871" w:type="dxa"/>
            <w:vAlign w:val="top"/>
          </w:tcPr>
          <w:p>
            <w:pPr>
              <w:rPr>
                <w:rFonts w:hint="eastAsia"/>
                <w:lang w:val="en-US" w:eastAsia="zh-CN"/>
              </w:rPr>
            </w:pPr>
            <w:bookmarkStart w:id="33" w:name="_Toc24393"/>
            <w:r>
              <w:rPr>
                <w:rFonts w:hint="eastAsia"/>
                <w:lang w:val="en-US" w:eastAsia="zh-CN"/>
              </w:rPr>
              <w:t>方法2</w:t>
            </w:r>
            <w:bookmarkEnd w:id="33"/>
          </w:p>
        </w:tc>
        <w:tc>
          <w:tcPr>
            <w:tcW w:w="8989" w:type="dxa"/>
            <w:vAlign w:val="top"/>
          </w:tcPr>
          <w:p>
            <w:pPr>
              <w:rPr>
                <w:rFonts w:hint="default"/>
              </w:rPr>
            </w:pPr>
            <w:r>
              <w:rPr>
                <w:rFonts w:hint="default"/>
              </w:rPr>
              <w:t>.clear{clear:both;}</w:t>
            </w:r>
          </w:p>
          <w:p>
            <w:pPr>
              <w:rPr>
                <w:rFonts w:hint="eastAsia"/>
                <w:lang w:val="en-US" w:eastAsia="zh-CN"/>
              </w:rPr>
            </w:pPr>
            <w:r>
              <w:rPr>
                <w:rFonts w:hint="eastAsia"/>
                <w:lang w:val="en-US" w:eastAsia="zh-CN"/>
              </w:rPr>
              <w:t>[现在可能还可以在很多老的站点上可以看到这样的代码，相当暴力有效的解决浮动的问题。但是这个用法有一个致命伤，就是每次清除浮动的时候都需要增加一个空标签来使用。]</w:t>
            </w:r>
          </w:p>
          <w:p>
            <w:pPr>
              <w:pStyle w:val="33"/>
              <w:rPr>
                <w:sz w:val="11"/>
                <w:szCs w:val="15"/>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clear</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clear: </w:t>
            </w:r>
            <w:r>
              <w:rPr>
                <w:rFonts w:hint="default" w:ascii="Consolas" w:hAnsi="Consolas" w:eastAsia="Consolas" w:cs="Consolas"/>
                <w:color w:val="00002A"/>
                <w:sz w:val="16"/>
                <w:szCs w:val="16"/>
                <w:shd w:val="clear" w:fill="FFFFFF"/>
              </w:rPr>
              <w:t>both</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"left"</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"right"</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"clear"</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b/>
                <w:color w:val="FF6D75"/>
                <w:sz w:val="16"/>
                <w:szCs w:val="16"/>
                <w:shd w:val="clear" w:fill="FFFFFF"/>
              </w:rPr>
              <w:t>&lt;!--</w:t>
            </w:r>
            <w:r>
              <w:rPr>
                <w:rFonts w:hint="eastAsia" w:ascii="宋体" w:hAnsi="宋体" w:eastAsia="宋体" w:cs="宋体"/>
                <w:b/>
                <w:color w:val="FF6D75"/>
                <w:sz w:val="16"/>
                <w:szCs w:val="16"/>
                <w:shd w:val="clear" w:fill="FFFFFF"/>
              </w:rPr>
              <w:t>父级元素标签结束前使用</w:t>
            </w:r>
            <w:r>
              <w:rPr>
                <w:rFonts w:hint="default" w:ascii="Consolas" w:hAnsi="Consolas" w:eastAsia="Consolas" w:cs="Consolas"/>
                <w:b/>
                <w:color w:val="FF6D75"/>
                <w:sz w:val="16"/>
                <w:szCs w:val="16"/>
                <w:shd w:val="clear" w:fill="FFFFFF"/>
              </w:rPr>
              <w:t>--&gt;&lt;!--</w:t>
            </w:r>
            <w:r>
              <w:rPr>
                <w:rFonts w:hint="eastAsia" w:ascii="宋体" w:hAnsi="宋体" w:eastAsia="宋体" w:cs="宋体"/>
                <w:b/>
                <w:color w:val="FF6D75"/>
                <w:sz w:val="16"/>
                <w:szCs w:val="16"/>
                <w:shd w:val="clear" w:fill="FFFFFF"/>
              </w:rPr>
              <w:t>会增加一个空标签</w:t>
            </w:r>
            <w:r>
              <w:rPr>
                <w:rFonts w:hint="default" w:ascii="Consolas" w:hAnsi="Consolas" w:eastAsia="Consolas" w:cs="Consolas"/>
                <w:b/>
                <w:color w:val="FF6D75"/>
                <w:sz w:val="16"/>
                <w:szCs w:val="16"/>
                <w:shd w:val="clear" w:fill="FFFFFF"/>
              </w:rPr>
              <w:t>--&gt;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p>
            <w:pPr>
              <w:rPr>
                <w:rFonts w:hint="eastAsia"/>
                <w:lang w:val="en-US" w:eastAsia="zh-CN"/>
              </w:rPr>
            </w:pPr>
            <w:r>
              <w:rPr>
                <w:rFonts w:hint="eastAsia"/>
                <w:lang w:val="en-US" w:eastAsia="zh-CN"/>
              </w:rPr>
              <w:t>&gt; clear语法：</w:t>
            </w:r>
          </w:p>
          <w:p>
            <w:pPr>
              <w:rPr>
                <w:rFonts w:hint="eastAsia"/>
                <w:lang w:val="en-US" w:eastAsia="zh-CN"/>
              </w:rPr>
            </w:pPr>
            <w:r>
              <w:rPr>
                <w:rFonts w:hint="eastAsia"/>
                <w:lang w:val="en-US" w:eastAsia="zh-CN"/>
              </w:rPr>
              <w:t>clear:none left right both</w:t>
            </w:r>
          </w:p>
          <w:p>
            <w:pPr>
              <w:rPr>
                <w:rFonts w:hint="eastAsia"/>
                <w:lang w:val="en-US" w:eastAsia="zh-CN"/>
              </w:rPr>
            </w:pPr>
            <w:r>
              <w:rPr>
                <w:rFonts w:hint="eastAsia"/>
                <w:lang w:val="en-US" w:eastAsia="zh-CN"/>
              </w:rPr>
              <w:t>&gt; clear参数说明：</w:t>
            </w:r>
          </w:p>
          <w:p>
            <w:pPr>
              <w:rPr>
                <w:rFonts w:hint="eastAsia"/>
                <w:lang w:val="en-US" w:eastAsia="zh-CN"/>
              </w:rPr>
            </w:pPr>
            <w:r>
              <w:rPr>
                <w:rFonts w:hint="eastAsia"/>
                <w:lang w:val="en-US" w:eastAsia="zh-CN"/>
              </w:rPr>
              <w:t>none：允许两边都可以有浮动对象</w:t>
            </w:r>
          </w:p>
          <w:p>
            <w:pPr>
              <w:rPr>
                <w:rFonts w:hint="eastAsia"/>
                <w:lang w:val="en-US" w:eastAsia="zh-CN"/>
              </w:rPr>
            </w:pPr>
            <w:r>
              <w:rPr>
                <w:rFonts w:hint="eastAsia"/>
                <w:lang w:val="en-US" w:eastAsia="zh-CN"/>
              </w:rPr>
              <w:t>both：不予许有浮动对象</w:t>
            </w:r>
          </w:p>
          <w:p>
            <w:pPr>
              <w:rPr>
                <w:rFonts w:hint="eastAsia"/>
                <w:lang w:val="en-US" w:eastAsia="zh-CN"/>
              </w:rPr>
            </w:pPr>
            <w:r>
              <w:rPr>
                <w:rFonts w:hint="eastAsia"/>
                <w:lang w:val="en-US" w:eastAsia="zh-CN"/>
              </w:rPr>
              <w:t>left：不予许左边有浮动对象</w:t>
            </w:r>
          </w:p>
          <w:p>
            <w:pPr>
              <w:rPr>
                <w:rFonts w:hint="eastAsia"/>
                <w:lang w:val="en-US" w:eastAsia="zh-CN"/>
              </w:rPr>
            </w:pPr>
            <w:r>
              <w:rPr>
                <w:rFonts w:hint="eastAsia"/>
                <w:lang w:val="en-US" w:eastAsia="zh-CN"/>
              </w:rPr>
              <w:t>right：不允许右边有浮动对象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rPr>
                <w:rFonts w:hint="eastAsia"/>
                <w:lang w:val="en-US" w:eastAsia="zh-CN"/>
              </w:rPr>
            </w:pPr>
            <w:bookmarkStart w:id="34" w:name="_Toc32701"/>
            <w:r>
              <w:rPr>
                <w:rFonts w:hint="eastAsia"/>
                <w:lang w:val="en-US" w:eastAsia="zh-CN"/>
              </w:rPr>
              <w:t>方法3</w:t>
            </w:r>
            <w:bookmarkEnd w:id="34"/>
          </w:p>
        </w:tc>
        <w:tc>
          <w:tcPr>
            <w:tcW w:w="8989" w:type="dxa"/>
            <w:vAlign w:val="top"/>
          </w:tcPr>
          <w:p>
            <w:pPr>
              <w:rPr>
                <w:rFonts w:hint="eastAsia" w:eastAsia="宋体"/>
                <w:lang w:val="en-US" w:eastAsia="zh-CN"/>
              </w:rPr>
            </w:pPr>
            <w:r>
              <w:rPr>
                <w:rFonts w:hint="eastAsia" w:eastAsia="宋体"/>
                <w:lang w:eastAsia="zh-CN"/>
              </w:rPr>
              <w:t>父元素添加</w:t>
            </w:r>
            <w:r>
              <w:rPr>
                <w:rFonts w:hint="eastAsia" w:eastAsia="宋体"/>
                <w:lang w:val="en-US" w:eastAsia="zh-CN"/>
              </w:rPr>
              <w:t>overflow:hidden;或者overflow:auto;</w:t>
            </w:r>
          </w:p>
          <w:p>
            <w:pPr>
              <w:rPr>
                <w:rFonts w:hint="eastAsia" w:eastAsia="宋体"/>
                <w:lang w:val="en-US" w:eastAsia="zh-CN"/>
              </w:rPr>
            </w:pPr>
            <w:r>
              <w:rPr>
                <w:rFonts w:hint="eastAsia" w:eastAsia="宋体"/>
                <w:lang w:val="en-US" w:eastAsia="zh-CN"/>
              </w:rPr>
              <w:t>另外在 IE6 中还需要触发 hasLayout ，例如为父元素设置容器宽高或设置 zoom:1</w:t>
            </w:r>
          </w:p>
          <w:p>
            <w:pPr>
              <w:rPr>
                <w:rFonts w:eastAsia="宋体"/>
              </w:rPr>
            </w:pPr>
          </w:p>
          <w:p>
            <w:pPr>
              <w:rPr>
                <w:rFonts w:eastAsia="宋体"/>
              </w:rPr>
            </w:pPr>
            <w:r>
              <w:rPr>
                <w:rFonts w:eastAsia="宋体"/>
              </w:rPr>
              <w:t>在添加overflow属性后，浮动元素又回到了容器层，把容器高度撑起，达到了清理浮动的效果。</w:t>
            </w:r>
          </w:p>
          <w:p>
            <w:pPr>
              <w:rPr>
                <w:rFonts w:hint="default" w:eastAsia="宋体"/>
              </w:rPr>
            </w:pPr>
            <w:r>
              <w:rPr>
                <w:rFonts w:eastAsia="宋体"/>
              </w:rPr>
              <w:t>那是因为overflow:hidden属性相当于是让父级紧贴内容，这样即可紧贴其对象内内容（包括使用float的div盒子），从而实现了清除浮动。Css overflow:hidden清除浮动方法</w:t>
            </w:r>
            <w:r>
              <w:rPr>
                <w:rFonts w:hint="default" w:eastAsia="宋体"/>
              </w:rPr>
              <w:t>推荐使用。</w:t>
            </w:r>
          </w:p>
          <w:p>
            <w:pPr>
              <w:rPr>
                <w:rFonts w:hint="default" w:eastAsia="宋体"/>
              </w:rPr>
            </w:pPr>
          </w:p>
          <w:p>
            <w:pPr>
              <w:rPr>
                <w:rFonts w:hint="default"/>
              </w:rPr>
            </w:pPr>
            <w:r>
              <w:t>缺点：对margin属性会有影响，不能设负值，会被裁掉。负值绝对定位也不可以。</w:t>
            </w:r>
          </w:p>
          <w:p>
            <w:pPr>
              <w:rPr>
                <w:rFonts w:hint="default" w:eastAsia="宋体"/>
              </w:rPr>
            </w:pPr>
          </w:p>
          <w:p>
            <w:pPr>
              <w:rPr>
                <w:rFonts w:hint="default" w:eastAsia="宋体"/>
              </w:rPr>
            </w:pPr>
            <w:r>
              <w:rPr>
                <w:rFonts w:hint="default" w:eastAsia="宋体"/>
              </w:rPr>
              <w:t>zoom:1;属性是IE浏览器的专有属性，Firefox等其它浏览器不支持。它可以设置或检索对象的缩放比例。除此之外，它还有其他一些小作用，比如触发ie的hasLayout属性，清除浮动、清除margin的重叠等。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39" w:hRule="atLeast"/>
        </w:trPr>
        <w:tc>
          <w:tcPr>
            <w:tcW w:w="1871" w:type="dxa"/>
            <w:vAlign w:val="top"/>
          </w:tcPr>
          <w:p>
            <w:pPr>
              <w:rPr>
                <w:rFonts w:hint="eastAsia"/>
                <w:lang w:val="en-US" w:eastAsia="zh-CN"/>
              </w:rPr>
            </w:pPr>
            <w:bookmarkStart w:id="35" w:name="_Toc7882"/>
            <w:r>
              <w:rPr>
                <w:rFonts w:hint="eastAsia"/>
                <w:lang w:val="en-US" w:eastAsia="zh-CN"/>
              </w:rPr>
              <w:t>方法4</w:t>
            </w:r>
            <w:bookmarkEnd w:id="35"/>
          </w:p>
        </w:tc>
        <w:tc>
          <w:tcPr>
            <w:tcW w:w="8989" w:type="dxa"/>
            <w:vAlign w:val="top"/>
          </w:tcPr>
          <w:p>
            <w:pPr>
              <w:rPr>
                <w:rFonts w:hint="default" w:eastAsia="宋体"/>
              </w:rPr>
            </w:pPr>
            <w:r>
              <w:rPr>
                <w:rFonts w:hint="default" w:eastAsia="宋体"/>
              </w:rPr>
              <w:t>.clearfix:after{</w:t>
            </w:r>
          </w:p>
          <w:p>
            <w:pPr>
              <w:rPr>
                <w:rFonts w:hint="default" w:eastAsia="宋体"/>
              </w:rPr>
            </w:pPr>
            <w:r>
              <w:rPr>
                <w:rFonts w:hint="default" w:eastAsia="宋体"/>
              </w:rPr>
              <w:t xml:space="preserve">  content: "</w:t>
            </w:r>
            <w:r>
              <w:rPr>
                <w:rFonts w:hint="eastAsia"/>
                <w:lang w:val="en-US" w:eastAsia="zh-CN"/>
              </w:rPr>
              <w:t>\</w:t>
            </w:r>
            <w:r>
              <w:rPr>
                <w:rFonts w:hint="default" w:eastAsia="宋体"/>
              </w:rPr>
              <w:t xml:space="preserve">020"; </w:t>
            </w:r>
          </w:p>
          <w:p>
            <w:pPr>
              <w:rPr>
                <w:rFonts w:hint="default" w:eastAsia="宋体"/>
              </w:rPr>
            </w:pPr>
            <w:r>
              <w:rPr>
                <w:rFonts w:hint="default" w:eastAsia="宋体"/>
              </w:rPr>
              <w:t xml:space="preserve">  display: block; </w:t>
            </w:r>
          </w:p>
          <w:p>
            <w:pPr>
              <w:rPr>
                <w:rFonts w:hint="default" w:eastAsia="宋体"/>
              </w:rPr>
            </w:pPr>
            <w:r>
              <w:rPr>
                <w:rFonts w:hint="default" w:eastAsia="宋体"/>
              </w:rPr>
              <w:t xml:space="preserve">  height: 0; </w:t>
            </w:r>
          </w:p>
          <w:p>
            <w:pPr>
              <w:rPr>
                <w:rFonts w:hint="default" w:eastAsia="宋体"/>
              </w:rPr>
            </w:pPr>
            <w:r>
              <w:rPr>
                <w:rFonts w:hint="default" w:eastAsia="宋体"/>
              </w:rPr>
              <w:t xml:space="preserve">  clear: both; </w:t>
            </w:r>
          </w:p>
          <w:p>
            <w:pPr>
              <w:rPr>
                <w:rFonts w:hint="default" w:eastAsia="宋体"/>
              </w:rPr>
            </w:pPr>
            <w:r>
              <w:rPr>
                <w:rFonts w:hint="default" w:eastAsia="宋体"/>
              </w:rPr>
              <w:t xml:space="preserve">  visibility: hidden;  </w:t>
            </w:r>
          </w:p>
          <w:p>
            <w:pPr>
              <w:rPr>
                <w:rFonts w:hint="default" w:eastAsia="宋体"/>
              </w:rPr>
            </w:pPr>
            <w:r>
              <w:rPr>
                <w:rFonts w:hint="default" w:eastAsia="宋体"/>
              </w:rPr>
              <w:t>}</w:t>
            </w:r>
          </w:p>
          <w:p>
            <w:pPr>
              <w:rPr>
                <w:rFonts w:hint="default" w:eastAsia="宋体"/>
              </w:rPr>
            </w:pPr>
          </w:p>
          <w:p>
            <w:pPr>
              <w:rPr>
                <w:rFonts w:hint="default" w:eastAsia="宋体"/>
              </w:rPr>
            </w:pPr>
            <w:r>
              <w:rPr>
                <w:rFonts w:hint="default" w:eastAsia="宋体"/>
              </w:rPr>
              <w:t>.clearfix {</w:t>
            </w:r>
          </w:p>
          <w:p>
            <w:pPr>
              <w:rPr>
                <w:rFonts w:hint="default" w:eastAsia="宋体"/>
              </w:rPr>
            </w:pPr>
            <w:r>
              <w:rPr>
                <w:rFonts w:hint="default" w:eastAsia="宋体"/>
              </w:rPr>
              <w:t xml:space="preserve">   </w:t>
            </w:r>
            <w:r>
              <w:rPr>
                <w:rFonts w:hint="eastAsia" w:eastAsia="宋体"/>
                <w:lang w:val="en-US" w:eastAsia="zh-CN"/>
              </w:rPr>
              <w:t>*</w:t>
            </w:r>
            <w:r>
              <w:rPr>
                <w:rFonts w:hint="default" w:eastAsia="宋体"/>
              </w:rPr>
              <w:t xml:space="preserve">zoom: 1;  </w:t>
            </w:r>
            <w:r>
              <w:rPr>
                <w:rFonts w:hint="eastAsia" w:eastAsia="宋体"/>
                <w:lang w:val="en-US" w:eastAsia="zh-CN"/>
              </w:rPr>
              <w:t xml:space="preserve">    </w:t>
            </w:r>
            <w:r>
              <w:rPr>
                <w:rFonts w:hint="default" w:eastAsia="宋体"/>
              </w:rPr>
              <w:t>/* 触发 hasLayout */ /*IE/7/6*/</w:t>
            </w:r>
          </w:p>
          <w:p>
            <w:pPr>
              <w:rPr>
                <w:rFonts w:eastAsia="宋体"/>
              </w:rPr>
            </w:pPr>
            <w:r>
              <w:rPr>
                <w:rFonts w:hint="default" w:eastAsia="宋体"/>
              </w:rPr>
              <w:t>}</w:t>
            </w:r>
          </w:p>
          <w:p>
            <w:pPr>
              <w:rPr>
                <w:rFonts w:eastAsia="宋体"/>
              </w:rPr>
            </w:pPr>
            <w:r>
              <w:rPr>
                <w:rFonts w:hint="eastAsia" w:eastAsia="宋体"/>
                <w:lang w:val="en-US" w:eastAsia="zh-CN"/>
              </w:rPr>
              <w:t>[</w:t>
            </w:r>
            <w:r>
              <w:rPr>
                <w:rFonts w:hint="default" w:eastAsia="宋体"/>
              </w:rPr>
              <w:t>结合 :after 伪元素（注意这不是伪类，而是伪元素，代表一个元素之后最近的元素）和 IEhack ，可以完美兼容当前主流的各大浏览器，这里的 IEhack 指的是触发 hasLayout</w:t>
            </w:r>
            <w:r>
              <w:rPr>
                <w:rFonts w:hint="eastAsia" w:eastAsia="宋体"/>
                <w:lang w:val="en-US" w:eastAsia="zh-CN"/>
              </w:rPr>
              <w:t>]</w:t>
            </w:r>
          </w:p>
          <w:p>
            <w:pPr>
              <w:rPr>
                <w:rFonts w:hint="eastAsia" w:eastAsia="宋体"/>
                <w:lang w:val="en-US" w:eastAsia="zh-CN"/>
              </w:rPr>
            </w:pPr>
            <w:r>
              <w:rPr>
                <w:rFonts w:hint="default" w:eastAsia="宋体"/>
              </w:rPr>
              <w:t>给浮动元素的容器添加一个clearfix的</w:t>
            </w:r>
            <w:r>
              <w:rPr>
                <w:rFonts w:hint="eastAsia" w:eastAsia="宋体"/>
                <w:lang w:val="en-US" w:eastAsia="zh-CN"/>
              </w:rPr>
              <w:t>1</w:t>
            </w:r>
            <w:r>
              <w:rPr>
                <w:rFonts w:hint="default" w:eastAsia="宋体"/>
              </w:rPr>
              <w:t>class，然后给这个class添加一个:after伪元素实现元素末尾添加一个看不见的块元素（Block element）清理浮动</w:t>
            </w:r>
            <w:r>
              <w:rPr>
                <w:rFonts w:hint="eastAsia" w:eastAsia="宋体"/>
                <w:lang w:val="en-US" w:eastAsia="zh-CN"/>
              </w:rPr>
              <w:t>]</w:t>
            </w:r>
          </w:p>
          <w:p>
            <w:pPr>
              <w:rPr>
                <w:rFonts w:hint="default" w:eastAsia="宋体"/>
                <w:lang w:val="en-US" w:eastAsia="zh-CN"/>
              </w:rPr>
            </w:pPr>
            <w:r>
              <w:rPr>
                <w:rFonts w:hint="eastAsia" w:eastAsia="宋体"/>
                <w:lang w:val="en-US" w:eastAsia="zh-CN"/>
              </w:rPr>
              <w:t>[zoom:1;属性是IE浏览器的专有属性，Firefox等其它浏览器不支持。它可以设置或检索对象的缩放比例。除此之外，它还有其他一些小作用，比如触发ie的hasLayout属性，清除浮动、清除margin的重叠等。]</w:t>
            </w:r>
          </w:p>
          <w:p>
            <w:pPr>
              <w:rPr>
                <w:rFonts w:eastAsia="宋体"/>
              </w:rPr>
            </w:pPr>
          </w:p>
          <w:p>
            <w:pPr>
              <w:rPr>
                <w:rFonts w:hint="default" w:eastAsia="宋体"/>
              </w:rPr>
            </w:pPr>
            <w:r>
              <w:rPr>
                <w:rFonts w:hint="default" w:eastAsia="宋体"/>
              </w:rPr>
              <w:t xml:space="preserve">* html .clearfix { zoom: 1; } /* IE6 */ </w:t>
            </w:r>
          </w:p>
          <w:p>
            <w:pPr>
              <w:rPr>
                <w:rFonts w:hint="default" w:eastAsia="宋体"/>
              </w:rPr>
            </w:pPr>
            <w:r>
              <w:rPr>
                <w:rFonts w:hint="default" w:eastAsia="宋体"/>
              </w:rPr>
              <w:t>*:first-child+html .clearfix { zoom: 1; } /* IE7 */</w:t>
            </w:r>
          </w:p>
          <w:p>
            <w:pPr>
              <w:rPr>
                <w:rFonts w:hint="eastAsia" w:eastAsia="宋体"/>
                <w:lang w:val="en-US" w:eastAsia="zh-CN"/>
              </w:rPr>
            </w:pPr>
            <w:r>
              <w:rPr>
                <w:rFonts w:hint="eastAsia" w:eastAsia="宋体"/>
                <w:lang w:val="en-US" w:eastAsia="zh-CN"/>
              </w:rPr>
              <w:t>[IE6 和 IE7 都不支持 :after 这个伪类，因此需要后面两条来触发IE6/7的haslayout，以清除浮动。幸运的是IE8支持 :after 伪类。因此只需要针对IE6/7的hack了]</w:t>
            </w:r>
          </w:p>
          <w:p>
            <w:pPr>
              <w:pStyle w:val="45"/>
              <w:rPr>
                <w:rFonts w:hint="eastAsia"/>
                <w:lang w:val="en-US" w:eastAsia="zh-CN"/>
              </w:rPr>
            </w:pPr>
          </w:p>
          <w:p>
            <w:pPr>
              <w:rPr>
                <w:rFonts w:hint="eastAsia" w:eastAsia="宋体"/>
                <w:lang w:val="en-US" w:eastAsia="zh-CN"/>
              </w:rPr>
            </w:pPr>
            <w:r>
              <w:rPr>
                <w:rFonts w:hint="eastAsia" w:eastAsia="宋体"/>
                <w:lang w:val="en-US" w:eastAsia="zh-CN"/>
              </w:rPr>
              <w:t xml:space="preserve">.clearfix:after { </w:t>
            </w:r>
          </w:p>
          <w:p>
            <w:pPr>
              <w:rPr>
                <w:rFonts w:hint="eastAsia" w:eastAsia="宋体"/>
                <w:lang w:val="en-US" w:eastAsia="zh-CN"/>
              </w:rPr>
            </w:pPr>
            <w:r>
              <w:rPr>
                <w:rFonts w:hint="eastAsia" w:eastAsia="宋体"/>
                <w:lang w:val="en-US" w:eastAsia="zh-CN"/>
              </w:rPr>
              <w:t xml:space="preserve">    content:"\200B"; </w:t>
            </w:r>
          </w:p>
          <w:p>
            <w:pPr>
              <w:rPr>
                <w:rFonts w:hint="eastAsia" w:eastAsia="宋体"/>
                <w:lang w:val="en-US" w:eastAsia="zh-CN"/>
              </w:rPr>
            </w:pPr>
            <w:r>
              <w:rPr>
                <w:rFonts w:hint="eastAsia" w:eastAsia="宋体"/>
                <w:lang w:val="en-US" w:eastAsia="zh-CN"/>
              </w:rPr>
              <w:t xml:space="preserve">    display:block; </w:t>
            </w:r>
          </w:p>
          <w:p>
            <w:pPr>
              <w:rPr>
                <w:rFonts w:hint="eastAsia" w:eastAsia="宋体"/>
                <w:lang w:val="en-US" w:eastAsia="zh-CN"/>
              </w:rPr>
            </w:pPr>
            <w:r>
              <w:rPr>
                <w:rFonts w:hint="eastAsia" w:eastAsia="宋体"/>
                <w:lang w:val="en-US" w:eastAsia="zh-CN"/>
              </w:rPr>
              <w:t xml:space="preserve">    height:0; </w:t>
            </w:r>
          </w:p>
          <w:p>
            <w:pPr>
              <w:rPr>
                <w:rFonts w:hint="eastAsia" w:eastAsia="宋体"/>
                <w:lang w:val="en-US" w:eastAsia="zh-CN"/>
              </w:rPr>
            </w:pPr>
            <w:r>
              <w:rPr>
                <w:rFonts w:hint="eastAsia" w:eastAsia="宋体"/>
                <w:lang w:val="en-US" w:eastAsia="zh-CN"/>
              </w:rPr>
              <w:t xml:space="preserve">    clear:both; </w:t>
            </w:r>
          </w:p>
          <w:p>
            <w:pPr>
              <w:rPr>
                <w:rFonts w:hint="eastAsia" w:eastAsia="宋体"/>
                <w:lang w:val="en-US" w:eastAsia="zh-CN"/>
              </w:rPr>
            </w:pPr>
            <w:r>
              <w:rPr>
                <w:rFonts w:hint="eastAsia" w:eastAsia="宋体"/>
                <w:lang w:val="en-US" w:eastAsia="zh-CN"/>
              </w:rPr>
              <w:t>}</w:t>
            </w:r>
          </w:p>
          <w:p>
            <w:pPr>
              <w:rPr>
                <w:rFonts w:hint="eastAsia" w:eastAsia="宋体"/>
                <w:lang w:val="en-US" w:eastAsia="zh-CN"/>
              </w:rPr>
            </w:pPr>
            <w:r>
              <w:rPr>
                <w:rFonts w:hint="eastAsia" w:eastAsia="宋体"/>
                <w:lang w:val="en-US" w:eastAsia="zh-CN"/>
              </w:rPr>
              <w:t>.clearfix {*zoom:1;}/*IE/7/6*/</w:t>
            </w:r>
          </w:p>
          <w:p>
            <w:pPr>
              <w:rPr>
                <w:rFonts w:hint="eastAsia" w:eastAsia="宋体"/>
                <w:lang w:val="en-US" w:eastAsia="zh-CN"/>
              </w:rPr>
            </w:pPr>
          </w:p>
          <w:p>
            <w:pPr>
              <w:rPr>
                <w:rFonts w:hint="eastAsia" w:eastAsia="宋体"/>
                <w:lang w:val="en-US" w:eastAsia="zh-CN"/>
              </w:rPr>
            </w:pPr>
            <w:r>
              <w:rPr>
                <w:rFonts w:hint="eastAsia" w:eastAsia="宋体"/>
                <w:lang w:val="en-US" w:eastAsia="zh-CN"/>
              </w:rPr>
              <w:t>[解释下:content:"\200B";这个参数，Unicode字符里有一个</w:t>
            </w:r>
            <w:r>
              <w:rPr>
                <w:rFonts w:hint="eastAsia"/>
                <w:lang w:val="en-US" w:eastAsia="zh-CN"/>
              </w:rPr>
              <w:t>"</w:t>
            </w:r>
            <w:r>
              <w:rPr>
                <w:rFonts w:hint="eastAsia" w:eastAsia="宋体"/>
                <w:lang w:val="en-US" w:eastAsia="zh-CN"/>
              </w:rPr>
              <w:t>零宽度空格</w:t>
            </w:r>
            <w:r>
              <w:rPr>
                <w:rFonts w:hint="eastAsia"/>
                <w:lang w:val="en-US" w:eastAsia="zh-CN"/>
              </w:rPr>
              <w:t>"</w:t>
            </w:r>
            <w:r>
              <w:rPr>
                <w:rFonts w:hint="eastAsia" w:eastAsia="宋体"/>
                <w:lang w:val="en-US" w:eastAsia="zh-CN"/>
              </w:rPr>
              <w:t>，即 U+200B，代替原来的</w:t>
            </w:r>
            <w:r>
              <w:rPr>
                <w:rFonts w:hint="eastAsia"/>
                <w:lang w:val="en-US" w:eastAsia="zh-CN"/>
              </w:rPr>
              <w:t>"</w:t>
            </w:r>
            <w:r>
              <w:rPr>
                <w:rFonts w:hint="eastAsia" w:eastAsia="宋体"/>
                <w:lang w:val="en-US" w:eastAsia="zh-CN"/>
              </w:rPr>
              <w:t>.</w:t>
            </w:r>
            <w:r>
              <w:rPr>
                <w:rFonts w:hint="eastAsia"/>
                <w:lang w:val="en-US" w:eastAsia="zh-CN"/>
              </w:rPr>
              <w:t>"</w:t>
            </w:r>
            <w:r>
              <w:rPr>
                <w:rFonts w:hint="eastAsia" w:eastAsia="宋体"/>
                <w:lang w:val="en-US" w:eastAsia="zh-CN"/>
              </w:rPr>
              <w:t>，可以缩减代码量。而且不再使用visibility:hidden。]</w:t>
            </w:r>
          </w:p>
          <w:p>
            <w:pPr>
              <w:pStyle w:val="45"/>
              <w:rPr>
                <w:rFonts w:hint="eastAsia"/>
                <w:lang w:val="en-US" w:eastAsia="zh-CN"/>
              </w:rPr>
            </w:pPr>
          </w:p>
          <w:p>
            <w:pPr>
              <w:rPr>
                <w:rFonts w:hint="eastAsia" w:eastAsia="宋体"/>
                <w:lang w:val="en-US" w:eastAsia="zh-CN"/>
              </w:rPr>
            </w:pPr>
            <w:r>
              <w:rPr>
                <w:rFonts w:hint="eastAsia" w:eastAsia="宋体"/>
                <w:lang w:val="en-US" w:eastAsia="zh-CN"/>
              </w:rPr>
              <w:t xml:space="preserve">.clearfix:before,.clearfix:after{ </w:t>
            </w:r>
          </w:p>
          <w:p>
            <w:pPr>
              <w:rPr>
                <w:rFonts w:hint="eastAsia" w:eastAsia="宋体"/>
                <w:lang w:val="en-US" w:eastAsia="zh-CN"/>
              </w:rPr>
            </w:pPr>
            <w:r>
              <w:rPr>
                <w:rFonts w:hint="eastAsia" w:eastAsia="宋体"/>
                <w:lang w:val="en-US" w:eastAsia="zh-CN"/>
              </w:rPr>
              <w:t xml:space="preserve">    content:""; </w:t>
            </w:r>
          </w:p>
          <w:p>
            <w:pPr>
              <w:rPr>
                <w:rFonts w:hint="eastAsia" w:eastAsia="宋体"/>
                <w:lang w:val="en-US" w:eastAsia="zh-CN"/>
              </w:rPr>
            </w:pPr>
            <w:r>
              <w:rPr>
                <w:rFonts w:hint="eastAsia" w:eastAsia="宋体"/>
                <w:lang w:val="en-US" w:eastAsia="zh-CN"/>
              </w:rPr>
              <w:t xml:space="preserve">    display:table; </w:t>
            </w:r>
          </w:p>
          <w:p>
            <w:pPr>
              <w:rPr>
                <w:rFonts w:hint="eastAsia" w:eastAsia="宋体"/>
                <w:lang w:val="en-US" w:eastAsia="zh-CN"/>
              </w:rPr>
            </w:pPr>
            <w:r>
              <w:rPr>
                <w:rFonts w:hint="eastAsia" w:eastAsia="宋体"/>
                <w:lang w:val="en-US" w:eastAsia="zh-CN"/>
              </w:rPr>
              <w:t xml:space="preserve">} </w:t>
            </w:r>
          </w:p>
          <w:p>
            <w:pPr>
              <w:rPr>
                <w:rFonts w:hint="eastAsia" w:eastAsia="宋体"/>
                <w:lang w:val="en-US" w:eastAsia="zh-CN"/>
              </w:rPr>
            </w:pPr>
            <w:r>
              <w:rPr>
                <w:rFonts w:hint="eastAsia" w:eastAsia="宋体"/>
                <w:lang w:val="en-US" w:eastAsia="zh-CN"/>
              </w:rPr>
              <w:t xml:space="preserve">.clearfix:after{clear:both;} </w:t>
            </w:r>
          </w:p>
          <w:p>
            <w:pPr>
              <w:rPr>
                <w:rFonts w:hint="eastAsia" w:eastAsia="宋体"/>
                <w:lang w:val="en-US" w:eastAsia="zh-CN"/>
              </w:rPr>
            </w:pPr>
            <w:r>
              <w:rPr>
                <w:rFonts w:hint="eastAsia" w:eastAsia="宋体"/>
                <w:lang w:val="en-US" w:eastAsia="zh-CN"/>
              </w:rPr>
              <w:t xml:space="preserve">.clearfix{ </w:t>
            </w:r>
          </w:p>
          <w:p>
            <w:pPr>
              <w:rPr>
                <w:rFonts w:hint="eastAsia" w:eastAsia="宋体"/>
                <w:lang w:val="en-US" w:eastAsia="zh-CN"/>
              </w:rPr>
            </w:pPr>
            <w:r>
              <w:rPr>
                <w:rFonts w:hint="eastAsia" w:eastAsia="宋体"/>
                <w:lang w:val="en-US" w:eastAsia="zh-CN"/>
              </w:rPr>
              <w:t xml:space="preserve">    *zoom:1;/*IE/7/6*/ </w:t>
            </w:r>
          </w:p>
          <w:p>
            <w:pPr>
              <w:rPr>
                <w:rFonts w:hint="eastAsia" w:eastAsia="宋体"/>
                <w:lang w:val="en-US" w:eastAsia="zh-CN"/>
              </w:rPr>
            </w:pPr>
            <w:r>
              <w:rPr>
                <w:rFonts w:hint="eastAsia" w:eastAsia="宋体"/>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pStyle w:val="27"/>
              <w:rPr>
                <w:rFonts w:hint="eastAsia"/>
                <w:lang w:val="en-US" w:eastAsia="zh-CN"/>
              </w:rPr>
            </w:pPr>
          </w:p>
        </w:tc>
        <w:tc>
          <w:tcPr>
            <w:tcW w:w="8989" w:type="dxa"/>
            <w:vAlign w:val="top"/>
          </w:tcPr>
          <w:p>
            <w:pPr>
              <w:rPr>
                <w:rFonts w:eastAsia="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45" w:hRule="atLeast"/>
        </w:trPr>
        <w:tc>
          <w:tcPr>
            <w:tcW w:w="1871" w:type="dxa"/>
            <w:vMerge w:val="restart"/>
            <w:vAlign w:val="top"/>
          </w:tcPr>
          <w:p>
            <w:pPr>
              <w:pStyle w:val="27"/>
              <w:rPr>
                <w:rFonts w:hint="eastAsia"/>
                <w:lang w:val="en-US" w:eastAsia="zh-CN"/>
              </w:rPr>
            </w:pPr>
            <w:bookmarkStart w:id="36" w:name="_Toc26756"/>
            <w:bookmarkStart w:id="37" w:name="_Toc17855"/>
            <w:r>
              <w:rPr>
                <w:rFonts w:hint="eastAsia"/>
                <w:lang w:val="en-US" w:eastAsia="zh-CN"/>
              </w:rPr>
              <w:t>说明:</w:t>
            </w:r>
            <w:bookmarkEnd w:id="36"/>
            <w:bookmarkEnd w:id="37"/>
          </w:p>
          <w:p>
            <w:pPr>
              <w:pStyle w:val="27"/>
              <w:rPr>
                <w:rFonts w:hint="eastAsia"/>
                <w:lang w:val="en-US" w:eastAsia="zh-CN"/>
              </w:rPr>
            </w:pPr>
            <w:bookmarkStart w:id="38" w:name="_Toc14918"/>
            <w:bookmarkStart w:id="39" w:name="_Toc31738"/>
            <w:r>
              <w:rPr>
                <w:rFonts w:hint="eastAsia"/>
                <w:lang w:val="en-US" w:eastAsia="zh-CN"/>
              </w:rPr>
              <w:t>[overflow:auto]</w:t>
            </w:r>
            <w:bookmarkEnd w:id="38"/>
            <w:bookmarkEnd w:id="39"/>
          </w:p>
          <w:p>
            <w:pPr>
              <w:pStyle w:val="27"/>
              <w:rPr>
                <w:rFonts w:hint="eastAsia"/>
                <w:lang w:val="en-US" w:eastAsia="zh-CN"/>
              </w:rPr>
            </w:pPr>
            <w:bookmarkStart w:id="40" w:name="_Toc17836"/>
            <w:bookmarkStart w:id="41" w:name="_Toc5399"/>
            <w:r>
              <w:rPr>
                <w:rFonts w:hint="eastAsia"/>
                <w:lang w:val="en-US" w:eastAsia="zh-CN"/>
              </w:rPr>
              <w:t>[方法三]</w:t>
            </w:r>
            <w:bookmarkEnd w:id="40"/>
            <w:bookmarkEnd w:id="41"/>
          </w:p>
        </w:tc>
        <w:tc>
          <w:tcPr>
            <w:tcW w:w="8989" w:type="dxa"/>
            <w:vAlign w:val="top"/>
          </w:tcPr>
          <w:p>
            <w:pPr>
              <w:rPr>
                <w:rFonts w:hint="default"/>
              </w:rPr>
            </w:pPr>
            <w:r>
              <w:rPr>
                <w:rFonts w:hint="default"/>
              </w:rPr>
              <w:t> 演示1：</w:t>
            </w:r>
          </w:p>
          <w:p>
            <w:pPr>
              <w:rPr>
                <w:rFonts w:hint="default"/>
              </w:rPr>
            </w:pPr>
            <w:r>
              <w:rPr>
                <w:rFonts w:hint="default"/>
              </w:rPr>
              <w:t>    下面的演示中显示的浮动子元素在父容器高度不自动适应的问题 。为了解决这个问题，您可以简单地添加CSS属性overflow:auto (or overflow:hidden)的包装容器。这也许是最简单的方法来清除浮动。</w:t>
            </w:r>
          </w:p>
          <w:p>
            <w:pPr>
              <w:rPr>
                <w:rFonts w:hint="default"/>
              </w:rPr>
            </w:pPr>
            <w:r>
              <w:rPr>
                <w:rFonts w:hint="default"/>
                <w:color w:val="auto"/>
              </w:rPr>
              <w:fldChar w:fldCharType="begin"/>
            </w:r>
            <w:r>
              <w:rPr>
                <w:rFonts w:hint="default" w:ascii="Consolas" w:hAnsi="Consolas" w:eastAsia="Helvetica Neue" w:cs="Helvetica Neue"/>
                <w:b w:val="0"/>
                <w:i w:val="0"/>
                <w:caps w:val="0"/>
                <w:color w:val="834202"/>
                <w:spacing w:val="0"/>
                <w:szCs w:val="19"/>
                <w:shd w:val="clear" w:color="auto" w:fill="FFFFFF"/>
              </w:rPr>
              <w:instrText xml:space="preserve">INCLUDEPICTURE \d "http://www.webdesignerwall.com/wp-content/uploads/2011/02/overflow-auto.png" \* MERGEFORMATINET </w:instrText>
            </w:r>
            <w:r>
              <w:rPr>
                <w:rFonts w:hint="default"/>
                <w:color w:val="auto"/>
              </w:rPr>
              <w:fldChar w:fldCharType="separate"/>
            </w:r>
            <w:r>
              <w:rPr>
                <w:rFonts w:hint="default" w:ascii="Consolas" w:hAnsi="Consolas" w:eastAsia="Helvetica Neue" w:cs="Helvetica Neue"/>
                <w:b w:val="0"/>
                <w:i w:val="0"/>
                <w:caps w:val="0"/>
                <w:color w:val="834202"/>
                <w:spacing w:val="0"/>
                <w:szCs w:val="19"/>
                <w:shd w:val="clear" w:color="auto" w:fill="FFFFFF"/>
              </w:rPr>
              <w:drawing>
                <wp:inline distT="0" distB="0" distL="114300" distR="114300">
                  <wp:extent cx="2741295" cy="1067435"/>
                  <wp:effectExtent l="0" t="0" r="1905" b="18415"/>
                  <wp:docPr id="50" name="图片 60" descr="IMG_256">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0" descr="IMG_256"/>
                          <pic:cNvPicPr>
                            <a:picLocks noChangeAspect="1"/>
                          </pic:cNvPicPr>
                        </pic:nvPicPr>
                        <pic:blipFill>
                          <a:blip r:embed="rId39"/>
                          <a:stretch>
                            <a:fillRect/>
                          </a:stretch>
                        </pic:blipFill>
                        <pic:spPr>
                          <a:xfrm>
                            <a:off x="0" y="0"/>
                            <a:ext cx="2741295" cy="1067435"/>
                          </a:xfrm>
                          <a:prstGeom prst="rect">
                            <a:avLst/>
                          </a:prstGeom>
                          <a:noFill/>
                          <a:ln w="9525">
                            <a:noFill/>
                          </a:ln>
                        </pic:spPr>
                      </pic:pic>
                    </a:graphicData>
                  </a:graphic>
                </wp:inline>
              </w:drawing>
            </w:r>
            <w:r>
              <w:rPr>
                <w:rFonts w:hint="default"/>
                <w:color w:val="auto"/>
              </w:rPr>
              <w:fldChar w:fldCharType="end"/>
            </w:r>
          </w:p>
          <w:p>
            <w:r>
              <w:t>.container {</w:t>
            </w:r>
            <w:r>
              <w:br w:type="textWrapping"/>
            </w:r>
            <w:r>
              <w:t xml:space="preserve">    overflow: auto;</w:t>
            </w:r>
            <w:r>
              <w:br w:type="textWrapping"/>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Merge w:val="continue"/>
            <w:vAlign w:val="top"/>
          </w:tcPr>
          <w:p>
            <w:pPr>
              <w:rPr>
                <w:rFonts w:hint="eastAsia" w:eastAsia="宋体"/>
                <w:vertAlign w:val="baseline"/>
                <w:lang w:val="en-US" w:eastAsia="zh-CN"/>
              </w:rPr>
            </w:pPr>
          </w:p>
        </w:tc>
        <w:tc>
          <w:tcPr>
            <w:tcW w:w="8989" w:type="dxa"/>
            <w:vAlign w:val="top"/>
          </w:tcPr>
          <w:p>
            <w:r>
              <w:t>演示2：</w:t>
            </w:r>
          </w:p>
          <w:p>
            <w:pPr>
              <w:rPr>
                <w:rFonts w:hint="default"/>
              </w:rPr>
            </w:pPr>
            <w:r>
              <w:rPr>
                <w:rFonts w:hint="default"/>
              </w:rPr>
              <w:t>Overflow:auto 也可以用来防止从周围的浮动元素包装的内容。比方说，你正在设计一个评论列表。您将最有可能，有一个头像，浮于左，评论在右。要防止的头像周围环绕的评论，只需添加 overflow:hidden 的评论容器。使用overflow这里的优点是，我没有给评论容器设置一个float or width。容器自动校准浮动的头像图片。</w:t>
            </w:r>
          </w:p>
          <w:p>
            <w:r>
              <w:rPr>
                <w:rFonts w:hint="default"/>
                <w:color w:val="auto"/>
              </w:rPr>
              <w:fldChar w:fldCharType="begin"/>
            </w:r>
            <w:r>
              <w:rPr>
                <w:rFonts w:hint="default" w:ascii="Consolas" w:hAnsi="Consolas" w:eastAsia="Helvetica Neue" w:cs="Helvetica Neue"/>
                <w:b w:val="0"/>
                <w:i w:val="0"/>
                <w:caps w:val="0"/>
                <w:color w:val="57320E"/>
                <w:spacing w:val="0"/>
                <w:szCs w:val="19"/>
                <w:shd w:val="clear" w:color="auto" w:fill="FFFFFF"/>
              </w:rPr>
              <w:instrText xml:space="preserve">INCLUDEPICTURE \d "http://www.webdesignerwall.com/wp-content/uploads/2011/02/overflow-auto-2.png" \* MERGEFORMATINET </w:instrText>
            </w:r>
            <w:r>
              <w:rPr>
                <w:rFonts w:hint="default"/>
                <w:color w:val="auto"/>
              </w:rPr>
              <w:fldChar w:fldCharType="separate"/>
            </w:r>
            <w:r>
              <w:rPr>
                <w:rFonts w:hint="default" w:ascii="Consolas" w:hAnsi="Consolas" w:eastAsia="Helvetica Neue" w:cs="Helvetica Neue"/>
                <w:b w:val="0"/>
                <w:i w:val="0"/>
                <w:caps w:val="0"/>
                <w:color w:val="57320E"/>
                <w:spacing w:val="0"/>
                <w:szCs w:val="19"/>
                <w:shd w:val="clear" w:color="auto" w:fill="FFFFFF"/>
              </w:rPr>
              <w:drawing>
                <wp:inline distT="0" distB="0" distL="114300" distR="114300">
                  <wp:extent cx="2894330" cy="1791970"/>
                  <wp:effectExtent l="0" t="0" r="1270" b="17780"/>
                  <wp:docPr id="52" name="图片 61" descr="IMG_257">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1" descr="IMG_257"/>
                          <pic:cNvPicPr>
                            <a:picLocks noChangeAspect="1"/>
                          </pic:cNvPicPr>
                        </pic:nvPicPr>
                        <pic:blipFill>
                          <a:blip r:embed="rId41"/>
                          <a:stretch>
                            <a:fillRect/>
                          </a:stretch>
                        </pic:blipFill>
                        <pic:spPr>
                          <a:xfrm>
                            <a:off x="0" y="0"/>
                            <a:ext cx="2894330" cy="1791970"/>
                          </a:xfrm>
                          <a:prstGeom prst="rect">
                            <a:avLst/>
                          </a:prstGeom>
                          <a:noFill/>
                          <a:ln w="9525">
                            <a:noFill/>
                          </a:ln>
                        </pic:spPr>
                      </pic:pic>
                    </a:graphicData>
                  </a:graphic>
                </wp:inline>
              </w:drawing>
            </w:r>
            <w:r>
              <w:rPr>
                <w:rFonts w:hint="default"/>
                <w:color w:val="auto"/>
              </w:rPr>
              <w:fldChar w:fldCharType="end"/>
            </w:r>
            <w:r>
              <w:rPr>
                <w:lang w:val="en-US" w:eastAsia="zh-CN"/>
              </w:rPr>
              <w:fldChar w:fldCharType="begin"/>
            </w:r>
            <w:r>
              <w:rPr>
                <w:lang w:val="en-US" w:eastAsia="zh-CN"/>
              </w:rPr>
              <w:instrText xml:space="preserve"> HYPERLINK "http://www.cnblogs.com/xiaoyao2011/archive/2011/10/10/javascript:void(0);" \o "复制代码" </w:instrText>
            </w:r>
            <w:r>
              <w:rPr>
                <w:lang w:val="en-US" w:eastAsia="zh-CN"/>
              </w:rPr>
              <w:fldChar w:fldCharType="separate"/>
            </w:r>
            <w:r>
              <w:rPr>
                <w:lang w:val="en-US" w:eastAsia="zh-CN"/>
              </w:rPr>
              <w:fldChar w:fldCharType="end"/>
            </w:r>
          </w:p>
          <w:p>
            <w:pPr>
              <w:rPr>
                <w:rFonts w:hint="eastAsia" w:eastAsia="微软雅黑"/>
                <w:lang w:val="en-US" w:eastAsia="zh-CN"/>
              </w:rPr>
            </w:pPr>
            <w:r>
              <w:t>.image {</w:t>
            </w:r>
            <w:r>
              <w:br w:type="textWrapping"/>
            </w:r>
            <w:r>
              <w:t xml:space="preserve">    float: left;</w:t>
            </w:r>
            <w:r>
              <w:br w:type="textWrapping"/>
            </w:r>
            <w:r>
              <w:t>}</w:t>
            </w:r>
            <w:r>
              <w:br w:type="textWrapping"/>
            </w:r>
            <w:r>
              <w:br w:type="textWrapping"/>
            </w:r>
            <w:r>
              <w:t>.text {</w:t>
            </w:r>
            <w:r>
              <w:br w:type="textWrapping"/>
            </w:r>
            <w:r>
              <w:t xml:space="preserve">    overflow: hidden;</w:t>
            </w:r>
            <w:r>
              <w:br w:type="textWrapping"/>
            </w:r>
            <w:r>
              <w:t>}</w:t>
            </w:r>
            <w:r>
              <w:rPr>
                <w:lang w:val="en-US" w:eastAsia="zh-CN"/>
              </w:rPr>
              <w:fldChar w:fldCharType="begin"/>
            </w:r>
            <w:r>
              <w:rPr>
                <w:lang w:val="en-US" w:eastAsia="zh-CN"/>
              </w:rPr>
              <w:instrText xml:space="preserve"> HYPERLINK "http://www.cnblogs.com/xiaoyao2011/archive/2011/10/10/javascript:void(0);" \o "复制代码" </w:instrText>
            </w:r>
            <w:r>
              <w:rPr>
                <w:lang w:val="en-US" w:eastAsia="zh-CN"/>
              </w:rPr>
              <w:fldChar w:fldCharType="separate"/>
            </w:r>
            <w:r>
              <w:rPr>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05" w:hRule="atLeast"/>
        </w:trPr>
        <w:tc>
          <w:tcPr>
            <w:tcW w:w="1871" w:type="dxa"/>
            <w:vMerge w:val="continue"/>
            <w:vAlign w:val="top"/>
          </w:tcPr>
          <w:p>
            <w:pPr>
              <w:rPr>
                <w:rFonts w:hint="eastAsia" w:eastAsia="宋体"/>
                <w:vertAlign w:val="baseline"/>
                <w:lang w:val="en-US" w:eastAsia="zh-CN"/>
              </w:rPr>
            </w:pPr>
          </w:p>
        </w:tc>
        <w:tc>
          <w:tcPr>
            <w:tcW w:w="8989" w:type="dxa"/>
            <w:vAlign w:val="top"/>
          </w:tcPr>
          <w:p>
            <w:r>
              <w:t>缺点</w:t>
            </w:r>
            <w:r>
              <w:rPr>
                <w:rFonts w:hint="eastAsia"/>
                <w:lang w:val="en-US" w:eastAsia="zh-CN"/>
              </w:rPr>
              <w:t>:</w:t>
            </w:r>
          </w:p>
          <w:p>
            <w:pPr>
              <w:rPr>
                <w:rFonts w:hint="default"/>
              </w:rPr>
            </w:pPr>
            <w:r>
              <w:rPr>
                <w:rFonts w:hint="default"/>
              </w:rPr>
              <w:t>虽然它是一个很好的的技巧，也有一些弊端：</w:t>
            </w:r>
          </w:p>
          <w:p>
            <w:r>
              <w:rPr>
                <w:rFonts w:hint="default"/>
              </w:rPr>
              <w:t>使用 overflow:auto，会造成一个滚动条，如果您的内容是延长了容器的边界。例如，如果你有一个长unbreaking的文本（即长的URL文本）或一个较大的图像，是更大的，则容器滚动显示。</w:t>
            </w:r>
          </w:p>
          <w:p>
            <w:r>
              <w:rPr>
                <w:rFonts w:hint="default"/>
              </w:rPr>
              <w:t>为了避免一个滚动显示你应该使用overflow:hidden。然而，这种方法也有一个缺点。使用overflow:hidden隐藏任何超出容器的边界的内容。</w:t>
            </w:r>
          </w:p>
          <w:p>
            <w:r>
              <w:t>Word-wrap</w:t>
            </w:r>
          </w:p>
          <w:p>
            <w:pPr>
              <w:rPr>
                <w:rFonts w:hint="default"/>
              </w:rPr>
            </w:pPr>
            <w:r>
              <w:rPr>
                <w:rFonts w:hint="default"/>
              </w:rPr>
              <w:t>为了解决大文本问题，只需添加 word-wrap:break-word 到容器，这将迫使文本换行到一个新的行。</w:t>
            </w:r>
          </w:p>
          <w:p>
            <w:r>
              <w:t>.container {</w:t>
            </w:r>
            <w:r>
              <w:br w:type="textWrapping"/>
            </w:r>
            <w:r>
              <w:t xml:space="preserve">    word-wrap: break-word;</w:t>
            </w:r>
            <w:r>
              <w:br w:type="textWrapping"/>
            </w:r>
            <w:r>
              <w:t>}</w:t>
            </w:r>
          </w:p>
          <w:p>
            <w:r>
              <w:t>Max-width</w:t>
            </w:r>
          </w:p>
          <w:p>
            <w:pPr>
              <w:rPr>
                <w:rFonts w:hint="default"/>
              </w:rPr>
            </w:pPr>
            <w:r>
              <w:rPr>
                <w:rFonts w:hint="default"/>
              </w:rPr>
              <w:t>为了防止图像扩大超出容器边界，添加的max-width:100%，它会调整图像的大小符合容器的最大宽度。</w:t>
            </w:r>
          </w:p>
          <w:p>
            <w:r>
              <w:t>.container img {</w:t>
            </w:r>
            <w:r>
              <w:br w:type="textWrapping"/>
            </w:r>
            <w:r>
              <w:t xml:space="preserve">    max-width: 100%;</w:t>
            </w:r>
            <w:r>
              <w:br w:type="textWrapping"/>
            </w:r>
            <w:r>
              <w:t xml:space="preserve">    height: auto;</w:t>
            </w:r>
            <w:r>
              <w:br w:type="textWrapping"/>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Align w:val="top"/>
          </w:tcPr>
          <w:p>
            <w:pPr>
              <w:rPr>
                <w:rFonts w:hint="eastAsia" w:eastAsia="宋体"/>
                <w:vertAlign w:val="baseline"/>
                <w:lang w:val="en-US" w:eastAsia="zh-CN"/>
              </w:rPr>
            </w:pPr>
            <w:r>
              <w:rPr>
                <w:rFonts w:hint="eastAsia"/>
                <w:vertAlign w:val="baseline"/>
                <w:lang w:val="en-US" w:eastAsia="zh-CN"/>
              </w:rPr>
              <w:t>结论：</w:t>
            </w:r>
          </w:p>
        </w:tc>
        <w:tc>
          <w:tcPr>
            <w:tcW w:w="8989" w:type="dxa"/>
            <w:vAlign w:val="top"/>
          </w:tcPr>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FF6D75"/>
                <w:sz w:val="16"/>
                <w:szCs w:val="16"/>
                <w:shd w:val="clear" w:fill="FFFFFF"/>
              </w:rPr>
              <w:t>/*1*/</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B51615"/>
                <w:sz w:val="16"/>
                <w:szCs w:val="16"/>
                <w:shd w:val="clear" w:fill="FFFFFF"/>
              </w:rPr>
              <w:t xml:space="preserve">clear-fix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*overflow: </w:t>
            </w:r>
            <w:r>
              <w:rPr>
                <w:rFonts w:hint="default" w:ascii="Consolas" w:hAnsi="Consolas" w:eastAsia="Consolas" w:cs="Consolas"/>
                <w:color w:val="00002A"/>
                <w:sz w:val="16"/>
                <w:szCs w:val="16"/>
                <w:shd w:val="clear" w:fill="FFFFFF"/>
              </w:rPr>
              <w:t>hidden</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*zoom: </w:t>
            </w:r>
            <w:r>
              <w:rPr>
                <w:rFonts w:hint="default" w:ascii="Consolas" w:hAnsi="Consolas" w:eastAsia="Consolas" w:cs="Consolas"/>
                <w:color w:val="00002A"/>
                <w:sz w:val="16"/>
                <w:szCs w:val="16"/>
                <w:shd w:val="clear" w:fill="FFFFFF"/>
              </w:rPr>
              <w:t>1</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clear-fix</w:t>
            </w:r>
            <w:r>
              <w:rPr>
                <w:rFonts w:hint="default" w:ascii="Consolas" w:hAnsi="Consolas" w:eastAsia="Consolas" w:cs="Consolas"/>
                <w:color w:val="000000"/>
                <w:sz w:val="16"/>
                <w:szCs w:val="16"/>
                <w:shd w:val="clear" w:fill="FFFFFF"/>
              </w:rPr>
              <w:t>:</w:t>
            </w:r>
            <w:r>
              <w:rPr>
                <w:rFonts w:hint="default" w:ascii="Consolas" w:hAnsi="Consolas" w:eastAsia="Consolas" w:cs="Consolas"/>
                <w:color w:val="B51615"/>
                <w:sz w:val="16"/>
                <w:szCs w:val="16"/>
                <w:shd w:val="clear" w:fill="FFFFFF"/>
              </w:rPr>
              <w:t xml:space="preserve">after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table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content: </w:t>
            </w:r>
            <w:r>
              <w:rPr>
                <w:rFonts w:hint="default" w:ascii="Consolas" w:hAnsi="Consolas" w:eastAsia="Consolas" w:cs="Consolas"/>
                <w:b/>
                <w:color w:val="008000"/>
                <w:sz w:val="16"/>
                <w:szCs w:val="16"/>
                <w:shd w:val="clear" w:fill="FFFFFF"/>
              </w:rPr>
              <w: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clear: </w:t>
            </w:r>
            <w:r>
              <w:rPr>
                <w:rFonts w:hint="default" w:ascii="Consolas" w:hAnsi="Consolas" w:eastAsia="Consolas" w:cs="Consolas"/>
                <w:color w:val="00002A"/>
                <w:sz w:val="16"/>
                <w:szCs w:val="16"/>
                <w:shd w:val="clear" w:fill="FFFFFF"/>
              </w:rPr>
              <w:t>both</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FF6D75"/>
                <w:sz w:val="16"/>
                <w:szCs w:val="16"/>
                <w:shd w:val="clear" w:fill="FFFFFF"/>
              </w:rPr>
              <w:t>/*2*/</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B51615"/>
                <w:sz w:val="16"/>
                <w:szCs w:val="16"/>
                <w:shd w:val="clear" w:fill="FFFFFF"/>
              </w:rPr>
              <w:t xml:space="preserve">fix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*zoom: </w:t>
            </w:r>
            <w:r>
              <w:rPr>
                <w:rFonts w:hint="default" w:ascii="Consolas" w:hAnsi="Consolas" w:eastAsia="Consolas" w:cs="Consolas"/>
                <w:color w:val="00002A"/>
                <w:sz w:val="16"/>
                <w:szCs w:val="16"/>
                <w:shd w:val="clear" w:fill="FFFFFF"/>
              </w:rPr>
              <w:t>1</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fix</w:t>
            </w:r>
            <w:r>
              <w:rPr>
                <w:rFonts w:hint="default" w:ascii="Consolas" w:hAnsi="Consolas" w:eastAsia="Consolas" w:cs="Consolas"/>
                <w:color w:val="000000"/>
                <w:sz w:val="16"/>
                <w:szCs w:val="16"/>
                <w:shd w:val="clear" w:fill="FFFFFF"/>
              </w:rPr>
              <w:t>:</w:t>
            </w:r>
            <w:r>
              <w:rPr>
                <w:rFonts w:hint="default" w:ascii="Consolas" w:hAnsi="Consolas" w:eastAsia="Consolas" w:cs="Consolas"/>
                <w:color w:val="B51615"/>
                <w:sz w:val="16"/>
                <w:szCs w:val="16"/>
                <w:shd w:val="clear" w:fill="FFFFFF"/>
              </w:rPr>
              <w:t xml:space="preserve">after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content: </w:t>
            </w:r>
            <w:r>
              <w:rPr>
                <w:rFonts w:hint="default" w:ascii="Consolas" w:hAnsi="Consolas" w:eastAsia="Consolas" w:cs="Consolas"/>
                <w:b/>
                <w:color w:val="008000"/>
                <w:sz w:val="16"/>
                <w:szCs w:val="16"/>
                <w:shd w:val="clear" w:fill="FFFFFF"/>
              </w:rPr>
              <w:t>"clear"</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clear: </w:t>
            </w:r>
            <w:r>
              <w:rPr>
                <w:rFonts w:hint="default" w:ascii="Consolas" w:hAnsi="Consolas" w:eastAsia="Consolas" w:cs="Consolas"/>
                <w:color w:val="00002A"/>
                <w:sz w:val="16"/>
                <w:szCs w:val="16"/>
                <w:shd w:val="clear" w:fill="FFFFFF"/>
              </w:rPr>
              <w:t>both</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visibility: </w:t>
            </w:r>
            <w:r>
              <w:rPr>
                <w:rFonts w:hint="default" w:ascii="Consolas" w:hAnsi="Consolas" w:eastAsia="Consolas" w:cs="Consolas"/>
                <w:color w:val="00002A"/>
                <w:sz w:val="16"/>
                <w:szCs w:val="16"/>
                <w:shd w:val="clear" w:fill="FFFFFF"/>
              </w:rPr>
              <w:t>hidden</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p>
          <w:p>
            <w:pPr>
              <w:rPr>
                <w:sz w:val="11"/>
                <w:szCs w:val="15"/>
              </w:rPr>
            </w:pPr>
          </w:p>
        </w:tc>
      </w:tr>
    </w:tbl>
    <w:p>
      <w:pPr>
        <w:pStyle w:val="35"/>
        <w:rPr>
          <w:rFonts w:hint="eastAsia"/>
          <w:lang w:val="en-US" w:eastAsia="zh-CN"/>
        </w:rPr>
      </w:pPr>
      <w:bookmarkStart w:id="42" w:name="_Toc20274"/>
      <w:bookmarkStart w:id="43" w:name="_Toc29364"/>
      <w:r>
        <w:rPr>
          <w:rFonts w:hint="eastAsia"/>
          <w:lang w:val="en-US" w:eastAsia="zh-CN"/>
        </w:rPr>
        <w:t>inline-block</w:t>
      </w:r>
      <w:bookmarkEnd w:id="42"/>
    </w:p>
    <w:p>
      <w:pPr>
        <w:pStyle w:val="29"/>
        <w:rPr>
          <w:rFonts w:hint="eastAsia"/>
          <w:lang w:val="en-US" w:eastAsia="zh-CN"/>
        </w:rPr>
      </w:pPr>
      <w:bookmarkStart w:id="44" w:name="_Toc20667"/>
      <w:r>
        <w:rPr>
          <w:rFonts w:hint="eastAsia"/>
          <w:lang w:val="en-US" w:eastAsia="zh-CN"/>
        </w:rPr>
        <w:t>关于inline-block</w:t>
      </w:r>
      <w:bookmarkEnd w:id="30"/>
      <w:bookmarkEnd w:id="43"/>
      <w:bookmarkEnd w:id="44"/>
    </w:p>
    <w:tbl>
      <w:tblPr>
        <w:tblStyle w:val="24"/>
        <w:tblW w:w="108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1"/>
        <w:gridCol w:w="89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pStyle w:val="27"/>
              <w:rPr>
                <w:rFonts w:hint="eastAsia"/>
                <w:lang w:val="en-US" w:eastAsia="zh-CN"/>
              </w:rPr>
            </w:pPr>
            <w:bookmarkStart w:id="45" w:name="_Toc8032"/>
            <w:bookmarkStart w:id="46" w:name="_Toc12662"/>
            <w:bookmarkStart w:id="47" w:name="_Toc15364"/>
            <w:r>
              <w:rPr>
                <w:rFonts w:hint="eastAsia"/>
                <w:lang w:val="en-US" w:eastAsia="zh-CN"/>
              </w:rPr>
              <w:t>www</w:t>
            </w:r>
            <w:bookmarkEnd w:id="45"/>
            <w:bookmarkEnd w:id="46"/>
            <w:bookmarkEnd w:id="47"/>
          </w:p>
        </w:tc>
        <w:tc>
          <w:tcPr>
            <w:tcW w:w="8989" w:type="dxa"/>
            <w:vAlign w:val="top"/>
          </w:tcPr>
          <w:p>
            <w:pPr>
              <w:rPr>
                <w:rFonts w:hint="eastAsia"/>
              </w:rPr>
            </w:pPr>
            <w:r>
              <w:rPr>
                <w:rFonts w:hint="eastAsia"/>
              </w:rPr>
              <w:fldChar w:fldCharType="begin"/>
            </w:r>
            <w:r>
              <w:rPr>
                <w:rFonts w:hint="eastAsia"/>
              </w:rPr>
              <w:instrText xml:space="preserve"> HYPERLINK "http://forsigner.com/2013/03/28/inline-block/" </w:instrText>
            </w:r>
            <w:r>
              <w:rPr>
                <w:rFonts w:hint="eastAsia"/>
              </w:rPr>
              <w:fldChar w:fldCharType="separate"/>
            </w:r>
            <w:r>
              <w:rPr>
                <w:rStyle w:val="19"/>
                <w:rFonts w:hint="eastAsia"/>
              </w:rPr>
              <w:t>http://forsigner.com/2013/03/28/inline-block/</w:t>
            </w:r>
            <w:r>
              <w:rPr>
                <w:rFonts w:hint="eastAsia"/>
              </w:rPr>
              <w:fldChar w:fldCharType="end"/>
            </w:r>
          </w:p>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Align w:val="top"/>
          </w:tcPr>
          <w:p>
            <w:pPr>
              <w:pStyle w:val="27"/>
            </w:pPr>
            <w:bookmarkStart w:id="48" w:name="_Toc22980"/>
            <w:bookmarkStart w:id="49" w:name="_Toc21637"/>
            <w:bookmarkStart w:id="50" w:name="_Toc27693"/>
            <w:r>
              <w:rPr>
                <w:rFonts w:hint="default"/>
              </w:rPr>
              <w:t>inline-block 前世</w:t>
            </w:r>
            <w:bookmarkEnd w:id="48"/>
            <w:bookmarkEnd w:id="49"/>
            <w:bookmarkEnd w:id="50"/>
          </w:p>
          <w:p>
            <w:pPr>
              <w:pStyle w:val="27"/>
              <w:rPr>
                <w:rFonts w:hint="eastAsia"/>
                <w:lang w:val="en-US" w:eastAsia="zh-CN"/>
              </w:rPr>
            </w:pPr>
          </w:p>
        </w:tc>
        <w:tc>
          <w:tcPr>
            <w:tcW w:w="8989" w:type="dxa"/>
            <w:vAlign w:val="top"/>
          </w:tcPr>
          <w:p>
            <w:pPr>
              <w:pStyle w:val="30"/>
              <w:rPr>
                <w:rFonts w:hint="default"/>
              </w:rPr>
            </w:pPr>
            <w:r>
              <w:rPr>
                <w:rFonts w:hint="default"/>
              </w:rPr>
              <w:fldChar w:fldCharType="begin"/>
            </w:r>
            <w:r>
              <w:rPr>
                <w:rFonts w:hint="default"/>
              </w:rPr>
              <w:instrText xml:space="preserve"> HYPERLINK "http://forsigner.com/2013/03/28/inline-block/" \l "1-认知" \o "1.认知" </w:instrText>
            </w:r>
            <w:r>
              <w:rPr>
                <w:rFonts w:hint="default"/>
              </w:rPr>
              <w:fldChar w:fldCharType="separate"/>
            </w:r>
            <w:r>
              <w:rPr>
                <w:rFonts w:hint="default"/>
              </w:rPr>
              <w:fldChar w:fldCharType="end"/>
            </w:r>
            <w:r>
              <w:rPr>
                <w:rFonts w:hint="default"/>
              </w:rPr>
              <w:t>1.认知</w:t>
            </w:r>
          </w:p>
          <w:p>
            <w:pPr>
              <w:pStyle w:val="30"/>
              <w:rPr>
                <w:rFonts w:hint="default"/>
              </w:rPr>
            </w:pPr>
            <w:r>
              <w:rPr>
                <w:rFonts w:hint="default"/>
              </w:rPr>
              <w:t>也许有人问你为何要写「 display:inline-block; display:inline; zoom:1; 」 来兼容 IE6、7 时，你会立马答道：因为 IE6、7 不支持 display:inline-block 呗!不知道何时起，惯性思维给开发者带来了这样一个可怕的概念。万物都是辩证的，当你写下这些的时候，可曾怀疑过大众观点真的可靠吗？也许你认为这些无关 紧要，实现效果就好。但是如果不能理解每个属性或属性值的根本，你将永远无法全面的了解它，人云亦云只会让你浅尝辄止，止步不前。那么这里就涉及到所谓的 「CSS 学习瓶颈」的问题了，这个问题张鑫旭《说说CSS 学习中的瓶颈》一文有详细阐述，虽然部分观点我不是很赞同，但是中心思想还是很值得思考的。文中有几个不错的问题这里也列举出来供大家观摩：</w:t>
            </w:r>
          </w:p>
          <w:p>
            <w:pPr>
              <w:pStyle w:val="30"/>
              <w:rPr>
                <w:rFonts w:hint="default"/>
              </w:rPr>
            </w:pPr>
            <w:r>
              <w:rPr>
                <w:rFonts w:hint="default"/>
              </w:rPr>
              <w:t>line-height:150% 和 line-height:1.5 的区别是？</w:t>
            </w:r>
          </w:p>
          <w:p>
            <w:pPr>
              <w:pStyle w:val="30"/>
            </w:pPr>
            <w:r>
              <w:rPr>
                <w:rFonts w:hint="default"/>
              </w:rPr>
              <w:t>float 为何会让外部容器高度塌陷？这是 bug？（我的答案在《那些年我们一起清除过的浮动》）</w:t>
            </w:r>
          </w:p>
          <w:p>
            <w:pPr>
              <w:pStyle w:val="30"/>
            </w:pPr>
            <w:r>
              <w:rPr>
                <w:rFonts w:hint="default"/>
              </w:rPr>
              <w:t>vertical-align 的表现为何在IE7, IE8, IE9 下表现不尽相同？其中的渲染机制是？</w:t>
            </w:r>
            <w:r>
              <w:rPr>
                <w:rFonts w:hint="default"/>
              </w:rPr>
              <w:br w:type="textWrapping"/>
            </w:r>
            <w:r>
              <w:rPr>
                <w:rFonts w:hint="default"/>
              </w:rPr>
              <w:t>好了，回到 inline-block 的认知的问题，我的观点是：</w:t>
            </w:r>
          </w:p>
          <w:p>
            <w:pPr>
              <w:pStyle w:val="30"/>
              <w:rPr>
                <w:rFonts w:hint="default"/>
              </w:rPr>
            </w:pPr>
            <w:r>
              <w:rPr>
                <w:rFonts w:hint="default"/>
              </w:rPr>
              <w:t>IE 从 5.5 开始就已经支持 display:inline-block 了，只是支持的并不是那么完善。</w:t>
            </w:r>
          </w:p>
          <w:p>
            <w:pPr>
              <w:pStyle w:val="30"/>
              <w:rPr>
                <w:rFonts w:hint="default"/>
              </w:rPr>
            </w:pPr>
            <w:r>
              <w:rPr>
                <w:rFonts w:hint="default"/>
              </w:rPr>
              <w:t>在 msdn 微软开发者社区，找到了 IE 从5.5 开始支持 inline-block 的证据：</w:t>
            </w:r>
          </w:p>
          <w:p>
            <w:pPr>
              <w:pStyle w:val="30"/>
              <w:rPr>
                <w:rFonts w:hint="default"/>
              </w:rPr>
            </w:pPr>
            <w:r>
              <w:rPr>
                <w:rFonts w:hint="default"/>
              </w:rPr>
              <w:t>The inline-block value is supported starting with Internet Explorer 5.5. You can use this value to give an object a layout without specifying the object’s height or width.</w:t>
            </w:r>
          </w:p>
          <w:p>
            <w:pPr>
              <w:pStyle w:val="30"/>
              <w:rPr>
                <w:rFonts w:hint="default"/>
              </w:rPr>
            </w:pPr>
            <w:r>
              <w:rPr>
                <w:rFonts w:hint="default"/>
              </w:rPr>
              <w:t>这里明确指出：从 IE5.5 开始支持 inline-block。</w:t>
            </w:r>
          </w:p>
          <w:p>
            <w:pPr>
              <w:pStyle w:val="30"/>
              <w:rPr>
                <w:rFonts w:hint="default"/>
              </w:rPr>
            </w:pPr>
            <w:r>
              <w:rPr>
                <w:rFonts w:hint="default"/>
              </w:rPr>
              <w:t>链接：</w:t>
            </w:r>
            <w:r>
              <w:rPr>
                <w:rFonts w:hint="default"/>
              </w:rPr>
              <w:fldChar w:fldCharType="begin"/>
            </w:r>
            <w:r>
              <w:rPr>
                <w:rFonts w:hint="default"/>
              </w:rPr>
              <w:instrText xml:space="preserve"> HYPERLINK "http://msdn.microsoft.com/zh-cn/library/ie/ms530751(v=vs.85).aspx" \t "http://forsigner.com/2013/03/28/inline-block/_blank" </w:instrText>
            </w:r>
            <w:r>
              <w:rPr>
                <w:rFonts w:hint="default"/>
              </w:rPr>
              <w:fldChar w:fldCharType="separate"/>
            </w:r>
            <w:r>
              <w:rPr>
                <w:rFonts w:hint="default"/>
              </w:rPr>
              <w:t>http://msdn.microsoft.com/zh-cn/library/ie/ms530751(v=vs.85).aspx</w:t>
            </w:r>
            <w:r>
              <w:rPr>
                <w:rFonts w:hint="default"/>
              </w:rPr>
              <w:fldChar w:fldCharType="end"/>
            </w:r>
          </w:p>
          <w:p>
            <w:pPr>
              <w:pStyle w:val="30"/>
              <w:rPr>
                <w:rFonts w:hint="default"/>
              </w:rPr>
            </w:pPr>
            <w:r>
              <w:rPr>
                <w:rFonts w:hint="default"/>
              </w:rPr>
              <w:t>那么既然 IE5.5 开始就已经支持了 inline-block，为何我们还要写那么一坨 CSS 呢？同时我们知道 IE6、7 中 display:inline-block 是可以触发 hasLayout 的，触发了 hasLayout 的元素表现出来的特征就是一个独立的矩形容器，可以设置宽高而且不受外部元素的影响，类似于现代浏览器中的 Block formatting contexts （块级格式化上下文）的概念。</w:t>
            </w:r>
          </w:p>
          <w:p>
            <w:pPr>
              <w:pStyle w:val="30"/>
              <w:rPr>
                <w:rFonts w:hint="default"/>
              </w:rPr>
            </w:pPr>
            <w:r>
              <w:rPr>
                <w:rFonts w:hint="default"/>
              </w:rPr>
              <w:t>下面来做一个详细的测试，分别看看 IE6 中 inline 元素和 block 元素的表现：</w:t>
            </w:r>
          </w:p>
          <w:p>
            <w:pPr>
              <w:pStyle w:val="30"/>
              <w:rPr>
                <w:rFonts w:hint="default"/>
              </w:rPr>
            </w:pPr>
            <w:r>
              <w:rPr>
                <w:rFonts w:hint="default"/>
              </w:rPr>
              <w:t>1）inline 元素 display:inline-block</w:t>
            </w:r>
          </w:p>
          <w:tbl>
            <w:tblPr>
              <w:tblStyle w:val="23"/>
              <w:tblW w:w="10920"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0920" w:type="dxa"/>
                  <w:tcBorders>
                    <w:top w:val="nil"/>
                    <w:left w:val="nil"/>
                    <w:bottom w:val="nil"/>
                    <w:right w:val="nil"/>
                  </w:tcBorders>
                  <w:shd w:val="clear" w:color="auto" w:fill="auto"/>
                  <w:tcMar>
                    <w:top w:w="0" w:type="dxa"/>
                    <w:left w:w="0" w:type="dxa"/>
                    <w:bottom w:w="0" w:type="dxa"/>
                    <w:right w:w="0" w:type="dxa"/>
                  </w:tcMar>
                  <w:vAlign w:val="top"/>
                </w:tcPr>
                <w:p>
                  <w:pPr>
                    <w:pStyle w:val="30"/>
                    <w:ind w:left="0" w:leftChars="0" w:firstLine="0" w:firstLineChars="0"/>
                    <w:rPr>
                      <w:rFonts w:hint="default"/>
                    </w:rPr>
                  </w:pPr>
                  <w:r>
                    <w:rPr>
                      <w:rFonts w:hint="default"/>
                    </w:rPr>
                    <w:t>.dib-inline, .dib-block {</w:t>
                  </w:r>
                  <w:r>
                    <w:rPr>
                      <w:rFonts w:hint="default"/>
                    </w:rPr>
                    <w:br w:type="textWrapping"/>
                  </w:r>
                  <w:r>
                    <w:rPr>
                      <w:rFonts w:hint="default"/>
                    </w:rPr>
                    <w:t xml:space="preserve">    width:100px;</w:t>
                  </w:r>
                  <w:r>
                    <w:rPr>
                      <w:rFonts w:hint="default"/>
                    </w:rPr>
                    <w:br w:type="textWrapping"/>
                  </w:r>
                  <w:r>
                    <w:rPr>
                      <w:rFonts w:hint="default"/>
                    </w:rPr>
                    <w:t xml:space="preserve">    height:30px;</w:t>
                  </w:r>
                  <w:r>
                    <w:rPr>
                      <w:rFonts w:hint="default"/>
                    </w:rPr>
                    <w:br w:type="textWrapping"/>
                  </w:r>
                  <w:r>
                    <w:rPr>
                      <w:rFonts w:hint="default"/>
                    </w:rPr>
                    <w:t xml:space="preserve">    line-height:30px;</w:t>
                  </w:r>
                  <w:r>
                    <w:rPr>
                      <w:rFonts w:hint="default"/>
                    </w:rPr>
                    <w:br w:type="textWrapping"/>
                  </w:r>
                  <w:r>
                    <w:rPr>
                      <w:rFonts w:hint="default"/>
                    </w:rPr>
                    <w:t xml:space="preserve">    text-align:center;</w:t>
                  </w:r>
                  <w:r>
                    <w:rPr>
                      <w:rFonts w:hint="default"/>
                    </w:rPr>
                    <w:br w:type="textWrapping"/>
                  </w:r>
                  <w:r>
                    <w:rPr>
                      <w:rFonts w:hint="default"/>
                    </w:rPr>
                    <w:t>}</w:t>
                  </w:r>
                  <w:r>
                    <w:rPr>
                      <w:rFonts w:hint="default"/>
                    </w:rPr>
                    <w:br w:type="textWrapping"/>
                  </w:r>
                  <w:r>
                    <w:rPr>
                      <w:rFonts w:hint="default"/>
                    </w:rPr>
                    <w:t>.dib-inline {</w:t>
                  </w:r>
                  <w:r>
                    <w:rPr>
                      <w:rFonts w:hint="default"/>
                    </w:rPr>
                    <w:br w:type="textWrapping"/>
                  </w:r>
                  <w:r>
                    <w:rPr>
                      <w:rFonts w:hint="default"/>
                    </w:rPr>
                    <w:t xml:space="preserve">    display:inline-block;</w:t>
                  </w:r>
                  <w:r>
                    <w:rPr>
                      <w:rFonts w:hint="default"/>
                    </w:rPr>
                    <w:br w:type="textWrapping"/>
                  </w:r>
                  <w:r>
                    <w:rPr>
                      <w:rFonts w:hint="default"/>
                    </w:rPr>
                    <w:t>}</w:t>
                  </w:r>
                </w:p>
              </w:tc>
            </w:tr>
          </w:tbl>
          <w:p>
            <w:pPr>
              <w:pStyle w:val="30"/>
              <w:rPr>
                <w:rFonts w:hint="default"/>
              </w:rPr>
            </w:pPr>
            <w:r>
              <w:rPr>
                <w:rFonts w:hint="default"/>
              </w:rPr>
              <w:t>测试表明：IE6 中 inline 元素只要触发了 hasLayout 其表现就类似于 inline-block，这里设置 display:inline-block; 或者 zoom:1; 等其他属性值可以触发 hasLayout ，表现出来是一样的。</w:t>
            </w:r>
          </w:p>
          <w:p>
            <w:pPr>
              <w:pStyle w:val="30"/>
              <w:rPr>
                <w:rFonts w:hint="default"/>
              </w:rPr>
            </w:pPr>
            <w:r>
              <w:rPr>
                <w:rFonts w:hint="default"/>
              </w:rPr>
              <w:t>2）block 元素 display:inline-block</w:t>
            </w:r>
          </w:p>
          <w:p>
            <w:pPr>
              <w:pStyle w:val="30"/>
              <w:rPr>
                <w:rFonts w:hint="default"/>
              </w:rPr>
            </w:pPr>
            <w:r>
              <w:rPr>
                <w:rFonts w:hint="default"/>
              </w:rPr>
              <w:t>IE6 中截图如下：</w:t>
            </w:r>
          </w:p>
          <w:tbl>
            <w:tblPr>
              <w:tblStyle w:val="23"/>
              <w:tblW w:w="10920"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c>
                <w:tcPr>
                  <w:tcW w:w="10920" w:type="dxa"/>
                  <w:tcBorders>
                    <w:top w:val="nil"/>
                    <w:left w:val="nil"/>
                    <w:bottom w:val="nil"/>
                    <w:right w:val="nil"/>
                  </w:tcBorders>
                  <w:shd w:val="clear" w:color="auto" w:fill="auto"/>
                  <w:tcMar>
                    <w:top w:w="0" w:type="dxa"/>
                    <w:left w:w="0" w:type="dxa"/>
                    <w:bottom w:w="0" w:type="dxa"/>
                    <w:right w:w="0" w:type="dxa"/>
                  </w:tcMar>
                  <w:vAlign w:val="top"/>
                </w:tcPr>
                <w:p>
                  <w:pPr>
                    <w:pStyle w:val="30"/>
                    <w:ind w:left="0" w:leftChars="0" w:firstLine="0" w:firstLineChars="0"/>
                    <w:rPr>
                      <w:rFonts w:hint="default"/>
                    </w:rPr>
                  </w:pPr>
                  <w:r>
                    <w:rPr>
                      <w:rFonts w:hint="default"/>
                    </w:rPr>
                    <w:t>.dib-inline, .dib-block {</w:t>
                  </w:r>
                  <w:r>
                    <w:rPr>
                      <w:rFonts w:hint="default"/>
                    </w:rPr>
                    <w:br w:type="textWrapping"/>
                  </w:r>
                  <w:r>
                    <w:rPr>
                      <w:rFonts w:hint="default"/>
                    </w:rPr>
                    <w:t xml:space="preserve">    width:100px;</w:t>
                  </w:r>
                  <w:r>
                    <w:rPr>
                      <w:rFonts w:hint="default"/>
                    </w:rPr>
                    <w:br w:type="textWrapping"/>
                  </w:r>
                  <w:r>
                    <w:rPr>
                      <w:rFonts w:hint="default"/>
                    </w:rPr>
                    <w:t xml:space="preserve">    height:30px;</w:t>
                  </w:r>
                  <w:r>
                    <w:rPr>
                      <w:rFonts w:hint="default"/>
                    </w:rPr>
                    <w:br w:type="textWrapping"/>
                  </w:r>
                  <w:r>
                    <w:rPr>
                      <w:rFonts w:hint="default"/>
                    </w:rPr>
                    <w:t xml:space="preserve">    line-height:30px;</w:t>
                  </w:r>
                  <w:r>
                    <w:rPr>
                      <w:rFonts w:hint="default"/>
                    </w:rPr>
                    <w:br w:type="textWrapping"/>
                  </w:r>
                  <w:r>
                    <w:rPr>
                      <w:rFonts w:hint="default"/>
                    </w:rPr>
                    <w:t xml:space="preserve">    text-align:center;</w:t>
                  </w:r>
                  <w:r>
                    <w:rPr>
                      <w:rFonts w:hint="default"/>
                    </w:rPr>
                    <w:br w:type="textWrapping"/>
                  </w:r>
                  <w:r>
                    <w:rPr>
                      <w:rFonts w:hint="default"/>
                    </w:rPr>
                    <w:t>}</w:t>
                  </w:r>
                  <w:r>
                    <w:rPr>
                      <w:rFonts w:hint="default"/>
                    </w:rPr>
                    <w:br w:type="textWrapping"/>
                  </w:r>
                  <w:r>
                    <w:rPr>
                      <w:rFonts w:hint="default"/>
                    </w:rPr>
                    <w:t>.dib-block{</w:t>
                  </w:r>
                  <w:r>
                    <w:rPr>
                      <w:rFonts w:hint="default"/>
                    </w:rPr>
                    <w:br w:type="textWrapping"/>
                  </w:r>
                  <w:r>
                    <w:rPr>
                      <w:rFonts w:hint="default"/>
                    </w:rPr>
                    <w:t xml:space="preserve">    display:inline-block;</w:t>
                  </w:r>
                  <w:r>
                    <w:rPr>
                      <w:rFonts w:hint="default"/>
                    </w:rPr>
                    <w:br w:type="textWrapping"/>
                  </w:r>
                  <w:r>
                    <w:rPr>
                      <w:rFonts w:hint="default"/>
                    </w:rPr>
                    <w:t>}</w:t>
                  </w:r>
                </w:p>
              </w:tc>
            </w:tr>
          </w:tbl>
          <w:p>
            <w:pPr>
              <w:pStyle w:val="30"/>
              <w:rPr>
                <w:rFonts w:hint="default"/>
              </w:rPr>
            </w:pPr>
            <w:r>
              <w:rPr>
                <w:rFonts w:hint="default"/>
              </w:rPr>
              <w:t>测试表明：IE6 中 block 元素即使触发了 hasLayout 也不能具有 inline-block 元素不换行的特性。想要 block 元素支持 inline-block 元素的特性，我们可以这样做：</w:t>
            </w:r>
          </w:p>
          <w:tbl>
            <w:tblPr>
              <w:tblStyle w:val="23"/>
              <w:tblW w:w="10920"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0920" w:type="dxa"/>
                  <w:tcBorders>
                    <w:top w:val="nil"/>
                    <w:left w:val="nil"/>
                    <w:bottom w:val="nil"/>
                    <w:right w:val="nil"/>
                  </w:tcBorders>
                  <w:shd w:val="clear" w:color="auto" w:fill="auto"/>
                  <w:tcMar>
                    <w:top w:w="0" w:type="dxa"/>
                    <w:left w:w="0" w:type="dxa"/>
                    <w:bottom w:w="0" w:type="dxa"/>
                    <w:right w:w="0" w:type="dxa"/>
                  </w:tcMar>
                  <w:vAlign w:val="top"/>
                </w:tcPr>
                <w:p>
                  <w:pPr>
                    <w:pStyle w:val="30"/>
                    <w:ind w:left="0" w:leftChars="0" w:firstLine="0" w:firstLineChars="0"/>
                    <w:rPr>
                      <w:rFonts w:hint="default"/>
                    </w:rPr>
                  </w:pPr>
                  <w:r>
                    <w:rPr>
                      <w:rFonts w:hint="default"/>
                    </w:rPr>
                    <w:t>.dib-block {</w:t>
                  </w:r>
                  <w:r>
                    <w:rPr>
                      <w:rFonts w:hint="default"/>
                    </w:rPr>
                    <w:br w:type="textWrapping"/>
                  </w:r>
                  <w:r>
                    <w:rPr>
                      <w:rFonts w:hint="default"/>
                    </w:rPr>
                    <w:t xml:space="preserve">    display:inline;</w:t>
                  </w:r>
                  <w:r>
                    <w:rPr>
                      <w:rFonts w:hint="default"/>
                    </w:rPr>
                    <w:br w:type="textWrapping"/>
                  </w:r>
                  <w:r>
                    <w:rPr>
                      <w:rFonts w:hint="default"/>
                    </w:rPr>
                    <w:t xml:space="preserve">    zoom:1;</w:t>
                  </w:r>
                  <w:r>
                    <w:rPr>
                      <w:rFonts w:hint="default"/>
                    </w:rPr>
                    <w:br w:type="textWrapping"/>
                  </w:r>
                  <w:r>
                    <w:rPr>
                      <w:rFonts w:hint="default"/>
                    </w:rPr>
                    <w:t>}</w:t>
                  </w:r>
                </w:p>
              </w:tc>
            </w:tr>
          </w:tbl>
          <w:p>
            <w:pPr>
              <w:pStyle w:val="30"/>
              <w:rPr>
                <w:rFonts w:hint="default"/>
              </w:rPr>
            </w:pPr>
            <w:r>
              <w:rPr>
                <w:rFonts w:hint="default"/>
              </w:rPr>
              <w:t>首先让 block 元素转化为 inline 元素，强制其不换行；然后通过 zoom:1 触发 hasLayout，使其可以设置宽高。修复后的 截图如下：</w:t>
            </w:r>
          </w:p>
          <w:p>
            <w:pPr>
              <w:pStyle w:val="30"/>
              <w:rPr>
                <w:rFonts w:hint="default"/>
              </w:rPr>
            </w:pPr>
            <w:r>
              <w:rPr>
                <w:rFonts w:hint="default"/>
              </w:rPr>
              <w:t>3）结合现代浏览器</w:t>
            </w:r>
          </w:p>
          <w:p>
            <w:pPr>
              <w:pStyle w:val="30"/>
              <w:rPr>
                <w:rFonts w:hint="default"/>
              </w:rPr>
            </w:pPr>
            <w:r>
              <w:rPr>
                <w:rFonts w:hint="default"/>
              </w:rPr>
              <w:t>综上，现代浏览器都支持 display:inline-block ，IE6、7 inline 元素也可以达到同样的效果，IE6、7 block 元素需要设置 display:inline; zoom:1; 它们结合在一起便是：</w:t>
            </w:r>
          </w:p>
          <w:tbl>
            <w:tblPr>
              <w:tblStyle w:val="23"/>
              <w:tblW w:w="10920"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0920" w:type="dxa"/>
                  <w:tcBorders>
                    <w:top w:val="nil"/>
                    <w:left w:val="nil"/>
                    <w:bottom w:val="nil"/>
                    <w:right w:val="nil"/>
                  </w:tcBorders>
                  <w:shd w:val="clear" w:color="auto" w:fill="auto"/>
                  <w:tcMar>
                    <w:top w:w="0" w:type="dxa"/>
                    <w:left w:w="0" w:type="dxa"/>
                    <w:bottom w:w="0" w:type="dxa"/>
                    <w:right w:w="0" w:type="dxa"/>
                  </w:tcMar>
                  <w:vAlign w:val="top"/>
                </w:tcPr>
                <w:p>
                  <w:pPr>
                    <w:pStyle w:val="30"/>
                    <w:ind w:left="0" w:leftChars="0" w:firstLine="0" w:firstLineChars="0"/>
                    <w:rPr>
                      <w:rFonts w:hint="default"/>
                    </w:rPr>
                  </w:pPr>
                  <w:r>
                    <w:rPr>
                      <w:rFonts w:hint="default"/>
                    </w:rPr>
                    <w:t>display:inline-block; /* 现代浏览器 +IE6、7 inline 元素 *</w:t>
                  </w:r>
                  <w:r>
                    <w:rPr>
                      <w:rFonts w:hint="default"/>
                    </w:rPr>
                    <w:br w:type="textWrapping"/>
                  </w:r>
                  <w:r>
                    <w:rPr>
                      <w:rFonts w:hint="default"/>
                    </w:rPr>
                    <w:t>*display:inline; /* IE6、7 block 元素 *</w:t>
                  </w:r>
                  <w:r>
                    <w:rPr>
                      <w:rFonts w:hint="default"/>
                    </w:rPr>
                    <w:br w:type="textWrapping"/>
                  </w:r>
                  <w:r>
                    <w:rPr>
                      <w:rFonts w:hint="default"/>
                    </w:rPr>
                    <w:t>*zoom:1;</w:t>
                  </w:r>
                </w:p>
              </w:tc>
            </w:tr>
          </w:tbl>
          <w:p>
            <w:pPr>
              <w:pStyle w:val="30"/>
              <w:rPr>
                <w:rFonts w:hint="default"/>
              </w:rPr>
            </w:pPr>
            <w:r>
              <w:rPr>
                <w:rFonts w:hint="default"/>
              </w:rPr>
              <w:t>为了不让支持 CSS2.1 inline-block 的浏览器 重置为 inline，我们针对 IE6、7 做一个 hack。由于现代浏览器也开始支持 zoom 属性，这里只是希望 IE6、7 中生效，所以还是 hack 一下比较合适。至此产生了我们熟悉的兼容各个浏览器的 inline-block 写法。</w:t>
            </w:r>
          </w:p>
          <w:p>
            <w:pPr>
              <w:pStyle w:val="30"/>
              <w:rPr>
                <w:rFonts w:hint="default"/>
              </w:rPr>
            </w:pPr>
            <w:r>
              <w:rPr>
                <w:rFonts w:hint="default"/>
              </w:rPr>
              <w:t>小结：IE6、7 并不是不支持 inline-block，只是 block 元素需要做一些处理来达到 inline-block 的效果。</w:t>
            </w:r>
          </w:p>
          <w:p>
            <w:pPr>
              <w:pStyle w:val="30"/>
              <w:rPr>
                <w:rFonts w:hint="default"/>
              </w:rPr>
            </w:pPr>
            <w:r>
              <w:rPr>
                <w:rFonts w:hint="default"/>
              </w:rPr>
              <w:fldChar w:fldCharType="begin"/>
            </w:r>
            <w:r>
              <w:rPr>
                <w:rFonts w:hint="default"/>
              </w:rPr>
              <w:instrText xml:space="preserve"> HYPERLINK "http://forsigner.com/2013/03/28/inline-block/" \l "2-到底什么是-inline-block" \o "2. 到底什么是 inline-block" </w:instrText>
            </w:r>
            <w:r>
              <w:rPr>
                <w:rFonts w:hint="default"/>
              </w:rPr>
              <w:fldChar w:fldCharType="separate"/>
            </w:r>
            <w:r>
              <w:rPr>
                <w:rFonts w:hint="default"/>
              </w:rPr>
              <w:fldChar w:fldCharType="end"/>
            </w:r>
            <w:r>
              <w:rPr>
                <w:rFonts w:hint="default"/>
              </w:rPr>
              <w:t>2. 到底什么是 inline-block</w:t>
            </w:r>
          </w:p>
          <w:p>
            <w:pPr>
              <w:pStyle w:val="30"/>
              <w:rPr>
                <w:rFonts w:hint="default"/>
              </w:rPr>
            </w:pPr>
            <w:r>
              <w:rPr>
                <w:rFonts w:hint="default"/>
              </w:rPr>
              <w:t>说了很多，或许很多朋友还不是太明白到底什么是 inline-block？W3C 在 CSS2.1 The ‘display’ property 中描述如下：</w:t>
            </w:r>
          </w:p>
          <w:p>
            <w:pPr>
              <w:pStyle w:val="30"/>
              <w:rPr>
                <w:rFonts w:hint="default"/>
              </w:rPr>
            </w:pPr>
            <w:r>
              <w:rPr>
                <w:rFonts w:hint="default"/>
              </w:rPr>
              <w:t>This value causes an element to generate an inline-level block container. The inside of an inline-block is formatted as a block box, and the element itself is formatted as an atomic inline-level box.</w:t>
            </w:r>
          </w:p>
          <w:p>
            <w:pPr>
              <w:pStyle w:val="30"/>
              <w:rPr>
                <w:rFonts w:hint="default"/>
              </w:rPr>
            </w:pPr>
            <w:r>
              <w:rPr>
                <w:rFonts w:hint="default"/>
              </w:rPr>
              <w:t>大致意思就是：inline-block 后的元素创建了一个行级的块容器，该元素内部（内容）被格式化成一个块元素，同时元素本身则被格式化成一个行内元素。</w:t>
            </w:r>
          </w:p>
          <w:p>
            <w:pPr>
              <w:pStyle w:val="30"/>
              <w:rPr>
                <w:rFonts w:hint="default"/>
              </w:rPr>
            </w:pPr>
            <w:r>
              <w:rPr>
                <w:rFonts w:hint="default"/>
              </w:rPr>
              <w:t>直白一点的意思就是：inline-block 的元素既具有 block 元素可以设置宽高的特性，同时又具有 inline 元素默认不换行的特性。当然不仅仅是这些特性，比如 inline-block 元素也可以设置 vertical-align 属性。简而言之：</w:t>
            </w:r>
          </w:p>
          <w:p>
            <w:pPr>
              <w:pStyle w:val="30"/>
              <w:rPr>
                <w:rFonts w:hint="default"/>
              </w:rPr>
            </w:pPr>
            <w:r>
              <w:rPr>
                <w:rFonts w:hint="default"/>
              </w:rPr>
              <w:t>inline-block 后的元素就是一个格式化为行内元素的块容器( Block container )</w:t>
            </w:r>
          </w:p>
          <w:p>
            <w:pPr>
              <w:pStyle w:val="30"/>
              <w:rPr>
                <w:rFonts w:hint="default"/>
              </w:rPr>
            </w:pPr>
            <w:r>
              <w:rPr>
                <w:rFonts w:hint="default"/>
              </w:rPr>
              <w:t>怎么样？听起来还不错吧！</w:t>
            </w:r>
          </w:p>
          <w:p>
            <w:pPr>
              <w:pStyle w:val="30"/>
              <w:rPr>
                <w:rFonts w:hint="default"/>
              </w:rPr>
            </w:pPr>
            <w:r>
              <w:rPr>
                <w:rFonts w:hint="default"/>
              </w:rPr>
              <w:fldChar w:fldCharType="begin"/>
            </w:r>
            <w:r>
              <w:rPr>
                <w:rFonts w:hint="default"/>
              </w:rPr>
              <w:instrText xml:space="preserve"> HYPERLINK "http://forsigner.com/2013/03/28/inline-block/" \l "3-inline-block-缘从何起？" \o "3. inline-block 缘从何起？" </w:instrText>
            </w:r>
            <w:r>
              <w:rPr>
                <w:rFonts w:hint="default"/>
              </w:rPr>
              <w:fldChar w:fldCharType="separate"/>
            </w:r>
            <w:r>
              <w:rPr>
                <w:rFonts w:hint="default"/>
              </w:rPr>
              <w:fldChar w:fldCharType="end"/>
            </w:r>
            <w:r>
              <w:rPr>
                <w:rFonts w:hint="default"/>
              </w:rPr>
              <w:t>3. inline-block 缘从何起？</w:t>
            </w:r>
          </w:p>
          <w:p>
            <w:pPr>
              <w:pStyle w:val="30"/>
              <w:rPr>
                <w:rFonts w:hint="default"/>
              </w:rPr>
            </w:pPr>
            <w:r>
              <w:rPr>
                <w:rFonts w:hint="default"/>
              </w:rPr>
              <w:t>前面已经证明了 IE 5.5 开始就支持了 inline-block，那么 IE5.5 是什么时候发布的呢？话说当年网景与 IE 大战，IE5.5 那是何等的风骚……（好吧，此处略去十页）。从维基百科的资料来看，IE5.5 beta1 的发布时间是：1999年12月，最终版本是 2000年7月。那么 W3C 标准中是何时才出现 inline-block 这个值的呢？</w:t>
            </w:r>
          </w:p>
          <w:p>
            <w:pPr>
              <w:pStyle w:val="30"/>
              <w:rPr>
                <w:rFonts w:hint="default"/>
              </w:rPr>
            </w:pPr>
            <w:r>
              <w:rPr>
                <w:rFonts w:hint="default"/>
              </w:rPr>
              <w:t>在 CSS1 规范中，「display」的值仅包括： block | inline | list-item | none 。CSS2.1中才添加了 inline-block 属性值。一丝继续舔着手指，用那苦逼的英语水平终于翻到了这份草案：</w:t>
            </w:r>
            <w:r>
              <w:rPr>
                <w:rFonts w:hint="default"/>
              </w:rPr>
              <w:fldChar w:fldCharType="begin"/>
            </w:r>
            <w:r>
              <w:rPr>
                <w:rFonts w:hint="default"/>
              </w:rPr>
              <w:instrText xml:space="preserve"> HYPERLINK "http://www.w3.org/TR/2002/WD-CSS21-20020802/visuren.html" \l "display-prop，" \t "http://forsigner.com/2013/03/28/inline-block/_blank" </w:instrText>
            </w:r>
            <w:r>
              <w:rPr>
                <w:rFonts w:hint="default"/>
              </w:rPr>
              <w:fldChar w:fldCharType="separate"/>
            </w:r>
            <w:r>
              <w:rPr>
                <w:rFonts w:hint="default"/>
              </w:rPr>
              <w:t>http://www.w3.org/TR/2002/WD-CSS21-20020802/visuren.html#display-prop，</w:t>
            </w:r>
            <w:r>
              <w:rPr>
                <w:rFonts w:hint="default"/>
              </w:rPr>
              <w:fldChar w:fldCharType="end"/>
            </w:r>
            <w:r>
              <w:rPr>
                <w:rFonts w:hint="default"/>
              </w:rPr>
              <w:t> 这份草案的日期是 2002年8月2日，纳尼！！！原来我们纠结了半天的 inline-block ， IE5.5 至少提前两年就提出来了啊！难道是微软给 W3C 提议后，CSS 2.1才加入的？（不过我看到 W3C 官网有一个关于是否增加 inline-block 的投票）好吧这个问题也许有一天 IE 某个开发者写《 IE回忆录》的时候我们才能了解到其中的内幕。如果找到更早关于 inline-block 的 CSS草案，也麻烦告知一丝一声。好吧，如果你还不相信，打微软官方电话问问吧 800-820-3800（不是 DHC 哦！）。</w:t>
            </w:r>
          </w:p>
          <w:p>
            <w:pPr>
              <w:pStyle w:val="30"/>
              <w:rPr>
                <w:rFonts w:hint="default"/>
              </w:rPr>
            </w:pPr>
            <w:r>
              <w:rPr>
                <w:rFonts w:hint="default"/>
              </w:rPr>
              <w:t>原来我们一直讨论的 inline-block 在 IE 6、7中和 CSS2.1 中的（现代浏览器所支持的） inline-block 上压根不是一个东东嘛，IE6、7 中的 inline-block 更像是 IE 的私有属性值，他们本身就不具有可比性。简单、绝对的认为 IE6、7 不支持 inline-block 好比一叶障目，看到前面，却看不到后面，太过于片面。诚然，IE6、7 的 hasLayout 给我们带来了很多麻烦，但是不得不承认微软的 IE 在网页多语言文本混排上的先进性，尤其是 CJK 文字和西文的混排，超越其他浏览器至少5年。</w:t>
            </w:r>
          </w:p>
          <w:p>
            <w:pPr>
              <w:pStyle w:val="30"/>
              <w:rPr>
                <w:rFonts w:hint="default"/>
              </w:rPr>
            </w:pPr>
            <w:r>
              <w:rPr>
                <w:rFonts w:hint="default"/>
              </w:rPr>
              <w:t>总结：</w:t>
            </w:r>
          </w:p>
          <w:p>
            <w:pPr>
              <w:pStyle w:val="30"/>
            </w:pPr>
            <w:r>
              <w:rPr>
                <w:rFonts w:hint="default"/>
              </w:rPr>
              <w:t>IE5.5 后开始支持 inline-block， 但是它所支持的 inline-block 不能等同于 CSS2.1 中的 inline-block，因为 IE5.5 比 CSS2.1 更早提出 inline-block 的概念并作为所谓的「私有属性值」使用，所以二者表现出来的效果是不完全一致。</w:t>
            </w:r>
          </w:p>
          <w:p>
            <w:pPr>
              <w:pStyle w:val="30"/>
            </w:pPr>
            <w:r>
              <w:rPr>
                <w:rFonts w:hint="default"/>
              </w:rPr>
              <w:t>IE 5.5、6、7 、8（Q）中 block 元素对 inline-block 支持不完整，如果要达到类似的效果，需要先设置为 display:inline，然后使用 zoom:1 等触发 hasLayout。</w:t>
            </w:r>
          </w:p>
          <w:p>
            <w:pPr>
              <w:pStyle w:val="30"/>
            </w:pPr>
            <w:r>
              <w:rPr>
                <w:rFonts w:hint="default"/>
              </w:rPr>
              <w:t>IE 5.5、6、7 、8（Q）中 inline 元素欲达到 inline-block 的效果只需直接设置此属性值或使用 zoom:1 等均可。</w:t>
            </w:r>
          </w:p>
          <w:p>
            <w:pPr>
              <w:pStyle w:val="30"/>
            </w:pPr>
            <w:r>
              <w:rPr>
                <w:rFonts w:hint="default"/>
              </w:rPr>
              <w:t>各浏览器对 display 属性的支持情况请参阅：《各浏览器对 ‘display’ 特性值的支持程度不同》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Align w:val="top"/>
          </w:tcPr>
          <w:p>
            <w:pPr>
              <w:pStyle w:val="27"/>
              <w:rPr>
                <w:rFonts w:hint="eastAsia"/>
                <w:lang w:val="en-US" w:eastAsia="zh-CN"/>
              </w:rPr>
            </w:pPr>
            <w:bookmarkStart w:id="51" w:name="_Toc5717"/>
            <w:bookmarkStart w:id="52" w:name="_Toc6950"/>
            <w:bookmarkStart w:id="53" w:name="_Toc155"/>
            <w:r>
              <w:rPr>
                <w:rFonts w:hint="default"/>
              </w:rPr>
              <w:t>inline-block 今生</w:t>
            </w:r>
            <w:bookmarkEnd w:id="51"/>
            <w:bookmarkEnd w:id="52"/>
            <w:bookmarkEnd w:id="53"/>
          </w:p>
        </w:tc>
        <w:tc>
          <w:tcPr>
            <w:tcW w:w="8989" w:type="dxa"/>
            <w:vAlign w:val="top"/>
          </w:tcPr>
          <w:p>
            <w:pPr>
              <w:pStyle w:val="30"/>
              <w:rPr>
                <w:rFonts w:hint="default"/>
              </w:rPr>
            </w:pPr>
            <w:r>
              <w:rPr>
                <w:rFonts w:hint="default"/>
              </w:rPr>
              <w:fldChar w:fldCharType="begin"/>
            </w:r>
            <w:r>
              <w:rPr>
                <w:rFonts w:hint="default"/>
              </w:rPr>
              <w:instrText xml:space="preserve"> HYPERLINK "http://forsigner.com/2013/03/28/inline-block/" \l "1-display-inline-block-后的元素为什么会产生水平空隙，这真的是-bug-吗？" \o "1. display:inline-block 后的元素为什么会产生水平空隙，这真的是 bug 吗？" </w:instrText>
            </w:r>
            <w:r>
              <w:rPr>
                <w:rFonts w:hint="default"/>
              </w:rPr>
              <w:fldChar w:fldCharType="separate"/>
            </w:r>
            <w:r>
              <w:rPr>
                <w:rFonts w:hint="default"/>
              </w:rPr>
              <w:fldChar w:fldCharType="end"/>
            </w:r>
            <w:r>
              <w:rPr>
                <w:rFonts w:hint="default"/>
              </w:rPr>
              <w:t>1. display:inline-block 后的元素为什么会产生水平空隙，这真的是 bug 吗？</w:t>
            </w:r>
          </w:p>
          <w:p>
            <w:pPr>
              <w:pStyle w:val="30"/>
              <w:rPr>
                <w:rFonts w:hint="default"/>
              </w:rPr>
            </w:pPr>
            <w:r>
              <w:rPr>
                <w:rFonts w:hint="default"/>
              </w:rPr>
              <w:t>这么一个神奇的属性，为何大家一直避而远之呢？这恐怕还得从 inline-block 元素之间产生的水平空隙（间隙）说起吧。</w:t>
            </w:r>
          </w:p>
          <w:p>
            <w:pPr>
              <w:pStyle w:val="30"/>
              <w:rPr>
                <w:rFonts w:hint="default"/>
              </w:rPr>
            </w:pPr>
            <w:r>
              <w:rPr>
                <w:rFonts w:hint="default"/>
              </w:rPr>
              <w:t>现代浏览器中 inline 和 block 元素 display:inline-block 后均会产生水平空隙；</w:t>
            </w:r>
          </w:p>
          <w:p>
            <w:pPr>
              <w:pStyle w:val="30"/>
              <w:rPr>
                <w:rFonts w:hint="default"/>
              </w:rPr>
            </w:pPr>
            <w:r>
              <w:rPr>
                <w:rFonts w:hint="default"/>
              </w:rPr>
              <w:t>IE6、7，IE8（Q）模拟 display:inline-block 后分两种情况：</w:t>
            </w:r>
          </w:p>
          <w:p>
            <w:pPr>
              <w:pStyle w:val="30"/>
              <w:rPr>
                <w:rFonts w:hint="default"/>
              </w:rPr>
            </w:pPr>
            <w:r>
              <w:rPr>
                <w:rFonts w:hint="default"/>
              </w:rPr>
              <w:t>IE6、7，IE8（Q）中：inline 元素会产生空隙，block 元素不会产生空隙。</w:t>
            </w:r>
            <w:r>
              <w:rPr>
                <w:rFonts w:hint="default"/>
              </w:rPr>
              <w:br w:type="textWrapping"/>
            </w:r>
            <w:r>
              <w:rPr>
                <w:rFonts w:hint="default"/>
              </w:rPr>
              <w:t>看看 inline 元素默认的表现情况如何？原来默认就有空隙存在！它们是谁？是空白符（white space）！</w:t>
            </w:r>
          </w:p>
          <w:p>
            <w:pPr>
              <w:pStyle w:val="30"/>
              <w:rPr>
                <w:rFonts w:hint="default"/>
              </w:rPr>
            </w:pPr>
            <w:r>
              <w:rPr>
                <w:rFonts w:hint="default"/>
              </w:rPr>
              <w:t>W3C 9.1 White space 中规定以下元素属于空白符（white space）：</w:t>
            </w:r>
          </w:p>
          <w:p>
            <w:pPr>
              <w:pStyle w:val="30"/>
            </w:pPr>
            <w:r>
              <w:rPr>
                <w:rFonts w:hint="default"/>
              </w:rPr>
              <w:t>ASCII 空格</w:t>
            </w:r>
          </w:p>
          <w:p>
            <w:pPr>
              <w:pStyle w:val="30"/>
            </w:pPr>
            <w:r>
              <w:rPr>
                <w:rFonts w:hint="default"/>
              </w:rPr>
              <w:t>ASCII 制表符</w:t>
            </w:r>
          </w:p>
          <w:p>
            <w:pPr>
              <w:pStyle w:val="30"/>
            </w:pPr>
            <w:r>
              <w:rPr>
                <w:rFonts w:hint="default"/>
              </w:rPr>
              <w:t>ASCII 换页符</w:t>
            </w:r>
          </w:p>
          <w:p>
            <w:pPr>
              <w:pStyle w:val="30"/>
              <w:rPr>
                <w:rFonts w:hint="default"/>
              </w:rPr>
            </w:pPr>
            <w:r>
              <w:rPr>
                <w:rFonts w:hint="default"/>
              </w:rPr>
              <w:t>零宽度空格 「这个在闭合浮动中也有运用到」</w:t>
            </w:r>
          </w:p>
          <w:p>
            <w:pPr>
              <w:pStyle w:val="30"/>
            </w:pPr>
            <w:r>
              <w:rPr>
                <w:rFonts w:hint="default"/>
              </w:rPr>
              <w:t>9.3.2 Controlling line breaks 中进一步阐述：</w:t>
            </w:r>
          </w:p>
          <w:p>
            <w:pPr>
              <w:pStyle w:val="30"/>
              <w:rPr>
                <w:rFonts w:hint="default"/>
              </w:rPr>
            </w:pPr>
            <w:r>
              <w:rPr>
                <w:rFonts w:hint="default"/>
              </w:rPr>
              <w:t>A line break is defined to be a carriage return ( ), a line feed ( ), or a carriage return/line feed pair. All line breaks constitute white space.</w:t>
            </w:r>
          </w:p>
          <w:p>
            <w:pPr>
              <w:pStyle w:val="30"/>
              <w:rPr>
                <w:rFonts w:hint="default"/>
              </w:rPr>
            </w:pPr>
            <w:r>
              <w:rPr>
                <w:rFonts w:hint="default"/>
              </w:rPr>
              <w:t>For more information about SGML’s specification of line breaks, please consult the notes on line breaks in the appendix.</w:t>
            </w:r>
          </w:p>
          <w:p>
            <w:pPr>
              <w:pStyle w:val="30"/>
              <w:rPr>
                <w:rFonts w:hint="default"/>
              </w:rPr>
            </w:pPr>
            <w:r>
              <w:rPr>
                <w:rFonts w:hint="default"/>
              </w:rPr>
              <w:t>折行被定义为一个回车符（ ），一个换行符 line feed ( )，或者一个回车、换行的组合。所有的折行构成了空白符。</w:t>
            </w:r>
          </w:p>
          <w:p>
            <w:pPr>
              <w:pStyle w:val="30"/>
              <w:rPr>
                <w:rFonts w:hint="default"/>
              </w:rPr>
            </w:pPr>
            <w:r>
              <w:rPr>
                <w:rFonts w:hint="default"/>
              </w:rPr>
              <w:t>有关 SGML 规范中折行的更多信息，请参阅附录中关于折行的注释。</w:t>
            </w:r>
          </w:p>
          <w:p>
            <w:pPr>
              <w:pStyle w:val="30"/>
              <w:rPr>
                <w:rFonts w:hint="default"/>
              </w:rPr>
            </w:pPr>
            <w:r>
              <w:rPr>
                <w:rFonts w:hint="default"/>
              </w:rPr>
              <w:t>通常情况下，对于多个连续的空白符（空格，换行符，回车符等），浏览器会将他们合并为一个空白符。CSS 中由 white-space 这个属性来控制：</w:t>
            </w:r>
          </w:p>
          <w:p>
            <w:pPr>
              <w:pStyle w:val="30"/>
            </w:pPr>
            <w:r>
              <w:rPr>
                <w:rFonts w:hint="default"/>
              </w:rPr>
              <w:t>white-space：normal | pre | nowrap | pre-wrap | pre-line</w:t>
            </w:r>
          </w:p>
          <w:p>
            <w:pPr>
              <w:pStyle w:val="30"/>
            </w:pPr>
            <w:r>
              <w:rPr>
                <w:rFonts w:hint="default"/>
              </w:rPr>
              <w:t>默认值：normal</w:t>
            </w:r>
          </w:p>
          <w:p>
            <w:pPr>
              <w:pStyle w:val="30"/>
            </w:pPr>
            <w:r>
              <w:rPr>
                <w:rFonts w:hint="default"/>
              </w:rPr>
              <w:t>normal：默认处理方式。</w:t>
            </w:r>
          </w:p>
          <w:p>
            <w:pPr>
              <w:pStyle w:val="30"/>
            </w:pPr>
            <w:r>
              <w:rPr>
                <w:rFonts w:hint="default"/>
              </w:rPr>
              <w:t>pre：用等宽字体显示预先格式化的文本，不合并文字间的空白距离，当文字超出边界时不换行。可查阅 pre 对象</w:t>
            </w:r>
          </w:p>
          <w:p>
            <w:pPr>
              <w:pStyle w:val="30"/>
            </w:pPr>
            <w:r>
              <w:rPr>
                <w:rFonts w:hint="default"/>
              </w:rPr>
              <w:t>nowrap：强制在同一行内显示所有文本，直到文本结束或者遭遇 br 对象。</w:t>
            </w:r>
          </w:p>
          <w:p>
            <w:pPr>
              <w:pStyle w:val="30"/>
            </w:pPr>
            <w:r>
              <w:rPr>
                <w:rFonts w:hint="default"/>
              </w:rPr>
              <w:t>pre-wrap：用等宽字体显示预先格式化的文本，不合并文字间的空白距离，当文字碰到边界时发生换行。</w:t>
            </w:r>
          </w:p>
          <w:p>
            <w:pPr>
              <w:pStyle w:val="30"/>
            </w:pPr>
            <w:r>
              <w:rPr>
                <w:rFonts w:hint="default"/>
              </w:rPr>
              <w:t>pre-line：保持文本的换行，不保留文字间的空白距离，当文字碰到边界时发生换行。</w:t>
            </w:r>
          </w:p>
          <w:p>
            <w:pPr>
              <w:pStyle w:val="30"/>
              <w:rPr>
                <w:rFonts w:hint="default"/>
              </w:rPr>
            </w:pPr>
            <w:r>
              <w:rPr>
                <w:rFonts w:hint="default"/>
              </w:rPr>
              <w:t>注：IE7及更早浏览器不支持 CSS2.1 新增的 pre-wrap | pre-line。</w:t>
            </w:r>
          </w:p>
          <w:p>
            <w:pPr>
              <w:pStyle w:val="30"/>
              <w:rPr>
                <w:rFonts w:hint="default"/>
              </w:rPr>
            </w:pPr>
            <w:r>
              <w:rPr>
                <w:rFonts w:hint="default"/>
              </w:rPr>
              <w:t>所以这并不是 inline-block 后产生的 bug，而是因为 inline-block 具有 inline 元素固有的特性。那么为何 IE6、7 block 元素没有产生空隙呢？其实前面也提到了 IE 的 hasLayout，具有独立性，所以产生 hasLayout 的元素之间表现出来互不影响，这也再次表明 IE6、7 中的 inline-block 不能等同于 CSS2.1 中的 inline-block。如果非要说是有 bug， IE6、7 block 元素 inline-block 后不产生空隙才是 bug。</w:t>
            </w:r>
          </w:p>
          <w:p>
            <w:pPr>
              <w:pStyle w:val="30"/>
              <w:rPr>
                <w:rFonts w:hint="default"/>
              </w:rPr>
            </w:pPr>
            <w:r>
              <w:rPr>
                <w:rFonts w:hint="default"/>
              </w:rPr>
              <w:t>测试表明删除换行符后，inline 元素间的空隙就「消失」了：</w:t>
            </w:r>
          </w:p>
          <w:p>
            <w:pPr>
              <w:pStyle w:val="30"/>
              <w:rPr>
                <w:rFonts w:hint="default"/>
              </w:rPr>
            </w:pPr>
          </w:p>
          <w:p>
            <w:pPr>
              <w:pStyle w:val="30"/>
              <w:rPr>
                <w:rFonts w:hint="default"/>
              </w:rPr>
            </w:pPr>
            <w:r>
              <w:rPr>
                <w:rFonts w:hint="default"/>
              </w:rPr>
              <w:fldChar w:fldCharType="begin"/>
            </w:r>
            <w:r>
              <w:rPr>
                <w:rFonts w:hint="default"/>
              </w:rPr>
              <w:instrText xml:space="preserve"> HYPERLINK "http://forsigner.com/2013/03/28/inline-block/" \l "2-去掉-inline-block-产生的空隙" \o "2.去掉 inline-block 产生的空隙" </w:instrText>
            </w:r>
            <w:r>
              <w:rPr>
                <w:rFonts w:hint="default"/>
              </w:rPr>
              <w:fldChar w:fldCharType="separate"/>
            </w:r>
            <w:r>
              <w:rPr>
                <w:rFonts w:hint="default"/>
              </w:rPr>
              <w:fldChar w:fldCharType="end"/>
            </w:r>
            <w:r>
              <w:rPr>
                <w:rFonts w:hint="default"/>
              </w:rPr>
              <w:t>2.去掉 inline-block 产生的空隙</w:t>
            </w:r>
          </w:p>
          <w:p>
            <w:pPr>
              <w:pStyle w:val="30"/>
              <w:rPr>
                <w:rFonts w:hint="default"/>
              </w:rPr>
            </w:pPr>
            <w:r>
              <w:rPr>
                <w:rFonts w:hint="default"/>
              </w:rPr>
              <w:t>为了让各个浏览器表现一致，更好的还原视觉设计搞，很多时候我们需要去掉 inline-block 产生的空隙。</w:t>
            </w:r>
          </w:p>
          <w:p>
            <w:pPr>
              <w:pStyle w:val="30"/>
              <w:rPr>
                <w:rFonts w:hint="default"/>
              </w:rPr>
            </w:pPr>
            <w:r>
              <w:rPr>
                <w:rFonts w:hint="default"/>
              </w:rPr>
              <w:t>上一节中我们已经知道产生空隙的根本性原因是：</w:t>
            </w:r>
          </w:p>
          <w:p>
            <w:pPr>
              <w:pStyle w:val="30"/>
              <w:rPr>
                <w:rFonts w:hint="default"/>
              </w:rPr>
            </w:pPr>
            <w:r>
              <w:rPr>
                <w:rFonts w:hint="default"/>
              </w:rPr>
              <w:t>HTML 中的换行符、空格符、制表符等产生了空白符，而这些归根结底都是字符，那么它们的大小都是 受 font-size 来控制的，字体大小直接导致 inline 或者 inline-block 后元素之间空隙的大小，把 inline-block 元素间的空隙认为总是某个固定大小是错误的。</w:t>
            </w:r>
          </w:p>
          <w:p>
            <w:pPr>
              <w:pStyle w:val="30"/>
              <w:rPr>
                <w:rFonts w:hint="default"/>
              </w:rPr>
            </w:pPr>
            <w:r>
              <w:rPr>
                <w:rFonts w:hint="default"/>
              </w:rPr>
              <w:t>用 GIF 动画的形式来表明对应关系：</w:t>
            </w:r>
          </w:p>
          <w:p>
            <w:pPr>
              <w:pStyle w:val="30"/>
              <w:rPr>
                <w:rFonts w:hint="default"/>
              </w:rPr>
            </w:pPr>
            <w:r>
              <w:rPr>
                <w:rFonts w:hint="default"/>
              </w:rPr>
              <w:t>很清楚的看到，当 font-size:0 的时候元素间的空隙都为0了，或许到这里你会感到很欣喜了，原来掌握的根本性原因这么简单就搞定了啊！</w:t>
            </w:r>
          </w:p>
          <w:p>
            <w:pPr>
              <w:pStyle w:val="30"/>
              <w:rPr>
                <w:rFonts w:hint="default"/>
              </w:rPr>
            </w:pPr>
            <w:r>
              <w:rPr>
                <w:rFonts w:hint="default"/>
              </w:rPr>
              <w:t>然，理想是丰满的，现实是骨感的。</w:t>
            </w:r>
          </w:p>
          <w:p>
            <w:pPr>
              <w:pStyle w:val="30"/>
              <w:rPr>
                <w:rFonts w:hint="default"/>
              </w:rPr>
            </w:pPr>
            <w:r>
              <w:rPr>
                <w:rFonts w:hint="default"/>
              </w:rPr>
              <w:t>大部分浏览器是支持 font-size:0 的。很明显，我们要和 IE 6、7 这两个妖孽进行一番战斗。</w:t>
            </w:r>
          </w:p>
          <w:p>
            <w:pPr>
              <w:pStyle w:val="30"/>
              <w:rPr>
                <w:rFonts w:hint="default"/>
              </w:rPr>
            </w:pPr>
            <w:r>
              <w:rPr>
                <w:rFonts w:hint="default"/>
              </w:rPr>
              <w:t>font-size:0 的支持情况</w:t>
            </w:r>
          </w:p>
          <w:p>
            <w:pPr>
              <w:pStyle w:val="30"/>
              <w:rPr>
                <w:rFonts w:hint="default"/>
              </w:rPr>
            </w:pPr>
            <w:r>
              <w:rPr>
                <w:rFonts w:hint="default"/>
              </w:rPr>
              <w:t>1）Chrome</w:t>
            </w:r>
          </w:p>
          <w:p>
            <w:pPr>
              <w:pStyle w:val="30"/>
              <w:rPr>
                <w:rFonts w:hint="default"/>
              </w:rPr>
            </w:pPr>
            <w:r>
              <w:rPr>
                <w:rFonts w:hint="default"/>
              </w:rPr>
              <w:t>低版本的 chrome 浏览器为了不让文字过小不利于阅读，默认是不支持 font-size:0 的，还好我们有 -webkit-text-size-adjust 这个私有属性来控制，当设为 none 时就支持字体大小为 0 了。我已经记不清楚 chrome 从哪个版本开始支持 font-size:0 了，反正我用 chrome 19 是支持了（有知道的朋友，烦请告诉一丝一声，最好有官方更新说明）。但是，-webkit-text-size-adjust:none; 会直接导致页面文字无法缩放，这对于用户来说显然是不友好的。所以-webkit-text-size-adjust:none; 一定要慎用，确保使用的地方没有大面积的文字。</w:t>
            </w:r>
          </w:p>
          <w:p>
            <w:pPr>
              <w:pStyle w:val="30"/>
              <w:rPr>
                <w:rFonts w:hint="default"/>
              </w:rPr>
            </w:pPr>
            <w:r>
              <w:rPr>
                <w:rFonts w:hint="default"/>
              </w:rPr>
              <w:t>-webkit-text-size-adjust:none 的使用场景实例参阅：</w:t>
            </w:r>
            <w:r>
              <w:rPr>
                <w:rFonts w:hint="default"/>
              </w:rPr>
              <w:fldChar w:fldCharType="begin"/>
            </w:r>
            <w:r>
              <w:rPr>
                <w:rFonts w:hint="default"/>
              </w:rPr>
              <w:instrText xml:space="preserve"> HYPERLINK "http://vip.etao.com/" \t "http://forsigner.com/2013/03/28/inline-block/_blank" </w:instrText>
            </w:r>
            <w:r>
              <w:rPr>
                <w:rFonts w:hint="default"/>
              </w:rPr>
              <w:fldChar w:fldCharType="separate"/>
            </w:r>
            <w:r>
              <w:rPr>
                <w:rStyle w:val="19"/>
                <w:rFonts w:hint="default"/>
              </w:rPr>
              <w:t>http://vip.etao.com/</w:t>
            </w:r>
            <w:r>
              <w:rPr>
                <w:rFonts w:hint="default"/>
              </w:rPr>
              <w:fldChar w:fldCharType="end"/>
            </w:r>
          </w:p>
          <w:p>
            <w:pPr>
              <w:pStyle w:val="30"/>
              <w:rPr>
                <w:rFonts w:hint="default"/>
              </w:rPr>
            </w:pPr>
            <w:r>
              <w:rPr>
                <w:rFonts w:hint="default"/>
              </w:rPr>
              <w:t>2）Safari</w:t>
            </w:r>
          </w:p>
          <w:p>
            <w:pPr>
              <w:pStyle w:val="30"/>
              <w:rPr>
                <w:rFonts w:hint="default"/>
              </w:rPr>
            </w:pPr>
            <w:r>
              <w:rPr>
                <w:rFonts w:hint="default"/>
              </w:rPr>
              <w:t>Safari 5 依旧不支持 font-size:0 ，不过相信这些浏览器厂商都意识到了这个问题，在 Mac 平台最新的 Safari 6 已经很好的支持 font-size:0 了。</w:t>
            </w:r>
          </w:p>
          <w:p>
            <w:pPr>
              <w:pStyle w:val="30"/>
              <w:rPr>
                <w:rFonts w:hint="default"/>
              </w:rPr>
            </w:pPr>
            <w:r>
              <w:rPr>
                <w:rFonts w:hint="default"/>
              </w:rPr>
              <w:t>3）Firefox，Opera</w:t>
            </w:r>
          </w:p>
          <w:p>
            <w:pPr>
              <w:pStyle w:val="30"/>
              <w:rPr>
                <w:rFonts w:hint="default"/>
              </w:rPr>
            </w:pPr>
            <w:r>
              <w:rPr>
                <w:rFonts w:hint="default"/>
              </w:rPr>
              <w:t>经测试，Firefox12，Opera 10 ，这次表现不错，支持 font-size:0 。</w:t>
            </w:r>
          </w:p>
          <w:p>
            <w:pPr>
              <w:pStyle w:val="30"/>
              <w:rPr>
                <w:rFonts w:hint="default"/>
              </w:rPr>
            </w:pPr>
            <w:r>
              <w:rPr>
                <w:rFonts w:hint="default"/>
              </w:rPr>
              <w:t>4）IE</w:t>
            </w:r>
          </w:p>
          <w:p>
            <w:pPr>
              <w:pStyle w:val="30"/>
              <w:rPr>
                <w:rFonts w:hint="default"/>
              </w:rPr>
            </w:pPr>
            <w:r>
              <w:rPr>
                <w:rFonts w:hint="default"/>
              </w:rPr>
              <w:t>IE8 以上支持 font-size:0;</w:t>
            </w:r>
            <w:r>
              <w:rPr>
                <w:rFonts w:hint="default"/>
              </w:rPr>
              <w:br w:type="textWrapping"/>
            </w:r>
            <w:r>
              <w:rPr>
                <w:rFonts w:hint="default"/>
              </w:rPr>
              <w:t>IE6、7 inline 元素 inline-block 后设置 font-size:0 始终有 1px 的空隙。</w:t>
            </w:r>
            <w:r>
              <w:rPr>
                <w:rFonts w:hint="default"/>
              </w:rPr>
              <w:br w:type="textWrapping"/>
            </w:r>
            <w:r>
              <w:rPr>
                <w:rFonts w:hint="default"/>
              </w:rPr>
              <w:t>是不是一下子又开始头疼了？没关系，让我们请出 letter-spacing 和 word-spacing 二位大神。既然空白符也是字符，那么二位大神肯定是可以搞定它们的。</w:t>
            </w:r>
          </w:p>
          <w:p>
            <w:pPr>
              <w:pStyle w:val="30"/>
            </w:pPr>
            <w:r>
              <w:rPr>
                <w:rFonts w:hint="default"/>
              </w:rPr>
              <w:t>letter-spacing : normal | length （检索或设置对象中的文字之间的间隔）</w:t>
            </w:r>
          </w:p>
          <w:p>
            <w:pPr>
              <w:pStyle w:val="30"/>
            </w:pPr>
            <w:r>
              <w:rPr>
                <w:rFonts w:hint="default"/>
              </w:rPr>
              <w:t>word-spacing : normal | length（检索或设置对象中的单词之间插入的空隔）</w:t>
            </w:r>
          </w:p>
          <w:p>
            <w:pPr>
              <w:pStyle w:val="30"/>
            </w:pPr>
            <w:r>
              <w:rPr>
                <w:rFonts w:hint="default"/>
              </w:rPr>
              <w:t>normal： 默认间隔</w:t>
            </w:r>
          </w:p>
          <w:p>
            <w:pPr>
              <w:pStyle w:val="30"/>
            </w:pPr>
            <w:r>
              <w:rPr>
                <w:rFonts w:hint="default"/>
              </w:rPr>
              <w:t>length： 用长度值指定间隔，允许为负值。</w:t>
            </w:r>
          </w:p>
          <w:p>
            <w:pPr>
              <w:pStyle w:val="30"/>
              <w:rPr>
                <w:rFonts w:hint="default"/>
              </w:rPr>
            </w:pPr>
            <w:r>
              <w:rPr>
                <w:rFonts w:hint="default"/>
              </w:rPr>
              <w:t>还等什么，我们赶紧试试吧：</w:t>
            </w:r>
          </w:p>
          <w:p>
            <w:pPr>
              <w:pStyle w:val="30"/>
              <w:rPr>
                <w:rFonts w:hint="default"/>
              </w:rPr>
            </w:pPr>
            <w:r>
              <w:rPr>
                <w:rFonts w:hint="default"/>
              </w:rPr>
              <w:t>参照 DEMO</w:t>
            </w:r>
          </w:p>
          <w:p>
            <w:pPr>
              <w:pStyle w:val="30"/>
              <w:rPr>
                <w:rFonts w:hint="default"/>
              </w:rPr>
            </w:pPr>
            <w:r>
              <w:rPr>
                <w:rFonts w:hint="default"/>
              </w:rPr>
              <w:t>第一步：使用 font-size:0经测试发现，chrome、firefox、IE8+、opera，inline 或 block 元素都没有空隙了；</w:t>
            </w:r>
            <w:r>
              <w:rPr>
                <w:rFonts w:hint="default"/>
              </w:rPr>
              <w:br w:type="textWrapping"/>
            </w:r>
            <w:r>
              <w:rPr>
                <w:rFonts w:hint="default"/>
              </w:rPr>
              <w:t>Safari 5.1.7 由于不支持 font-size:0 ，仍然存在空隙；</w:t>
            </w:r>
          </w:p>
          <w:p>
            <w:pPr>
              <w:pStyle w:val="30"/>
              <w:rPr>
                <w:rFonts w:hint="default"/>
              </w:rPr>
            </w:pPr>
            <w:r>
              <w:rPr>
                <w:rFonts w:hint="default"/>
              </w:rPr>
              <w:t>IE6、7、8（Q），inline 元素 inline-block 后始终存在 1px 左右的空隙。</w:t>
            </w:r>
            <w:r>
              <w:rPr>
                <w:rFonts w:hint="default"/>
              </w:rPr>
              <w:br w:type="textWrapping"/>
            </w:r>
            <w:r>
              <w:rPr>
                <w:rFonts w:hint="default"/>
              </w:rPr>
              <w:t>第二步：处理 Safari 不支持 font-size:0 的问题上面已经指出 letter-spacing 是支持负值的，那么这个负值到底取多少合适呢？经过测试得出的结论是：inline-block 产生的空隙与父级元素继承或者设定的 font-family、font-size 有关，通常情况下，12px 大小的 tahoma 字体，inline-block 后元素间产生的空隙（间隙）大约是 5px；</w:t>
            </w:r>
            <w:r>
              <w:rPr>
                <w:rFonts w:hint="default"/>
              </w:rPr>
              <w:br w:type="textWrapping"/>
            </w:r>
            <w:r>
              <w:rPr>
                <w:rFonts w:hint="default"/>
              </w:rPr>
              <w:t>各个字体详细情况请参阅《inline-block空隙–letter-spacing与字体大小/字体关系数据表》。</w:t>
            </w:r>
          </w:p>
          <w:p>
            <w:pPr>
              <w:pStyle w:val="30"/>
              <w:rPr>
                <w:rFonts w:hint="default"/>
              </w:rPr>
            </w:pPr>
            <w:r>
              <w:rPr>
                <w:rFonts w:hint="default"/>
              </w:rPr>
              <w:t>Firefox 中 letter-spacing 负值的绝对值大于空隙大小后，会导致元素整体位置向右偏移；</w:t>
            </w:r>
          </w:p>
          <w:p>
            <w:pPr>
              <w:pStyle w:val="30"/>
              <w:rPr>
                <w:rFonts w:hint="default"/>
              </w:rPr>
            </w:pPr>
            <w:r>
              <w:rPr>
                <w:rFonts w:hint="default"/>
              </w:rPr>
              <w:t>Safari 中 letter-spacing 负值的绝对值大于空隙大小后，内部会发生重叠。</w:t>
            </w:r>
          </w:p>
          <w:p>
            <w:pPr>
              <w:pStyle w:val="30"/>
              <w:rPr>
                <w:rFonts w:hint="default"/>
              </w:rPr>
            </w:pPr>
            <w:r>
              <w:rPr>
                <w:rFonts w:hint="default"/>
              </w:rPr>
              <w:t>第三步：修复 IE6、7 中始终存在的 1px 空隙</w:t>
            </w:r>
            <w:r>
              <w:rPr>
                <w:rFonts w:hint="default"/>
              </w:rPr>
              <w:br w:type="textWrapping"/>
            </w:r>
            <w:r>
              <w:rPr>
                <w:rFonts w:hint="default"/>
              </w:rPr>
              <w:t>既然 letter-spacing 已经无能为力了，那就试试 word-spacing 吧，直接设置 word-spacing:-1px。这里需要注意的是，letter-spacing 和 word-spacing 同时使用可能导致冲突，所以我们需要在 IE6、7 中 hack 掉 letter-spacing。最终代码如下：</w:t>
            </w:r>
          </w:p>
          <w:tbl>
            <w:tblPr>
              <w:tblStyle w:val="23"/>
              <w:tblW w:w="10920"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0920" w:type="dxa"/>
                  <w:tcBorders>
                    <w:top w:val="nil"/>
                    <w:left w:val="nil"/>
                    <w:bottom w:val="nil"/>
                    <w:right w:val="nil"/>
                  </w:tcBorders>
                  <w:shd w:val="clear" w:color="auto" w:fill="auto"/>
                  <w:tcMar>
                    <w:top w:w="0" w:type="dxa"/>
                    <w:left w:w="0" w:type="dxa"/>
                    <w:bottom w:w="0" w:type="dxa"/>
                    <w:right w:w="0" w:type="dxa"/>
                  </w:tcMar>
                  <w:vAlign w:val="top"/>
                </w:tcPr>
                <w:p>
                  <w:pPr>
                    <w:pStyle w:val="30"/>
                    <w:ind w:left="0" w:leftChars="0" w:firstLine="0" w:firstLineChars="0"/>
                    <w:rPr>
                      <w:rFonts w:hint="default"/>
                    </w:rPr>
                  </w:pPr>
                  <w:r>
                    <w:rPr>
                      <w:rFonts w:hint="default"/>
                    </w:rPr>
                    <w:t>font-size:0;/* 所有浏览器 */</w:t>
                  </w:r>
                  <w:r>
                    <w:rPr>
                      <w:rFonts w:hint="default"/>
                    </w:rPr>
                    <w:br w:type="textWrapping"/>
                  </w:r>
                  <w:r>
                    <w:rPr>
                      <w:rFonts w:hint="default"/>
                    </w:rPr>
                    <w:t>letter-spacing:-5px;/* Safari 等不支持字体大小为 0 的浏览器 */</w:t>
                  </w:r>
                  <w:r>
                    <w:rPr>
                      <w:rFonts w:hint="default"/>
                    </w:rPr>
                    <w:br w:type="textWrapping"/>
                  </w:r>
                  <w:r>
                    <w:rPr>
                      <w:rFonts w:hint="default"/>
                    </w:rPr>
                    <w:t>*letter-spacing:normal;</w:t>
                  </w:r>
                  <w:r>
                    <w:rPr>
                      <w:rFonts w:hint="default"/>
                    </w:rPr>
                    <w:br w:type="textWrapping"/>
                  </w:r>
                  <w:r>
                    <w:rPr>
                      <w:rFonts w:hint="default"/>
                    </w:rPr>
                    <w:t>word-spacing:-1px;/* IE6、7 */</w:t>
                  </w:r>
                </w:p>
              </w:tc>
            </w:tr>
          </w:tbl>
          <w:p>
            <w:pPr>
              <w:pStyle w:val="30"/>
              <w:rPr>
                <w:rFonts w:hint="default"/>
              </w:rPr>
            </w:pPr>
            <w:r>
              <w:rPr>
                <w:rFonts w:hint="default"/>
              </w:rPr>
              <w:t>第四步：子元素重置回正常值</w:t>
            </w:r>
            <w:r>
              <w:rPr>
                <w:rFonts w:hint="default"/>
              </w:rPr>
              <w:br w:type="textWrapping"/>
            </w:r>
            <w:r>
              <w:rPr>
                <w:rFonts w:hint="default"/>
              </w:rPr>
              <w:t>上述所有操作都是在父元素设置的，那么子元素都会继承这些属性，字体大小为0了，子元素就什么都看不到了，这并不是我们想要的。 同时字符和单词间距我们也要把它重置为默认值。「font-size: 12px; letter-spacing: normal; word-spacing: normal;」</w:t>
            </w:r>
            <w:r>
              <w:rPr>
                <w:rFonts w:hint="default"/>
              </w:rPr>
              <w:br w:type="textWrapping"/>
            </w:r>
            <w:r>
              <w:rPr>
                <w:rFonts w:hint="default"/>
              </w:rPr>
              <w:t>最后：inline-block 更好的复用</w:t>
            </w:r>
            <w:r>
              <w:rPr>
                <w:rFonts w:hint="default"/>
              </w:rPr>
              <w:br w:type="textWrapping"/>
            </w:r>
            <w:r>
              <w:rPr>
                <w:rFonts w:hint="default"/>
              </w:rPr>
              <w:t>或许你会担心每次我都要去看字体和空隙之间大小的关系吗？其实不然，通常情况下，全局字体都已经在 body 中指定了，根据全局字体设置合适的 letter-spacing 负值即可。如此一来，我们便可以放心大胆的使用 inline-block 了，结合 OOCSS 的思想，可以抽离出两个复用的类，在需要设置 inline-block 元素的父级元素上定义一个「.dib-wrap」，该元素自身定义为「.dib」。这里还有一个问题需要注意的是：由于 inline-block 具有 inline 元素的特性，在垂直方向上很多时候我们并不希望元素以「vertical-align:baseline」方式来呈现，所以在「.dib-wrap」中统一重置为「vertical-align:top」即可。</w:t>
            </w:r>
          </w:p>
          <w:p>
            <w:pPr>
              <w:pStyle w:val="30"/>
              <w:rPr>
                <w:rFonts w:hint="default"/>
              </w:rPr>
            </w:pPr>
            <w:r>
              <w:rPr>
                <w:rFonts w:hint="default"/>
              </w:rPr>
              <w:fldChar w:fldCharType="begin"/>
            </w:r>
            <w:r>
              <w:rPr>
                <w:rFonts w:hint="default"/>
              </w:rPr>
              <w:instrText xml:space="preserve"> HYPERLINK "http://forsigner.com/2013/03/28/inline-block/" \l "3-去除-inline-block-空隙终极解决方案（2012年8月17日更新）" \o "3. 去除 inline-block 空隙终极解决方案（2012年8月17日更新）" </w:instrText>
            </w:r>
            <w:r>
              <w:rPr>
                <w:rFonts w:hint="default"/>
              </w:rPr>
              <w:fldChar w:fldCharType="separate"/>
            </w:r>
            <w:r>
              <w:rPr>
                <w:rFonts w:hint="default"/>
              </w:rPr>
              <w:fldChar w:fldCharType="end"/>
            </w:r>
            <w:r>
              <w:rPr>
                <w:rFonts w:hint="default"/>
              </w:rPr>
              <w:t>3. 去除 inline-block 空隙终极解决方案（2012年8月17日更新）</w:t>
            </w:r>
          </w:p>
          <w:tbl>
            <w:tblPr>
              <w:tblStyle w:val="23"/>
              <w:tblW w:w="10920"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0920" w:type="dxa"/>
                  <w:tcBorders>
                    <w:top w:val="nil"/>
                    <w:left w:val="nil"/>
                    <w:bottom w:val="nil"/>
                    <w:right w:val="nil"/>
                  </w:tcBorders>
                  <w:shd w:val="clear" w:color="auto" w:fill="auto"/>
                  <w:tcMar>
                    <w:top w:w="0" w:type="dxa"/>
                    <w:left w:w="0" w:type="dxa"/>
                    <w:bottom w:w="0" w:type="dxa"/>
                    <w:right w:w="0" w:type="dxa"/>
                  </w:tcMar>
                  <w:vAlign w:val="top"/>
                </w:tcPr>
                <w:p>
                  <w:pPr>
                    <w:pStyle w:val="30"/>
                    <w:ind w:left="0" w:leftChars="0" w:firstLine="0" w:firstLineChars="0"/>
                    <w:rPr>
                      <w:rFonts w:hint="default"/>
                    </w:rPr>
                  </w:pPr>
                  <w:r>
                    <w:rPr>
                      <w:rFonts w:hint="default"/>
                    </w:rPr>
                    <w:t>.dib-wrap {</w:t>
                  </w:r>
                  <w:r>
                    <w:rPr>
                      <w:rFonts w:hint="default"/>
                    </w:rPr>
                    <w:br w:type="textWrapping"/>
                  </w:r>
                  <w:r>
                    <w:rPr>
                      <w:rFonts w:hint="default"/>
                    </w:rPr>
                    <w:t xml:space="preserve">    font-size:0;/* 所有浏览器 */</w:t>
                  </w:r>
                  <w:r>
                    <w:rPr>
                      <w:rFonts w:hint="default"/>
                    </w:rPr>
                    <w:br w:type="textWrapping"/>
                  </w:r>
                  <w:r>
                    <w:rPr>
                      <w:rFonts w:hint="default"/>
                    </w:rPr>
                    <w:t xml:space="preserve">    *word-spacing:-1px;/* IE6、7 */</w:t>
                  </w:r>
                  <w:r>
                    <w:rPr>
                      <w:rFonts w:hint="default"/>
                    </w:rPr>
                    <w:br w:type="textWrapping"/>
                  </w:r>
                  <w:r>
                    <w:rPr>
                      <w:rFonts w:hint="default"/>
                    </w:rPr>
                    <w:t>}</w:t>
                  </w:r>
                  <w:r>
                    <w:rPr>
                      <w:rFonts w:hint="default"/>
                    </w:rPr>
                    <w:br w:type="textWrapping"/>
                  </w:r>
                  <w:r>
                    <w:rPr>
                      <w:rFonts w:hint="default"/>
                    </w:rPr>
                    <w:t>.dib-wrap .dib{</w:t>
                  </w:r>
                  <w:r>
                    <w:rPr>
                      <w:rFonts w:hint="default"/>
                    </w:rPr>
                    <w:br w:type="textWrapping"/>
                  </w:r>
                  <w:r>
                    <w:rPr>
                      <w:rFonts w:hint="default"/>
                    </w:rPr>
                    <w:t xml:space="preserve">    font-size: 12px;</w:t>
                  </w:r>
                  <w:r>
                    <w:rPr>
                      <w:rFonts w:hint="default"/>
                    </w:rPr>
                    <w:br w:type="textWrapping"/>
                  </w:r>
                  <w:r>
                    <w:rPr>
                      <w:rFonts w:hint="default"/>
                    </w:rPr>
                    <w:t xml:space="preserve">    letter-spacing: normal;</w:t>
                  </w:r>
                  <w:r>
                    <w:rPr>
                      <w:rFonts w:hint="default"/>
                    </w:rPr>
                    <w:br w:type="textWrapping"/>
                  </w:r>
                  <w:r>
                    <w:rPr>
                      <w:rFonts w:hint="default"/>
                    </w:rPr>
                    <w:t xml:space="preserve">    word-spacing: normal;</w:t>
                  </w:r>
                  <w:r>
                    <w:rPr>
                      <w:rFonts w:hint="default"/>
                    </w:rPr>
                    <w:br w:type="textWrapping"/>
                  </w:r>
                  <w:r>
                    <w:rPr>
                      <w:rFonts w:hint="default"/>
                    </w:rPr>
                    <w:t xml:space="preserve">    vertical-align:top;</w:t>
                  </w:r>
                  <w:r>
                    <w:rPr>
                      <w:rFonts w:hint="default"/>
                    </w:rPr>
                    <w:br w:type="textWrapping"/>
                  </w:r>
                  <w:r>
                    <w:rPr>
                      <w:rFonts w:hint="default"/>
                    </w:rPr>
                    <w:t>}</w:t>
                  </w:r>
                  <w:r>
                    <w:rPr>
                      <w:rFonts w:hint="default"/>
                    </w:rPr>
                    <w:br w:type="textWrapping"/>
                  </w:r>
                  <w:r>
                    <w:rPr>
                      <w:rFonts w:hint="default"/>
                    </w:rPr>
                    <w:t>@media screen and (-webkit-min-device-pixel-ratio:0){</w:t>
                  </w:r>
                  <w:r>
                    <w:rPr>
                      <w:rFonts w:hint="default"/>
                    </w:rPr>
                    <w:br w:type="textWrapping"/>
                  </w:r>
                  <w:r>
                    <w:rPr>
                      <w:rFonts w:hint="default"/>
                    </w:rPr>
                    <w:t>/* firefox 中 letter-spacing 会导致脱离普通流的元素水平位移 */</w:t>
                  </w:r>
                  <w:r>
                    <w:rPr>
                      <w:rFonts w:hint="default"/>
                    </w:rPr>
                    <w:br w:type="textWrapping"/>
                  </w:r>
                  <w:r>
                    <w:rPr>
                      <w:rFonts w:hint="default"/>
                    </w:rPr>
                    <w:t>.dib-wrap{</w:t>
                  </w:r>
                  <w:r>
                    <w:rPr>
                      <w:rFonts w:hint="default"/>
                    </w:rPr>
                    <w:br w:type="textWrapping"/>
                  </w:r>
                  <w:r>
                    <w:rPr>
                      <w:rFonts w:hint="default"/>
                    </w:rPr>
                    <w:t xml:space="preserve">    letter-spacing:-5px;/* Safari 等不支持字体大小为 0 的浏览器, N 根据父级字体调节*/</w:t>
                  </w:r>
                  <w:r>
                    <w:rPr>
                      <w:rFonts w:hint="default"/>
                    </w:rPr>
                    <w:br w:type="textWrapping"/>
                  </w:r>
                  <w:r>
                    <w:rPr>
                      <w:rFonts w:hint="default"/>
                    </w:rPr>
                    <w:t>}</w:t>
                  </w:r>
                  <w:r>
                    <w:rPr>
                      <w:rFonts w:hint="default"/>
                    </w:rPr>
                    <w:br w:type="textWrapping"/>
                  </w:r>
                  <w:r>
                    <w:rPr>
                      <w:rFonts w:hint="default"/>
                    </w:rPr>
                    <w:t>}</w:t>
                  </w:r>
                  <w:r>
                    <w:rPr>
                      <w:rFonts w:hint="default"/>
                    </w:rPr>
                    <w:br w:type="textWrapping"/>
                  </w:r>
                  <w:r>
                    <w:rPr>
                      <w:rFonts w:hint="default"/>
                    </w:rPr>
                    <w:t>.dib {</w:t>
                  </w:r>
                  <w:r>
                    <w:rPr>
                      <w:rFonts w:hint="default"/>
                    </w:rPr>
                    <w:br w:type="textWrapping"/>
                  </w:r>
                  <w:r>
                    <w:rPr>
                      <w:rFonts w:hint="default"/>
                    </w:rPr>
                    <w:t xml:space="preserve">    display: inline-block;</w:t>
                  </w:r>
                  <w:r>
                    <w:rPr>
                      <w:rFonts w:hint="default"/>
                    </w:rPr>
                    <w:br w:type="textWrapping"/>
                  </w:r>
                  <w:r>
                    <w:rPr>
                      <w:rFonts w:hint="default"/>
                    </w:rPr>
                    <w:t xml:space="preserve">    *display:inline;</w:t>
                  </w:r>
                  <w:r>
                    <w:rPr>
                      <w:rFonts w:hint="default"/>
                    </w:rPr>
                    <w:br w:type="textWrapping"/>
                  </w:r>
                  <w:r>
                    <w:rPr>
                      <w:rFonts w:hint="default"/>
                    </w:rPr>
                    <w:t xml:space="preserve">    *zoom:1;</w:t>
                  </w:r>
                  <w:r>
                    <w:rPr>
                      <w:rFonts w:hint="default"/>
                    </w:rPr>
                    <w:br w:type="textWrapping"/>
                  </w:r>
                  <w:r>
                    <w:rPr>
                      <w:rFonts w:hint="default"/>
                    </w:rPr>
                    <w:t>}</w:t>
                  </w:r>
                </w:p>
              </w:tc>
            </w:tr>
          </w:tbl>
          <w:p>
            <w:pPr>
              <w:pStyle w:val="30"/>
              <w:rPr>
                <w:rFonts w:hint="default"/>
              </w:rPr>
            </w:pPr>
            <w:r>
              <w:rPr>
                <w:rFonts w:hint="default"/>
              </w:rPr>
              <w:t>其实在 YUI 3 中也全面运用了 inline-block 作为基础布局，YUI 3 是这样解决的：</w:t>
            </w:r>
          </w:p>
          <w:tbl>
            <w:tblPr>
              <w:tblStyle w:val="23"/>
              <w:tblW w:w="10920"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9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10920" w:type="dxa"/>
                  <w:tcBorders>
                    <w:top w:val="nil"/>
                    <w:left w:val="nil"/>
                    <w:bottom w:val="nil"/>
                    <w:right w:val="nil"/>
                  </w:tcBorders>
                  <w:shd w:val="clear" w:color="auto" w:fill="auto"/>
                  <w:tcMar>
                    <w:top w:w="0" w:type="dxa"/>
                    <w:left w:w="0" w:type="dxa"/>
                    <w:bottom w:w="0" w:type="dxa"/>
                    <w:right w:w="0" w:type="dxa"/>
                  </w:tcMar>
                  <w:vAlign w:val="top"/>
                </w:tcPr>
                <w:p>
                  <w:pPr>
                    <w:pStyle w:val="30"/>
                    <w:ind w:left="0" w:leftChars="0" w:firstLine="0" w:firstLineChars="0"/>
                    <w:rPr>
                      <w:rFonts w:hint="default"/>
                    </w:rPr>
                  </w:pPr>
                  <w:r>
                    <w:rPr>
                      <w:rFonts w:hint="default"/>
                    </w:rPr>
                    <w:t>.yui3-g {</w:t>
                  </w:r>
                  <w:r>
                    <w:rPr>
                      <w:rFonts w:hint="default"/>
                    </w:rPr>
                    <w:br w:type="textWrapping"/>
                  </w:r>
                  <w:r>
                    <w:rPr>
                      <w:rFonts w:hint="default"/>
                    </w:rPr>
                    <w:t xml:space="preserve">    letter-spacing: -0.31em; /* webkit: collapse white-space between units */</w:t>
                  </w:r>
                  <w:r>
                    <w:rPr>
                      <w:rFonts w:hint="default"/>
                    </w:rPr>
                    <w:br w:type="textWrapping"/>
                  </w:r>
                  <w:r>
                    <w:rPr>
                      <w:rFonts w:hint="default"/>
                    </w:rPr>
                    <w:t xml:space="preserve">    *letter-spacing: normal; /* reset IE &lt; 8 */</w:t>
                  </w:r>
                  <w:r>
                    <w:rPr>
                      <w:rFonts w:hint="default"/>
                    </w:rPr>
                    <w:br w:type="textWrapping"/>
                  </w:r>
                  <w:r>
                    <w:rPr>
                      <w:rFonts w:hint="default"/>
                    </w:rPr>
                    <w:t xml:space="preserve">    word-spacing: -0.43em; /* IE &lt; 8 &amp;&amp; gecko: collapse white-space between units */</w:t>
                  </w:r>
                  <w:r>
                    <w:rPr>
                      <w:rFonts w:hint="default"/>
                    </w:rPr>
                    <w:br w:type="textWrapping"/>
                  </w:r>
                  <w:r>
                    <w:rPr>
                      <w:rFonts w:hint="default"/>
                    </w:rPr>
                    <w:t>}</w:t>
                  </w:r>
                  <w:r>
                    <w:rPr>
                      <w:rFonts w:hint="default"/>
                    </w:rPr>
                    <w:br w:type="textWrapping"/>
                  </w:r>
                  <w:r>
                    <w:rPr>
                      <w:rFonts w:hint="default"/>
                    </w:rPr>
                    <w:br w:type="textWrapping"/>
                  </w:r>
                  <w:r>
                    <w:rPr>
                      <w:rFonts w:hint="default"/>
                    </w:rPr>
                    <w:t>.yui3-u {</w:t>
                  </w:r>
                  <w:r>
                    <w:rPr>
                      <w:rFonts w:hint="default"/>
                    </w:rPr>
                    <w:br w:type="textWrapping"/>
                  </w:r>
                  <w:r>
                    <w:rPr>
                      <w:rFonts w:hint="default"/>
                    </w:rPr>
                    <w:t xml:space="preserve">    display: inline-block;</w:t>
                  </w:r>
                  <w:r>
                    <w:rPr>
                      <w:rFonts w:hint="default"/>
                    </w:rPr>
                    <w:br w:type="textWrapping"/>
                  </w:r>
                  <w:r>
                    <w:rPr>
                      <w:rFonts w:hint="default"/>
                    </w:rPr>
                    <w:t xml:space="preserve">    zoom: 1; *display: inline; /* IE &lt; 8: fake inline-block */</w:t>
                  </w:r>
                  <w:r>
                    <w:rPr>
                      <w:rFonts w:hint="default"/>
                    </w:rPr>
                    <w:br w:type="textWrapping"/>
                  </w:r>
                  <w:r>
                    <w:rPr>
                      <w:rFonts w:hint="default"/>
                    </w:rPr>
                    <w:t xml:space="preserve">    letter-spacing: normal;</w:t>
                  </w:r>
                  <w:r>
                    <w:rPr>
                      <w:rFonts w:hint="default"/>
                    </w:rPr>
                    <w:br w:type="textWrapping"/>
                  </w:r>
                  <w:r>
                    <w:rPr>
                      <w:rFonts w:hint="default"/>
                    </w:rPr>
                    <w:t xml:space="preserve">    word-spacing: normal;</w:t>
                  </w:r>
                  <w:r>
                    <w:rPr>
                      <w:rFonts w:hint="default"/>
                    </w:rPr>
                    <w:br w:type="textWrapping"/>
                  </w:r>
                  <w:r>
                    <w:rPr>
                      <w:rFonts w:hint="default"/>
                    </w:rPr>
                    <w:t xml:space="preserve">    vertical-align: top;</w:t>
                  </w:r>
                  <w:r>
                    <w:rPr>
                      <w:rFonts w:hint="default"/>
                    </w:rPr>
                    <w:br w:type="textWrapping"/>
                  </w:r>
                  <w:r>
                    <w:rPr>
                      <w:rFonts w:hint="default"/>
                    </w:rPr>
                    <w:t>}</w:t>
                  </w:r>
                </w:p>
              </w:tc>
            </w:tr>
          </w:tbl>
          <w:p>
            <w:pPr>
              <w:pStyle w:val="30"/>
              <w:rPr>
                <w:rFonts w:hint="default"/>
              </w:rPr>
            </w:pPr>
            <w:r>
              <w:rPr>
                <w:rFonts w:hint="default"/>
              </w:rPr>
              <w:t>显然，这里纯粹使用了 letter-spacing 和 word-spacing 来控制元素间的空隙，局限性极大，-0.31em 和 -0.43em 只是因为 YUI 3 全局 css</w:t>
            </w:r>
            <w:r>
              <w:rPr>
                <w:rFonts w:hint="eastAsia"/>
                <w:lang w:val="en-US" w:eastAsia="zh-CN"/>
              </w:rPr>
              <w:t xml:space="preserve"> </w:t>
            </w:r>
            <w:r>
              <w:rPr>
                <w:rFonts w:hint="default"/>
              </w:rPr>
              <w:t>fonts.css 里设置是：「body { font:13px/1.231 arial,helvetica,clean,sans-serif; }」。</w:t>
            </w:r>
          </w:p>
          <w:p>
            <w:pPr>
              <w:pStyle w:val="30"/>
              <w:rPr>
                <w:rFonts w:hint="default"/>
              </w:rPr>
            </w:pPr>
            <w:r>
              <w:rPr>
                <w:rFonts w:hint="default"/>
              </w:rPr>
              <w:t>当然，如果你坚持使用把 html 写在一行的方式来达到去除 inline-block 空隙的目的，我只能说：一切以牺牲结构来兼容表现的行为都是耍流氓！所以探讨此种方式去除空隙也将是无意义的，不在本文和作者考虑范围之内。</w:t>
            </w:r>
          </w:p>
          <w:p>
            <w:pPr>
              <w:pStyle w:val="30"/>
              <w:rPr>
                <w:rFonts w:hint="default"/>
              </w:rPr>
            </w:pPr>
            <w:r>
              <w:rPr>
                <w:rFonts w:hint="default"/>
              </w:rPr>
              <w:fldChar w:fldCharType="begin"/>
            </w:r>
            <w:r>
              <w:rPr>
                <w:rFonts w:hint="default"/>
              </w:rPr>
              <w:instrText xml:space="preserve"> HYPERLINK "http://forsigner.com/2013/03/28/inline-block/" \l "4-结局——本文产生的一些观点如下：" \o "4. 结局——本文产生的一些观点如下：" </w:instrText>
            </w:r>
            <w:r>
              <w:rPr>
                <w:rFonts w:hint="default"/>
              </w:rPr>
              <w:fldChar w:fldCharType="separate"/>
            </w:r>
            <w:r>
              <w:rPr>
                <w:rFonts w:hint="default"/>
              </w:rPr>
              <w:fldChar w:fldCharType="end"/>
            </w:r>
            <w:r>
              <w:rPr>
                <w:rFonts w:hint="default"/>
              </w:rPr>
              <w:t>4. 结局——本文产生的一些观点如下：</w:t>
            </w:r>
          </w:p>
          <w:p>
            <w:pPr>
              <w:pStyle w:val="30"/>
              <w:rPr>
                <w:rFonts w:hint="default"/>
              </w:rPr>
            </w:pPr>
            <w:r>
              <w:rPr>
                <w:rFonts w:hint="default"/>
              </w:rPr>
              <w:t>IE5.5 后开始支持 inline-block， 比 CSS2.1 更早提出 inline-block 的概念并作为所谓的「私有属性值」使用。但是它所支持的 inline-block 不能等同于 CSS2.1 中的 inline-block，IE 5.5、6、7 、8（Q）中 block 元素对 inline-block 支持不完整，因此二者表现出来的效果是不完全一致。</w:t>
            </w:r>
            <w:r>
              <w:rPr>
                <w:rFonts w:hint="default"/>
              </w:rPr>
              <w:br w:type="textWrapping"/>
            </w:r>
            <w:r>
              <w:rPr>
                <w:rFonts w:hint="default"/>
              </w:rPr>
              <w:t>产生 inline-block 空隙的根本性原因是：HTML 中的换行符、空格符、制表符等合并为空白符，字体大小不为 0 的情况下，空白符自然占据一定的宽度，因此产生了元素间的空隙。</w:t>
            </w:r>
            <w:r>
              <w:rPr>
                <w:rFonts w:hint="default"/>
              </w:rPr>
              <w:br w:type="textWrapping"/>
            </w:r>
            <w:r>
              <w:rPr>
                <w:rFonts w:hint="default"/>
              </w:rPr>
              <w:t>慎用 -webkit-text-size-adjust:none，它将会导致页面无法通过缩放来改变字体大小。</w:t>
            </w:r>
          </w:p>
          <w:p>
            <w:pPr>
              <w:pStyle w:val="30"/>
              <w:rPr>
                <w:rFonts w:hint="default"/>
              </w:rPr>
            </w:pPr>
            <w:r>
              <w:rPr>
                <w:rFonts w:hint="default"/>
              </w:rPr>
              <w:fldChar w:fldCharType="begin"/>
            </w:r>
            <w:r>
              <w:rPr>
                <w:rFonts w:hint="default"/>
              </w:rPr>
              <w:instrText xml:space="preserve"> HYPERLINK "http://forsigner.com/2013/03/28/inline-block/" \l "三、inline-block-未来" \o "三、inline-block 未来" </w:instrText>
            </w:r>
            <w:r>
              <w:rPr>
                <w:rFonts w:hint="default"/>
              </w:rPr>
              <w:fldChar w:fldCharType="separate"/>
            </w:r>
            <w:r>
              <w:rPr>
                <w:rFonts w:hint="default"/>
              </w:rPr>
              <w:fldChar w:fldCharType="end"/>
            </w:r>
            <w:r>
              <w:rPr>
                <w:rFonts w:hint="default"/>
              </w:rPr>
              <w:t>三、inline-block 未来</w:t>
            </w:r>
          </w:p>
          <w:p>
            <w:pPr>
              <w:rPr>
                <w:sz w:val="18"/>
                <w:szCs w:val="18"/>
              </w:rPr>
            </w:pPr>
            <w:r>
              <w:rPr>
                <w:rFonts w:hint="default"/>
              </w:rPr>
              <w:t>如今，Mac 平台下的 Safari 6 已经支持 font-size:0 了，相信很快 Windows 平台的 Safari 如果发布 5.X 的更新，也会支持字体为 font-size:0 了。等到 IE6、7 灭亡之后，世界就真真儿的美妙了！最后说一点：inline-block 与 float 也是无法直接比较的，请不要再讨论 inline-block 和 float 哪个更好的话题了。inline-block 从 IE5.5 一路走来，存在即是合理，以后有时间在总结一下 inline-block 与 float 的使用场景的区别。</w:t>
            </w:r>
          </w:p>
        </w:tc>
      </w:tr>
    </w:tbl>
    <w:p>
      <w:pPr>
        <w:pStyle w:val="29"/>
        <w:rPr>
          <w:rFonts w:hint="eastAsia"/>
          <w:lang w:val="en-US" w:eastAsia="zh-CN"/>
        </w:rPr>
      </w:pPr>
      <w:bookmarkStart w:id="54" w:name="_Toc22172"/>
      <w:bookmarkStart w:id="55" w:name="_Toc9154"/>
      <w:r>
        <w:rPr>
          <w:rFonts w:hint="eastAsia"/>
          <w:lang w:val="en-US" w:eastAsia="zh-CN"/>
        </w:rPr>
        <w:t xml:space="preserve">float与 </w:t>
      </w:r>
      <w:r>
        <w:rPr>
          <w:rFonts w:hint="default"/>
        </w:rPr>
        <w:t>inline-block</w:t>
      </w:r>
      <w:bookmarkEnd w:id="54"/>
      <w:bookmarkEnd w:id="55"/>
    </w:p>
    <w:tbl>
      <w:tblPr>
        <w:tblStyle w:val="24"/>
        <w:tblW w:w="108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1"/>
        <w:gridCol w:w="89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Align w:val="top"/>
          </w:tcPr>
          <w:p>
            <w:pPr>
              <w:pStyle w:val="27"/>
              <w:rPr>
                <w:rFonts w:hint="eastAsia"/>
                <w:lang w:val="en-US" w:eastAsia="zh-CN"/>
              </w:rPr>
            </w:pPr>
            <w:r>
              <w:rPr>
                <w:rFonts w:hint="eastAsia"/>
                <w:lang w:val="en-US" w:eastAsia="zh-CN"/>
              </w:rPr>
              <w:br w:type="page"/>
            </w:r>
            <w:bookmarkStart w:id="56" w:name="_Toc18504"/>
            <w:bookmarkStart w:id="57" w:name="_Toc20614"/>
            <w:bookmarkStart w:id="58" w:name="_Toc27496"/>
            <w:r>
              <w:rPr>
                <w:rFonts w:hint="eastAsia"/>
                <w:lang w:val="en-US" w:eastAsia="zh-CN"/>
              </w:rPr>
              <w:t>www</w:t>
            </w:r>
            <w:bookmarkEnd w:id="56"/>
            <w:bookmarkEnd w:id="57"/>
            <w:bookmarkEnd w:id="58"/>
          </w:p>
        </w:tc>
        <w:tc>
          <w:tcPr>
            <w:tcW w:w="8989" w:type="dxa"/>
            <w:vAlign w:val="top"/>
          </w:tcPr>
          <w:p>
            <w:pPr>
              <w:rPr>
                <w:rFonts w:hint="eastAsia"/>
                <w:sz w:val="18"/>
                <w:szCs w:val="18"/>
              </w:rPr>
            </w:pPr>
            <w:r>
              <w:rPr>
                <w:rFonts w:hint="eastAsia"/>
                <w:sz w:val="18"/>
                <w:szCs w:val="18"/>
              </w:rPr>
              <w:fldChar w:fldCharType="begin"/>
            </w:r>
            <w:r>
              <w:rPr>
                <w:rFonts w:hint="eastAsia"/>
                <w:sz w:val="18"/>
                <w:szCs w:val="18"/>
              </w:rPr>
              <w:instrText xml:space="preserve"> HYPERLINK "http://www.zhangxinxu.com/wordpress/2010/11/%E6%8B%9C%E6%8B%9C%E4%BA%86%E6%B5%AE%E5%8A%A8%E5%B8%83%E5%B1%80-%E5%9F%BA%E4%BA%8Edisplayinli" </w:instrText>
            </w:r>
            <w:r>
              <w:rPr>
                <w:rFonts w:hint="eastAsia"/>
                <w:sz w:val="18"/>
                <w:szCs w:val="18"/>
              </w:rPr>
              <w:fldChar w:fldCharType="separate"/>
            </w:r>
            <w:r>
              <w:rPr>
                <w:rStyle w:val="21"/>
                <w:rFonts w:hint="eastAsia"/>
                <w:sz w:val="18"/>
                <w:szCs w:val="18"/>
              </w:rPr>
              <w:t>http://www.zhangxinxu.com/wordpress/2010/11/%E6%8B%9C%E6%8B%9C%E4%BA%86%E6%B5%AE%E5%8A%A8%E5%B8%83%E5%B1%80-%E5%9F%BA%E4%BA%8Edisplayinli</w:t>
            </w:r>
            <w:r>
              <w:rPr>
                <w:rFonts w:hint="eastAsia"/>
                <w:sz w:val="18"/>
                <w:szCs w:val="18"/>
              </w:rPr>
              <w:fldChar w:fldCharType="end"/>
            </w:r>
            <w:r>
              <w:rPr>
                <w:rFonts w:hint="eastAsia"/>
                <w:sz w:val="18"/>
                <w:szCs w:val="18"/>
              </w:rPr>
              <w:t>ne-block%E7%9A%84%E5%88%97%E8%A1%A8%E5%B8%83%E5%B1%80/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Align w:val="top"/>
          </w:tcPr>
          <w:p>
            <w:pPr>
              <w:pStyle w:val="27"/>
              <w:rPr>
                <w:rFonts w:hint="eastAsia"/>
                <w:lang w:val="en-US" w:eastAsia="zh-CN"/>
              </w:rPr>
            </w:pPr>
            <w:bookmarkStart w:id="59" w:name="_Toc24177"/>
            <w:bookmarkStart w:id="60" w:name="_Toc2697"/>
            <w:bookmarkStart w:id="61" w:name="_Toc18903"/>
            <w:r>
              <w:rPr>
                <w:rFonts w:hint="eastAsia"/>
                <w:lang w:val="en-US" w:eastAsia="zh-CN"/>
              </w:rPr>
              <w:t>float的使用局限性</w:t>
            </w:r>
            <w:bookmarkEnd w:id="59"/>
            <w:bookmarkEnd w:id="60"/>
            <w:bookmarkEnd w:id="61"/>
          </w:p>
        </w:tc>
        <w:tc>
          <w:tcPr>
            <w:tcW w:w="8989" w:type="dxa"/>
            <w:vAlign w:val="top"/>
          </w:tcPr>
          <w:p>
            <w:pPr>
              <w:rPr>
                <w:rFonts w:ascii="Arial" w:hAnsi="Arial" w:eastAsia="宋体" w:cs="Arial"/>
                <w:b w:val="0"/>
                <w:i w:val="0"/>
                <w:caps w:val="0"/>
                <w:color w:val="333333"/>
                <w:spacing w:val="0"/>
                <w:sz w:val="18"/>
                <w:szCs w:val="18"/>
                <w:shd w:val="clear" w:fill="FFFFFF"/>
              </w:rPr>
            </w:pPr>
            <w:r>
              <w:rPr>
                <w:rFonts w:ascii="Arial" w:hAnsi="Arial" w:eastAsia="宋体" w:cs="Arial"/>
                <w:b w:val="0"/>
                <w:i w:val="0"/>
                <w:caps w:val="0"/>
                <w:color w:val="333333"/>
                <w:spacing w:val="0"/>
                <w:sz w:val="18"/>
                <w:szCs w:val="18"/>
                <w:shd w:val="clear" w:fill="FFFFFF"/>
              </w:rPr>
              <w:t>对于浮动局部的局限性，想必同行们都知道，就是每个列表元素的高度必须要一致，否则就会像是俄罗斯方块一样，</w:t>
            </w:r>
            <w:r>
              <w:rPr>
                <w:rFonts w:hint="eastAsia" w:ascii="Arial" w:hAnsi="Arial" w:cs="Arial"/>
                <w:b w:val="0"/>
                <w:i w:val="0"/>
                <w:caps w:val="0"/>
                <w:color w:val="333333"/>
                <w:spacing w:val="0"/>
                <w:sz w:val="18"/>
                <w:szCs w:val="18"/>
                <w:shd w:val="clear" w:fill="FFFFFF"/>
                <w:lang w:eastAsia="zh-CN"/>
              </w:rPr>
              <w:t>"</w:t>
            </w:r>
            <w:r>
              <w:rPr>
                <w:rFonts w:ascii="Arial" w:hAnsi="Arial" w:eastAsia="宋体" w:cs="Arial"/>
                <w:b w:val="0"/>
                <w:i w:val="0"/>
                <w:caps w:val="0"/>
                <w:color w:val="333333"/>
                <w:spacing w:val="0"/>
                <w:sz w:val="18"/>
                <w:szCs w:val="18"/>
                <w:shd w:val="clear" w:fill="FFFFFF"/>
              </w:rPr>
              <w:t>锯齿相错</w:t>
            </w:r>
            <w:r>
              <w:rPr>
                <w:rFonts w:hint="eastAsia" w:ascii="Arial" w:hAnsi="Arial" w:cs="Arial"/>
                <w:b w:val="0"/>
                <w:i w:val="0"/>
                <w:caps w:val="0"/>
                <w:color w:val="333333"/>
                <w:spacing w:val="0"/>
                <w:sz w:val="18"/>
                <w:szCs w:val="18"/>
                <w:shd w:val="clear" w:fill="FFFFFF"/>
                <w:lang w:eastAsia="zh-CN"/>
              </w:rPr>
              <w:t>"</w:t>
            </w:r>
            <w:r>
              <w:rPr>
                <w:rFonts w:ascii="Arial" w:hAnsi="Arial" w:eastAsia="宋体" w:cs="Arial"/>
                <w:b w:val="0"/>
                <w:i w:val="0"/>
                <w:caps w:val="0"/>
                <w:color w:val="333333"/>
                <w:spacing w:val="0"/>
                <w:sz w:val="18"/>
                <w:szCs w:val="18"/>
                <w:shd w:val="clear" w:fill="FFFFFF"/>
              </w:rPr>
              <w:t>，例如一个左浮动列表布局，如果第一行有个列表高度高于其他列表，那就在第二行，第一个元素会沿着最高元素的右侧对齐，此原因是属于恶魔系的float属性破坏了</w:t>
            </w:r>
            <w:r>
              <w:rPr>
                <w:rFonts w:hint="eastAsia" w:ascii="Arial" w:hAnsi="Arial" w:eastAsia="宋体" w:cs="Arial"/>
                <w:b w:val="0"/>
                <w:i w:val="0"/>
                <w:caps w:val="0"/>
                <w:color w:val="333333"/>
                <w:spacing w:val="0"/>
                <w:sz w:val="18"/>
                <w:szCs w:val="18"/>
                <w:shd w:val="clear" w:fill="FFFFFF"/>
                <w:lang w:val="en-US" w:eastAsia="zh-CN"/>
              </w:rPr>
              <w:t>line级height</w:t>
            </w:r>
          </w:p>
          <w:p>
            <w:pPr>
              <w:pStyle w:val="15"/>
              <w:keepNext w:val="0"/>
              <w:keepLines w:val="0"/>
              <w:widowControl/>
              <w:suppressLineNumbers w:val="0"/>
              <w:shd w:val="clear" w:fill="FFFFFF"/>
              <w:rPr>
                <w:rFonts w:ascii="Consolas" w:hAnsi="Consolas" w:eastAsia="Consolas" w:cs="Consolas"/>
                <w:color w:val="000000"/>
                <w:sz w:val="18"/>
                <w:szCs w:val="18"/>
              </w:rPr>
            </w:pP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style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B51615"/>
                <w:sz w:val="18"/>
                <w:szCs w:val="18"/>
                <w:shd w:val="clear" w:fill="FFFFFF"/>
              </w:rPr>
              <w:t xml:space="preserve">floatOut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border: </w:t>
            </w:r>
            <w:r>
              <w:rPr>
                <w:rFonts w:hint="default" w:ascii="Consolas" w:hAnsi="Consolas" w:eastAsia="Consolas" w:cs="Consolas"/>
                <w:color w:val="00002A"/>
                <w:sz w:val="18"/>
                <w:szCs w:val="18"/>
                <w:shd w:val="clear" w:fill="FFFFFF"/>
              </w:rPr>
              <w:t>1px solid lightseagreen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height: </w:t>
            </w:r>
            <w:r>
              <w:rPr>
                <w:rFonts w:hint="default" w:ascii="Consolas" w:hAnsi="Consolas" w:eastAsia="Consolas" w:cs="Consolas"/>
                <w:color w:val="00002A"/>
                <w:sz w:val="18"/>
                <w:szCs w:val="18"/>
                <w:shd w:val="clear" w:fill="FFFFFF"/>
              </w:rPr>
              <w:t>500px</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width: </w:t>
            </w:r>
            <w:r>
              <w:rPr>
                <w:rFonts w:hint="default" w:ascii="Consolas" w:hAnsi="Consolas" w:eastAsia="Consolas" w:cs="Consolas"/>
                <w:color w:val="00002A"/>
                <w:sz w:val="18"/>
                <w:szCs w:val="18"/>
                <w:shd w:val="clear" w:fill="FFFFFF"/>
              </w:rPr>
              <w:t>500px</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B51615"/>
                <w:sz w:val="18"/>
                <w:szCs w:val="18"/>
                <w:shd w:val="clear" w:fill="FFFFFF"/>
              </w:rPr>
              <w:t xml:space="preserve">floatOut </w:t>
            </w:r>
            <w:r>
              <w:rPr>
                <w:rFonts w:hint="default" w:ascii="Consolas" w:hAnsi="Consolas" w:eastAsia="Consolas" w:cs="Consolas"/>
                <w:b/>
                <w:color w:val="B51615"/>
                <w:sz w:val="18"/>
                <w:szCs w:val="18"/>
                <w:shd w:val="clear" w:fill="FFFFFF"/>
              </w:rPr>
              <w:t xml:space="preserve">div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float: </w:t>
            </w:r>
            <w:r>
              <w:rPr>
                <w:rFonts w:hint="default" w:ascii="Consolas" w:hAnsi="Consolas" w:eastAsia="Consolas" w:cs="Consolas"/>
                <w:color w:val="00002A"/>
                <w:sz w:val="18"/>
                <w:szCs w:val="18"/>
                <w:shd w:val="clear" w:fill="FFFFFF"/>
              </w:rPr>
              <w:t>left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width: </w:t>
            </w:r>
            <w:r>
              <w:rPr>
                <w:rFonts w:hint="default" w:ascii="Consolas" w:hAnsi="Consolas" w:eastAsia="Consolas" w:cs="Consolas"/>
                <w:color w:val="00002A"/>
                <w:sz w:val="18"/>
                <w:szCs w:val="18"/>
                <w:shd w:val="clear" w:fill="FFFFFF"/>
              </w:rPr>
              <w:t>110px</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B51615"/>
                <w:sz w:val="18"/>
                <w:szCs w:val="18"/>
                <w:shd w:val="clear" w:fill="FFFFFF"/>
              </w:rPr>
              <w:t xml:space="preserve">a </w:t>
            </w:r>
            <w:r>
              <w:rPr>
                <w:rFonts w:hint="default" w:ascii="Consolas" w:hAnsi="Consolas" w:eastAsia="Consolas" w:cs="Consolas"/>
                <w:color w:val="000000"/>
                <w:sz w:val="18"/>
                <w:szCs w:val="18"/>
                <w:shd w:val="clear" w:fill="FFFFFF"/>
              </w:rPr>
              <w:t xml:space="preserve">{ height: </w:t>
            </w:r>
            <w:r>
              <w:rPr>
                <w:rFonts w:hint="default" w:ascii="Consolas" w:hAnsi="Consolas" w:eastAsia="Consolas" w:cs="Consolas"/>
                <w:color w:val="00002A"/>
                <w:sz w:val="18"/>
                <w:szCs w:val="18"/>
                <w:shd w:val="clear" w:fill="FFFFFF"/>
              </w:rPr>
              <w:t>100px</w:t>
            </w:r>
            <w:r>
              <w:rPr>
                <w:rFonts w:hint="default" w:ascii="Consolas" w:hAnsi="Consolas" w:eastAsia="Consolas" w:cs="Consolas"/>
                <w:color w:val="000000"/>
                <w:sz w:val="18"/>
                <w:szCs w:val="18"/>
                <w:shd w:val="clear" w:fill="FFFFFF"/>
              </w:rPr>
              <w:t>; } .</w:t>
            </w:r>
            <w:r>
              <w:rPr>
                <w:rFonts w:hint="default" w:ascii="Consolas" w:hAnsi="Consolas" w:eastAsia="Consolas" w:cs="Consolas"/>
                <w:color w:val="B51615"/>
                <w:sz w:val="18"/>
                <w:szCs w:val="18"/>
                <w:shd w:val="clear" w:fill="FFFFFF"/>
              </w:rPr>
              <w:t xml:space="preserve">b </w:t>
            </w:r>
            <w:r>
              <w:rPr>
                <w:rFonts w:hint="default" w:ascii="Consolas" w:hAnsi="Consolas" w:eastAsia="Consolas" w:cs="Consolas"/>
                <w:color w:val="000000"/>
                <w:sz w:val="18"/>
                <w:szCs w:val="18"/>
                <w:shd w:val="clear" w:fill="FFFFFF"/>
              </w:rPr>
              <w:t xml:space="preserve">{ height: </w:t>
            </w:r>
            <w:r>
              <w:rPr>
                <w:rFonts w:hint="default" w:ascii="Consolas" w:hAnsi="Consolas" w:eastAsia="Consolas" w:cs="Consolas"/>
                <w:color w:val="00002A"/>
                <w:sz w:val="18"/>
                <w:szCs w:val="18"/>
                <w:shd w:val="clear" w:fill="FFFFFF"/>
              </w:rPr>
              <w:t>200px</w:t>
            </w:r>
            <w:r>
              <w:rPr>
                <w:rFonts w:hint="default" w:ascii="Consolas" w:hAnsi="Consolas" w:eastAsia="Consolas" w:cs="Consolas"/>
                <w:color w:val="000000"/>
                <w:sz w:val="18"/>
                <w:szCs w:val="18"/>
                <w:shd w:val="clear" w:fill="FFFFFF"/>
              </w:rPr>
              <w:t>; } .</w:t>
            </w:r>
            <w:r>
              <w:rPr>
                <w:rFonts w:hint="default" w:ascii="Consolas" w:hAnsi="Consolas" w:eastAsia="Consolas" w:cs="Consolas"/>
                <w:color w:val="B51615"/>
                <w:sz w:val="18"/>
                <w:szCs w:val="18"/>
                <w:shd w:val="clear" w:fill="FFFFFF"/>
              </w:rPr>
              <w:t xml:space="preserve">c </w:t>
            </w:r>
            <w:r>
              <w:rPr>
                <w:rFonts w:hint="default" w:ascii="Consolas" w:hAnsi="Consolas" w:eastAsia="Consolas" w:cs="Consolas"/>
                <w:color w:val="000000"/>
                <w:sz w:val="18"/>
                <w:szCs w:val="18"/>
                <w:shd w:val="clear" w:fill="FFFFFF"/>
              </w:rPr>
              <w:t xml:space="preserve">{ height: </w:t>
            </w:r>
            <w:r>
              <w:rPr>
                <w:rFonts w:hint="default" w:ascii="Consolas" w:hAnsi="Consolas" w:eastAsia="Consolas" w:cs="Consolas"/>
                <w:color w:val="00002A"/>
                <w:sz w:val="18"/>
                <w:szCs w:val="18"/>
                <w:shd w:val="clear" w:fill="FFFFFF"/>
              </w:rPr>
              <w:t>300px</w:t>
            </w:r>
            <w:r>
              <w:rPr>
                <w:rFonts w:hint="default" w:ascii="Consolas" w:hAnsi="Consolas" w:eastAsia="Consolas" w:cs="Consolas"/>
                <w:color w:val="000000"/>
                <w:sz w:val="18"/>
                <w:szCs w:val="18"/>
                <w:shd w:val="clear" w:fill="FFFFFF"/>
              </w:rPr>
              <w:t>; } .</w:t>
            </w:r>
            <w:r>
              <w:rPr>
                <w:rFonts w:hint="default" w:ascii="Consolas" w:hAnsi="Consolas" w:eastAsia="Consolas" w:cs="Consolas"/>
                <w:color w:val="B51615"/>
                <w:sz w:val="18"/>
                <w:szCs w:val="18"/>
                <w:shd w:val="clear" w:fill="FFFFFF"/>
              </w:rPr>
              <w:t xml:space="preserve">d </w:t>
            </w:r>
            <w:r>
              <w:rPr>
                <w:rFonts w:hint="default" w:ascii="Consolas" w:hAnsi="Consolas" w:eastAsia="Consolas" w:cs="Consolas"/>
                <w:color w:val="000000"/>
                <w:sz w:val="18"/>
                <w:szCs w:val="18"/>
                <w:shd w:val="clear" w:fill="FFFFFF"/>
              </w:rPr>
              <w:t xml:space="preserve">{ height: </w:t>
            </w:r>
            <w:r>
              <w:rPr>
                <w:rFonts w:hint="default" w:ascii="Consolas" w:hAnsi="Consolas" w:eastAsia="Consolas" w:cs="Consolas"/>
                <w:color w:val="00002A"/>
                <w:sz w:val="18"/>
                <w:szCs w:val="18"/>
                <w:shd w:val="clear" w:fill="FFFFFF"/>
              </w:rPr>
              <w:t>100px</w:t>
            </w:r>
            <w:r>
              <w:rPr>
                <w:rFonts w:hint="default" w:ascii="Consolas" w:hAnsi="Consolas" w:eastAsia="Consolas" w:cs="Consolas"/>
                <w:color w:val="000000"/>
                <w:sz w:val="18"/>
                <w:szCs w:val="18"/>
                <w:shd w:val="clear" w:fill="FFFFFF"/>
              </w:rPr>
              <w:t>; } .</w:t>
            </w:r>
            <w:r>
              <w:rPr>
                <w:rFonts w:hint="default" w:ascii="Consolas" w:hAnsi="Consolas" w:eastAsia="Consolas" w:cs="Consolas"/>
                <w:color w:val="B51615"/>
                <w:sz w:val="18"/>
                <w:szCs w:val="18"/>
                <w:shd w:val="clear" w:fill="FFFFFF"/>
              </w:rPr>
              <w:t xml:space="preserve">e </w:t>
            </w:r>
            <w:r>
              <w:rPr>
                <w:rFonts w:hint="default" w:ascii="Consolas" w:hAnsi="Consolas" w:eastAsia="Consolas" w:cs="Consolas"/>
                <w:color w:val="000000"/>
                <w:sz w:val="18"/>
                <w:szCs w:val="18"/>
                <w:shd w:val="clear" w:fill="FFFFFF"/>
              </w:rPr>
              <w:t xml:space="preserve">{ height: </w:t>
            </w:r>
            <w:r>
              <w:rPr>
                <w:rFonts w:hint="default" w:ascii="Consolas" w:hAnsi="Consolas" w:eastAsia="Consolas" w:cs="Consolas"/>
                <w:color w:val="00002A"/>
                <w:sz w:val="18"/>
                <w:szCs w:val="18"/>
                <w:shd w:val="clear" w:fill="FFFFFF"/>
              </w:rPr>
              <w:t>100px</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style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b/>
                <w:color w:val="000080"/>
                <w:sz w:val="18"/>
                <w:szCs w:val="18"/>
                <w:shd w:val="clear" w:fill="EFEFEF"/>
              </w:rPr>
              <w:t xml:space="preserve"> </w:t>
            </w:r>
            <w:r>
              <w:rPr>
                <w:rFonts w:hint="default" w:ascii="Consolas" w:hAnsi="Consolas" w:eastAsia="Consolas" w:cs="Consolas"/>
                <w:color w:val="0000FF"/>
                <w:sz w:val="18"/>
                <w:szCs w:val="18"/>
                <w:shd w:val="clear" w:fill="EFEFEF"/>
              </w:rPr>
              <w:t>class=</w:t>
            </w:r>
            <w:r>
              <w:rPr>
                <w:rFonts w:hint="default" w:ascii="Consolas" w:hAnsi="Consolas" w:eastAsia="Consolas" w:cs="Consolas"/>
                <w:color w:val="008000"/>
                <w:sz w:val="18"/>
                <w:szCs w:val="18"/>
                <w:shd w:val="clear" w:fill="FFFFFF"/>
              </w:rPr>
              <w:t>"floatOut"</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b/>
                <w:color w:val="000080"/>
                <w:sz w:val="18"/>
                <w:szCs w:val="18"/>
                <w:shd w:val="clear" w:fill="EFEFEF"/>
              </w:rPr>
              <w:t xml:space="preserve"> </w:t>
            </w:r>
            <w:r>
              <w:rPr>
                <w:rFonts w:hint="default" w:ascii="Consolas" w:hAnsi="Consolas" w:eastAsia="Consolas" w:cs="Consolas"/>
                <w:color w:val="0000FF"/>
                <w:sz w:val="18"/>
                <w:szCs w:val="18"/>
                <w:shd w:val="clear" w:fill="EFEFEF"/>
              </w:rPr>
              <w:t>class=</w:t>
            </w:r>
            <w:r>
              <w:rPr>
                <w:rFonts w:hint="default" w:ascii="Consolas" w:hAnsi="Consolas" w:eastAsia="Consolas" w:cs="Consolas"/>
                <w:color w:val="008000"/>
                <w:sz w:val="18"/>
                <w:szCs w:val="18"/>
                <w:shd w:val="clear" w:fill="FFFFFF"/>
              </w:rPr>
              <w:t>"a"</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b/>
                <w:color w:val="000080"/>
                <w:sz w:val="18"/>
                <w:szCs w:val="18"/>
                <w:shd w:val="clear" w:fill="EFEFEF"/>
              </w:rPr>
              <w:t xml:space="preserve"> </w:t>
            </w:r>
            <w:r>
              <w:rPr>
                <w:rFonts w:hint="default" w:ascii="Consolas" w:hAnsi="Consolas" w:eastAsia="Consolas" w:cs="Consolas"/>
                <w:color w:val="0000FF"/>
                <w:sz w:val="18"/>
                <w:szCs w:val="18"/>
                <w:shd w:val="clear" w:fill="EFEFEF"/>
              </w:rPr>
              <w:t>class=</w:t>
            </w:r>
            <w:r>
              <w:rPr>
                <w:rFonts w:hint="default" w:ascii="Consolas" w:hAnsi="Consolas" w:eastAsia="Consolas" w:cs="Consolas"/>
                <w:color w:val="008000"/>
                <w:sz w:val="18"/>
                <w:szCs w:val="18"/>
                <w:shd w:val="clear" w:fill="FFFFFF"/>
              </w:rPr>
              <w:t>"b"</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2</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b/>
                <w:color w:val="000080"/>
                <w:sz w:val="18"/>
                <w:szCs w:val="18"/>
                <w:shd w:val="clear" w:fill="EFEFEF"/>
              </w:rPr>
              <w:t xml:space="preserve"> </w:t>
            </w:r>
            <w:r>
              <w:rPr>
                <w:rFonts w:hint="default" w:ascii="Consolas" w:hAnsi="Consolas" w:eastAsia="Consolas" w:cs="Consolas"/>
                <w:color w:val="0000FF"/>
                <w:sz w:val="18"/>
                <w:szCs w:val="18"/>
                <w:shd w:val="clear" w:fill="EFEFEF"/>
              </w:rPr>
              <w:t>class=</w:t>
            </w:r>
            <w:r>
              <w:rPr>
                <w:rFonts w:hint="default" w:ascii="Consolas" w:hAnsi="Consolas" w:eastAsia="Consolas" w:cs="Consolas"/>
                <w:color w:val="008000"/>
                <w:sz w:val="18"/>
                <w:szCs w:val="18"/>
                <w:shd w:val="clear" w:fill="FFFFFF"/>
              </w:rPr>
              <w:t>"c"</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3</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b/>
                <w:color w:val="000080"/>
                <w:sz w:val="18"/>
                <w:szCs w:val="18"/>
                <w:shd w:val="clear" w:fill="EFEFEF"/>
              </w:rPr>
              <w:t xml:space="preserve"> </w:t>
            </w:r>
            <w:r>
              <w:rPr>
                <w:rFonts w:hint="default" w:ascii="Consolas" w:hAnsi="Consolas" w:eastAsia="Consolas" w:cs="Consolas"/>
                <w:color w:val="0000FF"/>
                <w:sz w:val="18"/>
                <w:szCs w:val="18"/>
                <w:shd w:val="clear" w:fill="EFEFEF"/>
              </w:rPr>
              <w:t>class=</w:t>
            </w:r>
            <w:r>
              <w:rPr>
                <w:rFonts w:hint="default" w:ascii="Consolas" w:hAnsi="Consolas" w:eastAsia="Consolas" w:cs="Consolas"/>
                <w:color w:val="008000"/>
                <w:sz w:val="18"/>
                <w:szCs w:val="18"/>
                <w:shd w:val="clear" w:fill="FFFFFF"/>
              </w:rPr>
              <w:t>"d"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4</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b/>
                <w:color w:val="000080"/>
                <w:sz w:val="18"/>
                <w:szCs w:val="18"/>
                <w:shd w:val="clear" w:fill="EFEFEF"/>
              </w:rPr>
              <w:t xml:space="preserve"> </w:t>
            </w:r>
            <w:r>
              <w:rPr>
                <w:rFonts w:hint="default" w:ascii="Consolas" w:hAnsi="Consolas" w:eastAsia="Consolas" w:cs="Consolas"/>
                <w:color w:val="0000FF"/>
                <w:sz w:val="18"/>
                <w:szCs w:val="18"/>
                <w:shd w:val="clear" w:fill="EFEFEF"/>
              </w:rPr>
              <w:t>class=</w:t>
            </w:r>
            <w:r>
              <w:rPr>
                <w:rFonts w:hint="default" w:ascii="Consolas" w:hAnsi="Consolas" w:eastAsia="Consolas" w:cs="Consolas"/>
                <w:color w:val="008000"/>
                <w:sz w:val="18"/>
                <w:szCs w:val="18"/>
                <w:shd w:val="clear" w:fill="FFFFFF"/>
              </w:rPr>
              <w:t>"e"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5</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b/>
                <w:color w:val="000080"/>
                <w:sz w:val="18"/>
                <w:szCs w:val="18"/>
                <w:shd w:val="clear" w:fill="EFEFEF"/>
              </w:rPr>
              <w:t xml:space="preserve"> </w:t>
            </w:r>
            <w:r>
              <w:rPr>
                <w:rFonts w:hint="default" w:ascii="Consolas" w:hAnsi="Consolas" w:eastAsia="Consolas" w:cs="Consolas"/>
                <w:color w:val="0000FF"/>
                <w:sz w:val="18"/>
                <w:szCs w:val="18"/>
                <w:shd w:val="clear" w:fill="EFEFEF"/>
              </w:rPr>
              <w:t>class=</w:t>
            </w:r>
            <w:r>
              <w:rPr>
                <w:rFonts w:hint="default" w:ascii="Consolas" w:hAnsi="Consolas" w:eastAsia="Consolas" w:cs="Consolas"/>
                <w:color w:val="008000"/>
                <w:sz w:val="18"/>
                <w:szCs w:val="18"/>
                <w:shd w:val="clear" w:fill="FFFFFF"/>
              </w:rPr>
              <w:t>"e"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6</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b/>
                <w:color w:val="000080"/>
                <w:sz w:val="18"/>
                <w:szCs w:val="18"/>
                <w:shd w:val="clear" w:fill="EFEFEF"/>
              </w:rPr>
              <w:t xml:space="preserve"> </w:t>
            </w:r>
            <w:r>
              <w:rPr>
                <w:rFonts w:hint="default" w:ascii="Consolas" w:hAnsi="Consolas" w:eastAsia="Consolas" w:cs="Consolas"/>
                <w:color w:val="0000FF"/>
                <w:sz w:val="18"/>
                <w:szCs w:val="18"/>
                <w:shd w:val="clear" w:fill="EFEFEF"/>
              </w:rPr>
              <w:t>class=</w:t>
            </w:r>
            <w:r>
              <w:rPr>
                <w:rFonts w:hint="default" w:ascii="Consolas" w:hAnsi="Consolas" w:eastAsia="Consolas" w:cs="Consolas"/>
                <w:color w:val="008000"/>
                <w:sz w:val="18"/>
                <w:szCs w:val="18"/>
                <w:shd w:val="clear" w:fill="FFFFFF"/>
              </w:rPr>
              <w:t>"e"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7</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color w:val="000000"/>
                <w:sz w:val="18"/>
                <w:szCs w:val="18"/>
                <w:shd w:val="clear" w:fill="EFEFEF"/>
              </w:rPr>
              <w:t>&gt;</w:t>
            </w:r>
          </w:p>
          <w:p>
            <w:pPr>
              <w:rPr>
                <w:rFonts w:ascii="Arial" w:hAnsi="Arial" w:eastAsia="宋体" w:cs="Arial"/>
                <w:b w:val="0"/>
                <w:i w:val="0"/>
                <w:caps w:val="0"/>
                <w:color w:val="333333"/>
                <w:spacing w:val="0"/>
                <w:sz w:val="18"/>
                <w:szCs w:val="18"/>
                <w:shd w:val="clear" w:fill="FFFFFF"/>
              </w:rPr>
            </w:pPr>
            <w:r>
              <w:rPr>
                <w:sz w:val="18"/>
                <w:szCs w:val="18"/>
              </w:rPr>
              <w:drawing>
                <wp:inline distT="0" distB="0" distL="114300" distR="114300">
                  <wp:extent cx="2242820" cy="2204085"/>
                  <wp:effectExtent l="0" t="0" r="5080" b="571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42"/>
                          <a:stretch>
                            <a:fillRect/>
                          </a:stretch>
                        </pic:blipFill>
                        <pic:spPr>
                          <a:xfrm>
                            <a:off x="0" y="0"/>
                            <a:ext cx="2242820" cy="2204085"/>
                          </a:xfrm>
                          <a:prstGeom prst="rect">
                            <a:avLst/>
                          </a:prstGeom>
                          <a:noFill/>
                          <a:ln w="9525">
                            <a:noFill/>
                          </a:ln>
                        </pic:spPr>
                      </pic:pic>
                    </a:graphicData>
                  </a:graphic>
                </wp:inline>
              </w:drawing>
            </w:r>
          </w:p>
          <w:p>
            <w:pPr>
              <w:rPr>
                <w:rFonts w:ascii="Arial" w:hAnsi="Arial" w:eastAsia="宋体" w:cs="Arial"/>
                <w:b w:val="0"/>
                <w:i w:val="0"/>
                <w:caps w:val="0"/>
                <w:color w:val="333333"/>
                <w:spacing w:val="0"/>
                <w:sz w:val="18"/>
                <w:szCs w:val="18"/>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Align w:val="top"/>
          </w:tcPr>
          <w:p>
            <w:pPr>
              <w:pStyle w:val="27"/>
              <w:rPr>
                <w:rFonts w:hint="eastAsia"/>
                <w:lang w:val="en-US" w:eastAsia="zh-CN"/>
              </w:rPr>
            </w:pPr>
            <w:bookmarkStart w:id="62" w:name="_Toc4702"/>
            <w:bookmarkStart w:id="63" w:name="_Toc11339"/>
            <w:bookmarkStart w:id="64" w:name="_Toc29784"/>
            <w:r>
              <w:rPr>
                <w:rFonts w:hint="default"/>
              </w:rPr>
              <w:t>inline-block</w:t>
            </w:r>
            <w:r>
              <w:rPr>
                <w:rFonts w:hint="eastAsia"/>
                <w:lang w:val="en-US" w:eastAsia="zh-CN"/>
              </w:rPr>
              <w:t>的使用</w:t>
            </w:r>
            <w:bookmarkEnd w:id="62"/>
            <w:bookmarkEnd w:id="63"/>
            <w:bookmarkEnd w:id="64"/>
          </w:p>
        </w:tc>
        <w:tc>
          <w:tcPr>
            <w:tcW w:w="8989" w:type="dxa"/>
            <w:vAlign w:val="top"/>
          </w:tcPr>
          <w:p>
            <w:pPr>
              <w:pStyle w:val="15"/>
              <w:keepNext w:val="0"/>
              <w:keepLines w:val="0"/>
              <w:widowControl/>
              <w:suppressLineNumbers w:val="0"/>
              <w:shd w:val="clear" w:fill="FFFFFF"/>
              <w:rPr>
                <w:rFonts w:ascii="Consolas" w:hAnsi="Consolas" w:eastAsia="Consolas" w:cs="Consolas"/>
                <w:color w:val="000000"/>
                <w:sz w:val="18"/>
                <w:szCs w:val="18"/>
              </w:rPr>
            </w:pP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style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B51615"/>
                <w:sz w:val="18"/>
                <w:szCs w:val="18"/>
                <w:shd w:val="clear" w:fill="FFFFFF"/>
              </w:rPr>
              <w:t xml:space="preserve">floatOut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border: </w:t>
            </w:r>
            <w:r>
              <w:rPr>
                <w:rFonts w:hint="default" w:ascii="Consolas" w:hAnsi="Consolas" w:eastAsia="Consolas" w:cs="Consolas"/>
                <w:color w:val="00002A"/>
                <w:sz w:val="18"/>
                <w:szCs w:val="18"/>
                <w:shd w:val="clear" w:fill="FFFFFF"/>
              </w:rPr>
              <w:t>1px solid lightseagreen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height: </w:t>
            </w:r>
            <w:r>
              <w:rPr>
                <w:rFonts w:hint="default" w:ascii="Consolas" w:hAnsi="Consolas" w:eastAsia="Consolas" w:cs="Consolas"/>
                <w:color w:val="00002A"/>
                <w:sz w:val="18"/>
                <w:szCs w:val="18"/>
                <w:shd w:val="clear" w:fill="FFFFFF"/>
              </w:rPr>
              <w:t>500px</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width: </w:t>
            </w:r>
            <w:r>
              <w:rPr>
                <w:rFonts w:hint="default" w:ascii="Consolas" w:hAnsi="Consolas" w:eastAsia="Consolas" w:cs="Consolas"/>
                <w:color w:val="00002A"/>
                <w:sz w:val="18"/>
                <w:szCs w:val="18"/>
                <w:shd w:val="clear" w:fill="FFFFFF"/>
              </w:rPr>
              <w:t>500px</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B51615"/>
                <w:sz w:val="18"/>
                <w:szCs w:val="18"/>
                <w:shd w:val="clear" w:fill="FFFFFF"/>
              </w:rPr>
              <w:t xml:space="preserve">floatOut </w:t>
            </w:r>
            <w:r>
              <w:rPr>
                <w:rFonts w:hint="default" w:ascii="Consolas" w:hAnsi="Consolas" w:eastAsia="Consolas" w:cs="Consolas"/>
                <w:b/>
                <w:color w:val="B51615"/>
                <w:sz w:val="18"/>
                <w:szCs w:val="18"/>
                <w:shd w:val="clear" w:fill="FFFFFF"/>
              </w:rPr>
              <w:t xml:space="preserve">div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display: </w:t>
            </w:r>
            <w:r>
              <w:rPr>
                <w:rFonts w:hint="default" w:ascii="Consolas" w:hAnsi="Consolas" w:eastAsia="Consolas" w:cs="Consolas"/>
                <w:color w:val="00002A"/>
                <w:sz w:val="18"/>
                <w:szCs w:val="18"/>
                <w:shd w:val="clear" w:fill="FFFFFF"/>
              </w:rPr>
              <w:t>inline-block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width: </w:t>
            </w:r>
            <w:r>
              <w:rPr>
                <w:rFonts w:hint="default" w:ascii="Consolas" w:hAnsi="Consolas" w:eastAsia="Consolas" w:cs="Consolas"/>
                <w:color w:val="00002A"/>
                <w:sz w:val="18"/>
                <w:szCs w:val="18"/>
                <w:shd w:val="clear" w:fill="FFFFFF"/>
              </w:rPr>
              <w:t>110px</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B51615"/>
                <w:sz w:val="18"/>
                <w:szCs w:val="18"/>
                <w:shd w:val="clear" w:fill="FFFFFF"/>
              </w:rPr>
              <w:t xml:space="preserve">a </w:t>
            </w:r>
            <w:r>
              <w:rPr>
                <w:rFonts w:hint="default" w:ascii="Consolas" w:hAnsi="Consolas" w:eastAsia="Consolas" w:cs="Consolas"/>
                <w:color w:val="000000"/>
                <w:sz w:val="18"/>
                <w:szCs w:val="18"/>
                <w:shd w:val="clear" w:fill="FFFFFF"/>
              </w:rPr>
              <w:t xml:space="preserve">{ height: </w:t>
            </w:r>
            <w:r>
              <w:rPr>
                <w:rFonts w:hint="default" w:ascii="Consolas" w:hAnsi="Consolas" w:eastAsia="Consolas" w:cs="Consolas"/>
                <w:color w:val="00002A"/>
                <w:sz w:val="18"/>
                <w:szCs w:val="18"/>
                <w:shd w:val="clear" w:fill="FFFFFF"/>
              </w:rPr>
              <w:t>100px</w:t>
            </w:r>
            <w:r>
              <w:rPr>
                <w:rFonts w:hint="default" w:ascii="Consolas" w:hAnsi="Consolas" w:eastAsia="Consolas" w:cs="Consolas"/>
                <w:color w:val="000000"/>
                <w:sz w:val="18"/>
                <w:szCs w:val="18"/>
                <w:shd w:val="clear" w:fill="FFFFFF"/>
              </w:rPr>
              <w:t>; } .</w:t>
            </w:r>
            <w:r>
              <w:rPr>
                <w:rFonts w:hint="default" w:ascii="Consolas" w:hAnsi="Consolas" w:eastAsia="Consolas" w:cs="Consolas"/>
                <w:color w:val="B51615"/>
                <w:sz w:val="18"/>
                <w:szCs w:val="18"/>
                <w:shd w:val="clear" w:fill="FFFFFF"/>
              </w:rPr>
              <w:t xml:space="preserve">b </w:t>
            </w:r>
            <w:r>
              <w:rPr>
                <w:rFonts w:hint="default" w:ascii="Consolas" w:hAnsi="Consolas" w:eastAsia="Consolas" w:cs="Consolas"/>
                <w:color w:val="000000"/>
                <w:sz w:val="18"/>
                <w:szCs w:val="18"/>
                <w:shd w:val="clear" w:fill="FFFFFF"/>
              </w:rPr>
              <w:t xml:space="preserve">{ height: </w:t>
            </w:r>
            <w:r>
              <w:rPr>
                <w:rFonts w:hint="default" w:ascii="Consolas" w:hAnsi="Consolas" w:eastAsia="Consolas" w:cs="Consolas"/>
                <w:color w:val="00002A"/>
                <w:sz w:val="18"/>
                <w:szCs w:val="18"/>
                <w:shd w:val="clear" w:fill="FFFFFF"/>
              </w:rPr>
              <w:t>200px</w:t>
            </w:r>
            <w:r>
              <w:rPr>
                <w:rFonts w:hint="default" w:ascii="Consolas" w:hAnsi="Consolas" w:eastAsia="Consolas" w:cs="Consolas"/>
                <w:color w:val="000000"/>
                <w:sz w:val="18"/>
                <w:szCs w:val="18"/>
                <w:shd w:val="clear" w:fill="FFFFFF"/>
              </w:rPr>
              <w:t>; } .</w:t>
            </w:r>
            <w:r>
              <w:rPr>
                <w:rFonts w:hint="default" w:ascii="Consolas" w:hAnsi="Consolas" w:eastAsia="Consolas" w:cs="Consolas"/>
                <w:color w:val="B51615"/>
                <w:sz w:val="18"/>
                <w:szCs w:val="18"/>
                <w:shd w:val="clear" w:fill="FFFFFF"/>
              </w:rPr>
              <w:t xml:space="preserve">c </w:t>
            </w:r>
            <w:r>
              <w:rPr>
                <w:rFonts w:hint="default" w:ascii="Consolas" w:hAnsi="Consolas" w:eastAsia="Consolas" w:cs="Consolas"/>
                <w:color w:val="000000"/>
                <w:sz w:val="18"/>
                <w:szCs w:val="18"/>
                <w:shd w:val="clear" w:fill="FFFFFF"/>
              </w:rPr>
              <w:t xml:space="preserve">{ height: </w:t>
            </w:r>
            <w:r>
              <w:rPr>
                <w:rFonts w:hint="default" w:ascii="Consolas" w:hAnsi="Consolas" w:eastAsia="Consolas" w:cs="Consolas"/>
                <w:color w:val="00002A"/>
                <w:sz w:val="18"/>
                <w:szCs w:val="18"/>
                <w:shd w:val="clear" w:fill="FFFFFF"/>
              </w:rPr>
              <w:t>300px</w:t>
            </w:r>
            <w:r>
              <w:rPr>
                <w:rFonts w:hint="default" w:ascii="Consolas" w:hAnsi="Consolas" w:eastAsia="Consolas" w:cs="Consolas"/>
                <w:color w:val="000000"/>
                <w:sz w:val="18"/>
                <w:szCs w:val="18"/>
                <w:shd w:val="clear" w:fill="FFFFFF"/>
              </w:rPr>
              <w:t>; } .</w:t>
            </w:r>
            <w:r>
              <w:rPr>
                <w:rFonts w:hint="default" w:ascii="Consolas" w:hAnsi="Consolas" w:eastAsia="Consolas" w:cs="Consolas"/>
                <w:color w:val="B51615"/>
                <w:sz w:val="18"/>
                <w:szCs w:val="18"/>
                <w:shd w:val="clear" w:fill="FFFFFF"/>
              </w:rPr>
              <w:t xml:space="preserve">d </w:t>
            </w:r>
            <w:r>
              <w:rPr>
                <w:rFonts w:hint="default" w:ascii="Consolas" w:hAnsi="Consolas" w:eastAsia="Consolas" w:cs="Consolas"/>
                <w:color w:val="000000"/>
                <w:sz w:val="18"/>
                <w:szCs w:val="18"/>
                <w:shd w:val="clear" w:fill="FFFFFF"/>
              </w:rPr>
              <w:t xml:space="preserve">{ height: </w:t>
            </w:r>
            <w:r>
              <w:rPr>
                <w:rFonts w:hint="default" w:ascii="Consolas" w:hAnsi="Consolas" w:eastAsia="Consolas" w:cs="Consolas"/>
                <w:color w:val="00002A"/>
                <w:sz w:val="18"/>
                <w:szCs w:val="18"/>
                <w:shd w:val="clear" w:fill="FFFFFF"/>
              </w:rPr>
              <w:t>100px</w:t>
            </w:r>
            <w:r>
              <w:rPr>
                <w:rFonts w:hint="default" w:ascii="Consolas" w:hAnsi="Consolas" w:eastAsia="Consolas" w:cs="Consolas"/>
                <w:color w:val="000000"/>
                <w:sz w:val="18"/>
                <w:szCs w:val="18"/>
                <w:shd w:val="clear" w:fill="FFFFFF"/>
              </w:rPr>
              <w:t>; } .</w:t>
            </w:r>
            <w:r>
              <w:rPr>
                <w:rFonts w:hint="default" w:ascii="Consolas" w:hAnsi="Consolas" w:eastAsia="Consolas" w:cs="Consolas"/>
                <w:color w:val="B51615"/>
                <w:sz w:val="18"/>
                <w:szCs w:val="18"/>
                <w:shd w:val="clear" w:fill="FFFFFF"/>
              </w:rPr>
              <w:t xml:space="preserve">e </w:t>
            </w:r>
            <w:r>
              <w:rPr>
                <w:rFonts w:hint="default" w:ascii="Consolas" w:hAnsi="Consolas" w:eastAsia="Consolas" w:cs="Consolas"/>
                <w:color w:val="000000"/>
                <w:sz w:val="18"/>
                <w:szCs w:val="18"/>
                <w:shd w:val="clear" w:fill="FFFFFF"/>
              </w:rPr>
              <w:t xml:space="preserve">{ height: </w:t>
            </w:r>
            <w:r>
              <w:rPr>
                <w:rFonts w:hint="default" w:ascii="Consolas" w:hAnsi="Consolas" w:eastAsia="Consolas" w:cs="Consolas"/>
                <w:color w:val="00002A"/>
                <w:sz w:val="18"/>
                <w:szCs w:val="18"/>
                <w:shd w:val="clear" w:fill="FFFFFF"/>
              </w:rPr>
              <w:t>100px</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style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b/>
                <w:color w:val="000080"/>
                <w:sz w:val="18"/>
                <w:szCs w:val="18"/>
                <w:shd w:val="clear" w:fill="EFEFEF"/>
              </w:rPr>
              <w:t xml:space="preserve"> </w:t>
            </w:r>
            <w:r>
              <w:rPr>
                <w:rFonts w:hint="default" w:ascii="Consolas" w:hAnsi="Consolas" w:eastAsia="Consolas" w:cs="Consolas"/>
                <w:color w:val="0000FF"/>
                <w:sz w:val="18"/>
                <w:szCs w:val="18"/>
                <w:shd w:val="clear" w:fill="EFEFEF"/>
              </w:rPr>
              <w:t>class=</w:t>
            </w:r>
            <w:r>
              <w:rPr>
                <w:rFonts w:hint="default" w:ascii="Consolas" w:hAnsi="Consolas" w:eastAsia="Consolas" w:cs="Consolas"/>
                <w:color w:val="008000"/>
                <w:sz w:val="18"/>
                <w:szCs w:val="18"/>
                <w:shd w:val="clear" w:fill="FFFFFF"/>
              </w:rPr>
              <w:t>"floatOut"</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b/>
                <w:color w:val="000080"/>
                <w:sz w:val="18"/>
                <w:szCs w:val="18"/>
                <w:shd w:val="clear" w:fill="EFEFEF"/>
              </w:rPr>
              <w:t xml:space="preserve"> </w:t>
            </w:r>
            <w:r>
              <w:rPr>
                <w:rFonts w:hint="default" w:ascii="Consolas" w:hAnsi="Consolas" w:eastAsia="Consolas" w:cs="Consolas"/>
                <w:color w:val="0000FF"/>
                <w:sz w:val="18"/>
                <w:szCs w:val="18"/>
                <w:shd w:val="clear" w:fill="EFEFEF"/>
              </w:rPr>
              <w:t>class=</w:t>
            </w:r>
            <w:r>
              <w:rPr>
                <w:rFonts w:hint="default" w:ascii="Consolas" w:hAnsi="Consolas" w:eastAsia="Consolas" w:cs="Consolas"/>
                <w:color w:val="008000"/>
                <w:sz w:val="18"/>
                <w:szCs w:val="18"/>
                <w:shd w:val="clear" w:fill="FFFFFF"/>
              </w:rPr>
              <w:t>"a"</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b/>
                <w:color w:val="000080"/>
                <w:sz w:val="18"/>
                <w:szCs w:val="18"/>
                <w:shd w:val="clear" w:fill="EFEFEF"/>
              </w:rPr>
              <w:t xml:space="preserve"> </w:t>
            </w:r>
            <w:r>
              <w:rPr>
                <w:rFonts w:hint="default" w:ascii="Consolas" w:hAnsi="Consolas" w:eastAsia="Consolas" w:cs="Consolas"/>
                <w:color w:val="0000FF"/>
                <w:sz w:val="18"/>
                <w:szCs w:val="18"/>
                <w:shd w:val="clear" w:fill="EFEFEF"/>
              </w:rPr>
              <w:t>class=</w:t>
            </w:r>
            <w:r>
              <w:rPr>
                <w:rFonts w:hint="default" w:ascii="Consolas" w:hAnsi="Consolas" w:eastAsia="Consolas" w:cs="Consolas"/>
                <w:color w:val="008000"/>
                <w:sz w:val="18"/>
                <w:szCs w:val="18"/>
                <w:shd w:val="clear" w:fill="FFFFFF"/>
              </w:rPr>
              <w:t>"b"</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2</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b/>
                <w:color w:val="000080"/>
                <w:sz w:val="18"/>
                <w:szCs w:val="18"/>
                <w:shd w:val="clear" w:fill="EFEFEF"/>
              </w:rPr>
              <w:t xml:space="preserve"> </w:t>
            </w:r>
            <w:r>
              <w:rPr>
                <w:rFonts w:hint="default" w:ascii="Consolas" w:hAnsi="Consolas" w:eastAsia="Consolas" w:cs="Consolas"/>
                <w:color w:val="0000FF"/>
                <w:sz w:val="18"/>
                <w:szCs w:val="18"/>
                <w:shd w:val="clear" w:fill="EFEFEF"/>
              </w:rPr>
              <w:t>class=</w:t>
            </w:r>
            <w:r>
              <w:rPr>
                <w:rFonts w:hint="default" w:ascii="Consolas" w:hAnsi="Consolas" w:eastAsia="Consolas" w:cs="Consolas"/>
                <w:color w:val="008000"/>
                <w:sz w:val="18"/>
                <w:szCs w:val="18"/>
                <w:shd w:val="clear" w:fill="FFFFFF"/>
              </w:rPr>
              <w:t>"c"</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3</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b/>
                <w:color w:val="000080"/>
                <w:sz w:val="18"/>
                <w:szCs w:val="18"/>
                <w:shd w:val="clear" w:fill="EFEFEF"/>
              </w:rPr>
              <w:t xml:space="preserve"> </w:t>
            </w:r>
            <w:r>
              <w:rPr>
                <w:rFonts w:hint="default" w:ascii="Consolas" w:hAnsi="Consolas" w:eastAsia="Consolas" w:cs="Consolas"/>
                <w:color w:val="0000FF"/>
                <w:sz w:val="18"/>
                <w:szCs w:val="18"/>
                <w:shd w:val="clear" w:fill="EFEFEF"/>
              </w:rPr>
              <w:t>class=</w:t>
            </w:r>
            <w:r>
              <w:rPr>
                <w:rFonts w:hint="default" w:ascii="Consolas" w:hAnsi="Consolas" w:eastAsia="Consolas" w:cs="Consolas"/>
                <w:color w:val="008000"/>
                <w:sz w:val="18"/>
                <w:szCs w:val="18"/>
                <w:shd w:val="clear" w:fill="FFFFFF"/>
              </w:rPr>
              <w:t>"d"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4</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b/>
                <w:color w:val="000080"/>
                <w:sz w:val="18"/>
                <w:szCs w:val="18"/>
                <w:shd w:val="clear" w:fill="EFEFEF"/>
              </w:rPr>
              <w:t xml:space="preserve"> </w:t>
            </w:r>
            <w:r>
              <w:rPr>
                <w:rFonts w:hint="default" w:ascii="Consolas" w:hAnsi="Consolas" w:eastAsia="Consolas" w:cs="Consolas"/>
                <w:color w:val="0000FF"/>
                <w:sz w:val="18"/>
                <w:szCs w:val="18"/>
                <w:shd w:val="clear" w:fill="EFEFEF"/>
              </w:rPr>
              <w:t>class=</w:t>
            </w:r>
            <w:r>
              <w:rPr>
                <w:rFonts w:hint="default" w:ascii="Consolas" w:hAnsi="Consolas" w:eastAsia="Consolas" w:cs="Consolas"/>
                <w:color w:val="008000"/>
                <w:sz w:val="18"/>
                <w:szCs w:val="18"/>
                <w:shd w:val="clear" w:fill="FFFFFF"/>
              </w:rPr>
              <w:t>"e"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5</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b/>
                <w:color w:val="000080"/>
                <w:sz w:val="18"/>
                <w:szCs w:val="18"/>
                <w:shd w:val="clear" w:fill="EFEFEF"/>
              </w:rPr>
              <w:t xml:space="preserve"> </w:t>
            </w:r>
            <w:r>
              <w:rPr>
                <w:rFonts w:hint="default" w:ascii="Consolas" w:hAnsi="Consolas" w:eastAsia="Consolas" w:cs="Consolas"/>
                <w:color w:val="0000FF"/>
                <w:sz w:val="18"/>
                <w:szCs w:val="18"/>
                <w:shd w:val="clear" w:fill="EFEFEF"/>
              </w:rPr>
              <w:t>class=</w:t>
            </w:r>
            <w:r>
              <w:rPr>
                <w:rFonts w:hint="default" w:ascii="Consolas" w:hAnsi="Consolas" w:eastAsia="Consolas" w:cs="Consolas"/>
                <w:color w:val="008000"/>
                <w:sz w:val="18"/>
                <w:szCs w:val="18"/>
                <w:shd w:val="clear" w:fill="FFFFFF"/>
              </w:rPr>
              <w:t>"e"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6</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b/>
                <w:color w:val="000080"/>
                <w:sz w:val="18"/>
                <w:szCs w:val="18"/>
                <w:shd w:val="clear" w:fill="EFEFEF"/>
              </w:rPr>
              <w:t xml:space="preserve"> </w:t>
            </w:r>
            <w:r>
              <w:rPr>
                <w:rFonts w:hint="default" w:ascii="Consolas" w:hAnsi="Consolas" w:eastAsia="Consolas" w:cs="Consolas"/>
                <w:color w:val="0000FF"/>
                <w:sz w:val="18"/>
                <w:szCs w:val="18"/>
                <w:shd w:val="clear" w:fill="EFEFEF"/>
              </w:rPr>
              <w:t>class=</w:t>
            </w:r>
            <w:r>
              <w:rPr>
                <w:rFonts w:hint="default" w:ascii="Consolas" w:hAnsi="Consolas" w:eastAsia="Consolas" w:cs="Consolas"/>
                <w:color w:val="008000"/>
                <w:sz w:val="18"/>
                <w:szCs w:val="18"/>
                <w:shd w:val="clear" w:fill="FFFFFF"/>
              </w:rPr>
              <w:t>"e"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7</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FFFFFF"/>
              </w:rPr>
              <w:t>div</w:t>
            </w:r>
            <w:r>
              <w:rPr>
                <w:rFonts w:hint="default" w:ascii="Consolas" w:hAnsi="Consolas" w:eastAsia="Consolas" w:cs="Consolas"/>
                <w:color w:val="000000"/>
                <w:sz w:val="18"/>
                <w:szCs w:val="18"/>
                <w:shd w:val="clear" w:fill="EFEFEF"/>
              </w:rPr>
              <w:t>&gt;</w:t>
            </w:r>
          </w:p>
          <w:p>
            <w:pPr>
              <w:rPr>
                <w:sz w:val="18"/>
                <w:szCs w:val="18"/>
              </w:rPr>
            </w:pPr>
            <w:r>
              <w:rPr>
                <w:sz w:val="18"/>
                <w:szCs w:val="18"/>
              </w:rPr>
              <w:drawing>
                <wp:inline distT="0" distB="0" distL="114300" distR="114300">
                  <wp:extent cx="1990725" cy="1990725"/>
                  <wp:effectExtent l="0" t="0" r="9525" b="952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43"/>
                          <a:stretch>
                            <a:fillRect/>
                          </a:stretch>
                        </pic:blipFill>
                        <pic:spPr>
                          <a:xfrm>
                            <a:off x="0" y="0"/>
                            <a:ext cx="1990725" cy="199072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Align w:val="top"/>
          </w:tcPr>
          <w:p>
            <w:pPr>
              <w:pStyle w:val="27"/>
              <w:rPr>
                <w:rFonts w:hint="eastAsia"/>
                <w:lang w:val="en-US" w:eastAsia="zh-CN"/>
              </w:rPr>
            </w:pPr>
            <w:bookmarkStart w:id="65" w:name="_Toc32021"/>
            <w:bookmarkStart w:id="66" w:name="_Toc11149"/>
            <w:bookmarkStart w:id="67" w:name="_Toc12697"/>
            <w:r>
              <w:rPr>
                <w:rFonts w:hint="eastAsia"/>
                <w:lang w:val="en-US" w:eastAsia="zh-CN"/>
              </w:rPr>
              <w:t>空格</w:t>
            </w:r>
            <w:bookmarkEnd w:id="65"/>
            <w:bookmarkEnd w:id="66"/>
            <w:bookmarkEnd w:id="67"/>
          </w:p>
        </w:tc>
        <w:tc>
          <w:tcPr>
            <w:tcW w:w="8989" w:type="dxa"/>
            <w:vAlign w:val="top"/>
          </w:tcPr>
          <w:p>
            <w:pPr>
              <w:rPr>
                <w:sz w:val="18"/>
                <w:szCs w:val="18"/>
              </w:rPr>
            </w:pPr>
            <w:r>
              <w:rPr>
                <w:sz w:val="18"/>
                <w:szCs w:val="18"/>
              </w:rPr>
              <w:t>空格符本质上就是个字符，与a,b,c,d这些字符是个同一个属性的东西，只是他是空格，透明的看不见而已（但可以选中）。</w:t>
            </w:r>
          </w:p>
          <w:p>
            <w:pPr>
              <w:pStyle w:val="34"/>
              <w:rPr>
                <w:sz w:val="18"/>
                <w:szCs w:val="18"/>
              </w:rPr>
            </w:pPr>
          </w:p>
          <w:p>
            <w:pPr>
              <w:rPr>
                <w:sz w:val="18"/>
                <w:szCs w:val="18"/>
              </w:rPr>
            </w:pPr>
            <w:r>
              <w:rPr>
                <w:rFonts w:hint="default"/>
                <w:sz w:val="18"/>
                <w:szCs w:val="18"/>
              </w:rPr>
              <w:t>font-size:0;</w:t>
            </w:r>
          </w:p>
          <w:p>
            <w:pPr>
              <w:rPr>
                <w:rFonts w:hint="eastAsia"/>
                <w:sz w:val="18"/>
                <w:szCs w:val="18"/>
                <w:lang w:eastAsia="zh-CN"/>
              </w:rPr>
            </w:pPr>
            <w:r>
              <w:rPr>
                <w:sz w:val="18"/>
                <w:szCs w:val="18"/>
              </w:rPr>
              <w:t>Firefox浏览器：</w:t>
            </w:r>
            <w:r>
              <w:rPr>
                <w:rFonts w:hint="eastAsia"/>
                <w:sz w:val="18"/>
                <w:szCs w:val="18"/>
                <w:lang w:eastAsia="zh-CN"/>
              </w:rPr>
              <w:t>正常</w:t>
            </w:r>
          </w:p>
          <w:p>
            <w:pPr>
              <w:rPr>
                <w:rFonts w:hint="eastAsia"/>
                <w:sz w:val="18"/>
                <w:szCs w:val="18"/>
                <w:lang w:val="en-US" w:eastAsia="zh-CN"/>
              </w:rPr>
            </w:pPr>
            <w:r>
              <w:rPr>
                <w:sz w:val="18"/>
                <w:szCs w:val="18"/>
              </w:rPr>
              <w:t>IE7浏览器：</w:t>
            </w:r>
            <w:r>
              <w:rPr>
                <w:rFonts w:hint="eastAsia"/>
                <w:sz w:val="18"/>
                <w:szCs w:val="18"/>
                <w:lang w:val="en-US" w:eastAsia="zh-CN"/>
              </w:rPr>
              <w:t>1像素的空格</w:t>
            </w:r>
          </w:p>
          <w:p>
            <w:pPr>
              <w:rPr>
                <w:rFonts w:hint="eastAsia"/>
                <w:sz w:val="18"/>
                <w:szCs w:val="18"/>
                <w:lang w:eastAsia="zh-CN"/>
              </w:rPr>
            </w:pPr>
            <w:r>
              <w:rPr>
                <w:sz w:val="18"/>
                <w:szCs w:val="18"/>
              </w:rPr>
              <w:t>Chrome浏览器：</w:t>
            </w:r>
            <w:r>
              <w:rPr>
                <w:rFonts w:hint="eastAsia"/>
                <w:sz w:val="18"/>
                <w:szCs w:val="18"/>
                <w:lang w:eastAsia="zh-CN"/>
              </w:rPr>
              <w:t>无效</w:t>
            </w:r>
          </w:p>
          <w:p>
            <w:pPr>
              <w:pStyle w:val="34"/>
              <w:rPr>
                <w:rFonts w:hint="eastAsia"/>
                <w:sz w:val="18"/>
                <w:szCs w:val="18"/>
                <w:lang w:eastAsia="zh-CN"/>
              </w:rPr>
            </w:pPr>
          </w:p>
          <w:p>
            <w:pPr>
              <w:rPr>
                <w:sz w:val="18"/>
                <w:szCs w:val="18"/>
              </w:rPr>
            </w:pPr>
            <w:r>
              <w:rPr>
                <w:rFonts w:hint="default"/>
                <w:sz w:val="18"/>
                <w:szCs w:val="18"/>
              </w:rPr>
              <w:t>letter-spaceing:-4px;</w:t>
            </w:r>
          </w:p>
          <w:p>
            <w:pPr>
              <w:rPr>
                <w:rFonts w:hint="eastAsia"/>
                <w:sz w:val="18"/>
                <w:szCs w:val="18"/>
                <w:lang w:eastAsia="zh-CN"/>
              </w:rPr>
            </w:pPr>
            <w:r>
              <w:rPr>
                <w:sz w:val="18"/>
                <w:szCs w:val="18"/>
              </w:rPr>
              <w:t>Firefox3.6浏览器</w:t>
            </w:r>
            <w:r>
              <w:rPr>
                <w:rFonts w:hint="eastAsia"/>
                <w:sz w:val="18"/>
                <w:szCs w:val="18"/>
                <w:lang w:eastAsia="zh-CN"/>
              </w:rPr>
              <w:t>：正常</w:t>
            </w:r>
          </w:p>
          <w:p>
            <w:pPr>
              <w:rPr>
                <w:rFonts w:hint="eastAsia"/>
                <w:sz w:val="18"/>
                <w:szCs w:val="18"/>
                <w:lang w:eastAsia="zh-CN"/>
              </w:rPr>
            </w:pPr>
            <w:r>
              <w:rPr>
                <w:sz w:val="18"/>
                <w:szCs w:val="18"/>
              </w:rPr>
              <w:t>Chrome浏览器：</w:t>
            </w:r>
            <w:r>
              <w:rPr>
                <w:rFonts w:hint="eastAsia"/>
                <w:sz w:val="18"/>
                <w:szCs w:val="18"/>
                <w:lang w:eastAsia="zh-CN"/>
              </w:rPr>
              <w:t>正常</w:t>
            </w:r>
          </w:p>
          <w:p>
            <w:pPr>
              <w:rPr>
                <w:rFonts w:hint="eastAsia"/>
                <w:sz w:val="18"/>
                <w:szCs w:val="18"/>
                <w:lang w:eastAsia="zh-CN"/>
              </w:rPr>
            </w:pPr>
            <w:r>
              <w:rPr>
                <w:sz w:val="18"/>
                <w:szCs w:val="18"/>
              </w:rPr>
              <w:t>IE</w:t>
            </w:r>
            <w:r>
              <w:rPr>
                <w:rFonts w:hint="eastAsia"/>
                <w:sz w:val="18"/>
                <w:szCs w:val="18"/>
                <w:lang w:val="en-US" w:eastAsia="zh-CN"/>
              </w:rPr>
              <w:t>7</w:t>
            </w:r>
            <w:r>
              <w:rPr>
                <w:sz w:val="18"/>
                <w:szCs w:val="18"/>
              </w:rPr>
              <w:t>浏览器</w:t>
            </w:r>
            <w:r>
              <w:rPr>
                <w:rFonts w:hint="eastAsia"/>
                <w:sz w:val="18"/>
                <w:szCs w:val="18"/>
                <w:lang w:eastAsia="zh-CN"/>
              </w:rPr>
              <w:t>：正常</w:t>
            </w:r>
          </w:p>
          <w:p>
            <w:pPr>
              <w:pStyle w:val="34"/>
              <w:rPr>
                <w:rFonts w:hint="eastAsia"/>
                <w:sz w:val="18"/>
                <w:szCs w:val="18"/>
                <w:lang w:eastAsia="zh-CN"/>
              </w:rPr>
            </w:pPr>
          </w:p>
          <w:p>
            <w:pPr>
              <w:rPr>
                <w:rFonts w:hint="default"/>
                <w:sz w:val="18"/>
                <w:szCs w:val="18"/>
              </w:rPr>
            </w:pPr>
            <w:r>
              <w:rPr>
                <w:sz w:val="18"/>
                <w:szCs w:val="18"/>
              </w:rPr>
              <w:t>结论：</w:t>
            </w:r>
            <w:r>
              <w:rPr>
                <w:rFonts w:hint="default"/>
                <w:sz w:val="18"/>
                <w:szCs w:val="18"/>
              </w:rPr>
              <w:br w:type="textWrapping"/>
            </w:r>
            <w:r>
              <w:rPr>
                <w:rFonts w:hint="default"/>
                <w:sz w:val="18"/>
                <w:szCs w:val="18"/>
              </w:rPr>
              <w:t>» block水平的元素inline-block化后，IE6/7没有换行符间隙问题，其他浏览器均有；</w:t>
            </w:r>
            <w:r>
              <w:rPr>
                <w:rFonts w:hint="default"/>
                <w:sz w:val="18"/>
                <w:szCs w:val="18"/>
              </w:rPr>
              <w:br w:type="textWrapping"/>
            </w:r>
            <w:r>
              <w:rPr>
                <w:rFonts w:hint="default"/>
                <w:sz w:val="18"/>
                <w:szCs w:val="18"/>
              </w:rPr>
              <w:t>» inline水平的元素inline-block后，所有主流浏览器都有换行符/空格间隙问题；</w:t>
            </w:r>
            <w:r>
              <w:rPr>
                <w:rFonts w:hint="default"/>
                <w:sz w:val="18"/>
                <w:szCs w:val="18"/>
              </w:rPr>
              <w:br w:type="textWrapping"/>
            </w:r>
            <w:r>
              <w:rPr>
                <w:rFonts w:hint="default"/>
                <w:sz w:val="18"/>
                <w:szCs w:val="18"/>
              </w:rPr>
              <w:t>» font-size:0，去除换行符间隙，在IE6/7下残留1像素间隙，Chrome浏览器无效，其他浏览器都完美去除；</w:t>
            </w:r>
            <w:r>
              <w:rPr>
                <w:rFonts w:hint="default"/>
                <w:sz w:val="18"/>
                <w:szCs w:val="18"/>
              </w:rPr>
              <w:br w:type="textWrapping"/>
            </w:r>
            <w:r>
              <w:rPr>
                <w:rFonts w:hint="default"/>
                <w:sz w:val="18"/>
                <w:szCs w:val="18"/>
              </w:rPr>
              <w:t>» letter-spacing负值可以去除所有浏览器的换行符间隙，但是，Opera浏览器下极限是间隙1像素，0像素会反弹，换行符间隙还原。</w:t>
            </w:r>
          </w:p>
          <w:p>
            <w:pPr>
              <w:pStyle w:val="34"/>
              <w:rPr>
                <w:rFonts w:hint="default"/>
                <w:sz w:val="18"/>
                <w:szCs w:val="18"/>
              </w:rPr>
            </w:pPr>
          </w:p>
          <w:p>
            <w:pPr>
              <w:rPr>
                <w:rFonts w:hint="eastAsia"/>
                <w:sz w:val="18"/>
                <w:szCs w:val="18"/>
                <w:lang w:val="en-US" w:eastAsia="zh-CN"/>
              </w:rPr>
            </w:pPr>
            <w:r>
              <w:rPr>
                <w:sz w:val="18"/>
                <w:szCs w:val="18"/>
              </w:rPr>
              <w:t>应用display:inline-block属性实现列表布局的几个关键字就是：</w:t>
            </w:r>
            <w:r>
              <w:rPr>
                <w:rFonts w:hint="default"/>
                <w:sz w:val="18"/>
                <w:szCs w:val="18"/>
              </w:rPr>
              <w:t>block水平的标签，font-size:0和letter-spacing负值。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Align w:val="top"/>
          </w:tcPr>
          <w:p>
            <w:pPr>
              <w:pStyle w:val="27"/>
              <w:rPr>
                <w:rFonts w:hint="eastAsia" w:eastAsia="宋体"/>
                <w:lang w:val="en-US" w:eastAsia="zh-CN"/>
              </w:rPr>
            </w:pPr>
            <w:bookmarkStart w:id="68" w:name="_Toc14390"/>
            <w:bookmarkStart w:id="69" w:name="_Toc14474"/>
            <w:bookmarkStart w:id="70" w:name="_Toc22771"/>
            <w:r>
              <w:rPr>
                <w:rFonts w:hint="eastAsia"/>
                <w:lang w:val="en-US" w:eastAsia="zh-CN"/>
              </w:rPr>
              <w:t>注意</w:t>
            </w:r>
            <w:bookmarkEnd w:id="68"/>
            <w:bookmarkEnd w:id="69"/>
            <w:bookmarkEnd w:id="70"/>
          </w:p>
        </w:tc>
        <w:tc>
          <w:tcPr>
            <w:tcW w:w="8989" w:type="dxa"/>
            <w:vAlign w:val="top"/>
          </w:tcPr>
          <w:p>
            <w:pPr>
              <w:pStyle w:val="30"/>
            </w:pPr>
            <w:r>
              <w:t>使用white-space:nowrap;属性可以让列表不换行</w:t>
            </w:r>
            <w:r>
              <w:rPr>
                <w:rFonts w:hint="eastAsia"/>
                <w:lang w:eastAsia="zh-CN"/>
              </w:rPr>
              <w:t>；可用在</w:t>
            </w:r>
            <w:r>
              <w:t>列表元素的水平滚动切换</w:t>
            </w:r>
          </w:p>
          <w:p>
            <w:pPr>
              <w:pStyle w:val="30"/>
              <w:rPr>
                <w:rFonts w:hint="eastAsia"/>
                <w:lang w:val="en-US" w:eastAsia="zh-CN"/>
              </w:rPr>
            </w:pPr>
            <w:r>
              <w:rPr>
                <w:rFonts w:hint="eastAsia"/>
                <w:lang w:val="en-US" w:eastAsia="zh-CN"/>
              </w:rPr>
              <w:t>使用</w:t>
            </w:r>
            <w:r>
              <w:rPr>
                <w:rFonts w:hint="default"/>
              </w:rPr>
              <w:t>vertical-align:top;</w:t>
            </w:r>
            <w:r>
              <w:rPr>
                <w:rFonts w:hint="eastAsia"/>
                <w:lang w:eastAsia="zh-CN"/>
              </w:rPr>
              <w:t>属性可以控制列表上下对齐方式；</w:t>
            </w:r>
          </w:p>
          <w:p>
            <w:pPr>
              <w:pStyle w:val="30"/>
            </w:pPr>
            <w:r>
              <w:t>使用text-align:justify</w:t>
            </w:r>
            <w:r>
              <w:rPr>
                <w:rFonts w:hint="eastAsia"/>
                <w:lang w:val="en-US" w:eastAsia="zh-CN"/>
              </w:rPr>
              <w:t>;</w:t>
            </w:r>
            <w:r>
              <w:t>可以实现自动等宽水平排列的列表布局，而且是两端对齐的，不需要计算宽度，一切都是浏览器自动的，很方便很强大。</w:t>
            </w:r>
          </w:p>
          <w:p>
            <w:pPr>
              <w:pStyle w:val="30"/>
              <w:rPr>
                <w:rFonts w:hint="eastAsia"/>
              </w:rPr>
            </w:pPr>
            <w:r>
              <w:rPr>
                <w:rFonts w:hint="eastAsia"/>
              </w:rPr>
              <w:t>http://www.zhangxinxu.com/study/201011/inline-block-text-justify-layout.html</w:t>
            </w:r>
          </w:p>
          <w:p>
            <w:pPr>
              <w:pStyle w:val="30"/>
            </w:pPr>
            <w:r>
              <w:rPr>
                <w:rFonts w:hint="eastAsia"/>
                <w:lang w:eastAsia="zh-CN"/>
              </w:rPr>
              <w:t>使用</w:t>
            </w:r>
            <w:r>
              <w:rPr>
                <w:rFonts w:hint="default"/>
              </w:rPr>
              <w:t>text-align: center</w:t>
            </w:r>
            <w:r>
              <w:rPr>
                <w:rFonts w:hint="eastAsia"/>
                <w:lang w:eastAsia="zh-CN"/>
              </w:rPr>
              <w:t>、</w:t>
            </w:r>
            <w:r>
              <w:rPr>
                <w:rFonts w:hint="eastAsia"/>
                <w:lang w:val="en-US" w:eastAsia="zh-CN"/>
              </w:rPr>
              <w:t>left、right</w:t>
            </w:r>
            <w:r>
              <w:rPr>
                <w:rFonts w:hint="default"/>
              </w:rPr>
              <w:t>;</w:t>
            </w:r>
            <w:r>
              <w:rPr>
                <w:rFonts w:hint="eastAsia"/>
                <w:lang w:eastAsia="zh-CN"/>
              </w:rPr>
              <w:t>可以控制其对齐方式；</w:t>
            </w:r>
          </w:p>
        </w:tc>
      </w:tr>
    </w:tbl>
    <w:p>
      <w:pPr>
        <w:pStyle w:val="29"/>
        <w:rPr>
          <w:rFonts w:hint="eastAsia"/>
          <w:lang w:val="en-US" w:eastAsia="zh-CN"/>
        </w:rPr>
      </w:pPr>
      <w:bookmarkStart w:id="71" w:name="_Toc17730"/>
      <w:bookmarkStart w:id="72" w:name="_Toc24996"/>
      <w:r>
        <w:rPr>
          <w:rFonts w:hint="default"/>
        </w:rPr>
        <w:t>inline-block/text-align:justify下列表的两端对齐布局</w:t>
      </w:r>
      <w:bookmarkEnd w:id="71"/>
      <w:bookmarkEnd w:id="72"/>
    </w:p>
    <w:tbl>
      <w:tblPr>
        <w:tblStyle w:val="24"/>
        <w:tblW w:w="108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1"/>
        <w:gridCol w:w="4779"/>
        <w:gridCol w:w="300"/>
        <w:gridCol w:w="3852"/>
        <w:gridCol w:w="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pStyle w:val="27"/>
              <w:rPr>
                <w:rFonts w:hint="eastAsia"/>
                <w:lang w:val="en-US" w:eastAsia="zh-CN"/>
              </w:rPr>
            </w:pPr>
          </w:p>
        </w:tc>
        <w:tc>
          <w:tcPr>
            <w:tcW w:w="8989" w:type="dxa"/>
            <w:gridSpan w:val="4"/>
            <w:vAlign w:val="top"/>
          </w:tcPr>
          <w:p>
            <w:pPr>
              <w:rPr>
                <w:rFonts w:hint="eastAsia"/>
              </w:rPr>
            </w:pPr>
            <w:r>
              <w:rPr>
                <w:rFonts w:hint="eastAsia"/>
              </w:rPr>
              <w:fldChar w:fldCharType="begin"/>
            </w:r>
            <w:r>
              <w:rPr>
                <w:rFonts w:hint="eastAsia"/>
              </w:rPr>
              <w:instrText xml:space="preserve"> HYPERLINK "http://www.zhangxinxu.com/wordpress/2011/03/displayinline-blocktext-alignjustify%E4%B8%8B%E5%88%97%E8%A1%A8%E7%9A%84%E4%B8%A4%E7%AB%AF%E5%AF%B9%E9%BD%90%E5%B8%83%E5%B1%80/" </w:instrText>
            </w:r>
            <w:r>
              <w:rPr>
                <w:rFonts w:hint="eastAsia"/>
              </w:rPr>
              <w:fldChar w:fldCharType="separate"/>
            </w:r>
            <w:r>
              <w:rPr>
                <w:rFonts w:hint="eastAsia"/>
              </w:rPr>
              <w:t>http://www.zhangxinxu.com/wordpress/2011/03/displayinline-blocktext-alignjustify%E4%B8%8B%E5%88%97%E8%A1%A8%E7%9A%84%E4%B8%A4%E7%AB%AF%E5%AF%B9%E9%BD%90%E5%B8%83%E5%B1%80/</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Align w:val="top"/>
          </w:tcPr>
          <w:p>
            <w:pPr>
              <w:pStyle w:val="27"/>
              <w:rPr>
                <w:rFonts w:hint="eastAsia"/>
                <w:lang w:val="en-US" w:eastAsia="zh-CN"/>
              </w:rPr>
            </w:pPr>
            <w:bookmarkStart w:id="73" w:name="_Toc12725"/>
            <w:bookmarkStart w:id="74" w:name="_Toc6707"/>
            <w:r>
              <w:rPr>
                <w:rFonts w:hint="eastAsia"/>
                <w:lang w:val="en-US" w:eastAsia="zh-CN"/>
              </w:rPr>
              <w:t>简介</w:t>
            </w:r>
            <w:bookmarkEnd w:id="73"/>
            <w:bookmarkEnd w:id="74"/>
          </w:p>
        </w:tc>
        <w:tc>
          <w:tcPr>
            <w:tcW w:w="8989" w:type="dxa"/>
            <w:gridSpan w:val="4"/>
            <w:vAlign w:val="top"/>
          </w:tcPr>
          <w:p>
            <w:pPr>
              <w:pStyle w:val="30"/>
              <w:rPr>
                <w:rFonts w:hint="default"/>
              </w:rPr>
            </w:pPr>
            <w:r>
              <w:rPr>
                <w:rFonts w:hint="default"/>
              </w:rPr>
              <w:t>CSS2中</w:t>
            </w:r>
            <w:r>
              <w:t>text-align</w:t>
            </w:r>
            <w:r>
              <w:rPr>
                <w:rFonts w:hint="default"/>
              </w:rPr>
              <w:t>有一个属性值为justify，为对齐之意。其实现的效果就是可以让一行文字两端对齐显示（文字内容要超过一行）。</w:t>
            </w:r>
          </w:p>
          <w:p>
            <w:pPr>
              <w:pStyle w:val="30"/>
              <w:rPr>
                <w:rFonts w:hint="default"/>
              </w:rPr>
            </w:pPr>
            <w:r>
              <w:rPr>
                <w:rFonts w:hint="default"/>
              </w:rPr>
              <w:t>text-align其诞生的意义是控制文字的对齐与显示的，从其属性名上就可以看出来。从其渲染与解析上来看，其主要是用来控制inline水平元素或inline-block元素的对齐与显示的，例如嵌套行内标签的文字、图片、input表单控件等；而对block水平的元素是没有作用的。</w:t>
            </w:r>
          </w:p>
          <w:p>
            <w:pPr>
              <w:pStyle w:val="30"/>
            </w:pPr>
            <w:r>
              <w:rPr>
                <w:rFonts w:hint="default"/>
              </w:rPr>
              <w:t>所以，对于列表元素，理论上，我们只要将原本block水平的列表元素inline化或是inline-block化就可以轻松实现其两端对齐了。然而考虑到实际情况，inline水平化显然是不可能的，因为不能给列表元素定宽定高，设置垂直方向上的间距等，列表元素就像是一摊烂泥，根本没法用来砌房子；而inline-block化也是有重重阻碍的，因为IE6/7并不真正意义上的支持inline-block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58" w:type="dxa"/>
          <w:trHeight w:val="264" w:hRule="atLeast"/>
        </w:trPr>
        <w:tc>
          <w:tcPr>
            <w:tcW w:w="1871" w:type="dxa"/>
            <w:vAlign w:val="top"/>
          </w:tcPr>
          <w:p>
            <w:pPr>
              <w:pStyle w:val="27"/>
              <w:rPr>
                <w:rFonts w:hint="eastAsia"/>
                <w:lang w:val="en-US" w:eastAsia="zh-CN"/>
              </w:rPr>
            </w:pPr>
            <w:bookmarkStart w:id="75" w:name="_Toc17780"/>
            <w:bookmarkStart w:id="76" w:name="_Toc19191"/>
            <w:r>
              <w:rPr>
                <w:rFonts w:hint="eastAsia"/>
                <w:lang w:val="en-US" w:eastAsia="zh-CN"/>
              </w:rPr>
              <w:t>1、外层元素定宽</w:t>
            </w:r>
            <w:bookmarkEnd w:id="75"/>
            <w:bookmarkEnd w:id="76"/>
          </w:p>
        </w:tc>
        <w:tc>
          <w:tcPr>
            <w:tcW w:w="4779" w:type="dxa"/>
            <w:vAlign w:val="top"/>
          </w:tcPr>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out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500px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800px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out</w:t>
            </w:r>
            <w:r>
              <w:rPr>
                <w:rFonts w:hint="default" w:ascii="Consolas" w:hAnsi="Consolas" w:eastAsia="Consolas" w:cs="Consolas"/>
                <w:color w:val="000000"/>
                <w:sz w:val="16"/>
                <w:szCs w:val="16"/>
                <w:shd w:val="clear" w:fill="FFFFFF"/>
              </w:rPr>
              <w:t>&gt;</w:t>
            </w:r>
            <w:r>
              <w:rPr>
                <w:rFonts w:hint="default" w:ascii="Consolas" w:hAnsi="Consolas" w:eastAsia="Consolas" w:cs="Consolas"/>
                <w:b/>
                <w:color w:val="B51615"/>
                <w:sz w:val="16"/>
                <w:szCs w:val="16"/>
                <w:shd w:val="clear" w:fill="FFFFFF"/>
              </w:rPr>
              <w:t>div</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float:</w:t>
            </w:r>
            <w:r>
              <w:rPr>
                <w:rFonts w:hint="default" w:ascii="Consolas" w:hAnsi="Consolas" w:eastAsia="Consolas" w:cs="Consolas"/>
                <w:color w:val="00002A"/>
                <w:sz w:val="16"/>
                <w:szCs w:val="16"/>
                <w:shd w:val="clear" w:fill="FFFFFF"/>
              </w:rPr>
              <w:t>left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 </w:t>
            </w:r>
            <w:r>
              <w:rPr>
                <w:rFonts w:hint="default" w:ascii="Consolas" w:hAnsi="Consolas" w:eastAsia="Consolas" w:cs="Consolas"/>
                <w:color w:val="00002A"/>
                <w:sz w:val="16"/>
                <w:szCs w:val="16"/>
                <w:shd w:val="clear" w:fill="FFFFFF"/>
              </w:rPr>
              <w:t>10px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text-align: </w:t>
            </w:r>
            <w:r>
              <w:rPr>
                <w:rFonts w:hint="default" w:ascii="Consolas" w:hAnsi="Consolas" w:eastAsia="Consolas" w:cs="Consolas"/>
                <w:color w:val="00002A"/>
                <w:sz w:val="16"/>
                <w:szCs w:val="16"/>
                <w:shd w:val="clear" w:fill="FFFFFF"/>
              </w:rPr>
              <w:t>center</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"out"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"images/3.jpg"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"80"</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刘亦菲</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"images/3.jpg"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"80"</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刘亦菲</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"images/3.jpg"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"80"</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刘亦菲</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"images/3.jpg"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"80"</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刘亦菲</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"images/3.jpg"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"80"</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刘亦菲</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p>
            <w:pPr>
              <w:pStyle w:val="30"/>
              <w:rPr>
                <w:rFonts w:hint="eastAsia"/>
                <w:sz w:val="16"/>
                <w:szCs w:val="16"/>
                <w:lang w:val="en-US" w:eastAsia="zh-CN"/>
              </w:rPr>
            </w:pPr>
          </w:p>
        </w:tc>
        <w:tc>
          <w:tcPr>
            <w:tcW w:w="4152" w:type="dxa"/>
            <w:gridSpan w:val="2"/>
            <w:vAlign w:val="top"/>
          </w:tcPr>
          <w:p>
            <w:r>
              <w:drawing>
                <wp:inline distT="0" distB="0" distL="114300" distR="114300">
                  <wp:extent cx="2267585" cy="1136015"/>
                  <wp:effectExtent l="0" t="0" r="18415" b="6985"/>
                  <wp:docPr id="18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0"/>
                          <pic:cNvPicPr>
                            <a:picLocks noChangeAspect="1"/>
                          </pic:cNvPicPr>
                        </pic:nvPicPr>
                        <pic:blipFill>
                          <a:blip r:embed="rId44"/>
                          <a:stretch>
                            <a:fillRect/>
                          </a:stretch>
                        </pic:blipFill>
                        <pic:spPr>
                          <a:xfrm>
                            <a:off x="0" y="0"/>
                            <a:ext cx="2267585" cy="1136015"/>
                          </a:xfrm>
                          <a:prstGeom prst="rect">
                            <a:avLst/>
                          </a:prstGeom>
                          <a:noFill/>
                          <a:ln w="9525">
                            <a:noFill/>
                          </a:ln>
                        </pic:spPr>
                      </pic:pic>
                    </a:graphicData>
                  </a:graphic>
                </wp:inline>
              </w:drawing>
            </w:r>
          </w:p>
          <w:p/>
          <w:p>
            <w:r>
              <w:drawing>
                <wp:inline distT="0" distB="0" distL="114300" distR="114300">
                  <wp:extent cx="2298065" cy="1062990"/>
                  <wp:effectExtent l="0" t="0" r="6985" b="3810"/>
                  <wp:docPr id="18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1"/>
                          <pic:cNvPicPr>
                            <a:picLocks noChangeAspect="1"/>
                          </pic:cNvPicPr>
                        </pic:nvPicPr>
                        <pic:blipFill>
                          <a:blip r:embed="rId45"/>
                          <a:stretch>
                            <a:fillRect/>
                          </a:stretch>
                        </pic:blipFill>
                        <pic:spPr>
                          <a:xfrm>
                            <a:off x="0" y="0"/>
                            <a:ext cx="2298065" cy="1062990"/>
                          </a:xfrm>
                          <a:prstGeom prst="rect">
                            <a:avLst/>
                          </a:prstGeom>
                          <a:noFill/>
                          <a:ln w="9525">
                            <a:noFill/>
                          </a:ln>
                        </pic:spPr>
                      </pic:pic>
                    </a:graphicData>
                  </a:graphic>
                </wp:inline>
              </w:drawing>
            </w:r>
          </w:p>
          <w:p/>
          <w:p>
            <w:pPr>
              <w:rPr>
                <w:rFonts w:hint="eastAsia" w:eastAsia="微软雅黑"/>
                <w:lang w:val="en-US" w:eastAsia="zh-CN"/>
              </w:rPr>
            </w:pPr>
            <w:r>
              <w:rPr>
                <w:rFonts w:hint="eastAsia"/>
                <w:lang w:eastAsia="zh-CN"/>
              </w:rPr>
              <w:t>需要精确计算外层</w:t>
            </w:r>
            <w:r>
              <w:rPr>
                <w:rFonts w:hint="eastAsia"/>
                <w:lang w:val="en-US" w:eastAsia="zh-CN"/>
              </w:rPr>
              <w:t>div在一行几个子元素的最小宽度；否则会出现大空缺的情况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58" w:type="dxa"/>
          <w:trHeight w:val="264" w:hRule="atLeast"/>
        </w:trPr>
        <w:tc>
          <w:tcPr>
            <w:tcW w:w="1871" w:type="dxa"/>
            <w:vAlign w:val="top"/>
          </w:tcPr>
          <w:p>
            <w:pPr>
              <w:pStyle w:val="27"/>
              <w:rPr>
                <w:rFonts w:hint="eastAsia"/>
                <w:lang w:val="en-US" w:eastAsia="zh-CN"/>
              </w:rPr>
            </w:pPr>
            <w:bookmarkStart w:id="77" w:name="_Toc25092"/>
            <w:bookmarkStart w:id="78" w:name="_Toc29267"/>
            <w:r>
              <w:rPr>
                <w:rFonts w:hint="eastAsia"/>
                <w:lang w:val="en-US" w:eastAsia="zh-CN"/>
              </w:rPr>
              <w:t>2、margin扩大外层元素宽度</w:t>
            </w:r>
            <w:bookmarkEnd w:id="77"/>
            <w:bookmarkEnd w:id="78"/>
          </w:p>
        </w:tc>
        <w:tc>
          <w:tcPr>
            <w:tcW w:w="8931" w:type="dxa"/>
            <w:gridSpan w:val="3"/>
            <w:vAlign w:val="top"/>
          </w:tcPr>
          <w:p>
            <w:pPr>
              <w:pStyle w:val="30"/>
              <w:rPr>
                <w:rFonts w:hint="default"/>
              </w:rPr>
            </w:pPr>
            <w:r>
              <w:rPr>
                <w:rFonts w:hint="default"/>
              </w:rPr>
              <w:t>人人网这里的列表布局为inline-block布局。</w:t>
            </w:r>
          </w:p>
          <w:p>
            <w:pPr>
              <w:pStyle w:val="30"/>
            </w:pPr>
            <w:r>
              <w:rPr>
                <w:rFonts w:hint="default"/>
              </w:rPr>
              <w:fldChar w:fldCharType="begin"/>
            </w:r>
            <w:r>
              <w:rPr>
                <w:rFonts w:hint="default"/>
              </w:rPr>
              <w:instrText xml:space="preserve">INCLUDEPICTURE \d "http://image.zhangxinxu.com/image/blog/201103/2011-03-12_223940.png" \* MERGEFORMATINET </w:instrText>
            </w:r>
            <w:r>
              <w:rPr>
                <w:rFonts w:hint="default"/>
              </w:rPr>
              <w:fldChar w:fldCharType="separate"/>
            </w:r>
            <w:r>
              <w:rPr>
                <w:rFonts w:hint="default"/>
              </w:rPr>
              <w:drawing>
                <wp:inline distT="0" distB="0" distL="114300" distR="114300">
                  <wp:extent cx="2076450" cy="1371600"/>
                  <wp:effectExtent l="0" t="0" r="0" b="0"/>
                  <wp:docPr id="75" name="图片 2" descr="人人网热门分享inline-block布局 张鑫旭-鑫空间-鑫生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descr="人人网热门分享inline-block布局 张鑫旭-鑫空间-鑫生活"/>
                          <pic:cNvPicPr>
                            <a:picLocks noChangeAspect="1"/>
                          </pic:cNvPicPr>
                        </pic:nvPicPr>
                        <pic:blipFill>
                          <a:blip r:embed="rId46"/>
                          <a:stretch>
                            <a:fillRect/>
                          </a:stretch>
                        </pic:blipFill>
                        <pic:spPr>
                          <a:xfrm>
                            <a:off x="0" y="0"/>
                            <a:ext cx="2076450" cy="1371600"/>
                          </a:xfrm>
                          <a:prstGeom prst="rect">
                            <a:avLst/>
                          </a:prstGeom>
                          <a:noFill/>
                          <a:ln w="9525">
                            <a:noFill/>
                          </a:ln>
                        </pic:spPr>
                      </pic:pic>
                    </a:graphicData>
                  </a:graphic>
                </wp:inline>
              </w:drawing>
            </w:r>
            <w:r>
              <w:rPr>
                <w:rFonts w:hint="default"/>
              </w:rPr>
              <w:fldChar w:fldCharType="end"/>
            </w:r>
          </w:p>
          <w:p>
            <w:pPr>
              <w:pStyle w:val="30"/>
              <w:rPr>
                <w:rFonts w:hint="default"/>
              </w:rPr>
            </w:pPr>
            <w:r>
              <w:rPr>
                <w:rFonts w:hint="default"/>
              </w:rPr>
              <w:t>其通过也是通过增大父标签的宽度来实现看上去的</w:t>
            </w:r>
            <w:r>
              <w:rPr>
                <w:rFonts w:hint="eastAsia"/>
                <w:lang w:eastAsia="zh-CN"/>
              </w:rPr>
              <w:t>"</w:t>
            </w:r>
            <w:r>
              <w:rPr>
                <w:rFonts w:hint="default"/>
              </w:rPr>
              <w:t>两端对齐</w:t>
            </w:r>
            <w:r>
              <w:rPr>
                <w:rFonts w:hint="eastAsia"/>
                <w:lang w:eastAsia="zh-CN"/>
              </w:rPr>
              <w:t>"</w:t>
            </w:r>
            <w:r>
              <w:rPr>
                <w:rFonts w:hint="default"/>
              </w:rPr>
              <w:t>效果的，不过其不是通过</w:t>
            </w:r>
            <w:r>
              <w:t>width</w:t>
            </w:r>
            <w:r>
              <w:rPr>
                <w:rFonts w:hint="default"/>
              </w:rPr>
              <w:t>属性来增加父标签的宽度的，而是使用的margin负值（我个人推荐使用margin负值而不是定宽）：</w:t>
            </w:r>
          </w:p>
          <w:p>
            <w:pPr>
              <w:pStyle w:val="30"/>
              <w:rPr>
                <w:rFonts w:hint="default"/>
              </w:rPr>
            </w:pPr>
            <w:r>
              <w:rPr>
                <w:rFonts w:hint="default"/>
              </w:rPr>
              <w:fldChar w:fldCharType="begin"/>
            </w:r>
            <w:r>
              <w:rPr>
                <w:rFonts w:hint="default"/>
              </w:rPr>
              <w:instrText xml:space="preserve">INCLUDEPICTURE \d "http://image.zhangxinxu.com/image/blog/201103/2011-03-12_224432.png" \* MERGEFORMATINET </w:instrText>
            </w:r>
            <w:r>
              <w:rPr>
                <w:rFonts w:hint="default"/>
              </w:rPr>
              <w:fldChar w:fldCharType="separate"/>
            </w:r>
            <w:r>
              <w:rPr>
                <w:rFonts w:hint="default"/>
              </w:rPr>
              <w:drawing>
                <wp:inline distT="0" distB="0" distL="114300" distR="114300">
                  <wp:extent cx="2324100" cy="1038225"/>
                  <wp:effectExtent l="0" t="0" r="0" b="9525"/>
                  <wp:docPr id="119" name="图片 3" descr="margin负值增加父容器的宽度 张鑫旭-鑫空间-鑫生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descr="margin负值增加父容器的宽度 张鑫旭-鑫空间-鑫生活"/>
                          <pic:cNvPicPr>
                            <a:picLocks noChangeAspect="1"/>
                          </pic:cNvPicPr>
                        </pic:nvPicPr>
                        <pic:blipFill>
                          <a:blip r:embed="rId47"/>
                          <a:stretch>
                            <a:fillRect/>
                          </a:stretch>
                        </pic:blipFill>
                        <pic:spPr>
                          <a:xfrm>
                            <a:off x="0" y="0"/>
                            <a:ext cx="2324100" cy="1038225"/>
                          </a:xfrm>
                          <a:prstGeom prst="rect">
                            <a:avLst/>
                          </a:prstGeom>
                          <a:noFill/>
                          <a:ln w="9525">
                            <a:noFill/>
                          </a:ln>
                        </pic:spPr>
                      </pic:pic>
                    </a:graphicData>
                  </a:graphic>
                </wp:inline>
              </w:drawing>
            </w:r>
            <w:r>
              <w:rPr>
                <w:rFonts w:hint="default"/>
              </w:rPr>
              <w:fldChar w:fldCharType="end"/>
            </w:r>
          </w:p>
          <w:p>
            <w:pPr>
              <w:pStyle w:val="30"/>
              <w:rPr>
                <w:rFonts w:hint="eastAsia"/>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58" w:type="dxa"/>
          <w:trHeight w:val="264" w:hRule="atLeast"/>
        </w:trPr>
        <w:tc>
          <w:tcPr>
            <w:tcW w:w="1871" w:type="dxa"/>
            <w:vAlign w:val="top"/>
          </w:tcPr>
          <w:p>
            <w:pPr>
              <w:pStyle w:val="27"/>
              <w:rPr>
                <w:rFonts w:hint="eastAsia"/>
                <w:lang w:val="en-US" w:eastAsia="zh-CN"/>
              </w:rPr>
            </w:pPr>
            <w:bookmarkStart w:id="79" w:name="_Toc8922"/>
            <w:bookmarkStart w:id="80" w:name="_Toc13810"/>
            <w:r>
              <w:rPr>
                <w:rFonts w:hint="eastAsia"/>
                <w:lang w:val="en-US" w:eastAsia="zh-CN"/>
              </w:rPr>
              <w:t>3、nowrap单行列表元素两端对齐</w:t>
            </w:r>
            <w:bookmarkEnd w:id="79"/>
            <w:r>
              <w:rPr>
                <w:rFonts w:hint="eastAsia"/>
                <w:lang w:val="en-US" w:eastAsia="zh-CN"/>
              </w:rPr>
              <w:t>，且不换行</w:t>
            </w:r>
            <w:bookmarkEnd w:id="80"/>
          </w:p>
        </w:tc>
        <w:tc>
          <w:tcPr>
            <w:tcW w:w="5079" w:type="dxa"/>
            <w:gridSpan w:val="2"/>
            <w:vAlign w:val="top"/>
          </w:tcPr>
          <w:p>
            <w:pPr>
              <w:pStyle w:val="15"/>
              <w:keepNext w:val="0"/>
              <w:keepLines w:val="0"/>
              <w:widowControl/>
              <w:suppressLineNumbers w:val="0"/>
              <w:shd w:val="clear" w:fill="FFFFFF"/>
              <w:rPr>
                <w:rFonts w:hint="default" w:ascii="Consolas" w:hAnsi="Consolas" w:eastAsia="Consolas" w:cs="Consolas"/>
                <w:color w:val="000000"/>
                <w:sz w:val="16"/>
                <w:szCs w:val="16"/>
                <w:shd w:val="clear" w:fill="FFFFFF"/>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out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800px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white-space: </w:t>
            </w:r>
            <w:r>
              <w:rPr>
                <w:rFonts w:hint="default" w:ascii="Consolas" w:hAnsi="Consolas" w:eastAsia="Consolas" w:cs="Consolas"/>
                <w:color w:val="00002A"/>
                <w:sz w:val="16"/>
                <w:szCs w:val="16"/>
                <w:shd w:val="clear" w:fill="FFFFFF"/>
              </w:rPr>
              <w:t>nowrap</w:t>
            </w:r>
            <w:r>
              <w:rPr>
                <w:rFonts w:hint="default" w:ascii="Consolas" w:hAnsi="Consolas" w:eastAsia="Consolas" w:cs="Consolas"/>
                <w:color w:val="000000"/>
                <w:sz w:val="16"/>
                <w:szCs w:val="16"/>
                <w:shd w:val="clear" w:fill="FFFFFF"/>
              </w:rPr>
              <w:t>;</w:t>
            </w:r>
          </w:p>
          <w:p>
            <w:pPr>
              <w:pStyle w:val="15"/>
              <w:keepNext w:val="0"/>
              <w:keepLines w:val="0"/>
              <w:widowControl/>
              <w:suppressLineNumbers w:val="0"/>
              <w:shd w:val="clear" w:fill="FFFFFF"/>
              <w:rPr>
                <w:rFonts w:hint="eastAsia"/>
                <w:sz w:val="16"/>
                <w:szCs w:val="16"/>
                <w:lang w:val="en-US" w:eastAsia="zh-CN"/>
              </w:rPr>
            </w:pPr>
            <w:r>
              <w:rPr>
                <w:rFonts w:hint="eastAsia" w:ascii="Consolas" w:hAnsi="Consolas" w:cs="Consolas"/>
                <w:color w:val="000000"/>
                <w:sz w:val="16"/>
                <w:szCs w:val="16"/>
                <w:shd w:val="clear" w:fill="FFFFFF"/>
                <w:lang w:val="en-US" w:eastAsia="zh-CN"/>
              </w:rPr>
              <w:t xml:space="preserve">   </w:t>
            </w:r>
            <w:r>
              <w:rPr>
                <w:rFonts w:hint="default" w:ascii="Consolas" w:hAnsi="Consolas" w:eastAsia="Consolas" w:cs="Consolas"/>
                <w:b/>
                <w:color w:val="FF6D75"/>
                <w:sz w:val="16"/>
                <w:szCs w:val="16"/>
                <w:shd w:val="clear" w:fill="FFFFFF"/>
              </w:rPr>
              <w:t>/*</w:t>
            </w:r>
            <w:r>
              <w:rPr>
                <w:rFonts w:hint="eastAsia" w:ascii="宋体" w:hAnsi="宋体" w:eastAsia="宋体" w:cs="宋体"/>
                <w:b/>
                <w:color w:val="FF6D75"/>
                <w:sz w:val="16"/>
                <w:szCs w:val="16"/>
                <w:shd w:val="clear" w:fill="FFFFFF"/>
              </w:rPr>
              <w:t>一般用在实现单行列表元素看上去的</w:t>
            </w:r>
            <w:r>
              <w:rPr>
                <w:rFonts w:hint="eastAsia" w:ascii="Consolas" w:hAnsi="Consolas" w:cs="Consolas"/>
                <w:b/>
                <w:color w:val="FF6D75"/>
                <w:sz w:val="16"/>
                <w:szCs w:val="16"/>
                <w:shd w:val="clear" w:fill="FFFFFF"/>
                <w:lang w:eastAsia="zh-CN"/>
              </w:rPr>
              <w:t>"</w:t>
            </w:r>
            <w:r>
              <w:rPr>
                <w:rFonts w:hint="eastAsia" w:ascii="宋体" w:hAnsi="宋体" w:eastAsia="宋体" w:cs="宋体"/>
                <w:b/>
                <w:color w:val="FF6D75"/>
                <w:sz w:val="16"/>
                <w:szCs w:val="16"/>
                <w:shd w:val="clear" w:fill="FFFFFF"/>
              </w:rPr>
              <w:t>两端对齐</w:t>
            </w:r>
            <w:r>
              <w:rPr>
                <w:rFonts w:hint="eastAsia" w:ascii="Consolas" w:hAnsi="Consolas" w:cs="Consolas"/>
                <w:b/>
                <w:color w:val="FF6D75"/>
                <w:sz w:val="16"/>
                <w:szCs w:val="16"/>
                <w:shd w:val="clear" w:fill="FFFFFF"/>
                <w:lang w:eastAsia="zh-CN"/>
              </w:rPr>
              <w:t>"</w:t>
            </w:r>
            <w:r>
              <w:rPr>
                <w:rFonts w:hint="eastAsia" w:ascii="宋体" w:hAnsi="宋体" w:eastAsia="宋体" w:cs="宋体"/>
                <w:b/>
                <w:color w:val="FF6D75"/>
                <w:sz w:val="16"/>
                <w:szCs w:val="16"/>
                <w:shd w:val="clear" w:fill="FFFFFF"/>
              </w:rPr>
              <w:t>效果上</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out</w:t>
            </w:r>
            <w:r>
              <w:rPr>
                <w:rFonts w:hint="default" w:ascii="Consolas" w:hAnsi="Consolas" w:eastAsia="Consolas" w:cs="Consolas"/>
                <w:color w:val="000000"/>
                <w:sz w:val="16"/>
                <w:szCs w:val="16"/>
                <w:shd w:val="clear" w:fill="FFFFFF"/>
              </w:rPr>
              <w:t>&gt;</w:t>
            </w:r>
            <w:r>
              <w:rPr>
                <w:rFonts w:hint="default" w:ascii="Consolas" w:hAnsi="Consolas" w:eastAsia="Consolas" w:cs="Consolas"/>
                <w:b/>
                <w:color w:val="B51615"/>
                <w:sz w:val="16"/>
                <w:szCs w:val="16"/>
                <w:shd w:val="clear" w:fill="FFFFFF"/>
              </w:rPr>
              <w:t>div</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w:t>
            </w:r>
            <w:r>
              <w:rPr>
                <w:rFonts w:hint="eastAsia" w:ascii="宋体" w:hAnsi="宋体" w:eastAsia="宋体" w:cs="宋体"/>
                <w:b/>
                <w:color w:val="FF6D75"/>
                <w:sz w:val="16"/>
                <w:szCs w:val="16"/>
                <w:shd w:val="clear" w:fill="FFFFFF"/>
              </w:rPr>
              <w:t>子布局</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 xml:space="preserve">width: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 </w:t>
            </w:r>
            <w:r>
              <w:rPr>
                <w:rFonts w:hint="default" w:ascii="Consolas" w:hAnsi="Consolas" w:eastAsia="Consolas" w:cs="Consolas"/>
                <w:color w:val="00002A"/>
                <w:sz w:val="16"/>
                <w:szCs w:val="16"/>
                <w:shd w:val="clear" w:fill="FFFFFF"/>
              </w:rPr>
              <w:t>10px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text-align: </w:t>
            </w:r>
            <w:r>
              <w:rPr>
                <w:rFonts w:hint="default" w:ascii="Consolas" w:hAnsi="Consolas" w:eastAsia="Consolas" w:cs="Consolas"/>
                <w:color w:val="00002A"/>
                <w:sz w:val="16"/>
                <w:szCs w:val="16"/>
                <w:shd w:val="clear" w:fill="FFFFFF"/>
              </w:rPr>
              <w:t>center</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"out"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"images/3.jpg"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"80"</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刘亦菲</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"images/3.jpg"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"80"</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刘亦菲</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"images/3.jpg"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"80"</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刘亦菲</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"images/3.jpg"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"80"</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刘亦菲</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"images/3.jpg"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"80"</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刘亦菲</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tc>
        <w:tc>
          <w:tcPr>
            <w:tcW w:w="3852" w:type="dxa"/>
            <w:vAlign w:val="top"/>
          </w:tcPr>
          <w:p>
            <w:r>
              <w:drawing>
                <wp:inline distT="0" distB="0" distL="114300" distR="114300">
                  <wp:extent cx="1876425" cy="427990"/>
                  <wp:effectExtent l="0" t="0" r="9525" b="1016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48"/>
                          <a:stretch>
                            <a:fillRect/>
                          </a:stretch>
                        </pic:blipFill>
                        <pic:spPr>
                          <a:xfrm>
                            <a:off x="0" y="0"/>
                            <a:ext cx="1876425" cy="427990"/>
                          </a:xfrm>
                          <a:prstGeom prst="rect">
                            <a:avLst/>
                          </a:prstGeom>
                          <a:noFill/>
                          <a:ln w="9525">
                            <a:noFill/>
                          </a:ln>
                        </pic:spPr>
                      </pic:pic>
                    </a:graphicData>
                  </a:graphic>
                </wp:inline>
              </w:drawing>
            </w:r>
          </w:p>
          <w:p/>
          <w:p>
            <w:pPr>
              <w:rPr>
                <w:rFonts w:hint="eastAsia"/>
                <w:lang w:eastAsia="zh-CN"/>
              </w:rPr>
            </w:pPr>
            <w:r>
              <w:t>利用white-space: nowrap</w:t>
            </w:r>
            <w:r>
              <w:rPr>
                <w:rFonts w:hint="default"/>
              </w:rPr>
              <w:t>，此方法需在inline-block布局基础上使用，一般用在实现单行列表元素看上去的</w:t>
            </w:r>
            <w:r>
              <w:rPr>
                <w:rFonts w:hint="eastAsia"/>
                <w:lang w:eastAsia="zh-CN"/>
              </w:rPr>
              <w:t>"</w:t>
            </w:r>
            <w:r>
              <w:rPr>
                <w:rFonts w:hint="default"/>
              </w:rPr>
              <w:t>两端对齐</w:t>
            </w:r>
            <w:r>
              <w:rPr>
                <w:rFonts w:hint="eastAsia"/>
                <w:lang w:eastAsia="zh-CN"/>
              </w:rPr>
              <w:t>"</w:t>
            </w:r>
            <w:r>
              <w:rPr>
                <w:rFonts w:hint="default"/>
              </w:rPr>
              <w:t>效果上。white-space: nowrap会强制列表元素不换行，于是你无需设定父标签容器的宽度或是通过margin负值等手段增加父容器的宽度等。这里不展开，以后有机会要好好说一说white-space: nowrap这个很有用的CSS声明的。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58" w:type="dxa"/>
          <w:trHeight w:val="264" w:hRule="atLeast"/>
        </w:trPr>
        <w:tc>
          <w:tcPr>
            <w:tcW w:w="1871" w:type="dxa"/>
            <w:vAlign w:val="top"/>
          </w:tcPr>
          <w:p>
            <w:pPr>
              <w:pStyle w:val="27"/>
              <w:rPr>
                <w:rFonts w:hint="eastAsia"/>
                <w:lang w:val="en-US" w:eastAsia="zh-CN"/>
              </w:rPr>
            </w:pPr>
          </w:p>
        </w:tc>
        <w:tc>
          <w:tcPr>
            <w:tcW w:w="8931" w:type="dxa"/>
            <w:gridSpan w:val="3"/>
            <w:vAlign w:val="top"/>
          </w:tcPr>
          <w:p>
            <w:pPr>
              <w:pStyle w:val="30"/>
              <w:rPr>
                <w:rFonts w:hint="default"/>
              </w:rPr>
            </w:pPr>
            <w:r>
              <w:t>以上就是目前几种常见的实现列表元素看上去的</w:t>
            </w:r>
            <w:r>
              <w:rPr>
                <w:rFonts w:hint="eastAsia"/>
                <w:lang w:eastAsia="zh-CN"/>
              </w:rPr>
              <w:t>"</w:t>
            </w:r>
            <w:r>
              <w:t>两端对齐</w:t>
            </w:r>
            <w:r>
              <w:rPr>
                <w:rFonts w:hint="eastAsia"/>
                <w:lang w:eastAsia="zh-CN"/>
              </w:rPr>
              <w:t>"</w:t>
            </w:r>
            <w:r>
              <w:t>效果方法。怎么样，是不是每个都很折腾——首先列表元素排列就已经很折腾人的了（定宽，计算间距），然后还有人为增加父容器的宽度，同时祖辈元素还要溢出隐藏(overflow:hidden</w:t>
            </w:r>
            <w:r>
              <w:rPr>
                <w:rFonts w:hint="default"/>
              </w:rPr>
              <w:t>)，oh，my lady嘎嘎。</w:t>
            </w:r>
          </w:p>
          <w:p>
            <w:pPr>
              <w:pStyle w:val="30"/>
              <w:rPr>
                <w:rFonts w:hint="default"/>
              </w:rPr>
            </w:pPr>
            <w:r>
              <w:t>我想这就是为什么网上会有前端工程师咆哮体咆哮加班的原因了（关于此图，您可以点击</w:t>
            </w:r>
            <w:r>
              <w:rPr>
                <w:rFonts w:hint="default"/>
              </w:rPr>
              <w:fldChar w:fldCharType="begin"/>
            </w:r>
            <w:r>
              <w:rPr>
                <w:rFonts w:hint="default"/>
              </w:rPr>
              <w:instrText xml:space="preserve"> HYPERLINK "http://ww4.sinaimg.cn/bmiddle/41718533jw6df4iuu2d6qj.jpg" \t "http://www.zhangxinxu.com/wordpress/2011/03/displayinline-blocktext-alignjustify%e4%b8%8b%e5%88%97%e8%a1%a8%e7%9a%84%e4%b8%a4%e7%ab%af%e5%af%b9%e9%bd%90%e5%b8%83%e5%b1%80/_blank" </w:instrText>
            </w:r>
            <w:r>
              <w:rPr>
                <w:rFonts w:hint="default"/>
              </w:rPr>
              <w:fldChar w:fldCharType="separate"/>
            </w:r>
            <w:r>
              <w:rPr>
                <w:rStyle w:val="21"/>
                <w:rFonts w:hint="default" w:ascii="Arial" w:hAnsi="Arial" w:eastAsia="宋体" w:cs="Arial"/>
                <w:b w:val="0"/>
                <w:i w:val="0"/>
                <w:caps w:val="0"/>
                <w:color w:val="34538B"/>
                <w:spacing w:val="0"/>
                <w:szCs w:val="24"/>
                <w:u w:val="none"/>
                <w:shd w:val="clear" w:fill="FFFFFF"/>
              </w:rPr>
              <w:t>这里</w:t>
            </w:r>
            <w:r>
              <w:rPr>
                <w:rFonts w:hint="default"/>
              </w:rPr>
              <w:fldChar w:fldCharType="end"/>
            </w:r>
            <w:r>
              <w:rPr>
                <w:rFonts w:hint="default"/>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58" w:type="dxa"/>
          <w:trHeight w:val="90" w:hRule="atLeast"/>
        </w:trPr>
        <w:tc>
          <w:tcPr>
            <w:tcW w:w="1871" w:type="dxa"/>
            <w:vMerge w:val="restart"/>
            <w:vAlign w:val="top"/>
          </w:tcPr>
          <w:p>
            <w:pPr>
              <w:pStyle w:val="27"/>
            </w:pPr>
            <w:bookmarkStart w:id="81" w:name="_Toc765"/>
            <w:bookmarkStart w:id="82" w:name="_Toc18928"/>
            <w:r>
              <w:rPr>
                <w:rFonts w:hint="eastAsia"/>
                <w:lang w:val="en-US" w:eastAsia="zh-CN"/>
              </w:rPr>
              <w:t>4、</w:t>
            </w:r>
            <w:r>
              <w:rPr>
                <w:rFonts w:hint="default"/>
              </w:rPr>
              <w:t>text-align:justify实现两端对齐</w:t>
            </w:r>
            <w:bookmarkEnd w:id="81"/>
            <w:bookmarkEnd w:id="82"/>
          </w:p>
          <w:p>
            <w:pPr>
              <w:pStyle w:val="27"/>
              <w:rPr>
                <w:rFonts w:hint="eastAsia"/>
                <w:lang w:val="en-US" w:eastAsia="zh-CN"/>
              </w:rPr>
            </w:pPr>
          </w:p>
        </w:tc>
        <w:tc>
          <w:tcPr>
            <w:tcW w:w="8931" w:type="dxa"/>
            <w:gridSpan w:val="3"/>
            <w:vAlign w:val="top"/>
          </w:tcPr>
          <w:p>
            <w:pPr>
              <w:rPr>
                <w:rFonts w:hint="eastAsia"/>
                <w:lang w:val="en-US" w:eastAsia="zh-CN"/>
              </w:rPr>
            </w:pPr>
            <w:r>
              <w:rPr>
                <w:rFonts w:hint="eastAsia"/>
              </w:rPr>
              <w:t>text-jusyify下的inline-block自适应列表布局实例页面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58" w:type="dxa"/>
          <w:trHeight w:val="264" w:hRule="atLeast"/>
        </w:trPr>
        <w:tc>
          <w:tcPr>
            <w:tcW w:w="1871" w:type="dxa"/>
            <w:vMerge w:val="continue"/>
            <w:vAlign w:val="top"/>
          </w:tcPr>
          <w:p>
            <w:pPr>
              <w:pStyle w:val="27"/>
              <w:rPr>
                <w:rFonts w:hint="eastAsia"/>
                <w:lang w:val="en-US" w:eastAsia="zh-CN"/>
              </w:rPr>
            </w:pPr>
          </w:p>
        </w:tc>
        <w:tc>
          <w:tcPr>
            <w:tcW w:w="8931" w:type="dxa"/>
            <w:gridSpan w:val="3"/>
            <w:vAlign w:val="top"/>
          </w:tcPr>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box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50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padding: </w:t>
            </w:r>
            <w:r>
              <w:rPr>
                <w:rFonts w:hint="default" w:ascii="Consolas" w:hAnsi="Consolas" w:eastAsia="Consolas" w:cs="Consolas"/>
                <w:color w:val="00002A"/>
                <w:sz w:val="16"/>
                <w:szCs w:val="16"/>
                <w:shd w:val="clear" w:fill="FFFFFF"/>
              </w:rPr>
              <w:t>20px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 </w:t>
            </w:r>
            <w:r>
              <w:rPr>
                <w:rFonts w:hint="default" w:ascii="Consolas" w:hAnsi="Consolas" w:eastAsia="Consolas" w:cs="Consolas"/>
                <w:color w:val="00002A"/>
                <w:sz w:val="16"/>
                <w:szCs w:val="16"/>
                <w:shd w:val="clear" w:fill="FFFFFF"/>
              </w:rPr>
              <w:t>20px auto</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background-color: #f0f3f9;</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text-align: </w:t>
            </w:r>
            <w:r>
              <w:rPr>
                <w:rFonts w:hint="default" w:ascii="Consolas" w:hAnsi="Consolas" w:eastAsia="Consolas" w:cs="Consolas"/>
                <w:color w:val="00002A"/>
                <w:sz w:val="16"/>
                <w:szCs w:val="16"/>
                <w:shd w:val="clear" w:fill="FFFFFF"/>
              </w:rPr>
              <w:t>justify</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list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120px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padding-bottom: </w:t>
            </w:r>
            <w:r>
              <w:rPr>
                <w:rFonts w:hint="default" w:ascii="Consolas" w:hAnsi="Consolas" w:eastAsia="Consolas" w:cs="Consolas"/>
                <w:color w:val="00002A"/>
                <w:sz w:val="16"/>
                <w:szCs w:val="16"/>
                <w:shd w:val="clear" w:fill="FFFFFF"/>
              </w:rPr>
              <w:t>20px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text-align: </w:t>
            </w:r>
            <w:r>
              <w:rPr>
                <w:rFonts w:hint="default" w:ascii="Consolas" w:hAnsi="Consolas" w:eastAsia="Consolas" w:cs="Consolas"/>
                <w:color w:val="00002A"/>
                <w:sz w:val="16"/>
                <w:szCs w:val="16"/>
                <w:shd w:val="clear" w:fill="FFFFFF"/>
              </w:rPr>
              <w:t>center</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vertical-align: </w:t>
            </w:r>
            <w:r>
              <w:rPr>
                <w:rFonts w:hint="default" w:ascii="Consolas" w:hAnsi="Consolas" w:eastAsia="Consolas" w:cs="Consolas"/>
                <w:color w:val="00002A"/>
                <w:sz w:val="16"/>
                <w:szCs w:val="16"/>
                <w:shd w:val="clear" w:fill="FFFFFF"/>
              </w:rPr>
              <w:t>top</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p>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"box"</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"list"</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"http://image.zhangxinxu.com/image/study/s/s128/mm9.jpg" </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eastAsia" w:ascii="宋体" w:hAnsi="宋体" w:eastAsia="宋体" w:cs="宋体"/>
                <w:color w:val="000000"/>
                <w:sz w:val="16"/>
                <w:szCs w:val="16"/>
                <w:shd w:val="clear" w:fill="FFFFFF"/>
              </w:rPr>
              <w:t>哇哦，美女，口水，鼻血</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"list"</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"http://image.zhangxinxu.com/image/study/s/s128/mm9.jpg" </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eastAsia" w:ascii="宋体" w:hAnsi="宋体" w:eastAsia="宋体" w:cs="宋体"/>
                <w:color w:val="000000"/>
                <w:sz w:val="16"/>
                <w:szCs w:val="16"/>
                <w:shd w:val="clear" w:fill="FFFFFF"/>
              </w:rPr>
              <w:t>哇哦，美女，口水，鼻血，不行了，我的小兔乱撞</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p>
            <w:pPr>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58" w:type="dxa"/>
          <w:trHeight w:val="264" w:hRule="atLeast"/>
        </w:trPr>
        <w:tc>
          <w:tcPr>
            <w:tcW w:w="1871" w:type="dxa"/>
            <w:vMerge w:val="continue"/>
            <w:vAlign w:val="top"/>
          </w:tcPr>
          <w:p>
            <w:pPr>
              <w:pStyle w:val="27"/>
              <w:rPr>
                <w:rFonts w:hint="eastAsia"/>
                <w:lang w:val="en-US" w:eastAsia="zh-CN"/>
              </w:rPr>
            </w:pPr>
          </w:p>
        </w:tc>
        <w:tc>
          <w:tcPr>
            <w:tcW w:w="8931" w:type="dxa"/>
            <w:gridSpan w:val="3"/>
            <w:vAlign w:val="top"/>
          </w:tcPr>
          <w:p>
            <w:pPr>
              <w:pStyle w:val="32"/>
              <w:rPr>
                <w:rFonts w:hint="eastAsia"/>
                <w:lang w:val="en-US" w:eastAsia="zh-CN"/>
              </w:rPr>
            </w:pPr>
            <w:r>
              <w:rPr>
                <w:rFonts w:hint="eastAsia"/>
                <w:lang w:val="en-US" w:eastAsia="zh-CN"/>
              </w:rPr>
              <w:t>以ul与li来说明代码书写的注意事项</w:t>
            </w:r>
          </w:p>
          <w:p>
            <w:pPr>
              <w:pStyle w:val="30"/>
              <w:rPr>
                <w:rFonts w:hint="eastAsia"/>
                <w:lang w:val="en-US" w:eastAsia="zh-CN"/>
              </w:rPr>
            </w:pPr>
            <w:r>
              <w:rPr>
                <w:rFonts w:hint="eastAsia"/>
                <w:lang w:val="en-US" w:eastAsia="zh-CN"/>
              </w:rPr>
              <w:t>核心代码：</w:t>
            </w:r>
          </w:p>
          <w:p>
            <w:pPr>
              <w:pStyle w:val="30"/>
              <w:rPr>
                <w:rFonts w:hint="default"/>
              </w:rPr>
            </w:pPr>
            <w:r>
              <w:rPr>
                <w:rFonts w:hint="default"/>
              </w:rPr>
              <w:t>ul{text-align:justify;}</w:t>
            </w:r>
          </w:p>
          <w:p>
            <w:pPr>
              <w:pStyle w:val="30"/>
            </w:pPr>
            <w:r>
              <w:rPr>
                <w:rFonts w:hint="default"/>
              </w:rPr>
              <w:t>li{display:inline-block;}</w:t>
            </w:r>
          </w:p>
          <w:p>
            <w:pPr>
              <w:pStyle w:val="30"/>
              <w:rPr>
                <w:rFonts w:hint="eastAsia"/>
                <w:lang w:val="en-US" w:eastAsia="zh-CN"/>
              </w:rPr>
            </w:pPr>
            <w:r>
              <w:rPr>
                <w:rFonts w:hint="eastAsia"/>
                <w:lang w:val="en-US" w:eastAsia="zh-CN"/>
              </w:rPr>
              <w:t>注意点：</w:t>
            </w:r>
          </w:p>
          <w:p>
            <w:pPr>
              <w:pStyle w:val="30"/>
            </w:pPr>
            <w:r>
              <w:t>列表元素</w:t>
            </w:r>
            <w:r>
              <w:rPr>
                <w:rFonts w:hint="default"/>
              </w:rPr>
              <w:t>首尾标签留空（或换行）</w:t>
            </w:r>
            <w:r>
              <w:rPr>
                <w:rFonts w:hint="eastAsia"/>
                <w:lang w:eastAsia="zh-CN"/>
              </w:rPr>
              <w:t>，</w:t>
            </w:r>
            <w:r>
              <w:t>不能够上一个标签组的结束标签与下一个标签组的其实标签连在一起</w:t>
            </w:r>
          </w:p>
          <w:p>
            <w:pPr>
              <w:pStyle w:val="30"/>
            </w:pPr>
          </w:p>
          <w:p>
            <w:pPr>
              <w:pStyle w:val="30"/>
            </w:pPr>
            <w:r>
              <w:drawing>
                <wp:inline distT="0" distB="0" distL="114300" distR="114300">
                  <wp:extent cx="1292860" cy="876935"/>
                  <wp:effectExtent l="0" t="0" r="2540" b="18415"/>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pic:cNvPicPr>
                            <a:picLocks noChangeAspect="1"/>
                          </pic:cNvPicPr>
                        </pic:nvPicPr>
                        <pic:blipFill>
                          <a:blip r:embed="rId49"/>
                          <a:stretch>
                            <a:fillRect/>
                          </a:stretch>
                        </pic:blipFill>
                        <pic:spPr>
                          <a:xfrm>
                            <a:off x="0" y="0"/>
                            <a:ext cx="1292860" cy="876935"/>
                          </a:xfrm>
                          <a:prstGeom prst="rect">
                            <a:avLst/>
                          </a:prstGeom>
                          <a:noFill/>
                          <a:ln w="9525">
                            <a:noFill/>
                          </a:ln>
                        </pic:spPr>
                      </pic:pic>
                    </a:graphicData>
                  </a:graphic>
                </wp:inline>
              </w:drawing>
            </w:r>
            <w:r>
              <w:drawing>
                <wp:inline distT="0" distB="0" distL="114300" distR="114300">
                  <wp:extent cx="1590675" cy="932180"/>
                  <wp:effectExtent l="0" t="0" r="9525" b="1270"/>
                  <wp:docPr id="1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
                          <pic:cNvPicPr>
                            <a:picLocks noChangeAspect="1"/>
                          </pic:cNvPicPr>
                        </pic:nvPicPr>
                        <pic:blipFill>
                          <a:blip r:embed="rId50"/>
                          <a:stretch>
                            <a:fillRect/>
                          </a:stretch>
                        </pic:blipFill>
                        <pic:spPr>
                          <a:xfrm>
                            <a:off x="0" y="0"/>
                            <a:ext cx="1590675" cy="932180"/>
                          </a:xfrm>
                          <a:prstGeom prst="rect">
                            <a:avLst/>
                          </a:prstGeom>
                          <a:noFill/>
                          <a:ln w="9525">
                            <a:noFill/>
                          </a:ln>
                        </pic:spPr>
                      </pic:pic>
                    </a:graphicData>
                  </a:graphic>
                </wp:inline>
              </w:drawing>
            </w:r>
            <w:r>
              <w:drawing>
                <wp:inline distT="0" distB="0" distL="114300" distR="114300">
                  <wp:extent cx="1876425" cy="970280"/>
                  <wp:effectExtent l="0" t="0" r="9525" b="1270"/>
                  <wp:docPr id="1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
                          <pic:cNvPicPr>
                            <a:picLocks noChangeAspect="1"/>
                          </pic:cNvPicPr>
                        </pic:nvPicPr>
                        <pic:blipFill>
                          <a:blip r:embed="rId51"/>
                          <a:stretch>
                            <a:fillRect/>
                          </a:stretch>
                        </pic:blipFill>
                        <pic:spPr>
                          <a:xfrm>
                            <a:off x="0" y="0"/>
                            <a:ext cx="1876425" cy="970280"/>
                          </a:xfrm>
                          <a:prstGeom prst="rect">
                            <a:avLst/>
                          </a:prstGeom>
                          <a:noFill/>
                          <a:ln w="9525">
                            <a:noFill/>
                          </a:ln>
                        </pic:spPr>
                      </pic:pic>
                    </a:graphicData>
                  </a:graphic>
                </wp:inline>
              </w:drawing>
            </w:r>
          </w:p>
          <w:p>
            <w:pPr>
              <w:pStyle w:val="30"/>
              <w:rPr>
                <w:rFonts w:hint="default"/>
              </w:rPr>
            </w:pPr>
          </w:p>
          <w:p>
            <w:pPr>
              <w:pStyle w:val="30"/>
              <w:rPr>
                <w:rFonts w:hint="default"/>
              </w:rPr>
            </w:pPr>
            <w:r>
              <w:t>对于IE8浏览器，列表元素不能处在font-size:0</w:t>
            </w:r>
            <w:r>
              <w:rPr>
                <w:rFonts w:hint="default"/>
              </w:rPr>
              <w:t>的环境下，至少code&gt;font-size:1px，因为IE8浏览器font-size:0或直接把换行空格或普通空格抹掉而无法实现两端对齐效果。</w:t>
            </w:r>
          </w:p>
          <w:p>
            <w:pPr>
              <w:pStyle w:val="30"/>
            </w:pPr>
            <w:r>
              <w:rPr>
                <w:rFonts w:hint="default"/>
              </w:rPr>
              <w:t>显然上面的</w:t>
            </w:r>
            <w:r>
              <w:t>ul</w:t>
            </w:r>
            <w:r>
              <w:rPr>
                <w:rFonts w:hint="default"/>
              </w:rPr>
              <w:t>, li样式组合在IE6/7浏览器下是行不通的，即使你使用hack让IE6/7下的li标签有类似于display:inline-block的特性也是没有作用的。那么如何才能让IE6/7浏览器也有列表元素支持text-align:justify属性呢？经过我反复试验与调试，总结了两点：inline标签化以及结束标签连续化。</w:t>
            </w:r>
          </w:p>
          <w:p>
            <w:pPr>
              <w:pStyle w:val="30"/>
              <w:rPr>
                <w:rFonts w:hint="default"/>
              </w:rPr>
            </w:pPr>
            <w:r>
              <w:rPr>
                <w:rFonts w:hint="default"/>
              </w:rPr>
              <w:t>1. inline标签化</w:t>
            </w:r>
            <w:r>
              <w:rPr>
                <w:rFonts w:hint="eastAsia"/>
                <w:lang w:eastAsia="zh-CN"/>
              </w:rPr>
              <w:t>：</w:t>
            </w:r>
            <w:r>
              <w:rPr>
                <w:rFonts w:hint="default"/>
              </w:rPr>
              <w:t>就是列表元素需要使用inline水平的标签，例如span, a, strong, em等，像li, div这些标签就不可以。</w:t>
            </w:r>
          </w:p>
          <w:p>
            <w:pPr>
              <w:pStyle w:val="30"/>
              <w:rPr>
                <w:rFonts w:hint="default"/>
              </w:rPr>
            </w:pPr>
            <w:r>
              <w:rPr>
                <w:rFonts w:hint="default"/>
              </w:rPr>
              <w:t>2. 结束标签连续化</w:t>
            </w:r>
            <w:r>
              <w:rPr>
                <w:rFonts w:hint="eastAsia"/>
                <w:lang w:eastAsia="zh-CN"/>
              </w:rPr>
              <w:t>：</w:t>
            </w:r>
            <w:r>
              <w:rPr>
                <w:rFonts w:hint="default"/>
              </w:rPr>
              <w:t>是指列表元素及其内部标签的结束标签需要连在一起。</w:t>
            </w:r>
          </w:p>
          <w:p>
            <w:pPr>
              <w:pStyle w:val="30"/>
              <w:jc w:val="center"/>
            </w:pPr>
            <w:r>
              <w:drawing>
                <wp:inline distT="0" distB="0" distL="114300" distR="114300">
                  <wp:extent cx="1257935" cy="660400"/>
                  <wp:effectExtent l="0" t="0" r="18415" b="6350"/>
                  <wp:docPr id="1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
                          <pic:cNvPicPr>
                            <a:picLocks noChangeAspect="1"/>
                          </pic:cNvPicPr>
                        </pic:nvPicPr>
                        <pic:blipFill>
                          <a:blip r:embed="rId52"/>
                          <a:stretch>
                            <a:fillRect/>
                          </a:stretch>
                        </pic:blipFill>
                        <pic:spPr>
                          <a:xfrm>
                            <a:off x="0" y="0"/>
                            <a:ext cx="1257935" cy="660400"/>
                          </a:xfrm>
                          <a:prstGeom prst="rect">
                            <a:avLst/>
                          </a:prstGeom>
                          <a:noFill/>
                          <a:ln w="9525">
                            <a:noFill/>
                          </a:ln>
                        </pic:spPr>
                      </pic:pic>
                    </a:graphicData>
                  </a:graphic>
                </wp:inline>
              </w:drawing>
            </w:r>
            <w:r>
              <w:rPr>
                <w:rFonts w:hint="eastAsia"/>
                <w:lang w:val="en-US" w:eastAsia="zh-CN"/>
              </w:rPr>
              <w:t>=&gt;</w:t>
            </w:r>
            <w:r>
              <w:drawing>
                <wp:inline distT="0" distB="0" distL="114300" distR="114300">
                  <wp:extent cx="1183005" cy="425450"/>
                  <wp:effectExtent l="0" t="0" r="17145" b="12700"/>
                  <wp:docPr id="1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9"/>
                          <pic:cNvPicPr>
                            <a:picLocks noChangeAspect="1"/>
                          </pic:cNvPicPr>
                        </pic:nvPicPr>
                        <pic:blipFill>
                          <a:blip r:embed="rId53"/>
                          <a:stretch>
                            <a:fillRect/>
                          </a:stretch>
                        </pic:blipFill>
                        <pic:spPr>
                          <a:xfrm>
                            <a:off x="0" y="0"/>
                            <a:ext cx="1183005" cy="425450"/>
                          </a:xfrm>
                          <a:prstGeom prst="rect">
                            <a:avLst/>
                          </a:prstGeom>
                          <a:noFill/>
                          <a:ln w="9525">
                            <a:noFill/>
                          </a:ln>
                        </pic:spPr>
                      </pic:pic>
                    </a:graphicData>
                  </a:graphic>
                </wp:inline>
              </w:drawing>
            </w:r>
          </w:p>
          <w:p>
            <w:pPr>
              <w:pStyle w:val="30"/>
            </w:pPr>
            <w:r>
              <w:rPr>
                <w:rFonts w:hint="default"/>
              </w:rPr>
              <w:t>我们已经习惯了结构化的缩进，所以上面结束标签连写看上去很不自然，有些别扭。但是，为了实现效果，这是没有办法的事情。注意：如果列表标签内嵌多层，则所有层级的结束标签都要连续。</w:t>
            </w:r>
          </w:p>
          <w:p>
            <w:pPr>
              <w:pStyle w:val="30"/>
              <w:rPr>
                <w:rFonts w:hint="default"/>
              </w:rPr>
            </w:pPr>
            <w:r>
              <w:rPr>
                <w:rFonts w:hint="default"/>
              </w:rPr>
              <w:t>IE6/IE7浏览器同时满足上面的inline标签化以及结束标签连续化，再加上先前现代浏览器下的首尾标签留空，IE6/IE7浏览器也就能够实现列表元素的两端对齐啦！</w:t>
            </w:r>
          </w:p>
          <w:p>
            <w:pPr>
              <w:pStyle w:val="30"/>
              <w:rPr>
                <w:rFonts w:hint="default"/>
              </w:rPr>
            </w:pPr>
            <w:r>
              <w:rPr>
                <w:rFonts w:hint="default"/>
              </w:rPr>
              <w:t>为了便于更直观的知道各个浏览器下实现两端对齐效果需要注意的事项，我特地制作了下表：</w:t>
            </w:r>
          </w:p>
          <w:tbl>
            <w:tblPr>
              <w:tblStyle w:val="24"/>
              <w:tblW w:w="87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2"/>
              <w:gridCol w:w="7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15" w:type="dxa"/>
                  <w:gridSpan w:val="2"/>
                </w:tcPr>
                <w:p>
                  <w:pPr>
                    <w:jc w:val="center"/>
                    <w:rPr>
                      <w:rFonts w:hint="default"/>
                    </w:rPr>
                  </w:pPr>
                  <w:r>
                    <w:rPr>
                      <w:rFonts w:hint="default"/>
                    </w:rPr>
                    <w:t>各个浏览器实现text-align:justify下的两端对齐布局注意事项表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2" w:type="dxa"/>
                  <w:shd w:val="clear" w:color="auto" w:fill="F0F3F9"/>
                  <w:vAlign w:val="center"/>
                </w:tcPr>
                <w:p>
                  <w:pPr>
                    <w:rPr>
                      <w:rFonts w:hint="default"/>
                    </w:rPr>
                  </w:pPr>
                  <w:r>
                    <w:rPr>
                      <w:rFonts w:hint="default"/>
                      <w:lang w:val="en-US" w:eastAsia="zh-CN"/>
                    </w:rPr>
                    <w:t>浏览器</w:t>
                  </w:r>
                </w:p>
              </w:tc>
              <w:tc>
                <w:tcPr>
                  <w:tcW w:w="7033" w:type="dxa"/>
                  <w:shd w:val="clear" w:color="auto" w:fill="F0F3F9"/>
                  <w:vAlign w:val="center"/>
                </w:tcPr>
                <w:p>
                  <w:pPr>
                    <w:rPr>
                      <w:rFonts w:hint="default"/>
                    </w:rPr>
                  </w:pPr>
                  <w:r>
                    <w:rPr>
                      <w:rFonts w:hint="default"/>
                      <w:lang w:val="en-US" w:eastAsia="zh-CN"/>
                    </w:rPr>
                    <w:t>注意事项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2" w:type="dxa"/>
                  <w:shd w:val="clear" w:color="auto" w:fill="F9F9F9"/>
                  <w:vAlign w:val="center"/>
                </w:tcPr>
                <w:p>
                  <w:pPr>
                    <w:rPr>
                      <w:rFonts w:hint="default"/>
                    </w:rPr>
                  </w:pPr>
                  <w:r>
                    <w:rPr>
                      <w:rFonts w:hint="default"/>
                      <w:lang w:val="en-US" w:eastAsia="zh-CN"/>
                    </w:rPr>
                    <w:t>IE6</w:t>
                  </w:r>
                </w:p>
              </w:tc>
              <w:tc>
                <w:tcPr>
                  <w:tcW w:w="7033" w:type="dxa"/>
                  <w:shd w:val="clear" w:color="auto" w:fill="F9F9F9"/>
                  <w:vAlign w:val="center"/>
                </w:tcPr>
                <w:p>
                  <w:pPr>
                    <w:rPr>
                      <w:rFonts w:hint="default"/>
                    </w:rPr>
                  </w:pPr>
                  <w:r>
                    <w:rPr>
                      <w:rFonts w:hint="default"/>
                      <w:lang w:val="en-US" w:eastAsia="zh-CN"/>
                    </w:rPr>
                    <w:t>inline水平列表标签、列表结束标签连续、列表元素间换行或留空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2" w:type="dxa"/>
                  <w:shd w:val="clear" w:color="auto" w:fill="F9F9F9"/>
                  <w:vAlign w:val="center"/>
                </w:tcPr>
                <w:p>
                  <w:pPr>
                    <w:rPr>
                      <w:rFonts w:hint="default"/>
                    </w:rPr>
                  </w:pPr>
                  <w:r>
                    <w:rPr>
                      <w:rFonts w:hint="default"/>
                      <w:lang w:val="en-US" w:eastAsia="zh-CN"/>
                    </w:rPr>
                    <w:t>IE7</w:t>
                  </w:r>
                </w:p>
              </w:tc>
              <w:tc>
                <w:tcPr>
                  <w:tcW w:w="7033" w:type="dxa"/>
                  <w:shd w:val="clear" w:color="auto" w:fill="F9F9F9"/>
                  <w:vAlign w:val="center"/>
                </w:tcPr>
                <w:p>
                  <w:pPr>
                    <w:rPr>
                      <w:rFonts w:hint="default"/>
                    </w:rPr>
                  </w:pPr>
                  <w:r>
                    <w:rPr>
                      <w:rFonts w:hint="default"/>
                      <w:lang w:val="en-US" w:eastAsia="zh-CN"/>
                    </w:rPr>
                    <w:t>inline水平列表标签、列表结束标签连续、列表元素间换行或留空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2" w:type="dxa"/>
                  <w:shd w:val="clear" w:color="auto" w:fill="F9F9F9"/>
                  <w:vAlign w:val="center"/>
                </w:tcPr>
                <w:p>
                  <w:pPr>
                    <w:rPr>
                      <w:rFonts w:hint="default"/>
                    </w:rPr>
                  </w:pPr>
                  <w:r>
                    <w:rPr>
                      <w:rFonts w:hint="default"/>
                      <w:lang w:val="en-US" w:eastAsia="zh-CN"/>
                    </w:rPr>
                    <w:t>IE8</w:t>
                  </w:r>
                </w:p>
              </w:tc>
              <w:tc>
                <w:tcPr>
                  <w:tcW w:w="7033" w:type="dxa"/>
                  <w:shd w:val="clear" w:color="auto" w:fill="F9F9F9"/>
                  <w:vAlign w:val="center"/>
                </w:tcPr>
                <w:p>
                  <w:pPr>
                    <w:rPr>
                      <w:rFonts w:hint="default"/>
                    </w:rPr>
                  </w:pPr>
                  <w:r>
                    <w:rPr>
                      <w:rFonts w:hint="default"/>
                      <w:lang w:val="en-US" w:eastAsia="zh-CN"/>
                    </w:rPr>
                    <w:t>列表元素间换行或留空、列表元素的环境字体大小不能为0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2" w:type="dxa"/>
                  <w:shd w:val="clear" w:color="auto" w:fill="F9F9F9"/>
                  <w:vAlign w:val="center"/>
                </w:tcPr>
                <w:p>
                  <w:pPr>
                    <w:rPr>
                      <w:rFonts w:hint="default"/>
                    </w:rPr>
                  </w:pPr>
                  <w:r>
                    <w:rPr>
                      <w:rFonts w:hint="default"/>
                      <w:lang w:val="en-US" w:eastAsia="zh-CN"/>
                    </w:rPr>
                    <w:t>现代浏览器</w:t>
                  </w:r>
                </w:p>
              </w:tc>
              <w:tc>
                <w:tcPr>
                  <w:tcW w:w="7033" w:type="dxa"/>
                  <w:shd w:val="clear" w:color="auto" w:fill="F9F9F9"/>
                  <w:vAlign w:val="center"/>
                </w:tcPr>
                <w:p>
                  <w:pPr>
                    <w:rPr>
                      <w:rFonts w:hint="default"/>
                    </w:rPr>
                  </w:pPr>
                  <w:r>
                    <w:rPr>
                      <w:rFonts w:hint="default"/>
                      <w:lang w:val="en-US" w:eastAsia="zh-CN"/>
                    </w:rPr>
                    <w:t>列表元素间换行或留空</w:t>
                  </w:r>
                </w:p>
              </w:tc>
            </w:tr>
          </w:tb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58" w:type="dxa"/>
          <w:trHeight w:val="8846" w:hRule="atLeast"/>
        </w:trPr>
        <w:tc>
          <w:tcPr>
            <w:tcW w:w="1871" w:type="dxa"/>
            <w:vMerge w:val="continue"/>
            <w:vAlign w:val="top"/>
          </w:tcPr>
          <w:p>
            <w:pPr>
              <w:pStyle w:val="27"/>
              <w:rPr>
                <w:rFonts w:hint="eastAsia"/>
                <w:lang w:val="en-US" w:eastAsia="zh-CN"/>
              </w:rPr>
            </w:pPr>
          </w:p>
        </w:tc>
        <w:tc>
          <w:tcPr>
            <w:tcW w:w="8931" w:type="dxa"/>
            <w:gridSpan w:val="3"/>
            <w:vAlign w:val="top"/>
          </w:tcPr>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out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800px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600px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text-align: </w:t>
            </w:r>
            <w:r>
              <w:rPr>
                <w:rFonts w:hint="default" w:ascii="Consolas" w:hAnsi="Consolas" w:eastAsia="Consolas" w:cs="Consolas"/>
                <w:color w:val="00002A"/>
                <w:sz w:val="16"/>
                <w:szCs w:val="16"/>
                <w:shd w:val="clear" w:fill="FFFFFF"/>
              </w:rPr>
              <w:t>justify</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FF6D75"/>
                <w:sz w:val="16"/>
                <w:szCs w:val="16"/>
                <w:shd w:val="clear" w:fill="FFFFFF"/>
              </w:rPr>
              <w:t>/*white-space: nowrap;*//*</w:t>
            </w:r>
            <w:r>
              <w:rPr>
                <w:rFonts w:hint="eastAsia" w:ascii="宋体" w:hAnsi="宋体" w:eastAsia="宋体" w:cs="宋体"/>
                <w:b/>
                <w:color w:val="FF6D75"/>
                <w:sz w:val="16"/>
                <w:szCs w:val="16"/>
                <w:shd w:val="clear" w:fill="FFFFFF"/>
              </w:rPr>
              <w:t>一般用在实现单行列表元素看上去的</w:t>
            </w:r>
            <w:r>
              <w:rPr>
                <w:rFonts w:hint="eastAsia" w:ascii="Consolas" w:hAnsi="Consolas" w:cs="Consolas"/>
                <w:b/>
                <w:color w:val="FF6D75"/>
                <w:sz w:val="16"/>
                <w:szCs w:val="16"/>
                <w:shd w:val="clear" w:fill="FFFFFF"/>
                <w:lang w:eastAsia="zh-CN"/>
              </w:rPr>
              <w:t>"</w:t>
            </w:r>
            <w:r>
              <w:rPr>
                <w:rFonts w:hint="eastAsia" w:ascii="宋体" w:hAnsi="宋体" w:eastAsia="宋体" w:cs="宋体"/>
                <w:b/>
                <w:color w:val="FF6D75"/>
                <w:sz w:val="16"/>
                <w:szCs w:val="16"/>
                <w:shd w:val="clear" w:fill="FFFFFF"/>
              </w:rPr>
              <w:t>两端对齐</w:t>
            </w:r>
            <w:r>
              <w:rPr>
                <w:rFonts w:hint="eastAsia" w:ascii="Consolas" w:hAnsi="Consolas" w:cs="Consolas"/>
                <w:b/>
                <w:color w:val="FF6D75"/>
                <w:sz w:val="16"/>
                <w:szCs w:val="16"/>
                <w:shd w:val="clear" w:fill="FFFFFF"/>
                <w:lang w:eastAsia="zh-CN"/>
              </w:rPr>
              <w:t>"</w:t>
            </w:r>
            <w:r>
              <w:rPr>
                <w:rFonts w:hint="eastAsia" w:ascii="宋体" w:hAnsi="宋体" w:eastAsia="宋体" w:cs="宋体"/>
                <w:b/>
                <w:color w:val="FF6D75"/>
                <w:sz w:val="16"/>
                <w:szCs w:val="16"/>
                <w:shd w:val="clear" w:fill="FFFFFF"/>
              </w:rPr>
              <w:t>效果上</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out</w:t>
            </w:r>
            <w:r>
              <w:rPr>
                <w:rFonts w:hint="default" w:ascii="Consolas" w:hAnsi="Consolas" w:eastAsia="Consolas" w:cs="Consolas"/>
                <w:color w:val="000000"/>
                <w:sz w:val="16"/>
                <w:szCs w:val="16"/>
                <w:shd w:val="clear" w:fill="FFFFFF"/>
              </w:rPr>
              <w:t>&gt;</w:t>
            </w:r>
            <w:r>
              <w:rPr>
                <w:rFonts w:hint="default" w:ascii="Consolas" w:hAnsi="Consolas" w:eastAsia="Consolas" w:cs="Consolas"/>
                <w:b/>
                <w:color w:val="B51615"/>
                <w:sz w:val="16"/>
                <w:szCs w:val="16"/>
                <w:shd w:val="clear" w:fill="FFFFFF"/>
              </w:rPr>
              <w:t>div</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w:t>
            </w:r>
            <w:r>
              <w:rPr>
                <w:rFonts w:hint="eastAsia" w:ascii="宋体" w:hAnsi="宋体" w:eastAsia="宋体" w:cs="宋体"/>
                <w:b/>
                <w:color w:val="FF6D75"/>
                <w:sz w:val="16"/>
                <w:szCs w:val="16"/>
                <w:shd w:val="clear" w:fill="FFFFFF"/>
              </w:rPr>
              <w:t>子布局</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 xml:space="preserve">width: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 </w:t>
            </w:r>
            <w:r>
              <w:rPr>
                <w:rFonts w:hint="default" w:ascii="Consolas" w:hAnsi="Consolas" w:eastAsia="Consolas" w:cs="Consolas"/>
                <w:color w:val="00002A"/>
                <w:sz w:val="16"/>
                <w:szCs w:val="16"/>
                <w:shd w:val="clear" w:fill="FFFFFF"/>
              </w:rPr>
              <w:t>10px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text-align: </w:t>
            </w:r>
            <w:r>
              <w:rPr>
                <w:rFonts w:hint="default" w:ascii="Consolas" w:hAnsi="Consolas" w:eastAsia="Consolas" w:cs="Consolas"/>
                <w:color w:val="00002A"/>
                <w:sz w:val="16"/>
                <w:szCs w:val="16"/>
                <w:shd w:val="clear" w:fill="FFFFFF"/>
              </w:rPr>
              <w:t>center</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"out"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"images/3.jpg"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"80"</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刘亦菲</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"images/3.jpg"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"80"</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刘亦菲</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"images/3.jpg"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"80"</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刘亦菲</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eastAsia" w:ascii="Consolas" w:hAnsi="Consolas" w:cs="Consolas"/>
                <w:color w:val="000000"/>
                <w:sz w:val="16"/>
                <w:szCs w:val="16"/>
                <w:shd w:val="clear" w:fill="FFFFFF"/>
                <w:lang w:val="en-US" w:eastAsia="zh-CN"/>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p>
            <w:pPr>
              <w:pStyle w:val="15"/>
              <w:keepNext w:val="0"/>
              <w:keepLines w:val="0"/>
              <w:widowControl/>
              <w:suppressLineNumbers w:val="0"/>
              <w:shd w:val="clear" w:fill="FFFFFF"/>
              <w:rPr>
                <w:rFonts w:hint="eastAsia" w:ascii="Consolas" w:hAnsi="Consolas" w:cs="Consolas"/>
                <w:color w:val="000000"/>
                <w:sz w:val="16"/>
                <w:szCs w:val="16"/>
                <w:shd w:val="clear" w:fill="FFFFFF"/>
                <w:lang w:val="en-US" w:eastAsia="zh-CN"/>
              </w:rPr>
            </w:pPr>
          </w:p>
          <w:p/>
          <w:p>
            <w:pPr>
              <w:pStyle w:val="30"/>
            </w:pPr>
            <w:r>
              <w:t>还有一个很悲剧的问题没有解决，就是当列表</w:t>
            </w:r>
            <w:r>
              <w:rPr>
                <w:rFonts w:hint="default"/>
              </w:rPr>
              <w:t>元素最后一行无法两端对齐</w:t>
            </w:r>
            <w:r>
              <w:rPr>
                <w:rFonts w:hint="eastAsia"/>
                <w:lang w:val="en-US" w:eastAsia="zh-CN"/>
              </w:rPr>
              <w:t>:</w:t>
            </w:r>
          </w:p>
          <w:p>
            <w:pPr>
              <w:pStyle w:val="30"/>
            </w:pPr>
            <w:r>
              <w:rPr>
                <w:rFonts w:hint="default"/>
              </w:rPr>
              <w:t>列表（或文字）要两端对齐的前提就是内容必须超过一行，所以，要解决最后一行元素无法两端对齐的文字其实很简单，就是在列表（或文字段）的最后创建一个高度为0的宽度100%的透明的inline-block的标签层就可以了，例如：</w:t>
            </w:r>
          </w:p>
          <w:p>
            <w:pPr>
              <w:pStyle w:val="30"/>
              <w:rPr>
                <w:rFonts w:hint="default"/>
              </w:rPr>
            </w:pPr>
            <w:r>
              <w:rPr>
                <w:rFonts w:hint="default"/>
              </w:rPr>
              <w:t>.justify_fix{display:inline-block; width:100%; height:0; overflow:hidden;}</w:t>
            </w:r>
          </w:p>
          <w:p>
            <w:pPr>
              <w:pStyle w:val="30"/>
              <w:rPr>
                <w:rFonts w:hint="default"/>
              </w:rPr>
            </w:pPr>
            <w:r>
              <w:rPr>
                <w:rFonts w:hint="default"/>
              </w:rPr>
              <w:t>&lt;span class="justify_fix"&gt;&lt;/span&gt;</w:t>
            </w:r>
          </w:p>
          <w:p>
            <w:pPr>
              <w:jc w:val="center"/>
            </w:pPr>
            <w:r>
              <w:drawing>
                <wp:inline distT="0" distB="0" distL="114300" distR="114300">
                  <wp:extent cx="2246630" cy="1066165"/>
                  <wp:effectExtent l="0" t="0" r="1270" b="635"/>
                  <wp:docPr id="1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
                          <pic:cNvPicPr>
                            <a:picLocks noChangeAspect="1"/>
                          </pic:cNvPicPr>
                        </pic:nvPicPr>
                        <pic:blipFill>
                          <a:blip r:embed="rId54"/>
                          <a:srcRect b="14942"/>
                          <a:stretch>
                            <a:fillRect/>
                          </a:stretch>
                        </pic:blipFill>
                        <pic:spPr>
                          <a:xfrm>
                            <a:off x="0" y="0"/>
                            <a:ext cx="2246630" cy="1066165"/>
                          </a:xfrm>
                          <a:prstGeom prst="rect">
                            <a:avLst/>
                          </a:prstGeom>
                          <a:noFill/>
                          <a:ln w="9525">
                            <a:noFill/>
                          </a:ln>
                        </pic:spPr>
                      </pic:pic>
                    </a:graphicData>
                  </a:graphic>
                </wp:inline>
              </w:drawing>
            </w:r>
            <w:r>
              <w:rPr>
                <w:rFonts w:hint="eastAsia"/>
                <w:sz w:val="32"/>
                <w:szCs w:val="40"/>
                <w:lang w:val="en-US" w:eastAsia="zh-CN"/>
              </w:rPr>
              <w:t>=&gt;</w:t>
            </w:r>
            <w:r>
              <w:drawing>
                <wp:inline distT="0" distB="0" distL="114300" distR="114300">
                  <wp:extent cx="2672715" cy="1098550"/>
                  <wp:effectExtent l="0" t="0" r="13335" b="6350"/>
                  <wp:docPr id="1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2"/>
                          <pic:cNvPicPr>
                            <a:picLocks noChangeAspect="1"/>
                          </pic:cNvPicPr>
                        </pic:nvPicPr>
                        <pic:blipFill>
                          <a:blip r:embed="rId55"/>
                          <a:stretch>
                            <a:fillRect/>
                          </a:stretch>
                        </pic:blipFill>
                        <pic:spPr>
                          <a:xfrm>
                            <a:off x="0" y="0"/>
                            <a:ext cx="2672715" cy="109855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58" w:type="dxa"/>
          <w:trHeight w:val="5618" w:hRule="atLeast"/>
        </w:trPr>
        <w:tc>
          <w:tcPr>
            <w:tcW w:w="1871" w:type="dxa"/>
            <w:vAlign w:val="top"/>
          </w:tcPr>
          <w:p>
            <w:pPr>
              <w:rPr>
                <w:rFonts w:hint="eastAsia"/>
                <w:lang w:val="en-US" w:eastAsia="zh-CN"/>
              </w:rPr>
            </w:pPr>
          </w:p>
        </w:tc>
        <w:tc>
          <w:tcPr>
            <w:tcW w:w="8931" w:type="dxa"/>
            <w:gridSpan w:val="3"/>
            <w:vAlign w:val="top"/>
          </w:tcPr>
          <w:p>
            <w:pPr>
              <w:pStyle w:val="30"/>
              <w:rPr>
                <w:rFonts w:hint="default"/>
              </w:rPr>
            </w:pPr>
            <w:r>
              <w:t>很多时候，我们希望列表的最后一行是左对齐排列的，而不是两端对齐，这时候怎么办呢？原理与上面的两端对齐一致。就是复制几个列表元素的外层标签，等宽，但高度为0，里面就是个&amp;nbsp;</w:t>
            </w:r>
            <w:r>
              <w:rPr>
                <w:rFonts w:hint="default"/>
              </w:rPr>
              <w:t>(不可缺)，复制的个数一般就是每行元素的列表个数啦，这样肯定可以保证最后一行元素一定是左对齐排列的啦！</w:t>
            </w:r>
          </w:p>
          <w:p>
            <w:pPr>
              <w:pStyle w:val="30"/>
              <w:rPr>
                <w:rFonts w:hint="default"/>
              </w:rPr>
            </w:pPr>
            <w:r>
              <w:rPr>
                <w:rFonts w:hint="default"/>
              </w:rPr>
              <w:t>.left_fix{height:0; padding:0; overflow:hidden;}</w:t>
            </w:r>
          </w:p>
          <w:p>
            <w:pPr>
              <w:pStyle w:val="30"/>
              <w:rPr>
                <w:rFonts w:hint="default"/>
              </w:rPr>
            </w:pPr>
            <w:r>
              <w:rPr>
                <w:rFonts w:hint="default"/>
              </w:rPr>
              <w:t>&lt;span class="list left_fix"&gt;&amp;nbsp;&lt;/span&gt;</w:t>
            </w:r>
          </w:p>
          <w:p>
            <w:pPr>
              <w:pStyle w:val="30"/>
              <w:rPr>
                <w:rFonts w:hint="eastAsia" w:eastAsia="微软雅黑"/>
                <w:lang w:eastAsia="zh-CN"/>
              </w:rPr>
            </w:pPr>
            <w:r>
              <w:rPr>
                <w:rFonts w:hint="eastAsia"/>
                <w:lang w:eastAsia="zh-CN"/>
              </w:rPr>
              <w:t>在</w:t>
            </w:r>
            <w:r>
              <w:rPr>
                <w:rFonts w:hint="eastAsia"/>
                <w:lang w:val="en-US" w:eastAsia="zh-CN"/>
              </w:rPr>
              <w:t>margin的影响下，存在一定问题，建议inline-block元素之间的间距通过padding来实现</w:t>
            </w:r>
          </w:p>
          <w:p>
            <w:pPr>
              <w:pStyle w:val="15"/>
              <w:keepNext w:val="0"/>
              <w:keepLines w:val="0"/>
              <w:widowControl/>
              <w:suppressLineNumbers w:val="0"/>
              <w:shd w:val="clear" w:fill="FFFFFF"/>
              <w:rPr>
                <w:rFonts w:hint="default" w:ascii="Consolas" w:hAnsi="Consolas" w:eastAsia="Consolas" w:cs="Consolas"/>
                <w:color w:val="000000"/>
                <w:sz w:val="16"/>
                <w:szCs w:val="16"/>
                <w:shd w:val="clear" w:fill="FFFFFF"/>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out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600px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text-align: </w:t>
            </w:r>
            <w:r>
              <w:rPr>
                <w:rFonts w:hint="default" w:ascii="Consolas" w:hAnsi="Consolas" w:eastAsia="Consolas" w:cs="Consolas"/>
                <w:color w:val="00002A"/>
                <w:sz w:val="16"/>
                <w:szCs w:val="16"/>
                <w:shd w:val="clear" w:fill="FFFFFF"/>
              </w:rPr>
              <w:t>justify</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FF6D75"/>
                <w:sz w:val="16"/>
                <w:szCs w:val="16"/>
                <w:shd w:val="clear" w:fill="FFFFFF"/>
              </w:rPr>
              <w:t>/*white-space: nowrap;*//*</w:t>
            </w:r>
            <w:r>
              <w:rPr>
                <w:rFonts w:hint="eastAsia" w:ascii="宋体" w:hAnsi="宋体" w:eastAsia="宋体" w:cs="宋体"/>
                <w:b/>
                <w:color w:val="FF6D75"/>
                <w:sz w:val="16"/>
                <w:szCs w:val="16"/>
                <w:shd w:val="clear" w:fill="FFFFFF"/>
              </w:rPr>
              <w:t>一般用在实现单行列表元素看上去的</w:t>
            </w:r>
            <w:r>
              <w:rPr>
                <w:rFonts w:hint="eastAsia" w:ascii="Consolas" w:hAnsi="Consolas" w:cs="Consolas"/>
                <w:b/>
                <w:color w:val="FF6D75"/>
                <w:sz w:val="16"/>
                <w:szCs w:val="16"/>
                <w:shd w:val="clear" w:fill="FFFFFF"/>
                <w:lang w:eastAsia="zh-CN"/>
              </w:rPr>
              <w:t>"</w:t>
            </w:r>
            <w:r>
              <w:rPr>
                <w:rFonts w:hint="eastAsia" w:ascii="宋体" w:hAnsi="宋体" w:eastAsia="宋体" w:cs="宋体"/>
                <w:b/>
                <w:color w:val="FF6D75"/>
                <w:sz w:val="16"/>
                <w:szCs w:val="16"/>
                <w:shd w:val="clear" w:fill="FFFFFF"/>
              </w:rPr>
              <w:t>两端对齐</w:t>
            </w:r>
            <w:r>
              <w:rPr>
                <w:rFonts w:hint="eastAsia" w:ascii="Consolas" w:hAnsi="Consolas" w:cs="Consolas"/>
                <w:b/>
                <w:color w:val="FF6D75"/>
                <w:sz w:val="16"/>
                <w:szCs w:val="16"/>
                <w:shd w:val="clear" w:fill="FFFFFF"/>
                <w:lang w:eastAsia="zh-CN"/>
              </w:rPr>
              <w:t>"</w:t>
            </w:r>
            <w:r>
              <w:rPr>
                <w:rFonts w:hint="eastAsia" w:ascii="宋体" w:hAnsi="宋体" w:eastAsia="宋体" w:cs="宋体"/>
                <w:b/>
                <w:color w:val="FF6D75"/>
                <w:sz w:val="16"/>
                <w:szCs w:val="16"/>
                <w:shd w:val="clear" w:fill="FFFFFF"/>
              </w:rPr>
              <w:t>效果上</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 xml:space="preserve">line-height: </w:t>
            </w:r>
            <w:r>
              <w:rPr>
                <w:rFonts w:hint="default" w:ascii="Consolas" w:hAnsi="Consolas" w:eastAsia="Consolas" w:cs="Consolas"/>
                <w:color w:val="00002A"/>
                <w:sz w:val="16"/>
                <w:szCs w:val="16"/>
                <w:shd w:val="clear" w:fill="FFFFFF"/>
              </w:rPr>
              <w:t>0</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out</w:t>
            </w:r>
            <w:r>
              <w:rPr>
                <w:rFonts w:hint="default" w:ascii="Consolas" w:hAnsi="Consolas" w:eastAsia="Consolas" w:cs="Consolas"/>
                <w:color w:val="000000"/>
                <w:sz w:val="16"/>
                <w:szCs w:val="16"/>
                <w:shd w:val="clear" w:fill="FFFFFF"/>
              </w:rPr>
              <w:t>&gt;</w:t>
            </w:r>
            <w:r>
              <w:rPr>
                <w:rFonts w:hint="default" w:ascii="Consolas" w:hAnsi="Consolas" w:eastAsia="Consolas" w:cs="Consolas"/>
                <w:b/>
                <w:color w:val="B51615"/>
                <w:sz w:val="16"/>
                <w:szCs w:val="16"/>
                <w:shd w:val="clear" w:fill="FFFFFF"/>
              </w:rPr>
              <w:t>div</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line-height: </w:t>
            </w:r>
            <w:r>
              <w:rPr>
                <w:rFonts w:hint="default" w:ascii="Consolas" w:hAnsi="Consolas" w:eastAsia="Consolas" w:cs="Consolas"/>
                <w:color w:val="00002A"/>
                <w:sz w:val="16"/>
                <w:szCs w:val="16"/>
                <w:shd w:val="clear" w:fill="FFFFFF"/>
              </w:rPr>
              <w:t>normal</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 xml:space="preserve">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w:t>
            </w:r>
            <w:r>
              <w:rPr>
                <w:rFonts w:hint="eastAsia" w:ascii="宋体" w:hAnsi="宋体" w:eastAsia="宋体" w:cs="宋体"/>
                <w:b/>
                <w:color w:val="FF6D75"/>
                <w:sz w:val="16"/>
                <w:szCs w:val="16"/>
                <w:shd w:val="clear" w:fill="FFFFFF"/>
              </w:rPr>
              <w:t>子布局</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 xml:space="preserve">width: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text-align: </w:t>
            </w:r>
            <w:r>
              <w:rPr>
                <w:rFonts w:hint="default" w:ascii="Consolas" w:hAnsi="Consolas" w:eastAsia="Consolas" w:cs="Consolas"/>
                <w:color w:val="00002A"/>
                <w:sz w:val="16"/>
                <w:szCs w:val="16"/>
                <w:shd w:val="clear" w:fill="FFFFFF"/>
              </w:rPr>
              <w:t>center</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 </w:t>
            </w:r>
            <w:r>
              <w:rPr>
                <w:rFonts w:hint="default" w:ascii="Consolas" w:hAnsi="Consolas" w:eastAsia="Consolas" w:cs="Consolas"/>
                <w:color w:val="00002A"/>
                <w:sz w:val="16"/>
                <w:szCs w:val="16"/>
                <w:shd w:val="clear" w:fill="FFFFFF"/>
              </w:rPr>
              <w:t>10px</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w:t>
            </w:r>
            <w:r>
              <w:rPr>
                <w:rFonts w:hint="eastAsia" w:ascii="宋体" w:hAnsi="宋体" w:eastAsia="宋体" w:cs="宋体"/>
                <w:b/>
                <w:color w:val="FF6D75"/>
                <w:sz w:val="16"/>
                <w:szCs w:val="16"/>
                <w:shd w:val="clear" w:fill="FFFFFF"/>
              </w:rPr>
              <w:t>影响</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justify_fix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100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overflow: </w:t>
            </w:r>
            <w:r>
              <w:rPr>
                <w:rFonts w:hint="default" w:ascii="Consolas" w:hAnsi="Consolas" w:eastAsia="Consolas" w:cs="Consolas"/>
                <w:color w:val="00002A"/>
                <w:sz w:val="16"/>
                <w:szCs w:val="16"/>
                <w:shd w:val="clear" w:fill="FFFFFF"/>
              </w:rPr>
              <w:t>hidden</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out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B51615"/>
                <w:sz w:val="16"/>
                <w:szCs w:val="16"/>
                <w:shd w:val="clear" w:fill="FFFFFF"/>
              </w:rPr>
              <w:t xml:space="preserve">left_fix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padding: </w:t>
            </w:r>
            <w:r>
              <w:rPr>
                <w:rFonts w:hint="default" w:ascii="Consolas" w:hAnsi="Consolas" w:eastAsia="Consolas" w:cs="Consolas"/>
                <w:color w:val="00002A"/>
                <w:sz w:val="16"/>
                <w:szCs w:val="16"/>
                <w:shd w:val="clear" w:fill="FFFFFF"/>
              </w:rPr>
              <w:t>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FF6D75"/>
                <w:sz w:val="16"/>
                <w:szCs w:val="16"/>
                <w:shd w:val="clear" w:fill="FFFFFF"/>
              </w:rPr>
              <w:t>/*margin: 0;*//*</w:t>
            </w:r>
            <w:r>
              <w:rPr>
                <w:rFonts w:hint="eastAsia" w:ascii="宋体" w:hAnsi="宋体" w:eastAsia="宋体" w:cs="宋体"/>
                <w:b/>
                <w:color w:val="FF6D75"/>
                <w:sz w:val="16"/>
                <w:szCs w:val="16"/>
                <w:shd w:val="clear" w:fill="FFFFFF"/>
              </w:rPr>
              <w:t>影响未知</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 xml:space="preserve">overflow: </w:t>
            </w:r>
            <w:r>
              <w:rPr>
                <w:rFonts w:hint="default" w:ascii="Consolas" w:hAnsi="Consolas" w:eastAsia="Consolas" w:cs="Consolas"/>
                <w:color w:val="00002A"/>
                <w:sz w:val="16"/>
                <w:szCs w:val="16"/>
                <w:shd w:val="clear" w:fill="FFFFFF"/>
              </w:rPr>
              <w:t>hidden</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vertical-align: </w:t>
            </w:r>
            <w:r>
              <w:rPr>
                <w:rFonts w:hint="default" w:ascii="Consolas" w:hAnsi="Consolas" w:eastAsia="Consolas" w:cs="Consolas"/>
                <w:color w:val="00002A"/>
                <w:sz w:val="16"/>
                <w:szCs w:val="16"/>
                <w:shd w:val="clear" w:fill="FFFFFF"/>
              </w:rPr>
              <w:t>top</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"out"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"images/3.jpg"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"80"</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刘亦菲</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eastAsia" w:ascii="Consolas" w:hAnsi="Consolas" w:cs="Consolas"/>
                <w:color w:val="000000"/>
                <w:sz w:val="16"/>
                <w:szCs w:val="16"/>
                <w:shd w:val="clear" w:fill="FFFFFF"/>
                <w:lang w:val="en-US" w:eastAsia="zh-CN"/>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"list left_fix"</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FF"/>
                <w:sz w:val="16"/>
                <w:szCs w:val="16"/>
                <w:shd w:val="clear" w:fill="FFFFFF"/>
              </w:rPr>
              <w:t>&amp;nbsp;</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p>
            <w:pPr>
              <w:pStyle w:val="15"/>
              <w:keepNext w:val="0"/>
              <w:keepLines w:val="0"/>
              <w:widowControl/>
              <w:suppressLineNumbers w:val="0"/>
              <w:shd w:val="clear" w:fill="FFFFFF"/>
              <w:ind w:firstLine="384"/>
              <w:rPr>
                <w:rFonts w:hint="default" w:ascii="Consolas" w:hAnsi="Consolas" w:eastAsia="Consolas" w:cs="Consolas"/>
                <w:color w:val="000000"/>
                <w:sz w:val="16"/>
                <w:szCs w:val="16"/>
                <w:shd w:val="clear" w:fill="FFFFFF"/>
              </w:rPr>
            </w:pPr>
            <w:r>
              <w:rPr>
                <w:rFonts w:hint="eastAsia" w:ascii="Consolas" w:hAnsi="Consolas" w:cs="Consolas"/>
                <w:color w:val="000000"/>
                <w:sz w:val="16"/>
                <w:szCs w:val="16"/>
                <w:shd w:val="clear" w:fill="FFFFFF"/>
                <w:lang w:val="en-US" w:eastAsia="zh-CN"/>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p>
            <w:pPr>
              <w:pStyle w:val="15"/>
              <w:keepNext w:val="0"/>
              <w:keepLines w:val="0"/>
              <w:widowControl/>
              <w:suppressLineNumbers w:val="0"/>
              <w:shd w:val="clear" w:fill="FFFFFF"/>
              <w:ind w:firstLine="384"/>
              <w:rPr>
                <w:rFonts w:hint="default" w:ascii="Consolas" w:hAnsi="Consolas" w:eastAsia="Consolas" w:cs="Consolas"/>
                <w:color w:val="000000"/>
                <w:sz w:val="16"/>
                <w:szCs w:val="16"/>
                <w:shd w:val="clear" w:fill="FFFFFF"/>
              </w:rPr>
            </w:pPr>
            <w:r>
              <w:drawing>
                <wp:inline distT="0" distB="0" distL="114300" distR="114300">
                  <wp:extent cx="3818255" cy="1942465"/>
                  <wp:effectExtent l="0" t="0" r="10795" b="635"/>
                  <wp:docPr id="1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4"/>
                          <pic:cNvPicPr>
                            <a:picLocks noChangeAspect="1"/>
                          </pic:cNvPicPr>
                        </pic:nvPicPr>
                        <pic:blipFill>
                          <a:blip r:embed="rId56"/>
                          <a:stretch>
                            <a:fillRect/>
                          </a:stretch>
                        </pic:blipFill>
                        <pic:spPr>
                          <a:xfrm>
                            <a:off x="0" y="0"/>
                            <a:ext cx="3818255" cy="194246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58" w:type="dxa"/>
          <w:trHeight w:val="264" w:hRule="atLeast"/>
        </w:trPr>
        <w:tc>
          <w:tcPr>
            <w:tcW w:w="1871" w:type="dxa"/>
            <w:vAlign w:val="top"/>
          </w:tcPr>
          <w:p>
            <w:pPr>
              <w:pStyle w:val="27"/>
              <w:rPr>
                <w:rFonts w:hint="eastAsia"/>
                <w:lang w:val="en-US" w:eastAsia="zh-CN"/>
              </w:rPr>
            </w:pPr>
            <w:bookmarkStart w:id="83" w:name="_Toc2069"/>
            <w:bookmarkStart w:id="84" w:name="_Toc3482"/>
            <w:r>
              <w:rPr>
                <w:rFonts w:hint="eastAsia"/>
                <w:lang w:val="en-US" w:eastAsia="zh-CN"/>
              </w:rPr>
              <w:t>demo</w:t>
            </w:r>
            <w:bookmarkEnd w:id="83"/>
            <w:bookmarkEnd w:id="84"/>
          </w:p>
        </w:tc>
        <w:tc>
          <w:tcPr>
            <w:tcW w:w="8931" w:type="dxa"/>
            <w:gridSpan w:val="3"/>
            <w:vAlign w:val="top"/>
          </w:tcPr>
          <w:p>
            <w:pPr>
              <w:pStyle w:val="30"/>
            </w:pPr>
            <w:r>
              <w:rPr>
                <w:rFonts w:hint="default"/>
              </w:rPr>
              <w:t>我们拿上面人人网热门分享处的inline-block列表布局举例。</w:t>
            </w:r>
          </w:p>
          <w:p>
            <w:pPr>
              <w:pStyle w:val="30"/>
              <w:rPr>
                <w:rFonts w:hint="default"/>
              </w:rPr>
            </w:pPr>
            <w:r>
              <w:rPr>
                <w:rFonts w:hint="default"/>
              </w:rPr>
              <w:t>您可以狠狠地点击这里：</w:t>
            </w:r>
            <w:r>
              <w:rPr>
                <w:rFonts w:hint="default"/>
              </w:rPr>
              <w:fldChar w:fldCharType="begin"/>
            </w:r>
            <w:r>
              <w:rPr>
                <w:rFonts w:hint="default"/>
              </w:rPr>
              <w:instrText xml:space="preserve"> HYPERLINK "http://www.zhangxinxu.com/study/201103/inline-block-text-justify-renren.html" \t "http://www.zhangxinxu.com/wordpress/2011/03/displayinline-blocktext-alignjustify%e4%b8%8b%e5%88%97%e8%a1%a8%e7%9a%84%e4%b8%a4%e7%ab%af%e5%af%b9%e9%bd%90%e5%b8%83%e5%b1%80/_blank" </w:instrText>
            </w:r>
            <w:r>
              <w:rPr>
                <w:rFonts w:hint="default"/>
              </w:rPr>
              <w:fldChar w:fldCharType="separate"/>
            </w:r>
            <w:r>
              <w:rPr>
                <w:rStyle w:val="19"/>
                <w:rFonts w:hint="default" w:ascii="Arial" w:hAnsi="Arial" w:cs="Arial"/>
                <w:b w:val="0"/>
                <w:i w:val="0"/>
                <w:caps w:val="0"/>
                <w:color w:val="FF3300"/>
                <w:spacing w:val="0"/>
                <w:szCs w:val="24"/>
                <w:u w:val="single"/>
                <w:shd w:val="clear" w:fill="FFFFFF"/>
              </w:rPr>
              <w:t>人人网热门分享列表text-justify下两端对齐demo</w:t>
            </w:r>
            <w:r>
              <w:rPr>
                <w:rFonts w:hint="default"/>
              </w:rPr>
              <w:fldChar w:fldCharType="end"/>
            </w:r>
          </w:p>
          <w:p>
            <w:pPr>
              <w:pStyle w:val="30"/>
              <w:rPr>
                <w:rFonts w:hint="default"/>
              </w:rPr>
            </w:pPr>
            <w:r>
              <w:rPr>
                <w:rFonts w:hint="default"/>
              </w:rPr>
              <w:t>效果如下图（截自IE7浏览器）：</w:t>
            </w:r>
          </w:p>
          <w:p>
            <w:pPr>
              <w:pStyle w:val="30"/>
              <w:rPr>
                <w:rFonts w:hint="default"/>
              </w:rPr>
            </w:pPr>
            <w:r>
              <w:rPr>
                <w:rFonts w:hint="default"/>
              </w:rPr>
              <w:fldChar w:fldCharType="begin"/>
            </w:r>
            <w:r>
              <w:rPr>
                <w:rFonts w:hint="default"/>
              </w:rPr>
              <w:instrText xml:space="preserve">INCLUDEPICTURE \d "http://image.zhangxinxu.com/image/blog/201103/2011-03-13_224718.png" \* MERGEFORMATINET </w:instrText>
            </w:r>
            <w:r>
              <w:rPr>
                <w:rFonts w:hint="default"/>
              </w:rPr>
              <w:fldChar w:fldCharType="separate"/>
            </w:r>
            <w:r>
              <w:rPr>
                <w:rFonts w:hint="default"/>
              </w:rPr>
              <w:drawing>
                <wp:inline distT="0" distB="0" distL="114300" distR="114300">
                  <wp:extent cx="2613660" cy="2009140"/>
                  <wp:effectExtent l="0" t="0" r="15240" b="10160"/>
                  <wp:docPr id="188" name="图片 15" descr="人人网热门列表justify下两端对齐效果截图 张鑫旭-鑫空间-鑫生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5" descr="人人网热门列表justify下两端对齐效果截图 张鑫旭-鑫空间-鑫生活"/>
                          <pic:cNvPicPr>
                            <a:picLocks noChangeAspect="1"/>
                          </pic:cNvPicPr>
                        </pic:nvPicPr>
                        <pic:blipFill>
                          <a:blip r:embed="rId57"/>
                          <a:stretch>
                            <a:fillRect/>
                          </a:stretch>
                        </pic:blipFill>
                        <pic:spPr>
                          <a:xfrm>
                            <a:off x="0" y="0"/>
                            <a:ext cx="2613660" cy="2009140"/>
                          </a:xfrm>
                          <a:prstGeom prst="rect">
                            <a:avLst/>
                          </a:prstGeom>
                          <a:noFill/>
                          <a:ln w="9525">
                            <a:noFill/>
                          </a:ln>
                        </pic:spPr>
                      </pic:pic>
                    </a:graphicData>
                  </a:graphic>
                </wp:inline>
              </w:drawing>
            </w:r>
            <w:r>
              <w:rPr>
                <w:rFonts w:hint="default"/>
              </w:rPr>
              <w:fldChar w:fldCharType="end"/>
            </w:r>
          </w:p>
          <w:p>
            <w:pPr>
              <w:pStyle w:val="30"/>
              <w:rPr>
                <w:rFonts w:hint="default"/>
              </w:rPr>
            </w:pPr>
          </w:p>
          <w:p>
            <w:pPr>
              <w:pStyle w:val="30"/>
              <w:rPr>
                <w:rFonts w:hint="default"/>
              </w:rPr>
            </w:pPr>
            <w:r>
              <w:rPr>
                <w:rFonts w:hint="default"/>
              </w:rPr>
              <w:t>CSS代码如下：</w:t>
            </w:r>
          </w:p>
          <w:p>
            <w:pPr>
              <w:pStyle w:val="33"/>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video-list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FF6D75"/>
                <w:sz w:val="16"/>
                <w:szCs w:val="16"/>
                <w:shd w:val="clear" w:fill="FFFFFF"/>
              </w:rPr>
              <w:t>/*</w:t>
            </w:r>
            <w:r>
              <w:rPr>
                <w:rFonts w:hint="eastAsia" w:ascii="宋体" w:hAnsi="宋体" w:eastAsia="宋体" w:cs="宋体"/>
                <w:b/>
                <w:color w:val="FF6D75"/>
                <w:sz w:val="16"/>
                <w:szCs w:val="16"/>
                <w:shd w:val="clear" w:fill="FFFFFF"/>
              </w:rPr>
              <w:t>列表父容器</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 xml:space="preserve">width: </w:t>
            </w:r>
            <w:r>
              <w:rPr>
                <w:rFonts w:hint="default" w:ascii="Consolas" w:hAnsi="Consolas" w:eastAsia="Consolas" w:cs="Consolas"/>
                <w:color w:val="00002A"/>
                <w:sz w:val="16"/>
                <w:szCs w:val="16"/>
                <w:shd w:val="clear" w:fill="FFFFFF"/>
              </w:rPr>
              <w:t>540px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margin-left: </w:t>
            </w:r>
            <w:r>
              <w:rPr>
                <w:rFonts w:hint="default" w:ascii="Consolas" w:hAnsi="Consolas" w:eastAsia="Consolas" w:cs="Consolas"/>
                <w:color w:val="00002A"/>
                <w:sz w:val="16"/>
                <w:szCs w:val="16"/>
                <w:shd w:val="clear" w:fill="FFFFFF"/>
              </w:rPr>
              <w:t>auto</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margin-right: </w:t>
            </w:r>
            <w:r>
              <w:rPr>
                <w:rFonts w:hint="default" w:ascii="Consolas" w:hAnsi="Consolas" w:eastAsia="Consolas" w:cs="Consolas"/>
                <w:color w:val="00002A"/>
                <w:sz w:val="16"/>
                <w:szCs w:val="16"/>
                <w:shd w:val="clear" w:fill="FFFFFF"/>
              </w:rPr>
              <w:t>auto</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text-align: </w:t>
            </w:r>
            <w:r>
              <w:rPr>
                <w:rFonts w:hint="default" w:ascii="Consolas" w:hAnsi="Consolas" w:eastAsia="Consolas" w:cs="Consolas"/>
                <w:color w:val="00002A"/>
                <w:sz w:val="16"/>
                <w:szCs w:val="16"/>
                <w:shd w:val="clear" w:fill="FFFFFF"/>
              </w:rPr>
              <w:t>justify</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text-justify-list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FF6D75"/>
                <w:sz w:val="16"/>
                <w:szCs w:val="16"/>
                <w:shd w:val="clear" w:fill="FFFFFF"/>
              </w:rPr>
              <w:t>/*</w:t>
            </w:r>
            <w:r>
              <w:rPr>
                <w:rFonts w:hint="eastAsia" w:ascii="宋体" w:hAnsi="宋体" w:eastAsia="宋体" w:cs="宋体"/>
                <w:b/>
                <w:color w:val="FF6D75"/>
                <w:sz w:val="16"/>
                <w:szCs w:val="16"/>
                <w:shd w:val="clear" w:fill="FFFFFF"/>
              </w:rPr>
              <w:t>列表元素</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 xml:space="preserve">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97px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margin-bottom: </w:t>
            </w:r>
            <w:r>
              <w:rPr>
                <w:rFonts w:hint="default" w:ascii="Consolas" w:hAnsi="Consolas" w:eastAsia="Consolas" w:cs="Consolas"/>
                <w:color w:val="00002A"/>
                <w:sz w:val="16"/>
                <w:szCs w:val="16"/>
                <w:shd w:val="clear" w:fill="FFFFFF"/>
              </w:rPr>
              <w:t>15px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text-align: </w:t>
            </w:r>
            <w:r>
              <w:rPr>
                <w:rFonts w:hint="default" w:ascii="Consolas" w:hAnsi="Consolas" w:eastAsia="Consolas" w:cs="Consolas"/>
                <w:color w:val="00002A"/>
                <w:sz w:val="16"/>
                <w:szCs w:val="16"/>
                <w:shd w:val="clear" w:fill="FFFFFF"/>
              </w:rPr>
              <w:t>left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vertical-align: </w:t>
            </w:r>
            <w:r>
              <w:rPr>
                <w:rFonts w:hint="default" w:ascii="Consolas" w:hAnsi="Consolas" w:eastAsia="Consolas" w:cs="Consolas"/>
                <w:color w:val="00002A"/>
                <w:sz w:val="16"/>
                <w:szCs w:val="16"/>
                <w:shd w:val="clear" w:fill="FFFFFF"/>
              </w:rPr>
              <w:t>top</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justify_fix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FF6D75"/>
                <w:sz w:val="16"/>
                <w:szCs w:val="16"/>
                <w:shd w:val="clear" w:fill="FFFFFF"/>
              </w:rPr>
              <w:t>/*</w:t>
            </w:r>
            <w:r>
              <w:rPr>
                <w:rFonts w:hint="eastAsia" w:ascii="宋体" w:hAnsi="宋体" w:eastAsia="宋体" w:cs="宋体"/>
                <w:b/>
                <w:color w:val="FF6D75"/>
                <w:sz w:val="16"/>
                <w:szCs w:val="16"/>
                <w:shd w:val="clear" w:fill="FFFFFF"/>
              </w:rPr>
              <w:t>末行悲剧变喜剧</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 xml:space="preserve">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100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overflow: </w:t>
            </w:r>
            <w:r>
              <w:rPr>
                <w:rFonts w:hint="default" w:ascii="Consolas" w:hAnsi="Consolas" w:eastAsia="Consolas" w:cs="Consolas"/>
                <w:color w:val="00002A"/>
                <w:sz w:val="16"/>
                <w:szCs w:val="16"/>
                <w:shd w:val="clear" w:fill="FFFFFF"/>
              </w:rPr>
              <w:t>hidden</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p>
          <w:p>
            <w:pPr>
              <w:pStyle w:val="30"/>
              <w:rPr>
                <w:rFonts w:hint="default"/>
              </w:rPr>
            </w:pPr>
            <w:r>
              <w:rPr>
                <w:rFonts w:hint="default"/>
              </w:rPr>
              <w:t>可以看到列表元素压根就没有设置垂直方向上的</w:t>
            </w:r>
            <w:r>
              <w:t>margin</w:t>
            </w:r>
            <w:r>
              <w:rPr>
                <w:rFonts w:hint="default"/>
              </w:rPr>
              <w:t>或是padding值，就单单一个宽度值，但是列表元素确实两端对齐，等间距排列。没有计算，没有有意去增加父容器宽度等，超简单就实现了。</w:t>
            </w:r>
          </w:p>
          <w:p>
            <w:pPr>
              <w:pStyle w:val="30"/>
              <w:rPr>
                <w:rFonts w:hint="default"/>
              </w:rPr>
            </w:pPr>
            <w:r>
              <w:rPr>
                <w:rFonts w:hint="default"/>
              </w:rPr>
              <w:t>比对上面提到的些注意事项，看看这个例子中的HTML代码是如何实践上面的注意事项的：</w:t>
            </w:r>
          </w:p>
          <w:p>
            <w:pPr>
              <w:pStyle w:val="30"/>
              <w:rPr>
                <w:rFonts w:hint="default"/>
              </w:rPr>
            </w:pPr>
            <w:r>
              <w:rPr>
                <w:rFonts w:hint="default"/>
              </w:rPr>
              <w:t>①inline水平标签</w:t>
            </w:r>
          </w:p>
          <w:p>
            <w:pPr>
              <w:pStyle w:val="30"/>
              <w:rPr>
                <w:rFonts w:hint="default"/>
              </w:rPr>
            </w:pPr>
            <w:r>
              <w:rPr>
                <w:rFonts w:hint="default"/>
              </w:rPr>
              <w:t>如下截图所示：</w:t>
            </w:r>
            <w:r>
              <w:rPr>
                <w:rFonts w:hint="default"/>
              </w:rPr>
              <w:br w:type="textWrapping"/>
            </w:r>
            <w:r>
              <w:rPr>
                <w:rFonts w:hint="default"/>
              </w:rPr>
              <w:fldChar w:fldCharType="begin"/>
            </w:r>
            <w:r>
              <w:rPr>
                <w:rFonts w:hint="default"/>
              </w:rPr>
              <w:instrText xml:space="preserve">INCLUDEPICTURE \d "http://image.zhangxinxu.com/image/blog/201103/2011-03-13_225547.png" \* MERGEFORMATINET </w:instrText>
            </w:r>
            <w:r>
              <w:rPr>
                <w:rFonts w:hint="default"/>
              </w:rPr>
              <w:fldChar w:fldCharType="separate"/>
            </w:r>
            <w:r>
              <w:rPr>
                <w:rFonts w:hint="default"/>
              </w:rPr>
              <w:drawing>
                <wp:inline distT="0" distB="0" distL="114300" distR="114300">
                  <wp:extent cx="2413000" cy="758190"/>
                  <wp:effectExtent l="0" t="0" r="6350" b="3810"/>
                  <wp:docPr id="186" name="图片 16" descr="inline标签使用截图 张鑫旭-鑫空间-鑫生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6" descr="inline标签使用截图 张鑫旭-鑫空间-鑫生活"/>
                          <pic:cNvPicPr>
                            <a:picLocks noChangeAspect="1"/>
                          </pic:cNvPicPr>
                        </pic:nvPicPr>
                        <pic:blipFill>
                          <a:blip r:embed="rId58"/>
                          <a:stretch>
                            <a:fillRect/>
                          </a:stretch>
                        </pic:blipFill>
                        <pic:spPr>
                          <a:xfrm>
                            <a:off x="0" y="0"/>
                            <a:ext cx="2413000" cy="758190"/>
                          </a:xfrm>
                          <a:prstGeom prst="rect">
                            <a:avLst/>
                          </a:prstGeom>
                          <a:noFill/>
                          <a:ln w="9525">
                            <a:noFill/>
                          </a:ln>
                        </pic:spPr>
                      </pic:pic>
                    </a:graphicData>
                  </a:graphic>
                </wp:inline>
              </w:drawing>
            </w:r>
            <w:r>
              <w:rPr>
                <w:rFonts w:hint="default"/>
              </w:rPr>
              <w:fldChar w:fldCharType="end"/>
            </w:r>
          </w:p>
          <w:p>
            <w:pPr>
              <w:pStyle w:val="30"/>
              <w:rPr>
                <w:rFonts w:hint="default"/>
              </w:rPr>
            </w:pPr>
            <w:r>
              <w:rPr>
                <w:rFonts w:hint="default"/>
              </w:rPr>
              <w:t>②列表结束标签连续</w:t>
            </w:r>
          </w:p>
          <w:p>
            <w:pPr>
              <w:pStyle w:val="30"/>
              <w:rPr>
                <w:rFonts w:hint="default"/>
              </w:rPr>
            </w:pPr>
            <w:r>
              <w:rPr>
                <w:rFonts w:hint="default"/>
              </w:rPr>
              <w:t>如下图所示：</w:t>
            </w:r>
            <w:r>
              <w:rPr>
                <w:rFonts w:hint="default"/>
              </w:rPr>
              <w:br w:type="textWrapping"/>
            </w:r>
            <w:r>
              <w:rPr>
                <w:rFonts w:hint="default"/>
              </w:rPr>
              <w:fldChar w:fldCharType="begin"/>
            </w:r>
            <w:r>
              <w:rPr>
                <w:rFonts w:hint="default"/>
              </w:rPr>
              <w:instrText xml:space="preserve">INCLUDEPICTURE \d "http://image.zhangxinxu.com/image/blog/201103/2011-03-13_225817.png" \* MERGEFORMATINET </w:instrText>
            </w:r>
            <w:r>
              <w:rPr>
                <w:rFonts w:hint="default"/>
              </w:rPr>
              <w:fldChar w:fldCharType="separate"/>
            </w:r>
            <w:r>
              <w:rPr>
                <w:rFonts w:hint="default"/>
              </w:rPr>
              <w:drawing>
                <wp:inline distT="0" distB="0" distL="114300" distR="114300">
                  <wp:extent cx="3918585" cy="897890"/>
                  <wp:effectExtent l="0" t="0" r="5715" b="16510"/>
                  <wp:docPr id="187" name="图片 17" descr="结束标签连续 张鑫旭-鑫空间-鑫生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7" descr="结束标签连续 张鑫旭-鑫空间-鑫生活"/>
                          <pic:cNvPicPr>
                            <a:picLocks noChangeAspect="1"/>
                          </pic:cNvPicPr>
                        </pic:nvPicPr>
                        <pic:blipFill>
                          <a:blip r:embed="rId59"/>
                          <a:stretch>
                            <a:fillRect/>
                          </a:stretch>
                        </pic:blipFill>
                        <pic:spPr>
                          <a:xfrm>
                            <a:off x="0" y="0"/>
                            <a:ext cx="3918585" cy="897890"/>
                          </a:xfrm>
                          <a:prstGeom prst="rect">
                            <a:avLst/>
                          </a:prstGeom>
                          <a:noFill/>
                          <a:ln w="9525">
                            <a:noFill/>
                          </a:ln>
                        </pic:spPr>
                      </pic:pic>
                    </a:graphicData>
                  </a:graphic>
                </wp:inline>
              </w:drawing>
            </w:r>
            <w:r>
              <w:rPr>
                <w:rFonts w:hint="default"/>
              </w:rPr>
              <w:fldChar w:fldCharType="end"/>
            </w:r>
          </w:p>
          <w:p>
            <w:pPr>
              <w:pStyle w:val="30"/>
              <w:rPr>
                <w:rFonts w:hint="default"/>
              </w:rPr>
            </w:pPr>
            <w:r>
              <w:rPr>
                <w:rFonts w:hint="default"/>
              </w:rPr>
              <w:t>③列表标签换行或留空</w:t>
            </w:r>
          </w:p>
          <w:p>
            <w:pPr>
              <w:pStyle w:val="30"/>
              <w:rPr>
                <w:rFonts w:hint="default"/>
              </w:rPr>
            </w:pPr>
            <w:r>
              <w:rPr>
                <w:rFonts w:hint="default"/>
              </w:rPr>
              <w:t>如下截图所示：</w:t>
            </w:r>
            <w:r>
              <w:rPr>
                <w:rFonts w:hint="default"/>
              </w:rPr>
              <w:br w:type="textWrapping"/>
            </w:r>
            <w:r>
              <w:rPr>
                <w:rFonts w:hint="default"/>
              </w:rPr>
              <w:fldChar w:fldCharType="begin"/>
            </w:r>
            <w:r>
              <w:rPr>
                <w:rFonts w:hint="default"/>
              </w:rPr>
              <w:instrText xml:space="preserve">INCLUDEPICTURE \d "http://image.zhangxinxu.com/image/blog/201103/2011-03-13_230124.png" \* MERGEFORMATINET </w:instrText>
            </w:r>
            <w:r>
              <w:rPr>
                <w:rFonts w:hint="default"/>
              </w:rPr>
              <w:fldChar w:fldCharType="separate"/>
            </w:r>
            <w:r>
              <w:rPr>
                <w:rFonts w:hint="default"/>
              </w:rPr>
              <w:drawing>
                <wp:inline distT="0" distB="0" distL="114300" distR="114300">
                  <wp:extent cx="4053840" cy="1060450"/>
                  <wp:effectExtent l="0" t="0" r="3810" b="6350"/>
                  <wp:docPr id="185" name="图片 18" descr="列表标签换行不连续截图 张鑫旭-鑫空间-鑫生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 descr="列表标签换行不连续截图 张鑫旭-鑫空间-鑫生活"/>
                          <pic:cNvPicPr>
                            <a:picLocks noChangeAspect="1"/>
                          </pic:cNvPicPr>
                        </pic:nvPicPr>
                        <pic:blipFill>
                          <a:blip r:embed="rId60"/>
                          <a:stretch>
                            <a:fillRect/>
                          </a:stretch>
                        </pic:blipFill>
                        <pic:spPr>
                          <a:xfrm>
                            <a:off x="0" y="0"/>
                            <a:ext cx="4053840" cy="1060450"/>
                          </a:xfrm>
                          <a:prstGeom prst="rect">
                            <a:avLst/>
                          </a:prstGeom>
                          <a:noFill/>
                          <a:ln w="9525">
                            <a:noFill/>
                          </a:ln>
                        </pic:spPr>
                      </pic:pic>
                    </a:graphicData>
                  </a:graphic>
                </wp:inline>
              </w:drawing>
            </w:r>
            <w:r>
              <w:rPr>
                <w:rFonts w:hint="default"/>
              </w:rPr>
              <w:fldChar w:fldCharType="end"/>
            </w:r>
          </w:p>
          <w:p>
            <w:pPr>
              <w:pStyle w:val="30"/>
            </w:pPr>
            <w:r>
              <w:rPr>
                <w:rFonts w:hint="default"/>
              </w:rPr>
              <w:t>如此，你也可以轻轻松松实现列表元素的两端对齐布局，而且不用去担心兼容性问题！！GO！大胆的去使用吧！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58" w:type="dxa"/>
          <w:trHeight w:val="264" w:hRule="atLeast"/>
        </w:trPr>
        <w:tc>
          <w:tcPr>
            <w:tcW w:w="1871" w:type="dxa"/>
            <w:vAlign w:val="top"/>
          </w:tcPr>
          <w:p>
            <w:pPr>
              <w:pStyle w:val="27"/>
              <w:rPr>
                <w:rFonts w:hint="eastAsia"/>
                <w:lang w:val="en-US" w:eastAsia="zh-CN"/>
              </w:rPr>
            </w:pPr>
            <w:bookmarkStart w:id="85" w:name="_Toc12063"/>
            <w:r>
              <w:rPr>
                <w:rFonts w:hint="eastAsia"/>
                <w:lang w:val="en-US" w:eastAsia="zh-CN"/>
              </w:rPr>
              <w:t>inline-block瀑布流布局</w:t>
            </w:r>
            <w:bookmarkEnd w:id="85"/>
          </w:p>
        </w:tc>
        <w:tc>
          <w:tcPr>
            <w:tcW w:w="8931" w:type="dxa"/>
            <w:gridSpan w:val="3"/>
            <w:vAlign w:val="top"/>
          </w:tcPr>
          <w:p>
            <w:pPr>
              <w:pStyle w:val="15"/>
              <w:keepNext w:val="0"/>
              <w:keepLines w:val="0"/>
              <w:widowControl/>
              <w:suppressLineNumbers w:val="0"/>
              <w:shd w:val="clear" w:fill="FFFFFF"/>
              <w:rPr>
                <w:rFonts w:ascii="Consolas" w:hAnsi="Consolas" w:eastAsia="Consolas" w:cs="Consolas"/>
                <w:color w:val="000000"/>
                <w:sz w:val="11"/>
                <w:szCs w:val="11"/>
              </w:rPr>
            </w:pP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&lt;</w:t>
            </w:r>
            <w:r>
              <w:rPr>
                <w:rFonts w:hint="default" w:ascii="Consolas" w:hAnsi="Consolas" w:eastAsia="Consolas" w:cs="Consolas"/>
                <w:b/>
                <w:color w:val="000080"/>
                <w:sz w:val="11"/>
                <w:szCs w:val="11"/>
                <w:shd w:val="clear" w:fill="FFFFFF"/>
              </w:rPr>
              <w:t>style</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w:t>
            </w:r>
            <w:r>
              <w:rPr>
                <w:rFonts w:hint="default" w:ascii="Consolas" w:hAnsi="Consolas" w:eastAsia="Consolas" w:cs="Consolas"/>
                <w:color w:val="B51615"/>
                <w:sz w:val="11"/>
                <w:szCs w:val="11"/>
                <w:shd w:val="clear" w:fill="FFFFFF"/>
              </w:rPr>
              <w:t>#container</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w:t>
            </w:r>
            <w:r>
              <w:rPr>
                <w:rFonts w:hint="default" w:ascii="Consolas" w:hAnsi="Consolas" w:eastAsia="Consolas" w:cs="Consolas"/>
                <w:b/>
                <w:color w:val="FF6D75"/>
                <w:sz w:val="11"/>
                <w:szCs w:val="11"/>
                <w:shd w:val="clear" w:fill="FFFFFF"/>
              </w:rPr>
              <w:t>/*width: 600px;*//*body*/</w:t>
            </w:r>
            <w:r>
              <w:rPr>
                <w:rFonts w:hint="default" w:ascii="Consolas" w:hAnsi="Consolas" w:eastAsia="Consolas" w:cs="Consolas"/>
                <w:b/>
                <w:color w:val="FF6D75"/>
                <w:sz w:val="11"/>
                <w:szCs w:val="11"/>
                <w:shd w:val="clear" w:fill="FFFFFF"/>
              </w:rPr>
              <w:br w:type="textWrapping"/>
            </w:r>
            <w:r>
              <w:rPr>
                <w:rFonts w:hint="default" w:ascii="Consolas" w:hAnsi="Consolas" w:eastAsia="Consolas" w:cs="Consolas"/>
                <w:b/>
                <w:color w:val="FF6D75"/>
                <w:sz w:val="11"/>
                <w:szCs w:val="11"/>
                <w:shd w:val="clear" w:fill="FFFFFF"/>
              </w:rPr>
              <w:t xml:space="preserve">    </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w:t>
            </w:r>
            <w:r>
              <w:rPr>
                <w:rFonts w:hint="default" w:ascii="Consolas" w:hAnsi="Consolas" w:eastAsia="Consolas" w:cs="Consolas"/>
                <w:color w:val="B51615"/>
                <w:sz w:val="11"/>
                <w:szCs w:val="11"/>
                <w:shd w:val="clear" w:fill="FFFFFF"/>
              </w:rPr>
              <w:t xml:space="preserve">column </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display: </w:t>
            </w:r>
            <w:r>
              <w:rPr>
                <w:rFonts w:hint="default" w:ascii="Consolas" w:hAnsi="Consolas" w:eastAsia="Consolas" w:cs="Consolas"/>
                <w:color w:val="00002A"/>
                <w:sz w:val="11"/>
                <w:szCs w:val="11"/>
                <w:shd w:val="clear" w:fill="FFFFFF"/>
              </w:rPr>
              <w:t>inline-block</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vertical-align: </w:t>
            </w:r>
            <w:r>
              <w:rPr>
                <w:rFonts w:hint="default" w:ascii="Consolas" w:hAnsi="Consolas" w:eastAsia="Consolas" w:cs="Consolas"/>
                <w:color w:val="00002A"/>
                <w:sz w:val="11"/>
                <w:szCs w:val="11"/>
                <w:shd w:val="clear" w:fill="FFFFFF"/>
              </w:rPr>
              <w:t>top</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width: </w:t>
            </w:r>
            <w:r>
              <w:rPr>
                <w:rFonts w:hint="default" w:ascii="Consolas" w:hAnsi="Consolas" w:eastAsia="Consolas" w:cs="Consolas"/>
                <w:color w:val="00002A"/>
                <w:sz w:val="11"/>
                <w:szCs w:val="11"/>
                <w:shd w:val="clear" w:fill="FFFFFF"/>
              </w:rPr>
              <w:t>200px</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w:t>
            </w:r>
            <w:r>
              <w:rPr>
                <w:rFonts w:hint="default" w:ascii="Consolas" w:hAnsi="Consolas" w:eastAsia="Consolas" w:cs="Consolas"/>
                <w:color w:val="B51615"/>
                <w:sz w:val="11"/>
                <w:szCs w:val="11"/>
                <w:shd w:val="clear" w:fill="FFFFFF"/>
              </w:rPr>
              <w:t>#column0</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width: </w:t>
            </w:r>
            <w:r>
              <w:rPr>
                <w:rFonts w:hint="default" w:ascii="Consolas" w:hAnsi="Consolas" w:eastAsia="Consolas" w:cs="Consolas"/>
                <w:color w:val="00002A"/>
                <w:sz w:val="11"/>
                <w:szCs w:val="11"/>
                <w:shd w:val="clear" w:fill="FFFFFF"/>
              </w:rPr>
              <w:t>600px</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w:t>
            </w:r>
            <w:r>
              <w:rPr>
                <w:rFonts w:hint="default" w:ascii="Consolas" w:hAnsi="Consolas" w:eastAsia="Consolas" w:cs="Consolas"/>
                <w:color w:val="B51615"/>
                <w:sz w:val="11"/>
                <w:szCs w:val="11"/>
                <w:shd w:val="clear" w:fill="FFFFFF"/>
              </w:rPr>
              <w:t>#column1</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width: </w:t>
            </w:r>
            <w:r>
              <w:rPr>
                <w:rFonts w:hint="default" w:ascii="Consolas" w:hAnsi="Consolas" w:eastAsia="Consolas" w:cs="Consolas"/>
                <w:color w:val="00002A"/>
                <w:sz w:val="11"/>
                <w:szCs w:val="11"/>
                <w:shd w:val="clear" w:fill="FFFFFF"/>
              </w:rPr>
              <w:t>400px</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w:t>
            </w:r>
            <w:r>
              <w:rPr>
                <w:rFonts w:hint="default" w:ascii="Consolas" w:hAnsi="Consolas" w:eastAsia="Consolas" w:cs="Consolas"/>
                <w:color w:val="B51615"/>
                <w:sz w:val="11"/>
                <w:szCs w:val="11"/>
                <w:shd w:val="clear" w:fill="FFFFFF"/>
              </w:rPr>
              <w:t>#column2</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w:t>
            </w:r>
            <w:r>
              <w:rPr>
                <w:rFonts w:hint="default" w:ascii="Consolas" w:hAnsi="Consolas" w:eastAsia="Consolas" w:cs="Consolas"/>
                <w:b/>
                <w:color w:val="FF6D75"/>
                <w:sz w:val="11"/>
                <w:szCs w:val="11"/>
                <w:shd w:val="clear" w:fill="FFFFFF"/>
              </w:rPr>
              <w:t>/*width: 400px;*/</w:t>
            </w:r>
            <w:r>
              <w:rPr>
                <w:rFonts w:hint="default" w:ascii="Consolas" w:hAnsi="Consolas" w:eastAsia="Consolas" w:cs="Consolas"/>
                <w:b/>
                <w:color w:val="FF6D75"/>
                <w:sz w:val="11"/>
                <w:szCs w:val="11"/>
                <w:shd w:val="clear" w:fill="FFFFFF"/>
              </w:rPr>
              <w:br w:type="textWrapping"/>
            </w:r>
            <w:r>
              <w:rPr>
                <w:rFonts w:hint="default" w:ascii="Consolas" w:hAnsi="Consolas" w:eastAsia="Consolas" w:cs="Consolas"/>
                <w:b/>
                <w:color w:val="FF6D75"/>
                <w:sz w:val="11"/>
                <w:szCs w:val="11"/>
                <w:shd w:val="clear" w:fill="FFFFFF"/>
              </w:rPr>
              <w:t xml:space="preserve">    </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w:t>
            </w:r>
            <w:r>
              <w:rPr>
                <w:rFonts w:hint="default" w:ascii="Consolas" w:hAnsi="Consolas" w:eastAsia="Consolas" w:cs="Consolas"/>
                <w:color w:val="B51615"/>
                <w:sz w:val="11"/>
                <w:szCs w:val="11"/>
                <w:shd w:val="clear" w:fill="FFFFFF"/>
              </w:rPr>
              <w:t>#column3</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w:t>
            </w:r>
            <w:r>
              <w:rPr>
                <w:rFonts w:hint="default" w:ascii="Consolas" w:hAnsi="Consolas" w:eastAsia="Consolas" w:cs="Consolas"/>
                <w:b/>
                <w:color w:val="FF6D75"/>
                <w:sz w:val="11"/>
                <w:szCs w:val="11"/>
                <w:shd w:val="clear" w:fill="FFFFFF"/>
              </w:rPr>
              <w:t>/*width: 400px;*/</w:t>
            </w:r>
            <w:r>
              <w:rPr>
                <w:rFonts w:hint="default" w:ascii="Consolas" w:hAnsi="Consolas" w:eastAsia="Consolas" w:cs="Consolas"/>
                <w:b/>
                <w:color w:val="FF6D75"/>
                <w:sz w:val="11"/>
                <w:szCs w:val="11"/>
                <w:shd w:val="clear" w:fill="FFFFFF"/>
              </w:rPr>
              <w:br w:type="textWrapping"/>
            </w:r>
            <w:r>
              <w:rPr>
                <w:rFonts w:hint="default" w:ascii="Consolas" w:hAnsi="Consolas" w:eastAsia="Consolas" w:cs="Consolas"/>
                <w:b/>
                <w:color w:val="FF6D75"/>
                <w:sz w:val="11"/>
                <w:szCs w:val="11"/>
                <w:shd w:val="clear" w:fill="FFFFFF"/>
              </w:rPr>
              <w:t xml:space="preserve">    </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w:t>
            </w:r>
            <w:r>
              <w:rPr>
                <w:rFonts w:hint="default" w:ascii="Consolas" w:hAnsi="Consolas" w:eastAsia="Consolas" w:cs="Consolas"/>
                <w:color w:val="B51615"/>
                <w:sz w:val="11"/>
                <w:szCs w:val="11"/>
                <w:shd w:val="clear" w:fill="FFFFFF"/>
              </w:rPr>
              <w:t xml:space="preserve">column-li </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display: </w:t>
            </w:r>
            <w:r>
              <w:rPr>
                <w:rFonts w:hint="default" w:ascii="Consolas" w:hAnsi="Consolas" w:eastAsia="Consolas" w:cs="Consolas"/>
                <w:color w:val="00002A"/>
                <w:sz w:val="11"/>
                <w:szCs w:val="11"/>
                <w:shd w:val="clear" w:fill="FFFFFF"/>
              </w:rPr>
              <w:t>block</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padding: </w:t>
            </w:r>
            <w:r>
              <w:rPr>
                <w:rFonts w:hint="default" w:ascii="Consolas" w:hAnsi="Consolas" w:eastAsia="Consolas" w:cs="Consolas"/>
                <w:color w:val="00002A"/>
                <w:sz w:val="11"/>
                <w:szCs w:val="11"/>
                <w:shd w:val="clear" w:fill="FFFFFF"/>
              </w:rPr>
              <w:t>5px</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border: </w:t>
            </w:r>
            <w:r>
              <w:rPr>
                <w:rFonts w:hint="default" w:ascii="Consolas" w:hAnsi="Consolas" w:eastAsia="Consolas" w:cs="Consolas"/>
                <w:color w:val="00002A"/>
                <w:sz w:val="11"/>
                <w:szCs w:val="11"/>
                <w:shd w:val="clear" w:fill="FFFFFF"/>
              </w:rPr>
              <w:t xml:space="preserve">1px solid </w:t>
            </w:r>
            <w:r>
              <w:rPr>
                <w:rFonts w:hint="default" w:ascii="Consolas" w:hAnsi="Consolas" w:eastAsia="Consolas" w:cs="Consolas"/>
                <w:color w:val="000000"/>
                <w:sz w:val="11"/>
                <w:szCs w:val="11"/>
                <w:shd w:val="clear" w:fill="FFFFFF"/>
              </w:rPr>
              <w:t>#ccc;</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text-decoration: </w:t>
            </w:r>
            <w:r>
              <w:rPr>
                <w:rFonts w:hint="default" w:ascii="Consolas" w:hAnsi="Consolas" w:eastAsia="Consolas" w:cs="Consolas"/>
                <w:color w:val="00002A"/>
                <w:sz w:val="11"/>
                <w:szCs w:val="11"/>
                <w:shd w:val="clear" w:fill="FFFFFF"/>
              </w:rPr>
              <w:t>none</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text-align: </w:t>
            </w:r>
            <w:r>
              <w:rPr>
                <w:rFonts w:hint="default" w:ascii="Consolas" w:hAnsi="Consolas" w:eastAsia="Consolas" w:cs="Consolas"/>
                <w:color w:val="00002A"/>
                <w:sz w:val="11"/>
                <w:szCs w:val="11"/>
                <w:shd w:val="clear" w:fill="FFFFFF"/>
              </w:rPr>
              <w:t>center</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w:t>
            </w:r>
            <w:r>
              <w:rPr>
                <w:rFonts w:hint="default" w:ascii="Consolas" w:hAnsi="Consolas" w:eastAsia="Consolas" w:cs="Consolas"/>
                <w:color w:val="B51615"/>
                <w:sz w:val="11"/>
                <w:szCs w:val="11"/>
                <w:shd w:val="clear" w:fill="FFFFFF"/>
              </w:rPr>
              <w:t xml:space="preserve">column-li </w:t>
            </w:r>
            <w:r>
              <w:rPr>
                <w:rFonts w:hint="default" w:ascii="Consolas" w:hAnsi="Consolas" w:eastAsia="Consolas" w:cs="Consolas"/>
                <w:b/>
                <w:color w:val="B51615"/>
                <w:sz w:val="11"/>
                <w:szCs w:val="11"/>
                <w:shd w:val="clear" w:fill="FFFFFF"/>
              </w:rPr>
              <w:t xml:space="preserve">img </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display: </w:t>
            </w:r>
            <w:r>
              <w:rPr>
                <w:rFonts w:hint="default" w:ascii="Consolas" w:hAnsi="Consolas" w:eastAsia="Consolas" w:cs="Consolas"/>
                <w:color w:val="00002A"/>
                <w:sz w:val="11"/>
                <w:szCs w:val="11"/>
                <w:shd w:val="clear" w:fill="FFFFFF"/>
              </w:rPr>
              <w:t>block</w:t>
            </w:r>
            <w:r>
              <w:rPr>
                <w:rFonts w:hint="default" w:ascii="Consolas" w:hAnsi="Consolas" w:eastAsia="Consolas" w:cs="Consolas"/>
                <w:color w:val="000000"/>
                <w:sz w:val="11"/>
                <w:szCs w:val="11"/>
                <w:shd w:val="clear" w:fill="FFFFFF"/>
              </w:rPr>
              <w:t>;</w:t>
            </w:r>
            <w:r>
              <w:rPr>
                <w:rFonts w:hint="default" w:ascii="Consolas" w:hAnsi="Consolas" w:eastAsia="Consolas" w:cs="Consolas"/>
                <w:b/>
                <w:color w:val="FF6D75"/>
                <w:sz w:val="11"/>
                <w:szCs w:val="11"/>
                <w:shd w:val="clear" w:fill="FFFFFF"/>
              </w:rPr>
              <w:t>/*</w:t>
            </w:r>
            <w:r>
              <w:rPr>
                <w:rFonts w:hint="eastAsia" w:ascii="宋体" w:hAnsi="宋体" w:eastAsia="宋体" w:cs="宋体"/>
                <w:b/>
                <w:color w:val="FF6D75"/>
                <w:sz w:val="11"/>
                <w:szCs w:val="11"/>
                <w:shd w:val="clear" w:fill="FFFFFF"/>
              </w:rPr>
              <w:t>将图片与文字隔开的方式：其中一个设置为</w:t>
            </w:r>
            <w:r>
              <w:rPr>
                <w:rFonts w:hint="default" w:ascii="Consolas" w:hAnsi="Consolas" w:eastAsia="Consolas" w:cs="Consolas"/>
                <w:b/>
                <w:color w:val="FF6D75"/>
                <w:sz w:val="11"/>
                <w:szCs w:val="11"/>
                <w:shd w:val="clear" w:fill="FFFFFF"/>
              </w:rPr>
              <w:t>block*/</w:t>
            </w:r>
            <w:r>
              <w:rPr>
                <w:rFonts w:hint="default" w:ascii="Consolas" w:hAnsi="Consolas" w:eastAsia="Consolas" w:cs="Consolas"/>
                <w:b/>
                <w:color w:val="FF6D75"/>
                <w:sz w:val="11"/>
                <w:szCs w:val="11"/>
                <w:shd w:val="clear" w:fill="FFFFFF"/>
              </w:rPr>
              <w:br w:type="textWrapping"/>
            </w:r>
            <w:r>
              <w:rPr>
                <w:rFonts w:hint="default" w:ascii="Consolas" w:hAnsi="Consolas" w:eastAsia="Consolas" w:cs="Consolas"/>
                <w:b/>
                <w:color w:val="FF6D75"/>
                <w:sz w:val="11"/>
                <w:szCs w:val="11"/>
                <w:shd w:val="clear" w:fill="FFFFFF"/>
              </w:rPr>
              <w:t xml:space="preserve">        </w:t>
            </w:r>
            <w:r>
              <w:rPr>
                <w:rFonts w:hint="default" w:ascii="Consolas" w:hAnsi="Consolas" w:eastAsia="Consolas" w:cs="Consolas"/>
                <w:color w:val="000000"/>
                <w:sz w:val="11"/>
                <w:szCs w:val="11"/>
                <w:shd w:val="clear" w:fill="FFFFFF"/>
              </w:rPr>
              <w:t xml:space="preserve">margin: </w:t>
            </w:r>
            <w:r>
              <w:rPr>
                <w:rFonts w:hint="default" w:ascii="Consolas" w:hAnsi="Consolas" w:eastAsia="Consolas" w:cs="Consolas"/>
                <w:color w:val="00002A"/>
                <w:sz w:val="11"/>
                <w:szCs w:val="11"/>
                <w:shd w:val="clear" w:fill="FFFFFF"/>
              </w:rPr>
              <w:t>0 auto 5px</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border: </w:t>
            </w:r>
            <w:r>
              <w:rPr>
                <w:rFonts w:hint="default" w:ascii="Consolas" w:hAnsi="Consolas" w:eastAsia="Consolas" w:cs="Consolas"/>
                <w:color w:val="00002A"/>
                <w:sz w:val="11"/>
                <w:szCs w:val="11"/>
                <w:shd w:val="clear" w:fill="FFFFFF"/>
              </w:rPr>
              <w:t>0</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vertical-align: </w:t>
            </w:r>
            <w:r>
              <w:rPr>
                <w:rFonts w:hint="default" w:ascii="Consolas" w:hAnsi="Consolas" w:eastAsia="Consolas" w:cs="Consolas"/>
                <w:color w:val="00002A"/>
                <w:sz w:val="11"/>
                <w:szCs w:val="11"/>
                <w:shd w:val="clear" w:fill="FFFFFF"/>
              </w:rPr>
              <w:t>bottom</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w:t>
            </w:r>
            <w:r>
              <w:rPr>
                <w:rFonts w:hint="default" w:ascii="Consolas" w:hAnsi="Consolas" w:eastAsia="Consolas" w:cs="Consolas"/>
                <w:color w:val="B51615"/>
                <w:sz w:val="11"/>
                <w:szCs w:val="11"/>
                <w:shd w:val="clear" w:fill="FFFFFF"/>
              </w:rPr>
              <w:t xml:space="preserve">column-li </w:t>
            </w:r>
            <w:r>
              <w:rPr>
                <w:rFonts w:hint="default" w:ascii="Consolas" w:hAnsi="Consolas" w:eastAsia="Consolas" w:cs="Consolas"/>
                <w:b/>
                <w:color w:val="B51615"/>
                <w:sz w:val="11"/>
                <w:szCs w:val="11"/>
                <w:shd w:val="clear" w:fill="FFFFFF"/>
              </w:rPr>
              <w:t xml:space="preserve">strong </w:t>
            </w:r>
            <w:r>
              <w:rPr>
                <w:rFonts w:hint="default" w:ascii="Consolas" w:hAnsi="Consolas" w:eastAsia="Consolas" w:cs="Consolas"/>
                <w:color w:val="000000"/>
                <w:sz w:val="11"/>
                <w:szCs w:val="11"/>
                <w:shd w:val="clear" w:fill="FFFFFF"/>
              </w:rPr>
              <w: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color: #333;</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&lt;/</w:t>
            </w:r>
            <w:r>
              <w:rPr>
                <w:rFonts w:hint="default" w:ascii="Consolas" w:hAnsi="Consolas" w:eastAsia="Consolas" w:cs="Consolas"/>
                <w:b/>
                <w:color w:val="000080"/>
                <w:sz w:val="11"/>
                <w:szCs w:val="11"/>
                <w:shd w:val="clear" w:fill="FFFFFF"/>
              </w:rPr>
              <w:t>style</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&lt;</w:t>
            </w:r>
            <w:r>
              <w:rPr>
                <w:rFonts w:hint="default" w:ascii="Consolas" w:hAnsi="Consolas" w:eastAsia="Consolas" w:cs="Consolas"/>
                <w:b/>
                <w:color w:val="000080"/>
                <w:sz w:val="11"/>
                <w:szCs w:val="11"/>
                <w:shd w:val="clear" w:fill="FFFFFF"/>
              </w:rPr>
              <w:t xml:space="preserve">div </w:t>
            </w:r>
            <w:r>
              <w:rPr>
                <w:rFonts w:hint="default" w:ascii="Consolas" w:hAnsi="Consolas" w:eastAsia="Consolas" w:cs="Consolas"/>
                <w:color w:val="0000FF"/>
                <w:sz w:val="11"/>
                <w:szCs w:val="11"/>
                <w:shd w:val="clear" w:fill="FFFFFF"/>
              </w:rPr>
              <w:t>id=</w:t>
            </w:r>
            <w:r>
              <w:rPr>
                <w:rFonts w:hint="default" w:ascii="Consolas" w:hAnsi="Consolas" w:eastAsia="Consolas" w:cs="Consolas"/>
                <w:color w:val="008000"/>
                <w:sz w:val="11"/>
                <w:szCs w:val="11"/>
                <w:shd w:val="clear" w:fill="FFFFFF"/>
              </w:rPr>
              <w:t>"container"</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 xml:space="preserve">span </w:t>
            </w:r>
            <w:r>
              <w:rPr>
                <w:rFonts w:hint="default" w:ascii="Consolas" w:hAnsi="Consolas" w:eastAsia="Consolas" w:cs="Consolas"/>
                <w:color w:val="0000FF"/>
                <w:sz w:val="11"/>
                <w:szCs w:val="11"/>
                <w:shd w:val="clear" w:fill="FFFFFF"/>
              </w:rPr>
              <w:t>id=</w:t>
            </w:r>
            <w:r>
              <w:rPr>
                <w:rFonts w:hint="default" w:ascii="Consolas" w:hAnsi="Consolas" w:eastAsia="Consolas" w:cs="Consolas"/>
                <w:color w:val="008000"/>
                <w:sz w:val="11"/>
                <w:szCs w:val="11"/>
                <w:shd w:val="clear" w:fill="FFFFFF"/>
              </w:rPr>
              <w:t xml:space="preserve">"column0" </w:t>
            </w:r>
            <w:r>
              <w:rPr>
                <w:rFonts w:hint="default" w:ascii="Consolas" w:hAnsi="Consolas" w:eastAsia="Consolas" w:cs="Consolas"/>
                <w:color w:val="0000FF"/>
                <w:sz w:val="11"/>
                <w:szCs w:val="11"/>
                <w:shd w:val="clear" w:fill="FFFFFF"/>
              </w:rPr>
              <w:t>class=</w:t>
            </w:r>
            <w:r>
              <w:rPr>
                <w:rFonts w:hint="default" w:ascii="Consolas" w:hAnsi="Consolas" w:eastAsia="Consolas" w:cs="Consolas"/>
                <w:color w:val="008000"/>
                <w:sz w:val="11"/>
                <w:szCs w:val="11"/>
                <w:shd w:val="clear" w:fill="FFFFFF"/>
              </w:rPr>
              <w:t>"column"</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 xml:space="preserve">a </w:t>
            </w:r>
            <w:r>
              <w:rPr>
                <w:rFonts w:hint="default" w:ascii="Consolas" w:hAnsi="Consolas" w:eastAsia="Consolas" w:cs="Consolas"/>
                <w:color w:val="0000FF"/>
                <w:sz w:val="11"/>
                <w:szCs w:val="11"/>
                <w:shd w:val="clear" w:fill="FFFFFF"/>
              </w:rPr>
              <w:t>href=</w:t>
            </w:r>
            <w:r>
              <w:rPr>
                <w:rFonts w:hint="default" w:ascii="Consolas" w:hAnsi="Consolas" w:eastAsia="Consolas" w:cs="Consolas"/>
                <w:color w:val="008000"/>
                <w:sz w:val="11"/>
                <w:szCs w:val="11"/>
                <w:shd w:val="clear" w:fill="FFFFFF"/>
              </w:rPr>
              <w:t xml:space="preserve">"###" </w:t>
            </w:r>
            <w:r>
              <w:rPr>
                <w:rFonts w:hint="default" w:ascii="Consolas" w:hAnsi="Consolas" w:eastAsia="Consolas" w:cs="Consolas"/>
                <w:color w:val="0000FF"/>
                <w:sz w:val="11"/>
                <w:szCs w:val="11"/>
                <w:shd w:val="clear" w:fill="FFFFFF"/>
              </w:rPr>
              <w:t>class=</w:t>
            </w:r>
            <w:r>
              <w:rPr>
                <w:rFonts w:hint="default" w:ascii="Consolas" w:hAnsi="Consolas" w:eastAsia="Consolas" w:cs="Consolas"/>
                <w:color w:val="008000"/>
                <w:sz w:val="11"/>
                <w:szCs w:val="11"/>
                <w:shd w:val="clear" w:fill="FFFFFF"/>
              </w:rPr>
              <w:t>"column-li"</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 xml:space="preserve">img </w:t>
            </w:r>
            <w:r>
              <w:rPr>
                <w:rFonts w:hint="default" w:ascii="Consolas" w:hAnsi="Consolas" w:eastAsia="Consolas" w:cs="Consolas"/>
                <w:color w:val="0000FF"/>
                <w:sz w:val="11"/>
                <w:szCs w:val="11"/>
                <w:shd w:val="clear" w:fill="FFFFFF"/>
              </w:rPr>
              <w:t>src=</w:t>
            </w:r>
            <w:r>
              <w:rPr>
                <w:rFonts w:hint="default" w:ascii="Consolas" w:hAnsi="Consolas" w:eastAsia="Consolas" w:cs="Consolas"/>
                <w:color w:val="008000"/>
                <w:sz w:val="11"/>
                <w:szCs w:val="11"/>
                <w:shd w:val="clear" w:fill="FFFFFF"/>
              </w:rPr>
              <w:t>"http://cued.xunlei.com/demos/publ/img/P_003.jpg"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&gt;004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a</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 xml:space="preserve">a </w:t>
            </w:r>
            <w:r>
              <w:rPr>
                <w:rFonts w:hint="default" w:ascii="Consolas" w:hAnsi="Consolas" w:eastAsia="Consolas" w:cs="Consolas"/>
                <w:color w:val="0000FF"/>
                <w:sz w:val="11"/>
                <w:szCs w:val="11"/>
                <w:shd w:val="clear" w:fill="FFFFFF"/>
              </w:rPr>
              <w:t>href=</w:t>
            </w:r>
            <w:r>
              <w:rPr>
                <w:rFonts w:hint="default" w:ascii="Consolas" w:hAnsi="Consolas" w:eastAsia="Consolas" w:cs="Consolas"/>
                <w:color w:val="008000"/>
                <w:sz w:val="11"/>
                <w:szCs w:val="11"/>
                <w:shd w:val="clear" w:fill="FFFFFF"/>
              </w:rPr>
              <w:t xml:space="preserve">"###" </w:t>
            </w:r>
            <w:r>
              <w:rPr>
                <w:rFonts w:hint="default" w:ascii="Consolas" w:hAnsi="Consolas" w:eastAsia="Consolas" w:cs="Consolas"/>
                <w:color w:val="0000FF"/>
                <w:sz w:val="11"/>
                <w:szCs w:val="11"/>
                <w:shd w:val="clear" w:fill="FFFFFF"/>
              </w:rPr>
              <w:t>class=</w:t>
            </w:r>
            <w:r>
              <w:rPr>
                <w:rFonts w:hint="default" w:ascii="Consolas" w:hAnsi="Consolas" w:eastAsia="Consolas" w:cs="Consolas"/>
                <w:color w:val="008000"/>
                <w:sz w:val="11"/>
                <w:szCs w:val="11"/>
                <w:shd w:val="clear" w:fill="FFFFFF"/>
              </w:rPr>
              <w:t>"column-li"</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 xml:space="preserve">img </w:t>
            </w:r>
            <w:r>
              <w:rPr>
                <w:rFonts w:hint="default" w:ascii="Consolas" w:hAnsi="Consolas" w:eastAsia="Consolas" w:cs="Consolas"/>
                <w:color w:val="0000FF"/>
                <w:sz w:val="11"/>
                <w:szCs w:val="11"/>
                <w:shd w:val="clear" w:fill="FFFFFF"/>
              </w:rPr>
              <w:t>src=</w:t>
            </w:r>
            <w:r>
              <w:rPr>
                <w:rFonts w:hint="default" w:ascii="Consolas" w:hAnsi="Consolas" w:eastAsia="Consolas" w:cs="Consolas"/>
                <w:color w:val="008000"/>
                <w:sz w:val="11"/>
                <w:szCs w:val="11"/>
                <w:shd w:val="clear" w:fill="FFFFFF"/>
              </w:rPr>
              <w:t>"http://cued.xunlei.com/demos/publ/img/P_004.jpg"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&gt;005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a</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span</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 xml:space="preserve">span </w:t>
            </w:r>
            <w:r>
              <w:rPr>
                <w:rFonts w:hint="default" w:ascii="Consolas" w:hAnsi="Consolas" w:eastAsia="Consolas" w:cs="Consolas"/>
                <w:color w:val="0000FF"/>
                <w:sz w:val="11"/>
                <w:szCs w:val="11"/>
                <w:shd w:val="clear" w:fill="FFFFFF"/>
              </w:rPr>
              <w:t>id=</w:t>
            </w:r>
            <w:r>
              <w:rPr>
                <w:rFonts w:hint="default" w:ascii="Consolas" w:hAnsi="Consolas" w:eastAsia="Consolas" w:cs="Consolas"/>
                <w:color w:val="008000"/>
                <w:sz w:val="11"/>
                <w:szCs w:val="11"/>
                <w:shd w:val="clear" w:fill="FFFFFF"/>
              </w:rPr>
              <w:t xml:space="preserve">"column1" </w:t>
            </w:r>
            <w:r>
              <w:rPr>
                <w:rFonts w:hint="default" w:ascii="Consolas" w:hAnsi="Consolas" w:eastAsia="Consolas" w:cs="Consolas"/>
                <w:color w:val="0000FF"/>
                <w:sz w:val="11"/>
                <w:szCs w:val="11"/>
                <w:shd w:val="clear" w:fill="FFFFFF"/>
              </w:rPr>
              <w:t>class=</w:t>
            </w:r>
            <w:r>
              <w:rPr>
                <w:rFonts w:hint="default" w:ascii="Consolas" w:hAnsi="Consolas" w:eastAsia="Consolas" w:cs="Consolas"/>
                <w:color w:val="008000"/>
                <w:sz w:val="11"/>
                <w:szCs w:val="11"/>
                <w:shd w:val="clear" w:fill="FFFFFF"/>
              </w:rPr>
              <w:t>"column"</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 xml:space="preserve">a </w:t>
            </w:r>
            <w:r>
              <w:rPr>
                <w:rFonts w:hint="default" w:ascii="Consolas" w:hAnsi="Consolas" w:eastAsia="Consolas" w:cs="Consolas"/>
                <w:color w:val="0000FF"/>
                <w:sz w:val="11"/>
                <w:szCs w:val="11"/>
                <w:shd w:val="clear" w:fill="FFFFFF"/>
              </w:rPr>
              <w:t>href=</w:t>
            </w:r>
            <w:r>
              <w:rPr>
                <w:rFonts w:hint="default" w:ascii="Consolas" w:hAnsi="Consolas" w:eastAsia="Consolas" w:cs="Consolas"/>
                <w:color w:val="008000"/>
                <w:sz w:val="11"/>
                <w:szCs w:val="11"/>
                <w:shd w:val="clear" w:fill="FFFFFF"/>
              </w:rPr>
              <w:t xml:space="preserve">"###" </w:t>
            </w:r>
            <w:r>
              <w:rPr>
                <w:rFonts w:hint="default" w:ascii="Consolas" w:hAnsi="Consolas" w:eastAsia="Consolas" w:cs="Consolas"/>
                <w:color w:val="0000FF"/>
                <w:sz w:val="11"/>
                <w:szCs w:val="11"/>
                <w:shd w:val="clear" w:fill="FFFFFF"/>
              </w:rPr>
              <w:t>class=</w:t>
            </w:r>
            <w:r>
              <w:rPr>
                <w:rFonts w:hint="default" w:ascii="Consolas" w:hAnsi="Consolas" w:eastAsia="Consolas" w:cs="Consolas"/>
                <w:color w:val="008000"/>
                <w:sz w:val="11"/>
                <w:szCs w:val="11"/>
                <w:shd w:val="clear" w:fill="FFFFFF"/>
              </w:rPr>
              <w:t>"column-li"</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 xml:space="preserve">img </w:t>
            </w:r>
            <w:r>
              <w:rPr>
                <w:rFonts w:hint="default" w:ascii="Consolas" w:hAnsi="Consolas" w:eastAsia="Consolas" w:cs="Consolas"/>
                <w:color w:val="0000FF"/>
                <w:sz w:val="11"/>
                <w:szCs w:val="11"/>
                <w:shd w:val="clear" w:fill="FFFFFF"/>
              </w:rPr>
              <w:t>src=</w:t>
            </w:r>
            <w:r>
              <w:rPr>
                <w:rFonts w:hint="default" w:ascii="Consolas" w:hAnsi="Consolas" w:eastAsia="Consolas" w:cs="Consolas"/>
                <w:color w:val="008000"/>
                <w:sz w:val="11"/>
                <w:szCs w:val="11"/>
                <w:shd w:val="clear" w:fill="FFFFFF"/>
              </w:rPr>
              <w:t>"http://cued.xunlei.com/demos/publ/img/P_000.jpg"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&gt;001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a</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 xml:space="preserve">a </w:t>
            </w:r>
            <w:r>
              <w:rPr>
                <w:rFonts w:hint="default" w:ascii="Consolas" w:hAnsi="Consolas" w:eastAsia="Consolas" w:cs="Consolas"/>
                <w:color w:val="0000FF"/>
                <w:sz w:val="11"/>
                <w:szCs w:val="11"/>
                <w:shd w:val="clear" w:fill="FFFFFF"/>
              </w:rPr>
              <w:t>href=</w:t>
            </w:r>
            <w:r>
              <w:rPr>
                <w:rFonts w:hint="default" w:ascii="Consolas" w:hAnsi="Consolas" w:eastAsia="Consolas" w:cs="Consolas"/>
                <w:color w:val="008000"/>
                <w:sz w:val="11"/>
                <w:szCs w:val="11"/>
                <w:shd w:val="clear" w:fill="FFFFFF"/>
              </w:rPr>
              <w:t xml:space="preserve">"###" </w:t>
            </w:r>
            <w:r>
              <w:rPr>
                <w:rFonts w:hint="default" w:ascii="Consolas" w:hAnsi="Consolas" w:eastAsia="Consolas" w:cs="Consolas"/>
                <w:color w:val="0000FF"/>
                <w:sz w:val="11"/>
                <w:szCs w:val="11"/>
                <w:shd w:val="clear" w:fill="FFFFFF"/>
              </w:rPr>
              <w:t>class=</w:t>
            </w:r>
            <w:r>
              <w:rPr>
                <w:rFonts w:hint="default" w:ascii="Consolas" w:hAnsi="Consolas" w:eastAsia="Consolas" w:cs="Consolas"/>
                <w:color w:val="008000"/>
                <w:sz w:val="11"/>
                <w:szCs w:val="11"/>
                <w:shd w:val="clear" w:fill="FFFFFF"/>
              </w:rPr>
              <w:t>"column-li"</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 xml:space="preserve">img </w:t>
            </w:r>
            <w:r>
              <w:rPr>
                <w:rFonts w:hint="default" w:ascii="Consolas" w:hAnsi="Consolas" w:eastAsia="Consolas" w:cs="Consolas"/>
                <w:color w:val="0000FF"/>
                <w:sz w:val="11"/>
                <w:szCs w:val="11"/>
                <w:shd w:val="clear" w:fill="FFFFFF"/>
              </w:rPr>
              <w:t>src=</w:t>
            </w:r>
            <w:r>
              <w:rPr>
                <w:rFonts w:hint="default" w:ascii="Consolas" w:hAnsi="Consolas" w:eastAsia="Consolas" w:cs="Consolas"/>
                <w:color w:val="008000"/>
                <w:sz w:val="11"/>
                <w:szCs w:val="11"/>
                <w:shd w:val="clear" w:fill="FFFFFF"/>
              </w:rPr>
              <w:t>"http://cued.xunlei.com/demos/publ/img/P_001.jpg"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&gt;002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a</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 xml:space="preserve">a </w:t>
            </w:r>
            <w:r>
              <w:rPr>
                <w:rFonts w:hint="default" w:ascii="Consolas" w:hAnsi="Consolas" w:eastAsia="Consolas" w:cs="Consolas"/>
                <w:color w:val="0000FF"/>
                <w:sz w:val="11"/>
                <w:szCs w:val="11"/>
                <w:shd w:val="clear" w:fill="FFFFFF"/>
              </w:rPr>
              <w:t>href=</w:t>
            </w:r>
            <w:r>
              <w:rPr>
                <w:rFonts w:hint="default" w:ascii="Consolas" w:hAnsi="Consolas" w:eastAsia="Consolas" w:cs="Consolas"/>
                <w:color w:val="008000"/>
                <w:sz w:val="11"/>
                <w:szCs w:val="11"/>
                <w:shd w:val="clear" w:fill="FFFFFF"/>
              </w:rPr>
              <w:t xml:space="preserve">"###" </w:t>
            </w:r>
            <w:r>
              <w:rPr>
                <w:rFonts w:hint="default" w:ascii="Consolas" w:hAnsi="Consolas" w:eastAsia="Consolas" w:cs="Consolas"/>
                <w:color w:val="0000FF"/>
                <w:sz w:val="11"/>
                <w:szCs w:val="11"/>
                <w:shd w:val="clear" w:fill="FFFFFF"/>
              </w:rPr>
              <w:t>class=</w:t>
            </w:r>
            <w:r>
              <w:rPr>
                <w:rFonts w:hint="default" w:ascii="Consolas" w:hAnsi="Consolas" w:eastAsia="Consolas" w:cs="Consolas"/>
                <w:color w:val="008000"/>
                <w:sz w:val="11"/>
                <w:szCs w:val="11"/>
                <w:shd w:val="clear" w:fill="FFFFFF"/>
              </w:rPr>
              <w:t>"column-li"</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 xml:space="preserve">img </w:t>
            </w:r>
            <w:r>
              <w:rPr>
                <w:rFonts w:hint="default" w:ascii="Consolas" w:hAnsi="Consolas" w:eastAsia="Consolas" w:cs="Consolas"/>
                <w:color w:val="0000FF"/>
                <w:sz w:val="11"/>
                <w:szCs w:val="11"/>
                <w:shd w:val="clear" w:fill="FFFFFF"/>
              </w:rPr>
              <w:t>src=</w:t>
            </w:r>
            <w:r>
              <w:rPr>
                <w:rFonts w:hint="default" w:ascii="Consolas" w:hAnsi="Consolas" w:eastAsia="Consolas" w:cs="Consolas"/>
                <w:color w:val="008000"/>
                <w:sz w:val="11"/>
                <w:szCs w:val="11"/>
                <w:shd w:val="clear" w:fill="FFFFFF"/>
              </w:rPr>
              <w:t>"http://cued.xunlei.com/demos/publ/img/P_002.jpg"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&gt;003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a</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 xml:space="preserve">a </w:t>
            </w:r>
            <w:r>
              <w:rPr>
                <w:rFonts w:hint="default" w:ascii="Consolas" w:hAnsi="Consolas" w:eastAsia="Consolas" w:cs="Consolas"/>
                <w:color w:val="0000FF"/>
                <w:sz w:val="11"/>
                <w:szCs w:val="11"/>
                <w:shd w:val="clear" w:fill="FFFFFF"/>
              </w:rPr>
              <w:t>href=</w:t>
            </w:r>
            <w:r>
              <w:rPr>
                <w:rFonts w:hint="default" w:ascii="Consolas" w:hAnsi="Consolas" w:eastAsia="Consolas" w:cs="Consolas"/>
                <w:color w:val="008000"/>
                <w:sz w:val="11"/>
                <w:szCs w:val="11"/>
                <w:shd w:val="clear" w:fill="FFFFFF"/>
              </w:rPr>
              <w:t xml:space="preserve">"###" </w:t>
            </w:r>
            <w:r>
              <w:rPr>
                <w:rFonts w:hint="default" w:ascii="Consolas" w:hAnsi="Consolas" w:eastAsia="Consolas" w:cs="Consolas"/>
                <w:color w:val="0000FF"/>
                <w:sz w:val="11"/>
                <w:szCs w:val="11"/>
                <w:shd w:val="clear" w:fill="FFFFFF"/>
              </w:rPr>
              <w:t>class=</w:t>
            </w:r>
            <w:r>
              <w:rPr>
                <w:rFonts w:hint="default" w:ascii="Consolas" w:hAnsi="Consolas" w:eastAsia="Consolas" w:cs="Consolas"/>
                <w:color w:val="008000"/>
                <w:sz w:val="11"/>
                <w:szCs w:val="11"/>
                <w:shd w:val="clear" w:fill="FFFFFF"/>
              </w:rPr>
              <w:t>"column-li"</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 xml:space="preserve">img </w:t>
            </w:r>
            <w:r>
              <w:rPr>
                <w:rFonts w:hint="default" w:ascii="Consolas" w:hAnsi="Consolas" w:eastAsia="Consolas" w:cs="Consolas"/>
                <w:color w:val="0000FF"/>
                <w:sz w:val="11"/>
                <w:szCs w:val="11"/>
                <w:shd w:val="clear" w:fill="FFFFFF"/>
              </w:rPr>
              <w:t>src=</w:t>
            </w:r>
            <w:r>
              <w:rPr>
                <w:rFonts w:hint="default" w:ascii="Consolas" w:hAnsi="Consolas" w:eastAsia="Consolas" w:cs="Consolas"/>
                <w:color w:val="008000"/>
                <w:sz w:val="11"/>
                <w:szCs w:val="11"/>
                <w:shd w:val="clear" w:fill="FFFFFF"/>
              </w:rPr>
              <w:t>"http://cued.xunlei.com/demos/publ/img/P_003.jpg"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&gt;004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a</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 xml:space="preserve">a </w:t>
            </w:r>
            <w:r>
              <w:rPr>
                <w:rFonts w:hint="default" w:ascii="Consolas" w:hAnsi="Consolas" w:eastAsia="Consolas" w:cs="Consolas"/>
                <w:color w:val="0000FF"/>
                <w:sz w:val="11"/>
                <w:szCs w:val="11"/>
                <w:shd w:val="clear" w:fill="FFFFFF"/>
              </w:rPr>
              <w:t>href=</w:t>
            </w:r>
            <w:r>
              <w:rPr>
                <w:rFonts w:hint="default" w:ascii="Consolas" w:hAnsi="Consolas" w:eastAsia="Consolas" w:cs="Consolas"/>
                <w:color w:val="008000"/>
                <w:sz w:val="11"/>
                <w:szCs w:val="11"/>
                <w:shd w:val="clear" w:fill="FFFFFF"/>
              </w:rPr>
              <w:t xml:space="preserve">"###" </w:t>
            </w:r>
            <w:r>
              <w:rPr>
                <w:rFonts w:hint="default" w:ascii="Consolas" w:hAnsi="Consolas" w:eastAsia="Consolas" w:cs="Consolas"/>
                <w:color w:val="0000FF"/>
                <w:sz w:val="11"/>
                <w:szCs w:val="11"/>
                <w:shd w:val="clear" w:fill="FFFFFF"/>
              </w:rPr>
              <w:t>class=</w:t>
            </w:r>
            <w:r>
              <w:rPr>
                <w:rFonts w:hint="default" w:ascii="Consolas" w:hAnsi="Consolas" w:eastAsia="Consolas" w:cs="Consolas"/>
                <w:color w:val="008000"/>
                <w:sz w:val="11"/>
                <w:szCs w:val="11"/>
                <w:shd w:val="clear" w:fill="FFFFFF"/>
              </w:rPr>
              <w:t>"column-li"</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 xml:space="preserve">img </w:t>
            </w:r>
            <w:r>
              <w:rPr>
                <w:rFonts w:hint="default" w:ascii="Consolas" w:hAnsi="Consolas" w:eastAsia="Consolas" w:cs="Consolas"/>
                <w:color w:val="0000FF"/>
                <w:sz w:val="11"/>
                <w:szCs w:val="11"/>
                <w:shd w:val="clear" w:fill="FFFFFF"/>
              </w:rPr>
              <w:t>src=</w:t>
            </w:r>
            <w:r>
              <w:rPr>
                <w:rFonts w:hint="default" w:ascii="Consolas" w:hAnsi="Consolas" w:eastAsia="Consolas" w:cs="Consolas"/>
                <w:color w:val="008000"/>
                <w:sz w:val="11"/>
                <w:szCs w:val="11"/>
                <w:shd w:val="clear" w:fill="FFFFFF"/>
              </w:rPr>
              <w:t>"http://cued.xunlei.com/demos/publ/img/P_004.jpg"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&gt;005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a</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span</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 xml:space="preserve">span </w:t>
            </w:r>
            <w:r>
              <w:rPr>
                <w:rFonts w:hint="default" w:ascii="Consolas" w:hAnsi="Consolas" w:eastAsia="Consolas" w:cs="Consolas"/>
                <w:color w:val="0000FF"/>
                <w:sz w:val="11"/>
                <w:szCs w:val="11"/>
                <w:shd w:val="clear" w:fill="FFFFFF"/>
              </w:rPr>
              <w:t>id=</w:t>
            </w:r>
            <w:r>
              <w:rPr>
                <w:rFonts w:hint="default" w:ascii="Consolas" w:hAnsi="Consolas" w:eastAsia="Consolas" w:cs="Consolas"/>
                <w:color w:val="008000"/>
                <w:sz w:val="11"/>
                <w:szCs w:val="11"/>
                <w:shd w:val="clear" w:fill="FFFFFF"/>
              </w:rPr>
              <w:t xml:space="preserve">"column2" </w:t>
            </w:r>
            <w:r>
              <w:rPr>
                <w:rFonts w:hint="default" w:ascii="Consolas" w:hAnsi="Consolas" w:eastAsia="Consolas" w:cs="Consolas"/>
                <w:color w:val="0000FF"/>
                <w:sz w:val="11"/>
                <w:szCs w:val="11"/>
                <w:shd w:val="clear" w:fill="FFFFFF"/>
              </w:rPr>
              <w:t>class=</w:t>
            </w:r>
            <w:r>
              <w:rPr>
                <w:rFonts w:hint="default" w:ascii="Consolas" w:hAnsi="Consolas" w:eastAsia="Consolas" w:cs="Consolas"/>
                <w:color w:val="008000"/>
                <w:sz w:val="11"/>
                <w:szCs w:val="11"/>
                <w:shd w:val="clear" w:fill="FFFFFF"/>
              </w:rPr>
              <w:t xml:space="preserve">"column" </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 xml:space="preserve">a </w:t>
            </w:r>
            <w:r>
              <w:rPr>
                <w:rFonts w:hint="default" w:ascii="Consolas" w:hAnsi="Consolas" w:eastAsia="Consolas" w:cs="Consolas"/>
                <w:color w:val="0000FF"/>
                <w:sz w:val="11"/>
                <w:szCs w:val="11"/>
                <w:shd w:val="clear" w:fill="FFFFFF"/>
              </w:rPr>
              <w:t>href=</w:t>
            </w:r>
            <w:r>
              <w:rPr>
                <w:rFonts w:hint="default" w:ascii="Consolas" w:hAnsi="Consolas" w:eastAsia="Consolas" w:cs="Consolas"/>
                <w:color w:val="008000"/>
                <w:sz w:val="11"/>
                <w:szCs w:val="11"/>
                <w:shd w:val="clear" w:fill="FFFFFF"/>
              </w:rPr>
              <w:t xml:space="preserve">"###" </w:t>
            </w:r>
            <w:r>
              <w:rPr>
                <w:rFonts w:hint="default" w:ascii="Consolas" w:hAnsi="Consolas" w:eastAsia="Consolas" w:cs="Consolas"/>
                <w:color w:val="0000FF"/>
                <w:sz w:val="11"/>
                <w:szCs w:val="11"/>
                <w:shd w:val="clear" w:fill="FFFFFF"/>
              </w:rPr>
              <w:t>class=</w:t>
            </w:r>
            <w:r>
              <w:rPr>
                <w:rFonts w:hint="default" w:ascii="Consolas" w:hAnsi="Consolas" w:eastAsia="Consolas" w:cs="Consolas"/>
                <w:color w:val="008000"/>
                <w:sz w:val="11"/>
                <w:szCs w:val="11"/>
                <w:shd w:val="clear" w:fill="FFFFFF"/>
              </w:rPr>
              <w:t>"column-li"</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 xml:space="preserve">img </w:t>
            </w:r>
            <w:r>
              <w:rPr>
                <w:rFonts w:hint="default" w:ascii="Consolas" w:hAnsi="Consolas" w:eastAsia="Consolas" w:cs="Consolas"/>
                <w:color w:val="0000FF"/>
                <w:sz w:val="11"/>
                <w:szCs w:val="11"/>
                <w:shd w:val="clear" w:fill="FFFFFF"/>
              </w:rPr>
              <w:t>src=</w:t>
            </w:r>
            <w:r>
              <w:rPr>
                <w:rFonts w:hint="default" w:ascii="Consolas" w:hAnsi="Consolas" w:eastAsia="Consolas" w:cs="Consolas"/>
                <w:color w:val="008000"/>
                <w:sz w:val="11"/>
                <w:szCs w:val="11"/>
                <w:shd w:val="clear" w:fill="FFFFFF"/>
              </w:rPr>
              <w:t>"http://cued.xunlei.com/demos/publ/img/P_009.jpg"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&gt;006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a</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 xml:space="preserve">a </w:t>
            </w:r>
            <w:r>
              <w:rPr>
                <w:rFonts w:hint="default" w:ascii="Consolas" w:hAnsi="Consolas" w:eastAsia="Consolas" w:cs="Consolas"/>
                <w:color w:val="0000FF"/>
                <w:sz w:val="11"/>
                <w:szCs w:val="11"/>
                <w:shd w:val="clear" w:fill="FFFFFF"/>
              </w:rPr>
              <w:t>href=</w:t>
            </w:r>
            <w:r>
              <w:rPr>
                <w:rFonts w:hint="default" w:ascii="Consolas" w:hAnsi="Consolas" w:eastAsia="Consolas" w:cs="Consolas"/>
                <w:color w:val="008000"/>
                <w:sz w:val="11"/>
                <w:szCs w:val="11"/>
                <w:shd w:val="clear" w:fill="FFFFFF"/>
              </w:rPr>
              <w:t xml:space="preserve">"###" </w:t>
            </w:r>
            <w:r>
              <w:rPr>
                <w:rFonts w:hint="default" w:ascii="Consolas" w:hAnsi="Consolas" w:eastAsia="Consolas" w:cs="Consolas"/>
                <w:color w:val="0000FF"/>
                <w:sz w:val="11"/>
                <w:szCs w:val="11"/>
                <w:shd w:val="clear" w:fill="FFFFFF"/>
              </w:rPr>
              <w:t>class=</w:t>
            </w:r>
            <w:r>
              <w:rPr>
                <w:rFonts w:hint="default" w:ascii="Consolas" w:hAnsi="Consolas" w:eastAsia="Consolas" w:cs="Consolas"/>
                <w:color w:val="008000"/>
                <w:sz w:val="11"/>
                <w:szCs w:val="11"/>
                <w:shd w:val="clear" w:fill="FFFFFF"/>
              </w:rPr>
              <w:t>"column-li"</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 xml:space="preserve">img </w:t>
            </w:r>
            <w:r>
              <w:rPr>
                <w:rFonts w:hint="default" w:ascii="Consolas" w:hAnsi="Consolas" w:eastAsia="Consolas" w:cs="Consolas"/>
                <w:color w:val="0000FF"/>
                <w:sz w:val="11"/>
                <w:szCs w:val="11"/>
                <w:shd w:val="clear" w:fill="FFFFFF"/>
              </w:rPr>
              <w:t>src=</w:t>
            </w:r>
            <w:r>
              <w:rPr>
                <w:rFonts w:hint="default" w:ascii="Consolas" w:hAnsi="Consolas" w:eastAsia="Consolas" w:cs="Consolas"/>
                <w:color w:val="008000"/>
                <w:sz w:val="11"/>
                <w:szCs w:val="11"/>
                <w:shd w:val="clear" w:fill="FFFFFF"/>
              </w:rPr>
              <w:t>"http://cued.xunlei.com/demos/publ/img/P_011.jpg"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&gt;007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a</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 xml:space="preserve">a </w:t>
            </w:r>
            <w:r>
              <w:rPr>
                <w:rFonts w:hint="default" w:ascii="Consolas" w:hAnsi="Consolas" w:eastAsia="Consolas" w:cs="Consolas"/>
                <w:color w:val="0000FF"/>
                <w:sz w:val="11"/>
                <w:szCs w:val="11"/>
                <w:shd w:val="clear" w:fill="FFFFFF"/>
              </w:rPr>
              <w:t>href=</w:t>
            </w:r>
            <w:r>
              <w:rPr>
                <w:rFonts w:hint="default" w:ascii="Consolas" w:hAnsi="Consolas" w:eastAsia="Consolas" w:cs="Consolas"/>
                <w:color w:val="008000"/>
                <w:sz w:val="11"/>
                <w:szCs w:val="11"/>
                <w:shd w:val="clear" w:fill="FFFFFF"/>
              </w:rPr>
              <w:t xml:space="preserve">"###" </w:t>
            </w:r>
            <w:r>
              <w:rPr>
                <w:rFonts w:hint="default" w:ascii="Consolas" w:hAnsi="Consolas" w:eastAsia="Consolas" w:cs="Consolas"/>
                <w:color w:val="0000FF"/>
                <w:sz w:val="11"/>
                <w:szCs w:val="11"/>
                <w:shd w:val="clear" w:fill="FFFFFF"/>
              </w:rPr>
              <w:t>class=</w:t>
            </w:r>
            <w:r>
              <w:rPr>
                <w:rFonts w:hint="default" w:ascii="Consolas" w:hAnsi="Consolas" w:eastAsia="Consolas" w:cs="Consolas"/>
                <w:color w:val="008000"/>
                <w:sz w:val="11"/>
                <w:szCs w:val="11"/>
                <w:shd w:val="clear" w:fill="FFFFFF"/>
              </w:rPr>
              <w:t>"column-li"</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 xml:space="preserve">img </w:t>
            </w:r>
            <w:r>
              <w:rPr>
                <w:rFonts w:hint="default" w:ascii="Consolas" w:hAnsi="Consolas" w:eastAsia="Consolas" w:cs="Consolas"/>
                <w:color w:val="0000FF"/>
                <w:sz w:val="11"/>
                <w:szCs w:val="11"/>
                <w:shd w:val="clear" w:fill="FFFFFF"/>
              </w:rPr>
              <w:t>src=</w:t>
            </w:r>
            <w:r>
              <w:rPr>
                <w:rFonts w:hint="default" w:ascii="Consolas" w:hAnsi="Consolas" w:eastAsia="Consolas" w:cs="Consolas"/>
                <w:color w:val="008000"/>
                <w:sz w:val="11"/>
                <w:szCs w:val="11"/>
                <w:shd w:val="clear" w:fill="FFFFFF"/>
              </w:rPr>
              <w:t>"http://cued.xunlei.com/demos/publ/img/P_022.jpg"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&gt;008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a</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 xml:space="preserve">a </w:t>
            </w:r>
            <w:r>
              <w:rPr>
                <w:rFonts w:hint="default" w:ascii="Consolas" w:hAnsi="Consolas" w:eastAsia="Consolas" w:cs="Consolas"/>
                <w:color w:val="0000FF"/>
                <w:sz w:val="11"/>
                <w:szCs w:val="11"/>
                <w:shd w:val="clear" w:fill="FFFFFF"/>
              </w:rPr>
              <w:t>href=</w:t>
            </w:r>
            <w:r>
              <w:rPr>
                <w:rFonts w:hint="default" w:ascii="Consolas" w:hAnsi="Consolas" w:eastAsia="Consolas" w:cs="Consolas"/>
                <w:color w:val="008000"/>
                <w:sz w:val="11"/>
                <w:szCs w:val="11"/>
                <w:shd w:val="clear" w:fill="FFFFFF"/>
              </w:rPr>
              <w:t xml:space="preserve">"###" </w:t>
            </w:r>
            <w:r>
              <w:rPr>
                <w:rFonts w:hint="default" w:ascii="Consolas" w:hAnsi="Consolas" w:eastAsia="Consolas" w:cs="Consolas"/>
                <w:color w:val="0000FF"/>
                <w:sz w:val="11"/>
                <w:szCs w:val="11"/>
                <w:shd w:val="clear" w:fill="FFFFFF"/>
              </w:rPr>
              <w:t>class=</w:t>
            </w:r>
            <w:r>
              <w:rPr>
                <w:rFonts w:hint="default" w:ascii="Consolas" w:hAnsi="Consolas" w:eastAsia="Consolas" w:cs="Consolas"/>
                <w:color w:val="008000"/>
                <w:sz w:val="11"/>
                <w:szCs w:val="11"/>
                <w:shd w:val="clear" w:fill="FFFFFF"/>
              </w:rPr>
              <w:t>"column-li"</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 xml:space="preserve">img </w:t>
            </w:r>
            <w:r>
              <w:rPr>
                <w:rFonts w:hint="default" w:ascii="Consolas" w:hAnsi="Consolas" w:eastAsia="Consolas" w:cs="Consolas"/>
                <w:color w:val="0000FF"/>
                <w:sz w:val="11"/>
                <w:szCs w:val="11"/>
                <w:shd w:val="clear" w:fill="FFFFFF"/>
              </w:rPr>
              <w:t>src=</w:t>
            </w:r>
            <w:r>
              <w:rPr>
                <w:rFonts w:hint="default" w:ascii="Consolas" w:hAnsi="Consolas" w:eastAsia="Consolas" w:cs="Consolas"/>
                <w:color w:val="008000"/>
                <w:sz w:val="11"/>
                <w:szCs w:val="11"/>
                <w:shd w:val="clear" w:fill="FFFFFF"/>
              </w:rPr>
              <w:t>"http://cued.xunlei.com/demos/publ/img/P_003.jpg"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&gt;009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a</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 xml:space="preserve">a </w:t>
            </w:r>
            <w:r>
              <w:rPr>
                <w:rFonts w:hint="default" w:ascii="Consolas" w:hAnsi="Consolas" w:eastAsia="Consolas" w:cs="Consolas"/>
                <w:color w:val="0000FF"/>
                <w:sz w:val="11"/>
                <w:szCs w:val="11"/>
                <w:shd w:val="clear" w:fill="FFFFFF"/>
              </w:rPr>
              <w:t>href=</w:t>
            </w:r>
            <w:r>
              <w:rPr>
                <w:rFonts w:hint="default" w:ascii="Consolas" w:hAnsi="Consolas" w:eastAsia="Consolas" w:cs="Consolas"/>
                <w:color w:val="008000"/>
                <w:sz w:val="11"/>
                <w:szCs w:val="11"/>
                <w:shd w:val="clear" w:fill="FFFFFF"/>
              </w:rPr>
              <w:t xml:space="preserve">"###" </w:t>
            </w:r>
            <w:r>
              <w:rPr>
                <w:rFonts w:hint="default" w:ascii="Consolas" w:hAnsi="Consolas" w:eastAsia="Consolas" w:cs="Consolas"/>
                <w:color w:val="0000FF"/>
                <w:sz w:val="11"/>
                <w:szCs w:val="11"/>
                <w:shd w:val="clear" w:fill="FFFFFF"/>
              </w:rPr>
              <w:t>class=</w:t>
            </w:r>
            <w:r>
              <w:rPr>
                <w:rFonts w:hint="default" w:ascii="Consolas" w:hAnsi="Consolas" w:eastAsia="Consolas" w:cs="Consolas"/>
                <w:color w:val="008000"/>
                <w:sz w:val="11"/>
                <w:szCs w:val="11"/>
                <w:shd w:val="clear" w:fill="FFFFFF"/>
              </w:rPr>
              <w:t>"column-li"</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 xml:space="preserve">img </w:t>
            </w:r>
            <w:r>
              <w:rPr>
                <w:rFonts w:hint="default" w:ascii="Consolas" w:hAnsi="Consolas" w:eastAsia="Consolas" w:cs="Consolas"/>
                <w:color w:val="0000FF"/>
                <w:sz w:val="11"/>
                <w:szCs w:val="11"/>
                <w:shd w:val="clear" w:fill="FFFFFF"/>
              </w:rPr>
              <w:t>src=</w:t>
            </w:r>
            <w:r>
              <w:rPr>
                <w:rFonts w:hint="default" w:ascii="Consolas" w:hAnsi="Consolas" w:eastAsia="Consolas" w:cs="Consolas"/>
                <w:color w:val="008000"/>
                <w:sz w:val="11"/>
                <w:szCs w:val="11"/>
                <w:shd w:val="clear" w:fill="FFFFFF"/>
              </w:rPr>
              <w:t>"http://cued.xunlei.com/demos/publ/img/P_004.jpg"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&gt;010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a</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span</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 xml:space="preserve">span </w:t>
            </w:r>
            <w:r>
              <w:rPr>
                <w:rFonts w:hint="default" w:ascii="Consolas" w:hAnsi="Consolas" w:eastAsia="Consolas" w:cs="Consolas"/>
                <w:color w:val="0000FF"/>
                <w:sz w:val="11"/>
                <w:szCs w:val="11"/>
                <w:shd w:val="clear" w:fill="FFFFFF"/>
              </w:rPr>
              <w:t>id=</w:t>
            </w:r>
            <w:r>
              <w:rPr>
                <w:rFonts w:hint="default" w:ascii="Consolas" w:hAnsi="Consolas" w:eastAsia="Consolas" w:cs="Consolas"/>
                <w:color w:val="008000"/>
                <w:sz w:val="11"/>
                <w:szCs w:val="11"/>
                <w:shd w:val="clear" w:fill="FFFFFF"/>
              </w:rPr>
              <w:t xml:space="preserve">"column3" </w:t>
            </w:r>
            <w:r>
              <w:rPr>
                <w:rFonts w:hint="default" w:ascii="Consolas" w:hAnsi="Consolas" w:eastAsia="Consolas" w:cs="Consolas"/>
                <w:color w:val="0000FF"/>
                <w:sz w:val="11"/>
                <w:szCs w:val="11"/>
                <w:shd w:val="clear" w:fill="FFFFFF"/>
              </w:rPr>
              <w:t>class=</w:t>
            </w:r>
            <w:r>
              <w:rPr>
                <w:rFonts w:hint="default" w:ascii="Consolas" w:hAnsi="Consolas" w:eastAsia="Consolas" w:cs="Consolas"/>
                <w:color w:val="008000"/>
                <w:sz w:val="11"/>
                <w:szCs w:val="11"/>
                <w:shd w:val="clear" w:fill="FFFFFF"/>
              </w:rPr>
              <w:t>"column"</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 xml:space="preserve">a </w:t>
            </w:r>
            <w:r>
              <w:rPr>
                <w:rFonts w:hint="default" w:ascii="Consolas" w:hAnsi="Consolas" w:eastAsia="Consolas" w:cs="Consolas"/>
                <w:color w:val="0000FF"/>
                <w:sz w:val="11"/>
                <w:szCs w:val="11"/>
                <w:shd w:val="clear" w:fill="FFFFFF"/>
              </w:rPr>
              <w:t>href=</w:t>
            </w:r>
            <w:r>
              <w:rPr>
                <w:rFonts w:hint="default" w:ascii="Consolas" w:hAnsi="Consolas" w:eastAsia="Consolas" w:cs="Consolas"/>
                <w:color w:val="008000"/>
                <w:sz w:val="11"/>
                <w:szCs w:val="11"/>
                <w:shd w:val="clear" w:fill="FFFFFF"/>
              </w:rPr>
              <w:t xml:space="preserve">"###" </w:t>
            </w:r>
            <w:r>
              <w:rPr>
                <w:rFonts w:hint="default" w:ascii="Consolas" w:hAnsi="Consolas" w:eastAsia="Consolas" w:cs="Consolas"/>
                <w:color w:val="0000FF"/>
                <w:sz w:val="11"/>
                <w:szCs w:val="11"/>
                <w:shd w:val="clear" w:fill="FFFFFF"/>
              </w:rPr>
              <w:t>class=</w:t>
            </w:r>
            <w:r>
              <w:rPr>
                <w:rFonts w:hint="default" w:ascii="Consolas" w:hAnsi="Consolas" w:eastAsia="Consolas" w:cs="Consolas"/>
                <w:color w:val="008000"/>
                <w:sz w:val="11"/>
                <w:szCs w:val="11"/>
                <w:shd w:val="clear" w:fill="FFFFFF"/>
              </w:rPr>
              <w:t>"column-li"</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 xml:space="preserve">img </w:t>
            </w:r>
            <w:r>
              <w:rPr>
                <w:rFonts w:hint="default" w:ascii="Consolas" w:hAnsi="Consolas" w:eastAsia="Consolas" w:cs="Consolas"/>
                <w:color w:val="0000FF"/>
                <w:sz w:val="11"/>
                <w:szCs w:val="11"/>
                <w:shd w:val="clear" w:fill="FFFFFF"/>
              </w:rPr>
              <w:t>src=</w:t>
            </w:r>
            <w:r>
              <w:rPr>
                <w:rFonts w:hint="default" w:ascii="Consolas" w:hAnsi="Consolas" w:eastAsia="Consolas" w:cs="Consolas"/>
                <w:color w:val="008000"/>
                <w:sz w:val="11"/>
                <w:szCs w:val="11"/>
                <w:shd w:val="clear" w:fill="FFFFFF"/>
              </w:rPr>
              <w:t>"http://cued.xunlei.com/demos/publ/img/P_008.jpg"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&gt;0011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a</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 xml:space="preserve">a </w:t>
            </w:r>
            <w:r>
              <w:rPr>
                <w:rFonts w:hint="default" w:ascii="Consolas" w:hAnsi="Consolas" w:eastAsia="Consolas" w:cs="Consolas"/>
                <w:color w:val="0000FF"/>
                <w:sz w:val="11"/>
                <w:szCs w:val="11"/>
                <w:shd w:val="clear" w:fill="FFFFFF"/>
              </w:rPr>
              <w:t>href=</w:t>
            </w:r>
            <w:r>
              <w:rPr>
                <w:rFonts w:hint="default" w:ascii="Consolas" w:hAnsi="Consolas" w:eastAsia="Consolas" w:cs="Consolas"/>
                <w:color w:val="008000"/>
                <w:sz w:val="11"/>
                <w:szCs w:val="11"/>
                <w:shd w:val="clear" w:fill="FFFFFF"/>
              </w:rPr>
              <w:t xml:space="preserve">"###" </w:t>
            </w:r>
            <w:r>
              <w:rPr>
                <w:rFonts w:hint="default" w:ascii="Consolas" w:hAnsi="Consolas" w:eastAsia="Consolas" w:cs="Consolas"/>
                <w:color w:val="0000FF"/>
                <w:sz w:val="11"/>
                <w:szCs w:val="11"/>
                <w:shd w:val="clear" w:fill="FFFFFF"/>
              </w:rPr>
              <w:t>class=</w:t>
            </w:r>
            <w:r>
              <w:rPr>
                <w:rFonts w:hint="default" w:ascii="Consolas" w:hAnsi="Consolas" w:eastAsia="Consolas" w:cs="Consolas"/>
                <w:color w:val="008000"/>
                <w:sz w:val="11"/>
                <w:szCs w:val="11"/>
                <w:shd w:val="clear" w:fill="FFFFFF"/>
              </w:rPr>
              <w:t>"column-li"</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 xml:space="preserve">img </w:t>
            </w:r>
            <w:r>
              <w:rPr>
                <w:rFonts w:hint="default" w:ascii="Consolas" w:hAnsi="Consolas" w:eastAsia="Consolas" w:cs="Consolas"/>
                <w:color w:val="0000FF"/>
                <w:sz w:val="11"/>
                <w:szCs w:val="11"/>
                <w:shd w:val="clear" w:fill="FFFFFF"/>
              </w:rPr>
              <w:t>src=</w:t>
            </w:r>
            <w:r>
              <w:rPr>
                <w:rFonts w:hint="default" w:ascii="Consolas" w:hAnsi="Consolas" w:eastAsia="Consolas" w:cs="Consolas"/>
                <w:color w:val="008000"/>
                <w:sz w:val="11"/>
                <w:szCs w:val="11"/>
                <w:shd w:val="clear" w:fill="FFFFFF"/>
              </w:rPr>
              <w:t>"http://cued.xunlei.com/demos/publ/img/P_007.jpg"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&gt;0012&lt;/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a</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 xml:space="preserve">a </w:t>
            </w:r>
            <w:r>
              <w:rPr>
                <w:rFonts w:hint="default" w:ascii="Consolas" w:hAnsi="Consolas" w:eastAsia="Consolas" w:cs="Consolas"/>
                <w:color w:val="0000FF"/>
                <w:sz w:val="11"/>
                <w:szCs w:val="11"/>
                <w:shd w:val="clear" w:fill="FFFFFF"/>
              </w:rPr>
              <w:t>href=</w:t>
            </w:r>
            <w:r>
              <w:rPr>
                <w:rFonts w:hint="default" w:ascii="Consolas" w:hAnsi="Consolas" w:eastAsia="Consolas" w:cs="Consolas"/>
                <w:color w:val="008000"/>
                <w:sz w:val="11"/>
                <w:szCs w:val="11"/>
                <w:shd w:val="clear" w:fill="FFFFFF"/>
              </w:rPr>
              <w:t xml:space="preserve">"###" </w:t>
            </w:r>
            <w:r>
              <w:rPr>
                <w:rFonts w:hint="default" w:ascii="Consolas" w:hAnsi="Consolas" w:eastAsia="Consolas" w:cs="Consolas"/>
                <w:color w:val="0000FF"/>
                <w:sz w:val="11"/>
                <w:szCs w:val="11"/>
                <w:shd w:val="clear" w:fill="FFFFFF"/>
              </w:rPr>
              <w:t>class=</w:t>
            </w:r>
            <w:r>
              <w:rPr>
                <w:rFonts w:hint="default" w:ascii="Consolas" w:hAnsi="Consolas" w:eastAsia="Consolas" w:cs="Consolas"/>
                <w:color w:val="008000"/>
                <w:sz w:val="11"/>
                <w:szCs w:val="11"/>
                <w:shd w:val="clear" w:fill="FFFFFF"/>
              </w:rPr>
              <w:t>"column-li"</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 xml:space="preserve">img </w:t>
            </w:r>
            <w:r>
              <w:rPr>
                <w:rFonts w:hint="default" w:ascii="Consolas" w:hAnsi="Consolas" w:eastAsia="Consolas" w:cs="Consolas"/>
                <w:color w:val="0000FF"/>
                <w:sz w:val="11"/>
                <w:szCs w:val="11"/>
                <w:shd w:val="clear" w:fill="FFFFFF"/>
              </w:rPr>
              <w:t>src=</w:t>
            </w:r>
            <w:r>
              <w:rPr>
                <w:rFonts w:hint="default" w:ascii="Consolas" w:hAnsi="Consolas" w:eastAsia="Consolas" w:cs="Consolas"/>
                <w:color w:val="008000"/>
                <w:sz w:val="11"/>
                <w:szCs w:val="11"/>
                <w:shd w:val="clear" w:fill="FFFFFF"/>
              </w:rPr>
              <w:t>"http://cued.xunlei.com/demos/publ/img/P_008.jpg"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&gt;0013&lt;/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a</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 xml:space="preserve">a </w:t>
            </w:r>
            <w:r>
              <w:rPr>
                <w:rFonts w:hint="default" w:ascii="Consolas" w:hAnsi="Consolas" w:eastAsia="Consolas" w:cs="Consolas"/>
                <w:color w:val="0000FF"/>
                <w:sz w:val="11"/>
                <w:szCs w:val="11"/>
                <w:shd w:val="clear" w:fill="FFFFFF"/>
              </w:rPr>
              <w:t>href=</w:t>
            </w:r>
            <w:r>
              <w:rPr>
                <w:rFonts w:hint="default" w:ascii="Consolas" w:hAnsi="Consolas" w:eastAsia="Consolas" w:cs="Consolas"/>
                <w:color w:val="008000"/>
                <w:sz w:val="11"/>
                <w:szCs w:val="11"/>
                <w:shd w:val="clear" w:fill="FFFFFF"/>
              </w:rPr>
              <w:t xml:space="preserve">"###" </w:t>
            </w:r>
            <w:r>
              <w:rPr>
                <w:rFonts w:hint="default" w:ascii="Consolas" w:hAnsi="Consolas" w:eastAsia="Consolas" w:cs="Consolas"/>
                <w:color w:val="0000FF"/>
                <w:sz w:val="11"/>
                <w:szCs w:val="11"/>
                <w:shd w:val="clear" w:fill="FFFFFF"/>
              </w:rPr>
              <w:t>class=</w:t>
            </w:r>
            <w:r>
              <w:rPr>
                <w:rFonts w:hint="default" w:ascii="Consolas" w:hAnsi="Consolas" w:eastAsia="Consolas" w:cs="Consolas"/>
                <w:color w:val="008000"/>
                <w:sz w:val="11"/>
                <w:szCs w:val="11"/>
                <w:shd w:val="clear" w:fill="FFFFFF"/>
              </w:rPr>
              <w:t>"column-li"</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 xml:space="preserve">img </w:t>
            </w:r>
            <w:r>
              <w:rPr>
                <w:rFonts w:hint="default" w:ascii="Consolas" w:hAnsi="Consolas" w:eastAsia="Consolas" w:cs="Consolas"/>
                <w:color w:val="0000FF"/>
                <w:sz w:val="11"/>
                <w:szCs w:val="11"/>
                <w:shd w:val="clear" w:fill="FFFFFF"/>
              </w:rPr>
              <w:t>src=</w:t>
            </w:r>
            <w:r>
              <w:rPr>
                <w:rFonts w:hint="default" w:ascii="Consolas" w:hAnsi="Consolas" w:eastAsia="Consolas" w:cs="Consolas"/>
                <w:color w:val="008000"/>
                <w:sz w:val="11"/>
                <w:szCs w:val="11"/>
                <w:shd w:val="clear" w:fill="FFFFFF"/>
              </w:rPr>
              <w:t>"http://cued.xunlei.com/demos/publ/img/P_006.jpg"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&gt;0014&lt;/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a</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 xml:space="preserve">a </w:t>
            </w:r>
            <w:r>
              <w:rPr>
                <w:rFonts w:hint="default" w:ascii="Consolas" w:hAnsi="Consolas" w:eastAsia="Consolas" w:cs="Consolas"/>
                <w:color w:val="0000FF"/>
                <w:sz w:val="11"/>
                <w:szCs w:val="11"/>
                <w:shd w:val="clear" w:fill="FFFFFF"/>
              </w:rPr>
              <w:t>href=</w:t>
            </w:r>
            <w:r>
              <w:rPr>
                <w:rFonts w:hint="default" w:ascii="Consolas" w:hAnsi="Consolas" w:eastAsia="Consolas" w:cs="Consolas"/>
                <w:color w:val="008000"/>
                <w:sz w:val="11"/>
                <w:szCs w:val="11"/>
                <w:shd w:val="clear" w:fill="FFFFFF"/>
              </w:rPr>
              <w:t xml:space="preserve">"###" </w:t>
            </w:r>
            <w:r>
              <w:rPr>
                <w:rFonts w:hint="default" w:ascii="Consolas" w:hAnsi="Consolas" w:eastAsia="Consolas" w:cs="Consolas"/>
                <w:color w:val="0000FF"/>
                <w:sz w:val="11"/>
                <w:szCs w:val="11"/>
                <w:shd w:val="clear" w:fill="FFFFFF"/>
              </w:rPr>
              <w:t>class=</w:t>
            </w:r>
            <w:r>
              <w:rPr>
                <w:rFonts w:hint="default" w:ascii="Consolas" w:hAnsi="Consolas" w:eastAsia="Consolas" w:cs="Consolas"/>
                <w:color w:val="008000"/>
                <w:sz w:val="11"/>
                <w:szCs w:val="11"/>
                <w:shd w:val="clear" w:fill="FFFFFF"/>
              </w:rPr>
              <w:t>"column-li"</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 xml:space="preserve">img </w:t>
            </w:r>
            <w:r>
              <w:rPr>
                <w:rFonts w:hint="default" w:ascii="Consolas" w:hAnsi="Consolas" w:eastAsia="Consolas" w:cs="Consolas"/>
                <w:color w:val="0000FF"/>
                <w:sz w:val="11"/>
                <w:szCs w:val="11"/>
                <w:shd w:val="clear" w:fill="FFFFFF"/>
              </w:rPr>
              <w:t>src=</w:t>
            </w:r>
            <w:r>
              <w:rPr>
                <w:rFonts w:hint="default" w:ascii="Consolas" w:hAnsi="Consolas" w:eastAsia="Consolas" w:cs="Consolas"/>
                <w:color w:val="008000"/>
                <w:sz w:val="11"/>
                <w:szCs w:val="11"/>
                <w:shd w:val="clear" w:fill="FFFFFF"/>
              </w:rPr>
              <w:t>"http://cued.xunlei.com/demos/publ/img/P_005.jpg"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&gt;0015&lt;/</w:t>
            </w:r>
            <w:r>
              <w:rPr>
                <w:rFonts w:hint="default" w:ascii="Consolas" w:hAnsi="Consolas" w:eastAsia="Consolas" w:cs="Consolas"/>
                <w:b/>
                <w:color w:val="000080"/>
                <w:sz w:val="11"/>
                <w:szCs w:val="11"/>
                <w:shd w:val="clear" w:fill="FFFFFF"/>
              </w:rPr>
              <w:t>strong</w:t>
            </w:r>
            <w:r>
              <w:rPr>
                <w:rFonts w:hint="default" w:ascii="Consolas" w:hAnsi="Consolas" w:eastAsia="Consolas" w:cs="Consolas"/>
                <w:color w:val="000000"/>
                <w:sz w:val="11"/>
                <w:szCs w:val="11"/>
                <w:shd w:val="clear" w:fill="FFFFFF"/>
              </w:rPr>
              <w:t>&gt; &lt;/</w:t>
            </w:r>
            <w:r>
              <w:rPr>
                <w:rFonts w:hint="default" w:ascii="Consolas" w:hAnsi="Consolas" w:eastAsia="Consolas" w:cs="Consolas"/>
                <w:b/>
                <w:color w:val="000080"/>
                <w:sz w:val="11"/>
                <w:szCs w:val="11"/>
                <w:shd w:val="clear" w:fill="FFFFFF"/>
              </w:rPr>
              <w:t>a</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 xml:space="preserve">    &lt;/</w:t>
            </w:r>
            <w:r>
              <w:rPr>
                <w:rFonts w:hint="default" w:ascii="Consolas" w:hAnsi="Consolas" w:eastAsia="Consolas" w:cs="Consolas"/>
                <w:b/>
                <w:color w:val="000080"/>
                <w:sz w:val="11"/>
                <w:szCs w:val="11"/>
                <w:shd w:val="clear" w:fill="FFFFFF"/>
              </w:rPr>
              <w:t>span</w:t>
            </w:r>
            <w:r>
              <w:rPr>
                <w:rFonts w:hint="default" w:ascii="Consolas" w:hAnsi="Consolas" w:eastAsia="Consolas" w:cs="Consolas"/>
                <w:color w:val="000000"/>
                <w:sz w:val="11"/>
                <w:szCs w:val="11"/>
                <w:shd w:val="clear" w:fill="FFFFFF"/>
              </w:rPr>
              <w:t>&gt;</w:t>
            </w:r>
            <w:r>
              <w:rPr>
                <w:rFonts w:hint="default" w:ascii="Consolas" w:hAnsi="Consolas" w:eastAsia="Consolas" w:cs="Consolas"/>
                <w:color w:val="000000"/>
                <w:sz w:val="11"/>
                <w:szCs w:val="11"/>
                <w:shd w:val="clear" w:fill="FFFFFF"/>
              </w:rPr>
              <w:br w:type="textWrapping"/>
            </w:r>
            <w:r>
              <w:rPr>
                <w:rFonts w:hint="default" w:ascii="Consolas" w:hAnsi="Consolas" w:eastAsia="Consolas" w:cs="Consolas"/>
                <w:color w:val="000000"/>
                <w:sz w:val="11"/>
                <w:szCs w:val="11"/>
                <w:shd w:val="clear" w:fill="FFFFFF"/>
              </w:rPr>
              <w:t>&lt;/</w:t>
            </w:r>
            <w:r>
              <w:rPr>
                <w:rFonts w:hint="default" w:ascii="Consolas" w:hAnsi="Consolas" w:eastAsia="Consolas" w:cs="Consolas"/>
                <w:b/>
                <w:color w:val="000080"/>
                <w:sz w:val="11"/>
                <w:szCs w:val="11"/>
                <w:shd w:val="clear" w:fill="FFFFFF"/>
              </w:rPr>
              <w:t>div</w:t>
            </w:r>
            <w:r>
              <w:rPr>
                <w:rFonts w:hint="default" w:ascii="Consolas" w:hAnsi="Consolas" w:eastAsia="Consolas" w:cs="Consolas"/>
                <w:color w:val="000000"/>
                <w:sz w:val="11"/>
                <w:szCs w:val="11"/>
                <w:shd w:val="clear" w:fill="FFFFFF"/>
              </w:rPr>
              <w:t>&gt;</w:t>
            </w:r>
          </w:p>
          <w:p>
            <w:pPr>
              <w:pStyle w:val="30"/>
              <w:rPr>
                <w:sz w:val="11"/>
                <w:szCs w:val="11"/>
              </w:rPr>
            </w:pPr>
          </w:p>
        </w:tc>
      </w:tr>
    </w:tbl>
    <w:p>
      <w:pPr>
        <w:pStyle w:val="35"/>
        <w:rPr>
          <w:rFonts w:hint="eastAsia"/>
          <w:lang w:val="en-US" w:eastAsia="zh-CN"/>
        </w:rPr>
      </w:pPr>
      <w:bookmarkStart w:id="86" w:name="_Toc8181"/>
      <w:bookmarkStart w:id="87" w:name="_Toc692"/>
      <w:bookmarkStart w:id="88" w:name="_Toc20292"/>
      <w:r>
        <w:rPr>
          <w:rFonts w:hint="eastAsia"/>
          <w:lang w:val="en-US" w:eastAsia="zh-CN"/>
        </w:rPr>
        <w:t>line-height</w:t>
      </w:r>
      <w:bookmarkEnd w:id="86"/>
      <w:bookmarkEnd w:id="87"/>
    </w:p>
    <w:p>
      <w:pPr>
        <w:pStyle w:val="29"/>
        <w:rPr>
          <w:rFonts w:hint="eastAsia"/>
          <w:lang w:val="en-US" w:eastAsia="zh-CN"/>
        </w:rPr>
      </w:pPr>
      <w:bookmarkStart w:id="89" w:name="_Toc23496"/>
      <w:bookmarkStart w:id="90" w:name="_Toc9847"/>
      <w:r>
        <w:rPr>
          <w:rFonts w:hint="eastAsia"/>
          <w:lang w:val="en-US" w:eastAsia="zh-CN"/>
        </w:rPr>
        <w:t>line-height</w:t>
      </w:r>
      <w:bookmarkEnd w:id="88"/>
      <w:r>
        <w:rPr>
          <w:rFonts w:hint="eastAsia"/>
          <w:lang w:val="en-US" w:eastAsia="zh-CN"/>
        </w:rPr>
        <w:t>简介</w:t>
      </w:r>
      <w:bookmarkEnd w:id="89"/>
      <w:bookmarkEnd w:id="90"/>
    </w:p>
    <w:tbl>
      <w:tblPr>
        <w:tblStyle w:val="24"/>
        <w:tblW w:w="108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1"/>
        <w:gridCol w:w="4494"/>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pStyle w:val="27"/>
              <w:rPr>
                <w:rFonts w:hint="eastAsia"/>
                <w:lang w:val="en-US" w:eastAsia="zh-CN"/>
              </w:rPr>
            </w:pPr>
            <w:bookmarkStart w:id="91" w:name="_Toc29478"/>
            <w:bookmarkStart w:id="92" w:name="_Toc19163"/>
            <w:r>
              <w:rPr>
                <w:rFonts w:hint="eastAsia"/>
                <w:lang w:val="en-US" w:eastAsia="zh-CN"/>
              </w:rPr>
              <w:t>定义</w:t>
            </w:r>
            <w:bookmarkEnd w:id="91"/>
            <w:bookmarkEnd w:id="92"/>
          </w:p>
        </w:tc>
        <w:tc>
          <w:tcPr>
            <w:tcW w:w="8989" w:type="dxa"/>
            <w:gridSpan w:val="2"/>
            <w:vAlign w:val="top"/>
          </w:tcPr>
          <w:p>
            <w:pPr>
              <w:pStyle w:val="30"/>
            </w:pPr>
            <w:r>
              <w:rPr>
                <w:rFonts w:hint="default"/>
              </w:rPr>
              <w:t>1）line-height和font-size 有联系吗，什么联系？</w:t>
            </w:r>
          </w:p>
          <w:p>
            <w:pPr>
              <w:pStyle w:val="30"/>
              <w:rPr>
                <w:rFonts w:hint="default"/>
              </w:rPr>
            </w:pPr>
            <w:r>
              <w:rPr>
                <w:rFonts w:hint="default"/>
              </w:rPr>
              <w:t>2）line-height的继承特性有什么特殊性？</w:t>
            </w:r>
          </w:p>
          <w:p>
            <w:pPr>
              <w:pStyle w:val="30"/>
              <w:rPr>
                <w:rFonts w:hint="default"/>
              </w:rPr>
            </w:pPr>
            <w:r>
              <w:rPr>
                <w:rFonts w:hint="default"/>
              </w:rPr>
              <w:t>如果你对这2个问题很清楚的话，你可以跳过本文。 </w:t>
            </w:r>
          </w:p>
          <w:p>
            <w:pPr>
              <w:pStyle w:val="30"/>
              <w:rPr>
                <w:rFonts w:hint="default"/>
              </w:rPr>
            </w:pPr>
            <w:r>
              <w:rPr>
                <w:rFonts w:hint="default"/>
              </w:rPr>
              <w:t>首先看看w3c的解释：line-height 属性设置行间的距离（行高，行间距）。</w:t>
            </w:r>
          </w:p>
          <w:p>
            <w:pPr>
              <w:pStyle w:val="30"/>
              <w:rPr>
                <w:rFonts w:hint="default"/>
              </w:rPr>
            </w:pPr>
            <w:r>
              <w:rPr>
                <w:rFonts w:hint="default"/>
              </w:rPr>
              <w:t>该属性会影响行框的布局。在应用到一个块级元素时，它定义了该元素中基线之间的最小距离而不是最大距离。line-height 与 font-size 的计算值之差（在 CSS 中成为</w:t>
            </w:r>
            <w:r>
              <w:rPr>
                <w:rFonts w:hint="eastAsia"/>
                <w:lang w:eastAsia="zh-CN"/>
              </w:rPr>
              <w:t>"</w:t>
            </w:r>
            <w:r>
              <w:rPr>
                <w:rFonts w:hint="default"/>
              </w:rPr>
              <w:t>行间距</w:t>
            </w:r>
            <w:r>
              <w:rPr>
                <w:rFonts w:hint="eastAsia"/>
                <w:lang w:eastAsia="zh-CN"/>
              </w:rPr>
              <w:t>"</w:t>
            </w:r>
            <w:r>
              <w:rPr>
                <w:rFonts w:hint="default"/>
              </w:rPr>
              <w:t>）分为两半，分别加到一个文本行内容的顶部和底部。可以包含这些内容的最小框就是行框。原始数字值指定了一个缩放因子，后代元素会继承这个缩放因子而不是计算值。什么是基线（baseline）？在我之前的一篇文章中已经给出了一个地址，如果不太清楚的话，可以去看看。一个重要的特性就是line-height可以被继承。</w:t>
            </w:r>
          </w:p>
          <w:p>
            <w:pPr>
              <w:pStyle w:val="30"/>
              <w:rPr>
                <w:rFonts w:hint="default"/>
              </w:rPr>
            </w:pPr>
            <w:r>
              <w:rPr>
                <w:rFonts w:hint="default"/>
              </w:rPr>
              <w:t>浏览器的默认值不一样</w:t>
            </w:r>
          </w:p>
          <w:p>
            <w:pPr>
              <w:pStyle w:val="30"/>
              <w:rPr>
                <w:rFonts w:hint="default"/>
              </w:rPr>
            </w:pPr>
            <w:r>
              <w:rPr>
                <w:rFonts w:hint="default"/>
              </w:rPr>
              <w:t>各个浏览器的默认值不一样（在1~1.2），所以我们看到的行高都不一样，也是由于这个原因，一般网站都有reset。</w:t>
            </w:r>
          </w:p>
          <w:p>
            <w:pPr>
              <w:pStyle w:val="30"/>
            </w:pPr>
            <w:r>
              <w:rPr>
                <w:rFonts w:hint="default"/>
              </w:rPr>
              <w:t>1:行内元素设置line-height时，不论设置的多大，它的背景永远只跟随文字的大小来渲染，但是行高的大小还是会体现的。</w:t>
            </w:r>
          </w:p>
          <w:p>
            <w:pPr>
              <w:pStyle w:val="30"/>
            </w:pPr>
            <w:r>
              <w:rPr>
                <w:rFonts w:hint="default"/>
              </w:rPr>
              <w:t>&lt;span style="background-color:red; line-height:30px;"&gt;行高对背景的渲染不起作用&lt;/span&gt;</w:t>
            </w:r>
          </w:p>
          <w:p>
            <w:pPr>
              <w:pStyle w:val="30"/>
              <w:rPr>
                <w:rFonts w:hint="default"/>
              </w:rPr>
            </w:pPr>
            <w:r>
              <w:rPr>
                <w:rFonts w:hint="default"/>
              </w:rPr>
              <w:t>2:行内块和块元素，背景颜色会随着line-height的设置来给文字背景加相应的颜色，line-height设置多少会直接影响高度的。</w:t>
            </w:r>
          </w:p>
          <w:p>
            <w:pPr>
              <w:pStyle w:val="30"/>
              <w:rPr>
                <w:rFonts w:hint="default"/>
              </w:rPr>
            </w:pPr>
            <w:r>
              <w:rPr>
                <w:rFonts w:hint="default"/>
              </w:rPr>
              <w:t>&lt;p style="background-color:red; line-height:30px;"&gt;行高对背景的渲染起作用&lt;/p&gt;</w:t>
            </w:r>
          </w:p>
          <w:p>
            <w:pPr>
              <w:pStyle w:val="30"/>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pStyle w:val="27"/>
              <w:rPr>
                <w:rFonts w:hint="eastAsia"/>
                <w:lang w:val="en-US" w:eastAsia="zh-CN"/>
              </w:rPr>
            </w:pPr>
            <w:bookmarkStart w:id="93" w:name="_Toc3325"/>
            <w:bookmarkStart w:id="94" w:name="_Toc11544"/>
            <w:r>
              <w:rPr>
                <w:rFonts w:hint="eastAsia"/>
                <w:lang w:val="en-US" w:eastAsia="zh-CN"/>
              </w:rPr>
              <w:t>示意图</w:t>
            </w:r>
            <w:bookmarkEnd w:id="93"/>
            <w:bookmarkEnd w:id="94"/>
          </w:p>
        </w:tc>
        <w:tc>
          <w:tcPr>
            <w:tcW w:w="8989" w:type="dxa"/>
            <w:gridSpan w:val="2"/>
            <w:vAlign w:val="top"/>
          </w:tcPr>
          <w:p>
            <w:pPr>
              <w:pStyle w:val="30"/>
              <w:rPr>
                <w:rFonts w:hint="default"/>
              </w:rPr>
            </w:pPr>
            <w:r>
              <w:drawing>
                <wp:inline distT="0" distB="0" distL="114300" distR="114300">
                  <wp:extent cx="4784090" cy="1672590"/>
                  <wp:effectExtent l="0" t="0" r="16510" b="381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61"/>
                          <a:stretch>
                            <a:fillRect/>
                          </a:stretch>
                        </pic:blipFill>
                        <pic:spPr>
                          <a:xfrm>
                            <a:off x="0" y="0"/>
                            <a:ext cx="4784090" cy="167259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pStyle w:val="27"/>
              <w:rPr>
                <w:rFonts w:hint="eastAsia"/>
                <w:lang w:val="en-US" w:eastAsia="zh-CN"/>
              </w:rPr>
            </w:pPr>
          </w:p>
        </w:tc>
        <w:tc>
          <w:tcPr>
            <w:tcW w:w="8989" w:type="dxa"/>
            <w:gridSpan w:val="2"/>
            <w:vAlign w:val="top"/>
          </w:tcPr>
          <w:p>
            <w:pPr>
              <w:pStyle w:val="30"/>
              <w:ind w:left="0" w:leftChars="0" w:firstLine="0" w:firstLineChars="0"/>
              <w:rPr>
                <w:rFonts w:hint="default"/>
              </w:rPr>
            </w:pPr>
            <w:r>
              <w:rPr>
                <w:rFonts w:hint="eastAsia"/>
              </w:rPr>
              <w:fldChar w:fldCharType="begin"/>
            </w:r>
            <w:r>
              <w:rPr>
                <w:rFonts w:hint="eastAsia"/>
              </w:rPr>
              <w:instrText xml:space="preserve"> HYPERLINK "http://www.jb51.net/css/199172.html" </w:instrText>
            </w:r>
            <w:r>
              <w:rPr>
                <w:rFonts w:hint="eastAsia"/>
              </w:rPr>
              <w:fldChar w:fldCharType="separate"/>
            </w:r>
            <w:r>
              <w:rPr>
                <w:rStyle w:val="21"/>
                <w:rFonts w:hint="eastAsia"/>
              </w:rPr>
              <w:t>http://www.jb51.net/css/199172.html</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72" w:hRule="atLeast"/>
        </w:trPr>
        <w:tc>
          <w:tcPr>
            <w:tcW w:w="1871" w:type="dxa"/>
            <w:vAlign w:val="top"/>
          </w:tcPr>
          <w:p>
            <w:pPr>
              <w:pStyle w:val="27"/>
              <w:rPr>
                <w:rFonts w:hint="eastAsia"/>
                <w:lang w:val="en-US" w:eastAsia="zh-CN"/>
              </w:rPr>
            </w:pPr>
            <w:bookmarkStart w:id="95" w:name="_Toc4504"/>
            <w:bookmarkStart w:id="96" w:name="_Toc23764"/>
            <w:r>
              <w:rPr>
                <w:rFonts w:hint="eastAsia"/>
                <w:lang w:val="en-US" w:eastAsia="zh-CN"/>
              </w:rPr>
              <w:t>基础概念</w:t>
            </w:r>
            <w:bookmarkEnd w:id="95"/>
            <w:bookmarkEnd w:id="96"/>
          </w:p>
        </w:tc>
        <w:tc>
          <w:tcPr>
            <w:tcW w:w="8989" w:type="dxa"/>
            <w:gridSpan w:val="2"/>
            <w:vAlign w:val="top"/>
          </w:tcPr>
          <w:p>
            <w:pPr>
              <w:pStyle w:val="31"/>
              <w:rPr>
                <w:rFonts w:hint="eastAsia"/>
                <w:lang w:val="en-US" w:eastAsia="zh-CN"/>
              </w:rPr>
            </w:pPr>
            <w:r>
              <w:rPr>
                <w:rFonts w:hint="eastAsia"/>
                <w:lang w:val="en-US" w:eastAsia="zh-CN"/>
              </w:rPr>
              <w:t>四线</w:t>
            </w:r>
          </w:p>
          <w:p>
            <w:pPr>
              <w:rPr>
                <w:rFonts w:hint="eastAsia"/>
              </w:rPr>
            </w:pPr>
            <w:r>
              <w:rPr>
                <w:rFonts w:hint="eastAsia"/>
              </w:rPr>
              <w:t>基线（Base line），指的是一行字横排时下沿的基础线，基线并不是汉字的下端沿，而是英文字母x的下 端沿，同时还有文字的顶线（Top line）、中线（Middle line）和底线（Bottom line），用以确定文字行的位置</w:t>
            </w:r>
            <w:r>
              <w:rPr>
                <w:rFonts w:hint="eastAsia"/>
                <w:lang w:eastAsia="zh-CN"/>
              </w:rPr>
              <w:t>。</w:t>
            </w:r>
          </w:p>
          <w:p>
            <w:r>
              <w:drawing>
                <wp:inline distT="0" distB="0" distL="114300" distR="114300">
                  <wp:extent cx="3605530" cy="1117600"/>
                  <wp:effectExtent l="0" t="0" r="13970"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62"/>
                          <a:stretch>
                            <a:fillRect/>
                          </a:stretch>
                        </pic:blipFill>
                        <pic:spPr>
                          <a:xfrm>
                            <a:off x="0" y="0"/>
                            <a:ext cx="3605530" cy="1117600"/>
                          </a:xfrm>
                          <a:prstGeom prst="rect">
                            <a:avLst/>
                          </a:prstGeom>
                          <a:noFill/>
                          <a:ln w="9525">
                            <a:noFill/>
                          </a:ln>
                        </pic:spPr>
                      </pic:pic>
                    </a:graphicData>
                  </a:graphic>
                </wp:inline>
              </w:drawing>
            </w:r>
          </w:p>
          <w:p>
            <w:pPr>
              <w:pStyle w:val="31"/>
            </w:pPr>
            <w:r>
              <w:rPr>
                <w:rFonts w:hint="eastAsia"/>
                <w:lang w:eastAsia="zh-CN"/>
              </w:rPr>
              <w:t>行高</w:t>
            </w:r>
          </w:p>
          <w:p>
            <w:pPr>
              <w:rPr>
                <w:rFonts w:hint="eastAsia"/>
              </w:rPr>
            </w:pPr>
            <w:r>
              <w:rPr>
                <w:rFonts w:hint="eastAsia"/>
              </w:rPr>
              <w:t>行高指的是文本行的基线间的距离，但是文本之间的空白距离不仅仅是行高决定的，同时也受字号的影响。</w:t>
            </w:r>
          </w:p>
          <w:p>
            <w:pPr>
              <w:pStyle w:val="31"/>
              <w:rPr>
                <w:rFonts w:hint="eastAsia"/>
              </w:rPr>
            </w:pPr>
            <w:r>
              <w:rPr>
                <w:rFonts w:hint="eastAsia"/>
                <w:lang w:eastAsia="zh-CN"/>
              </w:rPr>
              <w:t>行距</w:t>
            </w:r>
          </w:p>
          <w:p>
            <w:r>
              <w:rPr>
                <w:rFonts w:hint="eastAsia"/>
              </w:rPr>
              <w:t>行距</w:t>
            </w:r>
            <w:r>
              <w:rPr>
                <w:rFonts w:hint="eastAsia"/>
                <w:lang w:eastAsia="zh-CN"/>
              </w:rPr>
              <w:t>是指</w:t>
            </w:r>
            <w:r>
              <w:rPr>
                <w:rFonts w:hint="eastAsia"/>
              </w:rPr>
              <w:t>行高与字体尺寸的差</w:t>
            </w:r>
            <w:r>
              <w:rPr>
                <w:rFonts w:hint="eastAsia"/>
                <w:lang w:val="en-US" w:eastAsia="zh-CN"/>
              </w:rPr>
              <w:t>(</w:t>
            </w:r>
            <w:r>
              <w:rPr>
                <w:rFonts w:hint="eastAsia"/>
              </w:rPr>
              <w:t>leading</w:t>
            </w:r>
            <w:r>
              <w:rPr>
                <w:rFonts w:hint="eastAsia"/>
                <w:lang w:val="en-US" w:eastAsia="zh-CN"/>
              </w:rPr>
              <w:t>)</w:t>
            </w:r>
          </w:p>
          <w:p>
            <w:r>
              <w:drawing>
                <wp:inline distT="0" distB="0" distL="114300" distR="114300">
                  <wp:extent cx="3666490" cy="923925"/>
                  <wp:effectExtent l="0" t="0" r="10160" b="952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63"/>
                          <a:stretch>
                            <a:fillRect/>
                          </a:stretch>
                        </pic:blipFill>
                        <pic:spPr>
                          <a:xfrm>
                            <a:off x="0" y="0"/>
                            <a:ext cx="3666490" cy="923925"/>
                          </a:xfrm>
                          <a:prstGeom prst="rect">
                            <a:avLst/>
                          </a:prstGeom>
                          <a:noFill/>
                          <a:ln w="9525">
                            <a:noFill/>
                          </a:ln>
                        </pic:spPr>
                      </pic:pic>
                    </a:graphicData>
                  </a:graphic>
                </wp:inline>
              </w:drawing>
            </w:r>
          </w:p>
          <w:p>
            <w:pPr>
              <w:pStyle w:val="31"/>
              <w:rPr>
                <w:rFonts w:hint="eastAsia"/>
              </w:rPr>
            </w:pPr>
            <w:r>
              <w:rPr>
                <w:rFonts w:hint="eastAsia"/>
                <w:lang w:eastAsia="zh-CN"/>
              </w:rPr>
              <w:t>内容区域</w:t>
            </w:r>
          </w:p>
          <w:p>
            <w:r>
              <w:rPr>
                <w:rFonts w:hint="eastAsia"/>
              </w:rPr>
              <w:t>一行中的每个元素都有一个内容区域，它是由字体尺寸决定的</w:t>
            </w:r>
            <w:r>
              <w:rPr>
                <w:rFonts w:hint="eastAsia"/>
                <w:lang w:eastAsia="zh-CN"/>
              </w:rPr>
              <w:t>。</w:t>
            </w:r>
          </w:p>
          <w:p/>
          <w:p>
            <w:r>
              <w:drawing>
                <wp:inline distT="0" distB="0" distL="114300" distR="114300">
                  <wp:extent cx="4580890" cy="1438275"/>
                  <wp:effectExtent l="0" t="0" r="10160" b="952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64"/>
                          <a:stretch>
                            <a:fillRect/>
                          </a:stretch>
                        </pic:blipFill>
                        <pic:spPr>
                          <a:xfrm>
                            <a:off x="0" y="0"/>
                            <a:ext cx="4580890" cy="1438275"/>
                          </a:xfrm>
                          <a:prstGeom prst="rect">
                            <a:avLst/>
                          </a:prstGeom>
                          <a:noFill/>
                          <a:ln w="9525">
                            <a:noFill/>
                          </a:ln>
                        </pic:spPr>
                      </pic:pic>
                    </a:graphicData>
                  </a:graphic>
                </wp:inline>
              </w:drawing>
            </w:r>
          </w:p>
          <w:p>
            <w:pPr>
              <w:pStyle w:val="31"/>
            </w:pPr>
            <w:r>
              <w:rPr>
                <w:rFonts w:hint="eastAsia"/>
                <w:lang w:eastAsia="zh-CN"/>
              </w:rPr>
              <w:t>行内框</w:t>
            </w:r>
          </w:p>
          <w:p>
            <w:pPr>
              <w:rPr>
                <w:rFonts w:hint="eastAsia"/>
              </w:rPr>
            </w:pPr>
            <w:r>
              <w:rPr>
                <w:rFonts w:hint="eastAsia"/>
              </w:rPr>
              <w:t>行内元素会生成一个行内框（inline box），行内框只是一个概念，它无法显示出来，但是它又确实存在</w:t>
            </w:r>
            <w:r>
              <w:rPr>
                <w:rFonts w:hint="eastAsia"/>
                <w:lang w:eastAsia="zh-CN"/>
              </w:rPr>
              <w:t>；</w:t>
            </w:r>
          </w:p>
          <w:p>
            <w:pPr>
              <w:rPr>
                <w:rFonts w:hint="eastAsia"/>
                <w:lang w:eastAsia="zh-CN"/>
              </w:rPr>
            </w:pPr>
            <w:r>
              <w:rPr>
                <w:rFonts w:hint="eastAsia"/>
              </w:rPr>
              <w:t>在没有其他因素影响的时候，行内框等于内容区域</w:t>
            </w:r>
            <w:r>
              <w:rPr>
                <w:rFonts w:hint="eastAsia"/>
                <w:lang w:eastAsia="zh-CN"/>
              </w:rPr>
              <w:t>；</w:t>
            </w:r>
          </w:p>
          <w:p>
            <w:r>
              <w:rPr>
                <w:rFonts w:hint="eastAsia"/>
              </w:rPr>
              <w:t>设定行高则可以增加或者减少行内框的高度，即：将行距的值（行高-字体尺寸）除以2，分别增加到内容区域的上下两边</w:t>
            </w:r>
          </w:p>
          <w:p>
            <w:r>
              <w:drawing>
                <wp:inline distT="0" distB="0" distL="114300" distR="114300">
                  <wp:extent cx="3886200" cy="1581150"/>
                  <wp:effectExtent l="0" t="0" r="0" b="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65"/>
                          <a:srcRect t="10000"/>
                          <a:stretch>
                            <a:fillRect/>
                          </a:stretch>
                        </pic:blipFill>
                        <pic:spPr>
                          <a:xfrm>
                            <a:off x="0" y="0"/>
                            <a:ext cx="3886200" cy="1581150"/>
                          </a:xfrm>
                          <a:prstGeom prst="rect">
                            <a:avLst/>
                          </a:prstGeom>
                          <a:noFill/>
                          <a:ln w="9525">
                            <a:noFill/>
                          </a:ln>
                        </pic:spPr>
                      </pic:pic>
                    </a:graphicData>
                  </a:graphic>
                </wp:inline>
              </w:drawing>
            </w:r>
          </w:p>
          <w:p>
            <w:pPr>
              <w:pStyle w:val="31"/>
              <w:rPr>
                <w:rFonts w:hint="eastAsia"/>
              </w:rPr>
            </w:pPr>
            <w:r>
              <w:rPr>
                <w:rFonts w:hint="eastAsia"/>
                <w:lang w:eastAsia="zh-CN"/>
              </w:rPr>
              <w:t>行框</w:t>
            </w:r>
          </w:p>
          <w:p>
            <w:pPr>
              <w:rPr>
                <w:rFonts w:hint="eastAsia"/>
                <w:lang w:val="en-US" w:eastAsia="zh-CN"/>
              </w:rPr>
            </w:pPr>
            <w:r>
              <w:rPr>
                <w:rFonts w:hint="eastAsia"/>
              </w:rPr>
              <w:t>由于行高可以应用在任何元素上，因此同一行内的若干元素可能有不同的行高和行内框高</w:t>
            </w:r>
            <w:r>
              <w:rPr>
                <w:rFonts w:hint="eastAsia"/>
                <w:lang w:val="en-US" w:eastAsia="zh-CN"/>
              </w:rPr>
              <w:t>:</w:t>
            </w:r>
          </w:p>
          <w:p>
            <w:r>
              <w:rPr>
                <w:rFonts w:hint="eastAsia"/>
              </w:rPr>
              <w:t>&lt;p style=</w:t>
            </w:r>
            <w:r>
              <w:rPr>
                <w:rFonts w:hint="eastAsia"/>
                <w:lang w:eastAsia="zh-CN"/>
              </w:rPr>
              <w:t>"</w:t>
            </w:r>
            <w:r>
              <w:rPr>
                <w:rFonts w:hint="eastAsia"/>
              </w:rPr>
              <w:t>line-height:20px;</w:t>
            </w:r>
            <w:r>
              <w:rPr>
                <w:rFonts w:hint="eastAsia"/>
                <w:lang w:eastAsia="zh-CN"/>
              </w:rPr>
              <w:t>"</w:t>
            </w:r>
            <w:r>
              <w:rPr>
                <w:rFonts w:hint="eastAsia"/>
              </w:rPr>
              <w:t>&gt;行高20px。&lt;strong style=</w:t>
            </w:r>
            <w:r>
              <w:rPr>
                <w:rFonts w:hint="eastAsia"/>
                <w:lang w:eastAsia="zh-CN"/>
              </w:rPr>
              <w:t>"</w:t>
            </w:r>
            <w:r>
              <w:rPr>
                <w:rFonts w:hint="eastAsia"/>
              </w:rPr>
              <w:t>line-height:50px;</w:t>
            </w:r>
            <w:r>
              <w:rPr>
                <w:rFonts w:hint="eastAsia"/>
                <w:lang w:eastAsia="zh-CN"/>
              </w:rPr>
              <w:t>"</w:t>
            </w:r>
            <w:r>
              <w:rPr>
                <w:rFonts w:hint="eastAsia"/>
              </w:rPr>
              <w:t>&gt; 行高50px。&lt;/strong&gt;&lt;span style=</w:t>
            </w:r>
            <w:r>
              <w:rPr>
                <w:rFonts w:hint="eastAsia"/>
                <w:lang w:eastAsia="zh-CN"/>
              </w:rPr>
              <w:t>"</w:t>
            </w:r>
            <w:r>
              <w:rPr>
                <w:rFonts w:hint="eastAsia"/>
              </w:rPr>
              <w:t>line-height:30px;</w:t>
            </w:r>
            <w:r>
              <w:rPr>
                <w:rFonts w:hint="eastAsia"/>
                <w:lang w:eastAsia="zh-CN"/>
              </w:rPr>
              <w:t>"</w:t>
            </w:r>
            <w:r>
              <w:rPr>
                <w:rFonts w:hint="eastAsia"/>
              </w:rPr>
              <w:t>&gt;行高30px。&lt;/span&gt;&lt;/p&gt;</w:t>
            </w:r>
          </w:p>
          <w:p>
            <w:r>
              <w:rPr>
                <w:rFonts w:hint="eastAsia"/>
              </w:rPr>
              <w:t>行框（line box）同行内框类似，是指本行的一个虚拟的矩形框，其高度等于本行内所有元素中行高最大的值。因此，当有多行内容时，每行都会有自己的行框，</w:t>
            </w:r>
          </w:p>
          <w:p>
            <w:r>
              <w:drawing>
                <wp:inline distT="0" distB="0" distL="114300" distR="114300">
                  <wp:extent cx="3669665" cy="942975"/>
                  <wp:effectExtent l="0" t="0" r="6985" b="952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66"/>
                          <a:srcRect t="12755" r="21350" b="28061"/>
                          <a:stretch>
                            <a:fillRect/>
                          </a:stretch>
                        </pic:blipFill>
                        <pic:spPr>
                          <a:xfrm>
                            <a:off x="0" y="0"/>
                            <a:ext cx="3669665" cy="942975"/>
                          </a:xfrm>
                          <a:prstGeom prst="rect">
                            <a:avLst/>
                          </a:prstGeom>
                          <a:noFill/>
                          <a:ln w="9525">
                            <a:noFill/>
                          </a:ln>
                        </pic:spPr>
                      </pic:pic>
                    </a:graphicData>
                  </a:graphic>
                </wp:inline>
              </w:drawing>
            </w:r>
          </w:p>
          <w:p/>
          <w:p>
            <w:pPr>
              <w:rPr>
                <w:rFonts w:hint="default"/>
              </w:rPr>
            </w:pPr>
            <w:r>
              <w:drawing>
                <wp:inline distT="0" distB="0" distL="114300" distR="114300">
                  <wp:extent cx="3378200" cy="1466850"/>
                  <wp:effectExtent l="0" t="0" r="1270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67"/>
                          <a:srcRect l="1969" t="6550" r="14438" b="12955"/>
                          <a:stretch>
                            <a:fillRect/>
                          </a:stretch>
                        </pic:blipFill>
                        <pic:spPr>
                          <a:xfrm>
                            <a:off x="0" y="0"/>
                            <a:ext cx="3378200" cy="146685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72" w:hRule="atLeast"/>
        </w:trPr>
        <w:tc>
          <w:tcPr>
            <w:tcW w:w="1871" w:type="dxa"/>
            <w:vAlign w:val="top"/>
          </w:tcPr>
          <w:p>
            <w:pPr>
              <w:pStyle w:val="27"/>
              <w:rPr>
                <w:rFonts w:hint="eastAsia"/>
              </w:rPr>
            </w:pPr>
            <w:bookmarkStart w:id="97" w:name="_Toc13847"/>
            <w:bookmarkStart w:id="98" w:name="_Toc15413"/>
            <w:r>
              <w:rPr>
                <w:rFonts w:hint="eastAsia"/>
              </w:rPr>
              <w:t>行高的计算与继承</w:t>
            </w:r>
            <w:bookmarkEnd w:id="97"/>
            <w:bookmarkEnd w:id="98"/>
          </w:p>
          <w:p>
            <w:pPr>
              <w:pStyle w:val="30"/>
              <w:rPr>
                <w:rFonts w:hint="eastAsia"/>
                <w:lang w:val="en-US" w:eastAsia="zh-CN"/>
              </w:rPr>
            </w:pPr>
          </w:p>
          <w:p>
            <w:pPr>
              <w:rPr>
                <w:rFonts w:hint="eastAsia"/>
                <w:lang w:val="en-US" w:eastAsia="zh-CN"/>
              </w:rPr>
            </w:pPr>
          </w:p>
          <w:p>
            <w:pPr>
              <w:rPr>
                <w:rFonts w:hint="eastAsia"/>
                <w:lang w:val="en-US" w:eastAsia="zh-CN"/>
              </w:rPr>
            </w:pPr>
          </w:p>
        </w:tc>
        <w:tc>
          <w:tcPr>
            <w:tcW w:w="8989" w:type="dxa"/>
            <w:gridSpan w:val="2"/>
            <w:vAlign w:val="top"/>
          </w:tcPr>
          <w:p>
            <w:pPr>
              <w:pStyle w:val="30"/>
              <w:rPr>
                <w:rFonts w:hint="default"/>
              </w:rPr>
            </w:pPr>
            <w:r>
              <w:rPr>
                <w:rFonts w:hint="default"/>
              </w:rPr>
              <w:t>以em、ex和百分比为单位的行高，其基数是元素本身的字体尺寸。</w:t>
            </w:r>
          </w:p>
          <w:p>
            <w:pPr>
              <w:pStyle w:val="30"/>
              <w:rPr>
                <w:rFonts w:hint="default"/>
              </w:rPr>
            </w:pPr>
            <w:r>
              <w:rPr>
                <w:rFonts w:hint="default"/>
              </w:rPr>
              <w:t>例如有代码如下：</w:t>
            </w:r>
          </w:p>
          <w:p>
            <w:pPr>
              <w:pStyle w:val="30"/>
              <w:rPr>
                <w:rFonts w:hint="default"/>
              </w:rPr>
            </w:pPr>
            <w:r>
              <w:rPr>
                <w:rFonts w:hint="default"/>
              </w:rPr>
              <w:t>&lt;p style=</w:t>
            </w:r>
            <w:r>
              <w:rPr>
                <w:rFonts w:hint="eastAsia"/>
                <w:lang w:eastAsia="zh-CN"/>
              </w:rPr>
              <w:t>"</w:t>
            </w:r>
            <w:r>
              <w:rPr>
                <w:rFonts w:hint="default"/>
              </w:rPr>
              <w:t>font-size:20px;line-height:2em;</w:t>
            </w:r>
            <w:r>
              <w:rPr>
                <w:rFonts w:hint="eastAsia"/>
                <w:lang w:eastAsia="zh-CN"/>
              </w:rPr>
              <w:t>"</w:t>
            </w:r>
            <w:r>
              <w:rPr>
                <w:rFonts w:hint="default"/>
              </w:rPr>
              <w:t xml:space="preserve">&gt;字高20px，行高2em。&lt;/p&gt; </w:t>
            </w:r>
          </w:p>
          <w:p>
            <w:pPr>
              <w:pStyle w:val="30"/>
              <w:rPr>
                <w:rFonts w:hint="default"/>
              </w:rPr>
            </w:pPr>
            <w:r>
              <w:rPr>
                <w:rFonts w:hint="default"/>
              </w:rPr>
              <w:t>&lt;p style=</w:t>
            </w:r>
            <w:r>
              <w:rPr>
                <w:rFonts w:hint="eastAsia"/>
                <w:lang w:eastAsia="zh-CN"/>
              </w:rPr>
              <w:t>"</w:t>
            </w:r>
            <w:r>
              <w:rPr>
                <w:rFonts w:hint="default"/>
              </w:rPr>
              <w:t>font-size:30px;line-height:2em;</w:t>
            </w:r>
            <w:r>
              <w:rPr>
                <w:rFonts w:hint="eastAsia"/>
                <w:lang w:eastAsia="zh-CN"/>
              </w:rPr>
              <w:t>"</w:t>
            </w:r>
            <w:r>
              <w:rPr>
                <w:rFonts w:hint="default"/>
              </w:rPr>
              <w:t>&gt;字高30px，行高2em。&lt;/p&gt;</w:t>
            </w:r>
          </w:p>
          <w:p>
            <w:pPr>
              <w:pStyle w:val="30"/>
              <w:rPr>
                <w:rFonts w:hint="default"/>
              </w:rPr>
            </w:pPr>
            <w:r>
              <w:rPr>
                <w:rFonts w:hint="default"/>
              </w:rPr>
              <w:t>2个段落的行高都为2em，但是字体大小不同，因此显示如图7-23所示。</w:t>
            </w:r>
          </w:p>
          <w:p>
            <w:pPr>
              <w:pStyle w:val="30"/>
              <w:rPr>
                <w:rFonts w:hint="default"/>
              </w:rPr>
            </w:pPr>
            <w:r>
              <w:rPr>
                <w:rFonts w:hint="default"/>
              </w:rPr>
              <w:fldChar w:fldCharType="begin"/>
            </w:r>
            <w:r>
              <w:rPr>
                <w:rFonts w:hint="default"/>
              </w:rPr>
              <w:instrText xml:space="preserve">INCLUDEPICTURE \d "http://files.jb51.net/file_images/article/201408/201408022334038.gif" \* MERGEFORMATINET </w:instrText>
            </w:r>
            <w:r>
              <w:rPr>
                <w:rFonts w:hint="default"/>
              </w:rPr>
              <w:fldChar w:fldCharType="separate"/>
            </w:r>
            <w:r>
              <w:rPr>
                <w:rFonts w:hint="default"/>
              </w:rPr>
              <w:drawing>
                <wp:inline distT="0" distB="0" distL="114300" distR="114300">
                  <wp:extent cx="2699385" cy="680720"/>
                  <wp:effectExtent l="0" t="0" r="5715" b="5080"/>
                  <wp:docPr id="4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descr="IMG_256"/>
                          <pic:cNvPicPr>
                            <a:picLocks noChangeAspect="1"/>
                          </pic:cNvPicPr>
                        </pic:nvPicPr>
                        <pic:blipFill>
                          <a:blip r:embed="rId68"/>
                          <a:stretch>
                            <a:fillRect/>
                          </a:stretch>
                        </pic:blipFill>
                        <pic:spPr>
                          <a:xfrm>
                            <a:off x="0" y="0"/>
                            <a:ext cx="2699385" cy="680720"/>
                          </a:xfrm>
                          <a:prstGeom prst="rect">
                            <a:avLst/>
                          </a:prstGeom>
                          <a:noFill/>
                          <a:ln w="9525">
                            <a:noFill/>
                          </a:ln>
                        </pic:spPr>
                      </pic:pic>
                    </a:graphicData>
                  </a:graphic>
                </wp:inline>
              </w:drawing>
            </w:r>
            <w:r>
              <w:rPr>
                <w:rFonts w:hint="default"/>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Merge w:val="restart"/>
            <w:vAlign w:val="top"/>
          </w:tcPr>
          <w:p>
            <w:pPr>
              <w:rPr>
                <w:rFonts w:hint="eastAsia"/>
                <w:lang w:val="en-US" w:eastAsia="zh-CN"/>
              </w:rPr>
            </w:pPr>
          </w:p>
        </w:tc>
        <w:tc>
          <w:tcPr>
            <w:tcW w:w="8989" w:type="dxa"/>
            <w:gridSpan w:val="2"/>
            <w:vAlign w:val="top"/>
          </w:tcPr>
          <w:p>
            <w:pPr>
              <w:pStyle w:val="30"/>
              <w:rPr>
                <w:rFonts w:hint="eastAsia"/>
              </w:rPr>
            </w:pPr>
            <w:r>
              <w:rPr>
                <w:rFonts w:hint="eastAsia"/>
              </w:rPr>
              <w:t>行高可以设定得比字体高度小，此时多行的文字将叠加到一起，例如有如下代码，其显示如图7-24所示。</w:t>
            </w:r>
          </w:p>
          <w:p>
            <w:pPr>
              <w:pStyle w:val="30"/>
              <w:rPr>
                <w:rFonts w:hint="default"/>
              </w:rPr>
            </w:pPr>
            <w:r>
              <w:rPr>
                <w:rFonts w:hint="default"/>
              </w:rPr>
              <w:t>p { font-size : 20px; line-height :10px; }</w:t>
            </w:r>
          </w:p>
          <w:p>
            <w:pPr>
              <w:pStyle w:val="30"/>
              <w:rPr>
                <w:rFonts w:hint="default"/>
              </w:rPr>
            </w:pPr>
            <w:r>
              <w:rPr>
                <w:rFonts w:hint="default"/>
              </w:rPr>
              <w:t>&lt;p&gt;字高20px，行高10px。此时多行的文字将叠加到一起。&lt;/p&gt;</w:t>
            </w:r>
          </w:p>
          <w:p>
            <w:pPr>
              <w:pStyle w:val="30"/>
              <w:rPr>
                <w:rFonts w:hint="default"/>
              </w:rPr>
            </w:pPr>
            <w:r>
              <w:rPr>
                <w:rFonts w:hint="default"/>
              </w:rPr>
              <w:fldChar w:fldCharType="begin"/>
            </w:r>
            <w:r>
              <w:rPr>
                <w:rFonts w:hint="default"/>
              </w:rPr>
              <w:instrText xml:space="preserve">INCLUDEPICTURE \d "http://files.jb51.net/file_images/article/201408/201408022334039.gif" \* MERGEFORMATINET </w:instrText>
            </w:r>
            <w:r>
              <w:rPr>
                <w:rFonts w:hint="default"/>
              </w:rPr>
              <w:fldChar w:fldCharType="separate"/>
            </w:r>
            <w:r>
              <w:rPr>
                <w:rFonts w:hint="default"/>
              </w:rPr>
              <w:drawing>
                <wp:inline distT="0" distB="0" distL="114300" distR="114300">
                  <wp:extent cx="3838575" cy="866775"/>
                  <wp:effectExtent l="0" t="0" r="9525" b="9525"/>
                  <wp:docPr id="14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 descr="IMG_256"/>
                          <pic:cNvPicPr>
                            <a:picLocks noChangeAspect="1"/>
                          </pic:cNvPicPr>
                        </pic:nvPicPr>
                        <pic:blipFill>
                          <a:blip r:embed="rId69"/>
                          <a:stretch>
                            <a:fillRect/>
                          </a:stretch>
                        </pic:blipFill>
                        <pic:spPr>
                          <a:xfrm>
                            <a:off x="0" y="0"/>
                            <a:ext cx="3838575" cy="866775"/>
                          </a:xfrm>
                          <a:prstGeom prst="rect">
                            <a:avLst/>
                          </a:prstGeom>
                          <a:noFill/>
                          <a:ln w="9525">
                            <a:noFill/>
                          </a:ln>
                        </pic:spPr>
                      </pic:pic>
                    </a:graphicData>
                  </a:graphic>
                </wp:inline>
              </w:drawing>
            </w:r>
            <w:r>
              <w:rPr>
                <w:rFonts w:hint="default"/>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Merge w:val="continue"/>
            <w:vAlign w:val="top"/>
          </w:tcPr>
          <w:p>
            <w:pPr>
              <w:rPr>
                <w:rFonts w:hint="eastAsia"/>
                <w:lang w:val="en-US" w:eastAsia="zh-CN"/>
              </w:rPr>
            </w:pPr>
          </w:p>
        </w:tc>
        <w:tc>
          <w:tcPr>
            <w:tcW w:w="8989" w:type="dxa"/>
            <w:gridSpan w:val="2"/>
            <w:vAlign w:val="top"/>
          </w:tcPr>
          <w:p>
            <w:pPr>
              <w:pStyle w:val="30"/>
              <w:rPr>
                <w:rFonts w:hint="default"/>
              </w:rPr>
            </w:pPr>
            <w:r>
              <w:rPr>
                <w:rFonts w:hint="default"/>
              </w:rPr>
              <w:tab/>
            </w:r>
            <w:r>
              <w:rPr>
                <w:rFonts w:hint="default"/>
              </w:rPr>
              <w:t>行高是可继承的，但是继承的是计算值，例如有如下代码：</w:t>
            </w:r>
          </w:p>
          <w:p>
            <w:pPr>
              <w:pStyle w:val="30"/>
              <w:rPr>
                <w:rFonts w:hint="default"/>
              </w:rPr>
            </w:pPr>
            <w:r>
              <w:rPr>
                <w:rFonts w:hint="default"/>
              </w:rPr>
              <w:tab/>
            </w:r>
            <w:r>
              <w:rPr>
                <w:rFonts w:hint="default"/>
              </w:rPr>
              <w:t>&lt;style&gt;</w:t>
            </w:r>
          </w:p>
          <w:p>
            <w:pPr>
              <w:pStyle w:val="30"/>
              <w:rPr>
                <w:rFonts w:hint="default"/>
              </w:rPr>
            </w:pPr>
            <w:r>
              <w:rPr>
                <w:rFonts w:hint="default"/>
              </w:rPr>
              <w:tab/>
            </w:r>
            <w:r>
              <w:rPr>
                <w:rFonts w:hint="default"/>
              </w:rPr>
              <w:tab/>
            </w:r>
            <w:r>
              <w:rPr>
                <w:rFonts w:hint="default"/>
              </w:rPr>
              <w:t>p {</w:t>
            </w:r>
          </w:p>
          <w:p>
            <w:pPr>
              <w:pStyle w:val="30"/>
              <w:rPr>
                <w:rFonts w:hint="default"/>
              </w:rPr>
            </w:pPr>
            <w:r>
              <w:rPr>
                <w:rFonts w:hint="default"/>
              </w:rPr>
              <w:tab/>
            </w:r>
            <w:r>
              <w:rPr>
                <w:rFonts w:hint="default"/>
              </w:rPr>
              <w:tab/>
            </w:r>
            <w:r>
              <w:rPr>
                <w:rFonts w:hint="default"/>
              </w:rPr>
              <w:tab/>
            </w:r>
            <w:r>
              <w:rPr>
                <w:rFonts w:hint="default"/>
              </w:rPr>
              <w:t>font-size: 20px;</w:t>
            </w:r>
          </w:p>
          <w:p>
            <w:pPr>
              <w:pStyle w:val="30"/>
              <w:rPr>
                <w:rFonts w:hint="default"/>
              </w:rPr>
            </w:pPr>
            <w:r>
              <w:rPr>
                <w:rFonts w:hint="default"/>
              </w:rPr>
              <w:tab/>
            </w:r>
            <w:r>
              <w:rPr>
                <w:rFonts w:hint="default"/>
              </w:rPr>
              <w:tab/>
            </w:r>
            <w:r>
              <w:rPr>
                <w:rFonts w:hint="default"/>
              </w:rPr>
              <w:tab/>
            </w:r>
            <w:r>
              <w:rPr>
                <w:rFonts w:hint="default"/>
              </w:rPr>
              <w:t>line-height: 2em;</w:t>
            </w:r>
          </w:p>
          <w:p>
            <w:pPr>
              <w:pStyle w:val="30"/>
              <w:rPr>
                <w:rFonts w:hint="default"/>
              </w:rPr>
            </w:pPr>
            <w:r>
              <w:rPr>
                <w:rFonts w:hint="default"/>
              </w:rPr>
              <w:tab/>
            </w:r>
            <w:r>
              <w:rPr>
                <w:rFonts w:hint="default"/>
              </w:rPr>
              <w:tab/>
            </w:r>
            <w:r>
              <w:rPr>
                <w:rFonts w:hint="default"/>
              </w:rPr>
              <w:t>}</w:t>
            </w:r>
          </w:p>
          <w:p>
            <w:pPr>
              <w:pStyle w:val="30"/>
              <w:rPr>
                <w:rFonts w:hint="default"/>
              </w:rPr>
            </w:pPr>
            <w:r>
              <w:rPr>
                <w:rFonts w:hint="default"/>
              </w:rPr>
              <w:tab/>
            </w:r>
            <w:r>
              <w:rPr>
                <w:rFonts w:hint="default"/>
              </w:rPr>
              <w:tab/>
            </w:r>
            <w:r>
              <w:rPr>
                <w:rFonts w:hint="default"/>
              </w:rPr>
              <w:t>p span {</w:t>
            </w:r>
          </w:p>
          <w:p>
            <w:pPr>
              <w:pStyle w:val="30"/>
              <w:rPr>
                <w:rFonts w:hint="default"/>
              </w:rPr>
            </w:pPr>
            <w:r>
              <w:rPr>
                <w:rFonts w:hint="default"/>
              </w:rPr>
              <w:tab/>
            </w:r>
            <w:r>
              <w:rPr>
                <w:rFonts w:hint="default"/>
              </w:rPr>
              <w:tab/>
            </w:r>
            <w:r>
              <w:rPr>
                <w:rFonts w:hint="default"/>
              </w:rPr>
              <w:tab/>
            </w:r>
            <w:r>
              <w:rPr>
                <w:rFonts w:hint="default"/>
              </w:rPr>
              <w:t>font-size: 30px;</w:t>
            </w:r>
          </w:p>
          <w:p>
            <w:pPr>
              <w:pStyle w:val="30"/>
              <w:rPr>
                <w:rFonts w:hint="default"/>
              </w:rPr>
            </w:pPr>
            <w:r>
              <w:rPr>
                <w:rFonts w:hint="default"/>
              </w:rPr>
              <w:tab/>
            </w:r>
            <w:r>
              <w:rPr>
                <w:rFonts w:hint="default"/>
              </w:rPr>
              <w:tab/>
            </w:r>
            <w:r>
              <w:rPr>
                <w:rFonts w:hint="default"/>
              </w:rPr>
              <w:t>}</w:t>
            </w:r>
          </w:p>
          <w:p>
            <w:pPr>
              <w:pStyle w:val="30"/>
              <w:rPr>
                <w:rFonts w:hint="default"/>
              </w:rPr>
            </w:pPr>
            <w:r>
              <w:rPr>
                <w:rFonts w:hint="default"/>
              </w:rPr>
              <w:tab/>
            </w:r>
            <w:r>
              <w:rPr>
                <w:rFonts w:hint="default"/>
              </w:rPr>
              <w:t>&lt;/style&gt;</w:t>
            </w:r>
          </w:p>
          <w:p>
            <w:pPr>
              <w:pStyle w:val="30"/>
              <w:rPr>
                <w:rFonts w:hint="default"/>
              </w:rPr>
            </w:pPr>
            <w:r>
              <w:rPr>
                <w:rFonts w:hint="default"/>
              </w:rPr>
              <w:tab/>
            </w:r>
            <w:r>
              <w:rPr>
                <w:rFonts w:hint="default"/>
              </w:rPr>
              <w:t>&lt;p&gt;字高20px。&lt;span&gt;字高30px。&lt;/span&gt;&lt;/p&gt;</w:t>
            </w:r>
          </w:p>
          <w:p>
            <w:pPr>
              <w:pStyle w:val="30"/>
              <w:rPr>
                <w:rFonts w:hint="default"/>
              </w:rPr>
            </w:pPr>
            <w:r>
              <w:rPr>
                <w:rFonts w:hint="default"/>
              </w:rPr>
              <w:tab/>
            </w:r>
            <w:r>
              <w:rPr>
                <w:rFonts w:hint="default"/>
              </w:rPr>
              <w:t>&lt;p&gt;元素的行高2em，字体尺寸为20px，因此计算值为40px，虽然&lt;span&gt;元素本身的字体尺寸为30px，不过其继承的行高仍为40px。但是在不同的浏览器内显示的效果却不尽相同，如下</w:t>
            </w:r>
          </w:p>
          <w:p>
            <w:pPr>
              <w:pStyle w:val="30"/>
              <w:rPr>
                <w:rFonts w:hint="default"/>
              </w:rPr>
            </w:pPr>
          </w:p>
          <w:p>
            <w:pPr>
              <w:pStyle w:val="30"/>
              <w:rPr>
                <w:rFonts w:hint="default"/>
              </w:rPr>
            </w:pPr>
            <w:r>
              <w:rPr>
                <w:rFonts w:hint="default"/>
              </w:rPr>
              <w:fldChar w:fldCharType="begin"/>
            </w:r>
            <w:r>
              <w:rPr>
                <w:rFonts w:hint="default"/>
              </w:rPr>
              <w:instrText xml:space="preserve">INCLUDEPICTURE \d "http://files.jb51.net/file_images/article/201408/2014080223340310.gif" \* MERGEFORMATINET </w:instrText>
            </w:r>
            <w:r>
              <w:rPr>
                <w:rFonts w:hint="default"/>
              </w:rPr>
              <w:fldChar w:fldCharType="separate"/>
            </w:r>
            <w:r>
              <w:rPr>
                <w:rFonts w:hint="default"/>
              </w:rPr>
              <w:drawing>
                <wp:inline distT="0" distB="0" distL="114300" distR="114300">
                  <wp:extent cx="2396490" cy="1131570"/>
                  <wp:effectExtent l="0" t="0" r="3810" b="11430"/>
                  <wp:docPr id="14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 descr="IMG_256"/>
                          <pic:cNvPicPr>
                            <a:picLocks noChangeAspect="1"/>
                          </pic:cNvPicPr>
                        </pic:nvPicPr>
                        <pic:blipFill>
                          <a:blip r:embed="rId70"/>
                          <a:stretch>
                            <a:fillRect/>
                          </a:stretch>
                        </pic:blipFill>
                        <pic:spPr>
                          <a:xfrm>
                            <a:off x="0" y="0"/>
                            <a:ext cx="2396490" cy="1131570"/>
                          </a:xfrm>
                          <a:prstGeom prst="rect">
                            <a:avLst/>
                          </a:prstGeom>
                          <a:noFill/>
                          <a:ln w="9525">
                            <a:noFill/>
                          </a:ln>
                        </pic:spPr>
                      </pic:pic>
                    </a:graphicData>
                  </a:graphic>
                </wp:inline>
              </w:drawing>
            </w:r>
            <w:r>
              <w:rPr>
                <w:rFonts w:hint="default"/>
              </w:rPr>
              <w:fldChar w:fldCharType="end"/>
            </w:r>
          </w:p>
          <w:p>
            <w:pPr>
              <w:pStyle w:val="30"/>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Merge w:val="continue"/>
            <w:vAlign w:val="top"/>
          </w:tcPr>
          <w:p>
            <w:pPr>
              <w:pStyle w:val="30"/>
              <w:rPr>
                <w:rFonts w:hint="eastAsia"/>
                <w:lang w:val="en-US" w:eastAsia="zh-CN"/>
              </w:rPr>
            </w:pPr>
          </w:p>
        </w:tc>
        <w:tc>
          <w:tcPr>
            <w:tcW w:w="8989" w:type="dxa"/>
            <w:gridSpan w:val="2"/>
            <w:vAlign w:val="top"/>
          </w:tcPr>
          <w:p>
            <w:pPr>
              <w:pStyle w:val="30"/>
              <w:rPr>
                <w:rFonts w:hint="default"/>
              </w:rPr>
            </w:pPr>
            <w:r>
              <w:rPr>
                <w:rFonts w:hint="default"/>
              </w:rPr>
              <w:tab/>
            </w:r>
            <w:r>
              <w:rPr>
                <w:rFonts w:hint="default"/>
              </w:rPr>
              <w:t>由于继承的是计算值，因此当元素内的文字字体尺寸不一样的时候，如果设定固定的行高很可能造成字体的重叠，例如有如下代码，其显示如下</w:t>
            </w:r>
          </w:p>
          <w:p>
            <w:pPr>
              <w:pStyle w:val="30"/>
              <w:rPr>
                <w:rFonts w:hint="default"/>
              </w:rPr>
            </w:pPr>
          </w:p>
          <w:p>
            <w:pPr>
              <w:pStyle w:val="30"/>
              <w:rPr>
                <w:rFonts w:hint="default"/>
              </w:rPr>
            </w:pPr>
            <w:r>
              <w:rPr>
                <w:rFonts w:hint="default"/>
              </w:rPr>
              <w:tab/>
            </w:r>
            <w:r>
              <w:rPr>
                <w:rFonts w:hint="default"/>
              </w:rPr>
              <w:t>p { font-size : 20px; line-height : 1em; }</w:t>
            </w:r>
          </w:p>
          <w:p>
            <w:pPr>
              <w:pStyle w:val="30"/>
              <w:rPr>
                <w:rFonts w:hint="default"/>
              </w:rPr>
            </w:pPr>
            <w:r>
              <w:rPr>
                <w:rFonts w:hint="default"/>
              </w:rPr>
              <w:tab/>
            </w:r>
            <w:r>
              <w:rPr>
                <w:rFonts w:hint="default"/>
              </w:rPr>
              <w:t>p span { font-size : 30px; }</w:t>
            </w:r>
          </w:p>
          <w:p>
            <w:pPr>
              <w:pStyle w:val="30"/>
              <w:rPr>
                <w:rFonts w:hint="default"/>
              </w:rPr>
            </w:pPr>
          </w:p>
          <w:p>
            <w:pPr>
              <w:pStyle w:val="30"/>
              <w:rPr>
                <w:rFonts w:hint="default"/>
              </w:rPr>
            </w:pPr>
            <w:r>
              <w:rPr>
                <w:rFonts w:hint="default"/>
              </w:rPr>
              <w:tab/>
            </w:r>
            <w:r>
              <w:rPr>
                <w:rFonts w:hint="default"/>
              </w:rPr>
              <w:t>&lt;p&gt;字高20px，行高1em，当文本为多行时可能会发生文字重叠的现象。&lt;span&gt;字高30px。&lt;/span&gt;&lt;/p&gt;</w:t>
            </w:r>
          </w:p>
          <w:p>
            <w:pPr>
              <w:pStyle w:val="30"/>
              <w:rPr>
                <w:rFonts w:hint="default"/>
              </w:rPr>
            </w:pPr>
            <w:r>
              <w:rPr>
                <w:rFonts w:hint="default"/>
              </w:rPr>
              <w:fldChar w:fldCharType="begin"/>
            </w:r>
            <w:r>
              <w:rPr>
                <w:rFonts w:hint="default"/>
              </w:rPr>
              <w:instrText xml:space="preserve">INCLUDEPICTURE \d "http://files.jb51.net/file_images/article/201408/2014080223340311.gif" \* MERGEFORMATINET </w:instrText>
            </w:r>
            <w:r>
              <w:rPr>
                <w:rFonts w:hint="default"/>
              </w:rPr>
              <w:fldChar w:fldCharType="separate"/>
            </w:r>
            <w:r>
              <w:rPr>
                <w:rFonts w:hint="default"/>
              </w:rPr>
              <w:drawing>
                <wp:inline distT="0" distB="0" distL="114300" distR="114300">
                  <wp:extent cx="3848100" cy="923925"/>
                  <wp:effectExtent l="0" t="0" r="0" b="9525"/>
                  <wp:docPr id="15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 descr="IMG_256"/>
                          <pic:cNvPicPr>
                            <a:picLocks noChangeAspect="1"/>
                          </pic:cNvPicPr>
                        </pic:nvPicPr>
                        <pic:blipFill>
                          <a:blip r:embed="rId71"/>
                          <a:stretch>
                            <a:fillRect/>
                          </a:stretch>
                        </pic:blipFill>
                        <pic:spPr>
                          <a:xfrm>
                            <a:off x="0" y="0"/>
                            <a:ext cx="3848100" cy="923925"/>
                          </a:xfrm>
                          <a:prstGeom prst="rect">
                            <a:avLst/>
                          </a:prstGeom>
                          <a:noFill/>
                          <a:ln w="9525">
                            <a:noFill/>
                          </a:ln>
                        </pic:spPr>
                      </pic:pic>
                    </a:graphicData>
                  </a:graphic>
                </wp:inline>
              </w:drawing>
            </w:r>
            <w:r>
              <w:rPr>
                <w:rFonts w:hint="default"/>
              </w:rPr>
              <w:fldChar w:fldCharType="end"/>
            </w:r>
          </w:p>
          <w:p>
            <w:pPr>
              <w:pStyle w:val="30"/>
              <w:rPr>
                <w:rFonts w:hint="eastAsia"/>
              </w:rPr>
            </w:pPr>
            <w:r>
              <w:rPr>
                <w:rFonts w:hint="eastAsia"/>
              </w:rPr>
              <w:t>为了避免这种情况，可以为每个元素单独定义行高，但是这样很烦琐，因此可以定义一个没有单位的实数值作为缩放因子来统一控制行高，缩放因子是直接继承的，而不是继承计算值。例如修改上例中的行高为：</w:t>
            </w:r>
          </w:p>
          <w:p>
            <w:pPr>
              <w:pStyle w:val="30"/>
              <w:rPr>
                <w:rFonts w:hint="default"/>
              </w:rPr>
            </w:pPr>
            <w:r>
              <w:rPr>
                <w:rFonts w:hint="default"/>
              </w:rPr>
              <w:t>p { line-height : 1; }</w:t>
            </w:r>
            <w:r>
              <w:rPr>
                <w:rFonts w:hint="eastAsia"/>
                <w:lang w:val="en-US" w:eastAsia="zh-CN"/>
              </w:rPr>
              <w:t xml:space="preserve"> </w:t>
            </w:r>
            <w:r>
              <w:rPr>
                <w:rFonts w:hint="default"/>
              </w:rPr>
              <w:br w:type="textWrapping"/>
            </w:r>
          </w:p>
          <w:p>
            <w:pPr>
              <w:pStyle w:val="30"/>
              <w:rPr>
                <w:rFonts w:hint="default"/>
              </w:rPr>
            </w:pPr>
            <w:r>
              <w:rPr>
                <w:rFonts w:hint="default"/>
              </w:rPr>
              <w:fldChar w:fldCharType="begin"/>
            </w:r>
            <w:r>
              <w:rPr>
                <w:rFonts w:hint="default"/>
              </w:rPr>
              <w:instrText xml:space="preserve">INCLUDEPICTURE \d "http://files.jb51.net/file_images/article/201408/2014080223340312.gif" \* MERGEFORMATINET </w:instrText>
            </w:r>
            <w:r>
              <w:rPr>
                <w:rFonts w:hint="default"/>
              </w:rPr>
              <w:fldChar w:fldCharType="separate"/>
            </w:r>
            <w:r>
              <w:rPr>
                <w:rFonts w:hint="default"/>
              </w:rPr>
              <w:drawing>
                <wp:inline distT="0" distB="0" distL="114300" distR="114300">
                  <wp:extent cx="3857625" cy="1066800"/>
                  <wp:effectExtent l="0" t="0" r="9525" b="0"/>
                  <wp:docPr id="15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9" descr="IMG_256"/>
                          <pic:cNvPicPr>
                            <a:picLocks noChangeAspect="1"/>
                          </pic:cNvPicPr>
                        </pic:nvPicPr>
                        <pic:blipFill>
                          <a:blip r:embed="rId72"/>
                          <a:stretch>
                            <a:fillRect/>
                          </a:stretch>
                        </pic:blipFill>
                        <pic:spPr>
                          <a:xfrm>
                            <a:off x="0" y="0"/>
                            <a:ext cx="3857625" cy="1066800"/>
                          </a:xfrm>
                          <a:prstGeom prst="rect">
                            <a:avLst/>
                          </a:prstGeom>
                          <a:noFill/>
                          <a:ln w="9525">
                            <a:noFill/>
                          </a:ln>
                        </pic:spPr>
                      </pic:pic>
                    </a:graphicData>
                  </a:graphic>
                </wp:inline>
              </w:drawing>
            </w:r>
            <w:r>
              <w:rPr>
                <w:rFonts w:hint="default"/>
              </w:rPr>
              <w:fldChar w:fldCharType="end"/>
            </w:r>
          </w:p>
          <w:p>
            <w:pPr>
              <w:pStyle w:val="30"/>
              <w:rPr>
                <w:rFonts w:hint="default"/>
              </w:rPr>
            </w:pPr>
          </w:p>
          <w:p>
            <w:pPr>
              <w:pStyle w:val="30"/>
              <w:rPr>
                <w:rFonts w:hint="eastAsia"/>
                <w:lang w:val="en-US" w:eastAsia="zh-CN"/>
              </w:rPr>
            </w:pPr>
            <w:r>
              <w:rPr>
                <w:rFonts w:hint="default"/>
              </w:rPr>
              <w:t>当内容中含有图片的时候，如果图片的高度大于行高，则含有图片行的行框将被撑开到图片的高度</w:t>
            </w:r>
            <w:r>
              <w:rPr>
                <w:rFonts w:hint="eastAsia"/>
                <w:lang w:val="en-US" w:eastAsia="zh-CN"/>
              </w:rPr>
              <w:t>:</w:t>
            </w:r>
          </w:p>
          <w:p>
            <w:pPr>
              <w:pStyle w:val="30"/>
              <w:rPr>
                <w:rFonts w:hint="default"/>
              </w:rPr>
            </w:pPr>
            <w:r>
              <w:rPr>
                <w:rFonts w:hint="default"/>
              </w:rPr>
              <w:fldChar w:fldCharType="begin"/>
            </w:r>
            <w:r>
              <w:rPr>
                <w:rFonts w:hint="default"/>
              </w:rPr>
              <w:instrText xml:space="preserve">INCLUDEPICTURE \d "http://files.jb51.net/file_images/article/201408/2014080223340313.gif" \* MERGEFORMATINET </w:instrText>
            </w:r>
            <w:r>
              <w:rPr>
                <w:rFonts w:hint="default"/>
              </w:rPr>
              <w:fldChar w:fldCharType="separate"/>
            </w:r>
            <w:r>
              <w:rPr>
                <w:rFonts w:hint="default"/>
              </w:rPr>
              <w:drawing>
                <wp:inline distT="0" distB="0" distL="114300" distR="114300">
                  <wp:extent cx="3848100" cy="685800"/>
                  <wp:effectExtent l="0" t="0" r="0" b="0"/>
                  <wp:docPr id="152"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descr="IMG_257"/>
                          <pic:cNvPicPr>
                            <a:picLocks noChangeAspect="1"/>
                          </pic:cNvPicPr>
                        </pic:nvPicPr>
                        <pic:blipFill>
                          <a:blip r:embed="rId73"/>
                          <a:stretch>
                            <a:fillRect/>
                          </a:stretch>
                        </pic:blipFill>
                        <pic:spPr>
                          <a:xfrm>
                            <a:off x="0" y="0"/>
                            <a:ext cx="3848100" cy="685800"/>
                          </a:xfrm>
                          <a:prstGeom prst="rect">
                            <a:avLst/>
                          </a:prstGeom>
                          <a:noFill/>
                          <a:ln w="9525">
                            <a:noFill/>
                          </a:ln>
                        </pic:spPr>
                      </pic:pic>
                    </a:graphicData>
                  </a:graphic>
                </wp:inline>
              </w:drawing>
            </w:r>
            <w:r>
              <w:rPr>
                <w:rFonts w:hint="default"/>
              </w:rPr>
              <w:fldChar w:fldCharType="end"/>
            </w:r>
            <w:r>
              <w:rPr>
                <w:rFonts w:hint="eastAsia"/>
                <w:lang w:val="en-US" w:eastAsia="zh-CN"/>
              </w:rPr>
              <w:t xml:space="preserve"> </w:t>
            </w:r>
            <w:r>
              <w:rPr>
                <w:rFonts w:hint="default"/>
              </w:rPr>
              <w:br w:type="textWrapping"/>
            </w:r>
            <w:r>
              <w:rPr>
                <w:rFonts w:hint="default"/>
              </w:rPr>
              <w:tab/>
            </w:r>
            <w:r>
              <w:rPr>
                <w:rFonts w:hint="default"/>
              </w:rPr>
              <w:t>注意：图片虽然撑开了行框，但是不会影响行高，因此也不会影响到基于行高来计算的其他属性。</w:t>
            </w:r>
          </w:p>
          <w:p>
            <w:pPr>
              <w:pStyle w:val="30"/>
              <w:rPr>
                <w:rFonts w:hint="default"/>
              </w:rPr>
            </w:pPr>
            <w:r>
              <w:rPr>
                <w:rFonts w:hint="default"/>
              </w:rPr>
              <w:tab/>
            </w:r>
            <w:r>
              <w:rPr>
                <w:rFonts w:hint="default"/>
              </w:rPr>
              <w:t>提示：当行内含有图片的时候，图片和文字的垂直对齐方式默认是基线对齐，关于垂直对齐将在本章[7.4 垂直对齐：vertical-align属性]一节中讨论。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Merge w:val="restart"/>
            <w:vAlign w:val="top"/>
          </w:tcPr>
          <w:p>
            <w:pPr>
              <w:pStyle w:val="27"/>
              <w:rPr>
                <w:rFonts w:hint="eastAsia"/>
                <w:lang w:val="en-US" w:eastAsia="zh-CN"/>
              </w:rPr>
            </w:pPr>
            <w:bookmarkStart w:id="99" w:name="_Toc32248"/>
            <w:bookmarkStart w:id="100" w:name="_Toc5670"/>
            <w:bookmarkStart w:id="101" w:name="_Toc15493"/>
            <w:bookmarkStart w:id="102" w:name="_Toc12612"/>
            <w:r>
              <w:rPr>
                <w:rFonts w:hint="eastAsia"/>
                <w:lang w:val="en-US" w:eastAsia="zh-CN"/>
              </w:rPr>
              <w:t>+</w:t>
            </w:r>
            <w:bookmarkEnd w:id="99"/>
            <w:bookmarkEnd w:id="100"/>
            <w:r>
              <w:rPr>
                <w:rFonts w:hint="eastAsia"/>
                <w:lang w:val="en-US" w:eastAsia="zh-CN"/>
              </w:rPr>
              <w:t>单位 计算 继承</w:t>
            </w:r>
            <w:bookmarkEnd w:id="101"/>
          </w:p>
        </w:tc>
        <w:tc>
          <w:tcPr>
            <w:tcW w:w="8989" w:type="dxa"/>
            <w:gridSpan w:val="2"/>
            <w:vAlign w:val="top"/>
          </w:tcPr>
          <w:p>
            <w:pPr>
              <w:pStyle w:val="30"/>
            </w:pPr>
            <w:r>
              <w:rPr>
                <w:rFonts w:hint="default"/>
              </w:rPr>
              <w:t>行高的几种表示方法：px/em，或normal，或百分值，或数值，或inherit继承。</w:t>
            </w:r>
          </w:p>
          <w:p>
            <w:pPr>
              <w:pStyle w:val="30"/>
              <w:rPr>
                <w:rFonts w:hint="default"/>
              </w:rPr>
            </w:pPr>
            <w:r>
              <w:rPr>
                <w:rFonts w:hint="default"/>
              </w:rPr>
              <w:t>1）div{line-height：nomal}就是默认的形式，不太推荐这种方式，因为各个浏览器都不一样，会有差异，firefox大概是34px。oprea大概是30px。</w:t>
            </w:r>
          </w:p>
          <w:p>
            <w:pPr>
              <w:pStyle w:val="30"/>
              <w:rPr>
                <w:rFonts w:hint="default"/>
              </w:rPr>
            </w:pPr>
            <w:r>
              <w:rPr>
                <w:rFonts w:hint="default"/>
              </w:rPr>
              <w:t>2）div{line-height:inherit}继承的方式，就是继承父级元素的形式，不定义的默认值，也不推荐这种方式。</w:t>
            </w:r>
          </w:p>
          <w:p>
            <w:pPr>
              <w:pStyle w:val="30"/>
              <w:rPr>
                <w:rFonts w:hint="default"/>
              </w:rPr>
            </w:pPr>
            <w:r>
              <w:rPr>
                <w:rFonts w:hint="default"/>
              </w:rPr>
              <w:t>3）div{line-height:150%} 百分比的形式，比较的灵活。</w:t>
            </w:r>
          </w:p>
          <w:p>
            <w:pPr>
              <w:pStyle w:val="30"/>
              <w:rPr>
                <w:rFonts w:hint="default"/>
              </w:rPr>
            </w:pPr>
            <w:r>
              <w:rPr>
                <w:rFonts w:hint="default"/>
              </w:rPr>
              <w:t>4）div{line-height：20px} 长度的形式，关于常见的一些CSS中的长度单位，后面我将讲述一下。</w:t>
            </w:r>
          </w:p>
          <w:p>
            <w:pPr>
              <w:pStyle w:val="30"/>
              <w:rPr>
                <w:rFonts w:hint="default"/>
              </w:rPr>
            </w:pPr>
            <w:r>
              <w:rPr>
                <w:rFonts w:hint="default"/>
              </w:rPr>
              <w:t>5）div{line-height:1.5} 纯数字的方式，我推荐的方式，能适应各种。</w:t>
            </w:r>
          </w:p>
          <w:p>
            <w:pPr>
              <w:pStyle w:val="30"/>
              <w:rPr>
                <w:rFonts w:hint="default"/>
              </w:rPr>
            </w:pPr>
            <w:r>
              <w:rPr>
                <w:rFonts w:hint="default"/>
              </w:rPr>
              <w:t>在显示文章的box里，px的表示方法首先是要被淘汰的。因为文章里面的文字是有大有小的，使用px定值，由于继承性，无法实现根据文字大小自动调整间距，会出现大号文字重叠的现象。</w:t>
            </w:r>
          </w:p>
          <w:p>
            <w:pPr>
              <w:pStyle w:val="30"/>
              <w:rPr>
                <w:rFonts w:hint="default"/>
              </w:rPr>
            </w:pPr>
            <w:r>
              <w:rPr>
                <w:rFonts w:hint="default"/>
              </w:rPr>
              <w:t>normal也是不行的，一般文章显示最好是650像素的宽度，1.5倍的行距较好。一般浏览器的normal值在1~1.2之间，使用normal必然文字间距过小，阅读吃力。</w:t>
            </w:r>
          </w:p>
          <w:p>
            <w:pPr>
              <w:pStyle w:val="30"/>
              <w:rPr>
                <w:rFonts w:hint="default"/>
              </w:rPr>
            </w:pPr>
            <w:r>
              <w:rPr>
                <w:rFonts w:hint="default"/>
              </w:rPr>
              <w:t>百分值也有继承性，但是有个很搓的办法可以实现文字间距自动适应于文字的大小，那就是使用</w:t>
            </w:r>
            <w:r>
              <w:rPr>
                <w:rFonts w:hint="eastAsia"/>
                <w:lang w:eastAsia="zh-CN"/>
              </w:rPr>
              <w:t>"</w:t>
            </w:r>
            <w:r>
              <w:rPr>
                <w:rFonts w:hint="default"/>
              </w:rPr>
              <w:t>*</w:t>
            </w:r>
            <w:r>
              <w:rPr>
                <w:rFonts w:hint="eastAsia"/>
                <w:lang w:eastAsia="zh-CN"/>
              </w:rPr>
              <w:t>"</w:t>
            </w:r>
            <w:r>
              <w:rPr>
                <w:rFonts w:hint="default"/>
              </w:rPr>
              <w:t>通配符，例如：</w:t>
            </w:r>
            <w:r>
              <w:t>.article_box *{line-height:150%;}</w:t>
            </w:r>
            <w:r>
              <w:rPr>
                <w:rFonts w:hint="default"/>
              </w:rPr>
              <w:t>就不会出现文字重叠的情况了</w:t>
            </w:r>
            <w:r>
              <w:rPr>
                <w:rFonts w:hint="eastAsia"/>
                <w:lang w:val="en-US" w:eastAsia="zh-CN"/>
              </w:rPr>
              <w:t>;</w:t>
            </w:r>
            <w:r>
              <w:rPr>
                <w:rFonts w:hint="default"/>
              </w:rPr>
              <w:t>使用</w:t>
            </w:r>
            <w:r>
              <w:rPr>
                <w:rFonts w:hint="eastAsia"/>
                <w:lang w:eastAsia="zh-CN"/>
              </w:rPr>
              <w:t>"</w:t>
            </w:r>
            <w:r>
              <w:rPr>
                <w:rFonts w:hint="default"/>
              </w:rPr>
              <w:t>*</w:t>
            </w:r>
            <w:r>
              <w:rPr>
                <w:rFonts w:hint="eastAsia"/>
                <w:lang w:eastAsia="zh-CN"/>
              </w:rPr>
              <w:t>"</w:t>
            </w:r>
            <w:r>
              <w:rPr>
                <w:rFonts w:hint="default"/>
              </w:rPr>
              <w:t>通配符大大增加了css的渲染，效率低</w:t>
            </w:r>
          </w:p>
          <w:p>
            <w:pPr>
              <w:pStyle w:val="30"/>
              <w:rPr>
                <w:rFonts w:hint="eastAsia"/>
              </w:rPr>
            </w:pPr>
            <w:r>
              <w:rPr>
                <w:rFonts w:hint="default"/>
              </w:rPr>
              <w:t>更好的方法就是使用数值。150%虽然和1.5在值上是一样的，但是它们也是有差别的，差别在于继承性，使用百分比会计算line-height的值，然后以px像素为单位继承下去，而1.5则是先继承1.5这个值，遍历到了该标签再计算去line-height的像素值。所以同样的效果只需要.article_box{line-height:1.5;}就可以实现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Merge w:val="continue"/>
            <w:vAlign w:val="top"/>
          </w:tcPr>
          <w:p>
            <w:pPr>
              <w:pStyle w:val="27"/>
              <w:rPr>
                <w:rFonts w:hint="eastAsia"/>
                <w:lang w:val="en-US" w:eastAsia="zh-CN"/>
              </w:rPr>
            </w:pPr>
          </w:p>
        </w:tc>
        <w:tc>
          <w:tcPr>
            <w:tcW w:w="8989" w:type="dxa"/>
            <w:gridSpan w:val="2"/>
            <w:vAlign w:val="top"/>
          </w:tcPr>
          <w:p>
            <w:pPr>
              <w:pStyle w:val="30"/>
            </w:pPr>
            <w:r>
              <w:rPr>
                <w:rFonts w:hint="default"/>
              </w:rPr>
              <w:t>关于继承特性</w:t>
            </w:r>
          </w:p>
          <w:p>
            <w:pPr>
              <w:pStyle w:val="30"/>
              <w:rPr>
                <w:rFonts w:hint="default"/>
              </w:rPr>
            </w:pPr>
            <w:r>
              <w:rPr>
                <w:rFonts w:hint="default"/>
              </w:rPr>
              <w:t>1）百分比的继承：继承下来的元素会忽略font-size的大小，都是用同一值。如下图所示：</w:t>
            </w:r>
          </w:p>
          <w:p>
            <w:pPr>
              <w:pStyle w:val="30"/>
              <w:rPr>
                <w:rFonts w:hint="default"/>
              </w:rPr>
            </w:pPr>
            <w:r>
              <w:rPr>
                <w:rFonts w:hint="default"/>
              </w:rPr>
              <w:fldChar w:fldCharType="begin"/>
            </w:r>
            <w:r>
              <w:rPr>
                <w:rFonts w:hint="default"/>
              </w:rPr>
              <w:instrText xml:space="preserve">INCLUDEPICTURE \d "http://images.cnblogs.com/cnblogs_com/yupeng/102.png" \* MERGEFORMATINET </w:instrText>
            </w:r>
            <w:r>
              <w:rPr>
                <w:rFonts w:hint="default"/>
              </w:rPr>
              <w:fldChar w:fldCharType="separate"/>
            </w:r>
            <w:r>
              <w:rPr>
                <w:rFonts w:hint="default"/>
              </w:rPr>
              <w:drawing>
                <wp:inline distT="0" distB="0" distL="114300" distR="114300">
                  <wp:extent cx="4073525" cy="799465"/>
                  <wp:effectExtent l="0" t="0" r="3175" b="635"/>
                  <wp:docPr id="3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IMG_256"/>
                          <pic:cNvPicPr>
                            <a:picLocks noChangeAspect="1"/>
                          </pic:cNvPicPr>
                        </pic:nvPicPr>
                        <pic:blipFill>
                          <a:blip r:embed="rId74"/>
                          <a:stretch>
                            <a:fillRect/>
                          </a:stretch>
                        </pic:blipFill>
                        <pic:spPr>
                          <a:xfrm>
                            <a:off x="0" y="0"/>
                            <a:ext cx="4073525" cy="799465"/>
                          </a:xfrm>
                          <a:prstGeom prst="rect">
                            <a:avLst/>
                          </a:prstGeom>
                          <a:noFill/>
                          <a:ln w="9525">
                            <a:noFill/>
                          </a:ln>
                        </pic:spPr>
                      </pic:pic>
                    </a:graphicData>
                  </a:graphic>
                </wp:inline>
              </w:drawing>
            </w:r>
            <w:r>
              <w:rPr>
                <w:rFonts w:hint="default"/>
              </w:rPr>
              <w:fldChar w:fldCharType="end"/>
            </w:r>
          </w:p>
          <w:p>
            <w:pPr>
              <w:pStyle w:val="30"/>
            </w:pPr>
            <w:r>
              <w:rPr>
                <w:rFonts w:hint="default"/>
              </w:rPr>
              <w:t>2）长度的继承：长度是一个绝对值，同样的，继承下来的元素会忽略本身的font-size的大小的。这个可以将上面的例子150%换成18px，效果和上面一样。</w:t>
            </w:r>
          </w:p>
          <w:p>
            <w:pPr>
              <w:pStyle w:val="30"/>
              <w:rPr>
                <w:rFonts w:hint="default"/>
              </w:rPr>
            </w:pPr>
            <w:r>
              <w:rPr>
                <w:rFonts w:hint="default"/>
              </w:rPr>
              <w:t>3）默认值的继承：这里和前面的方式有点不一样，后面的元素不会忽略font-size的大小，而是基于font-size的大小来计算高度的。我是用firefox3.6测试的，各个元素的font-size的大小不一样，基本上各行文字不再重叠在一起了。后来我用firebug看了下各行的高度，h4是40px，#test是54px（由于是在2行排列的），但是p是35px，我用了chrome10测试了下，h4是40px，#test是46px，p是30px。这2个浏览器就表现不一样了。可见这个方式不是一个好的方式，会带来浏览器的差异。</w:t>
            </w:r>
          </w:p>
          <w:p>
            <w:pPr>
              <w:pStyle w:val="30"/>
              <w:rPr>
                <w:rFonts w:hint="eastAsia"/>
              </w:rPr>
            </w:pPr>
            <w:r>
              <w:rPr>
                <w:rFonts w:hint="default"/>
              </w:rPr>
              <w:t>4）数字的方式：这是对继承方式的一个加强，后面的元素会根据font-size的大小来计算高度的，系数就是这个数字，可见这个在所有的浏览器中都是一样的，可以将上例子中的150%换成1.5试试。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pStyle w:val="27"/>
              <w:rPr>
                <w:rFonts w:hint="eastAsia"/>
                <w:lang w:val="en-US" w:eastAsia="zh-CN"/>
              </w:rPr>
            </w:pPr>
            <w:bookmarkStart w:id="103" w:name="_Toc25007"/>
            <w:r>
              <w:rPr>
                <w:rFonts w:hint="eastAsia"/>
                <w:lang w:val="en-US" w:eastAsia="zh-CN"/>
              </w:rPr>
              <w:t>x</w:t>
            </w:r>
            <w:r>
              <w:rPr>
                <w:rFonts w:hint="eastAsia"/>
              </w:rPr>
              <w:t>浏览器的差别与错误</w:t>
            </w:r>
            <w:bookmarkEnd w:id="102"/>
            <w:bookmarkEnd w:id="103"/>
          </w:p>
        </w:tc>
        <w:tc>
          <w:tcPr>
            <w:tcW w:w="8989" w:type="dxa"/>
            <w:gridSpan w:val="2"/>
            <w:vAlign w:val="top"/>
          </w:tcPr>
          <w:p>
            <w:pPr>
              <w:rPr>
                <w:rStyle w:val="36"/>
              </w:rPr>
            </w:pPr>
            <w:r>
              <w:rPr>
                <w:rFonts w:hint="default"/>
              </w:rPr>
              <w:t>浏览器在显示的时候往往会有自己的表现形式，例如在Opera内，行高将按照CSS定义的将行距除以2增加到内容区域的上下两边，而IE和Firefox则不是完全平分，如图7-29所示。</w:t>
            </w:r>
            <w:r>
              <w:rPr>
                <w:rFonts w:hint="default"/>
              </w:rPr>
              <w:br w:type="textWrapping"/>
            </w:r>
            <w:r>
              <w:rPr>
                <w:rFonts w:hint="default"/>
              </w:rPr>
              <w:br w:type="textWrapping"/>
            </w:r>
            <w:r>
              <w:rPr>
                <w:rFonts w:hint="default"/>
              </w:rPr>
              <w:fldChar w:fldCharType="begin"/>
            </w:r>
            <w:r>
              <w:rPr>
                <w:rFonts w:hint="default"/>
              </w:rPr>
              <w:instrText xml:space="preserve">INCLUDEPICTURE \d "http://files.jb51.net/file_images/article/201408/2014080223340314.gif" \* MERGEFORMATINET </w:instrText>
            </w:r>
            <w:r>
              <w:rPr>
                <w:rFonts w:hint="default"/>
              </w:rPr>
              <w:fldChar w:fldCharType="separate"/>
            </w:r>
            <w:r>
              <w:rPr>
                <w:rFonts w:hint="default"/>
              </w:rPr>
              <w:drawing>
                <wp:inline distT="0" distB="0" distL="114300" distR="114300">
                  <wp:extent cx="3467100" cy="866775"/>
                  <wp:effectExtent l="0" t="0" r="0" b="9525"/>
                  <wp:docPr id="6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descr="IMG_256"/>
                          <pic:cNvPicPr>
                            <a:picLocks noChangeAspect="1"/>
                          </pic:cNvPicPr>
                        </pic:nvPicPr>
                        <pic:blipFill>
                          <a:blip r:embed="rId75"/>
                          <a:stretch>
                            <a:fillRect/>
                          </a:stretch>
                        </pic:blipFill>
                        <pic:spPr>
                          <a:xfrm>
                            <a:off x="0" y="0"/>
                            <a:ext cx="3467100" cy="866775"/>
                          </a:xfrm>
                          <a:prstGeom prst="rect">
                            <a:avLst/>
                          </a:prstGeom>
                          <a:noFill/>
                          <a:ln w="9525">
                            <a:noFill/>
                          </a:ln>
                        </pic:spPr>
                      </pic:pic>
                    </a:graphicData>
                  </a:graphic>
                </wp:inline>
              </w:drawing>
            </w:r>
            <w:r>
              <w:rPr>
                <w:rFonts w:hint="default"/>
              </w:rPr>
              <w:fldChar w:fldCharType="end"/>
            </w:r>
            <w:r>
              <w:rPr>
                <w:rFonts w:hint="default"/>
              </w:rPr>
              <w:br w:type="textWrapping"/>
            </w:r>
            <w:r>
              <w:rPr>
                <w:rFonts w:hint="default"/>
              </w:rPr>
              <w:t>图7-29 不同浏览器对行高的显示</w:t>
            </w:r>
            <w:r>
              <w:rPr>
                <w:rFonts w:hint="default"/>
              </w:rPr>
              <w:br w:type="textWrapping"/>
            </w:r>
            <w:r>
              <w:rPr>
                <w:rFonts w:hint="default"/>
              </w:rPr>
              <w:br w:type="textWrapping"/>
            </w:r>
            <w:r>
              <w:rPr>
                <w:rFonts w:hint="default"/>
              </w:rPr>
              <w:t>不过，相差的1至2个像素在实际显示中一般不会有太大的影响，因此可以忽略不计。比较严重的错误是IE 6.0对于含有图片或者表单元等可替换行内元素的行高失效的问题，不过，在IE 7.0中已经修正了这个错误，但是其表现同其它浏览器也不相同。例如有如下代码，其显示如图7-30所示。</w:t>
            </w:r>
            <w:r>
              <w:rPr>
                <w:rFonts w:hint="default"/>
              </w:rPr>
              <w:br w:type="textWrapping"/>
            </w:r>
            <w:r>
              <w:rPr>
                <w:rStyle w:val="36"/>
                <w:rFonts w:hint="default"/>
              </w:rPr>
              <w:br w:type="textWrapping"/>
            </w:r>
            <w:r>
              <w:rPr>
                <w:rFonts w:hint="default"/>
              </w:rPr>
              <w:t>#lineHeight4 p { line-height : 60px; }</w:t>
            </w:r>
            <w:r>
              <w:rPr>
                <w:rFonts w:hint="default"/>
              </w:rPr>
              <w:br w:type="textWrapping"/>
            </w:r>
            <w:r>
              <w:rPr>
                <w:rFonts w:hint="default"/>
              </w:rPr>
              <w:t>#lineHeight4 fieldset{ border : 0; }</w:t>
            </w:r>
            <w:r>
              <w:rPr>
                <w:rFonts w:hint="default"/>
              </w:rPr>
              <w:br w:type="textWrapping"/>
            </w:r>
            <w:r>
              <w:rPr>
                <w:rFonts w:hint="default"/>
              </w:rPr>
              <w:br w:type="textWrapping"/>
            </w:r>
            <w:r>
              <w:rPr>
                <w:rFonts w:hint="default"/>
              </w:rPr>
              <w:t>&lt;div id="lineHeight4"&gt;</w:t>
            </w:r>
            <w:r>
              <w:rPr>
                <w:rFonts w:hint="default"/>
              </w:rPr>
              <w:br w:type="textWrapping"/>
            </w:r>
            <w:r>
              <w:rPr>
                <w:rFonts w:hint="default"/>
              </w:rPr>
              <w:t xml:space="preserve">    &lt;p&gt;</w:t>
            </w:r>
            <w:r>
              <w:rPr>
                <w:rFonts w:hint="eastAsia"/>
              </w:rPr>
              <w:t>内容含有图片在</w:t>
            </w:r>
            <w:r>
              <w:rPr>
                <w:rFonts w:hint="default"/>
              </w:rPr>
              <w:t>[IE 6]</w:t>
            </w:r>
            <w:r>
              <w:rPr>
                <w:rFonts w:hint="eastAsia"/>
              </w:rPr>
              <w:t>内浏览</w:t>
            </w:r>
            <w:r>
              <w:rPr>
                <w:rFonts w:hint="default"/>
              </w:rPr>
              <w:t>line-height</w:t>
            </w:r>
            <w:r>
              <w:rPr>
                <w:rFonts w:hint="eastAsia"/>
              </w:rPr>
              <w:t>将失效。</w:t>
            </w:r>
            <w:r>
              <w:rPr>
                <w:rFonts w:hint="eastAsia"/>
              </w:rPr>
              <w:br w:type="textWrapping"/>
            </w:r>
            <w:r>
              <w:rPr>
                <w:rFonts w:hint="eastAsia"/>
              </w:rPr>
              <w:t xml:space="preserve">        </w:t>
            </w:r>
            <w:r>
              <w:rPr>
                <w:rFonts w:hint="default"/>
              </w:rPr>
              <w:t>&lt;img src=" ../../img/1.gif" alt="</w:t>
            </w:r>
            <w:r>
              <w:rPr>
                <w:rFonts w:hint="eastAsia"/>
              </w:rPr>
              <w:t>图片</w:t>
            </w:r>
            <w:r>
              <w:rPr>
                <w:rFonts w:hint="default"/>
              </w:rPr>
              <w:t>" width="88" height="31"/&gt;</w:t>
            </w:r>
            <w:r>
              <w:rPr>
                <w:rFonts w:hint="default"/>
              </w:rPr>
              <w:br w:type="textWrapping"/>
            </w:r>
            <w:r>
              <w:rPr>
                <w:rFonts w:hint="default"/>
              </w:rPr>
              <w:t xml:space="preserve">    &lt;/p&gt;</w:t>
            </w:r>
            <w:r>
              <w:rPr>
                <w:rFonts w:hint="default"/>
              </w:rPr>
              <w:br w:type="textWrapping"/>
            </w:r>
            <w:r>
              <w:rPr>
                <w:rFonts w:hint="default"/>
              </w:rPr>
              <w:t xml:space="preserve">    &lt;form id="testForm" action="#"&gt;</w:t>
            </w:r>
            <w:r>
              <w:rPr>
                <w:rFonts w:hint="default"/>
              </w:rPr>
              <w:br w:type="textWrapping"/>
            </w:r>
            <w:r>
              <w:rPr>
                <w:rFonts w:hint="default"/>
              </w:rPr>
              <w:t xml:space="preserve">        &lt;fieldset&gt;&lt;p&gt;&lt;label for="test1"&gt;</w:t>
            </w:r>
            <w:r>
              <w:rPr>
                <w:rFonts w:hint="eastAsia"/>
              </w:rPr>
              <w:t>表单元素</w:t>
            </w:r>
            <w:r>
              <w:rPr>
                <w:rFonts w:hint="default"/>
              </w:rPr>
              <w:t>&lt;/label&gt;&lt; input type=" text" maxlength="16" value="IE6</w:t>
            </w:r>
            <w:r>
              <w:rPr>
                <w:rFonts w:hint="eastAsia"/>
              </w:rPr>
              <w:t>内行高失效</w:t>
            </w:r>
            <w:r>
              <w:rPr>
                <w:rFonts w:hint="default"/>
              </w:rPr>
              <w:t>" /&gt;&lt;/p&gt;</w:t>
            </w:r>
            <w:r>
              <w:rPr>
                <w:rFonts w:hint="default"/>
              </w:rPr>
              <w:br w:type="textWrapping"/>
            </w:r>
            <w:r>
              <w:rPr>
                <w:rFonts w:hint="default"/>
              </w:rPr>
              <w:t xml:space="preserve">        &lt;/fieldset&gt;</w:t>
            </w:r>
            <w:r>
              <w:rPr>
                <w:rFonts w:hint="default"/>
              </w:rPr>
              <w:br w:type="textWrapping"/>
            </w:r>
            <w:r>
              <w:rPr>
                <w:rFonts w:hint="default"/>
              </w:rPr>
              <w:t xml:space="preserve">    &lt;/form&gt;</w:t>
            </w:r>
            <w:r>
              <w:rPr>
                <w:rFonts w:hint="default"/>
              </w:rPr>
              <w:br w:type="textWrapping"/>
            </w:r>
            <w:r>
              <w:rPr>
                <w:rFonts w:hint="default"/>
              </w:rPr>
              <w:t>&lt;/div&gt;</w:t>
            </w:r>
          </w:p>
          <w:p>
            <w:pPr>
              <w:pStyle w:val="30"/>
              <w:ind w:left="0" w:leftChars="0" w:firstLine="0" w:firstLineChars="0"/>
              <w:rPr>
                <w:rFonts w:hint="default"/>
              </w:rPr>
            </w:pPr>
            <w:r>
              <w:rPr>
                <w:rFonts w:hint="default"/>
              </w:rPr>
              <w:br w:type="textWrapping"/>
            </w:r>
            <w:r>
              <w:rPr>
                <w:rFonts w:hint="default"/>
              </w:rPr>
              <w:br w:type="textWrapping"/>
            </w:r>
            <w:r>
              <w:rPr>
                <w:rFonts w:hint="default"/>
              </w:rPr>
              <w:fldChar w:fldCharType="begin"/>
            </w:r>
            <w:r>
              <w:rPr>
                <w:rFonts w:hint="default"/>
              </w:rPr>
              <w:instrText xml:space="preserve">INCLUDEPICTURE \d "http://files.jb51.net/file_images/article/201408/2014080223340315.gif" \* MERGEFORMATINET </w:instrText>
            </w:r>
            <w:r>
              <w:rPr>
                <w:rFonts w:hint="default"/>
              </w:rPr>
              <w:fldChar w:fldCharType="separate"/>
            </w:r>
            <w:r>
              <w:rPr>
                <w:rFonts w:hint="default"/>
              </w:rPr>
              <w:drawing>
                <wp:inline distT="0" distB="0" distL="114300" distR="114300">
                  <wp:extent cx="2724785" cy="2832100"/>
                  <wp:effectExtent l="0" t="0" r="18415" b="6350"/>
                  <wp:docPr id="69"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7"/>
                          <pic:cNvPicPr>
                            <a:picLocks noChangeAspect="1"/>
                          </pic:cNvPicPr>
                        </pic:nvPicPr>
                        <pic:blipFill>
                          <a:blip r:embed="rId76"/>
                          <a:stretch>
                            <a:fillRect/>
                          </a:stretch>
                        </pic:blipFill>
                        <pic:spPr>
                          <a:xfrm>
                            <a:off x="0" y="0"/>
                            <a:ext cx="2724785" cy="2832100"/>
                          </a:xfrm>
                          <a:prstGeom prst="rect">
                            <a:avLst/>
                          </a:prstGeom>
                          <a:noFill/>
                          <a:ln w="9525">
                            <a:noFill/>
                          </a:ln>
                        </pic:spPr>
                      </pic:pic>
                    </a:graphicData>
                  </a:graphic>
                </wp:inline>
              </w:drawing>
            </w:r>
            <w:r>
              <w:rPr>
                <w:rFonts w:hint="default"/>
              </w:rPr>
              <w:fldChar w:fldCharType="end"/>
            </w:r>
            <w:r>
              <w:rPr>
                <w:rFonts w:hint="default"/>
              </w:rPr>
              <w:br w:type="textWrapping"/>
            </w:r>
            <w:r>
              <w:rPr>
                <w:rFonts w:hint="default"/>
              </w:rPr>
              <w:t>图7-30 包含替换元素的行高在IE内失效</w:t>
            </w:r>
            <w:r>
              <w:rPr>
                <w:rFonts w:hint="default"/>
              </w:rPr>
              <w:br w:type="textWrapping"/>
            </w:r>
            <w:r>
              <w:rPr>
                <w:rFonts w:hint="default"/>
              </w:rPr>
              <w:br w:type="textWrapping"/>
            </w:r>
            <w:r>
              <w:rPr>
                <w:rFonts w:hint="default"/>
              </w:rPr>
              <w:t>由图7-30读者可以发现，IE 7.0中，将半行距分别加在了图片的上下，而由于图片默认是基线对齐，因此文字的基线下移了，这显然不符合CSS中的规定。</w:t>
            </w:r>
            <w:r>
              <w:rPr>
                <w:rFonts w:hint="default"/>
              </w:rPr>
              <w:br w:type="textWrapping"/>
            </w:r>
            <w:r>
              <w:rPr>
                <w:rFonts w:hint="default"/>
              </w:rPr>
              <w:br w:type="textWrapping"/>
            </w:r>
            <w:r>
              <w:rPr>
                <w:rFonts w:hint="default"/>
              </w:rPr>
              <w:t>对于IE 6.0中行高失效的问题，需要使用CSS Hack手段来针对IE 6.0设定替换元素的上下补白来修正。</w:t>
            </w:r>
            <w:r>
              <w:rPr>
                <w:rFonts w:hint="default"/>
              </w:rPr>
              <w:br w:type="textWrapping"/>
            </w:r>
            <w:r>
              <w:rPr>
                <w:rFonts w:hint="default"/>
              </w:rPr>
              <w:br w:type="textWrapping"/>
            </w:r>
            <w:r>
              <w:rPr>
                <w:rFonts w:hint="default"/>
              </w:rPr>
              <w:t>提示：关于针对IE 6的CSS Hack，请参见本书[第16章：浏览器与Hack]。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pStyle w:val="27"/>
              <w:rPr>
                <w:rFonts w:hint="eastAsia"/>
                <w:lang w:val="en-US" w:eastAsia="zh-CN"/>
              </w:rPr>
            </w:pPr>
            <w:bookmarkStart w:id="104" w:name="_Toc7024"/>
            <w:bookmarkStart w:id="105" w:name="_Toc15249"/>
            <w:r>
              <w:rPr>
                <w:rFonts w:hint="eastAsia"/>
              </w:rPr>
              <w:t>单行文字在垂直方向居中</w:t>
            </w:r>
            <w:bookmarkEnd w:id="104"/>
            <w:bookmarkEnd w:id="105"/>
          </w:p>
        </w:tc>
        <w:tc>
          <w:tcPr>
            <w:tcW w:w="4494" w:type="dxa"/>
            <w:vAlign w:val="top"/>
          </w:tcPr>
          <w:p>
            <w:pPr>
              <w:rPr>
                <w:rFonts w:hint="eastAsia"/>
                <w:sz w:val="16"/>
                <w:szCs w:val="16"/>
                <w:lang w:val="en-US" w:eastAsia="zh-CN"/>
              </w:rPr>
            </w:pPr>
            <w:r>
              <w:rPr>
                <w:rFonts w:hint="eastAsia"/>
                <w:sz w:val="16"/>
                <w:szCs w:val="16"/>
                <w:lang w:eastAsia="zh-CN"/>
              </w:rPr>
              <w:t>为按钮设置背景，要保证按钮中的字垂直居中显示，只需要将文字的</w:t>
            </w:r>
            <w:r>
              <w:rPr>
                <w:rFonts w:hint="eastAsia"/>
                <w:sz w:val="16"/>
                <w:szCs w:val="16"/>
                <w:lang w:val="en-US" w:eastAsia="zh-CN"/>
              </w:rPr>
              <w:t>line-height与按钮容器的高度相同即可：</w:t>
            </w:r>
          </w:p>
          <w:p>
            <w:pPr>
              <w:rPr>
                <w:rFonts w:hint="eastAsia"/>
                <w:sz w:val="16"/>
                <w:szCs w:val="16"/>
                <w:lang w:val="en-US" w:eastAsia="zh-CN"/>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btn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300px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 xml:space="preserve">background: </w:t>
            </w:r>
            <w:r>
              <w:rPr>
                <w:rFonts w:hint="default" w:ascii="Consolas" w:hAnsi="Consolas" w:eastAsia="Consolas" w:cs="Consolas"/>
                <w:color w:val="000080"/>
                <w:sz w:val="16"/>
                <w:szCs w:val="16"/>
                <w:shd w:val="clear" w:fill="FFFFFF"/>
              </w:rPr>
              <w:t>url</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008000"/>
                <w:sz w:val="16"/>
                <w:szCs w:val="16"/>
                <w:shd w:val="clear" w:fill="FFFFFF"/>
              </w:rPr>
              <w:t>"images/btn.png"</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background-size: </w:t>
            </w:r>
            <w:r>
              <w:rPr>
                <w:rFonts w:hint="default" w:ascii="Consolas" w:hAnsi="Consolas" w:eastAsia="Consolas" w:cs="Consolas"/>
                <w:color w:val="00002A"/>
                <w:sz w:val="16"/>
                <w:szCs w:val="16"/>
                <w:shd w:val="clear" w:fill="FFFFFF"/>
              </w:rPr>
              <w:t>100</w:t>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2A"/>
                <w:sz w:val="16"/>
                <w:szCs w:val="16"/>
                <w:shd w:val="clear" w:fill="FFFFFF"/>
              </w:rPr>
              <w:t>100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text-align: </w:t>
            </w:r>
            <w:r>
              <w:rPr>
                <w:rFonts w:hint="default" w:ascii="Consolas" w:hAnsi="Consolas" w:eastAsia="Consolas" w:cs="Consolas"/>
                <w:color w:val="00002A"/>
                <w:sz w:val="16"/>
                <w:szCs w:val="16"/>
                <w:shd w:val="clear" w:fill="FFFFFF"/>
              </w:rPr>
              <w:t>center</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line-height: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"btn"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开关</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tc>
        <w:tc>
          <w:tcPr>
            <w:tcW w:w="4495" w:type="dxa"/>
            <w:vAlign w:val="top"/>
          </w:tcPr>
          <w:p>
            <w:pPr>
              <w:rPr>
                <w:sz w:val="16"/>
                <w:szCs w:val="16"/>
              </w:rPr>
            </w:pPr>
            <w:r>
              <w:rPr>
                <w:sz w:val="16"/>
                <w:szCs w:val="16"/>
              </w:rPr>
              <w:drawing>
                <wp:inline distT="0" distB="0" distL="114300" distR="114300">
                  <wp:extent cx="1664970" cy="614680"/>
                  <wp:effectExtent l="0" t="0" r="11430" b="13970"/>
                  <wp:docPr id="1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6"/>
                          <pic:cNvPicPr>
                            <a:picLocks noChangeAspect="1"/>
                          </pic:cNvPicPr>
                        </pic:nvPicPr>
                        <pic:blipFill>
                          <a:blip r:embed="rId77"/>
                          <a:stretch>
                            <a:fillRect/>
                          </a:stretch>
                        </pic:blipFill>
                        <pic:spPr>
                          <a:xfrm>
                            <a:off x="0" y="0"/>
                            <a:ext cx="1664970" cy="614680"/>
                          </a:xfrm>
                          <a:prstGeom prst="rect">
                            <a:avLst/>
                          </a:prstGeom>
                          <a:noFill/>
                          <a:ln w="9525">
                            <a:noFill/>
                          </a:ln>
                        </pic:spPr>
                      </pic:pic>
                    </a:graphicData>
                  </a:graphic>
                </wp:inline>
              </w:drawing>
            </w:r>
          </w:p>
          <w:p>
            <w:pPr>
              <w:rPr>
                <w:sz w:val="16"/>
                <w:szCs w:val="16"/>
              </w:rPr>
            </w:pPr>
            <w:r>
              <w:rPr>
                <w:rFonts w:hint="eastAsia"/>
                <w:sz w:val="16"/>
                <w:szCs w:val="16"/>
                <w:lang w:val="en-US" w:eastAsia="zh-CN"/>
              </w:rPr>
              <w:t xml:space="preserve"> =&gt;  </w:t>
            </w:r>
          </w:p>
          <w:p>
            <w:pPr>
              <w:rPr>
                <w:sz w:val="16"/>
                <w:szCs w:val="16"/>
              </w:rPr>
            </w:pPr>
            <w:r>
              <w:rPr>
                <w:sz w:val="16"/>
                <w:szCs w:val="16"/>
              </w:rPr>
              <w:drawing>
                <wp:inline distT="0" distB="0" distL="114300" distR="114300">
                  <wp:extent cx="1701800" cy="575310"/>
                  <wp:effectExtent l="0" t="0" r="12700" b="15240"/>
                  <wp:docPr id="15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7"/>
                          <pic:cNvPicPr>
                            <a:picLocks noChangeAspect="1"/>
                          </pic:cNvPicPr>
                        </pic:nvPicPr>
                        <pic:blipFill>
                          <a:blip r:embed="rId78"/>
                          <a:srcRect b="9227"/>
                          <a:stretch>
                            <a:fillRect/>
                          </a:stretch>
                        </pic:blipFill>
                        <pic:spPr>
                          <a:xfrm>
                            <a:off x="0" y="0"/>
                            <a:ext cx="1701800" cy="57531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pStyle w:val="27"/>
              <w:rPr>
                <w:rFonts w:hint="eastAsia"/>
              </w:rPr>
            </w:pPr>
            <w:bookmarkStart w:id="106" w:name="_Toc24255"/>
            <w:r>
              <w:rPr>
                <w:rFonts w:hint="eastAsia"/>
                <w:lang w:val="en-US" w:eastAsia="zh-CN"/>
              </w:rPr>
              <w:t>多行文本居中</w:t>
            </w:r>
            <w:bookmarkEnd w:id="106"/>
          </w:p>
        </w:tc>
        <w:tc>
          <w:tcPr>
            <w:tcW w:w="4494" w:type="dxa"/>
            <w:vAlign w:val="top"/>
          </w:tcPr>
          <w:p>
            <w:pPr>
              <w:pStyle w:val="15"/>
              <w:keepNext w:val="0"/>
              <w:keepLines w:val="0"/>
              <w:widowControl/>
              <w:suppressLineNumbers w:val="0"/>
              <w:shd w:val="clear" w:fill="FFFFFF"/>
              <w:rPr>
                <w:rFonts w:hint="default" w:ascii="Consolas" w:hAnsi="Consolas" w:eastAsia="Consolas" w:cs="Consolas"/>
                <w:color w:val="000000"/>
                <w:sz w:val="16"/>
                <w:szCs w:val="16"/>
                <w:shd w:val="clear" w:fill="FFFFFF"/>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left-tit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30px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line-height: </w:t>
            </w:r>
            <w:r>
              <w:rPr>
                <w:rFonts w:hint="default" w:ascii="Consolas" w:hAnsi="Consolas" w:eastAsia="Consolas" w:cs="Consolas"/>
                <w:color w:val="00002A"/>
                <w:sz w:val="16"/>
                <w:szCs w:val="16"/>
                <w:shd w:val="clear" w:fill="FFFFFF"/>
              </w:rPr>
              <w:t>158px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text-align: </w:t>
            </w:r>
            <w:r>
              <w:rPr>
                <w:rFonts w:hint="default" w:ascii="Consolas" w:hAnsi="Consolas" w:eastAsia="Consolas" w:cs="Consolas"/>
                <w:color w:val="00002A"/>
                <w:sz w:val="16"/>
                <w:szCs w:val="16"/>
                <w:shd w:val="clear" w:fill="FFFFFF"/>
              </w:rPr>
              <w:t>center</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font-size: </w:t>
            </w:r>
            <w:r>
              <w:rPr>
                <w:rFonts w:hint="default" w:ascii="Consolas" w:hAnsi="Consolas" w:eastAsia="Consolas" w:cs="Consolas"/>
                <w:color w:val="00002A"/>
                <w:sz w:val="16"/>
                <w:szCs w:val="16"/>
                <w:shd w:val="clear" w:fill="FFFFFF"/>
              </w:rPr>
              <w:t>14px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color: #fff;</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background: #eb5c5e;</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left-tit </w:t>
            </w:r>
            <w:r>
              <w:rPr>
                <w:rFonts w:hint="default" w:ascii="Consolas" w:hAnsi="Consolas" w:eastAsia="Consolas" w:cs="Consolas"/>
                <w:b/>
                <w:color w:val="B51615"/>
                <w:sz w:val="16"/>
                <w:szCs w:val="16"/>
                <w:shd w:val="clear" w:fill="FFFFFF"/>
              </w:rPr>
              <w:t xml:space="preserve">span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line-height: </w:t>
            </w:r>
            <w:r>
              <w:rPr>
                <w:rFonts w:hint="default" w:ascii="Consolas" w:hAnsi="Consolas" w:eastAsia="Consolas" w:cs="Consolas"/>
                <w:color w:val="00002A"/>
                <w:sz w:val="16"/>
                <w:szCs w:val="16"/>
                <w:shd w:val="clear" w:fill="FFFFFF"/>
              </w:rPr>
              <w:t>1</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vertical-align: </w:t>
            </w:r>
            <w:r>
              <w:rPr>
                <w:rFonts w:hint="default" w:ascii="Consolas" w:hAnsi="Consolas" w:eastAsia="Consolas" w:cs="Consolas"/>
                <w:color w:val="00002A"/>
                <w:sz w:val="16"/>
                <w:szCs w:val="16"/>
                <w:shd w:val="clear" w:fill="FFFFFF"/>
              </w:rPr>
              <w:t>middle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font-size: </w:t>
            </w:r>
            <w:r>
              <w:rPr>
                <w:rFonts w:hint="default" w:ascii="Consolas" w:hAnsi="Consolas" w:eastAsia="Consolas" w:cs="Consolas"/>
                <w:color w:val="00002A"/>
                <w:sz w:val="16"/>
                <w:szCs w:val="16"/>
                <w:shd w:val="clear" w:fill="FFFFFF"/>
              </w:rPr>
              <w:t>1px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14px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'left-tit'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多行文本垂直居中</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tc>
        <w:tc>
          <w:tcPr>
            <w:tcW w:w="4495" w:type="dxa"/>
            <w:vAlign w:val="top"/>
          </w:tcPr>
          <w:p>
            <w:pPr>
              <w:rPr>
                <w:sz w:val="16"/>
                <w:szCs w:val="16"/>
              </w:rPr>
            </w:pPr>
            <w:r>
              <w:rPr>
                <w:sz w:val="16"/>
                <w:szCs w:val="16"/>
              </w:rPr>
              <w:drawing>
                <wp:inline distT="0" distB="0" distL="114300" distR="114300">
                  <wp:extent cx="702945" cy="2291080"/>
                  <wp:effectExtent l="0" t="0" r="1905" b="139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9"/>
                          <a:stretch>
                            <a:fillRect/>
                          </a:stretch>
                        </pic:blipFill>
                        <pic:spPr>
                          <a:xfrm>
                            <a:off x="0" y="0"/>
                            <a:ext cx="702945" cy="229108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pStyle w:val="27"/>
              <w:rPr>
                <w:rFonts w:hint="eastAsia"/>
                <w:lang w:val="en-US" w:eastAsia="zh-CN"/>
              </w:rPr>
            </w:pPr>
            <w:bookmarkStart w:id="107" w:name="_Toc31719"/>
            <w:r>
              <w:rPr>
                <w:rFonts w:hint="default"/>
              </w:rPr>
              <w:t>单行</w:t>
            </w:r>
            <w:r>
              <w:rPr>
                <w:rFonts w:hint="eastAsia"/>
                <w:lang w:eastAsia="zh-CN"/>
              </w:rPr>
              <w:t>文本</w:t>
            </w:r>
            <w:r>
              <w:rPr>
                <w:rFonts w:hint="default"/>
              </w:rPr>
              <w:t>两端对齐</w:t>
            </w:r>
            <w:bookmarkEnd w:id="107"/>
          </w:p>
        </w:tc>
        <w:tc>
          <w:tcPr>
            <w:tcW w:w="8989" w:type="dxa"/>
            <w:gridSpan w:val="2"/>
            <w:vAlign w:val="top"/>
          </w:tcPr>
          <w:p>
            <w:pPr>
              <w:pStyle w:val="30"/>
              <w:ind w:left="0" w:leftChars="0" w:firstLine="0" w:firstLineChars="0"/>
              <w:rPr>
                <w:rFonts w:hint="default"/>
              </w:rPr>
            </w:pPr>
            <w:r>
              <w:rPr>
                <w:rFonts w:hint="default"/>
              </w:rPr>
              <w:t>两端对齐的css属性我们知道是</w:t>
            </w:r>
            <w:r>
              <w:t>text-align:justify</w:t>
            </w:r>
            <w:r>
              <w:rPr>
                <w:rFonts w:hint="default"/>
              </w:rPr>
              <w:t>，但是这个属性有它的局限性：</w:t>
            </w:r>
            <w:r>
              <w:rPr>
                <w:rFonts w:hint="default"/>
              </w:rPr>
              <w:br w:type="textWrapping"/>
            </w:r>
            <w:r>
              <w:rPr>
                <w:rFonts w:hint="default"/>
              </w:rPr>
              <w:t>1.display只能为inline或inline-block</w:t>
            </w:r>
            <w:r>
              <w:rPr>
                <w:rFonts w:hint="default"/>
              </w:rPr>
              <w:br w:type="textWrapping"/>
            </w:r>
            <w:r>
              <w:rPr>
                <w:rFonts w:hint="default"/>
              </w:rPr>
              <w:t>2.多行文字才能实现两端对齐。</w:t>
            </w:r>
            <w:r>
              <w:rPr>
                <w:rFonts w:hint="default"/>
              </w:rPr>
              <w:br w:type="textWrapping"/>
            </w:r>
            <w:r>
              <w:rPr>
                <w:rFonts w:hint="default"/>
              </w:rPr>
              <w:t>也就是说，在现在的情况下，小标题的单行文字仅仅使用text-align:justify是实现不了两端对齐的。</w:t>
            </w:r>
            <w:r>
              <w:rPr>
                <w:rFonts w:hint="default"/>
              </w:rPr>
              <w:br w:type="textWrapping"/>
            </w:r>
            <w:r>
              <w:rPr>
                <w:rFonts w:hint="default"/>
              </w:rPr>
              <w:t>那我们就想办法把这个『单行文字』变成『多行文字』</w:t>
            </w:r>
          </w:p>
          <w:p>
            <w:pPr>
              <w:pStyle w:val="30"/>
              <w:ind w:left="0" w:leftChars="0" w:firstLine="0" w:firstLineChars="0"/>
              <w:rPr>
                <w:rFonts w:hint="default"/>
              </w:rPr>
            </w:pPr>
            <w:r>
              <w:rPr>
                <w:rFonts w:hint="default"/>
              </w:rPr>
              <w:t>怎样让一块内容后面多出东西，而又不会使页面多出垃圾元素呢？嘿嘿，类比清除浮动用到的方法，我们可以很快就想到使用:after伪类来解决问题。</w:t>
            </w:r>
          </w:p>
          <w:tbl>
            <w:tblPr>
              <w:tblStyle w:val="24"/>
              <w:tblW w:w="8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6"/>
              <w:gridCol w:w="4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386" w:type="dxa"/>
                </w:tcPr>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small-unit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padding: </w:t>
                  </w:r>
                  <w:r>
                    <w:rPr>
                      <w:rFonts w:hint="default" w:ascii="Consolas" w:hAnsi="Consolas" w:eastAsia="Consolas" w:cs="Consolas"/>
                      <w:color w:val="00002A"/>
                      <w:sz w:val="16"/>
                      <w:szCs w:val="16"/>
                      <w:shd w:val="clear" w:fill="FFFFFF"/>
                    </w:rPr>
                    <w:t>10px 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label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position: </w:t>
                  </w:r>
                  <w:r>
                    <w:rPr>
                      <w:rFonts w:hint="default" w:ascii="Consolas" w:hAnsi="Consolas" w:eastAsia="Consolas" w:cs="Consolas"/>
                      <w:color w:val="00002A"/>
                      <w:sz w:val="16"/>
                      <w:szCs w:val="16"/>
                      <w:shd w:val="clear" w:fill="FFFFFF"/>
                    </w:rPr>
                    <w:t>absolute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4em</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40px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text-align: </w:t>
                  </w:r>
                  <w:r>
                    <w:rPr>
                      <w:rFonts w:hint="default" w:ascii="Consolas" w:hAnsi="Consolas" w:eastAsia="Consolas" w:cs="Consolas"/>
                      <w:color w:val="00002A"/>
                      <w:sz w:val="16"/>
                      <w:szCs w:val="16"/>
                      <w:shd w:val="clear" w:fill="FFFFFF"/>
                    </w:rPr>
                    <w:t>justify</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overflow: </w:t>
                  </w:r>
                  <w:r>
                    <w:rPr>
                      <w:rFonts w:hint="default" w:ascii="Consolas" w:hAnsi="Consolas" w:eastAsia="Consolas" w:cs="Consolas"/>
                      <w:color w:val="00002A"/>
                      <w:sz w:val="16"/>
                      <w:szCs w:val="16"/>
                      <w:shd w:val="clear" w:fill="FFFFFF"/>
                    </w:rPr>
                    <w:t>hidden</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label</w:t>
                  </w:r>
                  <w:r>
                    <w:rPr>
                      <w:rFonts w:hint="default" w:ascii="Consolas" w:hAnsi="Consolas" w:eastAsia="Consolas" w:cs="Consolas"/>
                      <w:color w:val="000000"/>
                      <w:sz w:val="16"/>
                      <w:szCs w:val="16"/>
                      <w:shd w:val="clear" w:fill="FFFFFF"/>
                    </w:rPr>
                    <w:t>:</w:t>
                  </w:r>
                  <w:r>
                    <w:rPr>
                      <w:rFonts w:hint="default" w:ascii="Consolas" w:hAnsi="Consolas" w:eastAsia="Consolas" w:cs="Consolas"/>
                      <w:color w:val="B51615"/>
                      <w:sz w:val="16"/>
                      <w:szCs w:val="16"/>
                      <w:shd w:val="clear" w:fill="FFFFFF"/>
                    </w:rPr>
                    <w:t xml:space="preserve">after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content: </w:t>
                  </w:r>
                  <w:r>
                    <w:rPr>
                      <w:rFonts w:hint="default" w:ascii="Consolas" w:hAnsi="Consolas" w:eastAsia="Consolas" w:cs="Consolas"/>
                      <w:b/>
                      <w:color w:val="008000"/>
                      <w:sz w:val="16"/>
                      <w:szCs w:val="16"/>
                      <w:shd w:val="clear" w:fill="FFFFFF"/>
                    </w:rPr>
                    <w: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4em</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40px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text-align: </w:t>
                  </w:r>
                  <w:r>
                    <w:rPr>
                      <w:rFonts w:hint="default" w:ascii="Consolas" w:hAnsi="Consolas" w:eastAsia="Consolas" w:cs="Consolas"/>
                      <w:color w:val="00002A"/>
                      <w:sz w:val="16"/>
                      <w:szCs w:val="16"/>
                      <w:shd w:val="clear" w:fill="FFFFFF"/>
                    </w:rPr>
                    <w:t>justify</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overflow: </w:t>
                  </w:r>
                  <w:r>
                    <w:rPr>
                      <w:rFonts w:hint="default" w:ascii="Consolas" w:hAnsi="Consolas" w:eastAsia="Consolas" w:cs="Consolas"/>
                      <w:color w:val="00002A"/>
                      <w:sz w:val="16"/>
                      <w:szCs w:val="16"/>
                      <w:shd w:val="clear" w:fill="FFFFFF"/>
                    </w:rPr>
                    <w:t>hidden</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msg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margin-left: </w:t>
                  </w:r>
                  <w:r>
                    <w:rPr>
                      <w:rFonts w:hint="default" w:ascii="Consolas" w:hAnsi="Consolas" w:eastAsia="Consolas" w:cs="Consolas"/>
                      <w:color w:val="00002A"/>
                      <w:sz w:val="16"/>
                      <w:szCs w:val="16"/>
                      <w:shd w:val="clear" w:fill="FFFFFF"/>
                    </w:rPr>
                    <w:t>5em</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position: </w:t>
                  </w:r>
                  <w:r>
                    <w:rPr>
                      <w:rFonts w:hint="default" w:ascii="Consolas" w:hAnsi="Consolas" w:eastAsia="Consolas" w:cs="Consolas"/>
                      <w:color w:val="00002A"/>
                      <w:sz w:val="16"/>
                      <w:szCs w:val="16"/>
                      <w:shd w:val="clear" w:fill="FFFFFF"/>
                    </w:rPr>
                    <w:t>relative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msg</w:t>
                  </w:r>
                  <w:r>
                    <w:rPr>
                      <w:rFonts w:hint="default" w:ascii="Consolas" w:hAnsi="Consolas" w:eastAsia="Consolas" w:cs="Consolas"/>
                      <w:color w:val="000000"/>
                      <w:sz w:val="16"/>
                      <w:szCs w:val="16"/>
                      <w:shd w:val="clear" w:fill="FFFFFF"/>
                    </w:rPr>
                    <w:t>:</w:t>
                  </w:r>
                  <w:r>
                    <w:rPr>
                      <w:rFonts w:hint="default" w:ascii="Consolas" w:hAnsi="Consolas" w:eastAsia="Consolas" w:cs="Consolas"/>
                      <w:color w:val="B51615"/>
                      <w:sz w:val="16"/>
                      <w:szCs w:val="16"/>
                      <w:shd w:val="clear" w:fill="FFFFFF"/>
                    </w:rPr>
                    <w:t xml:space="preserve">before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content: </w:t>
                  </w:r>
                  <w:r>
                    <w:rPr>
                      <w:rFonts w:hint="default" w:ascii="Consolas" w:hAnsi="Consolas" w:eastAsia="Consolas" w:cs="Consolas"/>
                      <w:b/>
                      <w:color w:val="008000"/>
                      <w:sz w:val="16"/>
                      <w:szCs w:val="16"/>
                      <w:shd w:val="clear" w:fill="FFFFFF"/>
                    </w:rPr>
                    <w:t>'</w:t>
                  </w:r>
                  <w:r>
                    <w:rPr>
                      <w:rFonts w:hint="eastAsia" w:ascii="宋体" w:hAnsi="宋体" w:eastAsia="宋体" w:cs="宋体"/>
                      <w:b/>
                      <w:color w:val="008000"/>
                      <w:sz w:val="16"/>
                      <w:szCs w:val="16"/>
                      <w:shd w:val="clear" w:fill="FFFFFF"/>
                    </w:rPr>
                    <w:t>：</w:t>
                  </w:r>
                  <w:r>
                    <w:rPr>
                      <w:rFonts w:hint="default" w:ascii="Consolas" w:hAnsi="Consolas" w:eastAsia="Consolas" w:cs="Consolas"/>
                      <w:b/>
                      <w:color w:val="008000"/>
                      <w:sz w:val="16"/>
                      <w:szCs w:val="16"/>
                      <w:shd w:val="clear" w:fill="FFFFFF"/>
                    </w:rPr>
                    <w: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position: </w:t>
                  </w:r>
                  <w:r>
                    <w:rPr>
                      <w:rFonts w:hint="default" w:ascii="Consolas" w:hAnsi="Consolas" w:eastAsia="Consolas" w:cs="Consolas"/>
                      <w:color w:val="00002A"/>
                      <w:sz w:val="16"/>
                      <w:szCs w:val="16"/>
                      <w:shd w:val="clear" w:fill="FFFFFF"/>
                    </w:rPr>
                    <w:t>absolute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left: -</w:t>
                  </w:r>
                  <w:r>
                    <w:rPr>
                      <w:rFonts w:hint="default" w:ascii="Consolas" w:hAnsi="Consolas" w:eastAsia="Consolas" w:cs="Consolas"/>
                      <w:color w:val="00002A"/>
                      <w:sz w:val="16"/>
                      <w:szCs w:val="16"/>
                      <w:shd w:val="clear" w:fill="FFFFFF"/>
                    </w:rPr>
                    <w:t>1em</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"small-unit"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label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"label"</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开发</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label</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"msg"</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鹅鹅鹅</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"small-unit"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label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"label"</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开发商</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label</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"msg"</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无上甚深微妙法、 百千万劫难遭遇、 我今见闻得受持、 愿解如来真实义、</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"small-unit"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label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"label"</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开发周期</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label</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"msg"</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无上甚深微妙法、 百千万劫难遭遇、 我今见闻得受持、 愿解如来真实义、</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p>
                  <w:pPr>
                    <w:rPr>
                      <w:rFonts w:hint="default"/>
                      <w:sz w:val="11"/>
                      <w:szCs w:val="15"/>
                    </w:rPr>
                  </w:pPr>
                </w:p>
              </w:tc>
              <w:tc>
                <w:tcPr>
                  <w:tcW w:w="4387" w:type="dxa"/>
                </w:tcPr>
                <w:p>
                  <w:r>
                    <w:drawing>
                      <wp:inline distT="0" distB="0" distL="114300" distR="114300">
                        <wp:extent cx="2646680" cy="1527175"/>
                        <wp:effectExtent l="0" t="0" r="1270" b="15875"/>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80"/>
                                <a:stretch>
                                  <a:fillRect/>
                                </a:stretch>
                              </pic:blipFill>
                              <pic:spPr>
                                <a:xfrm>
                                  <a:off x="0" y="0"/>
                                  <a:ext cx="2646680" cy="1527175"/>
                                </a:xfrm>
                                <a:prstGeom prst="rect">
                                  <a:avLst/>
                                </a:prstGeom>
                                <a:noFill/>
                                <a:ln w="9525">
                                  <a:noFill/>
                                </a:ln>
                              </pic:spPr>
                            </pic:pic>
                          </a:graphicData>
                        </a:graphic>
                      </wp:inline>
                    </w:drawing>
                  </w:r>
                </w:p>
                <w:p>
                  <w:r>
                    <w:fldChar w:fldCharType="begin"/>
                  </w:r>
                  <w:r>
                    <w:instrText xml:space="preserve"> HYPERLINK "https://chenjiangsong.github.io/blog/2016/10/09/%E5%8D%95%E8%A1%8C%E6%96%87%E5%AD%97%E4%B8%A4%E7%AB%AF%E5%AF%B9%E9%BD%90%EF%BC%9A%E7%94%A8css%E4%BC%AA%E7%B1%BB%E5%AE%9E%E7%8E%B0/" \l "注意点" \o "注意点" </w:instrText>
                  </w:r>
                  <w:r>
                    <w:fldChar w:fldCharType="separate"/>
                  </w:r>
                  <w:r>
                    <w:fldChar w:fldCharType="end"/>
                  </w:r>
                  <w:r>
                    <w:t>注意点</w:t>
                  </w:r>
                </w:p>
                <w:p>
                  <w:pPr>
                    <w:rPr>
                      <w:rFonts w:hint="default"/>
                    </w:rPr>
                  </w:pPr>
                  <w:r>
                    <w:rPr>
                      <w:rFonts w:hint="eastAsia"/>
                      <w:lang w:val="en-US" w:eastAsia="zh-CN"/>
                    </w:rPr>
                    <w:t xml:space="preserve">&gt; </w:t>
                  </w:r>
                  <w:r>
                    <w:rPr>
                      <w:rFonts w:hint="default"/>
                    </w:rPr>
                    <w:t>.label和它的after伪类要部分相同的css属性，来保证after元素是.label的第二行</w:t>
                  </w:r>
                </w:p>
                <w:p>
                  <w:pPr>
                    <w:rPr>
                      <w:rFonts w:hint="default"/>
                    </w:rPr>
                  </w:pPr>
                  <w:r>
                    <w:rPr>
                      <w:rFonts w:hint="default"/>
                      <w:lang w:val="en-US" w:eastAsia="zh-CN"/>
                    </w:rPr>
                    <w:t>{</w:t>
                  </w:r>
                </w:p>
                <w:p>
                  <w:pPr>
                    <w:rPr>
                      <w:rFonts w:hint="default"/>
                    </w:rPr>
                  </w:pPr>
                  <w:r>
                    <w:rPr>
                      <w:rFonts w:hint="default"/>
                      <w:lang w:val="en-US" w:eastAsia="zh-CN"/>
                    </w:rPr>
                    <w:t xml:space="preserve">    display:inline-block;</w:t>
                  </w:r>
                </w:p>
                <w:p>
                  <w:pPr>
                    <w:rPr>
                      <w:rFonts w:hint="default"/>
                    </w:rPr>
                  </w:pPr>
                  <w:r>
                    <w:rPr>
                      <w:rFonts w:hint="default"/>
                      <w:lang w:val="en-US" w:eastAsia="zh-CN"/>
                    </w:rPr>
                    <w:t xml:space="preserve">    text-align: justify;</w:t>
                  </w:r>
                </w:p>
                <w:p>
                  <w:pPr>
                    <w:rPr>
                      <w:rFonts w:hint="default"/>
                    </w:rPr>
                  </w:pPr>
                  <w:r>
                    <w:rPr>
                      <w:rFonts w:hint="default"/>
                      <w:lang w:val="en-US" w:eastAsia="zh-CN"/>
                    </w:rPr>
                    <w:t xml:space="preserve">    overflow: hidden;</w:t>
                  </w:r>
                </w:p>
                <w:p>
                  <w:pPr>
                    <w:rPr>
                      <w:rFonts w:hint="default"/>
                    </w:rPr>
                  </w:pPr>
                  <w:r>
                    <w:rPr>
                      <w:rFonts w:hint="default"/>
                      <w:lang w:val="en-US" w:eastAsia="zh-CN"/>
                    </w:rPr>
                    <w:t xml:space="preserve">    width: 4em;</w:t>
                  </w:r>
                </w:p>
                <w:p>
                  <w:pPr>
                    <w:rPr>
                      <w:rFonts w:hint="default"/>
                    </w:rPr>
                  </w:pPr>
                  <w:r>
                    <w:rPr>
                      <w:rFonts w:hint="default"/>
                      <w:lang w:val="en-US" w:eastAsia="zh-CN"/>
                    </w:rPr>
                    <w:t xml:space="preserve">    height: 40px;</w:t>
                  </w:r>
                </w:p>
                <w:p>
                  <w:pPr>
                    <w:rPr>
                      <w:rFonts w:hint="default"/>
                    </w:rPr>
                  </w:pPr>
                  <w:r>
                    <w:rPr>
                      <w:rFonts w:hint="default"/>
                      <w:lang w:val="en-US" w:eastAsia="zh-CN"/>
                    </w:rPr>
                    <w:t>}</w:t>
                  </w:r>
                </w:p>
                <w:p>
                  <w:pPr>
                    <w:rPr>
                      <w:rFonts w:hint="default"/>
                    </w:rPr>
                  </w:pPr>
                  <w:r>
                    <w:rPr>
                      <w:rFonts w:hint="eastAsia"/>
                      <w:lang w:val="en-US" w:eastAsia="zh-CN"/>
                    </w:rPr>
                    <w:t xml:space="preserve">&gt; </w:t>
                  </w:r>
                  <w:r>
                    <w:rPr>
                      <w:rFonts w:hint="default"/>
                    </w:rPr>
                    <w:t>:冒号推荐写在.msg元素的before伪类上，写在label里面或外面都不能满足需求，具体效果可以自己试试看</w:t>
                  </w:r>
                </w:p>
                <w:p>
                  <w:pPr>
                    <w:rPr>
                      <w:rFonts w:hint="default"/>
                    </w:rPr>
                  </w:pPr>
                  <w:r>
                    <w:rPr>
                      <w:rFonts w:hint="default"/>
                      <w:lang w:val="en-US" w:eastAsia="zh-CN"/>
                    </w:rPr>
                    <w:t>&lt;label&gt;{{label}}：&lt;/label&gt;</w:t>
                  </w:r>
                </w:p>
                <w:p>
                  <w:pPr>
                    <w:rPr>
                      <w:rFonts w:hint="default"/>
                    </w:rPr>
                  </w:pPr>
                  <w:r>
                    <w:rPr>
                      <w:rFonts w:hint="default"/>
                      <w:lang w:val="en-US" w:eastAsia="zh-CN"/>
                    </w:rPr>
                    <w:t>或</w:t>
                  </w:r>
                </w:p>
                <w:p>
                  <w:pPr>
                    <w:rPr>
                      <w:rFonts w:hint="default"/>
                    </w:rPr>
                  </w:pPr>
                  <w:r>
                    <w:rPr>
                      <w:rFonts w:hint="default"/>
                      <w:lang w:val="en-US" w:eastAsia="zh-CN"/>
                    </w:rPr>
                    <w:t>&lt;label&gt;{{label}}&lt;/label&gt;：</w:t>
                  </w:r>
                </w:p>
                <w:p>
                  <w:r>
                    <w:rPr>
                      <w:rFonts w:hint="eastAsia"/>
                      <w:lang w:val="en-US" w:eastAsia="zh-CN"/>
                    </w:rPr>
                    <w:t xml:space="preserve">&gt; </w:t>
                  </w:r>
                  <w:r>
                    <w:rPr>
                      <w:rFonts w:hint="default"/>
                    </w:rPr>
                    <w:t>最后，将.label元素用绝对定位固定住，顺便实现右侧多行的效果。</w:t>
                  </w:r>
                </w:p>
                <w:p/>
                <w:p>
                  <w:pPr>
                    <w:rPr>
                      <w:rFonts w:hint="default"/>
                    </w:rPr>
                  </w:pPr>
                </w:p>
              </w:tc>
            </w:tr>
          </w:tbl>
          <w:p>
            <w:pPr>
              <w:pStyle w:val="30"/>
              <w:ind w:left="0" w:leftChars="0"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pStyle w:val="27"/>
              <w:rPr>
                <w:rFonts w:hint="eastAsia" w:eastAsia="宋体"/>
                <w:lang w:eastAsia="zh-CN"/>
              </w:rPr>
            </w:pPr>
            <w:bookmarkStart w:id="108" w:name="_Toc1223"/>
            <w:r>
              <w:rPr>
                <w:rFonts w:hint="eastAsia"/>
                <w:lang w:eastAsia="zh-CN"/>
              </w:rPr>
              <w:t>基线对齐</w:t>
            </w:r>
            <w:bookmarkEnd w:id="108"/>
          </w:p>
        </w:tc>
        <w:tc>
          <w:tcPr>
            <w:tcW w:w="8989" w:type="dxa"/>
            <w:gridSpan w:val="2"/>
            <w:vAlign w:val="top"/>
          </w:tcPr>
          <w:p>
            <w:pPr>
              <w:rPr>
                <w:rFonts w:hint="default"/>
              </w:rPr>
            </w:pPr>
            <w:r>
              <w:rPr>
                <w:rFonts w:hint="default"/>
              </w:rPr>
              <w:t>如果行内含有图片和文字，在浏览器内浏览时，读者可以发现文字和图片在垂直方向并不是沿中线居中，而是沿基线对齐</w:t>
            </w:r>
            <w:r>
              <w:rPr>
                <w:rFonts w:hint="eastAsia"/>
                <w:lang w:eastAsia="zh-CN"/>
              </w:rPr>
              <w:t>，</w:t>
            </w:r>
            <w:r>
              <w:rPr>
                <w:rFonts w:hint="default"/>
              </w:rPr>
              <w:t>这是因为，元素默认的垂直对齐方式为基线对齐（vertical-align: baseline）。</w:t>
            </w:r>
            <w:r>
              <w:rPr>
                <w:rFonts w:hint="default"/>
              </w:rPr>
              <w:br w:type="textWrapping"/>
            </w:r>
            <w:r>
              <w:rPr>
                <w:rFonts w:hint="default"/>
              </w:rPr>
              <w:fldChar w:fldCharType="begin"/>
            </w:r>
            <w:r>
              <w:rPr>
                <w:rFonts w:hint="default"/>
              </w:rPr>
              <w:instrText xml:space="preserve">INCLUDEPICTURE \d "http://files.jb51.net/file_images/article/201408/2014080223340319.gif" \* MERGEFORMATINET </w:instrText>
            </w:r>
            <w:r>
              <w:rPr>
                <w:rFonts w:hint="default"/>
              </w:rPr>
              <w:fldChar w:fldCharType="separate"/>
            </w:r>
            <w:r>
              <w:rPr>
                <w:rFonts w:hint="default"/>
              </w:rPr>
              <w:drawing>
                <wp:inline distT="0" distB="0" distL="114300" distR="114300">
                  <wp:extent cx="2221865" cy="953135"/>
                  <wp:effectExtent l="0" t="0" r="6985" b="18415"/>
                  <wp:docPr id="73"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descr="IMG_259"/>
                          <pic:cNvPicPr>
                            <a:picLocks noChangeAspect="1"/>
                          </pic:cNvPicPr>
                        </pic:nvPicPr>
                        <pic:blipFill>
                          <a:blip r:embed="rId81"/>
                          <a:stretch>
                            <a:fillRect/>
                          </a:stretch>
                        </pic:blipFill>
                        <pic:spPr>
                          <a:xfrm>
                            <a:off x="0" y="0"/>
                            <a:ext cx="2221865" cy="953135"/>
                          </a:xfrm>
                          <a:prstGeom prst="rect">
                            <a:avLst/>
                          </a:prstGeom>
                          <a:noFill/>
                          <a:ln w="9525">
                            <a:noFill/>
                          </a:ln>
                        </pic:spPr>
                      </pic:pic>
                    </a:graphicData>
                  </a:graphic>
                </wp:inline>
              </w:drawing>
            </w:r>
            <w:r>
              <w:rPr>
                <w:rFonts w:hint="default"/>
              </w:rPr>
              <w:fldChar w:fldCharType="end"/>
            </w:r>
          </w:p>
        </w:tc>
      </w:tr>
    </w:tbl>
    <w:p>
      <w:pPr>
        <w:pStyle w:val="29"/>
      </w:pPr>
      <w:bookmarkStart w:id="109" w:name="_Toc11214"/>
      <w:r>
        <w:rPr>
          <w:rFonts w:hint="eastAsia"/>
          <w:lang w:val="en-US" w:eastAsia="zh-CN"/>
        </w:rPr>
        <w:t>line-height line-block font-size height之间的关系</w:t>
      </w:r>
      <w:bookmarkEnd w:id="109"/>
    </w:p>
    <w:tbl>
      <w:tblPr>
        <w:tblStyle w:val="24"/>
        <w:tblW w:w="108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1"/>
        <w:gridCol w:w="2143"/>
        <w:gridCol w:w="2400"/>
        <w:gridCol w:w="4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22" w:hRule="atLeast"/>
        </w:trPr>
        <w:tc>
          <w:tcPr>
            <w:tcW w:w="1871" w:type="dxa"/>
            <w:vAlign w:val="top"/>
          </w:tcPr>
          <w:p>
            <w:pPr>
              <w:pStyle w:val="27"/>
              <w:rPr>
                <w:rFonts w:hint="eastAsia"/>
                <w:lang w:val="en-US" w:eastAsia="zh-CN"/>
              </w:rPr>
            </w:pPr>
            <w:bookmarkStart w:id="110" w:name="_Toc2488"/>
            <w:bookmarkStart w:id="111" w:name="_Toc16501"/>
            <w:r>
              <w:t>line-height</w:t>
            </w:r>
            <w:r>
              <w:rPr>
                <w:rFonts w:hint="eastAsia"/>
                <w:lang w:eastAsia="zh-CN"/>
              </w:rPr>
              <w:t>、</w:t>
            </w:r>
            <w:r>
              <w:t>line</w:t>
            </w:r>
            <w:r>
              <w:rPr>
                <w:rFonts w:hint="eastAsia"/>
                <w:lang w:val="en-US" w:eastAsia="zh-CN"/>
              </w:rPr>
              <w:t>-block</w:t>
            </w:r>
            <w:bookmarkEnd w:id="110"/>
            <w:bookmarkEnd w:id="111"/>
          </w:p>
        </w:tc>
        <w:tc>
          <w:tcPr>
            <w:tcW w:w="8989" w:type="dxa"/>
            <w:gridSpan w:val="3"/>
            <w:vAlign w:val="top"/>
          </w:tcPr>
          <w:p>
            <w:pPr>
              <w:pStyle w:val="30"/>
              <w:rPr>
                <w:rFonts w:hint="eastAsia"/>
                <w:lang w:eastAsia="zh-CN"/>
              </w:rPr>
            </w:pPr>
            <w:r>
              <w:t>首先看看height与line-height吧，如果对同一个div修饰的话，height指的是整个div的高度，而line-height应该指的是div中一行间距（两行文字的baseline之间的距离）</w:t>
            </w:r>
            <w:r>
              <w:rPr>
                <w:rFonts w:hint="eastAsia"/>
                <w:lang w:eastAsia="zh-CN"/>
              </w:rPr>
              <w:t>。</w:t>
            </w:r>
          </w:p>
          <w:p>
            <w:pPr>
              <w:pStyle w:val="30"/>
              <w:rPr>
                <w:rFonts w:hint="default"/>
              </w:rPr>
            </w:pPr>
            <w:r>
              <w:rPr>
                <w:rFonts w:hint="eastAsia"/>
                <w:lang w:val="en-US" w:eastAsia="zh-CN"/>
              </w:rPr>
              <w:t>1、</w:t>
            </w:r>
            <w:r>
              <w:rPr>
                <w:rFonts w:hint="default"/>
              </w:rPr>
              <w:t>line-height小于font-size</w:t>
            </w:r>
            <w:r>
              <w:rPr>
                <w:rFonts w:hint="eastAsia"/>
                <w:lang w:eastAsia="zh-CN"/>
              </w:rPr>
              <w:t>：</w:t>
            </w:r>
            <w:r>
              <w:rPr>
                <w:rFonts w:hint="default"/>
              </w:rPr>
              <w:t>line box的优先级高，以line box为主。由于line-height是决定line box的一个很重要因素，每一行的文字将根据line-height的取值，决定最后的line box的高度。</w:t>
            </w:r>
          </w:p>
          <w:p>
            <w:pPr>
              <w:pStyle w:val="30"/>
              <w:rPr>
                <w:rFonts w:hint="default"/>
              </w:rPr>
            </w:pPr>
            <w:r>
              <w:rPr>
                <w:rFonts w:hint="eastAsia"/>
                <w:lang w:val="en-US" w:eastAsia="zh-CN"/>
              </w:rPr>
              <w:t>2、</w:t>
            </w:r>
            <w:r>
              <w:rPr>
                <w:rFonts w:hint="default"/>
              </w:rPr>
              <w:t>line-height</w:t>
            </w:r>
            <w:r>
              <w:rPr>
                <w:rFonts w:hint="eastAsia"/>
                <w:lang w:eastAsia="zh-CN"/>
              </w:rPr>
              <w:t>与</w:t>
            </w:r>
            <w:r>
              <w:rPr>
                <w:rFonts w:hint="default"/>
              </w:rPr>
              <w:t>垂直居中</w:t>
            </w:r>
            <w:r>
              <w:rPr>
                <w:rFonts w:hint="eastAsia"/>
                <w:lang w:eastAsia="zh-CN"/>
              </w:rPr>
              <w:t>：</w:t>
            </w:r>
            <w:r>
              <w:rPr>
                <w:rFonts w:hint="default"/>
              </w:rPr>
              <w:t>两行baseline之间的距离包括上半行间距和下半行间距，这个就组成一个line-height。从整体上来算的话，上和下应该是一样的，试想下如果上下不相等，那该是什么样子的呢？可能可控，可以调节。但是目前没有。从美学的观点来看，今后也不会有，所以上和下半行间距是一样大小的</w:t>
            </w:r>
            <w:r>
              <w:rPr>
                <w:rFonts w:hint="eastAsia"/>
                <w:lang w:eastAsia="zh-CN"/>
              </w:rPr>
              <w:t>，</w:t>
            </w:r>
            <w:r>
              <w:rPr>
                <w:rFonts w:hint="default"/>
              </w:rPr>
              <w:t>这就构成了垂直居中。</w:t>
            </w:r>
          </w:p>
          <w:p>
            <w:pPr>
              <w:pStyle w:val="30"/>
              <w:rPr>
                <w:rFonts w:hint="default"/>
              </w:rPr>
            </w:pPr>
            <w:r>
              <w:rPr>
                <w:rFonts w:hint="default"/>
              </w:rPr>
              <w:t>利用垂直居中的特性：我们可以做当行文字的居中，多行的文字居中</w:t>
            </w:r>
            <w:r>
              <w:rPr>
                <w:rFonts w:hint="eastAsia"/>
                <w:lang w:eastAsia="zh-CN"/>
              </w:rPr>
              <w:t>、</w:t>
            </w:r>
            <w:r>
              <w:rPr>
                <w:rFonts w:hint="default"/>
              </w:rPr>
              <w:t>图片居中</w:t>
            </w:r>
          </w:p>
          <w:p>
            <w:pPr>
              <w:pStyle w:val="30"/>
              <w:rPr>
                <w:rFonts w:hint="eastAsia"/>
              </w:rPr>
            </w:pPr>
            <w:r>
              <w:rPr>
                <w:rFonts w:hint="eastAsia"/>
                <w:lang w:val="en-US" w:eastAsia="zh-CN"/>
              </w:rPr>
              <w:t>3、</w:t>
            </w:r>
            <w:r>
              <w:rPr>
                <w:rFonts w:hint="default"/>
              </w:rPr>
              <w:t>元素对行高的影响</w:t>
            </w:r>
          </w:p>
          <w:p>
            <w:pPr>
              <w:pStyle w:val="30"/>
              <w:rPr>
                <w:rFonts w:hint="default"/>
              </w:rPr>
            </w:pPr>
            <w:r>
              <w:rPr>
                <w:rFonts w:hint="default"/>
              </w:rPr>
              <w:t>对于行内元素如em、strong、span和等，其padding、margin、border-top、border-bottom 不会增加行高。</w:t>
            </w:r>
          </w:p>
          <w:p>
            <w:pPr>
              <w:pStyle w:val="30"/>
              <w:rPr>
                <w:rFonts w:hint="default"/>
              </w:rPr>
            </w:pPr>
            <w:r>
              <w:rPr>
                <w:rFonts w:hint="default"/>
              </w:rPr>
              <w:t>padding会覆盖；margin将重置为0；border-top和border-bottom同样会覆盖。</w:t>
            </w:r>
          </w:p>
          <w:p>
            <w:pPr>
              <w:pStyle w:val="30"/>
            </w:pPr>
            <w:r>
              <w:rPr>
                <w:rFonts w:hint="default"/>
              </w:rPr>
              <w:t>padding-left、padding-right、border-left和border-right可用。</w:t>
            </w:r>
          </w:p>
          <w:p>
            <w:pPr>
              <w:pStyle w:val="30"/>
            </w:pPr>
            <w:r>
              <w:rPr>
                <w:rFonts w:hint="default"/>
              </w:rPr>
              <w:t>img元素会影响行高</w:t>
            </w:r>
          </w:p>
          <w:p>
            <w:pPr>
              <w:pStyle w:val="30"/>
            </w:pPr>
            <w:r>
              <w:rPr>
                <w:rFonts w:hint="default"/>
              </w:rPr>
              <w:t>设置行内元素的padding、border和margin并不会撑大外层元素的高度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Merge w:val="restart"/>
            <w:vAlign w:val="top"/>
          </w:tcPr>
          <w:p>
            <w:pPr>
              <w:pStyle w:val="27"/>
              <w:rPr>
                <w:rFonts w:hint="eastAsia"/>
                <w:lang w:val="en-US" w:eastAsia="zh-CN"/>
              </w:rPr>
            </w:pPr>
            <w:bookmarkStart w:id="112" w:name="_Toc28456"/>
            <w:bookmarkStart w:id="113" w:name="_Toc20686"/>
            <w:r>
              <w:rPr>
                <w:rFonts w:hint="eastAsia"/>
                <w:lang w:val="en-US" w:eastAsia="zh-CN"/>
              </w:rPr>
              <w:t>line-height、font-size</w:t>
            </w:r>
            <w:bookmarkEnd w:id="112"/>
            <w:bookmarkEnd w:id="113"/>
          </w:p>
        </w:tc>
        <w:tc>
          <w:tcPr>
            <w:tcW w:w="8989" w:type="dxa"/>
            <w:gridSpan w:val="3"/>
            <w:vAlign w:val="top"/>
          </w:tcPr>
          <w:p>
            <w:pPr>
              <w:pStyle w:val="30"/>
              <w:rPr>
                <w:rFonts w:hint="default"/>
              </w:rPr>
            </w:pPr>
            <w:r>
              <w:t>一个空的div，&lt;div&gt;&lt;/div&gt;</w:t>
            </w:r>
            <w:r>
              <w:rPr>
                <w:rFonts w:hint="default"/>
              </w:rPr>
              <w:t>，如果没有设置至少大于1像素高度height值时，该div的高度就是个0。如果该div里面打入了一个空格或是文字，则此div就会有一个高度。</w:t>
            </w:r>
          </w:p>
          <w:p>
            <w:pPr>
              <w:pStyle w:val="30"/>
              <w:rPr>
                <w:rFonts w:hint="eastAsia"/>
                <w:lang w:val="en-US" w:eastAsia="zh-CN"/>
              </w:rPr>
            </w:pPr>
            <w:r>
              <w:rPr>
                <w:rFonts w:hint="eastAsia"/>
                <w:lang w:val="en-US" w:eastAsia="zh-CN"/>
              </w:rPr>
              <w:t>对此处高度其绝对作用的是line-height；当line-height未定义时，由font-size起作用；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Merge w:val="continue"/>
            <w:vAlign w:val="top"/>
          </w:tcPr>
          <w:p>
            <w:pPr>
              <w:pStyle w:val="27"/>
              <w:rPr>
                <w:rFonts w:hint="eastAsia"/>
                <w:lang w:val="en-US" w:eastAsia="zh-CN"/>
              </w:rPr>
            </w:pPr>
          </w:p>
        </w:tc>
        <w:tc>
          <w:tcPr>
            <w:tcW w:w="2143" w:type="dxa"/>
            <w:vAlign w:val="top"/>
          </w:tcPr>
          <w:p>
            <w:pPr>
              <w:rPr>
                <w:rFonts w:hint="eastAsia"/>
                <w:lang w:val="en-US" w:eastAsia="zh-CN"/>
              </w:rPr>
            </w:pPr>
            <w:r>
              <w:rPr>
                <w:rFonts w:hint="eastAsia"/>
                <w:lang w:val="en-US" w:eastAsia="zh-CN"/>
              </w:rPr>
              <w:t>line-height（px）</w:t>
            </w:r>
          </w:p>
        </w:tc>
        <w:tc>
          <w:tcPr>
            <w:tcW w:w="2400" w:type="dxa"/>
            <w:vAlign w:val="top"/>
          </w:tcPr>
          <w:p>
            <w:pPr>
              <w:rPr>
                <w:rFonts w:hint="eastAsia"/>
                <w:lang w:val="en-US" w:eastAsia="zh-CN"/>
              </w:rPr>
            </w:pPr>
            <w:r>
              <w:rPr>
                <w:rFonts w:hint="eastAsia"/>
                <w:lang w:val="en-US" w:eastAsia="zh-CN"/>
              </w:rPr>
              <w:t>font-size（px）</w:t>
            </w:r>
          </w:p>
        </w:tc>
        <w:tc>
          <w:tcPr>
            <w:tcW w:w="4446" w:type="dxa"/>
            <w:vAlign w:val="top"/>
          </w:tcPr>
          <w:p>
            <w:pPr>
              <w:rPr>
                <w:rFonts w:hint="eastAsia"/>
                <w:lang w:eastAsia="zh-CN"/>
              </w:rPr>
            </w:pPr>
            <w:r>
              <w:rPr>
                <w:rFonts w:hint="eastAsia"/>
                <w:lang w:eastAsia="zh-CN"/>
              </w:rPr>
              <w:t>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Merge w:val="continue"/>
            <w:vAlign w:val="top"/>
          </w:tcPr>
          <w:p>
            <w:pPr>
              <w:pStyle w:val="27"/>
              <w:rPr>
                <w:rFonts w:hint="eastAsia"/>
                <w:lang w:val="en-US" w:eastAsia="zh-CN"/>
              </w:rPr>
            </w:pPr>
          </w:p>
        </w:tc>
        <w:tc>
          <w:tcPr>
            <w:tcW w:w="2143" w:type="dxa"/>
            <w:vAlign w:val="top"/>
          </w:tcPr>
          <w:p>
            <w:pPr>
              <w:rPr>
                <w:rFonts w:hint="eastAsia"/>
                <w:lang w:val="en-US" w:eastAsia="zh-CN"/>
              </w:rPr>
            </w:pPr>
            <w:r>
              <w:rPr>
                <w:rFonts w:hint="eastAsia"/>
                <w:lang w:val="en-US" w:eastAsia="zh-CN"/>
              </w:rPr>
              <w:t>[</w:t>
            </w:r>
            <w:r>
              <w:rPr>
                <w:rFonts w:hint="eastAsia"/>
                <w:lang w:eastAsia="zh-CN"/>
              </w:rPr>
              <w:t>谷歌默认大小</w:t>
            </w:r>
            <w:r>
              <w:rPr>
                <w:rFonts w:hint="eastAsia"/>
                <w:lang w:val="en-US" w:eastAsia="zh-CN"/>
              </w:rPr>
              <w:t>18px]</w:t>
            </w:r>
          </w:p>
        </w:tc>
        <w:tc>
          <w:tcPr>
            <w:tcW w:w="2400" w:type="dxa"/>
            <w:vAlign w:val="top"/>
          </w:tcPr>
          <w:p>
            <w:pPr>
              <w:rPr>
                <w:rFonts w:hint="eastAsia"/>
                <w:lang w:val="en-US" w:eastAsia="zh-CN"/>
              </w:rPr>
            </w:pPr>
            <w:r>
              <w:rPr>
                <w:rFonts w:hint="eastAsia"/>
                <w:lang w:val="en-US" w:eastAsia="zh-CN"/>
              </w:rPr>
              <w:t>[</w:t>
            </w:r>
            <w:r>
              <w:rPr>
                <w:rFonts w:hint="eastAsia"/>
                <w:lang w:eastAsia="zh-CN"/>
              </w:rPr>
              <w:t>谷歌默认大小</w:t>
            </w:r>
            <w:r>
              <w:rPr>
                <w:rFonts w:hint="eastAsia"/>
                <w:lang w:val="en-US" w:eastAsia="zh-CN"/>
              </w:rPr>
              <w:t>16px]</w:t>
            </w:r>
          </w:p>
        </w:tc>
        <w:tc>
          <w:tcPr>
            <w:tcW w:w="4446" w:type="dxa"/>
            <w:vAlign w:val="top"/>
          </w:tcPr>
          <w:p>
            <w:pPr>
              <w:rPr>
                <w:rFonts w:hint="eastAsia"/>
                <w:lang w:eastAsia="zh-CN"/>
              </w:rPr>
            </w:pPr>
            <w:r>
              <w:drawing>
                <wp:inline distT="0" distB="0" distL="114300" distR="114300">
                  <wp:extent cx="752475" cy="309880"/>
                  <wp:effectExtent l="0" t="0" r="9525" b="1397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82"/>
                          <a:srcRect t="18667"/>
                          <a:stretch>
                            <a:fillRect/>
                          </a:stretch>
                        </pic:blipFill>
                        <pic:spPr>
                          <a:xfrm>
                            <a:off x="0" y="0"/>
                            <a:ext cx="752475" cy="30988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Merge w:val="continue"/>
            <w:vAlign w:val="top"/>
          </w:tcPr>
          <w:p>
            <w:pPr>
              <w:pStyle w:val="27"/>
              <w:rPr>
                <w:rFonts w:hint="eastAsia"/>
                <w:lang w:val="en-US" w:eastAsia="zh-CN"/>
              </w:rPr>
            </w:pPr>
          </w:p>
        </w:tc>
        <w:tc>
          <w:tcPr>
            <w:tcW w:w="2143" w:type="dxa"/>
            <w:vAlign w:val="top"/>
          </w:tcPr>
          <w:p>
            <w:pPr>
              <w:rPr>
                <w:rFonts w:hint="eastAsia"/>
                <w:lang w:val="en-US" w:eastAsia="zh-CN"/>
              </w:rPr>
            </w:pPr>
          </w:p>
        </w:tc>
        <w:tc>
          <w:tcPr>
            <w:tcW w:w="2400" w:type="dxa"/>
            <w:vAlign w:val="top"/>
          </w:tcPr>
          <w:p>
            <w:pPr>
              <w:rPr>
                <w:rFonts w:hint="eastAsia"/>
                <w:lang w:val="en-US" w:eastAsia="zh-CN"/>
              </w:rPr>
            </w:pPr>
            <w:r>
              <w:rPr>
                <w:rFonts w:hint="eastAsia"/>
                <w:lang w:val="en-US" w:eastAsia="zh-CN"/>
              </w:rPr>
              <w:t>20</w:t>
            </w:r>
          </w:p>
        </w:tc>
        <w:tc>
          <w:tcPr>
            <w:tcW w:w="4446" w:type="dxa"/>
            <w:vAlign w:val="top"/>
          </w:tcPr>
          <w:p>
            <w:r>
              <w:drawing>
                <wp:inline distT="0" distB="0" distL="114300" distR="114300">
                  <wp:extent cx="1266825" cy="337820"/>
                  <wp:effectExtent l="0" t="0" r="9525" b="508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83"/>
                          <a:srcRect t="12989" b="25862"/>
                          <a:stretch>
                            <a:fillRect/>
                          </a:stretch>
                        </pic:blipFill>
                        <pic:spPr>
                          <a:xfrm>
                            <a:off x="0" y="0"/>
                            <a:ext cx="1266825" cy="33782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Merge w:val="continue"/>
            <w:vAlign w:val="top"/>
          </w:tcPr>
          <w:p>
            <w:pPr>
              <w:pStyle w:val="27"/>
              <w:rPr>
                <w:rFonts w:hint="eastAsia"/>
                <w:lang w:val="en-US" w:eastAsia="zh-CN"/>
              </w:rPr>
            </w:pPr>
          </w:p>
        </w:tc>
        <w:tc>
          <w:tcPr>
            <w:tcW w:w="2143" w:type="dxa"/>
            <w:vAlign w:val="top"/>
          </w:tcPr>
          <w:p>
            <w:pPr>
              <w:rPr>
                <w:rFonts w:hint="eastAsia"/>
                <w:lang w:val="en-US" w:eastAsia="zh-CN"/>
              </w:rPr>
            </w:pPr>
            <w:r>
              <w:rPr>
                <w:rFonts w:hint="eastAsia"/>
                <w:lang w:val="en-US" w:eastAsia="zh-CN"/>
              </w:rPr>
              <w:t>30</w:t>
            </w:r>
          </w:p>
        </w:tc>
        <w:tc>
          <w:tcPr>
            <w:tcW w:w="2400" w:type="dxa"/>
            <w:vAlign w:val="top"/>
          </w:tcPr>
          <w:p>
            <w:pPr>
              <w:rPr>
                <w:rFonts w:hint="eastAsia"/>
                <w:lang w:val="en-US" w:eastAsia="zh-CN"/>
              </w:rPr>
            </w:pPr>
            <w:r>
              <w:rPr>
                <w:rFonts w:hint="eastAsia"/>
                <w:lang w:val="en-US" w:eastAsia="zh-CN"/>
              </w:rPr>
              <w:t>20</w:t>
            </w:r>
          </w:p>
        </w:tc>
        <w:tc>
          <w:tcPr>
            <w:tcW w:w="4446" w:type="dxa"/>
            <w:vAlign w:val="top"/>
          </w:tcPr>
          <w:p>
            <w:r>
              <w:drawing>
                <wp:inline distT="0" distB="0" distL="114300" distR="114300">
                  <wp:extent cx="1076325" cy="495300"/>
                  <wp:effectExtent l="0" t="0" r="9525"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84"/>
                          <a:srcRect l="4237"/>
                          <a:stretch>
                            <a:fillRect/>
                          </a:stretch>
                        </pic:blipFill>
                        <pic:spPr>
                          <a:xfrm>
                            <a:off x="0" y="0"/>
                            <a:ext cx="1076325" cy="49530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Merge w:val="continue"/>
            <w:vAlign w:val="top"/>
          </w:tcPr>
          <w:p>
            <w:pPr>
              <w:pStyle w:val="27"/>
              <w:rPr>
                <w:rFonts w:hint="eastAsia"/>
                <w:lang w:val="en-US" w:eastAsia="zh-CN"/>
              </w:rPr>
            </w:pPr>
          </w:p>
        </w:tc>
        <w:tc>
          <w:tcPr>
            <w:tcW w:w="2143" w:type="dxa"/>
            <w:vAlign w:val="top"/>
          </w:tcPr>
          <w:p>
            <w:pPr>
              <w:rPr>
                <w:rFonts w:hint="eastAsia"/>
                <w:lang w:val="en-US" w:eastAsia="zh-CN"/>
              </w:rPr>
            </w:pPr>
            <w:r>
              <w:rPr>
                <w:rFonts w:hint="eastAsia"/>
                <w:lang w:val="en-US" w:eastAsia="zh-CN"/>
              </w:rPr>
              <w:t>10</w:t>
            </w:r>
          </w:p>
        </w:tc>
        <w:tc>
          <w:tcPr>
            <w:tcW w:w="2400" w:type="dxa"/>
            <w:vAlign w:val="top"/>
          </w:tcPr>
          <w:p>
            <w:pPr>
              <w:rPr>
                <w:rFonts w:hint="eastAsia"/>
                <w:lang w:val="en-US" w:eastAsia="zh-CN"/>
              </w:rPr>
            </w:pPr>
            <w:r>
              <w:rPr>
                <w:rFonts w:hint="eastAsia"/>
                <w:lang w:val="en-US" w:eastAsia="zh-CN"/>
              </w:rPr>
              <w:t>20</w:t>
            </w:r>
          </w:p>
        </w:tc>
        <w:tc>
          <w:tcPr>
            <w:tcW w:w="4446" w:type="dxa"/>
            <w:vAlign w:val="top"/>
          </w:tcPr>
          <w:p>
            <w:r>
              <w:drawing>
                <wp:inline distT="0" distB="0" distL="114300" distR="114300">
                  <wp:extent cx="1009650" cy="323850"/>
                  <wp:effectExtent l="0" t="0" r="0" b="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85"/>
                          <a:stretch>
                            <a:fillRect/>
                          </a:stretch>
                        </pic:blipFill>
                        <pic:spPr>
                          <a:xfrm>
                            <a:off x="0" y="0"/>
                            <a:ext cx="1009650" cy="32385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Merge w:val="continue"/>
            <w:vAlign w:val="top"/>
          </w:tcPr>
          <w:p>
            <w:pPr>
              <w:pStyle w:val="27"/>
              <w:rPr>
                <w:rFonts w:hint="eastAsia"/>
                <w:lang w:val="en-US" w:eastAsia="zh-CN"/>
              </w:rPr>
            </w:pPr>
          </w:p>
        </w:tc>
        <w:tc>
          <w:tcPr>
            <w:tcW w:w="2143" w:type="dxa"/>
            <w:vAlign w:val="top"/>
          </w:tcPr>
          <w:p>
            <w:pPr>
              <w:rPr>
                <w:rFonts w:hint="eastAsia"/>
                <w:b/>
                <w:bCs/>
                <w:lang w:val="en-US" w:eastAsia="zh-CN"/>
              </w:rPr>
            </w:pPr>
            <w:r>
              <w:rPr>
                <w:rFonts w:hint="eastAsia"/>
                <w:b/>
                <w:bCs/>
                <w:lang w:val="en-US" w:eastAsia="zh-CN"/>
              </w:rPr>
              <w:t>0</w:t>
            </w:r>
          </w:p>
        </w:tc>
        <w:tc>
          <w:tcPr>
            <w:tcW w:w="2400" w:type="dxa"/>
            <w:vAlign w:val="top"/>
          </w:tcPr>
          <w:p>
            <w:pPr>
              <w:rPr>
                <w:rFonts w:hint="eastAsia"/>
                <w:b/>
                <w:bCs/>
                <w:lang w:val="en-US" w:eastAsia="zh-CN"/>
              </w:rPr>
            </w:pPr>
            <w:r>
              <w:rPr>
                <w:rFonts w:hint="eastAsia"/>
                <w:b/>
                <w:bCs/>
                <w:lang w:val="en-US" w:eastAsia="zh-CN"/>
              </w:rPr>
              <w:t>20</w:t>
            </w:r>
          </w:p>
        </w:tc>
        <w:tc>
          <w:tcPr>
            <w:tcW w:w="4446" w:type="dxa"/>
            <w:vAlign w:val="top"/>
          </w:tcPr>
          <w:p>
            <w:pPr>
              <w:rPr>
                <w:b/>
                <w:bCs/>
              </w:rPr>
            </w:pPr>
            <w:r>
              <w:rPr>
                <w:b/>
                <w:bCs/>
              </w:rPr>
              <w:drawing>
                <wp:inline distT="0" distB="0" distL="114300" distR="114300">
                  <wp:extent cx="1009650" cy="323850"/>
                  <wp:effectExtent l="0" t="0" r="0" b="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86"/>
                          <a:stretch>
                            <a:fillRect/>
                          </a:stretch>
                        </pic:blipFill>
                        <pic:spPr>
                          <a:xfrm>
                            <a:off x="0" y="0"/>
                            <a:ext cx="1009650" cy="32385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Merge w:val="continue"/>
            <w:vAlign w:val="top"/>
          </w:tcPr>
          <w:p>
            <w:pPr>
              <w:pStyle w:val="27"/>
              <w:rPr>
                <w:rFonts w:hint="eastAsia"/>
                <w:lang w:val="en-US" w:eastAsia="zh-CN"/>
              </w:rPr>
            </w:pPr>
          </w:p>
        </w:tc>
        <w:tc>
          <w:tcPr>
            <w:tcW w:w="2143" w:type="dxa"/>
            <w:vAlign w:val="top"/>
          </w:tcPr>
          <w:p/>
        </w:tc>
        <w:tc>
          <w:tcPr>
            <w:tcW w:w="2400" w:type="dxa"/>
            <w:vAlign w:val="top"/>
          </w:tcPr>
          <w:p/>
        </w:tc>
        <w:tc>
          <w:tcPr>
            <w:tcW w:w="4446"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Merge w:val="continue"/>
            <w:vAlign w:val="top"/>
          </w:tcPr>
          <w:p>
            <w:pPr>
              <w:pStyle w:val="27"/>
              <w:rPr>
                <w:rFonts w:hint="eastAsia"/>
                <w:lang w:val="en-US" w:eastAsia="zh-CN"/>
              </w:rPr>
            </w:pPr>
          </w:p>
        </w:tc>
        <w:tc>
          <w:tcPr>
            <w:tcW w:w="2143" w:type="dxa"/>
            <w:vAlign w:val="top"/>
          </w:tcPr>
          <w:p>
            <w:pPr>
              <w:rPr>
                <w:rFonts w:hint="eastAsia"/>
                <w:lang w:val="en-US" w:eastAsia="zh-CN"/>
              </w:rPr>
            </w:pPr>
            <w:r>
              <w:rPr>
                <w:rFonts w:hint="eastAsia"/>
                <w:lang w:val="en-US" w:eastAsia="zh-CN"/>
              </w:rPr>
              <w:t>20</w:t>
            </w:r>
          </w:p>
        </w:tc>
        <w:tc>
          <w:tcPr>
            <w:tcW w:w="2400" w:type="dxa"/>
            <w:vAlign w:val="top"/>
          </w:tcPr>
          <w:p/>
        </w:tc>
        <w:tc>
          <w:tcPr>
            <w:tcW w:w="4446" w:type="dxa"/>
            <w:vAlign w:val="top"/>
          </w:tcPr>
          <w:p>
            <w:r>
              <w:drawing>
                <wp:inline distT="0" distB="0" distL="114300" distR="114300">
                  <wp:extent cx="1209675" cy="438150"/>
                  <wp:effectExtent l="0" t="0" r="9525" b="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87"/>
                          <a:stretch>
                            <a:fillRect/>
                          </a:stretch>
                        </pic:blipFill>
                        <pic:spPr>
                          <a:xfrm>
                            <a:off x="0" y="0"/>
                            <a:ext cx="1209675" cy="43815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Merge w:val="continue"/>
            <w:vAlign w:val="top"/>
          </w:tcPr>
          <w:p>
            <w:pPr>
              <w:pStyle w:val="27"/>
              <w:rPr>
                <w:rFonts w:hint="eastAsia"/>
                <w:lang w:val="en-US" w:eastAsia="zh-CN"/>
              </w:rPr>
            </w:pPr>
          </w:p>
        </w:tc>
        <w:tc>
          <w:tcPr>
            <w:tcW w:w="2143" w:type="dxa"/>
            <w:vAlign w:val="top"/>
          </w:tcPr>
          <w:p>
            <w:pPr>
              <w:rPr>
                <w:rFonts w:hint="eastAsia"/>
                <w:lang w:val="en-US" w:eastAsia="zh-CN"/>
              </w:rPr>
            </w:pPr>
            <w:r>
              <w:rPr>
                <w:rFonts w:hint="eastAsia"/>
                <w:lang w:val="en-US" w:eastAsia="zh-CN"/>
              </w:rPr>
              <w:t>20</w:t>
            </w:r>
          </w:p>
        </w:tc>
        <w:tc>
          <w:tcPr>
            <w:tcW w:w="2400" w:type="dxa"/>
            <w:vAlign w:val="top"/>
          </w:tcPr>
          <w:p>
            <w:pPr>
              <w:rPr>
                <w:rFonts w:hint="eastAsia"/>
                <w:lang w:val="en-US" w:eastAsia="zh-CN"/>
              </w:rPr>
            </w:pPr>
            <w:r>
              <w:rPr>
                <w:rFonts w:hint="eastAsia"/>
                <w:lang w:val="en-US" w:eastAsia="zh-CN"/>
              </w:rPr>
              <w:t>0</w:t>
            </w:r>
          </w:p>
        </w:tc>
        <w:tc>
          <w:tcPr>
            <w:tcW w:w="4446" w:type="dxa"/>
            <w:vAlign w:val="top"/>
          </w:tcPr>
          <w:p>
            <w:r>
              <w:drawing>
                <wp:inline distT="0" distB="0" distL="114300" distR="114300">
                  <wp:extent cx="1152525" cy="523875"/>
                  <wp:effectExtent l="0" t="0" r="9525" b="952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88"/>
                          <a:stretch>
                            <a:fillRect/>
                          </a:stretch>
                        </pic:blipFill>
                        <pic:spPr>
                          <a:xfrm>
                            <a:off x="0" y="0"/>
                            <a:ext cx="1152525" cy="52387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Merge w:val="continue"/>
            <w:vAlign w:val="top"/>
          </w:tcPr>
          <w:p>
            <w:pPr>
              <w:pStyle w:val="27"/>
              <w:rPr>
                <w:rFonts w:hint="eastAsia"/>
                <w:lang w:val="en-US" w:eastAsia="zh-CN"/>
              </w:rPr>
            </w:pPr>
          </w:p>
        </w:tc>
        <w:tc>
          <w:tcPr>
            <w:tcW w:w="2143" w:type="dxa"/>
            <w:vAlign w:val="top"/>
          </w:tcPr>
          <w:p>
            <w:pPr>
              <w:rPr>
                <w:rFonts w:hint="eastAsia"/>
                <w:lang w:val="en-US" w:eastAsia="zh-CN"/>
              </w:rPr>
            </w:pPr>
            <w:r>
              <w:rPr>
                <w:rFonts w:hint="eastAsia"/>
                <w:lang w:val="en-US" w:eastAsia="zh-CN"/>
              </w:rPr>
              <w:t>20</w:t>
            </w:r>
          </w:p>
        </w:tc>
        <w:tc>
          <w:tcPr>
            <w:tcW w:w="2400" w:type="dxa"/>
            <w:vAlign w:val="top"/>
          </w:tcPr>
          <w:p>
            <w:r>
              <w:rPr>
                <w:rFonts w:hint="eastAsia"/>
                <w:lang w:val="en-US" w:eastAsia="zh-CN"/>
              </w:rPr>
              <w:t>10</w:t>
            </w:r>
          </w:p>
        </w:tc>
        <w:tc>
          <w:tcPr>
            <w:tcW w:w="4446" w:type="dxa"/>
            <w:vAlign w:val="top"/>
          </w:tcPr>
          <w:p>
            <w:r>
              <w:drawing>
                <wp:inline distT="0" distB="0" distL="114300" distR="114300">
                  <wp:extent cx="723900" cy="295275"/>
                  <wp:effectExtent l="0" t="0" r="0" b="952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89"/>
                          <a:stretch>
                            <a:fillRect/>
                          </a:stretch>
                        </pic:blipFill>
                        <pic:spPr>
                          <a:xfrm>
                            <a:off x="0" y="0"/>
                            <a:ext cx="723900" cy="29527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Merge w:val="continue"/>
            <w:vAlign w:val="top"/>
          </w:tcPr>
          <w:p>
            <w:pPr>
              <w:pStyle w:val="27"/>
              <w:rPr>
                <w:rFonts w:hint="eastAsia"/>
                <w:lang w:val="en-US" w:eastAsia="zh-CN"/>
              </w:rPr>
            </w:pPr>
          </w:p>
        </w:tc>
        <w:tc>
          <w:tcPr>
            <w:tcW w:w="2143" w:type="dxa"/>
            <w:vAlign w:val="top"/>
          </w:tcPr>
          <w:p>
            <w:pPr>
              <w:rPr>
                <w:rFonts w:hint="eastAsia"/>
                <w:lang w:val="en-US" w:eastAsia="zh-CN"/>
              </w:rPr>
            </w:pPr>
            <w:r>
              <w:rPr>
                <w:rFonts w:hint="eastAsia"/>
                <w:lang w:val="en-US" w:eastAsia="zh-CN"/>
              </w:rPr>
              <w:t>20</w:t>
            </w:r>
          </w:p>
        </w:tc>
        <w:tc>
          <w:tcPr>
            <w:tcW w:w="2400" w:type="dxa"/>
            <w:vAlign w:val="top"/>
          </w:tcPr>
          <w:p>
            <w:pPr>
              <w:rPr>
                <w:rFonts w:hint="eastAsia"/>
                <w:lang w:val="en-US" w:eastAsia="zh-CN"/>
              </w:rPr>
            </w:pPr>
            <w:r>
              <w:rPr>
                <w:rFonts w:hint="eastAsia"/>
                <w:lang w:val="en-US" w:eastAsia="zh-CN"/>
              </w:rPr>
              <w:t>40</w:t>
            </w:r>
          </w:p>
        </w:tc>
        <w:tc>
          <w:tcPr>
            <w:tcW w:w="4446" w:type="dxa"/>
            <w:vAlign w:val="top"/>
          </w:tcPr>
          <w:p>
            <w:r>
              <w:drawing>
                <wp:inline distT="0" distB="0" distL="114300" distR="114300">
                  <wp:extent cx="1752600" cy="552450"/>
                  <wp:effectExtent l="0" t="0" r="0" b="0"/>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90"/>
                          <a:stretch>
                            <a:fillRect/>
                          </a:stretch>
                        </pic:blipFill>
                        <pic:spPr>
                          <a:xfrm>
                            <a:off x="0" y="0"/>
                            <a:ext cx="1752600" cy="55245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Merge w:val="continue"/>
            <w:vAlign w:val="top"/>
          </w:tcPr>
          <w:p>
            <w:pPr>
              <w:pStyle w:val="27"/>
              <w:rPr>
                <w:rFonts w:hint="eastAsia"/>
                <w:lang w:val="en-US" w:eastAsia="zh-CN"/>
              </w:rPr>
            </w:pPr>
          </w:p>
        </w:tc>
        <w:tc>
          <w:tcPr>
            <w:tcW w:w="8989" w:type="dxa"/>
            <w:gridSpan w:val="3"/>
            <w:vAlign w:val="top"/>
          </w:tcPr>
          <w:p>
            <w:pPr>
              <w:pStyle w:val="30"/>
              <w:rPr>
                <w:rFonts w:hint="default"/>
              </w:rPr>
            </w:pPr>
            <w:r>
              <w:rPr>
                <w:rFonts w:hint="eastAsia"/>
                <w:lang w:val="en-US" w:eastAsia="zh-CN"/>
              </w:rPr>
              <w:t xml:space="preserve">--谷歌浏览器：两者为空，等效于 </w:t>
            </w:r>
            <w:r>
              <w:t>line-height</w:t>
            </w:r>
            <w:r>
              <w:rPr>
                <w:rFonts w:hint="default"/>
              </w:rPr>
              <w:t>: 18px</w:t>
            </w:r>
            <w:r>
              <w:rPr>
                <w:rFonts w:hint="eastAsia"/>
                <w:lang w:val="en-US" w:eastAsia="zh-CN"/>
              </w:rPr>
              <w:t xml:space="preserve"> </w:t>
            </w:r>
            <w:r>
              <w:rPr>
                <w:rFonts w:hint="default"/>
              </w:rPr>
              <w:t>;</w:t>
            </w:r>
            <w:r>
              <w:rPr>
                <w:rFonts w:hint="eastAsia"/>
                <w:lang w:val="en-US" w:eastAsia="zh-CN"/>
              </w:rPr>
              <w:t xml:space="preserve"> </w:t>
            </w:r>
            <w:r>
              <w:rPr>
                <w:rFonts w:hint="default"/>
              </w:rPr>
              <w:t>font-size: 16px</w:t>
            </w:r>
            <w:r>
              <w:rPr>
                <w:rFonts w:hint="eastAsia"/>
                <w:lang w:val="en-US" w:eastAsia="zh-CN"/>
              </w:rPr>
              <w:t xml:space="preserve"> </w:t>
            </w:r>
            <w:r>
              <w:rPr>
                <w:rFonts w:hint="default"/>
              </w:rPr>
              <w:t>;</w:t>
            </w:r>
          </w:p>
          <w:p>
            <w:pPr>
              <w:pStyle w:val="30"/>
              <w:rPr>
                <w:rFonts w:hint="eastAsia"/>
                <w:lang w:val="en-US" w:eastAsia="zh-CN"/>
              </w:rPr>
            </w:pPr>
            <w:r>
              <w:rPr>
                <w:rFonts w:hint="eastAsia"/>
                <w:lang w:val="en-US" w:eastAsia="zh-CN"/>
              </w:rPr>
              <w:t>--</w:t>
            </w:r>
            <w:r>
              <w:t>line boxes的高度为0，但是它是以文字的水平中垂线对称分布的。这一重要的特性可以用来实现文字或图片的垂直居中对齐。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Align w:val="top"/>
          </w:tcPr>
          <w:p>
            <w:pPr>
              <w:pStyle w:val="27"/>
              <w:rPr>
                <w:rFonts w:hint="eastAsia"/>
                <w:lang w:val="en-US" w:eastAsia="zh-CN"/>
              </w:rPr>
            </w:pPr>
            <w:bookmarkStart w:id="114" w:name="_Toc6331"/>
            <w:bookmarkStart w:id="115" w:name="_Toc28346"/>
            <w:bookmarkStart w:id="116" w:name="_Toc5749"/>
            <w:r>
              <w:rPr>
                <w:rFonts w:hint="default"/>
              </w:rPr>
              <w:t>使用</w:t>
            </w:r>
            <w:r>
              <w:rPr>
                <w:rFonts w:hint="eastAsia"/>
                <w:lang w:val="en-US" w:eastAsia="zh-CN"/>
              </w:rPr>
              <w:t>line-height代替height</w:t>
            </w:r>
            <w:r>
              <w:rPr>
                <w:rFonts w:hint="default"/>
              </w:rPr>
              <w:t>避免haslayout</w:t>
            </w:r>
            <w:bookmarkEnd w:id="114"/>
            <w:bookmarkEnd w:id="115"/>
            <w:bookmarkEnd w:id="116"/>
          </w:p>
        </w:tc>
        <w:tc>
          <w:tcPr>
            <w:tcW w:w="8989" w:type="dxa"/>
            <w:gridSpan w:val="3"/>
            <w:vAlign w:val="top"/>
          </w:tcPr>
          <w:p>
            <w:pPr>
              <w:pStyle w:val="30"/>
              <w:rPr>
                <w:rFonts w:hint="default"/>
              </w:rPr>
            </w:pPr>
            <w:r>
              <w:rPr>
                <w:rFonts w:hint="default"/>
              </w:rPr>
              <w:t>在某些情形下，line-height可以和height互换，因为实现的效果一样。都能撑开一个高度，然而这两个css属性有一个较隐蔽的差异，就是使用height会使标签haslayout，而使用line-height则不会。以前只有IE6的时候曾流行使用height清除浮动，就是利用了IE下height使haslayout的属性。但有时候，haslayout并不需要，反而要避免。</w:t>
            </w:r>
          </w:p>
          <w:p>
            <w:pPr>
              <w:pStyle w:val="30"/>
              <w:rPr>
                <w:rFonts w:hint="default"/>
              </w:rPr>
            </w:pPr>
            <w:r>
              <w:rPr>
                <w:rFonts w:hint="default"/>
              </w:rPr>
              <w:t>读过我前面有关自适应按钮文章的人可能会发现我使用了line-height代替了height，</w:t>
            </w:r>
          </w:p>
          <w:p>
            <w:pPr>
              <w:pStyle w:val="30"/>
              <w:rPr>
                <w:rFonts w:hint="default"/>
              </w:rPr>
            </w:pPr>
            <w:r>
              <w:rPr>
                <w:rFonts w:hint="default"/>
              </w:rPr>
              <w:t>其原因在于：IE6，IE7下，类似inline-block属性的元素里如果有block属性的元素，如果该block haslayout，则该标签会冲破外部inline-block的显示而宽度100%显示，从使按钮自适应文字大小的效果失效，解决方法就是使用line-height代替height。</w:t>
            </w:r>
            <w:r>
              <w:rPr>
                <w:rFonts w:hint="default"/>
              </w:rPr>
              <w:br w:type="textWrapping"/>
            </w:r>
            <w:r>
              <w:rPr>
                <w:rFonts w:hint="default"/>
              </w:rPr>
              <w:fldChar w:fldCharType="begin"/>
            </w:r>
            <w:r>
              <w:rPr>
                <w:rFonts w:hint="default"/>
              </w:rPr>
              <w:instrText xml:space="preserve">INCLUDEPICTURE \d "http://image.zhangxinxu.com/image/blog/200911/2009-11-28_022951.png" \* MERGEFORMATINET </w:instrText>
            </w:r>
            <w:r>
              <w:rPr>
                <w:rFonts w:hint="default"/>
              </w:rPr>
              <w:fldChar w:fldCharType="separate"/>
            </w:r>
            <w:r>
              <w:rPr>
                <w:rFonts w:hint="default"/>
              </w:rPr>
              <w:drawing>
                <wp:inline distT="0" distB="0" distL="114300" distR="114300">
                  <wp:extent cx="5410200" cy="1057275"/>
                  <wp:effectExtent l="0" t="0" r="0" b="9525"/>
                  <wp:docPr id="36" name="图片 35" descr="height与line-height在IE6下区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descr="height与line-height在IE6下区别"/>
                          <pic:cNvPicPr>
                            <a:picLocks noChangeAspect="1"/>
                          </pic:cNvPicPr>
                        </pic:nvPicPr>
                        <pic:blipFill>
                          <a:blip r:embed="rId91"/>
                          <a:stretch>
                            <a:fillRect/>
                          </a:stretch>
                        </pic:blipFill>
                        <pic:spPr>
                          <a:xfrm>
                            <a:off x="0" y="0"/>
                            <a:ext cx="5410200" cy="1057275"/>
                          </a:xfrm>
                          <a:prstGeom prst="rect">
                            <a:avLst/>
                          </a:prstGeom>
                          <a:noFill/>
                          <a:ln w="9525">
                            <a:noFill/>
                          </a:ln>
                        </pic:spPr>
                      </pic:pic>
                    </a:graphicData>
                  </a:graphic>
                </wp:inline>
              </w:drawing>
            </w:r>
            <w:r>
              <w:rPr>
                <w:rFonts w:hint="default"/>
              </w:rPr>
              <w:fldChar w:fldCharType="end"/>
            </w:r>
          </w:p>
          <w:p>
            <w:pPr>
              <w:pStyle w:val="30"/>
              <w:rPr>
                <w:rFonts w:hint="default"/>
              </w:rPr>
            </w:pPr>
            <w:r>
              <w:rPr>
                <w:rFonts w:hint="default"/>
              </w:rPr>
              <w:t>第一个标签使用height定高，结果宽度直接100%显示；</w:t>
            </w:r>
          </w:p>
          <w:p>
            <w:pPr>
              <w:pStyle w:val="30"/>
              <w:rPr>
                <w:rFonts w:hint="default"/>
              </w:rPr>
            </w:pPr>
            <w:r>
              <w:rPr>
                <w:rFonts w:hint="default"/>
              </w:rPr>
              <w:t>第二个标签使用line-height定高，结果很规矩，自适应与内部文字大小。</w:t>
            </w:r>
          </w:p>
          <w:p>
            <w:pPr>
              <w:pStyle w:val="30"/>
              <w:rPr>
                <w:rFonts w:hint="default"/>
              </w:rPr>
            </w:pPr>
            <w:r>
              <w:rPr>
                <w:rFonts w:hint="default"/>
              </w:rPr>
              <w:t>其代码如下：</w:t>
            </w:r>
          </w:p>
          <w:p>
            <w:pPr>
              <w:pStyle w:val="30"/>
              <w:rPr>
                <w:rFonts w:hint="eastAsia"/>
              </w:rPr>
            </w:pPr>
            <w:r>
              <w:rPr>
                <w:rFonts w:hint="default"/>
              </w:rPr>
              <w:t>&lt;style&gt;</w:t>
            </w:r>
            <w:r>
              <w:rPr>
                <w:rFonts w:hint="default"/>
              </w:rPr>
              <w:br w:type="textWrapping"/>
            </w:r>
            <w:r>
              <w:rPr>
                <w:rFonts w:hint="default"/>
              </w:rPr>
              <w:t xml:space="preserve">    .out {</w:t>
            </w:r>
            <w:r>
              <w:rPr>
                <w:rFonts w:hint="default"/>
              </w:rPr>
              <w:br w:type="textWrapping"/>
            </w:r>
            <w:r>
              <w:rPr>
                <w:rFonts w:hint="default"/>
              </w:rPr>
              <w:t xml:space="preserve">        display: inline-block;</w:t>
            </w:r>
            <w:r>
              <w:rPr>
                <w:rFonts w:hint="default"/>
              </w:rPr>
              <w:br w:type="textWrapping"/>
            </w:r>
            <w:r>
              <w:rPr>
                <w:rFonts w:hint="default"/>
              </w:rPr>
              <w:t xml:space="preserve">        background: #a0b3d6;</w:t>
            </w:r>
            <w:r>
              <w:rPr>
                <w:rFonts w:hint="default"/>
              </w:rPr>
              <w:br w:type="textWrapping"/>
            </w:r>
            <w:r>
              <w:rPr>
                <w:rFonts w:hint="default"/>
              </w:rPr>
              <w:t xml:space="preserve">        margin-top: 20px;</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.in1 {</w:t>
            </w:r>
            <w:r>
              <w:rPr>
                <w:rFonts w:hint="default"/>
              </w:rPr>
              <w:br w:type="textWrapping"/>
            </w:r>
            <w:r>
              <w:rPr>
                <w:rFonts w:hint="default"/>
              </w:rPr>
              <w:t xml:space="preserve">        height: 20px;</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.in2 {</w:t>
            </w:r>
            <w:r>
              <w:rPr>
                <w:rFonts w:hint="default"/>
              </w:rPr>
              <w:br w:type="textWrapping"/>
            </w:r>
            <w:r>
              <w:rPr>
                <w:rFonts w:hint="default"/>
              </w:rPr>
              <w:t xml:space="preserve">        line-height: 20px;</w:t>
            </w:r>
            <w:r>
              <w:rPr>
                <w:rFonts w:hint="default"/>
              </w:rPr>
              <w:br w:type="textWrapping"/>
            </w:r>
            <w:r>
              <w:rPr>
                <w:rFonts w:hint="default"/>
              </w:rPr>
              <w:t xml:space="preserve">    }</w:t>
            </w:r>
            <w:r>
              <w:rPr>
                <w:rFonts w:hint="default"/>
              </w:rPr>
              <w:br w:type="textWrapping"/>
            </w:r>
            <w:r>
              <w:rPr>
                <w:rFonts w:hint="default"/>
              </w:rPr>
              <w:t>&lt;/style&gt;</w:t>
            </w:r>
            <w:r>
              <w:rPr>
                <w:rFonts w:hint="default"/>
              </w:rPr>
              <w:br w:type="textWrapping"/>
            </w:r>
            <w:r>
              <w:rPr>
                <w:rFonts w:hint="default"/>
              </w:rPr>
              <w:t>&lt;span class="out"&gt;</w:t>
            </w:r>
            <w:r>
              <w:rPr>
                <w:rFonts w:hint="default"/>
              </w:rPr>
              <w:br w:type="textWrapping"/>
            </w:r>
            <w:r>
              <w:rPr>
                <w:rFonts w:hint="default"/>
              </w:rPr>
              <w:t xml:space="preserve">   &lt;div class="in1"&gt;height:20px;&lt;/div&gt;</w:t>
            </w:r>
            <w:r>
              <w:rPr>
                <w:rFonts w:hint="default"/>
              </w:rPr>
              <w:br w:type="textWrapping"/>
            </w:r>
            <w:r>
              <w:rPr>
                <w:rFonts w:hint="default"/>
              </w:rPr>
              <w:t>&lt;/span&gt;</w:t>
            </w:r>
            <w:r>
              <w:rPr>
                <w:rFonts w:hint="default"/>
              </w:rPr>
              <w:br w:type="textWrapping"/>
            </w:r>
            <w:r>
              <w:rPr>
                <w:rFonts w:hint="default"/>
              </w:rPr>
              <w:t>&lt;span class="out"&gt;</w:t>
            </w:r>
            <w:r>
              <w:rPr>
                <w:rFonts w:hint="default"/>
              </w:rPr>
              <w:br w:type="textWrapping"/>
            </w:r>
            <w:r>
              <w:rPr>
                <w:rFonts w:hint="default"/>
              </w:rPr>
              <w:t xml:space="preserve">   &lt;div class="in2"&gt;line-height:20px;&lt;/div&gt;</w:t>
            </w:r>
            <w:r>
              <w:rPr>
                <w:rFonts w:hint="default"/>
              </w:rPr>
              <w:br w:type="textWrapping"/>
            </w:r>
            <w:r>
              <w:rPr>
                <w:rFonts w:hint="default"/>
              </w:rPr>
              <w:t>&lt;/span&gt;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Align w:val="top"/>
          </w:tcPr>
          <w:p>
            <w:pPr>
              <w:pStyle w:val="27"/>
              <w:rPr>
                <w:rFonts w:hint="eastAsia"/>
                <w:lang w:val="en-US" w:eastAsia="zh-CN"/>
              </w:rPr>
            </w:pPr>
          </w:p>
        </w:tc>
        <w:tc>
          <w:tcPr>
            <w:tcW w:w="8989" w:type="dxa"/>
            <w:gridSpan w:val="3"/>
            <w:vAlign w:val="top"/>
          </w:tcPr>
          <w:p>
            <w:pPr>
              <w:pStyle w:val="30"/>
              <w:rPr>
                <w:rFonts w:hint="default"/>
              </w:rPr>
            </w:pPr>
            <w:r>
              <w:rPr>
                <w:rFonts w:hint="default"/>
              </w:rPr>
              <w:t>很多关于line-height的基础的知识这里并没有详细讲述，本文一开始提到的腾讯ISD团队的那篇关于行高的文章是不错的，对于了解line-height的一些特性及inline box模型很有帮助。本文更多的是讲述自己对于line-height的一些理解，简述了我使用line-height的一些经验。由于都是个人的些东西，加上本身自己的资历有限，所以可能会出现一些错误，一些遗漏之处等，还望了解。欢迎指正。要是能对您的学习有所帮助就再好不过了。</w:t>
            </w:r>
          </w:p>
        </w:tc>
      </w:tr>
    </w:tbl>
    <w:p>
      <w:pPr>
        <w:pStyle w:val="29"/>
        <w:rPr>
          <w:rFonts w:hint="eastAsia"/>
          <w:lang w:val="en-US" w:eastAsia="zh-CN"/>
        </w:rPr>
      </w:pPr>
      <w:bookmarkStart w:id="117" w:name="_Toc18442"/>
      <w:bookmarkStart w:id="118" w:name="_Toc10700"/>
      <w:r>
        <w:rPr>
          <w:rFonts w:hint="default"/>
        </w:rPr>
        <w:t>vertical-align和line-height</w:t>
      </w:r>
      <w:bookmarkEnd w:id="117"/>
      <w:bookmarkEnd w:id="118"/>
    </w:p>
    <w:tbl>
      <w:tblPr>
        <w:tblStyle w:val="24"/>
        <w:tblW w:w="108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1"/>
        <w:gridCol w:w="4255"/>
        <w:gridCol w:w="205"/>
        <w:gridCol w:w="1913"/>
        <w:gridCol w:w="124"/>
        <w:gridCol w:w="2427"/>
        <w:gridCol w:w="45"/>
        <w:gridCol w:w="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Align w:val="top"/>
          </w:tcPr>
          <w:p>
            <w:pPr>
              <w:rPr>
                <w:rFonts w:hint="eastAsia"/>
                <w:lang w:val="en-US" w:eastAsia="zh-CN"/>
              </w:rPr>
            </w:pPr>
          </w:p>
        </w:tc>
        <w:tc>
          <w:tcPr>
            <w:tcW w:w="8989" w:type="dxa"/>
            <w:gridSpan w:val="7"/>
            <w:vAlign w:val="top"/>
          </w:tcPr>
          <w:p>
            <w:pPr>
              <w:rPr>
                <w:rFonts w:hint="eastAsia"/>
                <w:lang w:val="en-US" w:eastAsia="zh-CN"/>
              </w:rPr>
            </w:pPr>
            <w:r>
              <w:rPr>
                <w:rFonts w:hint="default"/>
              </w:rPr>
              <w:t>CSS深入理解vertical-align和line-height的基友关系</w:t>
            </w:r>
          </w:p>
          <w:p>
            <w:pPr>
              <w:rPr>
                <w:rFonts w:hint="default"/>
              </w:rPr>
            </w:pPr>
            <w:r>
              <w:rPr>
                <w:rFonts w:hint="eastAsia"/>
                <w:lang w:val="en-US" w:eastAsia="zh-CN"/>
              </w:rPr>
              <w:fldChar w:fldCharType="begin"/>
            </w:r>
            <w:r>
              <w:rPr>
                <w:rFonts w:hint="eastAsia"/>
                <w:lang w:val="en-US" w:eastAsia="zh-CN"/>
              </w:rPr>
              <w:instrText xml:space="preserve"> HYPERLINK "http://www.zhangxinxu.com/wordpress/2015/08/css-deep-understand-vertical-align-and-line-height/" </w:instrText>
            </w:r>
            <w:r>
              <w:rPr>
                <w:rFonts w:hint="eastAsia"/>
                <w:lang w:val="en-US" w:eastAsia="zh-CN"/>
              </w:rPr>
              <w:fldChar w:fldCharType="separate"/>
            </w:r>
            <w:r>
              <w:rPr>
                <w:rStyle w:val="19"/>
                <w:rFonts w:hint="eastAsia"/>
                <w:lang w:val="en-US" w:eastAsia="zh-CN"/>
              </w:rPr>
              <w:t>http://www.zhangxinxu.com/wordpress/2015/08/css-deep-understand-vertical-align-and-line-height/</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0" w:type="dxa"/>
          <w:trHeight w:val="1938" w:hRule="atLeast"/>
        </w:trPr>
        <w:tc>
          <w:tcPr>
            <w:tcW w:w="1871" w:type="dxa"/>
            <w:vMerge w:val="restart"/>
            <w:vAlign w:val="top"/>
          </w:tcPr>
          <w:p>
            <w:pPr>
              <w:pStyle w:val="27"/>
              <w:rPr>
                <w:rFonts w:hint="eastAsia"/>
                <w:lang w:val="en-US" w:eastAsia="zh-CN"/>
              </w:rPr>
            </w:pPr>
            <w:bookmarkStart w:id="119" w:name="_Toc13170"/>
            <w:bookmarkStart w:id="120" w:name="_Toc18678"/>
            <w:r>
              <w:rPr>
                <w:rFonts w:hint="eastAsia"/>
                <w:lang w:val="en-US" w:eastAsia="zh-CN"/>
              </w:rPr>
              <w:t>说明</w:t>
            </w:r>
            <w:bookmarkEnd w:id="119"/>
            <w:bookmarkEnd w:id="120"/>
          </w:p>
        </w:tc>
        <w:tc>
          <w:tcPr>
            <w:tcW w:w="8969" w:type="dxa"/>
            <w:gridSpan w:val="6"/>
            <w:vAlign w:val="top"/>
          </w:tcPr>
          <w:p>
            <w:pPr>
              <w:pStyle w:val="30"/>
              <w:rPr>
                <w:rFonts w:hint="eastAsia"/>
                <w:lang w:val="en-US" w:eastAsia="zh-CN"/>
              </w:rPr>
            </w:pPr>
            <w:r>
              <w:rPr>
                <w:rFonts w:hint="default"/>
              </w:rPr>
              <w:t>vertical-align支持很多属性值</w:t>
            </w:r>
            <w:r>
              <w:rPr>
                <w:rFonts w:hint="eastAsia"/>
                <w:lang w:val="en-US" w:eastAsia="zh-CN"/>
              </w:rPr>
              <w:t>:</w:t>
            </w:r>
          </w:p>
          <w:p>
            <w:pPr>
              <w:pStyle w:val="30"/>
            </w:pPr>
            <w:r>
              <w:fldChar w:fldCharType="begin"/>
            </w:r>
            <w:r>
              <w:instrText xml:space="preserve">INCLUDEPICTURE \d "https://pic4.zhimg.com/e2b10f42b7a98011fb06403314fb320b_r.jpg" \* MERGEFORMATINET </w:instrText>
            </w:r>
            <w:r>
              <w:fldChar w:fldCharType="separate"/>
            </w:r>
            <w:r>
              <w:drawing>
                <wp:inline distT="0" distB="0" distL="114300" distR="114300">
                  <wp:extent cx="4214495" cy="3134995"/>
                  <wp:effectExtent l="0" t="0" r="14605" b="8255"/>
                  <wp:docPr id="67"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descr="IMG_256"/>
                          <pic:cNvPicPr>
                            <a:picLocks noChangeAspect="1"/>
                          </pic:cNvPicPr>
                        </pic:nvPicPr>
                        <pic:blipFill>
                          <a:blip r:embed="rId92"/>
                          <a:stretch>
                            <a:fillRect/>
                          </a:stretch>
                        </pic:blipFill>
                        <pic:spPr>
                          <a:xfrm>
                            <a:off x="0" y="0"/>
                            <a:ext cx="4214495" cy="3134995"/>
                          </a:xfrm>
                          <a:prstGeom prst="rect">
                            <a:avLst/>
                          </a:prstGeom>
                          <a:noFill/>
                          <a:ln w="9525">
                            <a:noFill/>
                          </a:ln>
                        </pic:spPr>
                      </pic:pic>
                    </a:graphicData>
                  </a:graphic>
                </wp:inline>
              </w:drawing>
            </w:r>
            <w:r>
              <w:fldChar w:fldCharType="end"/>
            </w:r>
          </w:p>
          <w:p>
            <w:pPr>
              <w:pStyle w:val="30"/>
            </w:pPr>
          </w:p>
          <w:p>
            <w:pPr>
              <w:pStyle w:val="30"/>
              <w:rPr>
                <w:rFonts w:hint="default"/>
                <w:lang w:val="en-US" w:eastAsia="zh-CN"/>
              </w:rPr>
            </w:pPr>
          </w:p>
          <w:p>
            <w:pPr>
              <w:pStyle w:val="30"/>
              <w:rPr>
                <w:rFonts w:hint="default"/>
              </w:rPr>
            </w:pPr>
            <w:r>
              <w:rPr>
                <w:rFonts w:hint="default"/>
              </w:rPr>
              <w:t>/* 关键字值 */</w:t>
            </w:r>
          </w:p>
          <w:p>
            <w:pPr>
              <w:pStyle w:val="30"/>
              <w:rPr>
                <w:rFonts w:hint="default"/>
              </w:rPr>
            </w:pPr>
            <w:r>
              <w:rPr>
                <w:rFonts w:hint="default"/>
              </w:rPr>
              <w:t>vertical-align: baseline;</w:t>
            </w:r>
          </w:p>
          <w:p>
            <w:pPr>
              <w:pStyle w:val="30"/>
              <w:rPr>
                <w:rFonts w:hint="default"/>
              </w:rPr>
            </w:pPr>
            <w:r>
              <w:rPr>
                <w:rFonts w:hint="default"/>
              </w:rPr>
              <w:t>vertical-align: sub;</w:t>
            </w:r>
          </w:p>
          <w:p>
            <w:pPr>
              <w:pStyle w:val="30"/>
              <w:rPr>
                <w:rFonts w:hint="default"/>
              </w:rPr>
            </w:pPr>
            <w:r>
              <w:rPr>
                <w:rFonts w:hint="default"/>
              </w:rPr>
              <w:t>vertical-align: super;</w:t>
            </w:r>
          </w:p>
          <w:p>
            <w:pPr>
              <w:pStyle w:val="30"/>
              <w:rPr>
                <w:rFonts w:hint="default"/>
              </w:rPr>
            </w:pPr>
            <w:r>
              <w:rPr>
                <w:rFonts w:hint="default"/>
              </w:rPr>
              <w:t>vertical-align: text-top;</w:t>
            </w:r>
          </w:p>
          <w:p>
            <w:pPr>
              <w:pStyle w:val="30"/>
              <w:rPr>
                <w:rFonts w:hint="default"/>
              </w:rPr>
            </w:pPr>
            <w:r>
              <w:rPr>
                <w:rFonts w:hint="default"/>
              </w:rPr>
              <w:t>vertical-align: text-bottom;</w:t>
            </w:r>
          </w:p>
          <w:p>
            <w:pPr>
              <w:pStyle w:val="30"/>
              <w:rPr>
                <w:rFonts w:hint="default"/>
              </w:rPr>
            </w:pPr>
            <w:r>
              <w:rPr>
                <w:rFonts w:hint="default"/>
              </w:rPr>
              <w:t>vertical-align: middle;</w:t>
            </w:r>
          </w:p>
          <w:p>
            <w:pPr>
              <w:pStyle w:val="30"/>
              <w:rPr>
                <w:rFonts w:hint="default"/>
              </w:rPr>
            </w:pPr>
            <w:r>
              <w:rPr>
                <w:rFonts w:hint="default"/>
              </w:rPr>
              <w:t>vertical-align: top;</w:t>
            </w:r>
          </w:p>
          <w:p>
            <w:pPr>
              <w:pStyle w:val="30"/>
              <w:rPr>
                <w:rFonts w:hint="default"/>
              </w:rPr>
            </w:pPr>
            <w:r>
              <w:rPr>
                <w:rFonts w:hint="default"/>
              </w:rPr>
              <w:t>vertical-align: bottom;</w:t>
            </w:r>
          </w:p>
          <w:p>
            <w:pPr>
              <w:pStyle w:val="30"/>
              <w:rPr>
                <w:rFonts w:hint="default"/>
              </w:rPr>
            </w:pPr>
          </w:p>
          <w:p>
            <w:pPr>
              <w:pStyle w:val="30"/>
              <w:rPr>
                <w:rFonts w:hint="default"/>
              </w:rPr>
            </w:pPr>
            <w:r>
              <w:rPr>
                <w:rFonts w:hint="default"/>
              </w:rPr>
              <w:t>/* &lt;长度&gt; 值 */</w:t>
            </w:r>
          </w:p>
          <w:p>
            <w:pPr>
              <w:pStyle w:val="30"/>
              <w:rPr>
                <w:rFonts w:hint="default"/>
              </w:rPr>
            </w:pPr>
            <w:r>
              <w:rPr>
                <w:rFonts w:hint="default"/>
              </w:rPr>
              <w:t>vertical-align: 10em;</w:t>
            </w:r>
          </w:p>
          <w:p>
            <w:pPr>
              <w:pStyle w:val="30"/>
              <w:rPr>
                <w:rFonts w:hint="default"/>
              </w:rPr>
            </w:pPr>
            <w:r>
              <w:rPr>
                <w:rFonts w:hint="default"/>
              </w:rPr>
              <w:t>vertical-align: 4px;</w:t>
            </w:r>
          </w:p>
          <w:p>
            <w:pPr>
              <w:pStyle w:val="30"/>
              <w:rPr>
                <w:rFonts w:hint="default"/>
              </w:rPr>
            </w:pPr>
          </w:p>
          <w:p>
            <w:pPr>
              <w:pStyle w:val="30"/>
              <w:rPr>
                <w:rFonts w:hint="default"/>
              </w:rPr>
            </w:pPr>
            <w:r>
              <w:rPr>
                <w:rFonts w:hint="default"/>
              </w:rPr>
              <w:t>/* &lt;百分比&gt; 值 */</w:t>
            </w:r>
          </w:p>
          <w:p>
            <w:pPr>
              <w:pStyle w:val="30"/>
              <w:rPr>
                <w:rFonts w:hint="default"/>
              </w:rPr>
            </w:pPr>
            <w:r>
              <w:rPr>
                <w:rFonts w:hint="default"/>
              </w:rPr>
              <w:t>vertical-align: 10%;</w:t>
            </w:r>
          </w:p>
          <w:p>
            <w:pPr>
              <w:pStyle w:val="30"/>
              <w:rPr>
                <w:rFonts w:hint="default"/>
              </w:rPr>
            </w:pPr>
          </w:p>
          <w:p>
            <w:pPr>
              <w:pStyle w:val="30"/>
              <w:rPr>
                <w:rFonts w:hint="default"/>
              </w:rPr>
            </w:pPr>
            <w:r>
              <w:rPr>
                <w:rFonts w:hint="default"/>
              </w:rPr>
              <w:t>/* 全局值 */</w:t>
            </w:r>
          </w:p>
          <w:p>
            <w:pPr>
              <w:pStyle w:val="30"/>
              <w:rPr>
                <w:rFonts w:hint="default"/>
              </w:rPr>
            </w:pPr>
            <w:r>
              <w:rPr>
                <w:rFonts w:hint="default"/>
              </w:rPr>
              <w:t>vertical-align: inherit;</w:t>
            </w:r>
          </w:p>
          <w:p>
            <w:pPr>
              <w:pStyle w:val="30"/>
              <w:rPr>
                <w:rFonts w:hint="default"/>
              </w:rPr>
            </w:pPr>
            <w:r>
              <w:rPr>
                <w:rFonts w:hint="default"/>
              </w:rPr>
              <w:t>vertical-align: initial;</w:t>
            </w:r>
          </w:p>
          <w:p>
            <w:pPr>
              <w:pStyle w:val="30"/>
              <w:rPr>
                <w:rFonts w:hint="default"/>
              </w:rPr>
            </w:pPr>
            <w:r>
              <w:rPr>
                <w:rFonts w:hint="default"/>
              </w:rPr>
              <w:t>vertical-align: unset;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0" w:type="dxa"/>
          <w:trHeight w:val="4934" w:hRule="atLeast"/>
        </w:trPr>
        <w:tc>
          <w:tcPr>
            <w:tcW w:w="1871" w:type="dxa"/>
            <w:vMerge w:val="continue"/>
            <w:vAlign w:val="top"/>
          </w:tcPr>
          <w:p>
            <w:pPr>
              <w:pStyle w:val="30"/>
            </w:pPr>
          </w:p>
        </w:tc>
        <w:tc>
          <w:tcPr>
            <w:tcW w:w="8969" w:type="dxa"/>
            <w:gridSpan w:val="6"/>
            <w:vAlign w:val="top"/>
          </w:tcPr>
          <w:p>
            <w:pPr>
              <w:pStyle w:val="30"/>
            </w:pPr>
            <w:r>
              <w:t>结合 CSS 2.1 规范中行内格式化上下文、行高计算、差异半差异、'line-height' 和 'vertical-align' 特性中相关说明，可以总结出行框顶边与行框底边位置的计算方式：</w:t>
            </w:r>
          </w:p>
          <w:p>
            <w:pPr>
              <w:pStyle w:val="30"/>
            </w:pPr>
            <w:r>
              <w:t>每一个行内元素会产生一个行内框；</w:t>
            </w:r>
          </w:p>
          <w:p>
            <w:pPr>
              <w:pStyle w:val="30"/>
            </w:pPr>
            <w:r>
              <w:t>行内框会在行框内横向排列；</w:t>
            </w:r>
          </w:p>
          <w:p>
            <w:pPr>
              <w:pStyle w:val="30"/>
            </w:pPr>
            <w:r>
              <w:t>'line-height' 特性值指定了每个行内非替换元素生成的行内框的 确切 高度；行内替换元素的高度由 'height' 特性值决定；</w:t>
            </w:r>
          </w:p>
          <w:p>
            <w:pPr>
              <w:pStyle w:val="30"/>
            </w:pPr>
            <w:r>
              <w:t>文字在行内框中垂直排列，上下空隙用半差异填补；如果字号大于行内框则文字从上下方向上溢出行内框，并可能渗入到其他行框内（行框是永远不会重叠的）；</w:t>
            </w:r>
          </w:p>
          <w:p>
            <w:pPr>
              <w:pStyle w:val="30"/>
            </w:pPr>
            <w:r>
              <w:t>'vertical-align' 特性值指定了每个行内框的垂直对齐方式；</w:t>
            </w:r>
          </w:p>
          <w:p>
            <w:pPr>
              <w:pStyle w:val="30"/>
            </w:pPr>
            <w:r>
              <w:t>行框的顶边界是这一系列垂直对齐的行内框最高的顶边框，底边界是最低的底边框。</w:t>
            </w:r>
          </w:p>
          <w:p>
            <w:pPr>
              <w:pStyle w:val="30"/>
              <w:rPr>
                <w:lang w:val="en-US" w:eastAsia="zh-CN"/>
              </w:rPr>
            </w:pPr>
            <w:r>
              <w:t>行框的高度是顶边界到底边界的距离。</w:t>
            </w:r>
          </w:p>
          <w:p>
            <w:pPr>
              <w:pStyle w:val="30"/>
              <w:rPr>
                <w:lang w:val="en-US" w:eastAsia="zh-CN"/>
              </w:rPr>
            </w:pPr>
            <w:r>
              <w:rPr>
                <w:lang w:val="en-US" w:eastAsia="zh-CN"/>
              </w:rPr>
              <w:fldChar w:fldCharType="begin"/>
            </w:r>
            <w:r>
              <w:rPr>
                <w:lang w:val="en-US" w:eastAsia="zh-CN"/>
              </w:rPr>
              <w:instrText xml:space="preserve">INCLUDEPICTURE \d "https://pic1.zhimg.com/1f117f2cc194e4d82a398128945142f0_b.jpg" \* MERGEFORMATINET </w:instrText>
            </w:r>
            <w:r>
              <w:rPr>
                <w:lang w:val="en-US" w:eastAsia="zh-CN"/>
              </w:rPr>
              <w:fldChar w:fldCharType="separate"/>
            </w:r>
            <w:r>
              <w:rPr>
                <w:lang w:val="en-US" w:eastAsia="zh-CN"/>
              </w:rPr>
              <w:drawing>
                <wp:inline distT="0" distB="0" distL="114300" distR="114300">
                  <wp:extent cx="3877310" cy="1557655"/>
                  <wp:effectExtent l="0" t="0" r="8890" b="0"/>
                  <wp:docPr id="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descr="IMG_256"/>
                          <pic:cNvPicPr>
                            <a:picLocks noChangeAspect="1"/>
                          </pic:cNvPicPr>
                        </pic:nvPicPr>
                        <pic:blipFill>
                          <a:blip r:embed="rId93"/>
                          <a:stretch>
                            <a:fillRect/>
                          </a:stretch>
                        </pic:blipFill>
                        <pic:spPr>
                          <a:xfrm>
                            <a:off x="0" y="0"/>
                            <a:ext cx="3877310" cy="1557655"/>
                          </a:xfrm>
                          <a:prstGeom prst="rect">
                            <a:avLst/>
                          </a:prstGeom>
                          <a:noFill/>
                          <a:ln w="9525">
                            <a:noFill/>
                          </a:ln>
                        </pic:spPr>
                      </pic:pic>
                    </a:graphicData>
                  </a:graphic>
                </wp:inline>
              </w:drawing>
            </w:r>
            <w:r>
              <w:rPr>
                <w:lang w:val="en-US" w:eastAsia="zh-CN"/>
              </w:rPr>
              <w:fldChar w:fldCharType="end"/>
            </w:r>
          </w:p>
          <w:p>
            <w:pPr>
              <w:pStyle w:val="30"/>
              <w:rPr>
                <w:lang w:val="en-US" w:eastAsia="zh-CN"/>
              </w:rPr>
            </w:pPr>
            <w:r>
              <w:rPr>
                <w:lang w:val="en-US" w:eastAsia="zh-CN"/>
              </w:rPr>
              <w:t>然后看看</w:t>
            </w:r>
          </w:p>
          <w:p>
            <w:pPr>
              <w:pStyle w:val="30"/>
              <w:rPr>
                <w:lang w:val="en-US" w:eastAsia="zh-CN"/>
              </w:rPr>
            </w:pPr>
            <w:r>
              <w:rPr>
                <w:lang w:val="en-US" w:eastAsia="zh-CN"/>
              </w:rPr>
              <w:fldChar w:fldCharType="begin"/>
            </w:r>
            <w:r>
              <w:rPr>
                <w:lang w:val="en-US" w:eastAsia="zh-CN"/>
              </w:rPr>
              <w:instrText xml:space="preserve"> HYPERLINK "https://link.zhihu.com/?target=http://w3help.org/zh-cn/causes/RD1016" \t "_blank" </w:instrText>
            </w:r>
            <w:r>
              <w:rPr>
                <w:lang w:val="en-US" w:eastAsia="zh-CN"/>
              </w:rPr>
              <w:fldChar w:fldCharType="separate"/>
            </w:r>
            <w:r>
              <w:rPr>
                <w:rStyle w:val="21"/>
                <w:rFonts w:ascii="宋体" w:hAnsi="宋体" w:eastAsia="宋体" w:cs="宋体"/>
                <w:szCs w:val="24"/>
              </w:rPr>
              <w:t>RD1016: 各浏览器对常用行内替换元素的 'baseline' 位置理解不同</w:t>
            </w:r>
            <w:r>
              <w:rPr>
                <w:lang w:val="en-US" w:eastAsia="zh-CN"/>
              </w:rPr>
              <w:fldChar w:fldCharType="end"/>
            </w:r>
          </w:p>
          <w:p>
            <w:pPr>
              <w:pStyle w:val="30"/>
              <w:rPr>
                <w:lang w:val="en-US" w:eastAsia="zh-CN"/>
              </w:rPr>
            </w:pPr>
            <w:r>
              <w:rPr>
                <w:lang w:val="en-US" w:eastAsia="zh-CN"/>
              </w:rPr>
              <w:fldChar w:fldCharType="begin"/>
            </w:r>
            <w:r>
              <w:rPr>
                <w:lang w:val="en-US" w:eastAsia="zh-CN"/>
              </w:rPr>
              <w:instrText xml:space="preserve"> HYPERLINK "https://link.zhihu.com/?target=http://w3help.org/zh-cn/causes/RD8009" \t "_blank" </w:instrText>
            </w:r>
            <w:r>
              <w:rPr>
                <w:lang w:val="en-US" w:eastAsia="zh-CN"/>
              </w:rPr>
              <w:fldChar w:fldCharType="separate"/>
            </w:r>
            <w:r>
              <w:rPr>
                <w:rStyle w:val="21"/>
                <w:rFonts w:ascii="宋体" w:hAnsi="宋体" w:eastAsia="宋体" w:cs="宋体"/>
                <w:szCs w:val="24"/>
              </w:rPr>
              <w:t>RD8009: IE6 IE7 IE8(Q) 中行框的顶边与底边位置识别有误</w:t>
            </w:r>
            <w:r>
              <w:rPr>
                <w:lang w:val="en-US" w:eastAsia="zh-CN"/>
              </w:rPr>
              <w:fldChar w:fldCharType="end"/>
            </w:r>
          </w:p>
          <w:p>
            <w:pPr>
              <w:pStyle w:val="30"/>
              <w:rPr>
                <w:lang w:val="en-US" w:eastAsia="zh-CN"/>
              </w:rPr>
            </w:pPr>
            <w:r>
              <w:rPr>
                <w:lang w:val="en-US" w:eastAsia="zh-CN"/>
              </w:rPr>
              <w:fldChar w:fldCharType="begin"/>
            </w:r>
            <w:r>
              <w:rPr>
                <w:lang w:val="en-US" w:eastAsia="zh-CN"/>
              </w:rPr>
              <w:instrText xml:space="preserve"> HYPERLINK "https://link.zhihu.com/?target=http://w3help.org/zh-cn/causes/RD3020" \t "_blank" </w:instrText>
            </w:r>
            <w:r>
              <w:rPr>
                <w:lang w:val="en-US" w:eastAsia="zh-CN"/>
              </w:rPr>
              <w:fldChar w:fldCharType="separate"/>
            </w:r>
            <w:r>
              <w:rPr>
                <w:rStyle w:val="21"/>
                <w:rFonts w:ascii="宋体" w:hAnsi="宋体" w:eastAsia="宋体" w:cs="宋体"/>
                <w:szCs w:val="24"/>
              </w:rPr>
              <w:t>RD3020: 在不同的文档模式中，当唯一的非表单控件类行内替换元素存在于其包容块中时，其父框的行高并不一定会计算文本基线高度</w:t>
            </w:r>
            <w:r>
              <w:rPr>
                <w:lang w:val="en-US" w:eastAsia="zh-CN"/>
              </w:rPr>
              <w:fldChar w:fldCharType="end"/>
            </w:r>
          </w:p>
          <w:p>
            <w:pPr>
              <w:pStyle w:val="30"/>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0" w:type="dxa"/>
          <w:trHeight w:val="90" w:hRule="atLeast"/>
        </w:trPr>
        <w:tc>
          <w:tcPr>
            <w:tcW w:w="1871" w:type="dxa"/>
            <w:vMerge w:val="continue"/>
            <w:vAlign w:val="top"/>
          </w:tcPr>
          <w:p>
            <w:pPr>
              <w:pStyle w:val="27"/>
              <w:rPr>
                <w:rFonts w:hint="eastAsia"/>
                <w:lang w:val="en-US" w:eastAsia="zh-CN"/>
              </w:rPr>
            </w:pPr>
          </w:p>
        </w:tc>
        <w:tc>
          <w:tcPr>
            <w:tcW w:w="8969" w:type="dxa"/>
            <w:gridSpan w:val="6"/>
            <w:vAlign w:val="top"/>
          </w:tcPr>
          <w:p>
            <w:r>
              <w:t>vertical-align</w:t>
            </w:r>
            <w:r>
              <w:rPr>
                <w:rFonts w:hint="default"/>
              </w:rPr>
              <w:t>的百分比值不是相对于字体大小或者其他什么属性计算的，而是相对于line-height计算的。举个简单的例子，如下CSS代码：</w:t>
            </w:r>
          </w:p>
          <w:p>
            <w:pPr>
              <w:rPr>
                <w:rFonts w:hint="default"/>
              </w:rPr>
            </w:pPr>
            <w:r>
              <w:rPr>
                <w:rFonts w:hint="default"/>
              </w:rPr>
              <w:t>{</w:t>
            </w:r>
          </w:p>
          <w:p>
            <w:pPr>
              <w:rPr>
                <w:rFonts w:hint="default"/>
              </w:rPr>
            </w:pPr>
            <w:r>
              <w:rPr>
                <w:rFonts w:hint="default"/>
              </w:rPr>
              <w:t xml:space="preserve">  line-height: 30px;</w:t>
            </w:r>
          </w:p>
          <w:p>
            <w:pPr>
              <w:rPr>
                <w:rFonts w:hint="default"/>
              </w:rPr>
            </w:pPr>
            <w:r>
              <w:rPr>
                <w:rFonts w:hint="default"/>
              </w:rPr>
              <w:t xml:space="preserve">  vertical-align: -10%;</w:t>
            </w:r>
          </w:p>
          <w:p>
            <w:pPr>
              <w:rPr>
                <w:rFonts w:hint="default"/>
              </w:rPr>
            </w:pPr>
            <w:r>
              <w:rPr>
                <w:rFonts w:hint="default"/>
              </w:rPr>
              <w:t>}</w:t>
            </w:r>
          </w:p>
          <w:p>
            <w:pPr>
              <w:rPr>
                <w:rFonts w:hint="default"/>
              </w:rPr>
            </w:pPr>
            <w:r>
              <w:rPr>
                <w:rFonts w:hint="default"/>
              </w:rPr>
              <w:t>实际上，等同于：</w:t>
            </w:r>
          </w:p>
          <w:p>
            <w:pPr>
              <w:rPr>
                <w:rFonts w:hint="default"/>
              </w:rPr>
            </w:pPr>
            <w:r>
              <w:rPr>
                <w:rFonts w:hint="default"/>
              </w:rPr>
              <w:t>{</w:t>
            </w:r>
          </w:p>
          <w:p>
            <w:pPr>
              <w:rPr>
                <w:rFonts w:hint="default"/>
              </w:rPr>
            </w:pPr>
            <w:r>
              <w:rPr>
                <w:rFonts w:hint="default"/>
              </w:rPr>
              <w:t xml:space="preserve">  line-height: 30px;</w:t>
            </w:r>
          </w:p>
          <w:p>
            <w:pPr>
              <w:rPr>
                <w:rFonts w:hint="default"/>
              </w:rPr>
            </w:pPr>
            <w:r>
              <w:rPr>
                <w:rFonts w:hint="default"/>
              </w:rPr>
              <w:t xml:space="preserve">  vertical-align: -3px;    /* = 30px * -10% */  </w:t>
            </w:r>
          </w:p>
          <w:p>
            <w:pPr>
              <w:rPr>
                <w:rFonts w:hint="default"/>
              </w:rPr>
            </w:pPr>
            <w:r>
              <w:rPr>
                <w:rFonts w:hint="default"/>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0" w:type="dxa"/>
          <w:trHeight w:val="90" w:hRule="atLeast"/>
        </w:trPr>
        <w:tc>
          <w:tcPr>
            <w:tcW w:w="1871" w:type="dxa"/>
            <w:vMerge w:val="continue"/>
            <w:vAlign w:val="top"/>
          </w:tcPr>
          <w:p>
            <w:pPr>
              <w:pStyle w:val="27"/>
              <w:rPr>
                <w:rFonts w:hint="eastAsia"/>
                <w:lang w:val="en-US" w:eastAsia="zh-CN"/>
              </w:rPr>
            </w:pPr>
          </w:p>
        </w:tc>
        <w:tc>
          <w:tcPr>
            <w:tcW w:w="8969" w:type="dxa"/>
            <w:gridSpan w:val="6"/>
            <w:vAlign w:val="top"/>
          </w:tcPr>
          <w:p>
            <w:r>
              <w:rPr>
                <w:rFonts w:hint="eastAsia"/>
                <w:lang w:val="en-US" w:eastAsia="zh-CN"/>
              </w:rPr>
              <w:t>1.</w:t>
            </w:r>
            <w:r>
              <w:t>IE6/IE7浏览器下的vertical-align的百分比值不支持小数line-height</w:t>
            </w:r>
          </w:p>
          <w:p>
            <w:r>
              <w:rPr>
                <w:rFonts w:hint="eastAsia"/>
                <w:lang w:val="en-US" w:eastAsia="zh-CN"/>
              </w:rPr>
              <w:t>2.</w:t>
            </w:r>
            <w:r>
              <w:t>vertical-align</w:t>
            </w:r>
            <w:r>
              <w:rPr>
                <w:rFonts w:hint="default"/>
              </w:rPr>
              <w:t>和line-height的关系</w:t>
            </w:r>
            <w:r>
              <w:rPr>
                <w:rFonts w:hint="eastAsia"/>
                <w:lang w:eastAsia="zh-CN"/>
              </w:rPr>
              <w:t>是</w:t>
            </w:r>
            <w:r>
              <w:rPr>
                <w:rFonts w:hint="default"/>
              </w:rPr>
              <w:t>从HTML5文档声明开始的，因此，以下探讨的现象，都是在页面为HTML5声明前提下，类似下面的doctype:</w:t>
            </w:r>
          </w:p>
          <w:p>
            <w:pPr>
              <w:rPr>
                <w:rFonts w:hint="default"/>
              </w:rPr>
            </w:pPr>
            <w:r>
              <w:rPr>
                <w:rFonts w:hint="default"/>
              </w:rPr>
              <w:t>&lt;!doctype html&gt;</w:t>
            </w:r>
          </w:p>
          <w:p>
            <w:pPr>
              <w:rPr>
                <w:rFonts w:hint="eastAsia"/>
                <w:lang w:val="en-US" w:eastAsia="zh-CN"/>
              </w:rPr>
            </w:pPr>
            <w:r>
              <w:rPr>
                <w:rFonts w:hint="default"/>
              </w:rP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0" w:type="dxa"/>
          <w:trHeight w:val="1615" w:hRule="atLeast"/>
        </w:trPr>
        <w:tc>
          <w:tcPr>
            <w:tcW w:w="1871" w:type="dxa"/>
            <w:vMerge w:val="restart"/>
            <w:vAlign w:val="top"/>
          </w:tcPr>
          <w:p>
            <w:pPr>
              <w:pStyle w:val="27"/>
              <w:rPr>
                <w:rFonts w:hint="eastAsia"/>
                <w:lang w:val="en-US" w:eastAsia="zh-CN"/>
              </w:rPr>
            </w:pPr>
            <w:bookmarkStart w:id="121" w:name="_Toc4204"/>
            <w:bookmarkStart w:id="122" w:name="_Toc8411"/>
            <w:r>
              <w:rPr>
                <w:rFonts w:hint="eastAsia"/>
                <w:lang w:val="en-US" w:eastAsia="zh-CN"/>
              </w:rPr>
              <w:t>未知空格</w:t>
            </w:r>
            <w:bookmarkEnd w:id="121"/>
            <w:bookmarkEnd w:id="122"/>
          </w:p>
        </w:tc>
        <w:tc>
          <w:tcPr>
            <w:tcW w:w="6373" w:type="dxa"/>
            <w:gridSpan w:val="3"/>
            <w:vAlign w:val="top"/>
          </w:tcPr>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 xml:space="preserve">&lt;!doctype </w:t>
            </w:r>
            <w:r>
              <w:rPr>
                <w:rFonts w:hint="default" w:ascii="Consolas" w:hAnsi="Consolas" w:eastAsia="Consolas" w:cs="Consolas"/>
                <w:color w:val="0000FF"/>
                <w:sz w:val="16"/>
                <w:szCs w:val="16"/>
                <w:shd w:val="clear" w:fill="FFFFFF"/>
              </w:rPr>
              <w:t>html</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html</w:t>
            </w:r>
            <w:r>
              <w:rPr>
                <w:rFonts w:hint="default" w:ascii="Consolas" w:hAnsi="Consolas" w:eastAsia="Consolas" w:cs="Consolas"/>
                <w:color w:val="000000"/>
                <w:sz w:val="16"/>
                <w:szCs w:val="16"/>
                <w:shd w:val="clear" w:fill="FFFFFF"/>
              </w:rPr>
              <w:t>&gt;</w:t>
            </w:r>
          </w:p>
          <w:p>
            <w:pPr>
              <w:pStyle w:val="15"/>
              <w:keepNext w:val="0"/>
              <w:keepLines w:val="0"/>
              <w:widowControl/>
              <w:suppressLineNumbers w:val="0"/>
              <w:shd w:val="clear" w:fill="FFFFFF"/>
              <w:rPr>
                <w:rFonts w:hint="default"/>
                <w:sz w:val="16"/>
                <w:szCs w:val="16"/>
                <w:lang w:eastAsia="zh-CN"/>
              </w:rPr>
            </w:pP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style=</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background:</w:t>
            </w:r>
            <w:r>
              <w:rPr>
                <w:rFonts w:hint="default" w:ascii="Consolas" w:hAnsi="Consolas" w:eastAsia="Consolas" w:cs="Consolas"/>
                <w:color w:val="00002A"/>
                <w:sz w:val="16"/>
                <w:szCs w:val="16"/>
                <w:shd w:val="clear" w:fill="FFFFFF"/>
              </w:rPr>
              <w:t>lightsteelblue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"images/1.jpg"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tc>
        <w:tc>
          <w:tcPr>
            <w:tcW w:w="2596" w:type="dxa"/>
            <w:gridSpan w:val="3"/>
            <w:vAlign w:val="top"/>
          </w:tcPr>
          <w:p>
            <w:pPr>
              <w:rPr>
                <w:rFonts w:hint="default"/>
                <w:lang w:eastAsia="zh-CN"/>
              </w:rPr>
            </w:pPr>
            <w:r>
              <w:drawing>
                <wp:inline distT="0" distB="0" distL="114300" distR="114300">
                  <wp:extent cx="1038225" cy="1209675"/>
                  <wp:effectExtent l="0" t="0" r="9525"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94"/>
                          <a:stretch>
                            <a:fillRect/>
                          </a:stretch>
                        </pic:blipFill>
                        <pic:spPr>
                          <a:xfrm>
                            <a:off x="0" y="0"/>
                            <a:ext cx="1038225" cy="120967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0" w:type="dxa"/>
          <w:trHeight w:val="1615" w:hRule="atLeast"/>
        </w:trPr>
        <w:tc>
          <w:tcPr>
            <w:tcW w:w="1871" w:type="dxa"/>
            <w:vMerge w:val="continue"/>
            <w:vAlign w:val="top"/>
          </w:tcPr>
          <w:p>
            <w:pPr>
              <w:pStyle w:val="27"/>
              <w:rPr>
                <w:rFonts w:hint="eastAsia"/>
                <w:lang w:val="en-US" w:eastAsia="zh-CN"/>
              </w:rPr>
            </w:pPr>
          </w:p>
        </w:tc>
        <w:tc>
          <w:tcPr>
            <w:tcW w:w="6373" w:type="dxa"/>
            <w:gridSpan w:val="3"/>
            <w:vAlign w:val="top"/>
          </w:tcPr>
          <w:p>
            <w:pPr>
              <w:pStyle w:val="15"/>
              <w:keepNext w:val="0"/>
              <w:keepLines w:val="0"/>
              <w:widowControl/>
              <w:suppressLineNumbers w:val="0"/>
              <w:shd w:val="clear" w:fill="FFFFFF"/>
              <w:rPr>
                <w:rFonts w:hint="default" w:ascii="Consolas" w:hAnsi="Consolas" w:eastAsia="Consolas" w:cs="Consolas"/>
                <w:color w:val="000000"/>
                <w:sz w:val="13"/>
                <w:szCs w:val="13"/>
                <w:shd w:val="clear" w:fill="FFFFFF"/>
              </w:rPr>
            </w:pPr>
            <w:r>
              <w:rPr>
                <w:rFonts w:hint="default" w:ascii="Consolas" w:hAnsi="Consolas" w:eastAsia="Consolas" w:cs="Consolas"/>
                <w:color w:val="000000"/>
                <w:sz w:val="13"/>
                <w:szCs w:val="13"/>
                <w:shd w:val="clear" w:fill="FFFFFF"/>
              </w:rPr>
              <w:t xml:space="preserve">&lt;!DOCTYPE </w:t>
            </w:r>
            <w:r>
              <w:rPr>
                <w:rFonts w:hint="default" w:ascii="Consolas" w:hAnsi="Consolas" w:eastAsia="Consolas" w:cs="Consolas"/>
                <w:color w:val="0000FF"/>
                <w:sz w:val="13"/>
                <w:szCs w:val="13"/>
                <w:shd w:val="clear" w:fill="FFFFFF"/>
              </w:rPr>
              <w:t xml:space="preserve">html </w:t>
            </w:r>
            <w:r>
              <w:rPr>
                <w:rFonts w:hint="default" w:ascii="Consolas" w:hAnsi="Consolas" w:eastAsia="Consolas" w:cs="Consolas"/>
                <w:color w:val="000000"/>
                <w:sz w:val="13"/>
                <w:szCs w:val="13"/>
                <w:shd w:val="clear" w:fill="FFFFFF"/>
              </w:rPr>
              <w:t xml:space="preserve">PUBLIC </w:t>
            </w:r>
            <w:r>
              <w:rPr>
                <w:rFonts w:hint="default" w:ascii="Consolas" w:hAnsi="Consolas" w:eastAsia="Consolas" w:cs="Consolas"/>
                <w:color w:val="008000"/>
                <w:sz w:val="13"/>
                <w:szCs w:val="13"/>
                <w:shd w:val="clear" w:fill="FFFFFF"/>
              </w:rPr>
              <w:t>"-//W3C//DTD XHTML 1.0 Transitional//EN"</w:t>
            </w:r>
            <w:r>
              <w:rPr>
                <w:rFonts w:hint="default" w:ascii="Consolas" w:hAnsi="Consolas" w:eastAsia="Consolas" w:cs="Consolas"/>
                <w:color w:val="008000"/>
                <w:sz w:val="13"/>
                <w:szCs w:val="13"/>
                <w:shd w:val="clear" w:fill="FFFFFF"/>
              </w:rPr>
              <w:br w:type="textWrapping"/>
            </w:r>
            <w:r>
              <w:rPr>
                <w:rFonts w:hint="default" w:ascii="Consolas" w:hAnsi="Consolas" w:eastAsia="Consolas" w:cs="Consolas"/>
                <w:color w:val="008000"/>
                <w:sz w:val="13"/>
                <w:szCs w:val="13"/>
                <w:shd w:val="clear" w:fill="FFFFFF"/>
              </w:rPr>
              <w:t xml:space="preserve">        "http://www.w3.org/TR/xhtml1/DTD/xhtml1-transitional.dtd"</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&lt;</w:t>
            </w:r>
            <w:r>
              <w:rPr>
                <w:rFonts w:hint="default" w:ascii="Consolas" w:hAnsi="Consolas" w:eastAsia="Consolas" w:cs="Consolas"/>
                <w:b/>
                <w:color w:val="000080"/>
                <w:sz w:val="13"/>
                <w:szCs w:val="13"/>
                <w:shd w:val="clear" w:fill="FFFFFF"/>
              </w:rPr>
              <w:t xml:space="preserve">html </w:t>
            </w:r>
            <w:r>
              <w:rPr>
                <w:rFonts w:hint="default" w:ascii="Consolas" w:hAnsi="Consolas" w:eastAsia="Consolas" w:cs="Consolas"/>
                <w:color w:val="0000FF"/>
                <w:sz w:val="13"/>
                <w:szCs w:val="13"/>
                <w:shd w:val="clear" w:fill="FFFFFF"/>
              </w:rPr>
              <w:t>xmlns=</w:t>
            </w:r>
            <w:r>
              <w:rPr>
                <w:rFonts w:hint="default" w:ascii="Consolas" w:hAnsi="Consolas" w:eastAsia="Consolas" w:cs="Consolas"/>
                <w:color w:val="008000"/>
                <w:sz w:val="13"/>
                <w:szCs w:val="13"/>
                <w:shd w:val="clear" w:fill="FFFFFF"/>
              </w:rPr>
              <w:t>"http://www.w3.org/1999/xhtml"</w:t>
            </w:r>
            <w:r>
              <w:rPr>
                <w:rFonts w:hint="default" w:ascii="Consolas" w:hAnsi="Consolas" w:eastAsia="Consolas" w:cs="Consolas"/>
                <w:color w:val="000000"/>
                <w:sz w:val="13"/>
                <w:szCs w:val="13"/>
                <w:shd w:val="clear" w:fill="FFFFFF"/>
              </w:rPr>
              <w:t>&gt;</w:t>
            </w:r>
          </w:p>
          <w:p>
            <w:pPr>
              <w:pStyle w:val="15"/>
              <w:keepNext w:val="0"/>
              <w:keepLines w:val="0"/>
              <w:widowControl/>
              <w:suppressLineNumbers w:val="0"/>
              <w:shd w:val="clear" w:fill="FFFFFF"/>
              <w:rPr>
                <w:rFonts w:hint="default" w:ascii="Consolas" w:hAnsi="Consolas" w:eastAsia="Consolas" w:cs="Consolas"/>
                <w:color w:val="000000"/>
                <w:sz w:val="16"/>
                <w:szCs w:val="16"/>
                <w:shd w:val="clear" w:fill="FFFFFF"/>
              </w:rPr>
            </w:pP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style=</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background:</w:t>
            </w:r>
            <w:r>
              <w:rPr>
                <w:rFonts w:hint="default" w:ascii="Consolas" w:hAnsi="Consolas" w:eastAsia="Consolas" w:cs="Consolas"/>
                <w:color w:val="00002A"/>
                <w:sz w:val="16"/>
                <w:szCs w:val="16"/>
                <w:shd w:val="clear" w:fill="FFFFFF"/>
              </w:rPr>
              <w:t>lightsteelblue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"images/1.jpg"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tc>
        <w:tc>
          <w:tcPr>
            <w:tcW w:w="2596" w:type="dxa"/>
            <w:gridSpan w:val="3"/>
            <w:vAlign w:val="top"/>
          </w:tcPr>
          <w:p>
            <w:r>
              <w:drawing>
                <wp:inline distT="0" distB="0" distL="114300" distR="114300">
                  <wp:extent cx="1009650" cy="1209675"/>
                  <wp:effectExtent l="0" t="0" r="0" b="952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95"/>
                          <a:stretch>
                            <a:fillRect/>
                          </a:stretch>
                        </pic:blipFill>
                        <pic:spPr>
                          <a:xfrm>
                            <a:off x="0" y="0"/>
                            <a:ext cx="1009650" cy="120967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0" w:type="dxa"/>
          <w:trHeight w:val="90" w:hRule="atLeast"/>
        </w:trPr>
        <w:tc>
          <w:tcPr>
            <w:tcW w:w="1871" w:type="dxa"/>
            <w:vMerge w:val="restart"/>
            <w:vAlign w:val="top"/>
          </w:tcPr>
          <w:p>
            <w:pPr>
              <w:pStyle w:val="27"/>
              <w:rPr>
                <w:rFonts w:hint="eastAsia"/>
                <w:lang w:val="en-US" w:eastAsia="zh-CN"/>
              </w:rPr>
            </w:pPr>
            <w:bookmarkStart w:id="123" w:name="_Toc31982"/>
            <w:bookmarkStart w:id="124" w:name="_Toc13219"/>
            <w:r>
              <w:rPr>
                <w:rFonts w:hint="eastAsia"/>
                <w:lang w:val="en-US" w:eastAsia="zh-CN"/>
              </w:rPr>
              <w:t>原因</w:t>
            </w:r>
            <w:bookmarkEnd w:id="123"/>
            <w:bookmarkEnd w:id="124"/>
          </w:p>
        </w:tc>
        <w:tc>
          <w:tcPr>
            <w:tcW w:w="8969" w:type="dxa"/>
            <w:gridSpan w:val="6"/>
            <w:vAlign w:val="top"/>
          </w:tcPr>
          <w:p>
            <w:pPr>
              <w:pStyle w:val="30"/>
              <w:rPr>
                <w:rFonts w:hint="eastAsia"/>
                <w:lang w:eastAsia="zh-CN"/>
              </w:rPr>
            </w:pPr>
            <w:r>
              <w:t>vertical-align与line-height虽然看不见，但实际上「到处都是」</w:t>
            </w:r>
            <w:r>
              <w:rPr>
                <w:rFonts w:hint="eastAsia"/>
                <w:lang w:eastAsia="zh-CN"/>
              </w:rPr>
              <w:t>；</w:t>
            </w:r>
            <w:r>
              <w:t>对于内联元素各种想得通或者想不通的行为表现，基本上都可以用vertical-align</w:t>
            </w:r>
            <w:r>
              <w:rPr>
                <w:rFonts w:hint="default"/>
              </w:rPr>
              <w:t>和line-height来解释，以及进行行为矫正</w:t>
            </w:r>
            <w:r>
              <w:rPr>
                <w:rFonts w:hint="eastAsia"/>
                <w:lang w:eastAsia="zh-CN"/>
              </w:rPr>
              <w:t>。</w:t>
            </w:r>
          </w:p>
          <w:p>
            <w:pPr>
              <w:pStyle w:val="30"/>
              <w:rPr>
                <w:rFonts w:hint="default"/>
                <w:lang w:eastAsia="zh-CN"/>
              </w:rPr>
            </w:pPr>
            <w:r>
              <w:rPr>
                <w:rFonts w:hint="eastAsia"/>
                <w:lang w:eastAsia="zh-CN"/>
              </w:rPr>
              <w:t>关于上图中的未知空白具体化：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2"/>
          <w:wAfter w:w="65" w:type="dxa"/>
        </w:trPr>
        <w:tc>
          <w:tcPr>
            <w:tcW w:w="1871" w:type="dxa"/>
            <w:vMerge w:val="continue"/>
          </w:tcPr>
          <w:p>
            <w:pPr>
              <w:pStyle w:val="30"/>
              <w:jc w:val="center"/>
              <w:rPr>
                <w:rFonts w:hint="eastAsia"/>
                <w:sz w:val="16"/>
                <w:szCs w:val="16"/>
                <w:vertAlign w:val="baseline"/>
                <w:lang w:eastAsia="zh-CN"/>
              </w:rPr>
            </w:pPr>
          </w:p>
        </w:tc>
        <w:tc>
          <w:tcPr>
            <w:tcW w:w="6497" w:type="dxa"/>
            <w:gridSpan w:val="4"/>
            <w:vAlign w:val="top"/>
          </w:tcPr>
          <w:p>
            <w:pPr>
              <w:pStyle w:val="15"/>
              <w:keepNext w:val="0"/>
              <w:keepLines w:val="0"/>
              <w:widowControl/>
              <w:suppressLineNumbers w:val="0"/>
              <w:shd w:val="clear" w:fill="FFFFFF"/>
              <w:rPr>
                <w:rFonts w:hint="default" w:ascii="Consolas" w:hAnsi="Consolas" w:eastAsia="Consolas" w:cs="Consolas"/>
                <w:color w:val="000000"/>
                <w:sz w:val="16"/>
                <w:szCs w:val="16"/>
                <w:shd w:val="clear" w:fill="FFFFFF"/>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style=</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background:</w:t>
            </w:r>
            <w:r>
              <w:rPr>
                <w:rFonts w:hint="default" w:ascii="Consolas" w:hAnsi="Consolas" w:eastAsia="Consolas" w:cs="Consolas"/>
                <w:color w:val="00002A"/>
                <w:sz w:val="16"/>
                <w:szCs w:val="16"/>
                <w:shd w:val="clear" w:fill="FFFFFF"/>
              </w:rPr>
              <w:t>lightsteelblue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"images/1.jpg"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style=</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 xml:space="preserve">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;background:</w:t>
            </w:r>
            <w:r>
              <w:rPr>
                <w:rFonts w:hint="default" w:ascii="Consolas" w:hAnsi="Consolas" w:eastAsia="Consolas" w:cs="Consolas"/>
                <w:color w:val="00002A"/>
                <w:sz w:val="16"/>
                <w:szCs w:val="16"/>
                <w:shd w:val="clear" w:fill="FFFFFF"/>
              </w:rPr>
              <w:t>red</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w:t>
            </w:r>
            <w:r>
              <w:rPr>
                <w:rFonts w:hint="eastAsia" w:ascii="Consolas" w:hAnsi="Consolas" w:cs="Consolas"/>
                <w:color w:val="000000"/>
                <w:sz w:val="16"/>
                <w:szCs w:val="16"/>
                <w:shd w:val="clear" w:fill="FFFFFF"/>
                <w:lang w:val="en-US" w:eastAsia="zh-CN"/>
              </w:rPr>
              <w:t>Xxg</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p>
            <w:pPr>
              <w:pStyle w:val="15"/>
              <w:keepNext w:val="0"/>
              <w:keepLines w:val="0"/>
              <w:widowControl/>
              <w:suppressLineNumbers w:val="0"/>
              <w:shd w:val="clear" w:fill="FFFFFF"/>
              <w:rPr>
                <w:rFonts w:hint="eastAsia" w:ascii="Consolas" w:hAnsi="Consolas" w:eastAsia="Consolas" w:cs="Consolas"/>
                <w:color w:val="000000"/>
                <w:sz w:val="16"/>
                <w:szCs w:val="16"/>
                <w:shd w:val="clear" w:fill="FFFFFF"/>
                <w:lang w:eastAsia="zh-CN"/>
              </w:rPr>
            </w:pPr>
            <w:r>
              <w:rPr>
                <w:sz w:val="16"/>
              </w:rPr>
              <mc:AlternateContent>
                <mc:Choice Requires="wpc">
                  <w:drawing>
                    <wp:inline distT="0" distB="0" distL="114300" distR="114300">
                      <wp:extent cx="3898900" cy="1821180"/>
                      <wp:effectExtent l="4445" t="4445" r="20955" b="22225"/>
                      <wp:docPr id="41" name="画布 41"/>
                      <wp:cNvGraphicFramePr/>
                      <a:graphic xmlns:a="http://schemas.openxmlformats.org/drawingml/2006/main">
                        <a:graphicData uri="http://schemas.microsoft.com/office/word/2010/wordprocessingCanvas">
                          <wpc:wpc>
                            <wpc:bg/>
                            <wpc:whole>
                              <a:ln>
                                <a:solidFill>
                                  <a:schemeClr val="tx2"/>
                                </a:solidFill>
                              </a:ln>
                            </wpc:whole>
                            <pic:pic xmlns:pic="http://schemas.openxmlformats.org/drawingml/2006/picture">
                              <pic:nvPicPr>
                                <pic:cNvPr id="96" name="图片 4"/>
                                <pic:cNvPicPr>
                                  <a:picLocks noChangeAspect="1"/>
                                </pic:cNvPicPr>
                              </pic:nvPicPr>
                              <pic:blipFill>
                                <a:blip r:embed="rId96"/>
                                <a:stretch>
                                  <a:fillRect/>
                                </a:stretch>
                              </pic:blipFill>
                              <pic:spPr>
                                <a:xfrm>
                                  <a:off x="99060" y="710565"/>
                                  <a:ext cx="2061845" cy="998220"/>
                                </a:xfrm>
                                <a:prstGeom prst="rect">
                                  <a:avLst/>
                                </a:prstGeom>
                                <a:noFill/>
                                <a:ln w="9525">
                                  <a:solidFill>
                                    <a:schemeClr val="tx2"/>
                                  </a:solidFill>
                                </a:ln>
                              </pic:spPr>
                            </pic:pic>
                            <wps:wsp>
                              <wps:cNvPr id="97" name="肘形连接符 63"/>
                              <wps:cNvCnPr/>
                              <wps:spPr>
                                <a:xfrm flipV="1">
                                  <a:off x="153670" y="1212850"/>
                                  <a:ext cx="3253740" cy="228600"/>
                                </a:xfrm>
                                <a:prstGeom prst="bentConnector3">
                                  <a:avLst>
                                    <a:gd name="adj1" fmla="val 50020"/>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wps:wsp>
                              <wps:cNvPr id="98" name="文本框 64"/>
                              <wps:cNvSpPr txBox="1"/>
                              <wps:spPr>
                                <a:xfrm>
                                  <a:off x="1769110" y="33655"/>
                                  <a:ext cx="2000250" cy="1098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eastAsia"/>
                                        <w:lang w:val="en-US" w:eastAsia="zh-CN"/>
                                      </w:rPr>
                                      <w:t>1.</w:t>
                                    </w:r>
                                    <w:r>
                                      <w:t>vertical-align默认值是</w:t>
                                    </w:r>
                                    <w:r>
                                      <w:rPr>
                                        <w:rFonts w:hint="default"/>
                                      </w:rPr>
                                      <w:t>baseline, 也就是基线对齐</w:t>
                                    </w:r>
                                    <w:r>
                                      <w:rPr>
                                        <w:rFonts w:hint="eastAsia"/>
                                        <w:lang w:val="en-US" w:eastAsia="zh-CN"/>
                                      </w:rPr>
                                      <w:t>:</w:t>
                                    </w:r>
                                    <w:r>
                                      <w:rPr>
                                        <w:rFonts w:hint="default"/>
                                      </w:rPr>
                                      <w:t>字母</w:t>
                                    </w:r>
                                    <w:r>
                                      <w:rPr>
                                        <w:rFonts w:hint="eastAsia"/>
                                        <w:lang w:val="en-US" w:eastAsia="zh-CN"/>
                                      </w:rPr>
                                      <w:t xml:space="preserve"> x</w:t>
                                    </w:r>
                                    <w:r>
                                      <w:rPr>
                                        <w:rFonts w:hint="default"/>
                                      </w:rPr>
                                      <w:t>的下边缘</w:t>
                                    </w:r>
                                  </w:p>
                                  <w:p>
                                    <w:pPr>
                                      <w:rPr>
                                        <w:rFonts w:hint="default"/>
                                      </w:rPr>
                                    </w:pPr>
                                    <w:r>
                                      <w:rPr>
                                        <w:rFonts w:hint="eastAsia"/>
                                        <w:lang w:val="en-US" w:eastAsia="zh-CN"/>
                                      </w:rPr>
                                      <w:t>2.</w:t>
                                    </w:r>
                                    <w:r>
                                      <w:t>字符</w:t>
                                    </w:r>
                                    <w:r>
                                      <w:rPr>
                                        <w:rFonts w:hint="eastAsia"/>
                                        <w:lang w:val="en-US" w:eastAsia="zh-CN"/>
                                      </w:rPr>
                                      <w:t>111</w:t>
                                    </w:r>
                                    <w:r>
                                      <w:rPr>
                                        <w:rFonts w:hint="default"/>
                                      </w:rPr>
                                      <w:t>本身是有高度</w:t>
                                    </w:r>
                                    <w:r>
                                      <w:t>line-height</w:t>
                                    </w:r>
                                    <w:r>
                                      <w:rPr>
                                        <w:rFonts w:hint="default"/>
                                      </w:rPr>
                                      <w:t>的</w:t>
                                    </w:r>
                                    <w:r>
                                      <w:rPr>
                                        <w:rFonts w:hint="eastAsia"/>
                                        <w:lang w:val="en-US" w:eastAsia="zh-CN"/>
                                      </w:rPr>
                                      <w:t>(18px)</w:t>
                                    </w:r>
                                    <w:r>
                                      <w:rPr>
                                        <w:rFonts w:hint="default"/>
                                      </w:rPr>
                                      <w:t>，</w:t>
                                    </w:r>
                                    <w:r>
                                      <w:rPr>
                                        <w:rFonts w:hint="eastAsia"/>
                                        <w:lang w:eastAsia="zh-CN"/>
                                      </w:rPr>
                                      <w:t>导致</w:t>
                                    </w:r>
                                    <w:r>
                                      <w:rPr>
                                        <w:rFonts w:hint="default"/>
                                      </w:rPr>
                                      <w:t>图片下面就留空了</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43.4pt;width:307pt;" coordsize="3898900,1821180" editas="canvas" o:gfxdata="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iYOvrYAAAAh&#10;AQAAGQAAAGRycy9fcmVscy9lMm9Eb2MueG1sLnJlbHOFj0FqwzAQRfeF3EHMPpadRSjFsjeh4G1I&#10;DjBIY1nEGglJLfXtI8gmgUCX8z//PaYf//wqfillF1hB17QgiHUwjq2C6+V7/wkiF2SDa2BSsFGG&#10;cdh99GdasdRRXlzMolI4K1hKiV9SZr2Qx9yESFybOSSPpZ7Jyoj6hpbkoW2PMj0zYHhhiskoSJPp&#10;QFy2WM3/s8M8O02noH88cXmjkM5XdwVislQUeDIOH2HXRLYgh16+PDbcAV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">
                      <o:lock v:ext="edit" aspectratio="f"/>
                      <v:shape id="_x0000_s1026" o:spid="_x0000_s1026" style="position:absolute;left:0;top:0;height:1821180;width:3898900;" filled="f" stroked="t" coordsize="21600,21600" o:gfxdata="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">
                        <v:fill on="f" focussize="0,0"/>
                        <v:stroke color="#1F497D [3215]" joinstyle="round"/>
                        <v:imagedata o:title=""/>
                        <o:lock v:ext="edit" aspectratio="f"/>
                      </v:shape>
                      <v:shape id="图片 4" o:spid="_x0000_s1026" o:spt="75" type="#_x0000_t75" style="position:absolute;left:99060;top:710565;height:998220;width:2061845;" filled="f" o:preferrelative="t" stroked="t" coordsize="21600,21600" o:gfxdata="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">
                        <v:fill on="f" focussize="0,0"/>
                        <v:stroke color="#1F497D [3215]" joinstyle="round"/>
                        <v:imagedata r:id="rId96" o:title=""/>
                        <o:lock v:ext="edit" aspectratio="t"/>
                      </v:shape>
                      <v:shape id="肘形连接符 63" o:spid="_x0000_s1026" o:spt="34" type="#_x0000_t34" style="position:absolute;left:153670;top:1212850;flip:y;height:228600;width:3253740;" filled="f" stroked="t" coordsize="21600,21600" o:gfxdata="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CLZKyDTAAAABQEAAA8AAAAAAAAAAQAgAAAAIgAAAGRycy9kb3ducmV2LnhtbFBLAQIUABQA&#10;AAAIAIdO4kAKqScPLgIAAAMEAAAOAAAAAAAAAAEAIAAAACIBAABkcnMvZTJvRG9jLnhtbFBLBQYA&#10;AAAABgAGAFkBAADCBQAAAAA=&#10;" adj="10804">
                        <v:fill on="f" focussize="0,0"/>
                        <v:stroke color="#BE4B48 [3205]" joinstyle="round" endarrow="open"/>
                        <v:imagedata o:title=""/>
                        <o:lock v:ext="edit" aspectratio="f"/>
                      </v:shape>
                      <v:shape id="文本框 64" o:spid="_x0000_s1026" o:spt="202" type="#_x0000_t202" style="position:absolute;left:1769110;top:33655;height:1098550;width:2000250;" fillcolor="#FFFFFF [3201]" filled="t" stroked="t" coordsize="21600,21600" o:gfxdata="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cNGBStIAAAAFAQAADwAAAAAAAAABACAAAAAiAAAA&#10;ZHJzL2Rvd25yZXYueG1sUEsBAhQAFAAAAAgAh07iQA2XqRtGAgAAdgQAAA4AAAAAAAAAAQAgAAAA&#10;IQEAAGRycy9lMm9Eb2MueG1sUEsFBgAAAAAGAAYAWQEAANkFAAAAAA==&#10;">
                        <v:fill on="t" focussize="0,0"/>
                        <v:stroke weight="0.5pt" color="#000000 [3204]" joinstyle="round"/>
                        <v:imagedata o:title=""/>
                        <o:lock v:ext="edit" aspectratio="f"/>
                        <v:textbox>
                          <w:txbxContent>
                            <w:p>
                              <w:pPr>
                                <w:rPr>
                                  <w:rFonts w:hint="default"/>
                                </w:rPr>
                              </w:pPr>
                              <w:r>
                                <w:rPr>
                                  <w:rFonts w:hint="eastAsia"/>
                                  <w:lang w:val="en-US" w:eastAsia="zh-CN"/>
                                </w:rPr>
                                <w:t>1.</w:t>
                              </w:r>
                              <w:r>
                                <w:t>vertical-align默认值是</w:t>
                              </w:r>
                              <w:r>
                                <w:rPr>
                                  <w:rFonts w:hint="default"/>
                                </w:rPr>
                                <w:t>baseline, 也就是基线对齐</w:t>
                              </w:r>
                              <w:r>
                                <w:rPr>
                                  <w:rFonts w:hint="eastAsia"/>
                                  <w:lang w:val="en-US" w:eastAsia="zh-CN"/>
                                </w:rPr>
                                <w:t>:</w:t>
                              </w:r>
                              <w:r>
                                <w:rPr>
                                  <w:rFonts w:hint="default"/>
                                </w:rPr>
                                <w:t>字母</w:t>
                              </w:r>
                              <w:r>
                                <w:rPr>
                                  <w:rFonts w:hint="eastAsia"/>
                                  <w:lang w:val="en-US" w:eastAsia="zh-CN"/>
                                </w:rPr>
                                <w:t xml:space="preserve"> x</w:t>
                              </w:r>
                              <w:r>
                                <w:rPr>
                                  <w:rFonts w:hint="default"/>
                                </w:rPr>
                                <w:t>的下边缘</w:t>
                              </w:r>
                            </w:p>
                            <w:p>
                              <w:pPr>
                                <w:rPr>
                                  <w:rFonts w:hint="default"/>
                                </w:rPr>
                              </w:pPr>
                              <w:r>
                                <w:rPr>
                                  <w:rFonts w:hint="eastAsia"/>
                                  <w:lang w:val="en-US" w:eastAsia="zh-CN"/>
                                </w:rPr>
                                <w:t>2.</w:t>
                              </w:r>
                              <w:r>
                                <w:t>字符</w:t>
                              </w:r>
                              <w:r>
                                <w:rPr>
                                  <w:rFonts w:hint="eastAsia"/>
                                  <w:lang w:val="en-US" w:eastAsia="zh-CN"/>
                                </w:rPr>
                                <w:t>111</w:t>
                              </w:r>
                              <w:r>
                                <w:rPr>
                                  <w:rFonts w:hint="default"/>
                                </w:rPr>
                                <w:t>本身是有高度</w:t>
                              </w:r>
                              <w:r>
                                <w:t>line-height</w:t>
                              </w:r>
                              <w:r>
                                <w:rPr>
                                  <w:rFonts w:hint="default"/>
                                </w:rPr>
                                <w:t>的</w:t>
                              </w:r>
                              <w:r>
                                <w:rPr>
                                  <w:rFonts w:hint="eastAsia"/>
                                  <w:lang w:val="en-US" w:eastAsia="zh-CN"/>
                                </w:rPr>
                                <w:t>(18px)</w:t>
                              </w:r>
                              <w:r>
                                <w:rPr>
                                  <w:rFonts w:hint="default"/>
                                </w:rPr>
                                <w:t>，</w:t>
                              </w:r>
                              <w:r>
                                <w:rPr>
                                  <w:rFonts w:hint="eastAsia"/>
                                  <w:lang w:eastAsia="zh-CN"/>
                                </w:rPr>
                                <w:t>导致</w:t>
                              </w:r>
                              <w:r>
                                <w:rPr>
                                  <w:rFonts w:hint="default"/>
                                </w:rPr>
                                <w:t>图片下面就留空了</w:t>
                              </w:r>
                            </w:p>
                          </w:txbxContent>
                        </v:textbox>
                      </v:shape>
                      <w10:wrap type="none"/>
                      <w10:anchorlock/>
                    </v:group>
                  </w:pict>
                </mc:Fallback>
              </mc:AlternateContent>
            </w:r>
          </w:p>
        </w:tc>
        <w:tc>
          <w:tcPr>
            <w:tcW w:w="2427" w:type="dxa"/>
            <w:vAlign w:val="top"/>
          </w:tcPr>
          <w:p>
            <w:r>
              <w:drawing>
                <wp:inline distT="0" distB="0" distL="114300" distR="114300">
                  <wp:extent cx="1481455" cy="1516380"/>
                  <wp:effectExtent l="0" t="0" r="4445" b="762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97"/>
                          <a:stretch>
                            <a:fillRect/>
                          </a:stretch>
                        </pic:blipFill>
                        <pic:spPr>
                          <a:xfrm>
                            <a:off x="0" y="0"/>
                            <a:ext cx="1481455" cy="1516380"/>
                          </a:xfrm>
                          <a:prstGeom prst="rect">
                            <a:avLst/>
                          </a:prstGeom>
                          <a:noFill/>
                          <a:ln w="9525">
                            <a:noFill/>
                          </a:ln>
                        </pic:spPr>
                      </pic:pic>
                    </a:graphicData>
                  </a:graphic>
                </wp:inline>
              </w:drawing>
            </w:r>
          </w:p>
          <w:p>
            <w:pPr>
              <w:ind w:firstLine="0" w:firstLineChars="0"/>
              <w:rPr>
                <w:rFonts w:hint="eastAsia"/>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2"/>
          <w:wAfter w:w="65" w:type="dxa"/>
        </w:trPr>
        <w:tc>
          <w:tcPr>
            <w:tcW w:w="1871" w:type="dxa"/>
            <w:vMerge w:val="restart"/>
          </w:tcPr>
          <w:p>
            <w:pPr>
              <w:pStyle w:val="27"/>
              <w:rPr>
                <w:rFonts w:hint="eastAsia"/>
                <w:lang w:eastAsia="zh-CN"/>
              </w:rPr>
            </w:pPr>
            <w:bookmarkStart w:id="125" w:name="_Toc6534"/>
            <w:bookmarkStart w:id="126" w:name="_Toc27794"/>
            <w:r>
              <w:rPr>
                <w:rFonts w:hint="eastAsia"/>
                <w:lang w:eastAsia="zh-CN"/>
              </w:rPr>
              <w:t>处理</w:t>
            </w:r>
            <w:bookmarkEnd w:id="125"/>
            <w:bookmarkEnd w:id="126"/>
          </w:p>
        </w:tc>
        <w:tc>
          <w:tcPr>
            <w:tcW w:w="8924" w:type="dxa"/>
            <w:gridSpan w:val="5"/>
            <w:vAlign w:val="top"/>
          </w:tcPr>
          <w:p>
            <w:pPr>
              <w:rPr>
                <w:rFonts w:hint="default"/>
              </w:rPr>
            </w:pPr>
            <w:r>
              <w:rPr>
                <w:rFonts w:hint="default"/>
              </w:rPr>
              <w:t>1</w:t>
            </w:r>
            <w:r>
              <w:rPr>
                <w:rFonts w:hint="eastAsia"/>
                <w:lang w:val="en-US" w:eastAsia="zh-CN"/>
              </w:rPr>
              <w:t>.</w:t>
            </w:r>
            <w:r>
              <w:rPr>
                <w:rFonts w:hint="default"/>
              </w:rPr>
              <w:t>让vertical-align失效</w:t>
            </w:r>
          </w:p>
          <w:p>
            <w:pPr>
              <w:rPr>
                <w:rFonts w:hint="default"/>
              </w:rPr>
            </w:pPr>
            <w:r>
              <w:rPr>
                <w:rFonts w:hint="default"/>
              </w:rPr>
              <w:t>图片默认是</w:t>
            </w:r>
            <w:r>
              <w:t>inline</w:t>
            </w:r>
            <w:r>
              <w:rPr>
                <w:rFonts w:hint="default"/>
              </w:rPr>
              <w:t>水平的，而vertical-align对块状水平的元素无感。因此，我们只要让图片display水平为block就可以了，我们可以直接设置display或者浮动、绝对定位等（如果布局允许）。例如：img { display: block; }</w:t>
            </w:r>
          </w:p>
          <w:p>
            <w:pPr>
              <w:rPr>
                <w:rFonts w:hint="default"/>
              </w:rPr>
            </w:pPr>
            <w:r>
              <w:rPr>
                <w:rFonts w:hint="eastAsia"/>
                <w:lang w:val="en-US" w:eastAsia="zh-CN"/>
              </w:rPr>
              <w:t>2.</w:t>
            </w:r>
            <w:r>
              <w:rPr>
                <w:rFonts w:hint="default"/>
              </w:rPr>
              <w:t>使用其他vertical-align值</w:t>
            </w:r>
          </w:p>
          <w:p>
            <w:pPr>
              <w:rPr>
                <w:rFonts w:hint="default"/>
              </w:rPr>
            </w:pPr>
            <w:r>
              <w:rPr>
                <w:rFonts w:hint="default"/>
              </w:rPr>
              <w:t>告别</w:t>
            </w:r>
            <w:r>
              <w:t>baseline</w:t>
            </w:r>
            <w:r>
              <w:rPr>
                <w:rFonts w:hint="default"/>
              </w:rPr>
              <w:t>, 取用其他属性值，比方说bottom/middle/top都是可以的。</w:t>
            </w:r>
          </w:p>
          <w:p>
            <w:pPr>
              <w:rPr>
                <w:rFonts w:hint="eastAsia"/>
                <w:lang w:eastAsia="zh-CN"/>
              </w:rPr>
            </w:pPr>
            <w:r>
              <w:t>直接修改line-height值</w:t>
            </w:r>
            <w:r>
              <w:rPr>
                <w:rFonts w:hint="default"/>
              </w:rPr>
              <w:br w:type="textWrapping"/>
            </w:r>
            <w:r>
              <w:rPr>
                <w:rFonts w:hint="default"/>
              </w:rPr>
              <w:t>下面的空隙高度，实际上是文字计算后的行高值和字母x下边缘的距离。因此，只要行高足够小，实际文字占据的高度的底部就会在x的上面，下面没有了高度区域支撑，自然，图片就会有容器底边贴合在一起了。比方说，我们设置行高5像素</w:t>
            </w:r>
            <w:r>
              <w:rPr>
                <w:rFonts w:hint="eastAsia"/>
                <w:lang w:eastAsia="zh-CN"/>
              </w:rPr>
              <w:t>。</w:t>
            </w:r>
          </w:p>
          <w:p>
            <w:r>
              <w:rPr>
                <w:rFonts w:hint="default"/>
              </w:rPr>
              <w:t>4. line-height为相对单位，font-size间接控制</w:t>
            </w:r>
            <w:r>
              <w:rPr>
                <w:rFonts w:hint="default"/>
              </w:rPr>
              <w:br w:type="textWrapping"/>
            </w:r>
            <w:r>
              <w:rPr>
                <w:rFonts w:hint="default"/>
              </w:rPr>
              <w:t>如果</w:t>
            </w:r>
            <w:r>
              <w:t>line-height</w:t>
            </w:r>
            <w:r>
              <w:rPr>
                <w:rFonts w:hint="default"/>
              </w:rPr>
              <w:t>是相对单位，例如line-height:1.6或者line-height:160%之类，也可以使用font-size间接控制，比方说来个狠的，font-size设为大鸡蛋0, 本质上还是改变line-height值.</w:t>
            </w:r>
          </w:p>
          <w:p>
            <w:pPr>
              <w:rPr>
                <w:rFonts w:hint="eastAsia"/>
                <w:lang w:eastAsia="zh-CN"/>
              </w:rPr>
            </w:pPr>
            <w:r>
              <w:rPr>
                <w:rFonts w:hint="default"/>
              </w:rPr>
              <w:t>div { font-size: 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2"/>
          <w:wAfter w:w="65" w:type="dxa"/>
        </w:trPr>
        <w:tc>
          <w:tcPr>
            <w:tcW w:w="1871" w:type="dxa"/>
            <w:vMerge w:val="continue"/>
          </w:tcPr>
          <w:p>
            <w:pPr>
              <w:pStyle w:val="27"/>
              <w:rPr>
                <w:rFonts w:hint="eastAsia"/>
                <w:lang w:eastAsia="zh-CN"/>
              </w:rPr>
            </w:pPr>
          </w:p>
        </w:tc>
        <w:tc>
          <w:tcPr>
            <w:tcW w:w="4460" w:type="dxa"/>
            <w:gridSpan w:val="2"/>
            <w:vAlign w:val="top"/>
          </w:tcPr>
          <w:p>
            <w:pPr>
              <w:pStyle w:val="15"/>
              <w:keepNext w:val="0"/>
              <w:keepLines w:val="0"/>
              <w:widowControl/>
              <w:suppressLineNumbers w:val="0"/>
              <w:shd w:val="clear" w:fill="FFFFFF"/>
              <w:ind w:firstLine="0" w:firstLineChars="0"/>
              <w:rPr>
                <w:rFonts w:hint="eastAsia"/>
                <w:lang w:eastAsia="zh-CN"/>
              </w:rPr>
            </w:pPr>
            <w:r>
              <w:rPr>
                <w:rFonts w:hint="default" w:ascii="Consolas" w:hAnsi="Consolas" w:eastAsia="Consolas" w:cs="Consolas"/>
                <w:b/>
                <w:color w:val="B51615"/>
                <w:sz w:val="16"/>
                <w:szCs w:val="16"/>
                <w:shd w:val="clear" w:fill="FFFFFF"/>
              </w:rPr>
              <w:t>div</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font-size: </w:t>
            </w:r>
            <w:r>
              <w:rPr>
                <w:rFonts w:hint="default" w:ascii="Consolas" w:hAnsi="Consolas" w:eastAsia="Consolas" w:cs="Consolas"/>
                <w:color w:val="00002A"/>
                <w:sz w:val="16"/>
                <w:szCs w:val="16"/>
                <w:shd w:val="clear" w:fill="FFFFFF"/>
              </w:rPr>
              <w:t>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w:t>
            </w:r>
          </w:p>
        </w:tc>
        <w:tc>
          <w:tcPr>
            <w:tcW w:w="4464" w:type="dxa"/>
            <w:gridSpan w:val="3"/>
            <w:vAlign w:val="top"/>
          </w:tcPr>
          <w:p>
            <w:pPr>
              <w:pStyle w:val="15"/>
              <w:keepNext w:val="0"/>
              <w:keepLines w:val="0"/>
              <w:widowControl/>
              <w:suppressLineNumbers w:val="0"/>
              <w:shd w:val="clear" w:fill="FFFFFF"/>
              <w:ind w:firstLine="0" w:firstLineChars="0"/>
              <w:rPr>
                <w:rFonts w:hint="eastAsia"/>
                <w:lang w:eastAsia="zh-CN"/>
              </w:rPr>
            </w:pPr>
            <w:r>
              <w:rPr>
                <w:rFonts w:hint="default" w:ascii="Consolas" w:hAnsi="Consolas" w:eastAsia="Consolas" w:cs="Consolas"/>
                <w:b/>
                <w:color w:val="B51615"/>
                <w:sz w:val="16"/>
                <w:szCs w:val="16"/>
                <w:shd w:val="clear" w:fill="FFFFFF"/>
              </w:rPr>
              <w:t>div</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line-height: </w:t>
            </w:r>
            <w:r>
              <w:rPr>
                <w:rFonts w:hint="default" w:ascii="Consolas" w:hAnsi="Consolas" w:eastAsia="Consolas" w:cs="Consolas"/>
                <w:color w:val="00002A"/>
                <w:sz w:val="16"/>
                <w:szCs w:val="16"/>
                <w:shd w:val="clear" w:fill="FFFFFF"/>
              </w:rPr>
              <w:t>12px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FF6D75"/>
                <w:sz w:val="16"/>
                <w:szCs w:val="16"/>
                <w:shd w:val="clear" w:fill="FFFFFF"/>
              </w:rPr>
              <w:t>/*font-size: 16px;*//*</w:t>
            </w:r>
            <w:r>
              <w:rPr>
                <w:rFonts w:hint="eastAsia" w:ascii="宋体" w:hAnsi="宋体" w:eastAsia="宋体" w:cs="宋体"/>
                <w:b/>
                <w:color w:val="FF6D75"/>
                <w:sz w:val="16"/>
                <w:szCs w:val="16"/>
                <w:shd w:val="clear" w:fill="FFFFFF"/>
              </w:rPr>
              <w:t>默认</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color w:val="000000"/>
                <w:sz w:val="16"/>
                <w:szCs w:val="16"/>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2"/>
          <w:wAfter w:w="65" w:type="dxa"/>
        </w:trPr>
        <w:tc>
          <w:tcPr>
            <w:tcW w:w="1871" w:type="dxa"/>
            <w:vMerge w:val="continue"/>
          </w:tcPr>
          <w:p>
            <w:pPr>
              <w:pStyle w:val="27"/>
              <w:rPr>
                <w:rFonts w:hint="eastAsia"/>
                <w:lang w:eastAsia="zh-CN"/>
              </w:rPr>
            </w:pPr>
          </w:p>
        </w:tc>
        <w:tc>
          <w:tcPr>
            <w:tcW w:w="4460" w:type="dxa"/>
            <w:gridSpan w:val="2"/>
            <w:vAlign w:val="top"/>
          </w:tcPr>
          <w:p>
            <w:pPr>
              <w:ind w:firstLine="0" w:firstLineChars="0"/>
              <w:rPr>
                <w:rFonts w:hint="eastAsia"/>
                <w:lang w:eastAsia="zh-CN"/>
              </w:rPr>
            </w:pPr>
            <w:r>
              <w:drawing>
                <wp:inline distT="0" distB="0" distL="114300" distR="114300">
                  <wp:extent cx="1318260" cy="1305560"/>
                  <wp:effectExtent l="9525" t="9525" r="24765" b="18415"/>
                  <wp:docPr id="1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
                          <pic:cNvPicPr>
                            <a:picLocks noChangeAspect="1"/>
                          </pic:cNvPicPr>
                        </pic:nvPicPr>
                        <pic:blipFill>
                          <a:blip r:embed="rId98"/>
                          <a:stretch>
                            <a:fillRect/>
                          </a:stretch>
                        </pic:blipFill>
                        <pic:spPr>
                          <a:xfrm>
                            <a:off x="0" y="0"/>
                            <a:ext cx="1318260" cy="1305560"/>
                          </a:xfrm>
                          <a:prstGeom prst="rect">
                            <a:avLst/>
                          </a:prstGeom>
                          <a:noFill/>
                          <a:ln w="9525">
                            <a:solidFill>
                              <a:srgbClr val="0000FF"/>
                            </a:solidFill>
                          </a:ln>
                        </pic:spPr>
                      </pic:pic>
                    </a:graphicData>
                  </a:graphic>
                </wp:inline>
              </w:drawing>
            </w:r>
          </w:p>
        </w:tc>
        <w:tc>
          <w:tcPr>
            <w:tcW w:w="4464" w:type="dxa"/>
            <w:gridSpan w:val="3"/>
            <w:vAlign w:val="top"/>
          </w:tcPr>
          <w:p>
            <w:pPr>
              <w:ind w:firstLine="0" w:firstLineChars="0"/>
              <w:rPr>
                <w:rFonts w:hint="eastAsia"/>
                <w:lang w:eastAsia="zh-CN"/>
              </w:rPr>
            </w:pPr>
            <w:r>
              <w:drawing>
                <wp:inline distT="0" distB="0" distL="114300" distR="114300">
                  <wp:extent cx="1485265" cy="1251585"/>
                  <wp:effectExtent l="9525" t="9525" r="10160" b="1524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99"/>
                          <a:stretch>
                            <a:fillRect/>
                          </a:stretch>
                        </pic:blipFill>
                        <pic:spPr>
                          <a:xfrm>
                            <a:off x="0" y="0"/>
                            <a:ext cx="1485265" cy="1251585"/>
                          </a:xfrm>
                          <a:prstGeom prst="rect">
                            <a:avLst/>
                          </a:prstGeom>
                          <a:noFill/>
                          <a:ln w="9525">
                            <a:solidFill>
                              <a:schemeClr val="tx2"/>
                            </a:solid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2"/>
          <w:wAfter w:w="65" w:type="dxa"/>
        </w:trPr>
        <w:tc>
          <w:tcPr>
            <w:tcW w:w="1871" w:type="dxa"/>
            <w:vMerge w:val="continue"/>
          </w:tcPr>
          <w:p>
            <w:pPr>
              <w:pStyle w:val="27"/>
              <w:rPr>
                <w:rFonts w:hint="eastAsia"/>
                <w:lang w:eastAsia="zh-CN"/>
              </w:rPr>
            </w:pPr>
          </w:p>
        </w:tc>
        <w:tc>
          <w:tcPr>
            <w:tcW w:w="4460" w:type="dxa"/>
            <w:gridSpan w:val="2"/>
            <w:vAlign w:val="top"/>
          </w:tcPr>
          <w:p>
            <w:pPr>
              <w:pStyle w:val="15"/>
              <w:keepNext w:val="0"/>
              <w:keepLines w:val="0"/>
              <w:widowControl/>
              <w:suppressLineNumbers w:val="0"/>
              <w:shd w:val="clear" w:fill="FFFFFF"/>
              <w:ind w:firstLine="0" w:firstLineChars="0"/>
              <w:rPr>
                <w:rFonts w:hint="eastAsia"/>
                <w:lang w:eastAsia="zh-CN"/>
              </w:rPr>
            </w:pPr>
            <w:r>
              <w:rPr>
                <w:rFonts w:hint="default" w:ascii="Consolas" w:hAnsi="Consolas" w:eastAsia="Consolas" w:cs="Consolas"/>
                <w:b/>
                <w:color w:val="B51615"/>
                <w:sz w:val="16"/>
                <w:szCs w:val="16"/>
                <w:shd w:val="clear" w:fill="FFFFFF"/>
              </w:rPr>
              <w:t xml:space="preserve">div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line-height: </w:t>
            </w:r>
            <w:r>
              <w:rPr>
                <w:rFonts w:hint="default" w:ascii="Consolas" w:hAnsi="Consolas" w:eastAsia="Consolas" w:cs="Consolas"/>
                <w:color w:val="00002A"/>
                <w:sz w:val="16"/>
                <w:szCs w:val="16"/>
                <w:shd w:val="clear" w:fill="FFFFFF"/>
              </w:rPr>
              <w:t>12px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font-size: </w:t>
            </w:r>
            <w:r>
              <w:rPr>
                <w:rFonts w:hint="default" w:ascii="Consolas" w:hAnsi="Consolas" w:eastAsia="Consolas" w:cs="Consolas"/>
                <w:color w:val="00002A"/>
                <w:sz w:val="16"/>
                <w:szCs w:val="16"/>
                <w:shd w:val="clear" w:fill="FFFFFF"/>
              </w:rPr>
              <w:t>5px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w:t>
            </w:r>
          </w:p>
        </w:tc>
        <w:tc>
          <w:tcPr>
            <w:tcW w:w="4464" w:type="dxa"/>
            <w:gridSpan w:val="3"/>
            <w:vAlign w:val="top"/>
          </w:tcPr>
          <w:p>
            <w:pPr>
              <w:pStyle w:val="15"/>
              <w:keepNext w:val="0"/>
              <w:keepLines w:val="0"/>
              <w:widowControl/>
              <w:suppressLineNumbers w:val="0"/>
              <w:shd w:val="clear" w:fill="FFFFFF"/>
              <w:ind w:firstLine="0" w:firstLineChars="0"/>
              <w:rPr>
                <w:rFonts w:hint="eastAsia"/>
                <w:lang w:eastAsia="zh-CN"/>
              </w:rPr>
            </w:pPr>
            <w:r>
              <w:rPr>
                <w:rFonts w:hint="default" w:ascii="Consolas" w:hAnsi="Consolas" w:eastAsia="Consolas" w:cs="Consolas"/>
                <w:b/>
                <w:color w:val="B51615"/>
                <w:sz w:val="16"/>
                <w:szCs w:val="16"/>
                <w:shd w:val="clear" w:fill="FFFFFF"/>
              </w:rPr>
              <w:t xml:space="preserve">div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line-height: </w:t>
            </w:r>
            <w:r>
              <w:rPr>
                <w:rFonts w:hint="default" w:ascii="Consolas" w:hAnsi="Consolas" w:eastAsia="Consolas" w:cs="Consolas"/>
                <w:color w:val="00002A"/>
                <w:sz w:val="16"/>
                <w:szCs w:val="16"/>
                <w:shd w:val="clear" w:fill="FFFFFF"/>
              </w:rPr>
              <w:t>12px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font-size: </w:t>
            </w:r>
            <w:r>
              <w:rPr>
                <w:rFonts w:hint="eastAsia" w:ascii="Consolas" w:hAnsi="Consolas" w:cs="Consolas"/>
                <w:color w:val="000000"/>
                <w:sz w:val="16"/>
                <w:szCs w:val="16"/>
                <w:shd w:val="clear" w:fill="FFFFFF"/>
                <w:lang w:val="en-US" w:eastAsia="zh-CN"/>
              </w:rPr>
              <w:t>0</w:t>
            </w:r>
            <w:r>
              <w:rPr>
                <w:rFonts w:hint="default" w:ascii="Consolas" w:hAnsi="Consolas" w:eastAsia="Consolas" w:cs="Consolas"/>
                <w:color w:val="00002A"/>
                <w:sz w:val="16"/>
                <w:szCs w:val="16"/>
                <w:shd w:val="clear" w:fill="FFFFFF"/>
              </w:rPr>
              <w:t>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2"/>
          <w:wAfter w:w="65" w:type="dxa"/>
        </w:trPr>
        <w:tc>
          <w:tcPr>
            <w:tcW w:w="1871" w:type="dxa"/>
            <w:vMerge w:val="continue"/>
          </w:tcPr>
          <w:p>
            <w:pPr>
              <w:pStyle w:val="27"/>
              <w:rPr>
                <w:rFonts w:hint="eastAsia"/>
                <w:lang w:eastAsia="zh-CN"/>
              </w:rPr>
            </w:pPr>
          </w:p>
        </w:tc>
        <w:tc>
          <w:tcPr>
            <w:tcW w:w="4460" w:type="dxa"/>
            <w:gridSpan w:val="2"/>
            <w:vAlign w:val="top"/>
          </w:tcPr>
          <w:p>
            <w:pPr>
              <w:ind w:firstLine="0" w:firstLineChars="0"/>
              <w:rPr>
                <w:rFonts w:hint="eastAsia"/>
                <w:lang w:eastAsia="zh-CN"/>
              </w:rPr>
            </w:pPr>
            <w:r>
              <w:drawing>
                <wp:inline distT="0" distB="0" distL="114300" distR="114300">
                  <wp:extent cx="1484630" cy="1097280"/>
                  <wp:effectExtent l="9525" t="9525" r="10795" b="17145"/>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00"/>
                          <a:stretch>
                            <a:fillRect/>
                          </a:stretch>
                        </pic:blipFill>
                        <pic:spPr>
                          <a:xfrm>
                            <a:off x="0" y="0"/>
                            <a:ext cx="1484630" cy="1097280"/>
                          </a:xfrm>
                          <a:prstGeom prst="rect">
                            <a:avLst/>
                          </a:prstGeom>
                          <a:noFill/>
                          <a:ln w="9525">
                            <a:solidFill>
                              <a:schemeClr val="tx2"/>
                            </a:solidFill>
                          </a:ln>
                        </pic:spPr>
                      </pic:pic>
                    </a:graphicData>
                  </a:graphic>
                </wp:inline>
              </w:drawing>
            </w:r>
          </w:p>
        </w:tc>
        <w:tc>
          <w:tcPr>
            <w:tcW w:w="4464" w:type="dxa"/>
            <w:gridSpan w:val="3"/>
            <w:vAlign w:val="top"/>
          </w:tcPr>
          <w:p>
            <w:pPr>
              <w:ind w:firstLine="0" w:firstLineChars="0"/>
              <w:rPr>
                <w:rFonts w:hint="eastAsia"/>
                <w:lang w:eastAsia="zh-CN"/>
              </w:rPr>
            </w:pPr>
            <w:r>
              <w:drawing>
                <wp:inline distT="0" distB="0" distL="114300" distR="114300">
                  <wp:extent cx="1200150" cy="991235"/>
                  <wp:effectExtent l="9525" t="9525" r="9525" b="27940"/>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01"/>
                          <a:stretch>
                            <a:fillRect/>
                          </a:stretch>
                        </pic:blipFill>
                        <pic:spPr>
                          <a:xfrm>
                            <a:off x="0" y="0"/>
                            <a:ext cx="1200150" cy="991235"/>
                          </a:xfrm>
                          <a:prstGeom prst="rect">
                            <a:avLst/>
                          </a:prstGeom>
                          <a:noFill/>
                          <a:ln w="9525">
                            <a:solidFill>
                              <a:schemeClr val="tx2"/>
                            </a:solid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2"/>
          <w:wAfter w:w="65" w:type="dxa"/>
        </w:trPr>
        <w:tc>
          <w:tcPr>
            <w:tcW w:w="1871" w:type="dxa"/>
            <w:vMerge w:val="restart"/>
          </w:tcPr>
          <w:p>
            <w:pPr>
              <w:pStyle w:val="27"/>
              <w:rPr>
                <w:rFonts w:hint="eastAsia"/>
                <w:lang w:val="en-US" w:eastAsia="zh-CN"/>
              </w:rPr>
            </w:pPr>
            <w:bookmarkStart w:id="127" w:name="_Toc27616"/>
            <w:r>
              <w:rPr>
                <w:rFonts w:hint="eastAsia"/>
                <w:lang w:val="en-US" w:eastAsia="zh-CN"/>
              </w:rPr>
              <w:t>应用：图片垂直居中（单行文本垂直居中）</w:t>
            </w:r>
            <w:bookmarkEnd w:id="127"/>
          </w:p>
        </w:tc>
        <w:tc>
          <w:tcPr>
            <w:tcW w:w="8924" w:type="dxa"/>
            <w:gridSpan w:val="5"/>
            <w:vAlign w:val="top"/>
          </w:tcPr>
          <w:p>
            <w:pPr>
              <w:pStyle w:val="30"/>
              <w:rPr>
                <w:rFonts w:hint="eastAsia"/>
                <w:lang w:val="en-US" w:eastAsia="zh-CN"/>
              </w:rPr>
            </w:pPr>
            <w:r>
              <w:rPr>
                <w:rFonts w:hint="eastAsia"/>
                <w:lang w:eastAsia="zh-CN"/>
              </w:rPr>
              <w:t>图片的中心线为字的中心线（</w:t>
            </w:r>
            <w:r>
              <w:rPr>
                <w:rFonts w:hint="eastAsia"/>
                <w:lang w:val="en-US" w:eastAsia="zh-CN"/>
              </w:rPr>
              <w:t>middle line：小写字母的x中心</w:t>
            </w:r>
            <w:r>
              <w:rPr>
                <w:rFonts w:hint="eastAsia"/>
                <w:lang w:eastAsia="zh-CN"/>
              </w:rPr>
              <w:t>），</w:t>
            </w:r>
            <w:r>
              <w:rPr>
                <w:rFonts w:hint="eastAsia"/>
                <w:lang w:val="en-US" w:eastAsia="zh-CN"/>
              </w:rPr>
              <w:t>离居中还存在一定偏差；</w:t>
            </w:r>
          </w:p>
          <w:p>
            <w:pPr>
              <w:pStyle w:val="30"/>
            </w:pPr>
            <w:r>
              <w:rPr>
                <w:rFonts w:hint="eastAsia"/>
                <w:lang w:val="en-US" w:eastAsia="zh-CN"/>
              </w:rPr>
              <w:t>绝对居中则要将font-size设置为0，以保证</w:t>
            </w:r>
            <w:r>
              <w:t>content area高度是0，各种乱七八糟的线都在高度为0的这条线上，绝对中心线和中线重合。自然全垂直居中</w:t>
            </w:r>
            <w:r>
              <w:rPr>
                <w:rFonts w:hint="eastAsia"/>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0" w:type="dxa"/>
          <w:trHeight w:val="1556" w:hRule="atLeast"/>
        </w:trPr>
        <w:tc>
          <w:tcPr>
            <w:tcW w:w="1871" w:type="dxa"/>
            <w:vMerge w:val="continue"/>
            <w:vAlign w:val="top"/>
          </w:tcPr>
          <w:p>
            <w:pPr>
              <w:pStyle w:val="27"/>
              <w:rPr>
                <w:rFonts w:hint="eastAsia"/>
                <w:lang w:val="en-US" w:eastAsia="zh-CN"/>
              </w:rPr>
            </w:pPr>
          </w:p>
        </w:tc>
        <w:tc>
          <w:tcPr>
            <w:tcW w:w="4255" w:type="dxa"/>
            <w:vAlign w:val="top"/>
          </w:tcPr>
          <w:p>
            <w:pPr>
              <w:pStyle w:val="15"/>
              <w:keepNext w:val="0"/>
              <w:keepLines w:val="0"/>
              <w:widowControl/>
              <w:suppressLineNumbers w:val="0"/>
              <w:shd w:val="clear" w:fill="FFFFFF"/>
              <w:rPr>
                <w:rFonts w:ascii="Consolas" w:hAnsi="Consolas" w:eastAsia="Consolas" w:cs="Consolas"/>
                <w:color w:val="000000"/>
                <w:sz w:val="15"/>
                <w:szCs w:val="15"/>
              </w:rPr>
            </w:pPr>
            <w:r>
              <w:rPr>
                <w:rFonts w:hint="default" w:ascii="Consolas" w:hAnsi="Consolas" w:eastAsia="Consolas" w:cs="Consolas"/>
                <w:color w:val="000000"/>
                <w:sz w:val="15"/>
                <w:szCs w:val="15"/>
                <w:shd w:val="clear" w:fill="FFFFFF"/>
              </w:rPr>
              <w:t>&lt;</w:t>
            </w:r>
            <w:r>
              <w:rPr>
                <w:rFonts w:hint="default" w:ascii="Consolas" w:hAnsi="Consolas" w:eastAsia="Consolas" w:cs="Consolas"/>
                <w:b/>
                <w:color w:val="000080"/>
                <w:sz w:val="15"/>
                <w:szCs w:val="15"/>
                <w:shd w:val="clear" w:fill="FFFFFF"/>
              </w:rPr>
              <w:t>style</w:t>
            </w:r>
            <w:r>
              <w:rPr>
                <w:rFonts w:hint="default" w:ascii="Consolas" w:hAnsi="Consolas" w:eastAsia="Consolas" w:cs="Consolas"/>
                <w:color w:val="000000"/>
                <w:sz w:val="15"/>
                <w:szCs w:val="15"/>
                <w:shd w:val="clear" w:fill="FFFFF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B51615"/>
                <w:sz w:val="15"/>
                <w:szCs w:val="15"/>
                <w:shd w:val="clear" w:fill="FFFFFF"/>
              </w:rPr>
              <w:t xml:space="preserve">box </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line-height: </w:t>
            </w:r>
            <w:r>
              <w:rPr>
                <w:rFonts w:hint="default" w:ascii="Consolas" w:hAnsi="Consolas" w:eastAsia="Consolas" w:cs="Consolas"/>
                <w:color w:val="00002A"/>
                <w:sz w:val="15"/>
                <w:szCs w:val="15"/>
                <w:shd w:val="clear" w:fill="FFFFFF"/>
              </w:rPr>
              <w:t>200px</w:t>
            </w:r>
            <w:r>
              <w:rPr>
                <w:rFonts w:hint="default" w:ascii="Consolas" w:hAnsi="Consolas" w:eastAsia="Consolas" w:cs="Consolas"/>
                <w:color w:val="000000"/>
                <w:sz w:val="15"/>
                <w:szCs w:val="15"/>
                <w:shd w:val="clear" w:fill="FFFFFF"/>
              </w:rPr>
              <w:t>;</w:t>
            </w:r>
            <w:r>
              <w:rPr>
                <w:rFonts w:hint="eastAsia" w:ascii="Consolas" w:hAnsi="Consolas" w:cs="Consolas"/>
                <w:color w:val="000000"/>
                <w:sz w:val="15"/>
                <w:szCs w:val="15"/>
                <w:shd w:val="clear" w:fill="FFFFFF"/>
                <w:lang w:val="en-US" w:eastAsia="zh-CN"/>
              </w:rPr>
              <w:t xml:space="preserve"> </w:t>
            </w:r>
            <w:r>
              <w:rPr>
                <w:rFonts w:hint="default" w:ascii="Consolas" w:hAnsi="Consolas" w:eastAsia="Consolas" w:cs="Consolas"/>
                <w:b/>
                <w:color w:val="FF6D75"/>
                <w:sz w:val="15"/>
                <w:szCs w:val="15"/>
                <w:shd w:val="clear" w:fill="FFFFFF"/>
              </w:rPr>
              <w:br w:type="textWrapping"/>
            </w:r>
            <w:r>
              <w:rPr>
                <w:rFonts w:hint="default" w:ascii="Consolas" w:hAnsi="Consolas" w:eastAsia="Consolas" w:cs="Consolas"/>
                <w:b/>
                <w:color w:val="FF6D75"/>
                <w:sz w:val="15"/>
                <w:szCs w:val="15"/>
                <w:shd w:val="clear" w:fill="FFFFFF"/>
              </w:rPr>
              <w:t xml:space="preserve">    </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B51615"/>
                <w:sz w:val="15"/>
                <w:szCs w:val="15"/>
                <w:shd w:val="clear" w:fill="FFFFFF"/>
              </w:rPr>
              <w:t xml:space="preserve">img </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height: </w:t>
            </w:r>
            <w:r>
              <w:rPr>
                <w:rFonts w:hint="default" w:ascii="Consolas" w:hAnsi="Consolas" w:eastAsia="Consolas" w:cs="Consolas"/>
                <w:color w:val="00002A"/>
                <w:sz w:val="15"/>
                <w:szCs w:val="15"/>
                <w:shd w:val="clear" w:fill="FFFFFF"/>
              </w:rPr>
              <w:t>100px</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vertical-align: </w:t>
            </w:r>
            <w:r>
              <w:rPr>
                <w:rFonts w:hint="default" w:ascii="Consolas" w:hAnsi="Consolas" w:eastAsia="Consolas" w:cs="Consolas"/>
                <w:color w:val="00002A"/>
                <w:sz w:val="15"/>
                <w:szCs w:val="15"/>
                <w:shd w:val="clear" w:fill="FFFFFF"/>
              </w:rPr>
              <w:t>middle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B51615"/>
                <w:sz w:val="15"/>
                <w:szCs w:val="15"/>
                <w:shd w:val="clear" w:fill="FFFFFF"/>
              </w:rPr>
              <w:t xml:space="preserve">inb </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display: </w:t>
            </w:r>
            <w:r>
              <w:rPr>
                <w:rFonts w:hint="default" w:ascii="Consolas" w:hAnsi="Consolas" w:eastAsia="Consolas" w:cs="Consolas"/>
                <w:color w:val="00002A"/>
                <w:sz w:val="15"/>
                <w:szCs w:val="15"/>
                <w:shd w:val="clear" w:fill="FFFFFF"/>
              </w:rPr>
              <w:t>inline-block</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background: </w:t>
            </w:r>
            <w:r>
              <w:rPr>
                <w:rFonts w:hint="default" w:ascii="Consolas" w:hAnsi="Consolas" w:eastAsia="Consolas" w:cs="Consolas"/>
                <w:color w:val="00002A"/>
                <w:sz w:val="15"/>
                <w:szCs w:val="15"/>
                <w:shd w:val="clear" w:fill="FFFFFF"/>
              </w:rPr>
              <w:t>red</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&lt;/</w:t>
            </w:r>
            <w:r>
              <w:rPr>
                <w:rFonts w:hint="default" w:ascii="Consolas" w:hAnsi="Consolas" w:eastAsia="Consolas" w:cs="Consolas"/>
                <w:b/>
                <w:color w:val="000080"/>
                <w:sz w:val="15"/>
                <w:szCs w:val="15"/>
                <w:shd w:val="clear" w:fill="FFFFFF"/>
              </w:rPr>
              <w:t>style</w:t>
            </w:r>
            <w:r>
              <w:rPr>
                <w:rFonts w:hint="default" w:ascii="Consolas" w:hAnsi="Consolas" w:eastAsia="Consolas" w:cs="Consolas"/>
                <w:color w:val="000000"/>
                <w:sz w:val="15"/>
                <w:szCs w:val="15"/>
                <w:shd w:val="clear" w:fill="FFFFF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&lt;</w:t>
            </w:r>
            <w:r>
              <w:rPr>
                <w:rFonts w:hint="default" w:ascii="Consolas" w:hAnsi="Consolas" w:eastAsia="Consolas" w:cs="Consolas"/>
                <w:b/>
                <w:color w:val="000080"/>
                <w:sz w:val="15"/>
                <w:szCs w:val="15"/>
                <w:shd w:val="clear" w:fill="FFFFFF"/>
              </w:rPr>
              <w:t xml:space="preserve">div </w:t>
            </w:r>
            <w:r>
              <w:rPr>
                <w:rFonts w:hint="default" w:ascii="Consolas" w:hAnsi="Consolas" w:eastAsia="Consolas" w:cs="Consolas"/>
                <w:color w:val="0000FF"/>
                <w:sz w:val="15"/>
                <w:szCs w:val="15"/>
                <w:shd w:val="clear" w:fill="FFFFFF"/>
              </w:rPr>
              <w:t>class=</w:t>
            </w:r>
            <w:r>
              <w:rPr>
                <w:rFonts w:hint="default" w:ascii="Consolas" w:hAnsi="Consolas" w:eastAsia="Consolas" w:cs="Consolas"/>
                <w:color w:val="008000"/>
                <w:sz w:val="15"/>
                <w:szCs w:val="15"/>
                <w:shd w:val="clear" w:fill="FFFFFF"/>
              </w:rPr>
              <w:t>"box"</w:t>
            </w:r>
            <w:r>
              <w:rPr>
                <w:rFonts w:hint="default" w:ascii="Consolas" w:hAnsi="Consolas" w:eastAsia="Consolas" w:cs="Consolas"/>
                <w:color w:val="000000"/>
                <w:sz w:val="15"/>
                <w:szCs w:val="15"/>
                <w:shd w:val="clear" w:fill="FFFFF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&lt;</w:t>
            </w:r>
            <w:r>
              <w:rPr>
                <w:rFonts w:hint="default" w:ascii="Consolas" w:hAnsi="Consolas" w:eastAsia="Consolas" w:cs="Consolas"/>
                <w:b/>
                <w:color w:val="000080"/>
                <w:sz w:val="15"/>
                <w:szCs w:val="15"/>
                <w:shd w:val="clear" w:fill="FFFFFF"/>
              </w:rPr>
              <w:t xml:space="preserve">img </w:t>
            </w:r>
            <w:r>
              <w:rPr>
                <w:rFonts w:hint="default" w:ascii="Consolas" w:hAnsi="Consolas" w:eastAsia="Consolas" w:cs="Consolas"/>
                <w:color w:val="0000FF"/>
                <w:sz w:val="15"/>
                <w:szCs w:val="15"/>
                <w:shd w:val="clear" w:fill="FFFFFF"/>
              </w:rPr>
              <w:t>class=</w:t>
            </w:r>
            <w:r>
              <w:rPr>
                <w:rFonts w:hint="default" w:ascii="Consolas" w:hAnsi="Consolas" w:eastAsia="Consolas" w:cs="Consolas"/>
                <w:color w:val="008000"/>
                <w:sz w:val="15"/>
                <w:szCs w:val="15"/>
                <w:shd w:val="clear" w:fill="FFFFFF"/>
              </w:rPr>
              <w:t xml:space="preserve">"img" </w:t>
            </w:r>
            <w:r>
              <w:rPr>
                <w:rFonts w:hint="default" w:ascii="Consolas" w:hAnsi="Consolas" w:eastAsia="Consolas" w:cs="Consolas"/>
                <w:color w:val="0000FF"/>
                <w:sz w:val="15"/>
                <w:szCs w:val="15"/>
                <w:shd w:val="clear" w:fill="FFFFFF"/>
              </w:rPr>
              <w:t>src=</w:t>
            </w:r>
            <w:r>
              <w:rPr>
                <w:rFonts w:hint="default" w:ascii="Consolas" w:hAnsi="Consolas" w:eastAsia="Consolas" w:cs="Consolas"/>
                <w:color w:val="008000"/>
                <w:sz w:val="15"/>
                <w:szCs w:val="15"/>
                <w:shd w:val="clear" w:fill="FFFFFF"/>
              </w:rPr>
              <w:t xml:space="preserve">"images/1.jpg" </w:t>
            </w:r>
            <w:r>
              <w:rPr>
                <w:rFonts w:hint="default" w:ascii="Consolas" w:hAnsi="Consolas" w:eastAsia="Consolas" w:cs="Consolas"/>
                <w:color w:val="0000FF"/>
                <w:sz w:val="15"/>
                <w:szCs w:val="15"/>
                <w:shd w:val="clear" w:fill="FFFFFF"/>
              </w:rPr>
              <w:t>alt=</w:t>
            </w:r>
            <w:r>
              <w:rPr>
                <w:rFonts w:hint="default" w:ascii="Consolas" w:hAnsi="Consolas" w:eastAsia="Consolas" w:cs="Consolas"/>
                <w:color w:val="008000"/>
                <w:sz w:val="15"/>
                <w:szCs w:val="15"/>
                <w:shd w:val="clear" w:fill="FFFFFF"/>
              </w:rPr>
              <w:t>""</w:t>
            </w:r>
            <w:r>
              <w:rPr>
                <w:rFonts w:hint="default" w:ascii="Consolas" w:hAnsi="Consolas" w:eastAsia="Consolas" w:cs="Consolas"/>
                <w:color w:val="000000"/>
                <w:sz w:val="15"/>
                <w:szCs w:val="15"/>
                <w:shd w:val="clear" w:fill="FFFFF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&lt;</w:t>
            </w:r>
            <w:r>
              <w:rPr>
                <w:rFonts w:hint="default" w:ascii="Consolas" w:hAnsi="Consolas" w:eastAsia="Consolas" w:cs="Consolas"/>
                <w:b/>
                <w:color w:val="000080"/>
                <w:sz w:val="15"/>
                <w:szCs w:val="15"/>
                <w:shd w:val="clear" w:fill="FFFFFF"/>
              </w:rPr>
              <w:t xml:space="preserve">span </w:t>
            </w:r>
            <w:r>
              <w:rPr>
                <w:rFonts w:hint="default" w:ascii="Consolas" w:hAnsi="Consolas" w:eastAsia="Consolas" w:cs="Consolas"/>
                <w:color w:val="0000FF"/>
                <w:sz w:val="15"/>
                <w:szCs w:val="15"/>
                <w:shd w:val="clear" w:fill="FFFFFF"/>
              </w:rPr>
              <w:t>class=</w:t>
            </w:r>
            <w:r>
              <w:rPr>
                <w:rFonts w:hint="default" w:ascii="Consolas" w:hAnsi="Consolas" w:eastAsia="Consolas" w:cs="Consolas"/>
                <w:color w:val="008000"/>
                <w:sz w:val="15"/>
                <w:szCs w:val="15"/>
                <w:shd w:val="clear" w:fill="FFFFFF"/>
              </w:rPr>
              <w:t>"inb"</w:t>
            </w:r>
            <w:r>
              <w:rPr>
                <w:rFonts w:hint="default" w:ascii="Consolas" w:hAnsi="Consolas" w:eastAsia="Consolas" w:cs="Consolas"/>
                <w:color w:val="000000"/>
                <w:sz w:val="15"/>
                <w:szCs w:val="15"/>
                <w:shd w:val="clear" w:fill="FFFFFF"/>
              </w:rPr>
              <w:t>&gt;Xxg0&lt;/</w:t>
            </w:r>
            <w:r>
              <w:rPr>
                <w:rFonts w:hint="default" w:ascii="Consolas" w:hAnsi="Consolas" w:eastAsia="Consolas" w:cs="Consolas"/>
                <w:b/>
                <w:color w:val="000080"/>
                <w:sz w:val="15"/>
                <w:szCs w:val="15"/>
                <w:shd w:val="clear" w:fill="FFFFFF"/>
              </w:rPr>
              <w:t>span</w:t>
            </w:r>
            <w:r>
              <w:rPr>
                <w:rFonts w:hint="default" w:ascii="Consolas" w:hAnsi="Consolas" w:eastAsia="Consolas" w:cs="Consolas"/>
                <w:color w:val="000000"/>
                <w:sz w:val="15"/>
                <w:szCs w:val="15"/>
                <w:shd w:val="clear" w:fill="FFFFF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&lt;/</w:t>
            </w:r>
            <w:r>
              <w:rPr>
                <w:rFonts w:hint="default" w:ascii="Consolas" w:hAnsi="Consolas" w:eastAsia="Consolas" w:cs="Consolas"/>
                <w:b/>
                <w:color w:val="000080"/>
                <w:sz w:val="15"/>
                <w:szCs w:val="15"/>
                <w:shd w:val="clear" w:fill="FFFFFF"/>
              </w:rPr>
              <w:t>div</w:t>
            </w:r>
            <w:r>
              <w:rPr>
                <w:rFonts w:hint="default" w:ascii="Consolas" w:hAnsi="Consolas" w:eastAsia="Consolas" w:cs="Consolas"/>
                <w:color w:val="000000"/>
                <w:sz w:val="15"/>
                <w:szCs w:val="15"/>
                <w:shd w:val="clear" w:fill="FFFFFF"/>
              </w:rPr>
              <w:t>&gt;</w:t>
            </w:r>
          </w:p>
          <w:p>
            <w:pPr>
              <w:pStyle w:val="15"/>
              <w:keepNext w:val="0"/>
              <w:keepLines w:val="0"/>
              <w:widowControl/>
              <w:suppressLineNumbers w:val="0"/>
              <w:shd w:val="clear" w:fill="FFFFFF"/>
              <w:rPr>
                <w:rFonts w:hint="default"/>
                <w:sz w:val="10"/>
                <w:szCs w:val="10"/>
                <w:lang w:eastAsia="zh-CN"/>
              </w:rPr>
            </w:pPr>
          </w:p>
        </w:tc>
        <w:tc>
          <w:tcPr>
            <w:tcW w:w="4714" w:type="dxa"/>
            <w:gridSpan w:val="5"/>
            <w:vAlign w:val="top"/>
          </w:tcPr>
          <w:p>
            <w:pPr>
              <w:pStyle w:val="15"/>
              <w:keepNext w:val="0"/>
              <w:keepLines w:val="0"/>
              <w:widowControl/>
              <w:suppressLineNumbers w:val="0"/>
              <w:shd w:val="clear" w:fill="FFFFFF"/>
              <w:rPr>
                <w:rFonts w:ascii="Consolas" w:hAnsi="Consolas" w:eastAsia="Consolas" w:cs="Consolas"/>
                <w:color w:val="000000"/>
                <w:sz w:val="15"/>
                <w:szCs w:val="15"/>
              </w:rPr>
            </w:pPr>
            <w:r>
              <w:rPr>
                <w:rFonts w:hint="default" w:ascii="Consolas" w:hAnsi="Consolas" w:eastAsia="Consolas" w:cs="Consolas"/>
                <w:color w:val="000000"/>
                <w:sz w:val="15"/>
                <w:szCs w:val="15"/>
                <w:shd w:val="clear" w:fill="FFFFFF"/>
              </w:rPr>
              <w:t>&lt;</w:t>
            </w:r>
            <w:r>
              <w:rPr>
                <w:rFonts w:hint="default" w:ascii="Consolas" w:hAnsi="Consolas" w:eastAsia="Consolas" w:cs="Consolas"/>
                <w:b/>
                <w:color w:val="000080"/>
                <w:sz w:val="15"/>
                <w:szCs w:val="15"/>
                <w:shd w:val="clear" w:fill="FFFFFF"/>
              </w:rPr>
              <w:t>style</w:t>
            </w:r>
            <w:r>
              <w:rPr>
                <w:rFonts w:hint="default" w:ascii="Consolas" w:hAnsi="Consolas" w:eastAsia="Consolas" w:cs="Consolas"/>
                <w:color w:val="000000"/>
                <w:sz w:val="15"/>
                <w:szCs w:val="15"/>
                <w:shd w:val="clear" w:fill="FFFFF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B51615"/>
                <w:sz w:val="15"/>
                <w:szCs w:val="15"/>
                <w:shd w:val="clear" w:fill="FFFFFF"/>
              </w:rPr>
              <w:t xml:space="preserve">box </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line-height: </w:t>
            </w:r>
            <w:r>
              <w:rPr>
                <w:rFonts w:hint="default" w:ascii="Consolas" w:hAnsi="Consolas" w:eastAsia="Consolas" w:cs="Consolas"/>
                <w:color w:val="00002A"/>
                <w:sz w:val="15"/>
                <w:szCs w:val="15"/>
                <w:shd w:val="clear" w:fill="FFFFFF"/>
              </w:rPr>
              <w:t>200px</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font-size: </w:t>
            </w:r>
            <w:r>
              <w:rPr>
                <w:rFonts w:hint="default" w:ascii="Consolas" w:hAnsi="Consolas" w:eastAsia="Consolas" w:cs="Consolas"/>
                <w:color w:val="00002A"/>
                <w:sz w:val="15"/>
                <w:szCs w:val="15"/>
                <w:shd w:val="clear" w:fill="FFFFFF"/>
              </w:rPr>
              <w:t>0</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FF6D75"/>
                <w:sz w:val="15"/>
                <w:szCs w:val="15"/>
                <w:shd w:val="clear" w:fill="FFFFFF"/>
              </w:rPr>
              <w:t>/*</w:t>
            </w:r>
            <w:r>
              <w:rPr>
                <w:rFonts w:hint="eastAsia" w:ascii="宋体" w:hAnsi="宋体" w:eastAsia="宋体" w:cs="宋体"/>
                <w:b/>
                <w:color w:val="FF6D75"/>
                <w:sz w:val="15"/>
                <w:szCs w:val="15"/>
                <w:shd w:val="clear" w:fill="FFFFFF"/>
              </w:rPr>
              <w:t>添加其解决：中间空格 非绝对居中</w:t>
            </w:r>
            <w:r>
              <w:rPr>
                <w:rFonts w:hint="default" w:ascii="Consolas" w:hAnsi="Consolas" w:eastAsia="Consolas" w:cs="Consolas"/>
                <w:b/>
                <w:color w:val="FF6D75"/>
                <w:sz w:val="15"/>
                <w:szCs w:val="15"/>
                <w:shd w:val="clear" w:fill="FFFFFF"/>
              </w:rPr>
              <w:t>*/</w:t>
            </w:r>
            <w:r>
              <w:rPr>
                <w:rFonts w:hint="default" w:ascii="Consolas" w:hAnsi="Consolas" w:eastAsia="Consolas" w:cs="Consolas"/>
                <w:b/>
                <w:color w:val="FF6D75"/>
                <w:sz w:val="15"/>
                <w:szCs w:val="15"/>
                <w:shd w:val="clear" w:fill="FFFFFF"/>
              </w:rPr>
              <w:br w:type="textWrapping"/>
            </w:r>
            <w:r>
              <w:rPr>
                <w:rFonts w:hint="default" w:ascii="Consolas" w:hAnsi="Consolas" w:eastAsia="Consolas" w:cs="Consolas"/>
                <w:b/>
                <w:color w:val="FF6D75"/>
                <w:sz w:val="15"/>
                <w:szCs w:val="15"/>
                <w:shd w:val="clear" w:fill="FFFFFF"/>
              </w:rPr>
              <w:t xml:space="preserve">    </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B51615"/>
                <w:sz w:val="15"/>
                <w:szCs w:val="15"/>
                <w:shd w:val="clear" w:fill="FFFFFF"/>
              </w:rPr>
              <w:t xml:space="preserve">img </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height: </w:t>
            </w:r>
            <w:r>
              <w:rPr>
                <w:rFonts w:hint="default" w:ascii="Consolas" w:hAnsi="Consolas" w:eastAsia="Consolas" w:cs="Consolas"/>
                <w:color w:val="00002A"/>
                <w:sz w:val="15"/>
                <w:szCs w:val="15"/>
                <w:shd w:val="clear" w:fill="FFFFFF"/>
              </w:rPr>
              <w:t>100px</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vertical-align: </w:t>
            </w:r>
            <w:r>
              <w:rPr>
                <w:rFonts w:hint="default" w:ascii="Consolas" w:hAnsi="Consolas" w:eastAsia="Consolas" w:cs="Consolas"/>
                <w:color w:val="00002A"/>
                <w:sz w:val="15"/>
                <w:szCs w:val="15"/>
                <w:shd w:val="clear" w:fill="FFFFFF"/>
              </w:rPr>
              <w:t>middle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B51615"/>
                <w:sz w:val="15"/>
                <w:szCs w:val="15"/>
                <w:shd w:val="clear" w:fill="FFFFFF"/>
              </w:rPr>
              <w:t xml:space="preserve">inb </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display: </w:t>
            </w:r>
            <w:r>
              <w:rPr>
                <w:rFonts w:hint="default" w:ascii="Consolas" w:hAnsi="Consolas" w:eastAsia="Consolas" w:cs="Consolas"/>
                <w:color w:val="00002A"/>
                <w:sz w:val="15"/>
                <w:szCs w:val="15"/>
                <w:shd w:val="clear" w:fill="FFFFFF"/>
              </w:rPr>
              <w:t>inline-block</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background: </w:t>
            </w:r>
            <w:r>
              <w:rPr>
                <w:rFonts w:hint="default" w:ascii="Consolas" w:hAnsi="Consolas" w:eastAsia="Consolas" w:cs="Consolas"/>
                <w:color w:val="00002A"/>
                <w:sz w:val="15"/>
                <w:szCs w:val="15"/>
                <w:shd w:val="clear" w:fill="FFFFFF"/>
              </w:rPr>
              <w:t>red</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&lt;/</w:t>
            </w:r>
            <w:r>
              <w:rPr>
                <w:rFonts w:hint="default" w:ascii="Consolas" w:hAnsi="Consolas" w:eastAsia="Consolas" w:cs="Consolas"/>
                <w:b/>
                <w:color w:val="000080"/>
                <w:sz w:val="15"/>
                <w:szCs w:val="15"/>
                <w:shd w:val="clear" w:fill="FFFFFF"/>
              </w:rPr>
              <w:t>style</w:t>
            </w:r>
            <w:r>
              <w:rPr>
                <w:rFonts w:hint="default" w:ascii="Consolas" w:hAnsi="Consolas" w:eastAsia="Consolas" w:cs="Consolas"/>
                <w:color w:val="000000"/>
                <w:sz w:val="15"/>
                <w:szCs w:val="15"/>
                <w:shd w:val="clear" w:fill="FFFFF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&lt;</w:t>
            </w:r>
            <w:r>
              <w:rPr>
                <w:rFonts w:hint="default" w:ascii="Consolas" w:hAnsi="Consolas" w:eastAsia="Consolas" w:cs="Consolas"/>
                <w:b/>
                <w:color w:val="000080"/>
                <w:sz w:val="15"/>
                <w:szCs w:val="15"/>
                <w:shd w:val="clear" w:fill="FFFFFF"/>
              </w:rPr>
              <w:t xml:space="preserve">div </w:t>
            </w:r>
            <w:r>
              <w:rPr>
                <w:rFonts w:hint="default" w:ascii="Consolas" w:hAnsi="Consolas" w:eastAsia="Consolas" w:cs="Consolas"/>
                <w:color w:val="0000FF"/>
                <w:sz w:val="15"/>
                <w:szCs w:val="15"/>
                <w:shd w:val="clear" w:fill="FFFFFF"/>
              </w:rPr>
              <w:t>class=</w:t>
            </w:r>
            <w:r>
              <w:rPr>
                <w:rFonts w:hint="default" w:ascii="Consolas" w:hAnsi="Consolas" w:eastAsia="Consolas" w:cs="Consolas"/>
                <w:color w:val="008000"/>
                <w:sz w:val="15"/>
                <w:szCs w:val="15"/>
                <w:shd w:val="clear" w:fill="FFFFFF"/>
              </w:rPr>
              <w:t>"box"</w:t>
            </w:r>
            <w:r>
              <w:rPr>
                <w:rFonts w:hint="default" w:ascii="Consolas" w:hAnsi="Consolas" w:eastAsia="Consolas" w:cs="Consolas"/>
                <w:color w:val="000000"/>
                <w:sz w:val="15"/>
                <w:szCs w:val="15"/>
                <w:shd w:val="clear" w:fill="FFFFF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&lt;</w:t>
            </w:r>
            <w:r>
              <w:rPr>
                <w:rFonts w:hint="default" w:ascii="Consolas" w:hAnsi="Consolas" w:eastAsia="Consolas" w:cs="Consolas"/>
                <w:b/>
                <w:color w:val="000080"/>
                <w:sz w:val="15"/>
                <w:szCs w:val="15"/>
                <w:shd w:val="clear" w:fill="FFFFFF"/>
              </w:rPr>
              <w:t xml:space="preserve">img </w:t>
            </w:r>
            <w:r>
              <w:rPr>
                <w:rFonts w:hint="default" w:ascii="Consolas" w:hAnsi="Consolas" w:eastAsia="Consolas" w:cs="Consolas"/>
                <w:color w:val="0000FF"/>
                <w:sz w:val="15"/>
                <w:szCs w:val="15"/>
                <w:shd w:val="clear" w:fill="FFFFFF"/>
              </w:rPr>
              <w:t>class=</w:t>
            </w:r>
            <w:r>
              <w:rPr>
                <w:rFonts w:hint="default" w:ascii="Consolas" w:hAnsi="Consolas" w:eastAsia="Consolas" w:cs="Consolas"/>
                <w:color w:val="008000"/>
                <w:sz w:val="15"/>
                <w:szCs w:val="15"/>
                <w:shd w:val="clear" w:fill="FFFFFF"/>
              </w:rPr>
              <w:t xml:space="preserve">"img" </w:t>
            </w:r>
            <w:r>
              <w:rPr>
                <w:rFonts w:hint="default" w:ascii="Consolas" w:hAnsi="Consolas" w:eastAsia="Consolas" w:cs="Consolas"/>
                <w:color w:val="0000FF"/>
                <w:sz w:val="15"/>
                <w:szCs w:val="15"/>
                <w:shd w:val="clear" w:fill="FFFFFF"/>
              </w:rPr>
              <w:t>src=</w:t>
            </w:r>
            <w:r>
              <w:rPr>
                <w:rFonts w:hint="default" w:ascii="Consolas" w:hAnsi="Consolas" w:eastAsia="Consolas" w:cs="Consolas"/>
                <w:color w:val="008000"/>
                <w:sz w:val="15"/>
                <w:szCs w:val="15"/>
                <w:shd w:val="clear" w:fill="FFFFFF"/>
              </w:rPr>
              <w:t xml:space="preserve">"images/1.jpg" </w:t>
            </w:r>
            <w:r>
              <w:rPr>
                <w:rFonts w:hint="default" w:ascii="Consolas" w:hAnsi="Consolas" w:eastAsia="Consolas" w:cs="Consolas"/>
                <w:color w:val="0000FF"/>
                <w:sz w:val="15"/>
                <w:szCs w:val="15"/>
                <w:shd w:val="clear" w:fill="FFFFFF"/>
              </w:rPr>
              <w:t>alt=</w:t>
            </w:r>
            <w:r>
              <w:rPr>
                <w:rFonts w:hint="default" w:ascii="Consolas" w:hAnsi="Consolas" w:eastAsia="Consolas" w:cs="Consolas"/>
                <w:color w:val="008000"/>
                <w:sz w:val="15"/>
                <w:szCs w:val="15"/>
                <w:shd w:val="clear" w:fill="FFFFFF"/>
              </w:rPr>
              <w:t>""</w:t>
            </w:r>
            <w:r>
              <w:rPr>
                <w:rFonts w:hint="default" w:ascii="Consolas" w:hAnsi="Consolas" w:eastAsia="Consolas" w:cs="Consolas"/>
                <w:color w:val="000000"/>
                <w:sz w:val="15"/>
                <w:szCs w:val="15"/>
                <w:shd w:val="clear" w:fill="FFFFF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&lt;</w:t>
            </w:r>
            <w:r>
              <w:rPr>
                <w:rFonts w:hint="default" w:ascii="Consolas" w:hAnsi="Consolas" w:eastAsia="Consolas" w:cs="Consolas"/>
                <w:b/>
                <w:color w:val="000080"/>
                <w:sz w:val="15"/>
                <w:szCs w:val="15"/>
                <w:shd w:val="clear" w:fill="FFFFFF"/>
              </w:rPr>
              <w:t xml:space="preserve">span </w:t>
            </w:r>
            <w:r>
              <w:rPr>
                <w:rFonts w:hint="default" w:ascii="Consolas" w:hAnsi="Consolas" w:eastAsia="Consolas" w:cs="Consolas"/>
                <w:color w:val="0000FF"/>
                <w:sz w:val="15"/>
                <w:szCs w:val="15"/>
                <w:shd w:val="clear" w:fill="FFFFFF"/>
              </w:rPr>
              <w:t>class=</w:t>
            </w:r>
            <w:r>
              <w:rPr>
                <w:rFonts w:hint="default" w:ascii="Consolas" w:hAnsi="Consolas" w:eastAsia="Consolas" w:cs="Consolas"/>
                <w:color w:val="008000"/>
                <w:sz w:val="15"/>
                <w:szCs w:val="15"/>
                <w:shd w:val="clear" w:fill="FFFFFF"/>
              </w:rPr>
              <w:t>"inb"</w:t>
            </w:r>
            <w:r>
              <w:rPr>
                <w:rFonts w:hint="default" w:ascii="Consolas" w:hAnsi="Consolas" w:eastAsia="Consolas" w:cs="Consolas"/>
                <w:color w:val="000000"/>
                <w:sz w:val="15"/>
                <w:szCs w:val="15"/>
                <w:shd w:val="clear" w:fill="FFFFFF"/>
              </w:rPr>
              <w:t>&gt;Xxg0&lt;/</w:t>
            </w:r>
            <w:r>
              <w:rPr>
                <w:rFonts w:hint="default" w:ascii="Consolas" w:hAnsi="Consolas" w:eastAsia="Consolas" w:cs="Consolas"/>
                <w:b/>
                <w:color w:val="000080"/>
                <w:sz w:val="15"/>
                <w:szCs w:val="15"/>
                <w:shd w:val="clear" w:fill="FFFFFF"/>
              </w:rPr>
              <w:t>span</w:t>
            </w:r>
            <w:r>
              <w:rPr>
                <w:rFonts w:hint="default" w:ascii="Consolas" w:hAnsi="Consolas" w:eastAsia="Consolas" w:cs="Consolas"/>
                <w:color w:val="000000"/>
                <w:sz w:val="15"/>
                <w:szCs w:val="15"/>
                <w:shd w:val="clear" w:fill="FFFFF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&lt;/</w:t>
            </w:r>
            <w:r>
              <w:rPr>
                <w:rFonts w:hint="default" w:ascii="Consolas" w:hAnsi="Consolas" w:eastAsia="Consolas" w:cs="Consolas"/>
                <w:b/>
                <w:color w:val="000080"/>
                <w:sz w:val="15"/>
                <w:szCs w:val="15"/>
                <w:shd w:val="clear" w:fill="FFFFFF"/>
              </w:rPr>
              <w:t>div</w:t>
            </w:r>
            <w:r>
              <w:rPr>
                <w:rFonts w:hint="default" w:ascii="Consolas" w:hAnsi="Consolas" w:eastAsia="Consolas" w:cs="Consolas"/>
                <w:color w:val="000000"/>
                <w:sz w:val="15"/>
                <w:szCs w:val="15"/>
                <w:shd w:val="clear" w:fill="FFFFFF"/>
              </w:rPr>
              <w:t>&gt;</w:t>
            </w:r>
          </w:p>
          <w:p>
            <w:pPr>
              <w:rPr>
                <w:rFonts w:hint="eastAsia"/>
                <w:sz w:val="10"/>
                <w:szCs w:val="13"/>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0" w:type="dxa"/>
          <w:trHeight w:val="90" w:hRule="atLeast"/>
        </w:trPr>
        <w:tc>
          <w:tcPr>
            <w:tcW w:w="1871" w:type="dxa"/>
            <w:vMerge w:val="continue"/>
            <w:vAlign w:val="top"/>
          </w:tcPr>
          <w:p>
            <w:pPr>
              <w:pStyle w:val="27"/>
              <w:rPr>
                <w:rFonts w:hint="eastAsia"/>
                <w:lang w:val="en-US" w:eastAsia="zh-CN"/>
              </w:rPr>
            </w:pPr>
          </w:p>
        </w:tc>
        <w:tc>
          <w:tcPr>
            <w:tcW w:w="8969" w:type="dxa"/>
            <w:gridSpan w:val="6"/>
            <w:vAlign w:val="top"/>
          </w:tcPr>
          <w:p>
            <w:pPr>
              <w:pStyle w:val="15"/>
              <w:keepNext w:val="0"/>
              <w:keepLines w:val="0"/>
              <w:widowControl/>
              <w:suppressLineNumbers w:val="0"/>
              <w:shd w:val="clear" w:fill="FFFFFF"/>
            </w:pPr>
          </w:p>
          <w:p>
            <w:pPr>
              <w:pStyle w:val="15"/>
              <w:keepNext w:val="0"/>
              <w:keepLines w:val="0"/>
              <w:widowControl/>
              <w:suppressLineNumbers w:val="0"/>
              <w:shd w:val="clear" w:fill="FFFFFF"/>
              <w:rPr>
                <w:rFonts w:hint="eastAsia" w:eastAsia="宋体"/>
                <w:lang w:eastAsia="zh-CN"/>
              </w:rPr>
            </w:pPr>
            <w:r>
              <w:rPr>
                <w:sz w:val="16"/>
              </w:rPr>
              <mc:AlternateContent>
                <mc:Choice Requires="wpc">
                  <w:drawing>
                    <wp:inline distT="0" distB="0" distL="114300" distR="114300">
                      <wp:extent cx="5486400" cy="2496185"/>
                      <wp:effectExtent l="0" t="0" r="0" b="18415"/>
                      <wp:docPr id="44" name="画布 44"/>
                      <wp:cNvGraphicFramePr/>
                      <a:graphic xmlns:a="http://schemas.openxmlformats.org/drawingml/2006/main">
                        <a:graphicData uri="http://schemas.microsoft.com/office/word/2010/wordprocessingCanvas">
                          <wpc:wpc>
                            <wpc:bg/>
                            <wpc:whole/>
                            <pic:pic xmlns:pic="http://schemas.openxmlformats.org/drawingml/2006/picture">
                              <pic:nvPicPr>
                                <pic:cNvPr id="14" name="图片 7"/>
                                <pic:cNvPicPr>
                                  <a:picLocks noChangeAspect="1"/>
                                </pic:cNvPicPr>
                              </pic:nvPicPr>
                              <pic:blipFill>
                                <a:blip r:embed="rId102"/>
                                <a:stretch>
                                  <a:fillRect/>
                                </a:stretch>
                              </pic:blipFill>
                              <pic:spPr>
                                <a:xfrm>
                                  <a:off x="533400" y="30480"/>
                                  <a:ext cx="1545590" cy="2402205"/>
                                </a:xfrm>
                                <a:prstGeom prst="rect">
                                  <a:avLst/>
                                </a:prstGeom>
                                <a:noFill/>
                                <a:ln w="9525">
                                  <a:noFill/>
                                </a:ln>
                              </pic:spPr>
                            </pic:pic>
                            <pic:pic xmlns:pic="http://schemas.openxmlformats.org/drawingml/2006/picture">
                              <pic:nvPicPr>
                                <pic:cNvPr id="15" name="图片 8"/>
                                <pic:cNvPicPr>
                                  <a:picLocks noChangeAspect="1"/>
                                </pic:cNvPicPr>
                              </pic:nvPicPr>
                              <pic:blipFill>
                                <a:blip r:embed="rId103"/>
                                <a:stretch>
                                  <a:fillRect/>
                                </a:stretch>
                              </pic:blipFill>
                              <pic:spPr>
                                <a:xfrm>
                                  <a:off x="3143885" y="0"/>
                                  <a:ext cx="1258570" cy="2501265"/>
                                </a:xfrm>
                                <a:prstGeom prst="rect">
                                  <a:avLst/>
                                </a:prstGeom>
                                <a:noFill/>
                                <a:ln w="9525">
                                  <a:noFill/>
                                </a:ln>
                              </pic:spPr>
                            </pic:pic>
                            <wps:wsp>
                              <wps:cNvPr id="47" name="直接箭头连接符 47"/>
                              <wps:cNvCnPr/>
                              <wps:spPr>
                                <a:xfrm flipH="1" flipV="1">
                                  <a:off x="1656715" y="671195"/>
                                  <a:ext cx="1047750" cy="7854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196.55pt;width:432pt;" coordsize="5486400,2496185" editas="canvas" o:gfxdata="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AubPAAvwAAAKUBAAAZAAAAZHJz&#10;L19yZWxzL2Uyb0RvYy54bWwucmVsc72QwYrCMBCG7wv7DmHu27Q9LLKY9iKCV3EfYEimabCZhCSK&#10;vr2BZUFB8OZxZvi//2PW48Uv4kwpu8AKuqYFQayDcWwV/B62XysQuSAbXAKTgitlGIfPj/WeFiw1&#10;lGcXs6gUzgrmUuKPlFnP5DE3IRLXyxSSx1LHZGVEfURLsm/bb5nuGTA8MMXOKEg704M4XGNtfs0O&#10;0+Q0bYI+eeLypEI6X7srEJOlosCTcfi37JvIFuRzh+49Dt2/g3x47nAD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">
                      <o:lock v:ext="edit" aspectratio="f"/>
                      <v:shape id="_x0000_s1026" o:spid="_x0000_s1026" style="position:absolute;left:0;top:0;height:2496185;width:5486400;" filled="f" stroked="f" coordsize="21600,21600" o:gfxdata="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LmzwAL8AAAClAQAAGQAAAGRycy9fcmVscy9l&#10;Mm9Eb2MueG1sLnJlbHO9kMGKwjAQhu8L+w5h7tu0PSyymPYigldxH2BIpmmwmYQkir69gWVBQfDm&#10;cWb4v/9j1uPFL+JMKbvACrqmBUGsg3FsFfwetl8rELkgG1wCk4IrZRiHz4/1nhYsNZRnF7OoFM4K&#10;5lLij5RZz+QxNyES18sUksdSx2RlRH1ES7Jv22+Z7hkwPDDFzihIO9ODOFxjbX7NDtPkNG2CPnni&#10;8qRCOl+7KxCTpaLAk3H4t+ybyBbkc4fuPQ7dv4N8eO5wA1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">
                        <v:fill on="f" focussize="0,0"/>
                        <v:stroke on="f"/>
                        <v:imagedata o:title=""/>
                        <o:lock v:ext="edit" aspectratio="f"/>
                      </v:shape>
                      <v:shape id="图片 7" o:spid="_x0000_s1026" o:spt="75" type="#_x0000_t75" style="position:absolute;left:533400;top:30480;height:2402205;width:1545590;" filled="f" o:preferrelative="t" stroked="f" coordsize="21600,21600" o:gfxdata="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">
                        <v:fill on="f" focussize="0,0"/>
                        <v:stroke on="f"/>
                        <v:imagedata r:id="rId102" o:title=""/>
                        <o:lock v:ext="edit" aspectratio="t"/>
                      </v:shape>
                      <v:shape id="图片 8" o:spid="_x0000_s1026" o:spt="75" type="#_x0000_t75" style="position:absolute;left:3143885;top:0;height:2501265;width:1258570;" filled="f" o:preferrelative="t" stroked="f" coordsize="21600,21600" o:gfxdata="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">
                        <v:fill on="f" focussize="0,0"/>
                        <v:stroke on="f"/>
                        <v:imagedata r:id="rId103" o:title=""/>
                        <o:lock v:ext="edit" aspectratio="t"/>
                      </v:shape>
                      <v:shape id="_x0000_s1026" o:spid="_x0000_s1026" o:spt="32" type="#_x0000_t32" style="position:absolute;left:1656715;top:671195;flip:x y;height:785495;width:1047750;" filled="f" stroked="t" coordsize="21600,21600" o:gfxdata="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J2XVCHTAAAABQEAAA8AAAAAAAAA&#10;AQAgAAAAIgAAAGRycy9kb3ducmV2LnhtbFBLAQIUABQAAAAIAIdO4kDJg7jyFgIAANgDAAAOAAAA&#10;AAAAAAEAIAAAACIBAABkcnMvZTJvRG9jLnhtbFBLBQYAAAAABgAGAFkBAACqBQAAAAA=&#10;">
                        <v:fill on="f" focussize="0,0"/>
                        <v:stroke color="#4A7EBB [3204]" joinstyle="round" endarrow="open"/>
                        <v:imagedata o:title=""/>
                        <o:lock v:ext="edit" aspectratio="f"/>
                      </v:shape>
                      <w10:wrap type="none"/>
                      <w10:anchorlock/>
                    </v:group>
                  </w:pict>
                </mc:Fallback>
              </mc:AlternateContent>
            </w:r>
          </w:p>
          <w:p>
            <w:pPr>
              <w:rPr>
                <w:rFonts w:hint="eastAsia"/>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0" w:type="dxa"/>
          <w:trHeight w:val="90" w:hRule="atLeast"/>
        </w:trPr>
        <w:tc>
          <w:tcPr>
            <w:tcW w:w="1871" w:type="dxa"/>
            <w:vMerge w:val="continue"/>
            <w:vAlign w:val="top"/>
          </w:tcPr>
          <w:p>
            <w:pPr>
              <w:pStyle w:val="27"/>
              <w:rPr>
                <w:rFonts w:hint="eastAsia"/>
                <w:lang w:val="en-US" w:eastAsia="zh-CN"/>
              </w:rPr>
            </w:pPr>
          </w:p>
        </w:tc>
        <w:tc>
          <w:tcPr>
            <w:tcW w:w="8969" w:type="dxa"/>
            <w:gridSpan w:val="6"/>
            <w:vAlign w:val="top"/>
          </w:tcPr>
          <w:p>
            <w:pPr>
              <w:rPr>
                <w:rFonts w:hint="eastAsia"/>
                <w:lang w:eastAsia="zh-CN"/>
              </w:rPr>
            </w:pPr>
            <w:r>
              <w:t>这种通过line-height</w:t>
            </w:r>
            <w:r>
              <w:rPr>
                <w:rFonts w:hint="default"/>
              </w:rPr>
              <w:t>定高，元素vertical-align:middle垂直居中的方法不仅适用于现代浏览器，连IE7浏览器也是支持的</w:t>
            </w:r>
            <w:r>
              <w:rPr>
                <w:rFonts w:hint="eastAsia"/>
                <w:lang w:eastAsia="zh-CN"/>
              </w:rPr>
              <w:t>；</w:t>
            </w:r>
          </w:p>
          <w:p>
            <w:r>
              <w:rPr>
                <w:rFonts w:hint="default"/>
              </w:rPr>
              <w:t>不过和其他浏览器再使用上还是有些需要注意的地方，就是，HTML不能这样：</w:t>
            </w:r>
          </w:p>
          <w:p>
            <w:r>
              <w:rPr>
                <w:rFonts w:hint="default"/>
              </w:rPr>
              <w:t>&lt;div&gt;&lt;img src="mm1.jpg"&gt;&lt;/div&gt;</w:t>
            </w:r>
          </w:p>
          <w:p>
            <w:pPr>
              <w:rPr>
                <w:rFonts w:hint="default"/>
              </w:rPr>
            </w:pPr>
            <w:r>
              <w:rPr>
                <w:rFonts w:hint="default"/>
              </w:rPr>
              <w:t>而是需要在图片标签结束处留下空格后者换行：</w:t>
            </w:r>
          </w:p>
          <w:p>
            <w:pPr>
              <w:rPr>
                <w:rFonts w:hint="default"/>
              </w:rPr>
            </w:pPr>
            <w:r>
              <w:rPr>
                <w:rFonts w:hint="default"/>
              </w:rPr>
              <w:t>&lt;div&gt;&lt;img src="mm1.jpg"&gt;&lt;!-- 这里要折行或空格 --&gt;</w:t>
            </w:r>
          </w:p>
          <w:p>
            <w:pPr>
              <w:rPr>
                <w:rFonts w:hint="eastAsia"/>
                <w:lang w:eastAsia="zh-CN"/>
              </w:rPr>
            </w:pPr>
            <w:r>
              <w:rPr>
                <w:rFonts w:hint="default"/>
              </w:rPr>
              <w:t>&lt;/div&gt;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0" w:type="dxa"/>
          <w:trHeight w:val="90" w:hRule="atLeast"/>
        </w:trPr>
        <w:tc>
          <w:tcPr>
            <w:tcW w:w="1871" w:type="dxa"/>
            <w:vMerge w:val="restart"/>
            <w:vAlign w:val="top"/>
          </w:tcPr>
          <w:p>
            <w:pPr>
              <w:pStyle w:val="27"/>
              <w:rPr>
                <w:rFonts w:hint="eastAsia"/>
                <w:lang w:val="en-US" w:eastAsia="zh-CN"/>
              </w:rPr>
            </w:pPr>
            <w:bookmarkStart w:id="128" w:name="_Toc28519"/>
            <w:bookmarkStart w:id="129" w:name="_Toc13779"/>
            <w:r>
              <w:rPr>
                <w:rFonts w:hint="eastAsia"/>
                <w:lang w:val="en-US" w:eastAsia="zh-CN"/>
              </w:rPr>
              <w:t>特别现象</w:t>
            </w:r>
            <w:bookmarkEnd w:id="128"/>
            <w:bookmarkEnd w:id="129"/>
          </w:p>
        </w:tc>
        <w:tc>
          <w:tcPr>
            <w:tcW w:w="8969" w:type="dxa"/>
            <w:gridSpan w:val="6"/>
            <w:vAlign w:val="top"/>
          </w:tcPr>
          <w:p>
            <w:pPr>
              <w:pStyle w:val="30"/>
              <w:rPr>
                <w:rFonts w:hint="eastAsia"/>
                <w:sz w:val="16"/>
                <w:szCs w:val="16"/>
                <w:lang w:val="en-US" w:eastAsia="zh-CN"/>
              </w:rPr>
            </w:pPr>
            <w:r>
              <w:rPr>
                <w:rFonts w:hint="eastAsia"/>
                <w:sz w:val="16"/>
                <w:szCs w:val="16"/>
                <w:lang w:eastAsia="zh-CN"/>
              </w:rPr>
              <w:t>在"</w:t>
            </w:r>
            <w:r>
              <w:rPr>
                <w:rFonts w:hint="default"/>
                <w:sz w:val="16"/>
                <w:szCs w:val="16"/>
              </w:rPr>
              <w:fldChar w:fldCharType="begin"/>
            </w:r>
            <w:r>
              <w:rPr>
                <w:rFonts w:hint="default"/>
                <w:sz w:val="16"/>
                <w:szCs w:val="16"/>
              </w:rPr>
              <w:instrText xml:space="preserve"> HYPERLINK "http://www.zhangxinxu.com/wordpress/?p=1514" </w:instrText>
            </w:r>
            <w:r>
              <w:rPr>
                <w:rFonts w:hint="default"/>
                <w:sz w:val="16"/>
                <w:szCs w:val="16"/>
              </w:rPr>
              <w:fldChar w:fldCharType="separate"/>
            </w:r>
            <w:r>
              <w:rPr>
                <w:rStyle w:val="19"/>
                <w:rFonts w:hint="default"/>
                <w:sz w:val="16"/>
                <w:szCs w:val="16"/>
              </w:rPr>
              <w:t>text-align:justify下列表的两端对齐布局</w:t>
            </w:r>
            <w:r>
              <w:rPr>
                <w:rFonts w:hint="default"/>
                <w:sz w:val="16"/>
                <w:szCs w:val="16"/>
              </w:rPr>
              <w:fldChar w:fldCharType="end"/>
            </w:r>
            <w:r>
              <w:rPr>
                <w:rFonts w:hint="eastAsia"/>
                <w:sz w:val="16"/>
                <w:szCs w:val="16"/>
                <w:lang w:eastAsia="zh-CN"/>
              </w:rPr>
              <w:t>"技术</w:t>
            </w:r>
            <w:r>
              <w:rPr>
                <w:rFonts w:hint="default"/>
                <w:sz w:val="16"/>
                <w:szCs w:val="16"/>
              </w:rPr>
              <w:t>中，为了让任意个数的列表最后一行也是对齐排列，在列表最后会辅助列表等宽的空标签元素来占位，类似下面红色高亮HTML代码</w:t>
            </w:r>
            <w:r>
              <w:rPr>
                <w:rFonts w:hint="eastAsia"/>
                <w:sz w:val="16"/>
                <w:szCs w:val="16"/>
                <w:lang w:val="en-US" w:eastAsia="zh-CN"/>
              </w:rPr>
              <w:t>；图1</w:t>
            </w:r>
          </w:p>
          <w:p>
            <w:pPr>
              <w:pStyle w:val="30"/>
              <w:rPr>
                <w:sz w:val="16"/>
                <w:szCs w:val="16"/>
              </w:rPr>
            </w:pPr>
            <w:r>
              <w:rPr>
                <w:rFonts w:hint="default"/>
                <w:sz w:val="16"/>
                <w:szCs w:val="16"/>
              </w:rPr>
              <w:t>上面巨大的空隙是由占位</w:t>
            </w:r>
            <w:r>
              <w:rPr>
                <w:rFonts w:hint="eastAsia"/>
                <w:sz w:val="16"/>
                <w:szCs w:val="16"/>
                <w:lang w:val="en-US" w:eastAsia="zh-CN"/>
              </w:rPr>
              <w:t>span</w:t>
            </w:r>
            <w:r>
              <w:rPr>
                <w:rFonts w:hint="default"/>
                <w:sz w:val="16"/>
                <w:szCs w:val="16"/>
              </w:rPr>
              <w:t>元素上面和下面的间隙共同组成的。</w:t>
            </w:r>
          </w:p>
          <w:p>
            <w:pPr>
              <w:pStyle w:val="30"/>
              <w:rPr>
                <w:rFonts w:hint="default"/>
                <w:sz w:val="16"/>
                <w:szCs w:val="16"/>
              </w:rPr>
            </w:pPr>
            <w:r>
              <w:rPr>
                <w:rFonts w:hint="default"/>
                <w:sz w:val="16"/>
                <w:szCs w:val="16"/>
              </w:rPr>
              <w:t>下面问题来了：上面的间隙是如何产生的？下面的间隙是如何产生的？如果去除这些间隙呢？</w:t>
            </w:r>
          </w:p>
          <w:p>
            <w:pPr>
              <w:pStyle w:val="30"/>
              <w:rPr>
                <w:rFonts w:hint="default"/>
                <w:sz w:val="16"/>
                <w:szCs w:val="16"/>
              </w:rPr>
            </w:pPr>
            <w:r>
              <w:rPr>
                <w:rFonts w:hint="default"/>
                <w:sz w:val="16"/>
                <w:szCs w:val="16"/>
              </w:rPr>
              <w:t>很多时候，复杂问题是由简单问题组合而成的，实际上，这里的间隙现象的始作俑者和上面的简单现象一样，都是vertical-align和line-height搞基带来的不好的影响。</w:t>
            </w:r>
          </w:p>
          <w:p>
            <w:pPr>
              <w:pStyle w:val="30"/>
              <w:rPr>
                <w:rFonts w:hint="default"/>
                <w:sz w:val="16"/>
                <w:szCs w:val="16"/>
              </w:rPr>
            </w:pPr>
            <w:r>
              <w:rPr>
                <w:rFonts w:hint="default"/>
                <w:sz w:val="16"/>
                <w:szCs w:val="16"/>
              </w:rPr>
              <w:t>按照之前问题解决方法，我们可以直接来个line-height:0解决垂直间隙问题：</w:t>
            </w:r>
          </w:p>
          <w:p>
            <w:pPr>
              <w:pStyle w:val="30"/>
              <w:rPr>
                <w:rFonts w:hint="default"/>
                <w:sz w:val="16"/>
                <w:szCs w:val="16"/>
              </w:rPr>
            </w:pPr>
            <w:r>
              <w:rPr>
                <w:rFonts w:hint="eastAsia"/>
                <w:sz w:val="16"/>
                <w:szCs w:val="16"/>
                <w:lang w:val="en-US" w:eastAsia="zh-CN"/>
              </w:rPr>
              <w:t xml:space="preserve">.ul </w:t>
            </w:r>
            <w:r>
              <w:rPr>
                <w:rFonts w:hint="default"/>
                <w:sz w:val="16"/>
                <w:szCs w:val="16"/>
              </w:rPr>
              <w:t>{ line-height: 0; }</w:t>
            </w:r>
          </w:p>
          <w:p>
            <w:pPr>
              <w:pStyle w:val="30"/>
              <w:rPr>
                <w:rFonts w:hint="eastAsia"/>
                <w:sz w:val="16"/>
                <w:szCs w:val="16"/>
                <w:lang w:eastAsia="zh-CN"/>
              </w:rPr>
            </w:pPr>
            <w:r>
              <w:rPr>
                <w:rFonts w:hint="default"/>
                <w:sz w:val="16"/>
                <w:szCs w:val="16"/>
              </w:rPr>
              <w:t>结果图片和图片之间的间隙是没有了，但是，图片和最后的占位元素之间依然有个几像素的间距</w:t>
            </w:r>
            <w:r>
              <w:rPr>
                <w:rFonts w:hint="eastAsia"/>
                <w:sz w:val="16"/>
                <w:szCs w:val="16"/>
                <w:lang w:eastAsia="zh-CN"/>
              </w:rPr>
              <w:t>？图</w:t>
            </w:r>
            <w:r>
              <w:rPr>
                <w:rFonts w:hint="eastAsia"/>
                <w:sz w:val="16"/>
                <w:szCs w:val="16"/>
                <w:lang w:val="en-US" w:eastAsia="zh-CN"/>
              </w:rPr>
              <w:t>2</w:t>
            </w:r>
          </w:p>
          <w:p>
            <w:pPr>
              <w:pStyle w:val="30"/>
              <w:rPr>
                <w:sz w:val="16"/>
                <w:szCs w:val="16"/>
              </w:rPr>
            </w:pPr>
            <w:r>
              <w:rPr>
                <w:sz w:val="16"/>
                <w:szCs w:val="16"/>
              </w:rPr>
              <w:t>究其原因，要说到inline-block元素和基线baseline之间的一些纠缠的关系。</w:t>
            </w:r>
          </w:p>
          <w:p>
            <w:pPr>
              <w:pStyle w:val="30"/>
              <w:rPr>
                <w:rFonts w:hint="eastAsia"/>
                <w:sz w:val="16"/>
                <w:szCs w:val="16"/>
                <w:lang w:val="en-US" w:eastAsia="zh-CN"/>
              </w:rPr>
            </w:pPr>
            <w:r>
              <w:rPr>
                <w:rFonts w:hint="eastAsia"/>
                <w:sz w:val="16"/>
                <w:szCs w:val="16"/>
                <w:lang w:val="en-US" w:eastAsia="zh-CN"/>
              </w:rPr>
              <w:t>设置 .justify-fix{ vertical-align:top; } 可以解决此问题；图3</w:t>
            </w:r>
          </w:p>
          <w:p>
            <w:pPr>
              <w:pStyle w:val="30"/>
              <w:rPr>
                <w:rFonts w:hint="default"/>
                <w:sz w:val="16"/>
                <w:szCs w:val="16"/>
                <w:lang w:val="en-US" w:eastAsia="zh-CN"/>
              </w:rPr>
            </w:pPr>
            <w:r>
              <w:rPr>
                <w:rFonts w:hint="eastAsia"/>
                <w:sz w:val="16"/>
                <w:szCs w:val="16"/>
                <w:lang w:val="en-US" w:eastAsia="zh-CN"/>
              </w:rPr>
              <w:t>具体原因见下分析；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0" w:type="dxa"/>
          <w:trHeight w:val="90" w:hRule="atLeast"/>
        </w:trPr>
        <w:tc>
          <w:tcPr>
            <w:tcW w:w="1871" w:type="dxa"/>
            <w:vMerge w:val="continue"/>
            <w:vAlign w:val="top"/>
          </w:tcPr>
          <w:p>
            <w:pPr>
              <w:pStyle w:val="27"/>
              <w:rPr>
                <w:rFonts w:hint="eastAsia"/>
                <w:lang w:val="en-US" w:eastAsia="zh-CN"/>
              </w:rPr>
            </w:pPr>
          </w:p>
        </w:tc>
        <w:tc>
          <w:tcPr>
            <w:tcW w:w="8969" w:type="dxa"/>
            <w:gridSpan w:val="6"/>
            <w:vAlign w:val="top"/>
          </w:tcPr>
          <w:p>
            <w:pPr>
              <w:rPr>
                <w:rFonts w:hint="default"/>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ul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500px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text-align: </w:t>
            </w:r>
            <w:r>
              <w:rPr>
                <w:rFonts w:hint="default" w:ascii="Consolas" w:hAnsi="Consolas" w:eastAsia="Consolas" w:cs="Consolas"/>
                <w:color w:val="00002A"/>
                <w:sz w:val="16"/>
                <w:szCs w:val="16"/>
                <w:shd w:val="clear" w:fill="FFFFFF"/>
              </w:rPr>
              <w:t>justify</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 xml:space="preserve">/*1 </w:t>
            </w:r>
            <w:r>
              <w:rPr>
                <w:rFonts w:hint="eastAsia" w:ascii="宋体" w:hAnsi="宋体" w:eastAsia="宋体" w:cs="宋体"/>
                <w:b/>
                <w:color w:val="FF6D75"/>
                <w:sz w:val="16"/>
                <w:szCs w:val="16"/>
                <w:shd w:val="clear" w:fill="FFFFFF"/>
              </w:rPr>
              <w:t>两端对齐</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 xml:space="preserve">line-height: </w:t>
            </w:r>
            <w:r>
              <w:rPr>
                <w:rFonts w:hint="default" w:ascii="Consolas" w:hAnsi="Consolas" w:eastAsia="Consolas" w:cs="Consolas"/>
                <w:color w:val="00002A"/>
                <w:sz w:val="16"/>
                <w:szCs w:val="16"/>
                <w:shd w:val="clear" w:fill="FFFFFF"/>
              </w:rPr>
              <w:t>0</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 xml:space="preserve">/*2 </w:t>
            </w:r>
            <w:r>
              <w:rPr>
                <w:rFonts w:hint="eastAsia" w:ascii="宋体" w:hAnsi="宋体" w:eastAsia="宋体" w:cs="宋体"/>
                <w:b/>
                <w:color w:val="FF6D75"/>
                <w:sz w:val="16"/>
                <w:szCs w:val="16"/>
                <w:shd w:val="clear" w:fill="FFFFFF"/>
              </w:rPr>
              <w:t>大的间隙</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li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128px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justify-fix </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 xml:space="preserve">/*0 </w:t>
            </w:r>
            <w:r>
              <w:rPr>
                <w:rFonts w:hint="eastAsia" w:ascii="宋体" w:hAnsi="宋体" w:eastAsia="宋体" w:cs="宋体"/>
                <w:b/>
                <w:color w:val="FF6D75"/>
                <w:sz w:val="16"/>
                <w:szCs w:val="16"/>
                <w:shd w:val="clear" w:fill="FFFFFF"/>
              </w:rPr>
              <w:t>最后一行不对齐</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 xml:space="preserve">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128px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"ul"</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 xml:space="preserve">"li"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"images/1.jpg"</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 xml:space="preserve">"li"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"images/2.jpg"</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 xml:space="preserve">"li"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"images/3.jpg"</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 xml:space="preserve">"li"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"images/4.jpg"</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 xml:space="preserve">"li"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"images/5.jpg"</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"justify-fix"</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"justify-fix"</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"justify-fix"</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"justify-fix"</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"justify-fix"</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"justify-fix"</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0" w:type="dxa"/>
          <w:trHeight w:val="90" w:hRule="atLeast"/>
        </w:trPr>
        <w:tc>
          <w:tcPr>
            <w:tcW w:w="1871" w:type="dxa"/>
            <w:vMerge w:val="continue"/>
            <w:vAlign w:val="top"/>
          </w:tcPr>
          <w:p>
            <w:pPr>
              <w:pStyle w:val="27"/>
              <w:rPr>
                <w:rFonts w:hint="eastAsia"/>
                <w:lang w:val="en-US" w:eastAsia="zh-CN"/>
              </w:rPr>
            </w:pPr>
          </w:p>
        </w:tc>
        <w:tc>
          <w:tcPr>
            <w:tcW w:w="8969" w:type="dxa"/>
            <w:gridSpan w:val="6"/>
            <w:vAlign w:val="top"/>
          </w:tcPr>
          <w:p>
            <w:pPr>
              <w:rPr>
                <w:rFonts w:hint="eastAsia"/>
                <w:lang w:val="en-US" w:eastAsia="zh-CN"/>
              </w:rPr>
            </w:pPr>
            <w:r>
              <w:drawing>
                <wp:inline distT="0" distB="0" distL="114300" distR="114300">
                  <wp:extent cx="9525" cy="9525"/>
                  <wp:effectExtent l="0" t="0" r="0" b="0"/>
                  <wp:docPr id="15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8"/>
                          <pic:cNvPicPr>
                            <a:picLocks noChangeAspect="1"/>
                          </pic:cNvPicPr>
                        </pic:nvPicPr>
                        <pic:blipFill>
                          <a:blip r:embed="rId104"/>
                          <a:stretch>
                            <a:fillRect/>
                          </a:stretch>
                        </pic:blipFill>
                        <pic:spPr>
                          <a:xfrm>
                            <a:off x="0" y="0"/>
                            <a:ext cx="9525" cy="9525"/>
                          </a:xfrm>
                          <a:prstGeom prst="rect">
                            <a:avLst/>
                          </a:prstGeom>
                          <a:noFill/>
                          <a:ln w="9525">
                            <a:noFill/>
                          </a:ln>
                        </pic:spPr>
                      </pic:pic>
                    </a:graphicData>
                  </a:graphic>
                </wp:inline>
              </w:drawing>
            </w:r>
            <w:r>
              <w:drawing>
                <wp:inline distT="0" distB="0" distL="114300" distR="114300">
                  <wp:extent cx="9525" cy="9525"/>
                  <wp:effectExtent l="0" t="0" r="0" b="0"/>
                  <wp:docPr id="15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9"/>
                          <pic:cNvPicPr>
                            <a:picLocks noChangeAspect="1"/>
                          </pic:cNvPicPr>
                        </pic:nvPicPr>
                        <pic:blipFill>
                          <a:blip r:embed="rId104"/>
                          <a:stretch>
                            <a:fillRect/>
                          </a:stretch>
                        </pic:blipFill>
                        <pic:spPr>
                          <a:xfrm>
                            <a:off x="0" y="0"/>
                            <a:ext cx="9525" cy="9525"/>
                          </a:xfrm>
                          <a:prstGeom prst="rect">
                            <a:avLst/>
                          </a:prstGeom>
                          <a:noFill/>
                          <a:ln w="9525">
                            <a:noFill/>
                          </a:ln>
                        </pic:spPr>
                      </pic:pic>
                    </a:graphicData>
                  </a:graphic>
                </wp:inline>
              </w:drawing>
            </w:r>
            <w:r>
              <w:rPr>
                <w:rFonts w:hint="eastAsia"/>
                <w:lang w:val="en-US" w:eastAsia="zh-CN"/>
              </w:rPr>
              <w:t>justify针对的单词与单词在一行中展示方式，连在一起的标签就如同是一个单词（&lt;img/&gt;&lt;img/&gt;）；具体体现于</w:t>
            </w:r>
            <w:r>
              <w:rPr>
                <w:rFonts w:hint="eastAsia"/>
                <w:lang w:eastAsia="zh-CN"/>
              </w:rPr>
              <w:t>此处</w:t>
            </w:r>
            <w:r>
              <w:rPr>
                <w:rFonts w:hint="eastAsia"/>
                <w:lang w:val="en-US" w:eastAsia="zh-CN"/>
              </w:rPr>
              <w:t>img后面的换行符；</w:t>
            </w:r>
          </w:p>
          <w:p>
            <w:pPr>
              <w:rPr>
                <w:rFonts w:hint="default"/>
              </w:rPr>
            </w:pPr>
            <w:r>
              <w:drawing>
                <wp:inline distT="0" distB="0" distL="114300" distR="114300">
                  <wp:extent cx="2609215" cy="1642745"/>
                  <wp:effectExtent l="0" t="0" r="635" b="14605"/>
                  <wp:docPr id="1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0"/>
                          <pic:cNvPicPr>
                            <a:picLocks noChangeAspect="1"/>
                          </pic:cNvPicPr>
                        </pic:nvPicPr>
                        <pic:blipFill>
                          <a:blip r:embed="rId105"/>
                          <a:stretch>
                            <a:fillRect/>
                          </a:stretch>
                        </pic:blipFill>
                        <pic:spPr>
                          <a:xfrm>
                            <a:off x="0" y="0"/>
                            <a:ext cx="2609215" cy="1642745"/>
                          </a:xfrm>
                          <a:prstGeom prst="rect">
                            <a:avLst/>
                          </a:prstGeom>
                          <a:noFill/>
                          <a:ln w="9525">
                            <a:noFill/>
                          </a:ln>
                        </pic:spPr>
                      </pic:pic>
                    </a:graphicData>
                  </a:graphic>
                </wp:inline>
              </w:drawing>
            </w:r>
            <w:r>
              <w:drawing>
                <wp:inline distT="0" distB="0" distL="114300" distR="114300">
                  <wp:extent cx="9525" cy="9525"/>
                  <wp:effectExtent l="0" t="0" r="0" b="0"/>
                  <wp:docPr id="1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1"/>
                          <pic:cNvPicPr>
                            <a:picLocks noChangeAspect="1"/>
                          </pic:cNvPicPr>
                        </pic:nvPicPr>
                        <pic:blipFill>
                          <a:blip r:embed="rId104"/>
                          <a:stretch>
                            <a:fillRect/>
                          </a:stretch>
                        </pic:blipFill>
                        <pic:spPr>
                          <a:xfrm>
                            <a:off x="0" y="0"/>
                            <a:ext cx="9525" cy="9525"/>
                          </a:xfrm>
                          <a:prstGeom prst="rect">
                            <a:avLst/>
                          </a:prstGeom>
                          <a:noFill/>
                          <a:ln w="9525">
                            <a:noFill/>
                          </a:ln>
                        </pic:spPr>
                      </pic:pic>
                    </a:graphicData>
                  </a:graphic>
                </wp:inline>
              </w:drawing>
            </w:r>
            <w:r>
              <w:drawing>
                <wp:inline distT="0" distB="0" distL="114300" distR="114300">
                  <wp:extent cx="9525" cy="9525"/>
                  <wp:effectExtent l="0" t="0" r="0" b="0"/>
                  <wp:docPr id="16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2"/>
                          <pic:cNvPicPr>
                            <a:picLocks noChangeAspect="1"/>
                          </pic:cNvPicPr>
                        </pic:nvPicPr>
                        <pic:blipFill>
                          <a:blip r:embed="rId104"/>
                          <a:stretch>
                            <a:fillRect/>
                          </a:stretch>
                        </pic:blipFill>
                        <pic:spPr>
                          <a:xfrm>
                            <a:off x="0" y="0"/>
                            <a:ext cx="9525" cy="9525"/>
                          </a:xfrm>
                          <a:prstGeom prst="rect">
                            <a:avLst/>
                          </a:prstGeom>
                          <a:noFill/>
                          <a:ln w="9525">
                            <a:noFill/>
                          </a:ln>
                        </pic:spPr>
                      </pic:pic>
                    </a:graphicData>
                  </a:graphic>
                </wp:inline>
              </w:drawing>
            </w:r>
            <w:r>
              <w:drawing>
                <wp:inline distT="0" distB="0" distL="114300" distR="114300">
                  <wp:extent cx="2670810" cy="1681480"/>
                  <wp:effectExtent l="0" t="0" r="15240" b="13970"/>
                  <wp:docPr id="16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3"/>
                          <pic:cNvPicPr>
                            <a:picLocks noChangeAspect="1"/>
                          </pic:cNvPicPr>
                        </pic:nvPicPr>
                        <pic:blipFill>
                          <a:blip r:embed="rId106"/>
                          <a:stretch>
                            <a:fillRect/>
                          </a:stretch>
                        </pic:blipFill>
                        <pic:spPr>
                          <a:xfrm>
                            <a:off x="0" y="0"/>
                            <a:ext cx="2670810" cy="168148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0" w:type="dxa"/>
          <w:trHeight w:val="90" w:hRule="atLeast"/>
        </w:trPr>
        <w:tc>
          <w:tcPr>
            <w:tcW w:w="1871" w:type="dxa"/>
            <w:vMerge w:val="continue"/>
            <w:vAlign w:val="top"/>
          </w:tcPr>
          <w:p>
            <w:pPr>
              <w:pStyle w:val="27"/>
              <w:rPr>
                <w:rFonts w:hint="eastAsia"/>
                <w:lang w:val="en-US" w:eastAsia="zh-CN"/>
              </w:rPr>
            </w:pPr>
          </w:p>
        </w:tc>
        <w:tc>
          <w:tcPr>
            <w:tcW w:w="8969" w:type="dxa"/>
            <w:gridSpan w:val="6"/>
            <w:vAlign w:val="top"/>
          </w:tcPr>
          <w:p>
            <w:pPr>
              <w:rPr>
                <w:rFonts w:hint="default"/>
              </w:rPr>
            </w:pPr>
            <w:r>
              <w:drawing>
                <wp:inline distT="0" distB="0" distL="114300" distR="114300">
                  <wp:extent cx="9525" cy="9525"/>
                  <wp:effectExtent l="0" t="0" r="0" b="0"/>
                  <wp:docPr id="1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4"/>
                          <pic:cNvPicPr>
                            <a:picLocks noChangeAspect="1"/>
                          </pic:cNvPicPr>
                        </pic:nvPicPr>
                        <pic:blipFill>
                          <a:blip r:embed="rId104"/>
                          <a:stretch>
                            <a:fillRect/>
                          </a:stretch>
                        </pic:blipFill>
                        <pic:spPr>
                          <a:xfrm>
                            <a:off x="0" y="0"/>
                            <a:ext cx="9525" cy="9525"/>
                          </a:xfrm>
                          <a:prstGeom prst="rect">
                            <a:avLst/>
                          </a:prstGeom>
                          <a:noFill/>
                          <a:ln w="9525">
                            <a:noFill/>
                          </a:ln>
                        </pic:spPr>
                      </pic:pic>
                    </a:graphicData>
                  </a:graphic>
                </wp:inline>
              </w:drawing>
            </w:r>
            <w:r>
              <w:drawing>
                <wp:inline distT="0" distB="0" distL="114300" distR="114300">
                  <wp:extent cx="2645410" cy="1665605"/>
                  <wp:effectExtent l="0" t="0" r="2540" b="10795"/>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107"/>
                          <a:stretch>
                            <a:fillRect/>
                          </a:stretch>
                        </pic:blipFill>
                        <pic:spPr>
                          <a:xfrm>
                            <a:off x="0" y="0"/>
                            <a:ext cx="2645410" cy="166560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0" w:type="dxa"/>
          <w:trHeight w:val="90" w:hRule="atLeast"/>
        </w:trPr>
        <w:tc>
          <w:tcPr>
            <w:tcW w:w="1871" w:type="dxa"/>
            <w:vAlign w:val="top"/>
          </w:tcPr>
          <w:p>
            <w:pPr>
              <w:pStyle w:val="27"/>
              <w:rPr>
                <w:rFonts w:hint="eastAsia"/>
                <w:lang w:val="en-US" w:eastAsia="zh-CN"/>
              </w:rPr>
            </w:pPr>
            <w:bookmarkStart w:id="130" w:name="_Toc16563"/>
            <w:bookmarkStart w:id="131" w:name="_Toc28115"/>
            <w:r>
              <w:t>inline-block和baseline</w:t>
            </w:r>
            <w:bookmarkEnd w:id="130"/>
            <w:bookmarkEnd w:id="131"/>
          </w:p>
        </w:tc>
        <w:tc>
          <w:tcPr>
            <w:tcW w:w="8969" w:type="dxa"/>
            <w:gridSpan w:val="6"/>
            <w:vAlign w:val="top"/>
          </w:tcPr>
          <w:p>
            <w:pPr>
              <w:pStyle w:val="30"/>
            </w:pPr>
            <w:r>
              <w:rPr>
                <w:rFonts w:hint="default"/>
              </w:rPr>
              <w:t>CSS2的可视化格式模型文档中有一么一段话：</w:t>
            </w:r>
          </w:p>
          <w:p>
            <w:pPr>
              <w:pStyle w:val="30"/>
            </w:pPr>
            <w:r>
              <w:rPr>
                <w:rFonts w:hint="default"/>
              </w:rPr>
              <w:t>The baseline of an ‘inline-block’ is the baseline of its last line box in the normal flow, unless it has either no in-flow line boxes or if its ‘overflow’ property has a computed value other than ‘visible’, in which case the baseline is the bottom margin edge.</w:t>
            </w:r>
          </w:p>
          <w:p>
            <w:pPr>
              <w:pStyle w:val="30"/>
              <w:rPr>
                <w:rFonts w:hint="default"/>
              </w:rPr>
            </w:pPr>
            <w:r>
              <w:rPr>
                <w:rFonts w:hint="default"/>
              </w:rPr>
              <w:t>英文看得眼睛大，于是我中文直译了下：</w:t>
            </w:r>
          </w:p>
          <w:p>
            <w:pPr>
              <w:pStyle w:val="30"/>
            </w:pPr>
            <w:r>
              <w:rPr>
                <w:rFonts w:hint="default"/>
              </w:rPr>
              <w:t>‘inline-block’的基线是正常流中最后一个line box的基线, 除非，这个line box里面既没有line boxes或者本身’overflow’属性的计算值而不是’visible’, 这种情况下基线是margin底边缘。</w:t>
            </w:r>
          </w:p>
          <w:p>
            <w:pPr>
              <w:pStyle w:val="30"/>
              <w:rPr>
                <w:rFonts w:hint="eastAsia" w:eastAsia="微软雅黑"/>
                <w:lang w:eastAsia="zh-CN"/>
              </w:rPr>
            </w:pPr>
            <w:r>
              <w:rPr>
                <w:rFonts w:hint="default"/>
              </w:rPr>
              <w:t>这段文档中出现了很多专有名词</w:t>
            </w:r>
            <w:r>
              <w:t>line box</w:t>
            </w:r>
            <w:r>
              <w:rPr>
                <w:rFonts w:hint="default"/>
              </w:rPr>
              <w:t>, line boxes等，这些是内联盒子模型中的概念，是CSS进阶必备知识。我在</w:t>
            </w:r>
            <w:r>
              <w:rPr>
                <w:rFonts w:hint="eastAsia"/>
                <w:lang w:eastAsia="zh-CN"/>
              </w:rPr>
              <w:t>"</w:t>
            </w:r>
            <w:r>
              <w:rPr>
                <w:rFonts w:hint="default"/>
              </w:rPr>
              <w:fldChar w:fldCharType="begin"/>
            </w:r>
            <w:r>
              <w:rPr>
                <w:rFonts w:hint="default"/>
              </w:rPr>
              <w:instrText xml:space="preserve"> HYPERLINK "http://www.zhangxinxu.com/wordpress/?p=583" </w:instrText>
            </w:r>
            <w:r>
              <w:rPr>
                <w:rFonts w:hint="default"/>
              </w:rPr>
              <w:fldChar w:fldCharType="separate"/>
            </w:r>
            <w:r>
              <w:rPr>
                <w:rStyle w:val="21"/>
                <w:rFonts w:hint="default" w:ascii="Arial" w:hAnsi="Arial" w:cs="Arial"/>
                <w:b w:val="0"/>
                <w:i w:val="0"/>
                <w:caps w:val="0"/>
                <w:color w:val="34538B"/>
                <w:spacing w:val="0"/>
                <w:szCs w:val="24"/>
                <w:u w:val="none"/>
                <w:shd w:val="clear" w:fill="FFFFFF"/>
              </w:rPr>
              <w:t>浮动深入理解(一)</w:t>
            </w:r>
            <w:r>
              <w:rPr>
                <w:rFonts w:hint="default"/>
              </w:rPr>
              <w:fldChar w:fldCharType="end"/>
            </w:r>
            <w:r>
              <w:rPr>
                <w:rFonts w:hint="eastAsia"/>
                <w:lang w:eastAsia="zh-CN"/>
              </w:rPr>
              <w:t>"</w:t>
            </w:r>
            <w:r>
              <w:rPr>
                <w:rFonts w:hint="default"/>
              </w:rPr>
              <w:t>一文的中间穿插介绍了该模型。</w:t>
            </w:r>
          </w:p>
          <w:p>
            <w:pPr>
              <w:pStyle w:val="30"/>
              <w:rPr>
                <w:rFonts w:hint="default"/>
              </w:rPr>
            </w:pPr>
            <w:r>
              <w:rPr>
                <w:rFonts w:hint="default"/>
              </w:rPr>
              <w:t>如果大家没有足够精力去学习之，可以先看下面这张图：</w:t>
            </w:r>
          </w:p>
          <w:p>
            <w:pPr>
              <w:pStyle w:val="30"/>
              <w:rPr>
                <w:rFonts w:hint="default"/>
              </w:rPr>
            </w:pPr>
            <w:r>
              <w:rPr>
                <w:rFonts w:hint="default"/>
              </w:rPr>
              <w:fldChar w:fldCharType="begin"/>
            </w:r>
            <w:r>
              <w:rPr>
                <w:rFonts w:hint="default"/>
              </w:rPr>
              <w:instrText xml:space="preserve">INCLUDEPICTURE \d "http://image.zhangxinxu.com/image/blog/201001/2010-01-20_230801.png" \* MERGEFORMATINET </w:instrText>
            </w:r>
            <w:r>
              <w:rPr>
                <w:rFonts w:hint="default"/>
              </w:rPr>
              <w:fldChar w:fldCharType="separate"/>
            </w:r>
            <w:r>
              <w:rPr>
                <w:rFonts w:hint="default"/>
              </w:rPr>
              <w:drawing>
                <wp:inline distT="0" distB="0" distL="114300" distR="114300">
                  <wp:extent cx="3289300" cy="1185545"/>
                  <wp:effectExtent l="0" t="0" r="6350" b="14605"/>
                  <wp:docPr id="112" name="图片 22" descr="默认图文line boxes示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2" descr="默认图文line boxes示意"/>
                          <pic:cNvPicPr>
                            <a:picLocks noChangeAspect="1"/>
                          </pic:cNvPicPr>
                        </pic:nvPicPr>
                        <pic:blipFill>
                          <a:blip r:embed="rId108"/>
                          <a:stretch>
                            <a:fillRect/>
                          </a:stretch>
                        </pic:blipFill>
                        <pic:spPr>
                          <a:xfrm>
                            <a:off x="0" y="0"/>
                            <a:ext cx="3289300" cy="1185545"/>
                          </a:xfrm>
                          <a:prstGeom prst="rect">
                            <a:avLst/>
                          </a:prstGeom>
                          <a:noFill/>
                          <a:ln w="9525">
                            <a:noFill/>
                          </a:ln>
                        </pic:spPr>
                      </pic:pic>
                    </a:graphicData>
                  </a:graphic>
                </wp:inline>
              </w:drawing>
            </w:r>
            <w:r>
              <w:rPr>
                <w:rFonts w:hint="default"/>
              </w:rPr>
              <w:fldChar w:fldCharType="end"/>
            </w:r>
          </w:p>
          <w:p>
            <w:pPr>
              <w:pStyle w:val="30"/>
              <w:rPr>
                <w:rFonts w:hint="default"/>
              </w:rPr>
            </w:pPr>
            <w:r>
              <w:rPr>
                <w:rFonts w:hint="default"/>
              </w:rPr>
              <w:t>由于上面的译文是直译的，理解起来还是有些拗口，我使用通俗的话描述就是：一个inline-block元素，如果里面没有inline内联元素，或者overflow不是visible，则该元素的基线就是其margin底边缘，否则，其基线就是元素里面最后一行内联元素的基线。</w:t>
            </w:r>
          </w:p>
          <w:p>
            <w:pPr>
              <w:pStyle w:val="30"/>
              <w:rPr>
                <w:rFonts w:hint="default"/>
              </w:rPr>
            </w:pPr>
            <w:r>
              <w:rPr>
                <w:rFonts w:hint="default"/>
              </w:rPr>
              <w:t>纳尼，还是没反应过来？</w:t>
            </w:r>
          </w:p>
          <w:p>
            <w:pPr>
              <w:pStyle w:val="30"/>
              <w:rPr>
                <w:rFonts w:hint="default"/>
              </w:rPr>
            </w:pPr>
            <w:r>
              <w:rPr>
                <w:rFonts w:hint="default"/>
              </w:rPr>
              <w:t>那我们看下面这个例子，应该就知道什么意思了。</w:t>
            </w:r>
          </w:p>
          <w:p>
            <w:pPr>
              <w:pStyle w:val="30"/>
              <w:rPr>
                <w:rFonts w:hint="default"/>
              </w:rPr>
            </w:pPr>
            <w:r>
              <w:rPr>
                <w:rFonts w:hint="default"/>
              </w:rPr>
              <w:t>两个同尺寸的inline-block水平元素，唯一区别就是一个空的，一个里面有字符，代码如下：</w:t>
            </w:r>
          </w:p>
          <w:p>
            <w:pPr>
              <w:pStyle w:val="30"/>
              <w:rPr>
                <w:rFonts w:hint="default"/>
              </w:rPr>
            </w:pPr>
            <w:r>
              <w:rPr>
                <w:rFonts w:hint="default"/>
              </w:rPr>
              <w:t>.dib-baseline {</w:t>
            </w:r>
          </w:p>
          <w:p>
            <w:pPr>
              <w:pStyle w:val="30"/>
              <w:rPr>
                <w:rFonts w:hint="default"/>
              </w:rPr>
            </w:pPr>
            <w:r>
              <w:rPr>
                <w:rFonts w:hint="default"/>
              </w:rPr>
              <w:t xml:space="preserve">  display: inline-block; width: 150px; height: 150px;</w:t>
            </w:r>
          </w:p>
          <w:p>
            <w:pPr>
              <w:pStyle w:val="30"/>
              <w:rPr>
                <w:rFonts w:hint="default"/>
              </w:rPr>
            </w:pPr>
            <w:r>
              <w:rPr>
                <w:rFonts w:hint="default"/>
              </w:rPr>
              <w:t xml:space="preserve">  border: 1px solid #cad5eb; background-color: #f0f3f9;</w:t>
            </w:r>
          </w:p>
          <w:p>
            <w:pPr>
              <w:pStyle w:val="30"/>
              <w:rPr>
                <w:rFonts w:hint="default"/>
              </w:rPr>
            </w:pPr>
            <w:r>
              <w:rPr>
                <w:rFonts w:hint="default"/>
              </w:rPr>
              <w:t>}</w:t>
            </w:r>
          </w:p>
          <w:p>
            <w:pPr>
              <w:pStyle w:val="30"/>
              <w:rPr>
                <w:rFonts w:hint="default"/>
              </w:rPr>
            </w:pPr>
            <w:r>
              <w:rPr>
                <w:rFonts w:hint="default"/>
              </w:rPr>
              <w:t>&lt;span class="dib-baseline"&gt;&lt;/span&gt;</w:t>
            </w:r>
          </w:p>
          <w:p>
            <w:pPr>
              <w:pStyle w:val="30"/>
              <w:rPr>
                <w:rFonts w:hint="default"/>
              </w:rPr>
            </w:pPr>
            <w:r>
              <w:rPr>
                <w:rFonts w:hint="default"/>
              </w:rPr>
              <w:t>&lt;span class="dib-baseline"&gt;x-baseline&lt;/span&gt;</w:t>
            </w:r>
          </w:p>
          <w:p>
            <w:pPr>
              <w:pStyle w:val="30"/>
              <w:rPr>
                <w:rFonts w:hint="default"/>
              </w:rPr>
            </w:pPr>
            <w:r>
              <w:rPr>
                <w:rFonts w:hint="default"/>
              </w:rPr>
              <w:t>结果，科科：</w:t>
            </w:r>
          </w:p>
          <w:p>
            <w:pPr>
              <w:pStyle w:val="30"/>
              <w:rPr>
                <w:rFonts w:hint="default"/>
              </w:rPr>
            </w:pPr>
            <w:r>
              <w:drawing>
                <wp:inline distT="0" distB="0" distL="114300" distR="114300">
                  <wp:extent cx="1910080" cy="1445260"/>
                  <wp:effectExtent l="0" t="0" r="13970" b="2540"/>
                  <wp:docPr id="13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3"/>
                          <pic:cNvPicPr>
                            <a:picLocks noChangeAspect="1"/>
                          </pic:cNvPicPr>
                        </pic:nvPicPr>
                        <pic:blipFill>
                          <a:blip r:embed="rId109"/>
                          <a:stretch>
                            <a:fillRect/>
                          </a:stretch>
                        </pic:blipFill>
                        <pic:spPr>
                          <a:xfrm>
                            <a:off x="0" y="0"/>
                            <a:ext cx="1910080" cy="1445260"/>
                          </a:xfrm>
                          <a:prstGeom prst="rect">
                            <a:avLst/>
                          </a:prstGeom>
                          <a:noFill/>
                          <a:ln w="9525">
                            <a:noFill/>
                          </a:ln>
                        </pic:spPr>
                      </pic:pic>
                    </a:graphicData>
                  </a:graphic>
                </wp:inline>
              </w:drawing>
            </w:r>
          </w:p>
          <w:p>
            <w:pPr>
              <w:pStyle w:val="30"/>
              <w:rPr>
                <w:rFonts w:hint="default"/>
              </w:rPr>
            </w:pPr>
            <w:r>
              <w:rPr>
                <w:rFonts w:hint="default"/>
              </w:rPr>
              <w:t>会发现，明明尺寸、display水平都是一样的，结果呢，两个却不在一个水平线上对齐，为什么呢？哈哈，上面的规范已经说明了一切。第一个框框里面没有内联元素，因此，基线就是容器的margin下边缘，也就是下边框下面的位置；而第二个框框里面有字符，纯正的内联元素，因此，第二个框框就是这些字符的基线，也就是字母x的下边缘了。于是，我们就看到了框框1下边缘和框框2里面字符x底边对齐的好戏。框框2有个小彩蛋，点击可以toggle其innerHTML，会发现，如果框框2里面没文字，就和框框1举案齐眉了。</w:t>
            </w:r>
          </w:p>
          <w:p>
            <w:pPr>
              <w:pStyle w:val="30"/>
              <w:rPr>
                <w:rFonts w:hint="default"/>
              </w:rPr>
            </w:pPr>
            <w:r>
              <w:rPr>
                <w:rFonts w:hint="default"/>
              </w:rPr>
              <w:t> </w:t>
            </w:r>
            <w:r>
              <w:drawing>
                <wp:inline distT="0" distB="0" distL="114300" distR="114300">
                  <wp:extent cx="1643380" cy="882015"/>
                  <wp:effectExtent l="0" t="0" r="13970" b="13335"/>
                  <wp:docPr id="13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4"/>
                          <pic:cNvPicPr>
                            <a:picLocks noChangeAspect="1"/>
                          </pic:cNvPicPr>
                        </pic:nvPicPr>
                        <pic:blipFill>
                          <a:blip r:embed="rId110"/>
                          <a:stretch>
                            <a:fillRect/>
                          </a:stretch>
                        </pic:blipFill>
                        <pic:spPr>
                          <a:xfrm>
                            <a:off x="0" y="0"/>
                            <a:ext cx="1643380" cy="882015"/>
                          </a:xfrm>
                          <a:prstGeom prst="rect">
                            <a:avLst/>
                          </a:prstGeom>
                          <a:noFill/>
                          <a:ln w="9525">
                            <a:noFill/>
                          </a:ln>
                        </pic:spPr>
                      </pic:pic>
                    </a:graphicData>
                  </a:graphic>
                </wp:inline>
              </w:drawing>
            </w:r>
          </w:p>
          <w:p>
            <w:pPr>
              <w:pStyle w:val="30"/>
              <w:rPr>
                <w:rFonts w:hint="default"/>
              </w:rPr>
            </w:pPr>
            <w:r>
              <w:rPr>
                <w:rFonts w:hint="default"/>
              </w:rPr>
              <w:t>下面我们要做一件很有必要的事情，用来帮助我们理解上面复杂例子在line-height值为0后的表现，什么事情呢？哈，同境界模拟，我们也设置框框2的line-height值为0，于是，就会是下面这样的表现：</w:t>
            </w:r>
          </w:p>
          <w:p>
            <w:pPr>
              <w:pStyle w:val="30"/>
              <w:rPr>
                <w:rFonts w:hint="default"/>
              </w:rPr>
            </w:pPr>
            <w:r>
              <w:drawing>
                <wp:inline distT="0" distB="0" distL="114300" distR="114300">
                  <wp:extent cx="1691005" cy="1442085"/>
                  <wp:effectExtent l="0" t="0" r="4445" b="5715"/>
                  <wp:docPr id="13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2"/>
                          <pic:cNvPicPr>
                            <a:picLocks noChangeAspect="1"/>
                          </pic:cNvPicPr>
                        </pic:nvPicPr>
                        <pic:blipFill>
                          <a:blip r:embed="rId111"/>
                          <a:stretch>
                            <a:fillRect/>
                          </a:stretch>
                        </pic:blipFill>
                        <pic:spPr>
                          <a:xfrm>
                            <a:off x="0" y="0"/>
                            <a:ext cx="1691005" cy="1442085"/>
                          </a:xfrm>
                          <a:prstGeom prst="rect">
                            <a:avLst/>
                          </a:prstGeom>
                          <a:noFill/>
                          <a:ln w="9525">
                            <a:noFill/>
                          </a:ln>
                        </pic:spPr>
                      </pic:pic>
                    </a:graphicData>
                  </a:graphic>
                </wp:inline>
              </w:drawing>
            </w:r>
          </w:p>
          <w:p>
            <w:pPr>
              <w:pStyle w:val="30"/>
              <w:rPr>
                <w:rFonts w:hint="default"/>
              </w:rPr>
            </w:pPr>
            <w:r>
              <w:rPr>
                <w:rFonts w:hint="default"/>
              </w:rPr>
              <w:t>知道框框2为何又下沉了一点吗？</w:t>
            </w:r>
          </w:p>
          <w:p>
            <w:pPr>
              <w:pStyle w:val="30"/>
              <w:rPr>
                <w:rFonts w:hint="default"/>
              </w:rPr>
            </w:pPr>
            <w:r>
              <w:rPr>
                <w:rFonts w:hint="default"/>
              </w:rPr>
              <w:t>因为字符实际占据的高度是由行高决定的，当行高变成0的时候，字符占据的高度也是0，此时，高度的起始位置就变成了字符content area的垂直中心位置，于是，文字就一半落在看看2的外面了。</w:t>
            </w:r>
            <w:r>
              <w:rPr>
                <w:rFonts w:hint="default"/>
              </w:rPr>
              <w:br w:type="textWrapping"/>
            </w:r>
            <w:r>
              <w:rPr>
                <w:rFonts w:hint="default"/>
              </w:rPr>
              <w:fldChar w:fldCharType="begin"/>
            </w:r>
            <w:r>
              <w:rPr>
                <w:rFonts w:hint="default"/>
              </w:rPr>
              <w:instrText xml:space="preserve">INCLUDEPICTURE \d "http://image.zhangxinxu.com/image/blog/201508/2015-08-29_235428.png" \* MERGEFORMATINET </w:instrText>
            </w:r>
            <w:r>
              <w:rPr>
                <w:rFonts w:hint="default"/>
              </w:rPr>
              <w:fldChar w:fldCharType="separate"/>
            </w:r>
            <w:r>
              <w:rPr>
                <w:rFonts w:hint="default"/>
              </w:rPr>
              <w:drawing>
                <wp:inline distT="0" distB="0" distL="114300" distR="114300">
                  <wp:extent cx="1409700" cy="600075"/>
                  <wp:effectExtent l="0" t="0" r="0" b="9525"/>
                  <wp:docPr id="113" name="图片 2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3" descr="IMG_257"/>
                          <pic:cNvPicPr>
                            <a:picLocks noChangeAspect="1"/>
                          </pic:cNvPicPr>
                        </pic:nvPicPr>
                        <pic:blipFill>
                          <a:blip r:embed="rId112"/>
                          <a:stretch>
                            <a:fillRect/>
                          </a:stretch>
                        </pic:blipFill>
                        <pic:spPr>
                          <a:xfrm>
                            <a:off x="0" y="0"/>
                            <a:ext cx="1409700" cy="600075"/>
                          </a:xfrm>
                          <a:prstGeom prst="rect">
                            <a:avLst/>
                          </a:prstGeom>
                          <a:noFill/>
                          <a:ln w="9525">
                            <a:noFill/>
                          </a:ln>
                        </pic:spPr>
                      </pic:pic>
                    </a:graphicData>
                  </a:graphic>
                </wp:inline>
              </w:drawing>
            </w:r>
            <w:r>
              <w:rPr>
                <w:rFonts w:hint="default"/>
              </w:rPr>
              <w:fldChar w:fldCharType="end"/>
            </w:r>
          </w:p>
          <w:p>
            <w:pPr>
              <w:pStyle w:val="30"/>
              <w:rPr>
                <w:rFonts w:hint="default"/>
              </w:rPr>
            </w:pPr>
            <w:r>
              <w:rPr>
                <w:rFonts w:hint="default"/>
              </w:rPr>
              <w:t>由于文字字符上移了，自然基线位置(字母x的底边缘)也往上移动了，于是，两个框框的垂直落差就更大了。</w:t>
            </w:r>
          </w:p>
          <w:p>
            <w:pPr>
              <w:pStyle w:val="30"/>
              <w:rPr>
                <w:rFonts w:hint="default"/>
              </w:rPr>
            </w:pPr>
            <w:r>
              <w:rPr>
                <w:rFonts w:hint="default"/>
              </w:rPr>
              <w:t>OK，明白了上面的简单例子，也就能明白上面的复杂例子。紧接着，如果我们在最后一个占位的&lt;i&gt;元素后面新增同样的x-baseline字符，则：</w:t>
            </w:r>
          </w:p>
          <w:p>
            <w:pPr>
              <w:pStyle w:val="30"/>
            </w:pPr>
            <w:r>
              <w:drawing>
                <wp:inline distT="0" distB="0" distL="114300" distR="114300">
                  <wp:extent cx="4053205" cy="1612900"/>
                  <wp:effectExtent l="0" t="0" r="4445" b="6350"/>
                  <wp:docPr id="13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5"/>
                          <pic:cNvPicPr>
                            <a:picLocks noChangeAspect="1"/>
                          </pic:cNvPicPr>
                        </pic:nvPicPr>
                        <pic:blipFill>
                          <a:blip r:embed="rId113"/>
                          <a:stretch>
                            <a:fillRect/>
                          </a:stretch>
                        </pic:blipFill>
                        <pic:spPr>
                          <a:xfrm>
                            <a:off x="0" y="0"/>
                            <a:ext cx="4053205" cy="1612900"/>
                          </a:xfrm>
                          <a:prstGeom prst="rect">
                            <a:avLst/>
                          </a:prstGeom>
                          <a:noFill/>
                          <a:ln w="9525">
                            <a:noFill/>
                          </a:ln>
                        </pic:spPr>
                      </pic:pic>
                    </a:graphicData>
                  </a:graphic>
                </wp:inline>
              </w:drawing>
            </w:r>
          </w:p>
          <w:p>
            <w:pPr>
              <w:pStyle w:val="30"/>
              <w:rPr>
                <w:rFonts w:hint="default"/>
              </w:rPr>
            </w:pPr>
            <w:r>
              <w:rPr>
                <w:rFonts w:hint="default"/>
              </w:rPr>
              <w:t>大家是不是就可以明白原因所在啦！</w:t>
            </w:r>
          </w:p>
          <w:p>
            <w:pPr>
              <w:pStyle w:val="30"/>
              <w:rPr>
                <w:rFonts w:hint="default"/>
              </w:rPr>
            </w:pPr>
            <w:r>
              <w:rPr>
                <w:rFonts w:hint="default"/>
              </w:rPr>
              <w:t>额~居然还有小伙伴皱眉头，那我再用文字解释下：</w:t>
            </w:r>
          </w:p>
          <w:p>
            <w:pPr>
              <w:pStyle w:val="30"/>
              <w:rPr>
                <w:rFonts w:hint="default"/>
              </w:rPr>
            </w:pPr>
            <w:r>
              <w:rPr>
                <w:rFonts w:hint="default"/>
              </w:rPr>
              <w:t>现在</w:t>
            </w:r>
            <w:r>
              <w:rPr>
                <w:rFonts w:hint="default"/>
                <w:u w:val="single"/>
              </w:rPr>
              <w:t>行高line-height是0, 则最后的x-baseline的垂直中线就和上面一列的图片对齐，而基线呢，就在中线下面差不多半个x的高度地方，而这个高度落差就是最后图片和容器的间隙高度值，因为前面的&lt;i class="justify-fix"&gt;是个空元素，基线是自身的底部</w:t>
            </w:r>
            <w:r>
              <w:rPr>
                <w:rFonts w:hint="default"/>
              </w:rPr>
              <w:t>，哈哈，造业啊！</w:t>
            </w:r>
          </w:p>
          <w:p>
            <w:pPr>
              <w:pStyle w:val="30"/>
              <w:rPr>
                <w:rFonts w:hint="default"/>
              </w:rPr>
            </w:pPr>
            <w:r>
              <w:rPr>
                <w:rFonts w:hint="default"/>
              </w:rPr>
              <w:fldChar w:fldCharType="begin"/>
            </w:r>
            <w:r>
              <w:rPr>
                <w:rFonts w:hint="default"/>
              </w:rPr>
              <w:instrText xml:space="preserve">INCLUDEPICTURE \d "http://image.zhangxinxu.com/image/blog/201508/2015-08-30_000413.png" \* MERGEFORMATINET </w:instrText>
            </w:r>
            <w:r>
              <w:rPr>
                <w:rFonts w:hint="default"/>
              </w:rPr>
              <w:fldChar w:fldCharType="separate"/>
            </w:r>
            <w:r>
              <w:rPr>
                <w:rFonts w:hint="default"/>
              </w:rPr>
              <w:drawing>
                <wp:inline distT="0" distB="0" distL="114300" distR="114300">
                  <wp:extent cx="1752600" cy="942975"/>
                  <wp:effectExtent l="0" t="0" r="0" b="9525"/>
                  <wp:docPr id="114" name="图片 2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8" descr="IMG_262"/>
                          <pic:cNvPicPr>
                            <a:picLocks noChangeAspect="1"/>
                          </pic:cNvPicPr>
                        </pic:nvPicPr>
                        <pic:blipFill>
                          <a:blip r:embed="rId114"/>
                          <a:stretch>
                            <a:fillRect/>
                          </a:stretch>
                        </pic:blipFill>
                        <pic:spPr>
                          <a:xfrm>
                            <a:off x="0" y="0"/>
                            <a:ext cx="1752600" cy="942975"/>
                          </a:xfrm>
                          <a:prstGeom prst="rect">
                            <a:avLst/>
                          </a:prstGeom>
                          <a:noFill/>
                          <a:ln w="9525">
                            <a:noFill/>
                          </a:ln>
                        </pic:spPr>
                      </pic:pic>
                    </a:graphicData>
                  </a:graphic>
                </wp:inline>
              </w:drawing>
            </w:r>
            <w:r>
              <w:rPr>
                <w:rFonts w:hint="default"/>
              </w:rPr>
              <w:fldChar w:fldCharType="end"/>
            </w:r>
          </w:p>
          <w:p>
            <w:pPr>
              <w:pStyle w:val="30"/>
              <w:rPr>
                <w:rFonts w:hint="default"/>
              </w:rPr>
            </w:pPr>
            <w:r>
              <w:rPr>
                <w:rFonts w:hint="default"/>
              </w:rPr>
              <w:t>OK，一旦知道了现象的本质，我们就能轻松对症下药了！要么改造占位&lt;i&gt;元素的基线、要么改造</w:t>
            </w:r>
            <w:r>
              <w:rPr>
                <w:rFonts w:hint="eastAsia"/>
                <w:lang w:eastAsia="zh-CN"/>
              </w:rPr>
              <w:t>"</w:t>
            </w:r>
            <w:r>
              <w:rPr>
                <w:rFonts w:hint="default"/>
              </w:rPr>
              <w:t>幽灵空白节点</w:t>
            </w:r>
            <w:r>
              <w:rPr>
                <w:rFonts w:hint="eastAsia"/>
                <w:lang w:eastAsia="zh-CN"/>
              </w:rPr>
              <w:t>"</w:t>
            </w:r>
            <w:r>
              <w:rPr>
                <w:rFonts w:hint="default"/>
              </w:rPr>
              <w:t>的基线位置、要么使用其他vertical-align对齐方式~</w:t>
            </w:r>
          </w:p>
          <w:p>
            <w:pPr>
              <w:pStyle w:val="30"/>
              <w:rPr>
                <w:rFonts w:hint="default"/>
              </w:rPr>
            </w:pPr>
            <w:r>
              <w:rPr>
                <w:rFonts w:hint="default"/>
              </w:rPr>
              <w:t>首先，来个最有意思的方法，对吧，改造占位&lt;i&gt;元素的基线。这个很简单，对吧，只要在空的&lt;i&gt;元素里面随便放几个字符就可以了，例如，里面有个x：</w:t>
            </w:r>
          </w:p>
          <w:p>
            <w:pPr>
              <w:pStyle w:val="30"/>
            </w:pPr>
            <w:r>
              <w:drawing>
                <wp:inline distT="0" distB="0" distL="114300" distR="114300">
                  <wp:extent cx="3566795" cy="1473835"/>
                  <wp:effectExtent l="0" t="0" r="14605" b="12065"/>
                  <wp:docPr id="13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6"/>
                          <pic:cNvPicPr>
                            <a:picLocks noChangeAspect="1"/>
                          </pic:cNvPicPr>
                        </pic:nvPicPr>
                        <pic:blipFill>
                          <a:blip r:embed="rId115"/>
                          <a:stretch>
                            <a:fillRect/>
                          </a:stretch>
                        </pic:blipFill>
                        <pic:spPr>
                          <a:xfrm>
                            <a:off x="0" y="0"/>
                            <a:ext cx="3566795" cy="1473835"/>
                          </a:xfrm>
                          <a:prstGeom prst="rect">
                            <a:avLst/>
                          </a:prstGeom>
                          <a:noFill/>
                          <a:ln w="9525">
                            <a:noFill/>
                          </a:ln>
                        </pic:spPr>
                      </pic:pic>
                    </a:graphicData>
                  </a:graphic>
                </wp:inline>
              </w:drawing>
            </w:r>
          </w:p>
          <w:p>
            <w:pPr>
              <w:pStyle w:val="30"/>
              <w:rPr>
                <w:rFonts w:hint="default"/>
              </w:rPr>
            </w:pPr>
            <w:r>
              <w:rPr>
                <w:rFonts w:hint="default"/>
              </w:rPr>
              <w:t>会发现，间隙没有了！</w:t>
            </w:r>
            <w:r>
              <w:rPr>
                <w:rFonts w:hint="default"/>
              </w:rPr>
              <w:fldChar w:fldCharType="begin"/>
            </w:r>
            <w:r>
              <w:rPr>
                <w:rFonts w:hint="default"/>
              </w:rPr>
              <w:instrText xml:space="preserve">INCLUDEPICTURE \d "http://mat1.gtimg.com/www/mb/images/face/4.gif" \* MERGEFORMATINET </w:instrText>
            </w:r>
            <w:r>
              <w:rPr>
                <w:rFonts w:hint="default"/>
              </w:rPr>
              <w:fldChar w:fldCharType="separate"/>
            </w:r>
            <w:r>
              <w:rPr>
                <w:rFonts w:hint="default"/>
              </w:rPr>
              <w:drawing>
                <wp:inline distT="0" distB="0" distL="114300" distR="114300">
                  <wp:extent cx="228600" cy="228600"/>
                  <wp:effectExtent l="0" t="0" r="0" b="0"/>
                  <wp:docPr id="120" name="图片 3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3" descr="IMG_267"/>
                          <pic:cNvPicPr>
                            <a:picLocks noChangeAspect="1"/>
                          </pic:cNvPicPr>
                        </pic:nvPicPr>
                        <pic:blipFill>
                          <a:blip r:embed="rId116"/>
                          <a:stretch>
                            <a:fillRect/>
                          </a:stretch>
                        </pic:blipFill>
                        <pic:spPr>
                          <a:xfrm>
                            <a:off x="0" y="0"/>
                            <a:ext cx="228600" cy="228600"/>
                          </a:xfrm>
                          <a:prstGeom prst="rect">
                            <a:avLst/>
                          </a:prstGeom>
                          <a:noFill/>
                          <a:ln w="9525">
                            <a:noFill/>
                          </a:ln>
                        </pic:spPr>
                      </pic:pic>
                    </a:graphicData>
                  </a:graphic>
                </wp:inline>
              </w:drawing>
            </w:r>
            <w:r>
              <w:rPr>
                <w:rFonts w:hint="default"/>
              </w:rPr>
              <w:fldChar w:fldCharType="end"/>
            </w:r>
            <w:r>
              <w:rPr>
                <w:rFonts w:hint="default"/>
              </w:rPr>
              <w:t> 为什么呢？哈哈，因为&lt;i&gt;元素的基线和</w:t>
            </w:r>
            <w:r>
              <w:rPr>
                <w:rFonts w:hint="eastAsia"/>
                <w:lang w:eastAsia="zh-CN"/>
              </w:rPr>
              <w:t>"</w:t>
            </w:r>
            <w:r>
              <w:rPr>
                <w:rFonts w:hint="default"/>
              </w:rPr>
              <w:t>幽灵空白节点</w:t>
            </w:r>
            <w:r>
              <w:rPr>
                <w:rFonts w:hint="eastAsia"/>
                <w:lang w:eastAsia="zh-CN"/>
              </w:rPr>
              <w:t>"</w:t>
            </w:r>
            <w:r>
              <w:rPr>
                <w:rFonts w:hint="default"/>
              </w:rPr>
              <w:t>的基线位置现在一致了，没有了错位，自然就不会有间隙啦！</w:t>
            </w:r>
          </w:p>
          <w:p>
            <w:pPr>
              <w:pStyle w:val="30"/>
              <w:rPr>
                <w:rFonts w:hint="default"/>
              </w:rPr>
            </w:pPr>
            <w:r>
              <w:rPr>
                <w:rFonts w:hint="default"/>
              </w:rPr>
              <w:t>改造</w:t>
            </w:r>
            <w:r>
              <w:rPr>
                <w:rFonts w:hint="eastAsia"/>
                <w:lang w:eastAsia="zh-CN"/>
              </w:rPr>
              <w:t>"</w:t>
            </w:r>
            <w:r>
              <w:rPr>
                <w:rFonts w:hint="default"/>
              </w:rPr>
              <w:t>幽灵空白节点</w:t>
            </w:r>
            <w:r>
              <w:rPr>
                <w:rFonts w:hint="eastAsia"/>
                <w:lang w:eastAsia="zh-CN"/>
              </w:rPr>
              <w:t>"</w:t>
            </w:r>
            <w:r>
              <w:rPr>
                <w:rFonts w:hint="default"/>
              </w:rPr>
              <w:t>的基线位置，哈哈，使用font-size，字体足够小时，基线和中线会重合在一起，什么时候字体足够小呢，就是0. 于是，CSS代码(line-height如果是相对值，line-height:0也可以省掉)：</w:t>
            </w:r>
          </w:p>
          <w:p>
            <w:pPr>
              <w:pStyle w:val="30"/>
              <w:rPr>
                <w:rFonts w:hint="default"/>
              </w:rPr>
            </w:pPr>
            <w:r>
              <w:rPr>
                <w:rFonts w:hint="default"/>
              </w:rPr>
              <w:t>div { font-size: 0; }</w:t>
            </w:r>
          </w:p>
          <w:p>
            <w:pPr>
              <w:pStyle w:val="30"/>
              <w:rPr>
                <w:rFonts w:hint="default"/>
              </w:rPr>
            </w:pPr>
            <w:r>
              <w:rPr>
                <w:rFonts w:hint="default"/>
                <w:lang w:val="en-US" w:eastAsia="zh-CN"/>
              </w:rPr>
              <w:fldChar w:fldCharType="begin"/>
            </w:r>
            <w:r>
              <w:rPr>
                <w:rFonts w:hint="default"/>
                <w:lang w:val="en-US" w:eastAsia="zh-CN"/>
              </w:rPr>
              <w:instrText xml:space="preserve">INCLUDEPICTURE \d "http://image.zhangxinxu.com/image/study/s/s128/mm1.jpg" \* MERGEFORMATINET </w:instrText>
            </w:r>
            <w:r>
              <w:rPr>
                <w:rFonts w:hint="default"/>
                <w:lang w:val="en-US" w:eastAsia="zh-CN"/>
              </w:rPr>
              <w:fldChar w:fldCharType="separate"/>
            </w:r>
            <w:r>
              <w:rPr>
                <w:rFonts w:hint="default"/>
                <w:lang w:val="en-US" w:eastAsia="zh-CN"/>
              </w:rPr>
              <w:drawing>
                <wp:inline distT="0" distB="0" distL="114300" distR="114300">
                  <wp:extent cx="1219200" cy="914400"/>
                  <wp:effectExtent l="0" t="0" r="0" b="0"/>
                  <wp:docPr id="123" name="图片 3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4" descr="IMG_268"/>
                          <pic:cNvPicPr>
                            <a:picLocks noChangeAspect="1"/>
                          </pic:cNvPicPr>
                        </pic:nvPicPr>
                        <pic:blipFill>
                          <a:blip r:embed="rId117"/>
                          <a:stretch>
                            <a:fillRect/>
                          </a:stretch>
                        </pic:blipFill>
                        <pic:spPr>
                          <a:xfrm>
                            <a:off x="0" y="0"/>
                            <a:ext cx="1219200" cy="914400"/>
                          </a:xfrm>
                          <a:prstGeom prst="rect">
                            <a:avLst/>
                          </a:prstGeom>
                          <a:noFill/>
                          <a:ln w="9525">
                            <a:noFill/>
                          </a:ln>
                        </pic:spPr>
                      </pic:pic>
                    </a:graphicData>
                  </a:graphic>
                </wp:inline>
              </w:drawing>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INCLUDEPICTURE \d "http://image.zhangxinxu.com/image/study/s/s128/mm1.jpg" \* MERGEFORMATINET </w:instrText>
            </w:r>
            <w:r>
              <w:rPr>
                <w:rFonts w:hint="default"/>
                <w:lang w:val="en-US" w:eastAsia="zh-CN"/>
              </w:rPr>
              <w:fldChar w:fldCharType="separate"/>
            </w:r>
            <w:r>
              <w:rPr>
                <w:rFonts w:hint="default"/>
                <w:lang w:val="en-US" w:eastAsia="zh-CN"/>
              </w:rPr>
              <w:drawing>
                <wp:inline distT="0" distB="0" distL="114300" distR="114300">
                  <wp:extent cx="1219200" cy="914400"/>
                  <wp:effectExtent l="0" t="0" r="0" b="0"/>
                  <wp:docPr id="124" name="图片 3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5" descr="IMG_269"/>
                          <pic:cNvPicPr>
                            <a:picLocks noChangeAspect="1"/>
                          </pic:cNvPicPr>
                        </pic:nvPicPr>
                        <pic:blipFill>
                          <a:blip r:embed="rId117"/>
                          <a:stretch>
                            <a:fillRect/>
                          </a:stretch>
                        </pic:blipFill>
                        <pic:spPr>
                          <a:xfrm>
                            <a:off x="0" y="0"/>
                            <a:ext cx="1219200" cy="914400"/>
                          </a:xfrm>
                          <a:prstGeom prst="rect">
                            <a:avLst/>
                          </a:prstGeom>
                          <a:noFill/>
                          <a:ln w="9525">
                            <a:noFill/>
                          </a:ln>
                        </pic:spPr>
                      </pic:pic>
                    </a:graphicData>
                  </a:graphic>
                </wp:inline>
              </w:drawing>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INCLUDEPICTURE \d "http://image.zhangxinxu.com/image/study/s/s128/mm1.jpg" \* MERGEFORMATINET </w:instrText>
            </w:r>
            <w:r>
              <w:rPr>
                <w:rFonts w:hint="default"/>
                <w:lang w:val="en-US" w:eastAsia="zh-CN"/>
              </w:rPr>
              <w:fldChar w:fldCharType="separate"/>
            </w:r>
            <w:r>
              <w:rPr>
                <w:rFonts w:hint="default"/>
                <w:lang w:val="en-US" w:eastAsia="zh-CN"/>
              </w:rPr>
              <w:drawing>
                <wp:inline distT="0" distB="0" distL="114300" distR="114300">
                  <wp:extent cx="1219200" cy="914400"/>
                  <wp:effectExtent l="0" t="0" r="0" b="0"/>
                  <wp:docPr id="125" name="图片 3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6" descr="IMG_270"/>
                          <pic:cNvPicPr>
                            <a:picLocks noChangeAspect="1"/>
                          </pic:cNvPicPr>
                        </pic:nvPicPr>
                        <pic:blipFill>
                          <a:blip r:embed="rId117"/>
                          <a:stretch>
                            <a:fillRect/>
                          </a:stretch>
                        </pic:blipFill>
                        <pic:spPr>
                          <a:xfrm>
                            <a:off x="0" y="0"/>
                            <a:ext cx="1219200" cy="914400"/>
                          </a:xfrm>
                          <a:prstGeom prst="rect">
                            <a:avLst/>
                          </a:prstGeom>
                          <a:noFill/>
                          <a:ln w="9525">
                            <a:noFill/>
                          </a:ln>
                        </pic:spPr>
                      </pic:pic>
                    </a:graphicData>
                  </a:graphic>
                </wp:inline>
              </w:drawing>
            </w:r>
            <w:r>
              <w:rPr>
                <w:rFonts w:hint="default"/>
                <w:lang w:val="en-US" w:eastAsia="zh-CN"/>
              </w:rPr>
              <w:fldChar w:fldCharType="end"/>
            </w:r>
            <w:r>
              <w:rPr>
                <w:rFonts w:hint="default"/>
                <w:lang w:val="en-US" w:eastAsia="zh-CN"/>
              </w:rPr>
              <w:fldChar w:fldCharType="begin"/>
            </w:r>
            <w:r>
              <w:rPr>
                <w:rFonts w:hint="default"/>
                <w:lang w:val="en-US" w:eastAsia="zh-CN"/>
              </w:rPr>
              <w:instrText xml:space="preserve">INCLUDEPICTURE \d "http://image.zhangxinxu.com/image/study/s/s128/mm1.jpg" \* MERGEFORMATINET </w:instrText>
            </w:r>
            <w:r>
              <w:rPr>
                <w:rFonts w:hint="default"/>
                <w:lang w:val="en-US" w:eastAsia="zh-CN"/>
              </w:rPr>
              <w:fldChar w:fldCharType="separate"/>
            </w:r>
            <w:r>
              <w:rPr>
                <w:rFonts w:hint="default"/>
                <w:lang w:val="en-US" w:eastAsia="zh-CN"/>
              </w:rPr>
              <w:drawing>
                <wp:inline distT="0" distB="0" distL="114300" distR="114300">
                  <wp:extent cx="1219200" cy="914400"/>
                  <wp:effectExtent l="0" t="0" r="0" b="0"/>
                  <wp:docPr id="126" name="图片 3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7" descr="IMG_271"/>
                          <pic:cNvPicPr>
                            <a:picLocks noChangeAspect="1"/>
                          </pic:cNvPicPr>
                        </pic:nvPicPr>
                        <pic:blipFill>
                          <a:blip r:embed="rId117"/>
                          <a:stretch>
                            <a:fillRect/>
                          </a:stretch>
                        </pic:blipFill>
                        <pic:spPr>
                          <a:xfrm>
                            <a:off x="0" y="0"/>
                            <a:ext cx="1219200" cy="914400"/>
                          </a:xfrm>
                          <a:prstGeom prst="rect">
                            <a:avLst/>
                          </a:prstGeom>
                          <a:noFill/>
                          <a:ln w="9525">
                            <a:noFill/>
                          </a:ln>
                        </pic:spPr>
                      </pic:pic>
                    </a:graphicData>
                  </a:graphic>
                </wp:inline>
              </w:drawing>
            </w:r>
            <w:r>
              <w:rPr>
                <w:rFonts w:hint="default"/>
                <w:lang w:val="en-US" w:eastAsia="zh-CN"/>
              </w:rPr>
              <w:fldChar w:fldCharType="end"/>
            </w:r>
            <w:r>
              <w:rPr>
                <w:rFonts w:hint="default"/>
                <w:lang w:val="en-US" w:eastAsia="zh-CN"/>
              </w:rPr>
              <w:t>   </w:t>
            </w:r>
          </w:p>
          <w:p>
            <w:pPr>
              <w:pStyle w:val="30"/>
              <w:rPr>
                <w:rFonts w:hint="default"/>
              </w:rPr>
            </w:pPr>
            <w:r>
              <w:rPr>
                <w:rFonts w:hint="default"/>
              </w:rPr>
              <w:t>使用其他vertical-align对齐方式，就是让两端对齐的列表元素vertical-align:top/bottom/...之类。</w:t>
            </w:r>
          </w:p>
          <w:p>
            <w:pPr>
              <w:pStyle w:val="30"/>
              <w:rPr>
                <w:rFonts w:hint="default"/>
              </w:rPr>
            </w:pPr>
            <w:r>
              <w:rPr>
                <w:rFonts w:hint="default"/>
              </w:rPr>
              <w:t>div { line-height: 0; }</w:t>
            </w:r>
          </w:p>
          <w:p>
            <w:pPr>
              <w:pStyle w:val="30"/>
              <w:rPr>
                <w:rFonts w:hint="default"/>
              </w:rPr>
            </w:pPr>
            <w:r>
              <w:rPr>
                <w:rFonts w:hint="default"/>
              </w:rPr>
              <w:t>.justify-fix { display: inline-block; width: 128px; vertical-align: top; }</w:t>
            </w:r>
          </w:p>
          <w:p>
            <w:pPr>
              <w:pStyle w:val="30"/>
              <w:rPr>
                <w:rFonts w:hint="default"/>
              </w:rPr>
            </w:pPr>
            <w:r>
              <w:rPr>
                <w:rFonts w:hint="default"/>
              </w:rPr>
              <w:t>最后的效果是：</w:t>
            </w:r>
          </w:p>
          <w:p>
            <w:pPr>
              <w:pStyle w:val="30"/>
              <w:rPr>
                <w:rFonts w:hint="default"/>
              </w:rPr>
            </w:pPr>
            <w:r>
              <w:rPr>
                <w:rFonts w:hint="default"/>
                <w:lang w:val="en-US" w:eastAsia="zh-CN"/>
              </w:rPr>
              <w:fldChar w:fldCharType="begin"/>
            </w:r>
            <w:r>
              <w:rPr>
                <w:rFonts w:hint="default"/>
                <w:lang w:val="en-US" w:eastAsia="zh-CN"/>
              </w:rPr>
              <w:instrText xml:space="preserve">INCLUDEPICTURE \d "http://image.zhangxinxu.com/image/study/s/s128/mm1.jpg" \* MERGEFORMATINET </w:instrText>
            </w:r>
            <w:r>
              <w:rPr>
                <w:rFonts w:hint="default"/>
                <w:lang w:val="en-US" w:eastAsia="zh-CN"/>
              </w:rPr>
              <w:fldChar w:fldCharType="separate"/>
            </w:r>
            <w:r>
              <w:rPr>
                <w:rFonts w:hint="default"/>
                <w:lang w:val="en-US" w:eastAsia="zh-CN"/>
              </w:rPr>
              <w:drawing>
                <wp:inline distT="0" distB="0" distL="114300" distR="114300">
                  <wp:extent cx="1219200" cy="914400"/>
                  <wp:effectExtent l="0" t="0" r="0" b="0"/>
                  <wp:docPr id="128" name="图片 3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8" descr="IMG_272"/>
                          <pic:cNvPicPr>
                            <a:picLocks noChangeAspect="1"/>
                          </pic:cNvPicPr>
                        </pic:nvPicPr>
                        <pic:blipFill>
                          <a:blip r:embed="rId117"/>
                          <a:stretch>
                            <a:fillRect/>
                          </a:stretch>
                        </pic:blipFill>
                        <pic:spPr>
                          <a:xfrm>
                            <a:off x="0" y="0"/>
                            <a:ext cx="1219200" cy="914400"/>
                          </a:xfrm>
                          <a:prstGeom prst="rect">
                            <a:avLst/>
                          </a:prstGeom>
                          <a:noFill/>
                          <a:ln w="9525">
                            <a:noFill/>
                          </a:ln>
                        </pic:spPr>
                      </pic:pic>
                    </a:graphicData>
                  </a:graphic>
                </wp:inline>
              </w:drawing>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INCLUDEPICTURE \d "http://image.zhangxinxu.com/image/study/s/s128/mm1.jpg" \* MERGEFORMATINET </w:instrText>
            </w:r>
            <w:r>
              <w:rPr>
                <w:rFonts w:hint="default"/>
                <w:lang w:val="en-US" w:eastAsia="zh-CN"/>
              </w:rPr>
              <w:fldChar w:fldCharType="separate"/>
            </w:r>
            <w:r>
              <w:rPr>
                <w:rFonts w:hint="default"/>
                <w:lang w:val="en-US" w:eastAsia="zh-CN"/>
              </w:rPr>
              <w:drawing>
                <wp:inline distT="0" distB="0" distL="114300" distR="114300">
                  <wp:extent cx="1219200" cy="914400"/>
                  <wp:effectExtent l="0" t="0" r="0" b="0"/>
                  <wp:docPr id="129" name="图片 3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9" descr="IMG_273"/>
                          <pic:cNvPicPr>
                            <a:picLocks noChangeAspect="1"/>
                          </pic:cNvPicPr>
                        </pic:nvPicPr>
                        <pic:blipFill>
                          <a:blip r:embed="rId117"/>
                          <a:stretch>
                            <a:fillRect/>
                          </a:stretch>
                        </pic:blipFill>
                        <pic:spPr>
                          <a:xfrm>
                            <a:off x="0" y="0"/>
                            <a:ext cx="1219200" cy="914400"/>
                          </a:xfrm>
                          <a:prstGeom prst="rect">
                            <a:avLst/>
                          </a:prstGeom>
                          <a:noFill/>
                          <a:ln w="9525">
                            <a:noFill/>
                          </a:ln>
                        </pic:spPr>
                      </pic:pic>
                    </a:graphicData>
                  </a:graphic>
                </wp:inline>
              </w:drawing>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INCLUDEPICTURE \d "http://image.zhangxinxu.com/image/study/s/s128/mm1.jpg" \* MERGEFORMATINET </w:instrText>
            </w:r>
            <w:r>
              <w:rPr>
                <w:rFonts w:hint="default"/>
                <w:lang w:val="en-US" w:eastAsia="zh-CN"/>
              </w:rPr>
              <w:fldChar w:fldCharType="separate"/>
            </w:r>
            <w:r>
              <w:rPr>
                <w:rFonts w:hint="default"/>
                <w:lang w:val="en-US" w:eastAsia="zh-CN"/>
              </w:rPr>
              <w:drawing>
                <wp:inline distT="0" distB="0" distL="114300" distR="114300">
                  <wp:extent cx="1219200" cy="914400"/>
                  <wp:effectExtent l="0" t="0" r="0" b="0"/>
                  <wp:docPr id="127" name="图片 4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0" descr="IMG_274"/>
                          <pic:cNvPicPr>
                            <a:picLocks noChangeAspect="1"/>
                          </pic:cNvPicPr>
                        </pic:nvPicPr>
                        <pic:blipFill>
                          <a:blip r:embed="rId117"/>
                          <a:stretch>
                            <a:fillRect/>
                          </a:stretch>
                        </pic:blipFill>
                        <pic:spPr>
                          <a:xfrm>
                            <a:off x="0" y="0"/>
                            <a:ext cx="1219200" cy="914400"/>
                          </a:xfrm>
                          <a:prstGeom prst="rect">
                            <a:avLst/>
                          </a:prstGeom>
                          <a:noFill/>
                          <a:ln w="9525">
                            <a:noFill/>
                          </a:ln>
                        </pic:spPr>
                      </pic:pic>
                    </a:graphicData>
                  </a:graphic>
                </wp:inline>
              </w:drawing>
            </w:r>
            <w:r>
              <w:rPr>
                <w:rFonts w:hint="default"/>
                <w:lang w:val="en-US" w:eastAsia="zh-CN"/>
              </w:rPr>
              <w:fldChar w:fldCharType="end"/>
            </w:r>
            <w:r>
              <w:rPr>
                <w:rFonts w:hint="default"/>
                <w:lang w:val="en-US" w:eastAsia="zh-CN"/>
              </w:rPr>
              <w:fldChar w:fldCharType="begin"/>
            </w:r>
            <w:r>
              <w:rPr>
                <w:rFonts w:hint="default"/>
                <w:lang w:val="en-US" w:eastAsia="zh-CN"/>
              </w:rPr>
              <w:instrText xml:space="preserve">INCLUDEPICTURE \d "http://image.zhangxinxu.com/image/study/s/s128/mm1.jpg" \* MERGEFORMATINET </w:instrText>
            </w:r>
            <w:r>
              <w:rPr>
                <w:rFonts w:hint="default"/>
                <w:lang w:val="en-US" w:eastAsia="zh-CN"/>
              </w:rPr>
              <w:fldChar w:fldCharType="separate"/>
            </w:r>
            <w:r>
              <w:rPr>
                <w:rFonts w:hint="default"/>
                <w:lang w:val="en-US" w:eastAsia="zh-CN"/>
              </w:rPr>
              <w:drawing>
                <wp:inline distT="0" distB="0" distL="114300" distR="114300">
                  <wp:extent cx="1219200" cy="914400"/>
                  <wp:effectExtent l="0" t="0" r="0" b="0"/>
                  <wp:docPr id="130" name="图片 4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1" descr="IMG_275"/>
                          <pic:cNvPicPr>
                            <a:picLocks noChangeAspect="1"/>
                          </pic:cNvPicPr>
                        </pic:nvPicPr>
                        <pic:blipFill>
                          <a:blip r:embed="rId117"/>
                          <a:stretch>
                            <a:fillRect/>
                          </a:stretch>
                        </pic:blipFill>
                        <pic:spPr>
                          <a:xfrm>
                            <a:off x="0" y="0"/>
                            <a:ext cx="1219200" cy="914400"/>
                          </a:xfrm>
                          <a:prstGeom prst="rect">
                            <a:avLst/>
                          </a:prstGeom>
                          <a:noFill/>
                          <a:ln w="9525">
                            <a:noFill/>
                          </a:ln>
                        </pic:spPr>
                      </pic:pic>
                    </a:graphicData>
                  </a:graphic>
                </wp:inline>
              </w:drawing>
            </w:r>
            <w:r>
              <w:rPr>
                <w:rFonts w:hint="default"/>
                <w:lang w:val="en-US" w:eastAsia="zh-CN"/>
              </w:rPr>
              <w:fldChar w:fldCharType="end"/>
            </w:r>
            <w:r>
              <w:rPr>
                <w:rFonts w:hint="default"/>
                <w:lang w:val="en-US" w:eastAsia="zh-CN"/>
              </w:rPr>
              <w:t>   </w:t>
            </w:r>
          </w:p>
          <w:p>
            <w:pPr>
              <w:pStyle w:val="30"/>
              <w:rPr>
                <w:rFonts w:hint="default"/>
              </w:rPr>
            </w:pPr>
            <w:r>
              <w:rPr>
                <w:rFonts w:hint="default"/>
              </w:rPr>
              <w:t>恩恩，各种方法都完美解决了垂直间隙的问题，来，各个大大的赞！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0" w:type="dxa"/>
          <w:trHeight w:val="90" w:hRule="atLeast"/>
        </w:trPr>
        <w:tc>
          <w:tcPr>
            <w:tcW w:w="1871" w:type="dxa"/>
            <w:vAlign w:val="top"/>
          </w:tcPr>
          <w:p>
            <w:pPr>
              <w:pStyle w:val="27"/>
              <w:rPr>
                <w:rFonts w:hint="eastAsia"/>
                <w:lang w:val="en-US" w:eastAsia="zh-CN"/>
              </w:rPr>
            </w:pPr>
          </w:p>
        </w:tc>
        <w:tc>
          <w:tcPr>
            <w:tcW w:w="8969" w:type="dxa"/>
            <w:gridSpan w:val="6"/>
            <w:vAlign w:val="top"/>
          </w:tcPr>
          <w:p>
            <w:pPr>
              <w:rPr>
                <w:rFonts w:hint="default"/>
              </w:rPr>
            </w:pPr>
          </w:p>
        </w:tc>
      </w:tr>
    </w:tbl>
    <w:p>
      <w:pPr>
        <w:pStyle w:val="29"/>
        <w:rPr>
          <w:rFonts w:hint="eastAsia"/>
          <w:lang w:val="en-US" w:eastAsia="zh-CN"/>
        </w:rPr>
      </w:pPr>
      <w:bookmarkStart w:id="132" w:name="_Toc5721"/>
      <w:bookmarkStart w:id="133" w:name="_Toc31733"/>
      <w:r>
        <w:rPr>
          <w:rFonts w:hint="eastAsia"/>
          <w:lang w:val="en-US" w:eastAsia="zh-CN"/>
        </w:rPr>
        <w:t>vertical-align</w:t>
      </w:r>
      <w:bookmarkEnd w:id="132"/>
      <w:bookmarkEnd w:id="133"/>
    </w:p>
    <w:tbl>
      <w:tblPr>
        <w:tblStyle w:val="24"/>
        <w:tblW w:w="10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68"/>
        <w:gridCol w:w="4486"/>
        <w:gridCol w:w="4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68" w:type="dxa"/>
            <w:vAlign w:val="top"/>
          </w:tcPr>
          <w:p>
            <w:pPr>
              <w:pStyle w:val="27"/>
              <w:rPr>
                <w:rFonts w:hint="eastAsia"/>
                <w:lang w:val="en-US" w:eastAsia="zh-CN"/>
              </w:rPr>
            </w:pPr>
          </w:p>
        </w:tc>
        <w:tc>
          <w:tcPr>
            <w:tcW w:w="8972" w:type="dxa"/>
            <w:gridSpan w:val="2"/>
            <w:vAlign w:val="top"/>
          </w:tcPr>
          <w:p>
            <w:pPr>
              <w:pStyle w:val="30"/>
              <w:rPr>
                <w:rFonts w:hint="eastAsia"/>
                <w:lang w:eastAsia="zh-CN"/>
              </w:rPr>
            </w:pPr>
            <w:r>
              <w:rPr>
                <w:rFonts w:hint="eastAsia"/>
                <w:lang w:eastAsia="zh-CN"/>
              </w:rPr>
              <w:fldChar w:fldCharType="begin"/>
            </w:r>
            <w:r>
              <w:rPr>
                <w:rFonts w:hint="eastAsia"/>
                <w:lang w:eastAsia="zh-CN"/>
              </w:rPr>
              <w:instrText xml:space="preserve"> HYPERLINK "https://segmentfault.com/a/1190000002668492" </w:instrText>
            </w:r>
            <w:r>
              <w:rPr>
                <w:rFonts w:hint="eastAsia"/>
                <w:lang w:eastAsia="zh-CN"/>
              </w:rPr>
              <w:fldChar w:fldCharType="separate"/>
            </w:r>
            <w:r>
              <w:rPr>
                <w:rFonts w:hint="eastAsia"/>
                <w:lang w:eastAsia="zh-CN"/>
              </w:rPr>
              <w:t>https://segmentfault.com/a/1190000002668492</w:t>
            </w:r>
            <w:r>
              <w:rPr>
                <w:rFonts w:hint="eastAsia"/>
                <w:lang w:eastAsia="zh-CN"/>
              </w:rPr>
              <w:fldChar w:fldCharType="end"/>
            </w:r>
          </w:p>
          <w:p>
            <w:pPr>
              <w:pStyle w:val="30"/>
              <w:rPr>
                <w:rFonts w:hint="default"/>
              </w:rPr>
            </w:pPr>
            <w:r>
              <w:rPr>
                <w:rFonts w:hint="default"/>
              </w:rPr>
              <w:fldChar w:fldCharType="begin"/>
            </w:r>
            <w:r>
              <w:rPr>
                <w:rFonts w:hint="default"/>
              </w:rPr>
              <w:instrText xml:space="preserve"> HYPERLINK "https://segmentfault.com/a/1190000002668492" </w:instrText>
            </w:r>
            <w:r>
              <w:rPr>
                <w:rFonts w:hint="default"/>
              </w:rPr>
              <w:fldChar w:fldCharType="separate"/>
            </w:r>
            <w:r>
              <w:rPr>
                <w:rFonts w:hint="default"/>
              </w:rPr>
              <w:t>[翻译]关于Vertical-Align你需要知道的事情</w:t>
            </w:r>
            <w:r>
              <w:rPr>
                <w:rFonts w:hint="default"/>
              </w:rPr>
              <w:fldChar w:fldCharType="end"/>
            </w:r>
          </w:p>
          <w:p>
            <w:pPr>
              <w:pStyle w:val="30"/>
              <w:ind w:firstLine="320" w:firstLineChars="200"/>
              <w:rPr>
                <w:rFonts w:hint="default"/>
              </w:rPr>
            </w:pPr>
            <w:r>
              <w:rPr>
                <w:rFonts w:hint="eastAsia"/>
                <w:lang w:eastAsia="zh-CN"/>
              </w:rPr>
              <w:t>效果：</w:t>
            </w:r>
            <w:r>
              <w:rPr>
                <w:rFonts w:hint="default"/>
              </w:rPr>
              <w:fldChar w:fldCharType="begin"/>
            </w:r>
            <w:r>
              <w:rPr>
                <w:rFonts w:hint="default"/>
              </w:rPr>
              <w:instrText xml:space="preserve"> HYPERLINK "https://jsfiddle.net/medifle/erpo7u4h/1/" </w:instrText>
            </w:r>
            <w:r>
              <w:rPr>
                <w:rFonts w:hint="default"/>
              </w:rPr>
              <w:fldChar w:fldCharType="separate"/>
            </w:r>
            <w:r>
              <w:rPr>
                <w:rStyle w:val="19"/>
                <w:rFonts w:hint="default"/>
              </w:rPr>
              <w:t>https://jsfiddle.net/medifle/erpo7u4h/1/</w:t>
            </w:r>
            <w:r>
              <w:rPr>
                <w:rFonts w:hint="default"/>
              </w:rPr>
              <w:fldChar w:fldCharType="end"/>
            </w:r>
          </w:p>
          <w:p>
            <w:pPr>
              <w:pStyle w:val="30"/>
              <w:rPr>
                <w:rFonts w:hint="eastAsia"/>
                <w:lang w:eastAsia="zh-CN"/>
              </w:rPr>
            </w:pPr>
            <w:r>
              <w:rPr>
                <w:rFonts w:hint="eastAsia"/>
                <w:lang w:eastAsia="zh-CN"/>
              </w:rPr>
              <w:object>
                <v:shape id="_x0000_i1026" o:spt="75" type="#_x0000_t75" style="height:42.75pt;width:94.5pt;" o:ole="t" filled="f" o:preferrelative="t" stroked="f" coordsize="21600,21600">
                  <v:path/>
                  <v:fill on="f" focussize="0,0"/>
                  <v:stroke on="f"/>
                  <v:imagedata r:id="rId119" o:title=""/>
                  <o:lock v:ext="edit" aspectratio="t"/>
                  <w10:wrap type="none"/>
                  <w10:anchorlock/>
                </v:shape>
                <o:OLEObject Type="Embed" ProgID="Package" ShapeID="_x0000_i1026" DrawAspect="Content" ObjectID="_1468075726" r:id="rId118">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68" w:type="dxa"/>
            <w:vAlign w:val="top"/>
          </w:tcPr>
          <w:p>
            <w:pPr>
              <w:pStyle w:val="27"/>
              <w:ind w:firstLine="0" w:firstLineChars="0"/>
              <w:rPr>
                <w:rFonts w:hint="eastAsia"/>
                <w:lang w:val="en-US" w:eastAsia="zh-CN"/>
              </w:rPr>
            </w:pPr>
            <w:bookmarkStart w:id="134" w:name="_Toc2074"/>
            <w:r>
              <w:rPr>
                <w:rFonts w:hint="eastAsia"/>
                <w:lang w:val="en-US" w:eastAsia="zh-CN"/>
              </w:rPr>
              <w:t>问题来了</w:t>
            </w:r>
            <w:bookmarkEnd w:id="134"/>
          </w:p>
        </w:tc>
        <w:tc>
          <w:tcPr>
            <w:tcW w:w="8972" w:type="dxa"/>
            <w:gridSpan w:val="2"/>
            <w:vAlign w:val="top"/>
          </w:tcPr>
          <w:p>
            <w:pPr>
              <w:pStyle w:val="30"/>
              <w:rPr>
                <w:rFonts w:hint="default"/>
                <w:b/>
                <w:bCs/>
                <w:u w:val="single"/>
              </w:rPr>
            </w:pPr>
            <w:r>
              <w:rPr>
                <w:b/>
                <w:bCs/>
                <w:u w:val="single"/>
              </w:rPr>
              <w:t>在遇到将元素在</w:t>
            </w:r>
            <w:r>
              <w:rPr>
                <w:b/>
                <w:bCs/>
                <w:color w:val="0000FF"/>
                <w:u w:val="single"/>
              </w:rPr>
              <w:t>垂直方向上</w:t>
            </w:r>
            <w:r>
              <w:rPr>
                <w:b/>
                <w:bCs/>
                <w:u w:val="single"/>
              </w:rPr>
              <w:t>对齐的需求时，CSS提供了多种方法，有时候我用float</w:t>
            </w:r>
            <w:r>
              <w:rPr>
                <w:rFonts w:hint="default"/>
                <w:b/>
                <w:bCs/>
                <w:u w:val="single"/>
              </w:rPr>
              <w:t>解决，有时候我使用position:absolute解决，还有时候采用的方法是手动调整margin和padding。</w:t>
            </w:r>
          </w:p>
          <w:p>
            <w:pPr>
              <w:pStyle w:val="30"/>
              <w:rPr>
                <w:rFonts w:hint="default"/>
              </w:rPr>
            </w:pPr>
            <w:r>
              <w:rPr>
                <w:rFonts w:hint="default"/>
              </w:rPr>
              <w:t>其实我并不喜欢这些解决方法，float会让元素的顶端对齐而且需要手动清楚浮动。绝对定位让元素脱离了正常流，这样这些元素就不会再影响到周围的元素。在元素的padding和margin固定的情况下，一点小的改变也很有可能对布局造成影响。</w:t>
            </w:r>
          </w:p>
          <w:p>
            <w:pPr>
              <w:pStyle w:val="30"/>
              <w:rPr>
                <w:rFonts w:hint="eastAsia"/>
                <w:lang w:eastAsia="zh-CN"/>
              </w:rPr>
            </w:pPr>
            <w:r>
              <w:rPr>
                <w:rFonts w:hint="default"/>
              </w:rPr>
              <w:t>Vertical-align通常来说使用这个属性进行布局是一种hack行为，因为它本来并不是被用于这个目的。它用在文本和与文本相邻元素的垂直方向上的对齐问题。然而，你也可以使用Vertical-align在不同的上下文中对元素进行灵活的，细粒度的排布。元素的尺寸无需知晓，元素任然处于正常流当中，因此元素的变化会影响到周围的元素，这使得Vertical-align是非常有价值的排布方案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68" w:type="dxa"/>
            <w:vAlign w:val="top"/>
          </w:tcPr>
          <w:p>
            <w:pPr>
              <w:pStyle w:val="27"/>
              <w:rPr>
                <w:rFonts w:hint="eastAsia"/>
                <w:lang w:val="en-US" w:eastAsia="zh-CN"/>
              </w:rPr>
            </w:pPr>
          </w:p>
        </w:tc>
        <w:tc>
          <w:tcPr>
            <w:tcW w:w="8972" w:type="dxa"/>
            <w:gridSpan w:val="2"/>
            <w:vAlign w:val="top"/>
          </w:tcPr>
          <w:p>
            <w:pPr>
              <w:pStyle w:val="30"/>
              <w:rPr>
                <w:rFonts w:hint="default"/>
              </w:rPr>
            </w:pPr>
            <w:r>
              <w:t>Vertical-align被用于垂直对齐</w:t>
            </w:r>
            <w:r>
              <w:rPr>
                <w:rFonts w:hint="default"/>
              </w:rPr>
              <w:t>inline元素，也就是display值为inline和inline-block的元素。inline-table的元素不在本文的讨论范围内。</w:t>
            </w:r>
          </w:p>
          <w:p>
            <w:pPr>
              <w:pStyle w:val="30"/>
              <w:rPr>
                <w:rFonts w:hint="default"/>
              </w:rPr>
            </w:pPr>
            <w:r>
              <w:rPr>
                <w:rFonts w:hint="default"/>
              </w:rPr>
              <w:t>inline-block元素就像它的名字一样，同时具备inline元素和block元素的特点，这样的元素有padding,margin,border,width,height。其中高度有可能是由元素的内容决定的。</w:t>
            </w:r>
          </w:p>
          <w:p>
            <w:pPr>
              <w:pStyle w:val="30"/>
              <w:rPr>
                <w:rFonts w:hint="default"/>
              </w:rPr>
            </w:pPr>
            <w:r>
              <w:rPr>
                <w:rFonts w:hint="default"/>
              </w:rPr>
              <w:t>inline元素基本上值得就是文本</w:t>
            </w:r>
            <w:r>
              <w:rPr>
                <w:rFonts w:hint="eastAsia"/>
                <w:lang w:val="en-US" w:eastAsia="zh-CN"/>
              </w:rPr>
              <w:t>,</w:t>
            </w:r>
            <w:r>
              <w:rPr>
                <w:rFonts w:hint="default"/>
              </w:rPr>
              <w:t>inline元素一个挨着一个的摆放在行内，当行内元素太多的情况下，一个新行会被创建出来，这些行也叫做line--box。它将行内的所有内容都包裹了起来。根据行内内容的不同，line-box的尺寸也会不同，在接下来的图里面，红线代表了line-box的上下边界在这些line-box内，Vertical-align属性负责对齐一些独立的元素。</w:t>
            </w:r>
          </w:p>
          <w:p>
            <w:pPr>
              <w:pStyle w:val="30"/>
              <w:rPr>
                <w:rFonts w:hint="default"/>
              </w:rPr>
            </w:pPr>
            <w:r>
              <w:drawing>
                <wp:inline distT="0" distB="0" distL="114300" distR="114300">
                  <wp:extent cx="4809490" cy="1552575"/>
                  <wp:effectExtent l="0" t="0" r="10160" b="9525"/>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120"/>
                          <a:stretch>
                            <a:fillRect/>
                          </a:stretch>
                        </pic:blipFill>
                        <pic:spPr>
                          <a:xfrm>
                            <a:off x="0" y="0"/>
                            <a:ext cx="4809490" cy="1552575"/>
                          </a:xfrm>
                          <a:prstGeom prst="rect">
                            <a:avLst/>
                          </a:prstGeom>
                          <a:noFill/>
                          <a:ln w="9525">
                            <a:noFill/>
                          </a:ln>
                        </pic:spPr>
                      </pic:pic>
                    </a:graphicData>
                  </a:graphic>
                </wp:inline>
              </w:drawing>
            </w:r>
          </w:p>
          <w:p>
            <w:pPr>
              <w:pStyle w:val="30"/>
              <w:rPr>
                <w:rFonts w:hint="default"/>
              </w:rPr>
            </w:pPr>
            <w:r>
              <w:rPr>
                <w:rFonts w:hint="default"/>
              </w:rPr>
              <w:t>那么，这些元素是要和谁对齐呢？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68" w:type="dxa"/>
            <w:vAlign w:val="top"/>
          </w:tcPr>
          <w:p>
            <w:pPr>
              <w:pStyle w:val="27"/>
            </w:pPr>
            <w:bookmarkStart w:id="135" w:name="_Toc6590"/>
            <w:bookmarkStart w:id="136" w:name="_Toc30009"/>
            <w:r>
              <w:rPr>
                <w:rFonts w:hint="default"/>
              </w:rPr>
              <w:t>边界和baseline</w:t>
            </w:r>
            <w:bookmarkEnd w:id="135"/>
            <w:bookmarkEnd w:id="136"/>
          </w:p>
          <w:p>
            <w:pPr>
              <w:pStyle w:val="27"/>
              <w:rPr>
                <w:rFonts w:hint="eastAsia"/>
                <w:lang w:val="en-US" w:eastAsia="zh-CN"/>
              </w:rPr>
            </w:pPr>
          </w:p>
        </w:tc>
        <w:tc>
          <w:tcPr>
            <w:tcW w:w="8972" w:type="dxa"/>
            <w:gridSpan w:val="2"/>
            <w:vAlign w:val="top"/>
          </w:tcPr>
          <w:p>
            <w:pPr>
              <w:pStyle w:val="30"/>
              <w:rPr>
                <w:rFonts w:hint="default"/>
              </w:rPr>
            </w:pPr>
            <w:r>
              <w:rPr>
                <w:rFonts w:hint="default"/>
              </w:rPr>
              <w:t>对于垂直对齐这个知识点来说最重要的就是涉及元素的baseline。有时候元素的盒模型的上下边界也会变的很重要。</w:t>
            </w:r>
          </w:p>
          <w:p>
            <w:pPr>
              <w:pStyle w:val="30"/>
            </w:pPr>
            <w:r>
              <w:drawing>
                <wp:inline distT="0" distB="0" distL="114300" distR="114300">
                  <wp:extent cx="5225415" cy="831850"/>
                  <wp:effectExtent l="0" t="0" r="13335" b="635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121"/>
                          <a:stretch>
                            <a:fillRect/>
                          </a:stretch>
                        </pic:blipFill>
                        <pic:spPr>
                          <a:xfrm>
                            <a:off x="0" y="0"/>
                            <a:ext cx="5225415" cy="831850"/>
                          </a:xfrm>
                          <a:prstGeom prst="rect">
                            <a:avLst/>
                          </a:prstGeom>
                          <a:noFill/>
                          <a:ln w="9525">
                            <a:noFill/>
                          </a:ln>
                        </pic:spPr>
                      </pic:pic>
                    </a:graphicData>
                  </a:graphic>
                </wp:inline>
              </w:drawing>
            </w:r>
          </w:p>
          <w:p>
            <w:pPr>
              <w:pStyle w:val="30"/>
            </w:pPr>
            <w:r>
              <w:t>如图所示有三行文字。行高的上下边界是红线。文字的上下边界是绿色的线，蓝色的线就是baseline了，</w:t>
            </w:r>
          </w:p>
          <w:p>
            <w:pPr>
              <w:pStyle w:val="30"/>
            </w:pPr>
            <w:r>
              <w:rPr>
                <w:rFonts w:hint="eastAsia"/>
                <w:lang w:val="en-US" w:eastAsia="zh-CN"/>
              </w:rPr>
              <w:t xml:space="preserve">&gt; </w:t>
            </w:r>
            <w:r>
              <w:t>左边文字的高度与行高是一致的，因此绿线和红线重合了，</w:t>
            </w:r>
          </w:p>
          <w:p>
            <w:pPr>
              <w:pStyle w:val="30"/>
            </w:pPr>
            <w:r>
              <w:rPr>
                <w:rFonts w:hint="eastAsia"/>
                <w:lang w:val="en-US" w:eastAsia="zh-CN"/>
              </w:rPr>
              <w:t xml:space="preserve">&gt; </w:t>
            </w:r>
            <w:r>
              <w:t>中间的行高是文字大小的两倍，</w:t>
            </w:r>
          </w:p>
          <w:p>
            <w:pPr>
              <w:pStyle w:val="30"/>
            </w:pPr>
            <w:r>
              <w:rPr>
                <w:rFonts w:hint="eastAsia"/>
                <w:lang w:val="en-US" w:eastAsia="zh-CN"/>
              </w:rPr>
              <w:t xml:space="preserve">&gt; </w:t>
            </w:r>
            <w:r>
              <w:t>右边，行高是文字大小的二分之一。</w:t>
            </w:r>
          </w:p>
          <w:p>
            <w:pPr>
              <w:pStyle w:val="30"/>
              <w:rPr>
                <w:rFonts w:hint="default"/>
              </w:rPr>
            </w:pPr>
            <w:r>
              <w:rPr>
                <w:rFonts w:hint="default"/>
              </w:rPr>
              <w:t>行内元素的外边缘在行高的上边缘和下边缘这个范围内对齐，如果行高小于文字的高度也无所谓。</w:t>
            </w:r>
          </w:p>
          <w:p>
            <w:pPr>
              <w:pStyle w:val="30"/>
              <w:rPr>
                <w:rFonts w:hint="default"/>
              </w:rPr>
            </w:pPr>
            <w:r>
              <w:rPr>
                <w:rFonts w:hint="default"/>
              </w:rPr>
              <w:t>关于baseline的定义还是直接给出</w:t>
            </w:r>
            <w:r>
              <w:rPr>
                <w:rFonts w:hint="default"/>
              </w:rPr>
              <w:fldChar w:fldCharType="begin"/>
            </w:r>
            <w:r>
              <w:rPr>
                <w:rFonts w:hint="default"/>
              </w:rPr>
              <w:instrText xml:space="preserve"> HYPERLINK "http://www.w3.org/TR/CSS2/visudet.html" \l "leading" \t "https://segmentfault.com/a/_blank" </w:instrText>
            </w:r>
            <w:r>
              <w:rPr>
                <w:rFonts w:hint="default"/>
              </w:rPr>
              <w:fldChar w:fldCharType="separate"/>
            </w:r>
            <w:r>
              <w:rPr>
                <w:rStyle w:val="21"/>
                <w:rFonts w:hint="default" w:ascii="Helvetica Neue" w:hAnsi="Helvetica Neue" w:eastAsia="Helvetica Neue" w:cs="Helvetica Neue"/>
                <w:b w:val="0"/>
                <w:i w:val="0"/>
                <w:caps w:val="0"/>
                <w:color w:val="009A61"/>
                <w:spacing w:val="0"/>
                <w:szCs w:val="21"/>
                <w:u w:val="none"/>
                <w:shd w:val="clear" w:fill="FFFFFF"/>
              </w:rPr>
              <w:t>标准的链接</w:t>
            </w:r>
            <w:r>
              <w:rPr>
                <w:rFonts w:hint="default"/>
              </w:rPr>
              <w:fldChar w:fldCharType="end"/>
            </w:r>
            <w:r>
              <w:rPr>
                <w:rFonts w:hint="eastAsia"/>
                <w:lang w:val="en-US" w:eastAsia="zh-CN"/>
              </w:rPr>
              <w:t>:</w:t>
            </w:r>
            <w:r>
              <w:rPr>
                <w:rFonts w:hint="default"/>
              </w:rPr>
              <w:t>https://www.w3.org/TR/CSS2/visudet.html#leading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68" w:type="dxa"/>
            <w:vAlign w:val="top"/>
          </w:tcPr>
          <w:p>
            <w:pPr>
              <w:pStyle w:val="27"/>
            </w:pPr>
            <w:bookmarkStart w:id="137" w:name="_Toc2079"/>
            <w:bookmarkStart w:id="138" w:name="_Toc6565"/>
            <w:r>
              <w:rPr>
                <w:rFonts w:hint="default"/>
              </w:rPr>
              <w:t>inline-block元素</w:t>
            </w:r>
            <w:bookmarkEnd w:id="137"/>
            <w:bookmarkEnd w:id="138"/>
          </w:p>
          <w:p>
            <w:pPr>
              <w:pStyle w:val="27"/>
              <w:rPr>
                <w:rFonts w:hint="eastAsia"/>
                <w:lang w:val="en-US" w:eastAsia="zh-CN"/>
              </w:rPr>
            </w:pPr>
          </w:p>
        </w:tc>
        <w:tc>
          <w:tcPr>
            <w:tcW w:w="8972" w:type="dxa"/>
            <w:gridSpan w:val="2"/>
            <w:vAlign w:val="top"/>
          </w:tcPr>
          <w:p>
            <w:pPr>
              <w:pStyle w:val="30"/>
            </w:pPr>
            <w:r>
              <w:drawing>
                <wp:inline distT="0" distB="0" distL="114300" distR="114300">
                  <wp:extent cx="5559425" cy="903605"/>
                  <wp:effectExtent l="0" t="0" r="3175" b="10795"/>
                  <wp:docPr id="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
                          <pic:cNvPicPr>
                            <a:picLocks noChangeAspect="1"/>
                          </pic:cNvPicPr>
                        </pic:nvPicPr>
                        <pic:blipFill>
                          <a:blip r:embed="rId122"/>
                          <a:stretch>
                            <a:fillRect/>
                          </a:stretch>
                        </pic:blipFill>
                        <pic:spPr>
                          <a:xfrm>
                            <a:off x="0" y="0"/>
                            <a:ext cx="5559425" cy="903605"/>
                          </a:xfrm>
                          <a:prstGeom prst="rect">
                            <a:avLst/>
                          </a:prstGeom>
                          <a:noFill/>
                          <a:ln w="9525">
                            <a:noFill/>
                          </a:ln>
                        </pic:spPr>
                      </pic:pic>
                    </a:graphicData>
                  </a:graphic>
                </wp:inline>
              </w:drawing>
            </w:r>
          </w:p>
          <w:p>
            <w:pPr>
              <w:pStyle w:val="30"/>
              <w:rPr>
                <w:rFonts w:hint="default"/>
              </w:rPr>
            </w:pPr>
            <w:r>
              <w:t>从左到右的三幅图片都是inline-block</w:t>
            </w:r>
            <w:r>
              <w:rPr>
                <w:rFonts w:hint="default"/>
              </w:rPr>
              <w:t>元素，不同的是，</w:t>
            </w:r>
          </w:p>
          <w:p>
            <w:pPr>
              <w:pStyle w:val="30"/>
              <w:rPr>
                <w:rFonts w:hint="default"/>
              </w:rPr>
            </w:pPr>
            <w:r>
              <w:rPr>
                <w:rFonts w:hint="eastAsia"/>
                <w:lang w:val="en-US" w:eastAsia="zh-CN"/>
              </w:rPr>
              <w:t xml:space="preserve">&gt; </w:t>
            </w:r>
            <w:r>
              <w:rPr>
                <w:rFonts w:hint="default"/>
              </w:rPr>
              <w:t>左面包含着没有脱离正常流的内容c，</w:t>
            </w:r>
          </w:p>
          <w:p>
            <w:pPr>
              <w:pStyle w:val="30"/>
              <w:rPr>
                <w:rFonts w:hint="default"/>
              </w:rPr>
            </w:pPr>
            <w:r>
              <w:rPr>
                <w:rFonts w:hint="eastAsia"/>
                <w:lang w:val="en-US" w:eastAsia="zh-CN"/>
              </w:rPr>
              <w:t xml:space="preserve">&gt; </w:t>
            </w:r>
            <w:r>
              <w:rPr>
                <w:rFonts w:hint="default"/>
              </w:rPr>
              <w:t>中间的除了没有脱离正常流的内容以外还加了overflow:hidden,</w:t>
            </w:r>
          </w:p>
          <w:p>
            <w:pPr>
              <w:pStyle w:val="30"/>
              <w:rPr>
                <w:rFonts w:hint="default"/>
              </w:rPr>
            </w:pPr>
            <w:r>
              <w:rPr>
                <w:rFonts w:hint="eastAsia"/>
                <w:lang w:val="en-US" w:eastAsia="zh-CN"/>
              </w:rPr>
              <w:t xml:space="preserve">&gt; </w:t>
            </w:r>
            <w:r>
              <w:rPr>
                <w:rFonts w:hint="default"/>
              </w:rPr>
              <w:t>右面的没有内容但是内容区还有高度。</w:t>
            </w:r>
          </w:p>
          <w:p>
            <w:pPr>
              <w:pStyle w:val="30"/>
              <w:rPr>
                <w:rFonts w:hint="default"/>
              </w:rPr>
            </w:pPr>
            <w:r>
              <w:rPr>
                <w:rFonts w:hint="default"/>
              </w:rPr>
              <w:t>红线代表了margin-box的边界。黄色代表的是border，绿色的是padding，蓝色的是content，蓝色的线代表的还是baseline。</w:t>
            </w:r>
          </w:p>
          <w:p>
            <w:pPr>
              <w:pStyle w:val="30"/>
              <w:rPr>
                <w:rFonts w:hint="default"/>
              </w:rPr>
            </w:pPr>
            <w:r>
              <w:rPr>
                <w:rFonts w:hint="default"/>
              </w:rPr>
              <w:t>inline-block元素的外边缘就是margin-box的边缘。</w:t>
            </w:r>
          </w:p>
          <w:p>
            <w:pPr>
              <w:pStyle w:val="30"/>
              <w:rPr>
                <w:rFonts w:hint="default"/>
              </w:rPr>
            </w:pPr>
            <w:r>
              <w:rPr>
                <w:rFonts w:hint="default"/>
              </w:rPr>
              <w:t>inline-block元素的baseline的位置要看该元素有没有处于正常流之内的内容。</w:t>
            </w:r>
          </w:p>
          <w:p>
            <w:pPr>
              <w:pStyle w:val="30"/>
              <w:rPr>
                <w:rFonts w:hint="default"/>
              </w:rPr>
            </w:pPr>
            <w:r>
              <w:rPr>
                <w:rFonts w:hint="default"/>
              </w:rPr>
              <w:t>(1)在有处于正常流内容的情况下，inline-block元素的baseline就是最后一个作为内容存在的元素的baseline，这个元素的baseline的确定就要根据他自身来确定了。</w:t>
            </w:r>
          </w:p>
          <w:p>
            <w:pPr>
              <w:pStyle w:val="30"/>
              <w:rPr>
                <w:rFonts w:hint="default"/>
              </w:rPr>
            </w:pPr>
            <w:r>
              <w:rPr>
                <w:rFonts w:hint="default"/>
              </w:rPr>
              <w:t>(2)在overflow属性不为visible的情况下，baseline就是margin-box的下边界了。</w:t>
            </w:r>
          </w:p>
          <w:p>
            <w:pPr>
              <w:pStyle w:val="30"/>
              <w:rPr>
                <w:rFonts w:hint="default"/>
              </w:rPr>
            </w:pPr>
            <w:r>
              <w:rPr>
                <w:rFonts w:hint="default"/>
              </w:rPr>
              <w:t>(3)第三种情况下baseline还是margin-box的下边界。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68" w:type="dxa"/>
            <w:vAlign w:val="top"/>
          </w:tcPr>
          <w:p>
            <w:pPr>
              <w:pStyle w:val="27"/>
            </w:pPr>
            <w:bookmarkStart w:id="139" w:name="_Toc2811"/>
            <w:bookmarkStart w:id="140" w:name="_Toc18361"/>
            <w:r>
              <w:rPr>
                <w:rFonts w:hint="default"/>
              </w:rPr>
              <w:t>line-box</w:t>
            </w:r>
            <w:bookmarkEnd w:id="139"/>
            <w:bookmarkEnd w:id="140"/>
          </w:p>
          <w:p>
            <w:pPr>
              <w:pStyle w:val="27"/>
              <w:rPr>
                <w:rFonts w:hint="eastAsia"/>
                <w:lang w:val="en-US" w:eastAsia="zh-CN"/>
              </w:rPr>
            </w:pPr>
          </w:p>
        </w:tc>
        <w:tc>
          <w:tcPr>
            <w:tcW w:w="8972" w:type="dxa"/>
            <w:gridSpan w:val="2"/>
            <w:vAlign w:val="top"/>
          </w:tcPr>
          <w:p>
            <w:pPr>
              <w:pStyle w:val="30"/>
            </w:pPr>
            <w:r>
              <w:drawing>
                <wp:inline distT="0" distB="0" distL="114300" distR="114300">
                  <wp:extent cx="5249545" cy="1029970"/>
                  <wp:effectExtent l="0" t="0" r="8255" b="17780"/>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123"/>
                          <a:stretch>
                            <a:fillRect/>
                          </a:stretch>
                        </pic:blipFill>
                        <pic:spPr>
                          <a:xfrm>
                            <a:off x="0" y="0"/>
                            <a:ext cx="5249545" cy="1029970"/>
                          </a:xfrm>
                          <a:prstGeom prst="rect">
                            <a:avLst/>
                          </a:prstGeom>
                          <a:noFill/>
                          <a:ln w="9525">
                            <a:noFill/>
                          </a:ln>
                        </pic:spPr>
                      </pic:pic>
                    </a:graphicData>
                  </a:graphic>
                </wp:inline>
              </w:drawing>
            </w:r>
          </w:p>
          <w:p>
            <w:pPr>
              <w:pStyle w:val="30"/>
              <w:rPr>
                <w:rFonts w:hint="default"/>
              </w:rPr>
            </w:pPr>
            <w:r>
              <w:rPr>
                <w:rFonts w:hint="default"/>
              </w:rPr>
              <w:t>关于line-box的图上面已经给过了，这次我将文字部分高亮显示。line-box的上边界与最高元素的上边界对齐，下边界与最低元素的下边界对齐。</w:t>
            </w:r>
          </w:p>
          <w:p>
            <w:pPr>
              <w:pStyle w:val="30"/>
              <w:rPr>
                <w:rFonts w:hint="default"/>
              </w:rPr>
            </w:pPr>
            <w:r>
              <w:rPr>
                <w:rFonts w:hint="default"/>
              </w:rPr>
              <w:t>W3C标准中并没有定义line-box的baseline的位置。这一点很让人困惑，baseline的位置需要满足vertical-align属性的值以及让line-box的高度最小等条件，是一个很灵活的参数。</w:t>
            </w:r>
          </w:p>
          <w:p>
            <w:pPr>
              <w:pStyle w:val="30"/>
            </w:pPr>
            <w:r>
              <w:rPr>
                <w:rFonts w:hint="default"/>
              </w:rPr>
              <w:t>line-box的baseline是不可见的，但是可以很轻松的将它可视化出来，在行的开头添加一个字母，比如'x'，这个字母的下边界默认就是baseline的位置。围绕着baseline在line-box中形成了文字盒。文字盒可以被认为是没有和任何元素对齐的line-box中的inline元素，它的告诉与它的父元素的font-size的值相同。因此，文字盒仅仅包含非格式化的line-box的文本，文字盒的边界由绿线来表示。因为文字盒是紧挨着baseline的，所以baseline的位置发生变化的话，文字盒的位置也会跟着改变(这里所说的文字盒在标准中被叫做</w:t>
            </w:r>
            <w:r>
              <w:rPr>
                <w:rFonts w:hint="default"/>
              </w:rPr>
              <w:fldChar w:fldCharType="begin"/>
            </w:r>
            <w:r>
              <w:rPr>
                <w:rFonts w:hint="default"/>
              </w:rPr>
              <w:instrText xml:space="preserve"> HYPERLINK "http://www.w3.org/TR/CSS21/visuren.html" \l "positioning-scheme" \t "https://segmentfault.com/a/_blank" </w:instrText>
            </w:r>
            <w:r>
              <w:rPr>
                <w:rFonts w:hint="default"/>
              </w:rPr>
              <w:fldChar w:fldCharType="separate"/>
            </w:r>
            <w:r>
              <w:rPr>
                <w:rStyle w:val="21"/>
                <w:rFonts w:hint="default" w:ascii="Helvetica Neue" w:hAnsi="Helvetica Neue" w:eastAsia="Helvetica Neue" w:cs="Helvetica Neue"/>
                <w:b w:val="0"/>
                <w:i w:val="0"/>
                <w:caps w:val="0"/>
                <w:color w:val="009A61"/>
                <w:spacing w:val="0"/>
                <w:szCs w:val="21"/>
                <w:u w:val="none"/>
                <w:shd w:val="clear" w:fill="FFFFFF"/>
              </w:rPr>
              <w:t>strut</w:t>
            </w:r>
            <w:r>
              <w:rPr>
                <w:rFonts w:hint="default"/>
              </w:rPr>
              <w:fldChar w:fldCharType="end"/>
            </w:r>
            <w:r>
              <w:rPr>
                <w:rFonts w:hint="default"/>
              </w:rPr>
              <w:t>)。</w:t>
            </w:r>
            <w:r>
              <w:rPr>
                <w:rFonts w:hint="default"/>
              </w:rPr>
              <w:br w:type="textWrapping"/>
            </w:r>
            <w:r>
              <w:rPr>
                <w:rFonts w:hint="default"/>
              </w:rPr>
              <w:t>总结起来的话有以下两点：</w:t>
            </w:r>
          </w:p>
          <w:p>
            <w:pPr>
              <w:pStyle w:val="30"/>
            </w:pPr>
            <w:r>
              <w:rPr>
                <w:rFonts w:hint="default"/>
              </w:rPr>
              <w:t>有一个区域叫做line-box，垂直方向上的对齐都是发生在这个区域里面，它有baseline，有文字盒，有上下边界。</w:t>
            </w:r>
          </w:p>
          <w:p>
            <w:pPr>
              <w:pStyle w:val="30"/>
              <w:rPr>
                <w:rFonts w:hint="default"/>
              </w:rPr>
            </w:pPr>
            <w:r>
              <w:rPr>
                <w:rFonts w:hint="default"/>
              </w:rPr>
              <w:t>inline元素也有baseline和上下边界，inline元素是需要对齐的对象。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68" w:type="dxa"/>
            <w:vAlign w:val="top"/>
          </w:tcPr>
          <w:p>
            <w:pPr>
              <w:pStyle w:val="27"/>
              <w:rPr>
                <w:rFonts w:hint="eastAsia"/>
                <w:lang w:val="en-US" w:eastAsia="zh-CN"/>
              </w:rPr>
            </w:pPr>
          </w:p>
        </w:tc>
        <w:tc>
          <w:tcPr>
            <w:tcW w:w="4486" w:type="dxa"/>
            <w:vAlign w:val="top"/>
          </w:tcPr>
          <w:p>
            <w:pPr>
              <w:pStyle w:val="15"/>
              <w:keepNext w:val="0"/>
              <w:keepLines w:val="0"/>
              <w:widowControl/>
              <w:suppressLineNumbers w:val="0"/>
              <w:shd w:val="clear" w:fill="FFFFFF"/>
              <w:rPr>
                <w:rFonts w:hint="default"/>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v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min-width: </w:t>
            </w:r>
            <w:r>
              <w:rPr>
                <w:rFonts w:hint="default" w:ascii="Consolas" w:hAnsi="Consolas" w:eastAsia="Consolas" w:cs="Consolas"/>
                <w:color w:val="00002A"/>
                <w:sz w:val="16"/>
                <w:szCs w:val="16"/>
                <w:shd w:val="clear" w:fill="FFFFFF"/>
              </w:rPr>
              <w:t>20px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background: </w:t>
            </w:r>
            <w:r>
              <w:rPr>
                <w:rFonts w:hint="default" w:ascii="Consolas" w:hAnsi="Consolas" w:eastAsia="Consolas" w:cs="Consolas"/>
                <w:color w:val="00002A"/>
                <w:sz w:val="16"/>
                <w:szCs w:val="16"/>
                <w:shd w:val="clear" w:fill="FFFFFF"/>
              </w:rPr>
              <w:t>lightgrey</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v1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vertical-align: </w:t>
            </w:r>
            <w:r>
              <w:rPr>
                <w:rFonts w:hint="default" w:ascii="Consolas" w:hAnsi="Consolas" w:eastAsia="Consolas" w:cs="Consolas"/>
                <w:color w:val="00002A"/>
                <w:sz w:val="16"/>
                <w:szCs w:val="16"/>
                <w:shd w:val="clear" w:fill="FFFFFF"/>
              </w:rPr>
              <w:t>baseline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v2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50px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vertical-align: </w:t>
            </w:r>
            <w:r>
              <w:rPr>
                <w:rFonts w:hint="default" w:ascii="Consolas" w:hAnsi="Consolas" w:eastAsia="Consolas" w:cs="Consolas"/>
                <w:color w:val="00002A"/>
                <w:sz w:val="16"/>
                <w:szCs w:val="16"/>
                <w:shd w:val="clear" w:fill="FFFFFF"/>
              </w:rPr>
              <w:t>text-top</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v3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vertical-align: </w:t>
            </w:r>
            <w:r>
              <w:rPr>
                <w:rFonts w:hint="default" w:ascii="Consolas" w:hAnsi="Consolas" w:eastAsia="Consolas" w:cs="Consolas"/>
                <w:color w:val="00002A"/>
                <w:sz w:val="16"/>
                <w:szCs w:val="16"/>
                <w:shd w:val="clear" w:fill="FFFFFF"/>
              </w:rPr>
              <w:t>top</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v4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60px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vertical-align: </w:t>
            </w:r>
            <w:r>
              <w:rPr>
                <w:rFonts w:hint="default" w:ascii="Consolas" w:hAnsi="Consolas" w:eastAsia="Consolas" w:cs="Consolas"/>
                <w:color w:val="00002A"/>
                <w:sz w:val="16"/>
                <w:szCs w:val="16"/>
                <w:shd w:val="clear" w:fill="FFFFFF"/>
              </w:rPr>
              <w:t>text-bottom</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v5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vertical-align: </w:t>
            </w:r>
            <w:r>
              <w:rPr>
                <w:rFonts w:hint="default" w:ascii="Consolas" w:hAnsi="Consolas" w:eastAsia="Consolas" w:cs="Consolas"/>
                <w:color w:val="00002A"/>
                <w:sz w:val="16"/>
                <w:szCs w:val="16"/>
                <w:shd w:val="clear" w:fill="FFFFFF"/>
              </w:rPr>
              <w:t>bottom</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"v v1"</w:t>
            </w:r>
            <w:r>
              <w:rPr>
                <w:rFonts w:hint="default" w:ascii="Consolas" w:hAnsi="Consolas" w:eastAsia="Consolas" w:cs="Consolas"/>
                <w:color w:val="000000"/>
                <w:sz w:val="16"/>
                <w:szCs w:val="16"/>
                <w:shd w:val="clear" w:fill="FFFFFF"/>
              </w:rPr>
              <w:t>&gt;this&lt;/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"v v2"</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"v v3"</w:t>
            </w:r>
            <w:r>
              <w:rPr>
                <w:rFonts w:hint="default" w:ascii="Consolas" w:hAnsi="Consolas" w:eastAsia="Consolas" w:cs="Consolas"/>
                <w:color w:val="000000"/>
                <w:sz w:val="16"/>
                <w:szCs w:val="16"/>
                <w:shd w:val="clear" w:fill="FFFFFF"/>
              </w:rPr>
              <w:t>&gt;can&lt;/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"v v4"</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"v v5"</w:t>
            </w:r>
            <w:r>
              <w:rPr>
                <w:rFonts w:hint="default" w:ascii="Consolas" w:hAnsi="Consolas" w:eastAsia="Consolas" w:cs="Consolas"/>
                <w:color w:val="000000"/>
                <w:sz w:val="16"/>
                <w:szCs w:val="16"/>
                <w:shd w:val="clear" w:fill="FFFFFF"/>
              </w:rPr>
              <w:t>&gt;happen&lt;/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p>
        </w:tc>
        <w:tc>
          <w:tcPr>
            <w:tcW w:w="4486" w:type="dxa"/>
            <w:vAlign w:val="top"/>
          </w:tcPr>
          <w:p>
            <w:pPr>
              <w:pStyle w:val="30"/>
              <w:ind w:left="0" w:leftChars="0" w:firstLine="0" w:firstLineChars="0"/>
            </w:pPr>
            <w:r>
              <w:rPr>
                <w:sz w:val="16"/>
              </w:rPr>
              <mc:AlternateContent>
                <mc:Choice Requires="wpc">
                  <w:drawing>
                    <wp:inline distT="0" distB="0" distL="114300" distR="114300">
                      <wp:extent cx="2711450" cy="2222500"/>
                      <wp:effectExtent l="0" t="0" r="0" b="0"/>
                      <wp:docPr id="172" name="画布 172"/>
                      <wp:cNvGraphicFramePr/>
                      <a:graphic xmlns:a="http://schemas.openxmlformats.org/drawingml/2006/main">
                        <a:graphicData uri="http://schemas.microsoft.com/office/word/2010/wordprocessingCanvas">
                          <wpc:wpc>
                            <wpc:bg/>
                            <wpc:whole/>
                            <pic:pic xmlns:pic="http://schemas.openxmlformats.org/drawingml/2006/picture">
                              <pic:nvPicPr>
                                <pic:cNvPr id="171" name="图片 48"/>
                                <pic:cNvPicPr>
                                  <a:picLocks noChangeAspect="1"/>
                                </pic:cNvPicPr>
                              </pic:nvPicPr>
                              <pic:blipFill>
                                <a:blip r:embed="rId124"/>
                                <a:stretch>
                                  <a:fillRect/>
                                </a:stretch>
                              </pic:blipFill>
                              <pic:spPr>
                                <a:xfrm>
                                  <a:off x="179705" y="179705"/>
                                  <a:ext cx="2327275" cy="1834515"/>
                                </a:xfrm>
                                <a:prstGeom prst="rect">
                                  <a:avLst/>
                                </a:prstGeom>
                                <a:noFill/>
                                <a:ln w="9525">
                                  <a:noFill/>
                                </a:ln>
                              </pic:spPr>
                            </pic:pic>
                          </wpc:wpc>
                        </a:graphicData>
                      </a:graphic>
                    </wp:inline>
                  </w:drawing>
                </mc:Choice>
                <mc:Fallback>
                  <w:pict>
                    <v:group id="_x0000_s1026" o:spid="_x0000_s1026" o:spt="203" style="height:175pt;width:213.5pt;" coordsize="2711450,2222500" editas="canvas" o:gfxdata="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">
                      <o:lock v:ext="edit" aspectratio="f"/>
                      <v:shape id="_x0000_s1026" o:spid="_x0000_s1026" style="position:absolute;left:0;top:0;height:2222500;width:2711450;" filled="f" stroked="f" coordsize="21600,21600" o:gfxdata="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">
                        <v:fill on="f" focussize="0,0"/>
                        <v:stroke on="f"/>
                        <v:imagedata o:title=""/>
                        <o:lock v:ext="edit" aspectratio="f"/>
                      </v:shape>
                      <v:shape id="图片 48" o:spid="_x0000_s1026" o:spt="75" type="#_x0000_t75" style="position:absolute;left:179705;top:179705;height:1834515;width:2327275;" filled="f" o:preferrelative="t" stroked="f" coordsize="21600,21600" o:gfxdata="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">
                        <v:fill on="f" focussize="0,0"/>
                        <v:stroke on="f"/>
                        <v:imagedata r:id="rId124" o:title=""/>
                        <o:lock v:ext="edit" aspectratio="t"/>
                      </v:shape>
                      <w10:wrap type="none"/>
                      <w10:anchorlock/>
                    </v:group>
                  </w:pict>
                </mc:Fallback>
              </mc:AlternateContent>
            </w:r>
          </w:p>
          <w:p>
            <w:pPr>
              <w:pStyle w:val="30"/>
              <w:ind w:left="0" w:leftChars="0" w:firstLine="0" w:firstLineChars="0"/>
              <w:rPr>
                <w:rFonts w:hint="eastAsia" w:eastAsia="宋体"/>
                <w:lang w:eastAsia="zh-CN"/>
              </w:rPr>
            </w:pPr>
            <w:r>
              <w:rPr>
                <w:rFonts w:hint="eastAsia"/>
                <w:lang w:eastAsia="zh-CN"/>
              </w:rPr>
              <w:t>可以将</w:t>
            </w:r>
            <w:r>
              <w:rPr>
                <w:rFonts w:hint="eastAsia"/>
                <w:lang w:val="en-US" w:eastAsia="zh-CN"/>
              </w:rPr>
              <w:t>height换成font-size line-height进行测试；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68" w:type="dxa"/>
            <w:vAlign w:val="top"/>
          </w:tcPr>
          <w:p>
            <w:pPr>
              <w:pStyle w:val="27"/>
            </w:pPr>
            <w:bookmarkStart w:id="141" w:name="_Toc28955"/>
            <w:bookmarkStart w:id="142" w:name="_Toc3941"/>
            <w:r>
              <w:rPr>
                <w:rFonts w:hint="default"/>
              </w:rPr>
              <w:t>Vertical-align属性的值</w:t>
            </w:r>
            <w:bookmarkEnd w:id="141"/>
            <w:bookmarkEnd w:id="142"/>
          </w:p>
          <w:p>
            <w:pPr>
              <w:pStyle w:val="27"/>
              <w:rPr>
                <w:rFonts w:hint="eastAsia"/>
                <w:lang w:val="en-US" w:eastAsia="zh-CN"/>
              </w:rPr>
            </w:pPr>
          </w:p>
        </w:tc>
        <w:tc>
          <w:tcPr>
            <w:tcW w:w="8972" w:type="dxa"/>
            <w:gridSpan w:val="2"/>
            <w:vAlign w:val="top"/>
          </w:tcPr>
          <w:p>
            <w:pPr>
              <w:pStyle w:val="30"/>
            </w:pPr>
            <w:r>
              <w:drawing>
                <wp:inline distT="0" distB="0" distL="114300" distR="114300">
                  <wp:extent cx="3537585" cy="749300"/>
                  <wp:effectExtent l="0" t="0" r="5715" b="12700"/>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pic:cNvPicPr>
                            <a:picLocks noChangeAspect="1"/>
                          </pic:cNvPicPr>
                        </pic:nvPicPr>
                        <pic:blipFill>
                          <a:blip r:embed="rId125"/>
                          <a:stretch>
                            <a:fillRect/>
                          </a:stretch>
                        </pic:blipFill>
                        <pic:spPr>
                          <a:xfrm>
                            <a:off x="0" y="0"/>
                            <a:ext cx="3537585" cy="749300"/>
                          </a:xfrm>
                          <a:prstGeom prst="rect">
                            <a:avLst/>
                          </a:prstGeom>
                          <a:noFill/>
                          <a:ln w="9525">
                            <a:noFill/>
                          </a:ln>
                        </pic:spPr>
                      </pic:pic>
                    </a:graphicData>
                  </a:graphic>
                </wp:inline>
              </w:drawing>
            </w:r>
          </w:p>
          <w:p>
            <w:pPr>
              <w:pStyle w:val="30"/>
              <w:rPr>
                <w:rFonts w:hint="default"/>
              </w:rPr>
            </w:pPr>
            <w:r>
              <w:t>有关Vertical-align各个取值的说明读者还是上MDN看吧。也可以看看天镶大神的</w:t>
            </w:r>
            <w:r>
              <w:rPr>
                <w:rFonts w:hint="default"/>
              </w:rPr>
              <w:fldChar w:fldCharType="begin"/>
            </w:r>
            <w:r>
              <w:rPr>
                <w:rFonts w:hint="default"/>
              </w:rPr>
              <w:instrText xml:space="preserve"> HYPERLINK "http://lingyu.wang/2014/04/13/vertical-align/" \t "https://segmentfault.com/a/_blank" </w:instrText>
            </w:r>
            <w:r>
              <w:rPr>
                <w:rFonts w:hint="default"/>
              </w:rPr>
              <w:fldChar w:fldCharType="separate"/>
            </w:r>
            <w:r>
              <w:rPr>
                <w:rStyle w:val="19"/>
                <w:rFonts w:hint="default" w:ascii="Helvetica Neue" w:hAnsi="Helvetica Neue" w:eastAsia="Helvetica Neue" w:cs="Helvetica Neue"/>
                <w:b w:val="0"/>
                <w:i w:val="0"/>
                <w:caps w:val="0"/>
                <w:color w:val="009A61"/>
                <w:spacing w:val="0"/>
                <w:szCs w:val="21"/>
                <w:u w:val="none"/>
                <w:shd w:val="clear" w:fill="FFFFFF"/>
              </w:rPr>
              <w:t>博客上的文章</w:t>
            </w:r>
            <w:r>
              <w:rPr>
                <w:rFonts w:hint="default"/>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68" w:type="dxa"/>
            <w:vAlign w:val="top"/>
          </w:tcPr>
          <w:p>
            <w:pPr>
              <w:pStyle w:val="27"/>
            </w:pPr>
            <w:bookmarkStart w:id="143" w:name="_Toc10382"/>
            <w:bookmarkStart w:id="144" w:name="_Toc5851"/>
            <w:r>
              <w:rPr>
                <w:rFonts w:hint="default"/>
              </w:rPr>
              <w:t>Vertical这个属性到底是怎么起作用</w:t>
            </w:r>
            <w:bookmarkEnd w:id="143"/>
            <w:bookmarkEnd w:id="144"/>
          </w:p>
          <w:p>
            <w:pPr>
              <w:pStyle w:val="27"/>
              <w:rPr>
                <w:rFonts w:hint="eastAsia"/>
                <w:lang w:val="en-US" w:eastAsia="zh-CN"/>
              </w:rPr>
            </w:pPr>
          </w:p>
        </w:tc>
        <w:tc>
          <w:tcPr>
            <w:tcW w:w="8972" w:type="dxa"/>
            <w:gridSpan w:val="2"/>
            <w:vAlign w:val="top"/>
          </w:tcPr>
          <w:p>
            <w:pPr>
              <w:pStyle w:val="30"/>
            </w:pPr>
            <w:r>
              <w:rPr>
                <w:rFonts w:hint="default"/>
              </w:rPr>
              <w:t>对齐一个Icon</w:t>
            </w:r>
          </w:p>
          <w:p>
            <w:pPr>
              <w:pStyle w:val="30"/>
              <w:rPr>
                <w:rFonts w:hint="default"/>
              </w:rPr>
            </w:pPr>
            <w:r>
              <w:rPr>
                <w:rFonts w:hint="default"/>
              </w:rPr>
              <w:t>我想将一个icon与文字对齐仅仅使icon的vertical-align属性的值设置为middle似乎不能产生令人满意的结果，例子如下图</w:t>
            </w:r>
          </w:p>
          <w:p>
            <w:pPr>
              <w:pStyle w:val="30"/>
            </w:pPr>
            <w:r>
              <w:drawing>
                <wp:inline distT="0" distB="0" distL="114300" distR="114300">
                  <wp:extent cx="5558790" cy="717550"/>
                  <wp:effectExtent l="0" t="0" r="3810" b="6350"/>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126"/>
                          <a:stretch>
                            <a:fillRect/>
                          </a:stretch>
                        </pic:blipFill>
                        <pic:spPr>
                          <a:xfrm>
                            <a:off x="0" y="0"/>
                            <a:ext cx="5558790" cy="717550"/>
                          </a:xfrm>
                          <a:prstGeom prst="rect">
                            <a:avLst/>
                          </a:prstGeom>
                          <a:noFill/>
                          <a:ln w="9525">
                            <a:noFill/>
                          </a:ln>
                        </pic:spPr>
                      </pic:pic>
                    </a:graphicData>
                  </a:graphic>
                </wp:inline>
              </w:drawing>
            </w:r>
          </w:p>
          <w:p>
            <w:pPr>
              <w:pStyle w:val="30"/>
            </w:pPr>
            <w:r>
              <w:drawing>
                <wp:inline distT="0" distB="0" distL="114300" distR="114300">
                  <wp:extent cx="5556885" cy="452755"/>
                  <wp:effectExtent l="0" t="0" r="5715" b="4445"/>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127"/>
                          <a:stretch>
                            <a:fillRect/>
                          </a:stretch>
                        </pic:blipFill>
                        <pic:spPr>
                          <a:xfrm>
                            <a:off x="0" y="0"/>
                            <a:ext cx="5556885" cy="452755"/>
                          </a:xfrm>
                          <a:prstGeom prst="rect">
                            <a:avLst/>
                          </a:prstGeom>
                          <a:noFill/>
                          <a:ln w="9525">
                            <a:noFill/>
                          </a:ln>
                        </pic:spPr>
                      </pic:pic>
                    </a:graphicData>
                  </a:graphic>
                </wp:inline>
              </w:drawing>
            </w:r>
          </w:p>
          <w:p>
            <w:pPr>
              <w:pStyle w:val="30"/>
            </w:pPr>
          </w:p>
          <w:tbl>
            <w:tblPr>
              <w:tblStyle w:val="24"/>
              <w:tblW w:w="87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81" w:hRule="atLeast"/>
              </w:trPr>
              <w:tc>
                <w:tcPr>
                  <w:tcW w:w="8756" w:type="dxa"/>
                </w:tcPr>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icon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30px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30px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icon-middle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vertical-align: </w:t>
                  </w:r>
                  <w:r>
                    <w:rPr>
                      <w:rFonts w:hint="default" w:ascii="Consolas" w:hAnsi="Consolas" w:eastAsia="Consolas" w:cs="Consolas"/>
                      <w:color w:val="00002A"/>
                      <w:sz w:val="16"/>
                      <w:szCs w:val="16"/>
                      <w:shd w:val="clear" w:fill="FFFFFF"/>
                    </w:rPr>
                    <w:t>middle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text-middle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vertical-align: </w:t>
                  </w:r>
                  <w:r>
                    <w:rPr>
                      <w:rFonts w:hint="default" w:ascii="Consolas" w:hAnsi="Consolas" w:eastAsia="Consolas" w:cs="Consolas"/>
                      <w:color w:val="00002A"/>
                      <w:sz w:val="16"/>
                      <w:szCs w:val="16"/>
                      <w:shd w:val="clear" w:fill="FFFFFF"/>
                    </w:rPr>
                    <w:t>middle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b/>
                      <w:color w:val="FF6D75"/>
                      <w:sz w:val="16"/>
                      <w:szCs w:val="16"/>
                      <w:shd w:val="clear" w:fill="FFFFFF"/>
                    </w:rPr>
                    <w:t>&lt;!--icon</w:t>
                  </w:r>
                  <w:r>
                    <w:rPr>
                      <w:rFonts w:hint="eastAsia" w:ascii="宋体" w:hAnsi="宋体" w:eastAsia="宋体" w:cs="宋体"/>
                      <w:b/>
                      <w:color w:val="FF6D75"/>
                      <w:sz w:val="16"/>
                      <w:szCs w:val="16"/>
                      <w:shd w:val="clear" w:fill="FFFFFF"/>
                    </w:rPr>
                    <w:t>中有文字，效果将不同</w:t>
                  </w:r>
                  <w:r>
                    <w:rPr>
                      <w:rFonts w:hint="default" w:ascii="Consolas" w:hAnsi="Consolas" w:eastAsia="Consolas" w:cs="Consolas"/>
                      <w:b/>
                      <w:color w:val="FF6D75"/>
                      <w:sz w:val="16"/>
                      <w:szCs w:val="16"/>
                      <w:shd w:val="clear" w:fill="FFFFFF"/>
                    </w:rPr>
                    <w:t>--&gt;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"icon icon-middle"</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&gt;text&lt;/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br</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br</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"icon icon-middle"</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"text-middle"</w:t>
                  </w:r>
                  <w:r>
                    <w:rPr>
                      <w:rFonts w:hint="default" w:ascii="Consolas" w:hAnsi="Consolas" w:eastAsia="Consolas" w:cs="Consolas"/>
                      <w:color w:val="000000"/>
                      <w:sz w:val="16"/>
                      <w:szCs w:val="16"/>
                      <w:shd w:val="clear" w:fill="FFFFFF"/>
                    </w:rPr>
                    <w:t>&gt;text&lt;/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56" w:type="dxa"/>
                  <w:vAlign w:val="top"/>
                </w:tcPr>
                <w:p>
                  <w:pPr>
                    <w:jc w:val="center"/>
                  </w:pPr>
                  <w:r>
                    <w:drawing>
                      <wp:inline distT="0" distB="0" distL="114300" distR="114300">
                        <wp:extent cx="1212850" cy="1235710"/>
                        <wp:effectExtent l="0" t="0" r="6350" b="2540"/>
                        <wp:docPr id="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0"/>
                                <pic:cNvPicPr>
                                  <a:picLocks noChangeAspect="1"/>
                                </pic:cNvPicPr>
                              </pic:nvPicPr>
                              <pic:blipFill>
                                <a:blip r:embed="rId128"/>
                                <a:stretch>
                                  <a:fillRect/>
                                </a:stretch>
                              </pic:blipFill>
                              <pic:spPr>
                                <a:xfrm>
                                  <a:off x="0" y="0"/>
                                  <a:ext cx="1212850" cy="1235710"/>
                                </a:xfrm>
                                <a:prstGeom prst="rect">
                                  <a:avLst/>
                                </a:prstGeom>
                                <a:noFill/>
                                <a:ln w="9525">
                                  <a:noFill/>
                                </a:ln>
                              </pic:spPr>
                            </pic:pic>
                          </a:graphicData>
                        </a:graphic>
                      </wp:inline>
                    </w:drawing>
                  </w:r>
                  <w:r>
                    <w:drawing>
                      <wp:inline distT="0" distB="0" distL="114300" distR="114300">
                        <wp:extent cx="1290320" cy="1315085"/>
                        <wp:effectExtent l="0" t="0" r="5080" b="18415"/>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a:blip r:embed="rId129"/>
                                <a:stretch>
                                  <a:fillRect/>
                                </a:stretch>
                              </pic:blipFill>
                              <pic:spPr>
                                <a:xfrm>
                                  <a:off x="0" y="0"/>
                                  <a:ext cx="1290320" cy="1315085"/>
                                </a:xfrm>
                                <a:prstGeom prst="rect">
                                  <a:avLst/>
                                </a:prstGeom>
                                <a:noFill/>
                                <a:ln w="9525">
                                  <a:noFill/>
                                </a:ln>
                              </pic:spPr>
                            </pic:pic>
                          </a:graphicData>
                        </a:graphic>
                      </wp:inline>
                    </w:drawing>
                  </w:r>
                  <w:r>
                    <w:drawing>
                      <wp:inline distT="0" distB="0" distL="114300" distR="114300">
                        <wp:extent cx="1160780" cy="1183005"/>
                        <wp:effectExtent l="0" t="0" r="1270" b="17145"/>
                        <wp:docPr id="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9"/>
                                <pic:cNvPicPr>
                                  <a:picLocks noChangeAspect="1"/>
                                </pic:cNvPicPr>
                              </pic:nvPicPr>
                              <pic:blipFill>
                                <a:blip r:embed="rId130"/>
                                <a:stretch>
                                  <a:fillRect/>
                                </a:stretch>
                              </pic:blipFill>
                              <pic:spPr>
                                <a:xfrm>
                                  <a:off x="0" y="0"/>
                                  <a:ext cx="1160780" cy="1183005"/>
                                </a:xfrm>
                                <a:prstGeom prst="rect">
                                  <a:avLst/>
                                </a:prstGeom>
                                <a:noFill/>
                                <a:ln w="9525">
                                  <a:noFill/>
                                </a:ln>
                              </pic:spPr>
                            </pic:pic>
                          </a:graphicData>
                        </a:graphic>
                      </wp:inline>
                    </w:drawing>
                  </w:r>
                </w:p>
                <w:p>
                  <w:pPr>
                    <w:jc w:val="center"/>
                  </w:pPr>
                  <w:r>
                    <w:rPr>
                      <w:rFonts w:hint="eastAsia"/>
                      <w:lang w:val="en-US" w:eastAsia="zh-CN"/>
                    </w:rPr>
                    <w:t>图片icon的高度：10px - 16px - 30px</w:t>
                  </w:r>
                </w:p>
                <w:p>
                  <w:pPr>
                    <w:jc w:val="center"/>
                  </w:pPr>
                </w:p>
              </w:tc>
            </w:tr>
          </w:tbl>
          <w:p>
            <w:pPr>
              <w:pStyle w:val="30"/>
            </w:pPr>
            <w:r>
              <w:t>原因就是左面的文字根本就没有发生对齐行为，它还是对齐于line-box的baseline。而vertical-align对齐的点是baseline加上半个x的距离(half of the x-height)。因此文字的最高点超过了icon的高度。</w:t>
            </w:r>
          </w:p>
          <w:p>
            <w:pPr>
              <w:pStyle w:val="30"/>
              <w:rPr>
                <w:rFonts w:hint="default"/>
              </w:rPr>
            </w:pPr>
            <w:r>
              <w:rPr>
                <w:rFonts w:hint="default"/>
              </w:rPr>
              <w:t>而右面的例子，文字与icon都对齐于一个中点，文字的baseline稍微下移，位于line-box的baseline的下方。结果是很好的达到了icon与文字对齐的效果。</w:t>
            </w:r>
          </w:p>
          <w:p>
            <w:pPr>
              <w:pStyle w:val="30"/>
            </w:pPr>
            <w:r>
              <w:rPr>
                <w:rFonts w:hint="default"/>
              </w:rPr>
              <w:t>这是一个Vertical-align的坑，line-box中的所有元素都会影响到baseline的位置。假设，一个元素按某种方式垂直对齐了，但是这种对齐方式会引起baseline的移动，又因为大部分的垂直对齐方式(除了top和bottom)和baseline有关，因此这个元素的垂直方向对齐的行为会引起该line-box内其他元素位置的调整。 下面还是一些例子</w:t>
            </w:r>
          </w:p>
          <w:p>
            <w:pPr>
              <w:pStyle w:val="30"/>
            </w:pPr>
            <w:r>
              <w:rPr>
                <w:rFonts w:hint="default"/>
              </w:rPr>
              <w:t>一个很高的元素，其高度占满了整个line-box，那么vertical-align对其实没有影响的，在它的top和bottom之外没有空间让其移动。但是为了满足它的vertical-align的值，line-box的baseline会发生移动，左面的高元素的取值为text-bottom，矮元素的取值为baseline。右面的高元素的取值为text-top，你会看到baseline跳上去了</w:t>
            </w:r>
          </w:p>
          <w:p>
            <w:pPr>
              <w:pStyle w:val="30"/>
              <w:rPr>
                <w:rFonts w:hint="default"/>
              </w:rPr>
            </w:pPr>
          </w:p>
          <w:p>
            <w:pPr>
              <w:pStyle w:val="30"/>
            </w:pPr>
            <w:r>
              <w:drawing>
                <wp:inline distT="0" distB="0" distL="114300" distR="114300">
                  <wp:extent cx="5557520" cy="850900"/>
                  <wp:effectExtent l="0" t="0" r="5080" b="6350"/>
                  <wp:docPr id="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
                          <pic:cNvPicPr>
                            <a:picLocks noChangeAspect="1"/>
                          </pic:cNvPicPr>
                        </pic:nvPicPr>
                        <pic:blipFill>
                          <a:blip r:embed="rId131"/>
                          <a:stretch>
                            <a:fillRect/>
                          </a:stretch>
                        </pic:blipFill>
                        <pic:spPr>
                          <a:xfrm>
                            <a:off x="0" y="0"/>
                            <a:ext cx="5557520" cy="850900"/>
                          </a:xfrm>
                          <a:prstGeom prst="rect">
                            <a:avLst/>
                          </a:prstGeom>
                          <a:noFill/>
                          <a:ln w="9525">
                            <a:noFill/>
                          </a:ln>
                        </pic:spPr>
                      </pic:pic>
                    </a:graphicData>
                  </a:graphic>
                </wp:inline>
              </w:drawing>
            </w:r>
          </w:p>
          <w:p>
            <w:pPr>
              <w:pStyle w:val="30"/>
            </w:pPr>
          </w:p>
          <w:p>
            <w:pPr>
              <w:pStyle w:val="30"/>
              <w:rPr>
                <w:rFonts w:hint="default"/>
              </w:rPr>
            </w:pPr>
            <w:r>
              <w:rPr>
                <w:rFonts w:hint="default"/>
              </w:rPr>
              <w:t>&lt;!-- left mark-up --&gt;</w:t>
            </w:r>
          </w:p>
          <w:p>
            <w:pPr>
              <w:pStyle w:val="30"/>
              <w:rPr>
                <w:rFonts w:hint="default"/>
              </w:rPr>
            </w:pPr>
            <w:r>
              <w:rPr>
                <w:rFonts w:hint="default"/>
              </w:rPr>
              <w:t>&lt;span class="tall-box text-bottom"&gt;&lt;/span&gt;</w:t>
            </w:r>
          </w:p>
          <w:p>
            <w:pPr>
              <w:pStyle w:val="30"/>
              <w:rPr>
                <w:rFonts w:hint="default"/>
              </w:rPr>
            </w:pPr>
            <w:r>
              <w:rPr>
                <w:rFonts w:hint="default"/>
              </w:rPr>
              <w:t>&lt;span class="short-box"&gt;&lt;/span&gt;</w:t>
            </w:r>
          </w:p>
          <w:p>
            <w:pPr>
              <w:pStyle w:val="30"/>
              <w:rPr>
                <w:rFonts w:hint="default"/>
              </w:rPr>
            </w:pPr>
          </w:p>
          <w:p>
            <w:pPr>
              <w:pStyle w:val="30"/>
              <w:rPr>
                <w:rFonts w:hint="default"/>
              </w:rPr>
            </w:pPr>
            <w:r>
              <w:rPr>
                <w:rFonts w:hint="default"/>
              </w:rPr>
              <w:t>&lt;!-- right mark-up --&gt;</w:t>
            </w:r>
          </w:p>
          <w:p>
            <w:pPr>
              <w:pStyle w:val="30"/>
              <w:rPr>
                <w:rFonts w:hint="default"/>
              </w:rPr>
            </w:pPr>
            <w:r>
              <w:rPr>
                <w:rFonts w:hint="default"/>
              </w:rPr>
              <w:t>&lt;span class="tall-box text-top"&gt;&lt;/span&gt;</w:t>
            </w:r>
          </w:p>
          <w:p>
            <w:pPr>
              <w:pStyle w:val="30"/>
              <w:rPr>
                <w:rFonts w:hint="default"/>
              </w:rPr>
            </w:pPr>
            <w:r>
              <w:rPr>
                <w:rFonts w:hint="default"/>
              </w:rPr>
              <w:t>&lt;span class="short-box"&gt;&lt;/span&gt;</w:t>
            </w:r>
          </w:p>
          <w:p>
            <w:pPr>
              <w:pStyle w:val="30"/>
              <w:rPr>
                <w:rFonts w:hint="default"/>
              </w:rPr>
            </w:pPr>
          </w:p>
          <w:p>
            <w:pPr>
              <w:pStyle w:val="30"/>
              <w:rPr>
                <w:rFonts w:hint="default"/>
              </w:rPr>
            </w:pPr>
            <w:r>
              <w:rPr>
                <w:rFonts w:hint="default"/>
              </w:rPr>
              <w:t>&lt;style type="text/css"&gt;</w:t>
            </w:r>
          </w:p>
          <w:p>
            <w:pPr>
              <w:pStyle w:val="30"/>
              <w:rPr>
                <w:rFonts w:hint="default"/>
              </w:rPr>
            </w:pPr>
            <w:r>
              <w:rPr>
                <w:rFonts w:hint="default"/>
              </w:rPr>
              <w:t xml:space="preserve">  .tall-box,</w:t>
            </w:r>
          </w:p>
          <w:p>
            <w:pPr>
              <w:pStyle w:val="30"/>
              <w:rPr>
                <w:rFonts w:hint="default"/>
              </w:rPr>
            </w:pPr>
            <w:r>
              <w:rPr>
                <w:rFonts w:hint="default"/>
              </w:rPr>
              <w:t xml:space="preserve">  .short-box   { display: inline-block;</w:t>
            </w:r>
          </w:p>
          <w:p>
            <w:pPr>
              <w:pStyle w:val="30"/>
              <w:rPr>
                <w:rFonts w:hint="default"/>
              </w:rPr>
            </w:pPr>
            <w:r>
              <w:rPr>
                <w:rFonts w:hint="default"/>
              </w:rPr>
              <w:t xml:space="preserve">                /* size, color, etc. */ }</w:t>
            </w:r>
          </w:p>
          <w:p>
            <w:pPr>
              <w:pStyle w:val="30"/>
              <w:rPr>
                <w:rFonts w:hint="default"/>
              </w:rPr>
            </w:pPr>
          </w:p>
          <w:p>
            <w:pPr>
              <w:pStyle w:val="30"/>
              <w:rPr>
                <w:rFonts w:hint="default"/>
              </w:rPr>
            </w:pPr>
            <w:r>
              <w:rPr>
                <w:rFonts w:hint="default"/>
              </w:rPr>
              <w:t xml:space="preserve">  .text-bottom { vertical-align: text-bottom; }</w:t>
            </w:r>
          </w:p>
          <w:p>
            <w:pPr>
              <w:pStyle w:val="30"/>
              <w:rPr>
                <w:rFonts w:hint="default"/>
              </w:rPr>
            </w:pPr>
            <w:r>
              <w:rPr>
                <w:rFonts w:hint="default"/>
              </w:rPr>
              <w:t xml:space="preserve">  .text-top    { vertical-align: text-top; }</w:t>
            </w:r>
          </w:p>
          <w:p>
            <w:pPr>
              <w:pStyle w:val="30"/>
              <w:rPr>
                <w:rFonts w:hint="default"/>
              </w:rPr>
            </w:pPr>
            <w:r>
              <w:rPr>
                <w:rFonts w:hint="default"/>
              </w:rPr>
              <w:t>&lt;/style&gt;</w:t>
            </w:r>
          </w:p>
          <w:p>
            <w:pPr>
              <w:pStyle w:val="30"/>
              <w:rPr>
                <w:rFonts w:hint="default"/>
              </w:rPr>
            </w:pPr>
            <w:r>
              <w:t>如果把高元素的vertical-align设置为其他值，也能看到类似的行为</w:t>
            </w:r>
            <w:r>
              <w:rPr>
                <w:rFonts w:hint="default"/>
              </w:rPr>
              <w:br w:type="textWrapping"/>
            </w:r>
            <w:r>
              <w:rPr>
                <w:rFonts w:hint="default"/>
              </w:rPr>
              <w:t>甚至将vertical-align设置为bottom或者是top也会让baseline发生移动。这很奇怪，因为这时候应该就没baseline什么事儿了。</w:t>
            </w:r>
          </w:p>
          <w:p>
            <w:pPr>
              <w:pStyle w:val="30"/>
              <w:rPr>
                <w:rFonts w:hint="default"/>
              </w:rPr>
            </w:pPr>
            <w:r>
              <w:drawing>
                <wp:inline distT="0" distB="0" distL="114300" distR="114300">
                  <wp:extent cx="5557520" cy="984250"/>
                  <wp:effectExtent l="0" t="0" r="5080" b="6350"/>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132"/>
                          <a:stretch>
                            <a:fillRect/>
                          </a:stretch>
                        </pic:blipFill>
                        <pic:spPr>
                          <a:xfrm>
                            <a:off x="0" y="0"/>
                            <a:ext cx="5557520" cy="984250"/>
                          </a:xfrm>
                          <a:prstGeom prst="rect">
                            <a:avLst/>
                          </a:prstGeom>
                          <a:noFill/>
                          <a:ln w="9525">
                            <a:noFill/>
                          </a:ln>
                        </pic:spPr>
                      </pic:pic>
                    </a:graphicData>
                  </a:graphic>
                </wp:inline>
              </w:drawing>
            </w:r>
          </w:p>
          <w:p>
            <w:pPr>
              <w:pStyle w:val="30"/>
              <w:rPr>
                <w:rFonts w:hint="default"/>
              </w:rPr>
            </w:pPr>
          </w:p>
          <w:p>
            <w:pPr>
              <w:pStyle w:val="30"/>
              <w:rPr>
                <w:rFonts w:hint="default"/>
              </w:rPr>
            </w:pPr>
            <w:r>
              <w:rPr>
                <w:rFonts w:hint="default"/>
              </w:rPr>
              <w:t>&lt;!-- left mark-up --&gt;</w:t>
            </w:r>
          </w:p>
          <w:p>
            <w:pPr>
              <w:pStyle w:val="30"/>
              <w:rPr>
                <w:rFonts w:hint="default"/>
              </w:rPr>
            </w:pPr>
            <w:r>
              <w:rPr>
                <w:rFonts w:hint="default"/>
              </w:rPr>
              <w:t>&lt;span class="tall-box bottom"&gt;&lt;/span&gt;</w:t>
            </w:r>
          </w:p>
          <w:p>
            <w:pPr>
              <w:pStyle w:val="30"/>
              <w:rPr>
                <w:rFonts w:hint="default"/>
              </w:rPr>
            </w:pPr>
            <w:r>
              <w:rPr>
                <w:rFonts w:hint="default"/>
              </w:rPr>
              <w:t>&lt;span class="short-box"&gt;&lt;/span&gt;</w:t>
            </w:r>
          </w:p>
          <w:p>
            <w:pPr>
              <w:pStyle w:val="30"/>
              <w:rPr>
                <w:rFonts w:hint="default"/>
              </w:rPr>
            </w:pPr>
          </w:p>
          <w:p>
            <w:pPr>
              <w:pStyle w:val="30"/>
              <w:rPr>
                <w:rFonts w:hint="default"/>
              </w:rPr>
            </w:pPr>
            <w:r>
              <w:rPr>
                <w:rFonts w:hint="default"/>
              </w:rPr>
              <w:t>&lt;!-- right mark-up --&gt;</w:t>
            </w:r>
          </w:p>
          <w:p>
            <w:pPr>
              <w:pStyle w:val="30"/>
              <w:rPr>
                <w:rFonts w:hint="default"/>
              </w:rPr>
            </w:pPr>
            <w:r>
              <w:rPr>
                <w:rFonts w:hint="default"/>
              </w:rPr>
              <w:t>&lt;span class="tall-box top"&gt;&lt;/span&gt;</w:t>
            </w:r>
          </w:p>
          <w:p>
            <w:pPr>
              <w:pStyle w:val="30"/>
              <w:rPr>
                <w:rFonts w:hint="default"/>
              </w:rPr>
            </w:pPr>
            <w:r>
              <w:rPr>
                <w:rFonts w:hint="default"/>
              </w:rPr>
              <w:t>&lt;span class="short-box"&gt;&lt;/span&gt;</w:t>
            </w:r>
          </w:p>
          <w:p>
            <w:pPr>
              <w:pStyle w:val="30"/>
              <w:rPr>
                <w:rFonts w:hint="default"/>
              </w:rPr>
            </w:pPr>
          </w:p>
          <w:p>
            <w:pPr>
              <w:pStyle w:val="30"/>
              <w:rPr>
                <w:rFonts w:hint="default"/>
              </w:rPr>
            </w:pPr>
            <w:r>
              <w:rPr>
                <w:rFonts w:hint="default"/>
              </w:rPr>
              <w:t>&lt;style type="text/css"&gt;</w:t>
            </w:r>
          </w:p>
          <w:p>
            <w:pPr>
              <w:pStyle w:val="30"/>
              <w:rPr>
                <w:rFonts w:hint="default"/>
              </w:rPr>
            </w:pPr>
            <w:r>
              <w:rPr>
                <w:rFonts w:hint="default"/>
              </w:rPr>
              <w:t xml:space="preserve">  .tall-box,</w:t>
            </w:r>
          </w:p>
          <w:p>
            <w:pPr>
              <w:pStyle w:val="30"/>
              <w:rPr>
                <w:rFonts w:hint="default"/>
              </w:rPr>
            </w:pPr>
            <w:r>
              <w:rPr>
                <w:rFonts w:hint="default"/>
              </w:rPr>
              <w:t xml:space="preserve">  .short-box { display: inline-block;</w:t>
            </w:r>
          </w:p>
          <w:p>
            <w:pPr>
              <w:pStyle w:val="30"/>
              <w:rPr>
                <w:rFonts w:hint="default"/>
              </w:rPr>
            </w:pPr>
            <w:r>
              <w:rPr>
                <w:rFonts w:hint="default"/>
              </w:rPr>
              <w:t xml:space="preserve">               /* size, color, etc. */ }</w:t>
            </w:r>
          </w:p>
          <w:p>
            <w:pPr>
              <w:pStyle w:val="30"/>
              <w:rPr>
                <w:rFonts w:hint="default"/>
              </w:rPr>
            </w:pPr>
          </w:p>
          <w:p>
            <w:pPr>
              <w:pStyle w:val="30"/>
              <w:rPr>
                <w:rFonts w:hint="default"/>
              </w:rPr>
            </w:pPr>
            <w:r>
              <w:rPr>
                <w:rFonts w:hint="default"/>
              </w:rPr>
              <w:t xml:space="preserve">  .bottom    { vertical-align: bottom; }</w:t>
            </w:r>
          </w:p>
          <w:p>
            <w:pPr>
              <w:pStyle w:val="30"/>
              <w:rPr>
                <w:rFonts w:hint="default"/>
              </w:rPr>
            </w:pPr>
            <w:r>
              <w:rPr>
                <w:rFonts w:hint="default"/>
              </w:rPr>
              <w:t xml:space="preserve">  .top       { vertical-align: top; }</w:t>
            </w:r>
          </w:p>
          <w:p>
            <w:pPr>
              <w:pStyle w:val="30"/>
              <w:rPr>
                <w:rFonts w:hint="default"/>
              </w:rPr>
            </w:pPr>
            <w:r>
              <w:rPr>
                <w:rFonts w:hint="default"/>
              </w:rPr>
              <w:t>&lt;/style&gt;</w:t>
            </w:r>
          </w:p>
          <w:p>
            <w:pPr>
              <w:pStyle w:val="30"/>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68" w:type="dxa"/>
            <w:vAlign w:val="top"/>
          </w:tcPr>
          <w:p>
            <w:pPr>
              <w:pStyle w:val="27"/>
              <w:rPr>
                <w:rFonts w:hint="eastAsia"/>
                <w:lang w:val="en-US" w:eastAsia="zh-CN"/>
              </w:rPr>
            </w:pPr>
          </w:p>
        </w:tc>
        <w:tc>
          <w:tcPr>
            <w:tcW w:w="8972" w:type="dxa"/>
            <w:gridSpan w:val="2"/>
            <w:vAlign w:val="top"/>
          </w:tcPr>
          <w:p>
            <w:pPr>
              <w:pStyle w:val="30"/>
            </w:pPr>
            <w:r>
              <w:t>将两个更大的元素放在一个line里面，并且设置vertical-align的值让line-box的baseline移动。在满足vertical-align数值对齐的条件下，line-box的高度会自我调整，如左面的图。再增加第三个元素，第三个元素如果因为其vertical-align的设置不会超过line-box的边缘的话，它是不会影响到line-box的高度和baseline的位置的，如果它会超过line-box的边缘，那么line-box的高度和baseline的位置也会进行调整。在第二种情况下，另外两个元素的位置发生了下移。</w:t>
            </w:r>
          </w:p>
          <w:p>
            <w:pPr>
              <w:pStyle w:val="30"/>
            </w:pPr>
            <w:r>
              <w:drawing>
                <wp:inline distT="0" distB="0" distL="114300" distR="114300">
                  <wp:extent cx="5553075" cy="1567815"/>
                  <wp:effectExtent l="0" t="0" r="9525" b="1333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133"/>
                          <a:stretch>
                            <a:fillRect/>
                          </a:stretch>
                        </pic:blipFill>
                        <pic:spPr>
                          <a:xfrm>
                            <a:off x="0" y="0"/>
                            <a:ext cx="5553075" cy="1567815"/>
                          </a:xfrm>
                          <a:prstGeom prst="rect">
                            <a:avLst/>
                          </a:prstGeom>
                          <a:noFill/>
                          <a:ln w="9525">
                            <a:noFill/>
                          </a:ln>
                        </pic:spPr>
                      </pic:pic>
                    </a:graphicData>
                  </a:graphic>
                </wp:inline>
              </w:drawing>
            </w:r>
          </w:p>
          <w:p>
            <w:pPr>
              <w:pStyle w:val="33"/>
              <w:rPr>
                <w:rFonts w:hint="default"/>
              </w:rPr>
            </w:pP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style </w:t>
            </w:r>
            <w:r>
              <w:rPr>
                <w:rFonts w:hint="default" w:ascii="Consolas" w:hAnsi="Consolas" w:eastAsia="Consolas" w:cs="Consolas"/>
                <w:color w:val="0000FF"/>
                <w:sz w:val="16"/>
                <w:szCs w:val="16"/>
                <w:shd w:val="clear" w:fill="FFFFFF"/>
              </w:rPr>
              <w:t>type=</w:t>
            </w:r>
            <w:r>
              <w:rPr>
                <w:rFonts w:hint="default" w:ascii="Consolas" w:hAnsi="Consolas" w:eastAsia="Consolas" w:cs="Consolas"/>
                <w:color w:val="008000"/>
                <w:sz w:val="16"/>
                <w:szCs w:val="16"/>
                <w:shd w:val="clear" w:fill="FFFFFF"/>
              </w:rPr>
              <w:t>"text/css"</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tall-box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20px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50px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FF6D75"/>
                <w:sz w:val="16"/>
                <w:szCs w:val="16"/>
                <w:shd w:val="clear" w:fill="FFFFFF"/>
              </w:rPr>
              <w:t>/* size, color, etc. */</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middle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vertical-align: </w:t>
            </w:r>
            <w:r>
              <w:rPr>
                <w:rFonts w:hint="default" w:ascii="Consolas" w:hAnsi="Consolas" w:eastAsia="Consolas" w:cs="Consolas"/>
                <w:color w:val="00002A"/>
                <w:sz w:val="16"/>
                <w:szCs w:val="16"/>
                <w:shd w:val="clear" w:fill="FFFFFF"/>
              </w:rPr>
              <w:t>middle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text-top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vertical-align: </w:t>
            </w:r>
            <w:r>
              <w:rPr>
                <w:rFonts w:hint="default" w:ascii="Consolas" w:hAnsi="Consolas" w:eastAsia="Consolas" w:cs="Consolas"/>
                <w:color w:val="00002A"/>
                <w:sz w:val="16"/>
                <w:szCs w:val="16"/>
                <w:shd w:val="clear" w:fill="FFFFFF"/>
              </w:rPr>
              <w:t>text-top</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text-bottom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vertical-align: </w:t>
            </w:r>
            <w:r>
              <w:rPr>
                <w:rFonts w:hint="default" w:ascii="Consolas" w:hAnsi="Consolas" w:eastAsia="Consolas" w:cs="Consolas"/>
                <w:color w:val="00002A"/>
                <w:sz w:val="16"/>
                <w:szCs w:val="16"/>
                <w:shd w:val="clear" w:fill="FFFFFF"/>
              </w:rPr>
              <w:t>text-bottom</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text-100up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vertical-align: </w:t>
            </w:r>
            <w:r>
              <w:rPr>
                <w:rFonts w:hint="default" w:ascii="Consolas" w:hAnsi="Consolas" w:eastAsia="Consolas" w:cs="Consolas"/>
                <w:color w:val="00002A"/>
                <w:sz w:val="16"/>
                <w:szCs w:val="16"/>
                <w:shd w:val="clear" w:fill="FFFFFF"/>
              </w:rPr>
              <w:t>100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b/>
                <w:color w:val="FF6D75"/>
                <w:sz w:val="16"/>
                <w:szCs w:val="16"/>
                <w:shd w:val="clear" w:fill="FFFFFF"/>
              </w:rPr>
              <w:t>&lt;!-- left mark-up --&gt;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"tall-box text-bottom"</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"tall-box text-top"</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b/>
                <w:color w:val="FF6D75"/>
                <w:sz w:val="16"/>
                <w:szCs w:val="16"/>
                <w:shd w:val="clear" w:fill="FFFFFF"/>
              </w:rPr>
              <w:t>&lt;!-- mark-up in the middle --&gt;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"tall-box text-bottom"</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"tall-box text-top"</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"tall-box middle"</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b/>
                <w:color w:val="FF6D75"/>
                <w:sz w:val="16"/>
                <w:szCs w:val="16"/>
                <w:shd w:val="clear" w:fill="FFFFFF"/>
              </w:rPr>
              <w:t>&lt;!-- right mark-up --&gt;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"tall-box text-bottom"</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"tall-box text-top"</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span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"tall-box text-100up"</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span</w:t>
            </w:r>
            <w:r>
              <w:rPr>
                <w:rFonts w:hint="default" w:ascii="Consolas" w:hAnsi="Consolas" w:eastAsia="Consolas" w:cs="Consolas"/>
                <w:color w:val="000000"/>
                <w:sz w:val="16"/>
                <w:szCs w:val="16"/>
                <w:shd w:val="clear" w:fill="FFFFFF"/>
              </w:rPr>
              <w: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68" w:type="dxa"/>
            <w:vAlign w:val="top"/>
          </w:tcPr>
          <w:p>
            <w:pPr>
              <w:pStyle w:val="27"/>
              <w:rPr>
                <w:rFonts w:hint="eastAsia"/>
                <w:lang w:val="en-US" w:eastAsia="zh-CN"/>
              </w:rPr>
            </w:pPr>
            <w:bookmarkStart w:id="145" w:name="_Toc10361"/>
            <w:r>
              <w:rPr>
                <w:rFonts w:hint="eastAsia"/>
                <w:lang w:val="en-US" w:eastAsia="zh-CN"/>
              </w:rPr>
              <w:t>下空隙</w:t>
            </w:r>
            <w:bookmarkEnd w:id="145"/>
            <w:r>
              <w:rPr>
                <w:rFonts w:hint="eastAsia"/>
                <w:lang w:val="en-US" w:eastAsia="zh-CN"/>
              </w:rPr>
              <w:t xml:space="preserve"> </w:t>
            </w:r>
          </w:p>
        </w:tc>
        <w:tc>
          <w:tcPr>
            <w:tcW w:w="8972" w:type="dxa"/>
            <w:gridSpan w:val="2"/>
            <w:vAlign w:val="top"/>
          </w:tcPr>
          <w:p>
            <w:pPr>
              <w:pStyle w:val="30"/>
            </w:pPr>
            <w:r>
              <w:rPr>
                <w:rFonts w:hint="default"/>
              </w:rPr>
              <w:t>inline元素下方可能会有一点空隙</w:t>
            </w:r>
          </w:p>
          <w:p>
            <w:pPr>
              <w:pStyle w:val="30"/>
              <w:rPr>
                <w:rFonts w:hint="default"/>
              </w:rPr>
            </w:pPr>
            <w:r>
              <w:rPr>
                <w:rFonts w:hint="default"/>
              </w:rPr>
              <w:t>下面给出一个例子，如果尝试将li元素在垂直方向上进行对齐的话在，这个现象非常常见。</w:t>
            </w:r>
          </w:p>
          <w:p>
            <w:pPr>
              <w:pStyle w:val="30"/>
            </w:pPr>
            <w:r>
              <w:t>正如你所见，li元素是对齐baseline的，baseline的下方会给字母的一部分留出空间，因此会产生一个空隙。解决方案就是改变line-box的baseline的位置，比如将这些li这是为vertical-align:middle</w:t>
            </w:r>
          </w:p>
          <w:p>
            <w:pPr>
              <w:pStyle w:val="30"/>
            </w:pPr>
          </w:p>
          <w:p>
            <w:pPr>
              <w:pStyle w:val="30"/>
            </w:pPr>
            <w:r>
              <w:t>inline元素之间的空隙造成布局效果与理想状态发生偏差</w:t>
            </w:r>
          </w:p>
          <w:p>
            <w:pPr>
              <w:pStyle w:val="30"/>
              <w:rPr>
                <w:rFonts w:hint="default"/>
              </w:rPr>
            </w:pPr>
            <w:r>
              <w:rPr>
                <w:rFonts w:hint="default"/>
              </w:rPr>
              <w:t>这主要是因为inline元素本身的原因，但是因为如果要让vertical-align的值产生作用的话，inline元素是必备要求，因此了解一点也不错嘛</w:t>
            </w:r>
          </w:p>
          <w:p>
            <w:pPr>
              <w:pStyle w:val="30"/>
            </w:pPr>
            <w:r>
              <w:rPr>
                <w:rFonts w:hint="default"/>
              </w:rPr>
              <w:t>两个建议，如果vertical-align属性不起作用，那么问问自己：</w:t>
            </w:r>
          </w:p>
          <w:p>
            <w:pPr>
              <w:pStyle w:val="30"/>
              <w:rPr>
                <w:rFonts w:hint="default"/>
              </w:rPr>
            </w:pPr>
            <w:r>
              <w:rPr>
                <w:rFonts w:hint="default"/>
              </w:rPr>
              <w:t>line-box的上下边缘以及baseline的位置在哪里？</w:t>
            </w:r>
          </w:p>
          <w:p>
            <w:pPr>
              <w:pStyle w:val="30"/>
              <w:rPr>
                <w:rFonts w:hint="default"/>
              </w:rPr>
            </w:pPr>
            <w:r>
              <w:rPr>
                <w:rFonts w:hint="default"/>
              </w:rPr>
              <w:t>inline元素的上下边缘以及baseline的位置在哪里？</w:t>
            </w:r>
          </w:p>
          <w:tbl>
            <w:tblPr>
              <w:tblStyle w:val="24"/>
              <w:tblW w:w="87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522"/>
              <w:gridCol w:w="32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34" w:hRule="atLeast"/>
              </w:trPr>
              <w:tc>
                <w:tcPr>
                  <w:tcW w:w="8756" w:type="dxa"/>
                  <w:gridSpan w:val="2"/>
                </w:tcPr>
                <w:p>
                  <w:r>
                    <w:drawing>
                      <wp:inline distT="0" distB="0" distL="114300" distR="114300">
                        <wp:extent cx="2696210" cy="833755"/>
                        <wp:effectExtent l="0" t="0" r="8890" b="4445"/>
                        <wp:docPr id="1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3"/>
                                <pic:cNvPicPr>
                                  <a:picLocks noChangeAspect="1"/>
                                </pic:cNvPicPr>
                              </pic:nvPicPr>
                              <pic:blipFill>
                                <a:blip r:embed="rId134"/>
                                <a:srcRect r="51452"/>
                                <a:stretch>
                                  <a:fillRect/>
                                </a:stretch>
                              </pic:blipFill>
                              <pic:spPr>
                                <a:xfrm>
                                  <a:off x="0" y="0"/>
                                  <a:ext cx="2696210" cy="833755"/>
                                </a:xfrm>
                                <a:prstGeom prst="rect">
                                  <a:avLst/>
                                </a:prstGeom>
                                <a:noFill/>
                                <a:ln w="9525">
                                  <a:noFill/>
                                </a:ln>
                              </pic:spPr>
                            </pic:pic>
                          </a:graphicData>
                        </a:graphic>
                      </wp:inline>
                    </w:drawing>
                  </w:r>
                </w:p>
                <w:p>
                  <w:pPr>
                    <w:rPr>
                      <w:rFonts w:hint="default"/>
                    </w:rPr>
                  </w:pPr>
                  <w:r>
                    <w:drawing>
                      <wp:inline distT="0" distB="0" distL="114300" distR="114300">
                        <wp:extent cx="2787015" cy="859155"/>
                        <wp:effectExtent l="0" t="0" r="13335" b="17145"/>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134"/>
                                <a:srcRect l="51300"/>
                                <a:stretch>
                                  <a:fillRect/>
                                </a:stretch>
                              </pic:blipFill>
                              <pic:spPr>
                                <a:xfrm>
                                  <a:off x="0" y="0"/>
                                  <a:ext cx="2787015" cy="85915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22" w:type="dxa"/>
                </w:tcPr>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style </w:t>
                  </w:r>
                  <w:r>
                    <w:rPr>
                      <w:rFonts w:hint="default" w:ascii="Consolas" w:hAnsi="Consolas" w:eastAsia="Consolas" w:cs="Consolas"/>
                      <w:color w:val="0000FF"/>
                      <w:sz w:val="16"/>
                      <w:szCs w:val="16"/>
                      <w:shd w:val="clear" w:fill="FFFFFF"/>
                    </w:rPr>
                    <w:t>type=</w:t>
                  </w:r>
                  <w:r>
                    <w:rPr>
                      <w:rFonts w:hint="default" w:ascii="Consolas" w:hAnsi="Consolas" w:eastAsia="Consolas" w:cs="Consolas"/>
                      <w:color w:val="008000"/>
                      <w:sz w:val="16"/>
                      <w:szCs w:val="16"/>
                      <w:shd w:val="clear" w:fill="FFFFFF"/>
                    </w:rPr>
                    <w:t>"text/css"</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ul</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list-style: </w:t>
                  </w:r>
                  <w:r>
                    <w:rPr>
                      <w:rFonts w:hint="default" w:ascii="Consolas" w:hAnsi="Consolas" w:eastAsia="Consolas" w:cs="Consolas"/>
                      <w:color w:val="00002A"/>
                      <w:sz w:val="16"/>
                      <w:szCs w:val="16"/>
                      <w:shd w:val="clear" w:fill="FFFFFF"/>
                    </w:rPr>
                    <w:t>none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padding: </w:t>
                  </w:r>
                  <w:r>
                    <w:rPr>
                      <w:rFonts w:hint="default" w:ascii="Consolas" w:hAnsi="Consolas" w:eastAsia="Consolas" w:cs="Consolas"/>
                      <w:color w:val="00002A"/>
                      <w:sz w:val="16"/>
                      <w:szCs w:val="16"/>
                      <w:shd w:val="clear" w:fill="FFFFFF"/>
                    </w:rPr>
                    <w:t>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li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30px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10px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FF6D75"/>
                      <w:sz w:val="16"/>
                      <w:szCs w:val="16"/>
                      <w:shd w:val="clear" w:fill="FFFFFF"/>
                    </w:rPr>
                    <w:t>/* size, color, etc. */</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ul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"ul"</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li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"li"</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li</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li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"li"</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li</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li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"li"</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li</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ul</w:t>
                  </w:r>
                  <w:r>
                    <w:rPr>
                      <w:rFonts w:hint="default" w:ascii="Consolas" w:hAnsi="Consolas" w:eastAsia="Consolas" w:cs="Consolas"/>
                      <w:color w:val="000000"/>
                      <w:sz w:val="16"/>
                      <w:szCs w:val="16"/>
                      <w:shd w:val="clear" w:fill="FFFFFF"/>
                    </w:rPr>
                    <w:t>&gt;</w:t>
                  </w:r>
                </w:p>
                <w:p>
                  <w:pPr>
                    <w:pStyle w:val="30"/>
                    <w:rPr>
                      <w:rFonts w:hint="default"/>
                      <w:sz w:val="16"/>
                      <w:szCs w:val="16"/>
                      <w:vertAlign w:val="baseline"/>
                    </w:rPr>
                  </w:pPr>
                </w:p>
              </w:tc>
              <w:tc>
                <w:tcPr>
                  <w:tcW w:w="3234" w:type="dxa"/>
                </w:tcPr>
                <w:p>
                  <w:r>
                    <w:drawing>
                      <wp:inline distT="0" distB="0" distL="114300" distR="114300">
                        <wp:extent cx="1798955" cy="989330"/>
                        <wp:effectExtent l="0" t="0" r="10795" b="127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35"/>
                                <a:stretch>
                                  <a:fillRect/>
                                </a:stretch>
                              </pic:blipFill>
                              <pic:spPr>
                                <a:xfrm>
                                  <a:off x="0" y="0"/>
                                  <a:ext cx="1798955" cy="98933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22" w:type="dxa"/>
                </w:tcPr>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style </w:t>
                  </w:r>
                  <w:r>
                    <w:rPr>
                      <w:rFonts w:hint="default" w:ascii="Consolas" w:hAnsi="Consolas" w:eastAsia="Consolas" w:cs="Consolas"/>
                      <w:color w:val="0000FF"/>
                      <w:sz w:val="16"/>
                      <w:szCs w:val="16"/>
                      <w:shd w:val="clear" w:fill="FFFFFF"/>
                    </w:rPr>
                    <w:t>type=</w:t>
                  </w:r>
                  <w:r>
                    <w:rPr>
                      <w:rFonts w:hint="default" w:ascii="Consolas" w:hAnsi="Consolas" w:eastAsia="Consolas" w:cs="Consolas"/>
                      <w:color w:val="008000"/>
                      <w:sz w:val="16"/>
                      <w:szCs w:val="16"/>
                      <w:shd w:val="clear" w:fill="FFFFFF"/>
                    </w:rPr>
                    <w:t>"text/css"</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ul</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list-style: </w:t>
                  </w:r>
                  <w:r>
                    <w:rPr>
                      <w:rFonts w:hint="default" w:ascii="Consolas" w:hAnsi="Consolas" w:eastAsia="Consolas" w:cs="Consolas"/>
                      <w:color w:val="00002A"/>
                      <w:sz w:val="16"/>
                      <w:szCs w:val="16"/>
                      <w:shd w:val="clear" w:fill="FFFFFF"/>
                    </w:rPr>
                    <w:t>none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padding: </w:t>
                  </w:r>
                  <w:r>
                    <w:rPr>
                      <w:rFonts w:hint="default" w:ascii="Consolas" w:hAnsi="Consolas" w:eastAsia="Consolas" w:cs="Consolas"/>
                      <w:color w:val="00002A"/>
                      <w:sz w:val="16"/>
                      <w:szCs w:val="16"/>
                      <w:shd w:val="clear" w:fill="FFFFFF"/>
                    </w:rPr>
                    <w:t>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li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30px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10px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vertical-align: </w:t>
                  </w:r>
                  <w:r>
                    <w:rPr>
                      <w:rFonts w:hint="default" w:ascii="Consolas" w:hAnsi="Consolas" w:eastAsia="Consolas" w:cs="Consolas"/>
                      <w:color w:val="00002A"/>
                      <w:sz w:val="16"/>
                      <w:szCs w:val="16"/>
                      <w:shd w:val="clear" w:fill="FFFFFF"/>
                    </w:rPr>
                    <w:t>top</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/*middle:</w:t>
                  </w:r>
                  <w:r>
                    <w:rPr>
                      <w:rFonts w:hint="eastAsia" w:ascii="宋体" w:hAnsi="宋体" w:eastAsia="宋体" w:cs="宋体"/>
                      <w:b/>
                      <w:color w:val="FF6D75"/>
                      <w:sz w:val="16"/>
                      <w:szCs w:val="16"/>
                      <w:shd w:val="clear" w:fill="FFFFFF"/>
                    </w:rPr>
                    <w:t>若元素的高度比默认的字体的高度还小，则会导致上方空出一块</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 size, color, etc. */</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ul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"ul"</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li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"li"</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li</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li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"li"</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li</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li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"li"</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li</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ul</w:t>
                  </w:r>
                  <w:r>
                    <w:rPr>
                      <w:rFonts w:hint="default" w:ascii="Consolas" w:hAnsi="Consolas" w:eastAsia="Consolas" w:cs="Consolas"/>
                      <w:color w:val="000000"/>
                      <w:sz w:val="16"/>
                      <w:szCs w:val="16"/>
                      <w:shd w:val="clear" w:fill="FFFFFF"/>
                    </w:rPr>
                    <w:t>&gt;</w:t>
                  </w:r>
                </w:p>
                <w:p>
                  <w:pPr>
                    <w:pStyle w:val="30"/>
                    <w:rPr>
                      <w:rFonts w:hint="default"/>
                      <w:sz w:val="16"/>
                      <w:szCs w:val="16"/>
                      <w:vertAlign w:val="baseline"/>
                    </w:rPr>
                  </w:pPr>
                </w:p>
              </w:tc>
              <w:tc>
                <w:tcPr>
                  <w:tcW w:w="3234" w:type="dxa"/>
                </w:tcPr>
                <w:p>
                  <w:r>
                    <w:drawing>
                      <wp:inline distT="0" distB="0" distL="114300" distR="114300">
                        <wp:extent cx="1635125" cy="827405"/>
                        <wp:effectExtent l="0" t="0" r="3175" b="1079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36"/>
                                <a:stretch>
                                  <a:fillRect/>
                                </a:stretch>
                              </pic:blipFill>
                              <pic:spPr>
                                <a:xfrm>
                                  <a:off x="0" y="0"/>
                                  <a:ext cx="1635125" cy="82740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522" w:type="dxa"/>
                </w:tcPr>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style </w:t>
                  </w:r>
                  <w:r>
                    <w:rPr>
                      <w:rFonts w:hint="default" w:ascii="Consolas" w:hAnsi="Consolas" w:eastAsia="Consolas" w:cs="Consolas"/>
                      <w:color w:val="0000FF"/>
                      <w:sz w:val="16"/>
                      <w:szCs w:val="16"/>
                      <w:shd w:val="clear" w:fill="FFFFFF"/>
                    </w:rPr>
                    <w:t>type=</w:t>
                  </w:r>
                  <w:r>
                    <w:rPr>
                      <w:rFonts w:hint="default" w:ascii="Consolas" w:hAnsi="Consolas" w:eastAsia="Consolas" w:cs="Consolas"/>
                      <w:color w:val="008000"/>
                      <w:sz w:val="16"/>
                      <w:szCs w:val="16"/>
                      <w:shd w:val="clear" w:fill="FFFFFF"/>
                    </w:rPr>
                    <w:t>"text/css"</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ul</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list-style: </w:t>
                  </w:r>
                  <w:r>
                    <w:rPr>
                      <w:rFonts w:hint="default" w:ascii="Consolas" w:hAnsi="Consolas" w:eastAsia="Consolas" w:cs="Consolas"/>
                      <w:color w:val="00002A"/>
                      <w:sz w:val="16"/>
                      <w:szCs w:val="16"/>
                      <w:shd w:val="clear" w:fill="FFFFFF"/>
                    </w:rPr>
                    <w:t>none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padding: </w:t>
                  </w:r>
                  <w:r>
                    <w:rPr>
                      <w:rFonts w:hint="default" w:ascii="Consolas" w:hAnsi="Consolas" w:eastAsia="Consolas" w:cs="Consolas"/>
                      <w:color w:val="00002A"/>
                      <w:sz w:val="16"/>
                      <w:szCs w:val="16"/>
                      <w:shd w:val="clear" w:fill="FFFFFF"/>
                    </w:rPr>
                    <w:t>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li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10px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10px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vertical-align: </w:t>
                  </w:r>
                  <w:r>
                    <w:rPr>
                      <w:rFonts w:hint="default" w:ascii="Consolas" w:hAnsi="Consolas" w:eastAsia="Consolas" w:cs="Consolas"/>
                      <w:color w:val="00002A"/>
                      <w:sz w:val="16"/>
                      <w:szCs w:val="16"/>
                      <w:shd w:val="clear" w:fill="FFFFFF"/>
                    </w:rPr>
                    <w:t>middle</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/*middle:</w:t>
                  </w:r>
                  <w:r>
                    <w:rPr>
                      <w:rFonts w:hint="eastAsia" w:ascii="宋体" w:hAnsi="宋体" w:eastAsia="宋体" w:cs="宋体"/>
                      <w:b/>
                      <w:color w:val="FF6D75"/>
                      <w:sz w:val="16"/>
                      <w:szCs w:val="16"/>
                      <w:shd w:val="clear" w:fill="FFFFFF"/>
                    </w:rPr>
                    <w:t>若元素的高度比默认的字体的高度还小，则会导致上方空出一块</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 size, color, etc. */</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ul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"ul"</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li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"li"</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li</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li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"li"</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li</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li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"li"</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li</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ul</w:t>
                  </w:r>
                  <w:r>
                    <w:rPr>
                      <w:rFonts w:hint="default" w:ascii="Consolas" w:hAnsi="Consolas" w:eastAsia="Consolas" w:cs="Consolas"/>
                      <w:color w:val="000000"/>
                      <w:sz w:val="16"/>
                      <w:szCs w:val="16"/>
                      <w:shd w:val="clear" w:fill="FFFFFF"/>
                    </w:rPr>
                    <w:t>&gt;</w:t>
                  </w:r>
                </w:p>
                <w:p>
                  <w:pPr>
                    <w:pStyle w:val="30"/>
                    <w:rPr>
                      <w:rFonts w:hint="default"/>
                      <w:sz w:val="16"/>
                      <w:szCs w:val="16"/>
                      <w:vertAlign w:val="baseline"/>
                    </w:rPr>
                  </w:pPr>
                </w:p>
              </w:tc>
              <w:tc>
                <w:tcPr>
                  <w:tcW w:w="3234" w:type="dxa"/>
                </w:tcPr>
                <w:p>
                  <w:r>
                    <w:drawing>
                      <wp:inline distT="0" distB="0" distL="114300" distR="114300">
                        <wp:extent cx="1727835" cy="763270"/>
                        <wp:effectExtent l="0" t="0" r="5715" b="1778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7"/>
                                <a:stretch>
                                  <a:fillRect/>
                                </a:stretch>
                              </pic:blipFill>
                              <pic:spPr>
                                <a:xfrm>
                                  <a:off x="0" y="0"/>
                                  <a:ext cx="1727835" cy="763270"/>
                                </a:xfrm>
                                <a:prstGeom prst="rect">
                                  <a:avLst/>
                                </a:prstGeom>
                                <a:noFill/>
                                <a:ln w="9525">
                                  <a:noFill/>
                                </a:ln>
                              </pic:spPr>
                            </pic:pic>
                          </a:graphicData>
                        </a:graphic>
                      </wp:inline>
                    </w:drawing>
                  </w:r>
                </w:p>
              </w:tc>
            </w:tr>
          </w:tbl>
          <w:p>
            <w:pPr>
              <w:pStyle w:val="30"/>
              <w:ind w:left="0" w:leftChars="0" w:firstLine="0" w:firstLineChars="0"/>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68" w:type="dxa"/>
            <w:vAlign w:val="top"/>
          </w:tcPr>
          <w:p>
            <w:pPr>
              <w:pStyle w:val="27"/>
              <w:rPr>
                <w:rFonts w:hint="eastAsia"/>
                <w:lang w:val="en-US" w:eastAsia="zh-CN"/>
              </w:rPr>
            </w:pPr>
            <w:bookmarkStart w:id="146" w:name="_Toc29004"/>
            <w:r>
              <w:rPr>
                <w:rFonts w:hint="eastAsia"/>
                <w:lang w:val="en-US" w:eastAsia="zh-CN"/>
              </w:rPr>
              <w:t>中间空隙</w:t>
            </w:r>
            <w:bookmarkEnd w:id="146"/>
          </w:p>
        </w:tc>
        <w:tc>
          <w:tcPr>
            <w:tcW w:w="8972" w:type="dxa"/>
            <w:gridSpan w:val="2"/>
            <w:vAlign w:val="top"/>
          </w:tcPr>
          <w:p>
            <w:pPr>
              <w:pStyle w:val="30"/>
              <w:rPr>
                <w:rFonts w:hint="default"/>
              </w:rPr>
            </w:pPr>
            <w:r>
              <w:rPr>
                <w:rFonts w:hint="default"/>
              </w:rPr>
              <w:t>这个空隙来源于inline元素之间的空格，所有的inline元素之间的空白都会变成一个空格。如果你想让inline元素在水平上紧挨着，设置它们的宽度是不行的。因为之间存在空隙，所以行的宽度不够放下两个inline元素。一行会被破坏为两行。解决方案如下图的右侧</w:t>
            </w:r>
          </w:p>
          <w:p>
            <w:pPr>
              <w:pStyle w:val="30"/>
            </w:pPr>
            <w:r>
              <w:drawing>
                <wp:inline distT="0" distB="0" distL="114300" distR="114300">
                  <wp:extent cx="5556885" cy="837565"/>
                  <wp:effectExtent l="0" t="0" r="5715" b="635"/>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138"/>
                          <a:stretch>
                            <a:fillRect/>
                          </a:stretch>
                        </pic:blipFill>
                        <pic:spPr>
                          <a:xfrm>
                            <a:off x="0" y="0"/>
                            <a:ext cx="5556885" cy="837565"/>
                          </a:xfrm>
                          <a:prstGeom prst="rect">
                            <a:avLst/>
                          </a:prstGeom>
                          <a:noFill/>
                          <a:ln w="9525">
                            <a:noFill/>
                          </a:ln>
                        </pic:spPr>
                      </pic:pic>
                    </a:graphicData>
                  </a:graphic>
                </wp:inline>
              </w:drawing>
            </w:r>
          </w:p>
          <w:p>
            <w:pPr>
              <w:pStyle w:val="30"/>
              <w:rPr>
                <w:rFonts w:hint="default"/>
              </w:rPr>
            </w:pPr>
            <w:r>
              <w:rPr>
                <w:rFonts w:hint="default"/>
              </w:rPr>
              <w:t>&lt;!-- left mark-up --&gt;</w:t>
            </w:r>
            <w:r>
              <w:rPr>
                <w:rFonts w:hint="eastAsia"/>
                <w:lang w:val="en-US" w:eastAsia="zh-CN"/>
              </w:rPr>
              <w:t xml:space="preserve"> </w:t>
            </w:r>
          </w:p>
          <w:p>
            <w:pPr>
              <w:pStyle w:val="30"/>
              <w:rPr>
                <w:rFonts w:hint="default"/>
              </w:rPr>
            </w:pPr>
            <w:r>
              <w:rPr>
                <w:rFonts w:hint="default"/>
              </w:rPr>
              <w:t>&lt;div class="half"&gt;50% wide&lt;/div&gt;</w:t>
            </w:r>
            <w:r>
              <w:rPr>
                <w:rFonts w:hint="eastAsia"/>
                <w:lang w:val="en-US" w:eastAsia="zh-CN"/>
              </w:rPr>
              <w:t xml:space="preserve"> </w:t>
            </w:r>
          </w:p>
          <w:p>
            <w:pPr>
              <w:pStyle w:val="30"/>
              <w:rPr>
                <w:rFonts w:hint="eastAsia"/>
                <w:lang w:val="en-US" w:eastAsia="zh-CN"/>
              </w:rPr>
            </w:pPr>
            <w:r>
              <w:rPr>
                <w:rFonts w:hint="default"/>
              </w:rPr>
              <w:t>&lt;div class="half"&gt;50% wide... and in next line&lt;/div&gt;</w:t>
            </w:r>
            <w:r>
              <w:rPr>
                <w:rFonts w:hint="eastAsia"/>
                <w:lang w:val="en-US" w:eastAsia="zh-CN"/>
              </w:rPr>
              <w:t xml:space="preserve"> </w:t>
            </w:r>
          </w:p>
          <w:p>
            <w:pPr>
              <w:pStyle w:val="30"/>
              <w:rPr>
                <w:rFonts w:hint="eastAsia"/>
                <w:lang w:val="en-US" w:eastAsia="zh-CN"/>
              </w:rPr>
            </w:pPr>
          </w:p>
          <w:p>
            <w:pPr>
              <w:pStyle w:val="30"/>
              <w:rPr>
                <w:rFonts w:hint="default"/>
              </w:rPr>
            </w:pPr>
            <w:r>
              <w:rPr>
                <w:rFonts w:hint="default"/>
              </w:rPr>
              <w:t>&lt;!-- right mark-up --&gt;</w:t>
            </w:r>
          </w:p>
          <w:p>
            <w:pPr>
              <w:pStyle w:val="30"/>
              <w:rPr>
                <w:rFonts w:hint="default"/>
              </w:rPr>
            </w:pPr>
            <w:r>
              <w:rPr>
                <w:rFonts w:hint="default"/>
              </w:rPr>
              <w:t>&lt;div class="half"&gt;50% wide&lt;/div&gt;&lt;!----&gt;&lt;div class="half"&gt;50% wide&lt;/div&gt;</w:t>
            </w:r>
          </w:p>
          <w:p>
            <w:pPr>
              <w:pStyle w:val="30"/>
              <w:rPr>
                <w:rFonts w:hint="default"/>
              </w:rPr>
            </w:pPr>
          </w:p>
          <w:p>
            <w:pPr>
              <w:pStyle w:val="30"/>
              <w:rPr>
                <w:rFonts w:hint="default"/>
              </w:rPr>
            </w:pPr>
            <w:r>
              <w:rPr>
                <w:rFonts w:hint="default"/>
              </w:rPr>
              <w:t>&lt;style type="text/css"&gt;</w:t>
            </w:r>
          </w:p>
          <w:p>
            <w:pPr>
              <w:pStyle w:val="30"/>
              <w:rPr>
                <w:rFonts w:hint="default"/>
              </w:rPr>
            </w:pPr>
            <w:r>
              <w:rPr>
                <w:rFonts w:hint="default"/>
              </w:rPr>
              <w:t xml:space="preserve">  .half { display: inline-block;</w:t>
            </w:r>
          </w:p>
          <w:p>
            <w:pPr>
              <w:pStyle w:val="30"/>
              <w:rPr>
                <w:rFonts w:hint="default"/>
              </w:rPr>
            </w:pPr>
            <w:r>
              <w:rPr>
                <w:rFonts w:hint="default"/>
              </w:rPr>
              <w:t xml:space="preserve">          width: 50%; }</w:t>
            </w:r>
          </w:p>
          <w:p>
            <w:pPr>
              <w:pStyle w:val="30"/>
              <w:rPr>
                <w:rFonts w:hint="default"/>
              </w:rPr>
            </w:pPr>
            <w:r>
              <w:rPr>
                <w:rFonts w:hint="default"/>
              </w:rPr>
              <w:t>&lt;/style&gt;</w:t>
            </w:r>
          </w:p>
          <w:p>
            <w:pPr>
              <w:pStyle w:val="30"/>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68" w:type="dxa"/>
            <w:vAlign w:val="top"/>
          </w:tcPr>
          <w:p>
            <w:pPr>
              <w:pStyle w:val="27"/>
              <w:rPr>
                <w:rFonts w:hint="eastAsia"/>
                <w:lang w:val="en-US" w:eastAsia="zh-CN"/>
              </w:rPr>
            </w:pPr>
          </w:p>
        </w:tc>
        <w:tc>
          <w:tcPr>
            <w:tcW w:w="8972" w:type="dxa"/>
            <w:gridSpan w:val="2"/>
            <w:vAlign w:val="top"/>
          </w:tcPr>
          <w:p>
            <w:pPr>
              <w:rPr>
                <w:rFonts w:hint="default"/>
              </w:rPr>
            </w:pPr>
          </w:p>
        </w:tc>
      </w:tr>
    </w:tbl>
    <w:p>
      <w:pPr>
        <w:pStyle w:val="3"/>
        <w:rPr>
          <w:rFonts w:hint="eastAsia"/>
          <w:lang w:val="en-US" w:eastAsia="zh-CN"/>
        </w:rPr>
      </w:pPr>
      <w:bookmarkStart w:id="147" w:name="_Toc25763"/>
      <w:bookmarkStart w:id="148" w:name="_Toc30471"/>
      <w:r>
        <w:rPr>
          <w:rFonts w:hint="eastAsia"/>
          <w:lang w:val="en-US" w:eastAsia="zh-CN"/>
        </w:rPr>
        <w:t>关于table布局</w:t>
      </w:r>
      <w:bookmarkEnd w:id="147"/>
      <w:bookmarkEnd w:id="148"/>
    </w:p>
    <w:p>
      <w:pPr>
        <w:pStyle w:val="29"/>
        <w:rPr>
          <w:rFonts w:hint="eastAsia"/>
          <w:lang w:val="en-US" w:eastAsia="zh-CN"/>
        </w:rPr>
      </w:pPr>
      <w:bookmarkStart w:id="149" w:name="_Toc22333"/>
      <w:r>
        <w:rPr>
          <w:rFonts w:hint="eastAsia"/>
          <w:lang w:val="en-US" w:eastAsia="zh-CN"/>
        </w:rPr>
        <w:t>table</w:t>
      </w:r>
      <w:bookmarkEnd w:id="149"/>
      <w:r>
        <w:rPr>
          <w:rFonts w:hint="eastAsia"/>
          <w:lang w:val="en-US" w:eastAsia="zh-CN"/>
        </w:rPr>
        <w:t>布局</w:t>
      </w:r>
    </w:p>
    <w:tbl>
      <w:tblPr>
        <w:tblStyle w:val="24"/>
        <w:tblW w:w="108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1"/>
        <w:gridCol w:w="4494"/>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Merge w:val="restart"/>
            <w:vAlign w:val="top"/>
          </w:tcPr>
          <w:p>
            <w:pPr>
              <w:pStyle w:val="27"/>
              <w:rPr>
                <w:rFonts w:hint="eastAsia"/>
                <w:lang w:val="en-US" w:eastAsia="zh-CN"/>
              </w:rPr>
            </w:pPr>
            <w:bookmarkStart w:id="150" w:name="_Toc23763"/>
            <w:r>
              <w:rPr>
                <w:rFonts w:hint="eastAsia"/>
                <w:lang w:val="en-US" w:eastAsia="zh-CN"/>
              </w:rPr>
              <w:t>table布局与css布局</w:t>
            </w:r>
            <w:bookmarkEnd w:id="150"/>
          </w:p>
        </w:tc>
        <w:tc>
          <w:tcPr>
            <w:tcW w:w="8989" w:type="dxa"/>
            <w:gridSpan w:val="2"/>
            <w:vAlign w:val="top"/>
          </w:tcPr>
          <w:p>
            <w:pPr>
              <w:pStyle w:val="30"/>
              <w:rPr>
                <w:rFonts w:hint="eastAsia"/>
              </w:rPr>
            </w:pPr>
            <w:r>
              <w:rPr>
                <w:rFonts w:hint="eastAsia"/>
              </w:rPr>
              <w:t>Tables的缺点 </w:t>
            </w:r>
          </w:p>
          <w:p>
            <w:pPr>
              <w:pStyle w:val="30"/>
              <w:rPr>
                <w:rFonts w:hint="eastAsia"/>
              </w:rPr>
            </w:pPr>
            <w:r>
              <w:rPr>
                <w:rFonts w:hint="eastAsia"/>
              </w:rPr>
              <w:t>1、Table要比其它html标记占更多的字节。(延迟下载时间，占用服务器更多的流量资源。) </w:t>
            </w:r>
          </w:p>
          <w:p>
            <w:pPr>
              <w:pStyle w:val="30"/>
              <w:rPr>
                <w:rFonts w:hint="eastAsia"/>
              </w:rPr>
            </w:pPr>
            <w:r>
              <w:rPr>
                <w:rFonts w:hint="eastAsia"/>
              </w:rPr>
              <w:t>2、Tablle会阻挡浏览器渲染引擎的渲染顺序。(会延迟页面的生成速度，让用户等待更久的时间。) </w:t>
            </w:r>
          </w:p>
          <w:p>
            <w:pPr>
              <w:pStyle w:val="30"/>
              <w:rPr>
                <w:rFonts w:hint="eastAsia"/>
              </w:rPr>
            </w:pPr>
            <w:r>
              <w:rPr>
                <w:rFonts w:hint="eastAsia"/>
              </w:rPr>
              <w:t>3、Table里显示图片时需要你把单个、有逻辑性的图片切成多个图。(增加设计的复杂度，增加页面加载时间，增加HTTP会话数。) </w:t>
            </w:r>
          </w:p>
          <w:p>
            <w:pPr>
              <w:pStyle w:val="30"/>
              <w:rPr>
                <w:rFonts w:hint="eastAsia"/>
              </w:rPr>
            </w:pPr>
            <w:r>
              <w:rPr>
                <w:rFonts w:hint="eastAsia"/>
              </w:rPr>
              <w:t>4、在某些浏览器中Table里的文字的拷贝会出现问题。(这会让用户不悦。) </w:t>
            </w:r>
          </w:p>
          <w:p>
            <w:pPr>
              <w:pStyle w:val="30"/>
              <w:rPr>
                <w:rFonts w:hint="eastAsia"/>
              </w:rPr>
            </w:pPr>
            <w:r>
              <w:rPr>
                <w:rFonts w:hint="eastAsia"/>
              </w:rPr>
              <w:t>5、Table会影响其内部的某些布局属性的生效(比如&lt;td&gt;里的元素的height:100%)(这会限制你页面设计的自由性。) </w:t>
            </w:r>
          </w:p>
          <w:p>
            <w:pPr>
              <w:pStyle w:val="30"/>
              <w:rPr>
                <w:rFonts w:hint="eastAsia"/>
              </w:rPr>
            </w:pPr>
            <w:r>
              <w:rPr>
                <w:rFonts w:hint="eastAsia"/>
              </w:rPr>
              <w:t>6、一旦学了CSS知识，你会发现使用table做页面布局会变得更麻烦。(先花时间学一些CSS知识，会省去你以后大量的时间。) </w:t>
            </w:r>
          </w:p>
          <w:p>
            <w:pPr>
              <w:pStyle w:val="30"/>
              <w:rPr>
                <w:rFonts w:hint="eastAsia"/>
              </w:rPr>
            </w:pPr>
            <w:r>
              <w:rPr>
                <w:rFonts w:hint="eastAsia"/>
              </w:rPr>
              <w:t>7、table对对于页面布局来说，从语义上看是不正确的。(它描述的是表现，而不是内容。) </w:t>
            </w:r>
          </w:p>
          <w:p>
            <w:pPr>
              <w:pStyle w:val="30"/>
              <w:rPr>
                <w:rFonts w:hint="eastAsia"/>
              </w:rPr>
            </w:pPr>
            <w:r>
              <w:rPr>
                <w:rFonts w:hint="eastAsia"/>
              </w:rPr>
              <w:t>8、table代码会让阅读者抓狂。(不但无法利用CSS，而且会你不知所云) </w:t>
            </w:r>
          </w:p>
          <w:p>
            <w:pPr>
              <w:pStyle w:val="30"/>
              <w:rPr>
                <w:rFonts w:hint="eastAsia"/>
              </w:rPr>
            </w:pPr>
            <w:r>
              <w:rPr>
                <w:rFonts w:hint="eastAsia"/>
              </w:rPr>
              <w:t>9、table一旦设计完成就变成死的，很难通过CSS让它展现新的面貌。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Merge w:val="continue"/>
            <w:vAlign w:val="top"/>
          </w:tcPr>
          <w:p>
            <w:pPr>
              <w:pStyle w:val="27"/>
              <w:rPr>
                <w:rFonts w:hint="eastAsia"/>
                <w:lang w:val="en-US" w:eastAsia="zh-CN"/>
              </w:rPr>
            </w:pPr>
          </w:p>
        </w:tc>
        <w:tc>
          <w:tcPr>
            <w:tcW w:w="8989" w:type="dxa"/>
            <w:gridSpan w:val="2"/>
            <w:vAlign w:val="top"/>
          </w:tcPr>
          <w:p>
            <w:pPr>
              <w:pStyle w:val="30"/>
              <w:rPr>
                <w:lang w:val="en-US" w:eastAsia="zh-CN"/>
              </w:rPr>
            </w:pPr>
            <w:r>
              <w:rPr>
                <w:lang w:val="en-US" w:eastAsia="zh-CN"/>
              </w:rPr>
              <w:t>由于html文件中的table标签的浏览速度较慢，所以，使用嵌套表格的方法来布局网页框架会使网页浏览的速度变慢。因为table是中的内容是自适应的，为了自适应，它要计算嵌套最深的节点以满足自适应，所以有可能会有一断时间出现空白才显示。所以是会有问题的。 </w:t>
            </w:r>
          </w:p>
          <w:p>
            <w:pPr>
              <w:pStyle w:val="30"/>
              <w:rPr>
                <w:rFonts w:hint="default"/>
                <w:lang w:val="en-US" w:eastAsia="zh-CN"/>
              </w:rPr>
            </w:pPr>
            <w:r>
              <w:rPr>
                <w:rFonts w:hint="default"/>
                <w:lang w:val="en-US" w:eastAsia="zh-CN"/>
              </w:rPr>
              <w:t>使用DIV的方法布局网页框架的优点：可以通过css样式给框架进行功能强大的属性设置以及给网页的局部进行任意的定位，制作出来的页面浏览速度较快，同时页面的风格可以通过修改单独的css文件进行随意的修改和更新；缺点：每个div容器都需要定义css样式来控制，制作过程相比table方式要复杂。现在的网页越来越倾向于使用DIV的方法来布局网页了。 </w:t>
            </w:r>
          </w:p>
          <w:p>
            <w:pPr>
              <w:pStyle w:val="30"/>
              <w:rPr>
                <w:rFonts w:hint="default"/>
              </w:rPr>
            </w:pPr>
            <w:r>
              <w:rPr>
                <w:rFonts w:hint="default"/>
              </w:rPr>
              <w:t>论代码的复杂程度来说，不管table还是div都是很冗长的。css的网页比table的网页体积也许要小一点，但是复杂程度相差不大。网络访问上css网页稍微会快点，但是总体的用户体验感觉差别不是很大。搜索引擎优化方面，我曾经用过cms数据采集，里面的程序用的HtmlParser类库解析html网页，然后将元素中的数据用</w:t>
            </w:r>
            <w:r>
              <w:rPr>
                <w:rFonts w:hint="default"/>
              </w:rPr>
              <w:fldChar w:fldCharType="begin"/>
            </w:r>
            <w:r>
              <w:rPr>
                <w:rFonts w:hint="default"/>
              </w:rPr>
              <w:instrText xml:space="preserve"> HYPERLINK "http://lib.csdn.net/base/java" \o "Java 知识库" \t "http://blog.csdn.net/aoxida/article/details/_blank" </w:instrText>
            </w:r>
            <w:r>
              <w:rPr>
                <w:rFonts w:hint="default"/>
              </w:rPr>
              <w:fldChar w:fldCharType="separate"/>
            </w:r>
            <w:r>
              <w:rPr>
                <w:rFonts w:hint="default"/>
              </w:rPr>
              <w:t>Java </w:t>
            </w:r>
            <w:r>
              <w:rPr>
                <w:rFonts w:hint="default"/>
              </w:rPr>
              <w:fldChar w:fldCharType="end"/>
            </w:r>
            <w:r>
              <w:rPr>
                <w:rFonts w:hint="default"/>
              </w:rPr>
              <w:t>dom转化为xml导入到</w:t>
            </w:r>
            <w:r>
              <w:rPr>
                <w:rFonts w:hint="default"/>
              </w:rPr>
              <w:fldChar w:fldCharType="begin"/>
            </w:r>
            <w:r>
              <w:rPr>
                <w:rFonts w:hint="default"/>
              </w:rPr>
              <w:instrText xml:space="preserve"> HYPERLINK "http://lib.csdn.net/base/mysql" \o "MySQL知识库" \t "http://blog.csdn.net/aoxida/article/details/_blank" </w:instrText>
            </w:r>
            <w:r>
              <w:rPr>
                <w:rFonts w:hint="default"/>
              </w:rPr>
              <w:fldChar w:fldCharType="separate"/>
            </w:r>
            <w:r>
              <w:rPr>
                <w:rFonts w:hint="default"/>
              </w:rPr>
              <w:t>数据库</w:t>
            </w:r>
            <w:r>
              <w:rPr>
                <w:rFonts w:hint="default"/>
              </w:rPr>
              <w:fldChar w:fldCharType="end"/>
            </w:r>
            <w:r>
              <w:rPr>
                <w:rFonts w:hint="default"/>
              </w:rPr>
              <w:t>。这个类似蜘蛛的程序在爬行的时候table数据和div中数据爬行起来效率是一样的，现在的大型搜索引擎不会因为div这种趋势而抛弃table我认为，如果一个网页</w:t>
            </w:r>
            <w:r>
              <w:rPr>
                <w:rFonts w:hint="default"/>
              </w:rPr>
              <w:fldChar w:fldCharType="begin"/>
            </w:r>
            <w:r>
              <w:rPr>
                <w:rFonts w:hint="default"/>
              </w:rPr>
              <w:instrText xml:space="preserve"> HYPERLINK "http://lib.csdn.net/base/architecture" \o "大型网站架构知识库" \t "http://blog.csdn.net/aoxida/article/details/_blank" </w:instrText>
            </w:r>
            <w:r>
              <w:rPr>
                <w:rFonts w:hint="default"/>
              </w:rPr>
              <w:fldChar w:fldCharType="separate"/>
            </w:r>
            <w:r>
              <w:rPr>
                <w:rFonts w:hint="default"/>
              </w:rPr>
              <w:t>架构</w:t>
            </w:r>
            <w:r>
              <w:rPr>
                <w:rFonts w:hint="default"/>
              </w:rPr>
              <w:fldChar w:fldCharType="end"/>
            </w:r>
            <w:r>
              <w:rPr>
                <w:rFonts w:hint="default"/>
              </w:rPr>
              <w:t>的不好，不论table还是div都会被引擎所抛弃。</w:t>
            </w:r>
            <w:r>
              <w:rPr>
                <w:rFonts w:hint="default"/>
              </w:rPr>
              <w:br w:type="textWrapping"/>
            </w:r>
            <w:r>
              <w:rPr>
                <w:rFonts w:hint="default"/>
              </w:rPr>
              <w:t>　 但是网上的大部分人对于div+css的开发时间上是table的很多倍，而且还一个问题，网友说了，需要写很多代码用于适应不同浏览器，这个我现在维护的公司网站在早期也有这个问题。其实这个问题是是否熟悉div的问题，如果一个熟悉div的话应该不会比table慢太多。</w:t>
            </w:r>
            <w:r>
              <w:rPr>
                <w:rFonts w:hint="default"/>
              </w:rPr>
              <w:br w:type="textWrapping"/>
            </w:r>
            <w:r>
              <w:rPr>
                <w:rFonts w:hint="default"/>
              </w:rPr>
              <w:t>　 "W3C规范中说Table是用来传数据的，但并没有指出Table不可以用来布局。搜索引擎对于网页的收录和排序显然不是以是否采用表格和CSS定位来衡量，这就是为什么很多传统表格布局制作的网站在搜索结果中的排序靠前，而很多使用CSS及web标准制作的网页排名依然靠后的原因。因为对于搜索引擎而言，网站结构、内容、相关网站链接等因素始终是网站优化最重要的指标。</w:t>
            </w:r>
          </w:p>
          <w:p>
            <w:pPr>
              <w:pStyle w:val="30"/>
              <w:rPr>
                <w:rFonts w:hint="default"/>
              </w:rPr>
            </w:pPr>
          </w:p>
          <w:p>
            <w:pPr>
              <w:pStyle w:val="30"/>
              <w:rPr>
                <w:rFonts w:hint="default"/>
              </w:rPr>
            </w:pPr>
            <w:r>
              <w:rPr>
                <w:rFonts w:hint="default"/>
              </w:rPr>
              <w:t>汇总：</w:t>
            </w:r>
          </w:p>
          <w:p>
            <w:pPr>
              <w:pStyle w:val="30"/>
              <w:rPr>
                <w:rFonts w:hint="default"/>
              </w:rPr>
            </w:pPr>
            <w:r>
              <w:rPr>
                <w:rFonts w:hint="default"/>
              </w:rPr>
              <w:t>table优点：开发时间短（使用DW开发速度快）；纯table各浏览器不会有兼容问题；内容可自适应；在搜索引擎排名能靠前</w:t>
            </w:r>
          </w:p>
          <w:p>
            <w:pPr>
              <w:pStyle w:val="30"/>
              <w:rPr>
                <w:rFonts w:hint="default"/>
              </w:rPr>
            </w:pPr>
            <w:r>
              <w:rPr>
                <w:rFonts w:hint="default"/>
              </w:rPr>
              <w:t>table缺点：如果布局变更，需要重新开发；如果table里有div ul 等，可能会出现浏览器兼容问题；加载速度慢；table套table，会害死维护人员的</w:t>
            </w:r>
          </w:p>
          <w:p>
            <w:pPr>
              <w:pStyle w:val="30"/>
              <w:rPr>
                <w:rFonts w:hint="default"/>
              </w:rPr>
            </w:pPr>
          </w:p>
          <w:p>
            <w:pPr>
              <w:pStyle w:val="30"/>
              <w:rPr>
                <w:rFonts w:hint="default"/>
              </w:rPr>
            </w:pPr>
            <w:r>
              <w:rPr>
                <w:rFonts w:hint="default"/>
              </w:rPr>
              <w:t>div优点：内容和显示分离，便于维护扩展，网页布局方便，当需求改变的时候，效果最明显</w:t>
            </w:r>
          </w:p>
          <w:p>
            <w:pPr>
              <w:pStyle w:val="30"/>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Merge w:val="restart"/>
            <w:vAlign w:val="top"/>
          </w:tcPr>
          <w:p>
            <w:pPr>
              <w:pStyle w:val="27"/>
              <w:rPr>
                <w:rFonts w:hint="eastAsia"/>
                <w:lang w:val="en-US" w:eastAsia="zh-CN"/>
              </w:rPr>
            </w:pPr>
            <w:bookmarkStart w:id="151" w:name="_Toc13593"/>
            <w:r>
              <w:rPr>
                <w:rFonts w:hint="default"/>
              </w:rPr>
              <w:t>table-layout:fixed;</w:t>
            </w:r>
            <w:bookmarkEnd w:id="151"/>
            <w:r>
              <w:rPr>
                <w:rFonts w:hint="eastAsia"/>
                <w:lang w:val="en-US" w:eastAsia="zh-CN"/>
              </w:rPr>
              <w:t xml:space="preserve"> </w:t>
            </w:r>
          </w:p>
        </w:tc>
        <w:tc>
          <w:tcPr>
            <w:tcW w:w="8989" w:type="dxa"/>
            <w:gridSpan w:val="2"/>
            <w:vAlign w:val="top"/>
          </w:tcPr>
          <w:p>
            <w:pPr>
              <w:pStyle w:val="30"/>
              <w:rPr>
                <w:rFonts w:hint="default"/>
              </w:rPr>
            </w:pPr>
            <w:r>
              <w:rPr>
                <w:rFonts w:hint="default"/>
              </w:rPr>
              <w:t>设置表格布局算法：</w:t>
            </w:r>
            <w:r>
              <w:rPr>
                <w:rFonts w:hint="eastAsia"/>
                <w:lang w:val="en-US" w:eastAsia="zh-CN"/>
              </w:rPr>
              <w:t xml:space="preserve"> </w:t>
            </w:r>
            <w:r>
              <w:rPr>
                <w:rFonts w:hint="default"/>
              </w:rPr>
              <w:t>table {</w:t>
            </w:r>
            <w:r>
              <w:rPr>
                <w:rFonts w:hint="eastAsia"/>
                <w:lang w:val="en-US" w:eastAsia="zh-CN"/>
              </w:rPr>
              <w:t xml:space="preserve"> </w:t>
            </w:r>
            <w:r>
              <w:rPr>
                <w:rFonts w:hint="default"/>
              </w:rPr>
              <w:t>table-layout:fixed;</w:t>
            </w:r>
            <w:r>
              <w:rPr>
                <w:rFonts w:hint="eastAsia"/>
                <w:lang w:val="en-US" w:eastAsia="zh-CN"/>
              </w:rPr>
              <w:t xml:space="preserve"> </w:t>
            </w:r>
            <w:r>
              <w:rPr>
                <w:rFonts w:hint="default"/>
              </w:rPr>
              <w:t>}</w:t>
            </w:r>
          </w:p>
          <w:p>
            <w:pPr>
              <w:pStyle w:val="30"/>
              <w:rPr>
                <w:rFonts w:hint="eastAsia"/>
              </w:rPr>
            </w:pPr>
          </w:p>
          <w:p>
            <w:pPr>
              <w:pStyle w:val="32"/>
            </w:pPr>
            <w:r>
              <w:rPr>
                <w:rFonts w:hint="eastAsia"/>
              </w:rPr>
              <w:t>定义和用法</w:t>
            </w:r>
          </w:p>
          <w:p>
            <w:pPr>
              <w:pStyle w:val="30"/>
            </w:pPr>
            <w:r>
              <w:rPr>
                <w:rFonts w:hint="eastAsia"/>
              </w:rPr>
              <w:t>tableLayout 属性用来显示表格单元格、行、列的算法规则。</w:t>
            </w:r>
          </w:p>
          <w:p>
            <w:pPr>
              <w:pStyle w:val="32"/>
            </w:pPr>
            <w:r>
              <w:t>固定表格布局：</w:t>
            </w:r>
          </w:p>
          <w:p>
            <w:pPr>
              <w:pStyle w:val="30"/>
            </w:pPr>
            <w:r>
              <w:rPr>
                <w:rFonts w:hint="default"/>
              </w:rPr>
              <w:t>固定表格布局与自动表格布局相比，允许浏览器更快地对表格进行布局。</w:t>
            </w:r>
          </w:p>
          <w:p>
            <w:pPr>
              <w:pStyle w:val="30"/>
            </w:pPr>
            <w:r>
              <w:rPr>
                <w:rFonts w:hint="default"/>
              </w:rPr>
              <w:t>在固定表格布局中，水平布局仅取决于表格宽度、列宽度、表格边框宽度、单元格间距，而与单元格的内容无关。</w:t>
            </w:r>
          </w:p>
          <w:p>
            <w:pPr>
              <w:pStyle w:val="30"/>
            </w:pPr>
            <w:r>
              <w:rPr>
                <w:rFonts w:hint="default"/>
              </w:rPr>
              <w:t>通过使用固定表格布局，用户代理在接收到第一行后就可以显示表格。</w:t>
            </w:r>
          </w:p>
          <w:p>
            <w:pPr>
              <w:pStyle w:val="32"/>
            </w:pPr>
            <w:r>
              <w:t>自动表格布局：</w:t>
            </w:r>
          </w:p>
          <w:p>
            <w:pPr>
              <w:pStyle w:val="30"/>
            </w:pPr>
            <w:r>
              <w:rPr>
                <w:rFonts w:hint="default"/>
              </w:rPr>
              <w:t>在自动表格布局中，列的宽度是由列单元格中没有折行的最宽的内容设定的。</w:t>
            </w:r>
          </w:p>
          <w:p>
            <w:pPr>
              <w:pStyle w:val="30"/>
            </w:pPr>
            <w:r>
              <w:rPr>
                <w:rFonts w:hint="default"/>
              </w:rPr>
              <w:t>此算法有时会较慢，这是由于它需要在确定最终的布局之前访问表格中所有的内容。</w:t>
            </w:r>
          </w:p>
          <w:p>
            <w:pPr>
              <w:pStyle w:val="32"/>
            </w:pPr>
            <w:r>
              <w:t>说明</w:t>
            </w:r>
          </w:p>
          <w:p>
            <w:pPr>
              <w:pStyle w:val="30"/>
              <w:rPr>
                <w:rFonts w:hint="default"/>
              </w:rPr>
            </w:pPr>
            <w:r>
              <w:rPr>
                <w:rFonts w:hint="default"/>
              </w:rPr>
              <w:t>该属性指定了完成表布局时所用的布局算法。固定布局算法比较快，但是不太灵活，而自动算法比较慢，不过更能反映传统的 HTML 表。</w:t>
            </w:r>
          </w:p>
          <w:tbl>
            <w:tblPr>
              <w:tblStyle w:val="24"/>
              <w:tblW w:w="81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7"/>
              <w:gridCol w:w="59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9" w:hRule="atLeast"/>
                <w:jc w:val="center"/>
              </w:trPr>
              <w:tc>
                <w:tcPr>
                  <w:tcW w:w="8140" w:type="dxa"/>
                  <w:gridSpan w:val="2"/>
                </w:tcPr>
                <w:p>
                  <w:pPr>
                    <w:rPr>
                      <w:rFonts w:hint="eastAsia" w:eastAsia="宋体"/>
                      <w:lang w:val="en-US" w:eastAsia="zh-CN"/>
                    </w:rPr>
                  </w:pPr>
                  <w:r>
                    <w:rPr>
                      <w:rFonts w:hint="eastAsia"/>
                      <w:lang w:val="en-US" w:eastAsia="zh-CN"/>
                    </w:rPr>
                    <w:t>可能的值：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5" w:hRule="atLeast"/>
                <w:jc w:val="center"/>
              </w:trPr>
              <w:tc>
                <w:tcPr>
                  <w:tcW w:w="2197" w:type="dxa"/>
                  <w:shd w:val="clear" w:color="auto" w:fill="EFEFEF"/>
                  <w:vAlign w:val="top"/>
                </w:tcPr>
                <w:p>
                  <w:pPr>
                    <w:rPr>
                      <w:rFonts w:hint="default"/>
                    </w:rPr>
                  </w:pPr>
                  <w:r>
                    <w:rPr>
                      <w:lang w:val="en-US" w:eastAsia="zh-CN"/>
                    </w:rPr>
                    <w:t>automatic</w:t>
                  </w:r>
                </w:p>
              </w:tc>
              <w:tc>
                <w:tcPr>
                  <w:tcW w:w="5943" w:type="dxa"/>
                  <w:shd w:val="clear" w:color="auto" w:fill="EFEFEF"/>
                  <w:vAlign w:val="top"/>
                </w:tcPr>
                <w:p>
                  <w:pPr>
                    <w:rPr>
                      <w:rFonts w:hint="default"/>
                    </w:rPr>
                  </w:pPr>
                  <w:r>
                    <w:rPr>
                      <w:lang w:val="en-US" w:eastAsia="zh-CN"/>
                    </w:rPr>
                    <w:t>默认。列宽度由单元格内容设定。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5" w:hRule="atLeast"/>
                <w:jc w:val="center"/>
              </w:trPr>
              <w:tc>
                <w:tcPr>
                  <w:tcW w:w="2197" w:type="dxa"/>
                  <w:shd w:val="clear" w:color="auto" w:fill="EFEFEF"/>
                  <w:vAlign w:val="top"/>
                </w:tcPr>
                <w:p>
                  <w:pPr>
                    <w:rPr>
                      <w:rFonts w:hint="default"/>
                    </w:rPr>
                  </w:pPr>
                  <w:r>
                    <w:rPr>
                      <w:lang w:val="en-US" w:eastAsia="zh-CN"/>
                    </w:rPr>
                    <w:t>fixed</w:t>
                  </w:r>
                </w:p>
              </w:tc>
              <w:tc>
                <w:tcPr>
                  <w:tcW w:w="5943" w:type="dxa"/>
                  <w:shd w:val="clear" w:color="auto" w:fill="EFEFEF"/>
                  <w:vAlign w:val="top"/>
                </w:tcPr>
                <w:p>
                  <w:pPr>
                    <w:rPr>
                      <w:rFonts w:hint="default"/>
                    </w:rPr>
                  </w:pPr>
                  <w:r>
                    <w:rPr>
                      <w:lang w:val="en-US" w:eastAsia="zh-CN"/>
                    </w:rPr>
                    <w:t>列宽由表格宽度和列宽度设定。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5" w:hRule="atLeast"/>
                <w:jc w:val="center"/>
              </w:trPr>
              <w:tc>
                <w:tcPr>
                  <w:tcW w:w="2197" w:type="dxa"/>
                  <w:shd w:val="clear" w:color="auto" w:fill="EFEFEF"/>
                  <w:vAlign w:val="top"/>
                </w:tcPr>
                <w:p>
                  <w:pPr>
                    <w:rPr>
                      <w:rFonts w:hint="default"/>
                    </w:rPr>
                  </w:pPr>
                  <w:r>
                    <w:rPr>
                      <w:lang w:val="en-US" w:eastAsia="zh-CN"/>
                    </w:rPr>
                    <w:t>inherit</w:t>
                  </w:r>
                </w:p>
              </w:tc>
              <w:tc>
                <w:tcPr>
                  <w:tcW w:w="5943" w:type="dxa"/>
                  <w:shd w:val="clear" w:color="auto" w:fill="EFEFEF"/>
                  <w:vAlign w:val="top"/>
                </w:tcPr>
                <w:p>
                  <w:pPr>
                    <w:rPr>
                      <w:rFonts w:hint="default"/>
                    </w:rPr>
                  </w:pPr>
                  <w:r>
                    <w:rPr>
                      <w:lang w:val="en-US" w:eastAsia="zh-CN"/>
                    </w:rPr>
                    <w:t>规定应该从父元素继承 table-layout 属性的值。</w:t>
                  </w:r>
                </w:p>
              </w:tc>
            </w:tr>
          </w:tbl>
          <w:p>
            <w:pPr>
              <w:pStyle w:val="30"/>
              <w:ind w:left="0" w:leftChars="0" w:firstLine="0" w:firstLineChars="0"/>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Merge w:val="continue"/>
            <w:vAlign w:val="top"/>
          </w:tcPr>
          <w:p>
            <w:pPr>
              <w:pStyle w:val="27"/>
              <w:rPr>
                <w:rFonts w:hint="eastAsia"/>
                <w:lang w:val="en-US" w:eastAsia="zh-CN"/>
              </w:rPr>
            </w:pPr>
          </w:p>
        </w:tc>
        <w:tc>
          <w:tcPr>
            <w:tcW w:w="4494" w:type="dxa"/>
            <w:vAlign w:val="top"/>
          </w:tcPr>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style </w:t>
            </w:r>
            <w:r>
              <w:rPr>
                <w:rFonts w:hint="default" w:ascii="Consolas" w:hAnsi="Consolas" w:eastAsia="Consolas" w:cs="Consolas"/>
                <w:color w:val="0000FF"/>
                <w:sz w:val="16"/>
                <w:szCs w:val="16"/>
                <w:shd w:val="clear" w:fill="FFFFFF"/>
              </w:rPr>
              <w:t>type=</w:t>
            </w:r>
            <w:r>
              <w:rPr>
                <w:rFonts w:hint="default" w:ascii="Consolas" w:hAnsi="Consolas" w:eastAsia="Consolas" w:cs="Consolas"/>
                <w:color w:val="008000"/>
                <w:sz w:val="16"/>
                <w:szCs w:val="16"/>
                <w:shd w:val="clear" w:fill="FFFFFF"/>
              </w:rPr>
              <w:t>"text/css"</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B51615"/>
                <w:sz w:val="16"/>
                <w:szCs w:val="16"/>
                <w:shd w:val="clear" w:fill="FFFFFF"/>
              </w:rPr>
              <w:t>table</w:t>
            </w:r>
            <w:r>
              <w:rPr>
                <w:rFonts w:hint="default" w:ascii="Consolas" w:hAnsi="Consolas" w:eastAsia="Consolas" w:cs="Consolas"/>
                <w:color w:val="000000"/>
                <w:sz w:val="16"/>
                <w:szCs w:val="16"/>
                <w:shd w:val="clear" w:fill="FFFFFF"/>
              </w:rPr>
              <w:t>.</w:t>
            </w:r>
            <w:r>
              <w:rPr>
                <w:rFonts w:hint="default" w:ascii="Consolas" w:hAnsi="Consolas" w:eastAsia="Consolas" w:cs="Consolas"/>
                <w:color w:val="B51615"/>
                <w:sz w:val="16"/>
                <w:szCs w:val="16"/>
                <w:shd w:val="clear" w:fill="FFFFFF"/>
              </w:rPr>
              <w:t xml:space="preserve">one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table-layout: </w:t>
            </w:r>
            <w:r>
              <w:rPr>
                <w:rFonts w:hint="default" w:ascii="Consolas" w:hAnsi="Consolas" w:eastAsia="Consolas" w:cs="Consolas"/>
                <w:color w:val="B51615"/>
                <w:sz w:val="16"/>
                <w:szCs w:val="16"/>
                <w:shd w:val="clear" w:fill="FFFFFF"/>
              </w:rPr>
              <w:t>automatic</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B51615"/>
                <w:sz w:val="16"/>
                <w:szCs w:val="16"/>
                <w:shd w:val="clear" w:fill="FFFFFF"/>
              </w:rPr>
              <w:t>table</w:t>
            </w:r>
            <w:r>
              <w:rPr>
                <w:rFonts w:hint="default" w:ascii="Consolas" w:hAnsi="Consolas" w:eastAsia="Consolas" w:cs="Consolas"/>
                <w:color w:val="000000"/>
                <w:sz w:val="16"/>
                <w:szCs w:val="16"/>
                <w:shd w:val="clear" w:fill="FFFFFF"/>
              </w:rPr>
              <w:t>.</w:t>
            </w:r>
            <w:r>
              <w:rPr>
                <w:rFonts w:hint="default" w:ascii="Consolas" w:hAnsi="Consolas" w:eastAsia="Consolas" w:cs="Consolas"/>
                <w:color w:val="B51615"/>
                <w:sz w:val="16"/>
                <w:szCs w:val="16"/>
                <w:shd w:val="clear" w:fill="FFFFFF"/>
              </w:rPr>
              <w:t xml:space="preserve">two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table-layout: </w:t>
            </w:r>
            <w:r>
              <w:rPr>
                <w:rFonts w:hint="default" w:ascii="Consolas" w:hAnsi="Consolas" w:eastAsia="Consolas" w:cs="Consolas"/>
                <w:color w:val="00002A"/>
                <w:sz w:val="16"/>
                <w:szCs w:val="16"/>
                <w:shd w:val="clear" w:fill="FFFFFF"/>
              </w:rPr>
              <w:t>fixed</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table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 xml:space="preserve">"one" </w:t>
            </w:r>
            <w:r>
              <w:rPr>
                <w:rFonts w:hint="default" w:ascii="Consolas" w:hAnsi="Consolas" w:eastAsia="Consolas" w:cs="Consolas"/>
                <w:color w:val="0000FF"/>
                <w:sz w:val="16"/>
                <w:szCs w:val="16"/>
                <w:shd w:val="clear" w:fill="FFFFFF"/>
              </w:rPr>
              <w:t>border=</w:t>
            </w:r>
            <w:r>
              <w:rPr>
                <w:rFonts w:hint="default" w:ascii="Consolas" w:hAnsi="Consolas" w:eastAsia="Consolas" w:cs="Consolas"/>
                <w:color w:val="008000"/>
                <w:sz w:val="16"/>
                <w:szCs w:val="16"/>
                <w:shd w:val="clear" w:fill="FFFFFF"/>
              </w:rPr>
              <w:t xml:space="preserve">"1"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"100%"</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tr</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td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"20%"</w:t>
            </w:r>
            <w:r>
              <w:rPr>
                <w:rFonts w:hint="default" w:ascii="Consolas" w:hAnsi="Consolas" w:eastAsia="Consolas" w:cs="Consolas"/>
                <w:color w:val="000000"/>
                <w:sz w:val="16"/>
                <w:szCs w:val="16"/>
                <w:shd w:val="clear" w:fill="FFFFFF"/>
              </w:rPr>
              <w:t>&gt;100000000000000000&lt;/</w:t>
            </w:r>
            <w:r>
              <w:rPr>
                <w:rFonts w:hint="default" w:ascii="Consolas" w:hAnsi="Consolas" w:eastAsia="Consolas" w:cs="Consolas"/>
                <w:b/>
                <w:color w:val="000080"/>
                <w:sz w:val="16"/>
                <w:szCs w:val="16"/>
                <w:shd w:val="clear" w:fill="FFFFFF"/>
              </w:rPr>
              <w:t>td</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td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"40%"</w:t>
            </w:r>
            <w:r>
              <w:rPr>
                <w:rFonts w:hint="default" w:ascii="Consolas" w:hAnsi="Consolas" w:eastAsia="Consolas" w:cs="Consolas"/>
                <w:color w:val="000000"/>
                <w:sz w:val="16"/>
                <w:szCs w:val="16"/>
                <w:shd w:val="clear" w:fill="FFFFFF"/>
              </w:rPr>
              <w:t>&gt;10000000&lt;/</w:t>
            </w:r>
            <w:r>
              <w:rPr>
                <w:rFonts w:hint="default" w:ascii="Consolas" w:hAnsi="Consolas" w:eastAsia="Consolas" w:cs="Consolas"/>
                <w:b/>
                <w:color w:val="000080"/>
                <w:sz w:val="16"/>
                <w:szCs w:val="16"/>
                <w:shd w:val="clear" w:fill="FFFFFF"/>
              </w:rPr>
              <w:t>td</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td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"40%"</w:t>
            </w:r>
            <w:r>
              <w:rPr>
                <w:rFonts w:hint="default" w:ascii="Consolas" w:hAnsi="Consolas" w:eastAsia="Consolas" w:cs="Consolas"/>
                <w:color w:val="000000"/>
                <w:sz w:val="16"/>
                <w:szCs w:val="16"/>
                <w:shd w:val="clear" w:fill="FFFFFF"/>
              </w:rPr>
              <w:t>&gt;100&lt;/</w:t>
            </w:r>
            <w:r>
              <w:rPr>
                <w:rFonts w:hint="default" w:ascii="Consolas" w:hAnsi="Consolas" w:eastAsia="Consolas" w:cs="Consolas"/>
                <w:b/>
                <w:color w:val="000080"/>
                <w:sz w:val="16"/>
                <w:szCs w:val="16"/>
                <w:shd w:val="clear" w:fill="FFFFFF"/>
              </w:rPr>
              <w:t>td</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tr</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table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table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 xml:space="preserve">"two" </w:t>
            </w:r>
            <w:r>
              <w:rPr>
                <w:rFonts w:hint="default" w:ascii="Consolas" w:hAnsi="Consolas" w:eastAsia="Consolas" w:cs="Consolas"/>
                <w:color w:val="0000FF"/>
                <w:sz w:val="16"/>
                <w:szCs w:val="16"/>
                <w:shd w:val="clear" w:fill="FFFFFF"/>
              </w:rPr>
              <w:t>border=</w:t>
            </w:r>
            <w:r>
              <w:rPr>
                <w:rFonts w:hint="default" w:ascii="Consolas" w:hAnsi="Consolas" w:eastAsia="Consolas" w:cs="Consolas"/>
                <w:color w:val="008000"/>
                <w:sz w:val="16"/>
                <w:szCs w:val="16"/>
                <w:shd w:val="clear" w:fill="FFFFFF"/>
              </w:rPr>
              <w:t xml:space="preserve">"1"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"100%"</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tr</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td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"20%"</w:t>
            </w:r>
            <w:r>
              <w:rPr>
                <w:rFonts w:hint="default" w:ascii="Consolas" w:hAnsi="Consolas" w:eastAsia="Consolas" w:cs="Consolas"/>
                <w:color w:val="000000"/>
                <w:sz w:val="16"/>
                <w:szCs w:val="16"/>
                <w:shd w:val="clear" w:fill="FFFFFF"/>
              </w:rPr>
              <w:t>&gt;100000000000000&lt;/</w:t>
            </w:r>
            <w:r>
              <w:rPr>
                <w:rFonts w:hint="default" w:ascii="Consolas" w:hAnsi="Consolas" w:eastAsia="Consolas" w:cs="Consolas"/>
                <w:b/>
                <w:color w:val="000080"/>
                <w:sz w:val="16"/>
                <w:szCs w:val="16"/>
                <w:shd w:val="clear" w:fill="FFFFFF"/>
              </w:rPr>
              <w:t>td</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td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"40%"</w:t>
            </w:r>
            <w:r>
              <w:rPr>
                <w:rFonts w:hint="default" w:ascii="Consolas" w:hAnsi="Consolas" w:eastAsia="Consolas" w:cs="Consolas"/>
                <w:color w:val="000000"/>
                <w:sz w:val="16"/>
                <w:szCs w:val="16"/>
                <w:shd w:val="clear" w:fill="FFFFFF"/>
              </w:rPr>
              <w:t>&gt;10000000&lt;/</w:t>
            </w:r>
            <w:r>
              <w:rPr>
                <w:rFonts w:hint="default" w:ascii="Consolas" w:hAnsi="Consolas" w:eastAsia="Consolas" w:cs="Consolas"/>
                <w:b/>
                <w:color w:val="000080"/>
                <w:sz w:val="16"/>
                <w:szCs w:val="16"/>
                <w:shd w:val="clear" w:fill="FFFFFF"/>
              </w:rPr>
              <w:t>td</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td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"40%"</w:t>
            </w:r>
            <w:r>
              <w:rPr>
                <w:rFonts w:hint="default" w:ascii="Consolas" w:hAnsi="Consolas" w:eastAsia="Consolas" w:cs="Consolas"/>
                <w:color w:val="000000"/>
                <w:sz w:val="16"/>
                <w:szCs w:val="16"/>
                <w:shd w:val="clear" w:fill="FFFFFF"/>
              </w:rPr>
              <w:t>&gt;100&lt;/</w:t>
            </w:r>
            <w:r>
              <w:rPr>
                <w:rFonts w:hint="default" w:ascii="Consolas" w:hAnsi="Consolas" w:eastAsia="Consolas" w:cs="Consolas"/>
                <w:b/>
                <w:color w:val="000080"/>
                <w:sz w:val="16"/>
                <w:szCs w:val="16"/>
                <w:shd w:val="clear" w:fill="FFFFFF"/>
              </w:rPr>
              <w:t>td</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tr</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table</w:t>
            </w:r>
            <w:r>
              <w:rPr>
                <w:rFonts w:hint="default" w:ascii="Consolas" w:hAnsi="Consolas" w:eastAsia="Consolas" w:cs="Consolas"/>
                <w:color w:val="000000"/>
                <w:sz w:val="16"/>
                <w:szCs w:val="16"/>
                <w:shd w:val="clear" w:fill="FFFFFF"/>
              </w:rPr>
              <w:t>&gt;</w:t>
            </w:r>
          </w:p>
          <w:p>
            <w:pPr>
              <w:rPr>
                <w:rFonts w:hint="eastAsia"/>
                <w:sz w:val="11"/>
                <w:szCs w:val="15"/>
              </w:rPr>
            </w:pPr>
          </w:p>
        </w:tc>
        <w:tc>
          <w:tcPr>
            <w:tcW w:w="4495" w:type="dxa"/>
            <w:vAlign w:val="top"/>
          </w:tcPr>
          <w:p>
            <w:pPr>
              <w:rPr>
                <w:sz w:val="11"/>
                <w:szCs w:val="15"/>
              </w:rPr>
            </w:pPr>
            <w:r>
              <w:rPr>
                <w:sz w:val="11"/>
                <w:szCs w:val="15"/>
              </w:rPr>
              <w:drawing>
                <wp:inline distT="0" distB="0" distL="114300" distR="114300">
                  <wp:extent cx="2735580" cy="434975"/>
                  <wp:effectExtent l="0" t="0" r="7620" b="317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39"/>
                          <a:srcRect b="74022"/>
                          <a:stretch>
                            <a:fillRect/>
                          </a:stretch>
                        </pic:blipFill>
                        <pic:spPr>
                          <a:xfrm>
                            <a:off x="0" y="0"/>
                            <a:ext cx="2735580" cy="43497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pStyle w:val="27"/>
            </w:pPr>
            <w:bookmarkStart w:id="152" w:name="_Toc19106"/>
            <w:r>
              <w:rPr>
                <w:rFonts w:hint="eastAsia"/>
              </w:rPr>
              <w:t>&lt;col&gt; 标签</w:t>
            </w:r>
            <w:bookmarkEnd w:id="152"/>
          </w:p>
          <w:p>
            <w:pPr>
              <w:pStyle w:val="27"/>
              <w:rPr>
                <w:rFonts w:hint="eastAsia"/>
                <w:lang w:val="en-US" w:eastAsia="zh-CN"/>
              </w:rPr>
            </w:pPr>
          </w:p>
        </w:tc>
        <w:tc>
          <w:tcPr>
            <w:tcW w:w="8989" w:type="dxa"/>
            <w:gridSpan w:val="2"/>
            <w:vAlign w:val="top"/>
          </w:tcPr>
          <w:p>
            <w:pPr>
              <w:pStyle w:val="30"/>
              <w:rPr>
                <w:rFonts w:hint="eastAsia"/>
              </w:rPr>
            </w:pPr>
            <w:r>
              <w:rPr>
                <w:rFonts w:hint="default"/>
              </w:rPr>
              <w:t>col 元素为表格中的三个列规定了不同的对齐方式：</w:t>
            </w:r>
          </w:p>
          <w:p>
            <w:pPr>
              <w:pStyle w:val="33"/>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table </w:t>
            </w:r>
            <w:r>
              <w:rPr>
                <w:rFonts w:hint="default" w:ascii="Consolas" w:hAnsi="Consolas" w:eastAsia="Consolas" w:cs="Consolas"/>
                <w:color w:val="0000FF"/>
                <w:sz w:val="16"/>
                <w:szCs w:val="16"/>
                <w:shd w:val="clear" w:fill="FFFFFF"/>
              </w:rPr>
              <w:t>id=</w:t>
            </w:r>
            <w:r>
              <w:rPr>
                <w:rFonts w:hint="default" w:ascii="Consolas" w:hAnsi="Consolas" w:eastAsia="Consolas" w:cs="Consolas"/>
                <w:color w:val="008000"/>
                <w:sz w:val="16"/>
                <w:szCs w:val="16"/>
                <w:shd w:val="clear" w:fill="FFFFFF"/>
              </w:rPr>
              <w:t xml:space="preserve">"myTable" </w:t>
            </w:r>
            <w:r>
              <w:rPr>
                <w:rFonts w:hint="default" w:ascii="Consolas" w:hAnsi="Consolas" w:eastAsia="Consolas" w:cs="Consolas"/>
                <w:color w:val="0000FF"/>
                <w:sz w:val="16"/>
                <w:szCs w:val="16"/>
                <w:shd w:val="clear" w:fill="FFFFFF"/>
              </w:rPr>
              <w:t>border=</w:t>
            </w:r>
            <w:r>
              <w:rPr>
                <w:rFonts w:hint="default" w:ascii="Consolas" w:hAnsi="Consolas" w:eastAsia="Consolas" w:cs="Consolas"/>
                <w:color w:val="008000"/>
                <w:sz w:val="16"/>
                <w:szCs w:val="16"/>
                <w:shd w:val="clear" w:fill="FFFFFF"/>
              </w:rPr>
              <w:t xml:space="preserve">"1"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"100%"</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col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 xml:space="preserve">"10%" </w:t>
            </w:r>
            <w:r>
              <w:rPr>
                <w:rFonts w:hint="default" w:ascii="Consolas" w:hAnsi="Consolas" w:eastAsia="Consolas" w:cs="Consolas"/>
                <w:color w:val="0000FF"/>
                <w:sz w:val="16"/>
                <w:szCs w:val="16"/>
                <w:shd w:val="clear" w:fill="FFFFFF"/>
              </w:rPr>
              <w:t>align=</w:t>
            </w:r>
            <w:r>
              <w:rPr>
                <w:rFonts w:hint="default" w:ascii="Consolas" w:hAnsi="Consolas" w:eastAsia="Consolas" w:cs="Consolas"/>
                <w:color w:val="008000"/>
                <w:sz w:val="16"/>
                <w:szCs w:val="16"/>
                <w:shd w:val="clear" w:fill="FFFFFF"/>
              </w:rPr>
              <w:t>"center"</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col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"40%"</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col </w:t>
            </w:r>
            <w:r>
              <w:rPr>
                <w:rFonts w:hint="default" w:ascii="Consolas" w:hAnsi="Consolas" w:eastAsia="Consolas" w:cs="Consolas"/>
                <w:color w:val="0000FF"/>
                <w:sz w:val="16"/>
                <w:szCs w:val="16"/>
                <w:shd w:val="clear" w:fill="FFFFFF"/>
              </w:rPr>
              <w:t>width=</w:t>
            </w:r>
            <w:r>
              <w:rPr>
                <w:rFonts w:hint="default" w:ascii="Consolas" w:hAnsi="Consolas" w:eastAsia="Consolas" w:cs="Consolas"/>
                <w:color w:val="008000"/>
                <w:sz w:val="16"/>
                <w:szCs w:val="16"/>
                <w:shd w:val="clear" w:fill="FFFFFF"/>
              </w:rPr>
              <w:t>"40%"</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tr</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td</w:t>
            </w:r>
            <w:r>
              <w:rPr>
                <w:rFonts w:hint="default" w:ascii="Consolas" w:hAnsi="Consolas" w:eastAsia="Consolas" w:cs="Consolas"/>
                <w:color w:val="000000"/>
                <w:sz w:val="16"/>
                <w:szCs w:val="16"/>
                <w:shd w:val="clear" w:fill="FFFFFF"/>
              </w:rPr>
              <w:t>&gt;222&lt;/</w:t>
            </w:r>
            <w:r>
              <w:rPr>
                <w:rFonts w:hint="default" w:ascii="Consolas" w:hAnsi="Consolas" w:eastAsia="Consolas" w:cs="Consolas"/>
                <w:b/>
                <w:color w:val="000080"/>
                <w:sz w:val="16"/>
                <w:szCs w:val="16"/>
                <w:shd w:val="clear" w:fill="FFFFFF"/>
              </w:rPr>
              <w:t>td</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td</w:t>
            </w:r>
            <w:r>
              <w:rPr>
                <w:rFonts w:hint="default" w:ascii="Consolas" w:hAnsi="Consolas" w:eastAsia="Consolas" w:cs="Consolas"/>
                <w:color w:val="000000"/>
                <w:sz w:val="16"/>
                <w:szCs w:val="16"/>
                <w:shd w:val="clear" w:fill="FFFFFF"/>
              </w:rPr>
              <w:t>&gt;10000000&lt;/</w:t>
            </w:r>
            <w:r>
              <w:rPr>
                <w:rFonts w:hint="default" w:ascii="Consolas" w:hAnsi="Consolas" w:eastAsia="Consolas" w:cs="Consolas"/>
                <w:b/>
                <w:color w:val="000080"/>
                <w:sz w:val="16"/>
                <w:szCs w:val="16"/>
                <w:shd w:val="clear" w:fill="FFFFFF"/>
              </w:rPr>
              <w:t>td</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td</w:t>
            </w:r>
            <w:r>
              <w:rPr>
                <w:rFonts w:hint="default" w:ascii="Consolas" w:hAnsi="Consolas" w:eastAsia="Consolas" w:cs="Consolas"/>
                <w:color w:val="000000"/>
                <w:sz w:val="16"/>
                <w:szCs w:val="16"/>
                <w:shd w:val="clear" w:fill="FFFFFF"/>
              </w:rPr>
              <w:t>&gt;100&lt;/</w:t>
            </w:r>
            <w:r>
              <w:rPr>
                <w:rFonts w:hint="default" w:ascii="Consolas" w:hAnsi="Consolas" w:eastAsia="Consolas" w:cs="Consolas"/>
                <w:b/>
                <w:color w:val="000080"/>
                <w:sz w:val="16"/>
                <w:szCs w:val="16"/>
                <w:shd w:val="clear" w:fill="FFFFFF"/>
              </w:rPr>
              <w:t>td</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tr</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table</w:t>
            </w:r>
            <w:r>
              <w:rPr>
                <w:rFonts w:hint="default" w:ascii="Consolas" w:hAnsi="Consolas" w:eastAsia="Consolas" w:cs="Consolas"/>
                <w:color w:val="000000"/>
                <w:sz w:val="16"/>
                <w:szCs w:val="16"/>
                <w:shd w:val="clear" w:fill="FFFFFF"/>
              </w:rPr>
              <w:t>&gt;</w:t>
            </w:r>
          </w:p>
          <w:p>
            <w:pPr>
              <w:pStyle w:val="32"/>
            </w:pPr>
            <w:r>
              <w:rPr>
                <w:rFonts w:hint="eastAsia"/>
              </w:rPr>
              <w:t>浏览器支持</w:t>
            </w:r>
          </w:p>
          <w:p>
            <w:pPr>
              <w:pStyle w:val="30"/>
            </w:pPr>
            <w:r>
              <w:rPr>
                <w:rFonts w:hint="eastAsia"/>
              </w:rPr>
              <w:t>所有主流浏览器都支持 &lt;col&gt; 标签。</w:t>
            </w:r>
          </w:p>
          <w:p>
            <w:pPr>
              <w:pStyle w:val="32"/>
            </w:pPr>
            <w:r>
              <w:rPr>
                <w:rFonts w:hint="eastAsia"/>
              </w:rPr>
              <w:t>定义和用法</w:t>
            </w:r>
          </w:p>
          <w:p>
            <w:pPr>
              <w:pStyle w:val="30"/>
            </w:pPr>
            <w:r>
              <w:rPr>
                <w:rFonts w:hint="default"/>
              </w:rPr>
              <w:t>&lt;col&gt; 标签为表格中一个或多个列定义属性值。</w:t>
            </w:r>
          </w:p>
          <w:p>
            <w:pPr>
              <w:pStyle w:val="30"/>
            </w:pPr>
            <w:r>
              <w:rPr>
                <w:rFonts w:hint="default"/>
              </w:rPr>
              <w:t>如需对全部列应用样式，&lt;col&gt; 标签很有用，这样就不需要对各个单元和各行重复应用样式了。</w:t>
            </w:r>
          </w:p>
          <w:p>
            <w:pPr>
              <w:pStyle w:val="30"/>
            </w:pPr>
            <w:r>
              <w:rPr>
                <w:rFonts w:hint="default"/>
              </w:rPr>
              <w:t>您只能在 table 或 colgroup 元素中使用 &lt;col&gt; 标签。</w:t>
            </w:r>
          </w:p>
          <w:p>
            <w:pPr>
              <w:pStyle w:val="32"/>
            </w:pPr>
            <w:r>
              <w:rPr>
                <w:rFonts w:hint="eastAsia"/>
              </w:rPr>
              <w:t>提示和注释：</w:t>
            </w:r>
          </w:p>
          <w:p>
            <w:pPr>
              <w:pStyle w:val="30"/>
              <w:rPr>
                <w:rFonts w:hint="eastAsia"/>
              </w:rPr>
            </w:pPr>
            <w:r>
              <w:rPr>
                <w:rFonts w:hint="default"/>
              </w:rPr>
              <w:t>提示：请为 &lt;col&gt; 标签添加 class 属性。这样就可以使用 CSS 来负责对齐方式、宽度和颜色等等。</w:t>
            </w:r>
          </w:p>
          <w:p>
            <w:pPr>
              <w:pStyle w:val="30"/>
              <w:rPr>
                <w:rFonts w:hint="default"/>
              </w:rPr>
            </w:pPr>
            <w:r>
              <w:rPr>
                <w:rFonts w:hint="default"/>
              </w:rPr>
              <w:t>提示：如果您希望在 colgroup 内部为每个列规定不同的属性值时，请使用此元素。如果没有 col 元素，列会从 colgroup 那里继承所有的属性值。</w:t>
            </w:r>
          </w:p>
          <w:p>
            <w:pPr>
              <w:pStyle w:val="30"/>
              <w:rPr>
                <w:rFonts w:hint="eastAsia"/>
              </w:rPr>
            </w:pPr>
            <w:r>
              <w:rPr>
                <w:rFonts w:hint="default"/>
              </w:rPr>
              <w:t>注释：col 元素是仅包含属性的空元素。如需创建列，您就必须在 tr 元素内部规定 td 元素。</w:t>
            </w:r>
          </w:p>
          <w:p>
            <w:pPr>
              <w:pStyle w:val="32"/>
              <w:rPr>
                <w:rFonts w:hint="eastAsia"/>
              </w:rPr>
            </w:pPr>
            <w:r>
              <w:rPr>
                <w:rFonts w:hint="eastAsia"/>
              </w:rPr>
              <w:t>可选的属性</w:t>
            </w:r>
          </w:p>
          <w:tbl>
            <w:tblPr>
              <w:tblStyle w:val="24"/>
              <w:tblW w:w="82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4"/>
              <w:gridCol w:w="2187"/>
              <w:gridCol w:w="4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6" w:hRule="atLeast"/>
                <w:jc w:val="center"/>
              </w:trPr>
              <w:tc>
                <w:tcPr>
                  <w:tcW w:w="1324" w:type="dxa"/>
                  <w:shd w:val="clear" w:color="auto" w:fill="EFEFEF"/>
                  <w:vAlign w:val="top"/>
                </w:tcPr>
                <w:p>
                  <w:pPr>
                    <w:ind w:firstLine="0" w:firstLineChars="0"/>
                    <w:rPr>
                      <w:vertAlign w:val="baseline"/>
                    </w:rPr>
                  </w:pPr>
                  <w:r>
                    <w:rPr>
                      <w:rFonts w:hint="default"/>
                      <w:lang w:val="en-US" w:eastAsia="zh-CN"/>
                    </w:rPr>
                    <w:fldChar w:fldCharType="begin"/>
                  </w:r>
                  <w:r>
                    <w:rPr>
                      <w:rFonts w:hint="default"/>
                      <w:lang w:val="en-US" w:eastAsia="zh-CN"/>
                    </w:rPr>
                    <w:instrText xml:space="preserve"> HYPERLINK "http://www.w3school.com.cn/tags/att_col_align.asp" \o "HTML &lt;col&gt; 标签的 align 属性" </w:instrText>
                  </w:r>
                  <w:r>
                    <w:rPr>
                      <w:rFonts w:hint="default"/>
                      <w:lang w:val="en-US" w:eastAsia="zh-CN"/>
                    </w:rPr>
                    <w:fldChar w:fldCharType="separate"/>
                  </w:r>
                  <w:r>
                    <w:rPr>
                      <w:rStyle w:val="21"/>
                      <w:rFonts w:hint="default" w:ascii="Verdana" w:hAnsi="Verdana" w:eastAsia="宋体" w:cs="Verdana"/>
                      <w:b w:val="0"/>
                      <w:i w:val="0"/>
                      <w:caps w:val="0"/>
                      <w:color w:val="900B09"/>
                      <w:spacing w:val="0"/>
                      <w:szCs w:val="18"/>
                      <w:u w:val="single"/>
                    </w:rPr>
                    <w:t>align</w:t>
                  </w:r>
                  <w:r>
                    <w:rPr>
                      <w:rFonts w:hint="default"/>
                      <w:lang w:val="en-US" w:eastAsia="zh-CN"/>
                    </w:rPr>
                    <w:fldChar w:fldCharType="end"/>
                  </w:r>
                </w:p>
              </w:tc>
              <w:tc>
                <w:tcPr>
                  <w:tcW w:w="2187" w:type="dxa"/>
                  <w:shd w:val="clear" w:color="auto" w:fill="EFEFEF"/>
                  <w:vAlign w:val="top"/>
                </w:tcPr>
                <w:p>
                  <w:r>
                    <w:rPr>
                      <w:rFonts w:hint="default"/>
                    </w:rPr>
                    <w:t>right</w:t>
                  </w:r>
                </w:p>
                <w:p>
                  <w:r>
                    <w:rPr>
                      <w:rFonts w:hint="default"/>
                    </w:rPr>
                    <w:t>left</w:t>
                  </w:r>
                </w:p>
                <w:p>
                  <w:r>
                    <w:rPr>
                      <w:rFonts w:hint="default"/>
                    </w:rPr>
                    <w:t>center</w:t>
                  </w:r>
                </w:p>
                <w:p>
                  <w:r>
                    <w:rPr>
                      <w:rFonts w:hint="default"/>
                    </w:rPr>
                    <w:t>justify</w:t>
                  </w:r>
                </w:p>
                <w:p>
                  <w:pPr>
                    <w:ind w:firstLine="0" w:firstLineChars="0"/>
                    <w:rPr>
                      <w:vertAlign w:val="baseline"/>
                    </w:rPr>
                  </w:pPr>
                  <w:r>
                    <w:rPr>
                      <w:rFonts w:hint="default"/>
                    </w:rPr>
                    <w:t>char</w:t>
                  </w:r>
                </w:p>
              </w:tc>
              <w:tc>
                <w:tcPr>
                  <w:tcW w:w="4709" w:type="dxa"/>
                  <w:shd w:val="clear" w:color="auto" w:fill="EFEFEF"/>
                  <w:vAlign w:val="top"/>
                </w:tcPr>
                <w:p>
                  <w:pPr>
                    <w:ind w:firstLine="0" w:firstLineChars="0"/>
                    <w:rPr>
                      <w:vertAlign w:val="baseline"/>
                    </w:rPr>
                  </w:pPr>
                  <w:r>
                    <w:rPr>
                      <w:rFonts w:hint="default"/>
                      <w:lang w:val="en-US" w:eastAsia="zh-CN"/>
                    </w:rPr>
                    <w:t>规定与 col 元素相关的内容的水平对齐方式。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1324" w:type="dxa"/>
                  <w:shd w:val="clear" w:color="auto" w:fill="EFEFEF"/>
                  <w:vAlign w:val="top"/>
                </w:tcPr>
                <w:p>
                  <w:pPr>
                    <w:ind w:firstLine="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"http://www.w3school.com.cn/tags/att_col_valign.asp" \o "HTML &lt;col&gt; 标签的 valign 属性" </w:instrText>
                  </w:r>
                  <w:r>
                    <w:rPr>
                      <w:rFonts w:hint="default"/>
                      <w:lang w:val="en-US" w:eastAsia="zh-CN"/>
                    </w:rPr>
                    <w:fldChar w:fldCharType="separate"/>
                  </w:r>
                  <w:r>
                    <w:rPr>
                      <w:rStyle w:val="21"/>
                      <w:rFonts w:hint="default" w:ascii="Verdana" w:hAnsi="Verdana" w:eastAsia="宋体" w:cs="Verdana"/>
                      <w:b w:val="0"/>
                      <w:i w:val="0"/>
                      <w:caps w:val="0"/>
                      <w:color w:val="900B09"/>
                      <w:spacing w:val="0"/>
                      <w:szCs w:val="18"/>
                      <w:u w:val="single"/>
                    </w:rPr>
                    <w:t>valign</w:t>
                  </w:r>
                  <w:r>
                    <w:rPr>
                      <w:rFonts w:hint="default"/>
                      <w:lang w:val="en-US" w:eastAsia="zh-CN"/>
                    </w:rPr>
                    <w:fldChar w:fldCharType="end"/>
                  </w:r>
                </w:p>
              </w:tc>
              <w:tc>
                <w:tcPr>
                  <w:tcW w:w="2187" w:type="dxa"/>
                  <w:shd w:val="clear" w:color="auto" w:fill="EFEFEF"/>
                  <w:vAlign w:val="top"/>
                </w:tcPr>
                <w:p>
                  <w:r>
                    <w:rPr>
                      <w:rFonts w:hint="default"/>
                    </w:rPr>
                    <w:t>top</w:t>
                  </w:r>
                </w:p>
                <w:p>
                  <w:r>
                    <w:rPr>
                      <w:rFonts w:hint="default"/>
                    </w:rPr>
                    <w:t>middle</w:t>
                  </w:r>
                </w:p>
                <w:p>
                  <w:r>
                    <w:rPr>
                      <w:rFonts w:hint="default"/>
                    </w:rPr>
                    <w:t>bottom</w:t>
                  </w:r>
                </w:p>
                <w:p>
                  <w:pPr>
                    <w:ind w:firstLine="0" w:firstLineChars="0"/>
                    <w:rPr>
                      <w:rFonts w:hint="default"/>
                    </w:rPr>
                  </w:pPr>
                  <w:r>
                    <w:rPr>
                      <w:rFonts w:hint="default"/>
                    </w:rPr>
                    <w:t>baseline</w:t>
                  </w:r>
                </w:p>
              </w:tc>
              <w:tc>
                <w:tcPr>
                  <w:tcW w:w="4709" w:type="dxa"/>
                  <w:shd w:val="clear" w:color="auto" w:fill="EFEFEF"/>
                  <w:vAlign w:val="top"/>
                </w:tcPr>
                <w:p>
                  <w:pPr>
                    <w:ind w:firstLine="0" w:firstLineChars="0"/>
                    <w:rPr>
                      <w:rFonts w:hint="default"/>
                      <w:lang w:val="en-US" w:eastAsia="zh-CN"/>
                    </w:rPr>
                  </w:pPr>
                  <w:r>
                    <w:rPr>
                      <w:rFonts w:hint="default"/>
                      <w:lang w:val="en-US" w:eastAsia="zh-CN"/>
                    </w:rPr>
                    <w:t>定义与 col 元素相关的内容的垂直对齐方式。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1324" w:type="dxa"/>
                  <w:shd w:val="clear" w:color="auto" w:fill="EFEFEF"/>
                  <w:vAlign w:val="top"/>
                </w:tcPr>
                <w:p>
                  <w:pPr>
                    <w:ind w:firstLine="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"http://www.w3school.com.cn/tags/att_col_width.asp" \o "HTML &lt;col&gt; 标签的 width 属性" </w:instrText>
                  </w:r>
                  <w:r>
                    <w:rPr>
                      <w:rFonts w:hint="default"/>
                      <w:lang w:val="en-US" w:eastAsia="zh-CN"/>
                    </w:rPr>
                    <w:fldChar w:fldCharType="separate"/>
                  </w:r>
                  <w:r>
                    <w:rPr>
                      <w:rStyle w:val="21"/>
                      <w:rFonts w:hint="default" w:ascii="Verdana" w:hAnsi="Verdana" w:eastAsia="宋体" w:cs="Verdana"/>
                      <w:b w:val="0"/>
                      <w:i w:val="0"/>
                      <w:caps w:val="0"/>
                      <w:color w:val="900B09"/>
                      <w:spacing w:val="0"/>
                      <w:szCs w:val="18"/>
                      <w:u w:val="single"/>
                    </w:rPr>
                    <w:t>width</w:t>
                  </w:r>
                  <w:r>
                    <w:rPr>
                      <w:rFonts w:hint="default"/>
                      <w:lang w:val="en-US" w:eastAsia="zh-CN"/>
                    </w:rPr>
                    <w:fldChar w:fldCharType="end"/>
                  </w:r>
                </w:p>
              </w:tc>
              <w:tc>
                <w:tcPr>
                  <w:tcW w:w="2187" w:type="dxa"/>
                  <w:shd w:val="clear" w:color="auto" w:fill="EFEFEF"/>
                  <w:vAlign w:val="top"/>
                </w:tcPr>
                <w:p>
                  <w:r>
                    <w:rPr>
                      <w:rFonts w:hint="default"/>
                    </w:rPr>
                    <w:t>pixels</w:t>
                  </w:r>
                </w:p>
                <w:p>
                  <w:r>
                    <w:rPr>
                      <w:rFonts w:hint="default"/>
                    </w:rPr>
                    <w:t>%</w:t>
                  </w:r>
                </w:p>
                <w:p>
                  <w:pPr>
                    <w:ind w:firstLine="0" w:firstLineChars="0"/>
                    <w:rPr>
                      <w:rFonts w:hint="default"/>
                    </w:rPr>
                  </w:pPr>
                  <w:r>
                    <w:rPr>
                      <w:rFonts w:hint="default"/>
                    </w:rPr>
                    <w:t>relative_length</w:t>
                  </w:r>
                </w:p>
              </w:tc>
              <w:tc>
                <w:tcPr>
                  <w:tcW w:w="4709" w:type="dxa"/>
                  <w:shd w:val="clear" w:color="auto" w:fill="EFEFEF"/>
                  <w:vAlign w:val="top"/>
                </w:tcPr>
                <w:p>
                  <w:pPr>
                    <w:ind w:firstLine="0" w:firstLineChars="0"/>
                    <w:rPr>
                      <w:rFonts w:hint="default"/>
                      <w:lang w:val="en-US" w:eastAsia="zh-CN"/>
                    </w:rPr>
                  </w:pPr>
                  <w:r>
                    <w:rPr>
                      <w:rFonts w:hint="default"/>
                      <w:lang w:val="en-US" w:eastAsia="zh-CN"/>
                    </w:rPr>
                    <w:t>规定 col 元素的宽度。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1324" w:type="dxa"/>
                  <w:shd w:val="clear" w:color="auto" w:fill="EFEFEF"/>
                  <w:vAlign w:val="top"/>
                </w:tcPr>
                <w:p>
                  <w:pPr>
                    <w:ind w:firstLine="0" w:firstLineChars="0"/>
                    <w:rPr>
                      <w:rFonts w:hint="default"/>
                      <w:lang w:val="en-US" w:eastAsia="zh-CN"/>
                    </w:rPr>
                  </w:pPr>
                </w:p>
              </w:tc>
              <w:tc>
                <w:tcPr>
                  <w:tcW w:w="2187" w:type="dxa"/>
                  <w:shd w:val="clear" w:color="auto" w:fill="EFEFEF"/>
                  <w:vAlign w:val="top"/>
                </w:tcPr>
                <w:p>
                  <w:pPr>
                    <w:ind w:firstLine="0" w:firstLineChars="0"/>
                    <w:rPr>
                      <w:rFonts w:hint="default"/>
                    </w:rPr>
                  </w:pPr>
                </w:p>
              </w:tc>
              <w:tc>
                <w:tcPr>
                  <w:tcW w:w="4709" w:type="dxa"/>
                  <w:shd w:val="clear" w:color="auto" w:fill="EFEFEF"/>
                  <w:vAlign w:val="top"/>
                </w:tcPr>
                <w:p>
                  <w:pPr>
                    <w:ind w:firstLine="0" w:firstLineChars="0"/>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0" w:hRule="atLeast"/>
                <w:jc w:val="center"/>
              </w:trPr>
              <w:tc>
                <w:tcPr>
                  <w:tcW w:w="1324" w:type="dxa"/>
                  <w:shd w:val="clear" w:color="auto" w:fill="EFEFEF"/>
                  <w:vAlign w:val="top"/>
                </w:tcPr>
                <w:p>
                  <w:pPr>
                    <w:ind w:firstLine="0" w:firstLineChars="0"/>
                    <w:rPr>
                      <w:vertAlign w:val="baseline"/>
                    </w:rPr>
                  </w:pPr>
                  <w:r>
                    <w:rPr>
                      <w:rFonts w:hint="default"/>
                      <w:lang w:val="en-US" w:eastAsia="zh-CN"/>
                    </w:rPr>
                    <w:fldChar w:fldCharType="begin"/>
                  </w:r>
                  <w:r>
                    <w:rPr>
                      <w:rFonts w:hint="default"/>
                      <w:lang w:val="en-US" w:eastAsia="zh-CN"/>
                    </w:rPr>
                    <w:instrText xml:space="preserve"> HYPERLINK "http://www.w3school.com.cn/tags/att_col_char.asp" \o "HTML &lt;col&gt; 标签的 char 属性" </w:instrText>
                  </w:r>
                  <w:r>
                    <w:rPr>
                      <w:rFonts w:hint="default"/>
                      <w:lang w:val="en-US" w:eastAsia="zh-CN"/>
                    </w:rPr>
                    <w:fldChar w:fldCharType="separate"/>
                  </w:r>
                  <w:r>
                    <w:rPr>
                      <w:rStyle w:val="21"/>
                      <w:rFonts w:hint="default" w:ascii="Verdana" w:hAnsi="Verdana" w:eastAsia="宋体" w:cs="Verdana"/>
                      <w:b w:val="0"/>
                      <w:i w:val="0"/>
                      <w:caps w:val="0"/>
                      <w:color w:val="900B09"/>
                      <w:spacing w:val="0"/>
                      <w:szCs w:val="18"/>
                      <w:u w:val="single"/>
                    </w:rPr>
                    <w:t>char</w:t>
                  </w:r>
                  <w:r>
                    <w:rPr>
                      <w:rFonts w:hint="default"/>
                      <w:lang w:val="en-US" w:eastAsia="zh-CN"/>
                    </w:rPr>
                    <w:fldChar w:fldCharType="end"/>
                  </w:r>
                </w:p>
              </w:tc>
              <w:tc>
                <w:tcPr>
                  <w:tcW w:w="2187" w:type="dxa"/>
                  <w:shd w:val="clear" w:color="auto" w:fill="EFEFEF"/>
                  <w:vAlign w:val="top"/>
                </w:tcPr>
                <w:p>
                  <w:pPr>
                    <w:ind w:firstLine="0" w:firstLineChars="0"/>
                    <w:rPr>
                      <w:vertAlign w:val="baseline"/>
                    </w:rPr>
                  </w:pPr>
                  <w:r>
                    <w:rPr>
                      <w:rFonts w:hint="default"/>
                      <w:lang w:val="en-US" w:eastAsia="zh-CN"/>
                    </w:rPr>
                    <w:t>character</w:t>
                  </w:r>
                </w:p>
              </w:tc>
              <w:tc>
                <w:tcPr>
                  <w:tcW w:w="4709" w:type="dxa"/>
                  <w:shd w:val="clear" w:color="auto" w:fill="EFEFEF"/>
                  <w:vAlign w:val="top"/>
                </w:tcPr>
                <w:p>
                  <w:pPr>
                    <w:ind w:firstLine="0" w:firstLineChars="0"/>
                    <w:rPr>
                      <w:vertAlign w:val="baseline"/>
                    </w:rPr>
                  </w:pPr>
                  <w:r>
                    <w:rPr>
                      <w:rFonts w:hint="default"/>
                      <w:lang w:val="en-US" w:eastAsia="zh-CN"/>
                    </w:rPr>
                    <w:t>规定根据哪个字符来对齐与 col 元素相关的内容。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0" w:hRule="atLeast"/>
                <w:jc w:val="center"/>
              </w:trPr>
              <w:tc>
                <w:tcPr>
                  <w:tcW w:w="1324" w:type="dxa"/>
                  <w:shd w:val="clear" w:color="auto" w:fill="EFEFEF"/>
                  <w:vAlign w:val="top"/>
                </w:tcPr>
                <w:p>
                  <w:pPr>
                    <w:ind w:firstLine="0" w:firstLineChars="0"/>
                    <w:rPr>
                      <w:vertAlign w:val="baseline"/>
                    </w:rPr>
                  </w:pPr>
                  <w:r>
                    <w:rPr>
                      <w:rFonts w:hint="default"/>
                      <w:lang w:val="en-US" w:eastAsia="zh-CN"/>
                    </w:rPr>
                    <w:fldChar w:fldCharType="begin"/>
                  </w:r>
                  <w:r>
                    <w:rPr>
                      <w:rFonts w:hint="default"/>
                      <w:lang w:val="en-US" w:eastAsia="zh-CN"/>
                    </w:rPr>
                    <w:instrText xml:space="preserve"> HYPERLINK "http://www.w3school.com.cn/tags/att_col_charoff.asp" \o "HTML &lt;col&gt; 标签的 charoff 属性" </w:instrText>
                  </w:r>
                  <w:r>
                    <w:rPr>
                      <w:rFonts w:hint="default"/>
                      <w:lang w:val="en-US" w:eastAsia="zh-CN"/>
                    </w:rPr>
                    <w:fldChar w:fldCharType="separate"/>
                  </w:r>
                  <w:r>
                    <w:rPr>
                      <w:rStyle w:val="21"/>
                      <w:rFonts w:hint="default" w:ascii="Verdana" w:hAnsi="Verdana" w:eastAsia="宋体" w:cs="Verdana"/>
                      <w:b w:val="0"/>
                      <w:i w:val="0"/>
                      <w:caps w:val="0"/>
                      <w:color w:val="900B09"/>
                      <w:spacing w:val="0"/>
                      <w:szCs w:val="18"/>
                      <w:u w:val="single"/>
                    </w:rPr>
                    <w:t>charoff</w:t>
                  </w:r>
                  <w:r>
                    <w:rPr>
                      <w:rFonts w:hint="default"/>
                      <w:lang w:val="en-US" w:eastAsia="zh-CN"/>
                    </w:rPr>
                    <w:fldChar w:fldCharType="end"/>
                  </w:r>
                </w:p>
              </w:tc>
              <w:tc>
                <w:tcPr>
                  <w:tcW w:w="2187" w:type="dxa"/>
                  <w:shd w:val="clear" w:color="auto" w:fill="EFEFEF"/>
                  <w:vAlign w:val="top"/>
                </w:tcPr>
                <w:p>
                  <w:pPr>
                    <w:ind w:firstLine="0" w:firstLineChars="0"/>
                    <w:rPr>
                      <w:vertAlign w:val="baseline"/>
                    </w:rPr>
                  </w:pPr>
                  <w:r>
                    <w:rPr>
                      <w:rFonts w:hint="default"/>
                      <w:lang w:val="en-US" w:eastAsia="zh-CN"/>
                    </w:rPr>
                    <w:t>number</w:t>
                  </w:r>
                </w:p>
              </w:tc>
              <w:tc>
                <w:tcPr>
                  <w:tcW w:w="4709" w:type="dxa"/>
                  <w:shd w:val="clear" w:color="auto" w:fill="EFEFEF"/>
                  <w:vAlign w:val="top"/>
                </w:tcPr>
                <w:p>
                  <w:pPr>
                    <w:ind w:firstLine="0" w:firstLineChars="0"/>
                    <w:rPr>
                      <w:vertAlign w:val="baseline"/>
                    </w:rPr>
                  </w:pPr>
                  <w:r>
                    <w:rPr>
                      <w:rFonts w:hint="default"/>
                      <w:lang w:val="en-US" w:eastAsia="zh-CN"/>
                    </w:rPr>
                    <w:t>规定第一个对齐字符的偏移量。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0" w:hRule="atLeast"/>
                <w:jc w:val="center"/>
              </w:trPr>
              <w:tc>
                <w:tcPr>
                  <w:tcW w:w="1324" w:type="dxa"/>
                  <w:shd w:val="clear" w:color="auto" w:fill="EFEFEF"/>
                  <w:vAlign w:val="top"/>
                </w:tcPr>
                <w:p>
                  <w:pPr>
                    <w:ind w:firstLine="0" w:firstLineChars="0"/>
                    <w:rPr>
                      <w:vertAlign w:val="baseline"/>
                    </w:rPr>
                  </w:pPr>
                  <w:r>
                    <w:rPr>
                      <w:rFonts w:hint="default"/>
                      <w:lang w:val="en-US" w:eastAsia="zh-CN"/>
                    </w:rPr>
                    <w:fldChar w:fldCharType="begin"/>
                  </w:r>
                  <w:r>
                    <w:rPr>
                      <w:rFonts w:hint="default"/>
                      <w:lang w:val="en-US" w:eastAsia="zh-CN"/>
                    </w:rPr>
                    <w:instrText xml:space="preserve"> HYPERLINK "http://www.w3school.com.cn/tags/att_col_span.asp" \o "HTML &lt;col&gt; 标签的 span 属性" </w:instrText>
                  </w:r>
                  <w:r>
                    <w:rPr>
                      <w:rFonts w:hint="default"/>
                      <w:lang w:val="en-US" w:eastAsia="zh-CN"/>
                    </w:rPr>
                    <w:fldChar w:fldCharType="separate"/>
                  </w:r>
                  <w:r>
                    <w:rPr>
                      <w:rStyle w:val="21"/>
                      <w:rFonts w:hint="default" w:ascii="Verdana" w:hAnsi="Verdana" w:eastAsia="宋体" w:cs="Verdana"/>
                      <w:b w:val="0"/>
                      <w:i w:val="0"/>
                      <w:caps w:val="0"/>
                      <w:color w:val="900B09"/>
                      <w:spacing w:val="0"/>
                      <w:szCs w:val="18"/>
                      <w:u w:val="single"/>
                    </w:rPr>
                    <w:t>span</w:t>
                  </w:r>
                  <w:r>
                    <w:rPr>
                      <w:rFonts w:hint="default"/>
                      <w:lang w:val="en-US" w:eastAsia="zh-CN"/>
                    </w:rPr>
                    <w:fldChar w:fldCharType="end"/>
                  </w:r>
                </w:p>
              </w:tc>
              <w:tc>
                <w:tcPr>
                  <w:tcW w:w="2187" w:type="dxa"/>
                  <w:shd w:val="clear" w:color="auto" w:fill="EFEFEF"/>
                  <w:vAlign w:val="top"/>
                </w:tcPr>
                <w:p>
                  <w:pPr>
                    <w:ind w:firstLine="0" w:firstLineChars="0"/>
                    <w:rPr>
                      <w:vertAlign w:val="baseline"/>
                    </w:rPr>
                  </w:pPr>
                  <w:r>
                    <w:rPr>
                      <w:rFonts w:hint="default"/>
                      <w:lang w:val="en-US" w:eastAsia="zh-CN"/>
                    </w:rPr>
                    <w:t>number</w:t>
                  </w:r>
                </w:p>
              </w:tc>
              <w:tc>
                <w:tcPr>
                  <w:tcW w:w="4709" w:type="dxa"/>
                  <w:shd w:val="clear" w:color="auto" w:fill="EFEFEF"/>
                  <w:vAlign w:val="top"/>
                </w:tcPr>
                <w:p>
                  <w:pPr>
                    <w:ind w:firstLine="0" w:firstLineChars="0"/>
                    <w:rPr>
                      <w:vertAlign w:val="baseline"/>
                    </w:rPr>
                  </w:pPr>
                  <w:r>
                    <w:rPr>
                      <w:rFonts w:hint="default"/>
                      <w:lang w:val="en-US" w:eastAsia="zh-CN"/>
                    </w:rPr>
                    <w:t>规定 col 元素应该横跨的列数。</w:t>
                  </w:r>
                </w:p>
              </w:tc>
            </w:tr>
          </w:tbl>
          <w:p>
            <w:pPr>
              <w:pStyle w:val="30"/>
              <w:rPr>
                <w:rFonts w:hint="eastAsia"/>
              </w:rPr>
            </w:pPr>
            <w:r>
              <w:rPr>
                <w:rFonts w:hint="eastAsia"/>
                <w:lang w:eastAsia="zh-CN"/>
              </w:rPr>
              <w:t>经测试，</w:t>
            </w:r>
            <w:r>
              <w:rPr>
                <w:rFonts w:hint="eastAsia"/>
                <w:lang w:val="en-US" w:eastAsia="zh-CN"/>
              </w:rPr>
              <w:t>align</w:t>
            </w:r>
            <w:r>
              <w:rPr>
                <w:rFonts w:hint="eastAsia"/>
                <w:lang w:eastAsia="zh-CN"/>
              </w:rPr>
              <w:t>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pStyle w:val="27"/>
              <w:rPr>
                <w:rFonts w:hint="eastAsia"/>
                <w:lang w:val="en-US" w:eastAsia="zh-CN"/>
              </w:rPr>
            </w:pPr>
          </w:p>
        </w:tc>
        <w:tc>
          <w:tcPr>
            <w:tcW w:w="8989" w:type="dxa"/>
            <w:gridSpan w:val="2"/>
            <w:vAlign w:val="top"/>
          </w:tcPr>
          <w:p>
            <w:pPr>
              <w:pStyle w:val="30"/>
            </w:pPr>
            <w:r>
              <w:rPr>
                <w:rFonts w:hint="default"/>
              </w:rPr>
              <w:t>多级表头</w:t>
            </w:r>
          </w:p>
          <w:p>
            <w:pPr>
              <w:pStyle w:val="30"/>
              <w:rPr>
                <w:rFonts w:hint="default"/>
              </w:rPr>
            </w:pPr>
            <w:r>
              <w:t>table</w:t>
            </w:r>
            <w:r>
              <w:rPr>
                <w:rFonts w:hint="default"/>
              </w:rPr>
              <w:t>元素是通过colSpan和rolSpan控制每个单元格左占列和行的多少。</w:t>
            </w:r>
          </w:p>
          <w:p>
            <w:pPr>
              <w:pStyle w:val="33"/>
              <w:rPr>
                <w:rFonts w:hint="default"/>
              </w:rPr>
            </w:pPr>
            <w:r>
              <w:rPr>
                <w:rFonts w:hint="default"/>
                <w:lang w:val="en-US" w:eastAsia="zh-CN"/>
              </w:rPr>
              <w:t>&lt;table&gt;</w:t>
            </w:r>
          </w:p>
          <w:p>
            <w:pPr>
              <w:pStyle w:val="33"/>
              <w:rPr>
                <w:rFonts w:hint="default"/>
              </w:rPr>
            </w:pPr>
            <w:r>
              <w:rPr>
                <w:rFonts w:hint="default"/>
                <w:lang w:val="en-US" w:eastAsia="zh-CN"/>
              </w:rPr>
              <w:t xml:space="preserve">  &lt;thead&gt;</w:t>
            </w:r>
          </w:p>
          <w:p>
            <w:pPr>
              <w:pStyle w:val="33"/>
              <w:rPr>
                <w:rFonts w:hint="default"/>
              </w:rPr>
            </w:pPr>
            <w:r>
              <w:rPr>
                <w:rFonts w:hint="default"/>
                <w:lang w:val="en-US" w:eastAsia="zh-CN"/>
              </w:rPr>
              <w:t xml:space="preserve">    &lt;tr&gt;</w:t>
            </w:r>
          </w:p>
          <w:p>
            <w:pPr>
              <w:pStyle w:val="33"/>
              <w:rPr>
                <w:rFonts w:hint="default"/>
              </w:rPr>
            </w:pPr>
            <w:r>
              <w:rPr>
                <w:rFonts w:hint="default"/>
                <w:lang w:val="en-US" w:eastAsia="zh-CN"/>
              </w:rPr>
              <w:t xml:space="preserve">      &lt;th colspan="1" rowspan="2"&gt;&lt;/th&gt;</w:t>
            </w:r>
          </w:p>
          <w:p>
            <w:pPr>
              <w:pStyle w:val="33"/>
              <w:rPr>
                <w:rFonts w:hint="default"/>
              </w:rPr>
            </w:pPr>
            <w:r>
              <w:rPr>
                <w:rFonts w:hint="default"/>
                <w:lang w:val="en-US" w:eastAsia="zh-CN"/>
              </w:rPr>
              <w:t xml:space="preserve">      &lt;th colspan="2" rowspan="1"&gt;&lt;/th&gt;</w:t>
            </w:r>
          </w:p>
          <w:p>
            <w:pPr>
              <w:pStyle w:val="33"/>
              <w:rPr>
                <w:rFonts w:hint="default"/>
              </w:rPr>
            </w:pPr>
            <w:r>
              <w:rPr>
                <w:rFonts w:hint="default"/>
                <w:lang w:val="en-US" w:eastAsia="zh-CN"/>
              </w:rPr>
              <w:t xml:space="preserve">    &lt;/tr&gt;</w:t>
            </w:r>
          </w:p>
          <w:p>
            <w:pPr>
              <w:pStyle w:val="33"/>
              <w:rPr>
                <w:rFonts w:hint="default"/>
              </w:rPr>
            </w:pPr>
            <w:r>
              <w:rPr>
                <w:rFonts w:hint="default"/>
                <w:lang w:val="en-US" w:eastAsia="zh-CN"/>
              </w:rPr>
              <w:t xml:space="preserve">    &lt;tr&gt;</w:t>
            </w:r>
          </w:p>
          <w:p>
            <w:pPr>
              <w:pStyle w:val="33"/>
              <w:rPr>
                <w:rFonts w:hint="default"/>
              </w:rPr>
            </w:pPr>
            <w:r>
              <w:rPr>
                <w:rFonts w:hint="default"/>
                <w:lang w:val="en-US" w:eastAsia="zh-CN"/>
              </w:rPr>
              <w:t xml:space="preserve">      &lt;th colspan="1" rowspan="1"&gt;&lt;/th&gt;</w:t>
            </w:r>
          </w:p>
          <w:p>
            <w:pPr>
              <w:pStyle w:val="33"/>
              <w:rPr>
                <w:rFonts w:hint="default"/>
              </w:rPr>
            </w:pPr>
            <w:r>
              <w:rPr>
                <w:rFonts w:hint="default"/>
                <w:lang w:val="en-US" w:eastAsia="zh-CN"/>
              </w:rPr>
              <w:t xml:space="preserve">      &lt;th colspan="1" rowspan="1"&gt;&lt;/th&gt;</w:t>
            </w:r>
          </w:p>
          <w:p>
            <w:pPr>
              <w:pStyle w:val="33"/>
              <w:rPr>
                <w:rFonts w:hint="default"/>
              </w:rPr>
            </w:pPr>
            <w:r>
              <w:rPr>
                <w:rFonts w:hint="default"/>
                <w:lang w:val="en-US" w:eastAsia="zh-CN"/>
              </w:rPr>
              <w:t xml:space="preserve">    &lt;/tr&gt;</w:t>
            </w:r>
          </w:p>
          <w:p>
            <w:pPr>
              <w:pStyle w:val="33"/>
              <w:rPr>
                <w:rFonts w:hint="default"/>
              </w:rPr>
            </w:pPr>
            <w:r>
              <w:rPr>
                <w:rFonts w:hint="default"/>
                <w:lang w:val="en-US" w:eastAsia="zh-CN"/>
              </w:rPr>
              <w:t xml:space="preserve">  &lt;/thead&gt;</w:t>
            </w:r>
          </w:p>
          <w:p>
            <w:pPr>
              <w:pStyle w:val="33"/>
              <w:rPr>
                <w:rFonts w:hint="default"/>
              </w:rPr>
            </w:pPr>
            <w:r>
              <w:rPr>
                <w:rFonts w:hint="default"/>
                <w:lang w:val="en-US" w:eastAsia="zh-CN"/>
              </w:rPr>
              <w:t>&lt;/table&gt;</w:t>
            </w:r>
          </w:p>
          <w:p>
            <w:pPr>
              <w:pStyle w:val="30"/>
              <w:rPr>
                <w:rFonts w:hint="default"/>
              </w:rPr>
            </w:pPr>
            <w:r>
              <w:rPr>
                <w:rFonts w:hint="default"/>
              </w:rPr>
              <w:drawing>
                <wp:inline distT="0" distB="0" distL="114300" distR="114300">
                  <wp:extent cx="3381375" cy="1390650"/>
                  <wp:effectExtent l="0" t="0" r="9525" b="0"/>
                  <wp:docPr id="58" name="图片 3" descr="IMG_256">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descr="IMG_256"/>
                          <pic:cNvPicPr>
                            <a:picLocks noChangeAspect="1"/>
                          </pic:cNvPicPr>
                        </pic:nvPicPr>
                        <pic:blipFill>
                          <a:blip r:embed="rId141"/>
                          <a:stretch>
                            <a:fillRect/>
                          </a:stretch>
                        </pic:blipFill>
                        <pic:spPr>
                          <a:xfrm>
                            <a:off x="0" y="0"/>
                            <a:ext cx="3381375" cy="1390650"/>
                          </a:xfrm>
                          <a:prstGeom prst="rect">
                            <a:avLst/>
                          </a:prstGeom>
                          <a:noFill/>
                          <a:ln w="9525">
                            <a:noFill/>
                          </a:ln>
                        </pic:spPr>
                      </pic:pic>
                    </a:graphicData>
                  </a:graphic>
                </wp:inline>
              </w:drawing>
            </w:r>
          </w:p>
          <w:p>
            <w:pPr>
              <w:pStyle w:val="30"/>
              <w:rPr>
                <w:rFonts w:hint="default"/>
              </w:rPr>
            </w:pPr>
            <w:r>
              <w:rPr>
                <w:rFonts w:hint="default"/>
              </w:rPr>
              <w:t>要实现多级表头，则同样需要利用这种特性，它将依赖一个二维数组。因此需要将columns这个树结构根据树的层级建立一个二维数组。</w:t>
            </w:r>
          </w:p>
          <w:p>
            <w:pPr>
              <w:pStyle w:val="30"/>
              <w:rPr>
                <w:rFonts w:hint="default"/>
              </w:rPr>
            </w:pPr>
            <w:r>
              <w:rPr>
                <w:rFonts w:hint="default"/>
              </w:rPr>
              <w:drawing>
                <wp:inline distT="0" distB="0" distL="114300" distR="114300">
                  <wp:extent cx="4562475" cy="428625"/>
                  <wp:effectExtent l="0" t="0" r="9525" b="9525"/>
                  <wp:docPr id="60" name="图片 4" descr="IMG_257">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descr="IMG_257"/>
                          <pic:cNvPicPr>
                            <a:picLocks noChangeAspect="1"/>
                          </pic:cNvPicPr>
                        </pic:nvPicPr>
                        <pic:blipFill>
                          <a:blip r:embed="rId143"/>
                          <a:stretch>
                            <a:fillRect/>
                          </a:stretch>
                        </pic:blipFill>
                        <pic:spPr>
                          <a:xfrm>
                            <a:off x="0" y="0"/>
                            <a:ext cx="4562475" cy="428625"/>
                          </a:xfrm>
                          <a:prstGeom prst="rect">
                            <a:avLst/>
                          </a:prstGeom>
                          <a:noFill/>
                          <a:ln w="9525">
                            <a:noFill/>
                          </a:ln>
                        </pic:spPr>
                      </pic:pic>
                    </a:graphicData>
                  </a:graphic>
                </wp:inline>
              </w:drawing>
            </w:r>
          </w:p>
          <w:p>
            <w:pPr>
              <w:pStyle w:val="30"/>
              <w:rPr>
                <w:rFonts w:hint="eastAsia"/>
                <w:lang w:eastAsia="zh-CN"/>
              </w:rPr>
            </w:pPr>
          </w:p>
        </w:tc>
      </w:tr>
    </w:tbl>
    <w:p>
      <w:pPr>
        <w:pStyle w:val="29"/>
        <w:rPr>
          <w:rFonts w:hint="eastAsia"/>
          <w:lang w:val="en-US" w:eastAsia="zh-CN"/>
        </w:rPr>
      </w:pPr>
      <w:bookmarkStart w:id="153" w:name="_Toc25260"/>
      <w:r>
        <w:rPr>
          <w:rFonts w:hint="default"/>
        </w:rPr>
        <w:t>基于display:table的CSS布局</w:t>
      </w:r>
      <w:bookmarkEnd w:id="153"/>
    </w:p>
    <w:tbl>
      <w:tblPr>
        <w:tblStyle w:val="24"/>
        <w:tblW w:w="108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1"/>
        <w:gridCol w:w="4494"/>
        <w:gridCol w:w="4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rPr>
                <w:rFonts w:hint="eastAsia"/>
                <w:lang w:val="en-US" w:eastAsia="zh-CN"/>
              </w:rPr>
            </w:pPr>
          </w:p>
        </w:tc>
        <w:tc>
          <w:tcPr>
            <w:tcW w:w="8989" w:type="dxa"/>
            <w:gridSpan w:val="2"/>
            <w:vAlign w:val="top"/>
          </w:tcPr>
          <w:p>
            <w:pPr>
              <w:pStyle w:val="30"/>
            </w:pPr>
            <w:r>
              <w:rPr>
                <w:rFonts w:hint="default"/>
                <w:lang w:val="en-US" w:eastAsia="zh-CN"/>
              </w:rPr>
              <w:t>2012</w:t>
            </w:r>
            <w:r>
              <w:rPr>
                <w:rFonts w:hint="eastAsia"/>
                <w:lang w:val="en-US" w:eastAsia="zh-CN"/>
              </w:rPr>
              <w:t xml:space="preserve"> </w:t>
            </w:r>
            <w:r>
              <w:rPr>
                <w:rFonts w:hint="default"/>
                <w:lang w:val="en-US" w:eastAsia="zh-CN"/>
              </w:rPr>
              <w:t>11-28</w:t>
            </w:r>
            <w:r>
              <w:t>基于display:table的CSS布局</w:t>
            </w:r>
          </w:p>
          <w:p>
            <w:pPr>
              <w:pStyle w:val="30"/>
              <w:rPr>
                <w:rFonts w:hint="eastAsia"/>
                <w:lang w:eastAsia="zh-CN"/>
              </w:rPr>
            </w:pPr>
            <w:r>
              <w:rPr>
                <w:rFonts w:hint="eastAsia"/>
              </w:rPr>
              <w:fldChar w:fldCharType="begin"/>
            </w:r>
            <w:r>
              <w:rPr>
                <w:rFonts w:hint="eastAsia"/>
              </w:rPr>
              <w:instrText xml:space="preserve"> HYPERLINK "http://www.frontopen.com/331.html" </w:instrText>
            </w:r>
            <w:r>
              <w:rPr>
                <w:rFonts w:hint="eastAsia"/>
              </w:rPr>
              <w:fldChar w:fldCharType="separate"/>
            </w:r>
            <w:r>
              <w:rPr>
                <w:rStyle w:val="21"/>
                <w:rFonts w:hint="eastAsia"/>
              </w:rPr>
              <w:t>http://www.frontopen.com/331.html</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pStyle w:val="27"/>
              <w:rPr>
                <w:rFonts w:hint="eastAsia"/>
                <w:lang w:val="en-US" w:eastAsia="zh-CN"/>
              </w:rPr>
            </w:pPr>
            <w:bookmarkStart w:id="154" w:name="_Toc13710"/>
            <w:r>
              <w:rPr>
                <w:rFonts w:hint="eastAsia"/>
                <w:lang w:val="en-US" w:eastAsia="zh-CN"/>
              </w:rPr>
              <w:t>概念</w:t>
            </w:r>
            <w:bookmarkEnd w:id="154"/>
          </w:p>
        </w:tc>
        <w:tc>
          <w:tcPr>
            <w:tcW w:w="8989" w:type="dxa"/>
            <w:gridSpan w:val="2"/>
            <w:vAlign w:val="top"/>
          </w:tcPr>
          <w:p>
            <w:pPr>
              <w:pStyle w:val="30"/>
              <w:rPr>
                <w:rFonts w:hint="eastAsia"/>
                <w:lang w:eastAsia="zh-CN"/>
              </w:rPr>
            </w:pPr>
            <w:r>
              <w:rPr>
                <w:rFonts w:hint="eastAsia"/>
                <w:lang w:eastAsia="zh-CN"/>
              </w:rPr>
              <w:t>当IE8发布时，它将支持很多新的CSS display属性值，包括与表格相关的属性值：table、table-row和table-cell，它也是最后一款支持这些属性值的主流浏览器。它标志着复杂CSS布局技术的结束，同时也给了HTML表格布局致命一击。最终，使用CSS布局来制作出类似于table布局的栅格将会变得十分迅速和简单。</w:t>
            </w:r>
          </w:p>
          <w:p>
            <w:pPr>
              <w:pStyle w:val="30"/>
              <w:rPr>
                <w:rFonts w:hint="eastAsia"/>
                <w:lang w:eastAsia="zh-CN"/>
              </w:rPr>
            </w:pPr>
            <w:r>
              <w:rPr>
                <w:rFonts w:hint="eastAsia"/>
                <w:lang w:eastAsia="zh-CN"/>
              </w:rPr>
              <w:t>网页元素应用上那些与表格相关的display属性值后，能够模仿出与表格相同的特性。我将会在该文中给大家演示这种方法给CSS布局带来的巨大影响。</w:t>
            </w:r>
          </w:p>
          <w:p>
            <w:pPr>
              <w:pStyle w:val="30"/>
              <w:rPr>
                <w:rFonts w:hint="eastAsia"/>
                <w:lang w:eastAsia="zh-CN"/>
              </w:rPr>
            </w:pPr>
            <w:r>
              <w:rPr>
                <w:rFonts w:hint="eastAsia"/>
                <w:lang w:eastAsia="zh-CN"/>
              </w:rPr>
              <w:t>使用CSS表格</w:t>
            </w:r>
          </w:p>
          <w:p>
            <w:pPr>
              <w:pStyle w:val="30"/>
              <w:rPr>
                <w:rFonts w:hint="eastAsia"/>
                <w:lang w:eastAsia="zh-CN"/>
              </w:rPr>
            </w:pPr>
            <w:r>
              <w:rPr>
                <w:rFonts w:hint="eastAsia"/>
                <w:lang w:eastAsia="zh-CN"/>
              </w:rPr>
              <w:t>CSS表格能够解决所有那些我们在使用绝对定位和浮动定位进行多列布局时所遇到的问题。例如，"display:table;"的CSS声明能够让一个HTML元素和它的子节点像table元素一样。使用基于表格的CSS布局，使我们能够轻松定义一个单元格的边界、背景等样式，而不会产生因为使用了table那样的制表标签所导致的语义化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Merge w:val="restart"/>
            <w:vAlign w:val="top"/>
          </w:tcPr>
          <w:p>
            <w:pPr>
              <w:pStyle w:val="27"/>
              <w:rPr>
                <w:rFonts w:hint="eastAsia"/>
                <w:lang w:val="en-US" w:eastAsia="zh-CN"/>
              </w:rPr>
            </w:pPr>
            <w:bookmarkStart w:id="155" w:name="_Toc15633"/>
            <w:r>
              <w:rPr>
                <w:rFonts w:hint="eastAsia"/>
                <w:lang w:val="en-US" w:eastAsia="zh-CN"/>
              </w:rPr>
              <w:t>demo</w:t>
            </w:r>
            <w:bookmarkEnd w:id="155"/>
          </w:p>
        </w:tc>
        <w:tc>
          <w:tcPr>
            <w:tcW w:w="8989" w:type="dxa"/>
            <w:gridSpan w:val="2"/>
            <w:vAlign w:val="top"/>
          </w:tcPr>
          <w:p>
            <w:pPr>
              <w:pStyle w:val="15"/>
              <w:keepNext w:val="0"/>
              <w:keepLines w:val="0"/>
              <w:widowControl/>
              <w:suppressLineNumbers w:val="0"/>
              <w:shd w:val="clear" w:fill="FFFFFF"/>
              <w:rPr>
                <w:rFonts w:hint="eastAsia"/>
                <w:sz w:val="11"/>
                <w:szCs w:val="15"/>
                <w:lang w:eastAsia="zh-CN"/>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#main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table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100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border-collapse: </w:t>
            </w:r>
            <w:r>
              <w:rPr>
                <w:rFonts w:hint="default" w:ascii="Consolas" w:hAnsi="Consolas" w:eastAsia="Consolas" w:cs="Consolas"/>
                <w:color w:val="00002A"/>
                <w:sz w:val="16"/>
                <w:szCs w:val="16"/>
                <w:shd w:val="clear" w:fill="FFFFFF"/>
              </w:rPr>
              <w:t>collapse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#nav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table-cell</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25</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background-color: #e7dbcd;</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#extras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table-cell</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25</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padding-left: </w:t>
            </w:r>
            <w:r>
              <w:rPr>
                <w:rFonts w:hint="default" w:ascii="Consolas" w:hAnsi="Consolas" w:eastAsia="Consolas" w:cs="Consolas"/>
                <w:color w:val="00002A"/>
                <w:sz w:val="16"/>
                <w:szCs w:val="16"/>
                <w:shd w:val="clear" w:fill="FFFFFF"/>
              </w:rPr>
              <w:t>10px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border-right: </w:t>
            </w:r>
            <w:r>
              <w:rPr>
                <w:rFonts w:hint="default" w:ascii="Consolas" w:hAnsi="Consolas" w:eastAsia="Consolas" w:cs="Consolas"/>
                <w:color w:val="00002A"/>
                <w:sz w:val="16"/>
                <w:szCs w:val="16"/>
                <w:shd w:val="clear" w:fill="FFFFFF"/>
              </w:rPr>
              <w:t xml:space="preserve">1px dotted </w:t>
            </w:r>
            <w:r>
              <w:rPr>
                <w:rFonts w:hint="default" w:ascii="Consolas" w:hAnsi="Consolas" w:eastAsia="Consolas" w:cs="Consolas"/>
                <w:color w:val="000000"/>
                <w:sz w:val="16"/>
                <w:szCs w:val="16"/>
                <w:shd w:val="clear" w:fill="FFFFFF"/>
              </w:rPr>
              <w:t>#d7ad7b;</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#content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table-cell</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50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padding-left: </w:t>
            </w:r>
            <w:r>
              <w:rPr>
                <w:rFonts w:hint="default" w:ascii="Consolas" w:hAnsi="Consolas" w:eastAsia="Consolas" w:cs="Consolas"/>
                <w:color w:val="00002A"/>
                <w:sz w:val="16"/>
                <w:szCs w:val="16"/>
                <w:shd w:val="clear" w:fill="FFFFFF"/>
              </w:rPr>
              <w:t>10px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id=</w:t>
            </w:r>
            <w:r>
              <w:rPr>
                <w:rFonts w:hint="default" w:ascii="Consolas" w:hAnsi="Consolas" w:eastAsia="Consolas" w:cs="Consolas"/>
                <w:color w:val="008000"/>
                <w:sz w:val="16"/>
                <w:szCs w:val="16"/>
                <w:shd w:val="clear" w:fill="FFFFFF"/>
              </w:rPr>
              <w:t>'main'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id=</w:t>
            </w:r>
            <w:r>
              <w:rPr>
                <w:rFonts w:hint="default" w:ascii="Consolas" w:hAnsi="Consolas" w:eastAsia="Consolas" w:cs="Consolas"/>
                <w:color w:val="008000"/>
                <w:sz w:val="16"/>
                <w:szCs w:val="16"/>
                <w:shd w:val="clear" w:fill="FFFFFF"/>
              </w:rPr>
              <w:t>'nav'</w:t>
            </w:r>
            <w:r>
              <w:rPr>
                <w:rFonts w:hint="default" w:ascii="Consolas" w:hAnsi="Consolas" w:eastAsia="Consolas" w:cs="Consolas"/>
                <w:color w:val="000000"/>
                <w:sz w:val="16"/>
                <w:szCs w:val="16"/>
                <w:shd w:val="clear" w:fill="FFFFFF"/>
              </w:rPr>
              <w:t>&gt;1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"images/1.jpg"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id=</w:t>
            </w:r>
            <w:r>
              <w:rPr>
                <w:rFonts w:hint="default" w:ascii="Consolas" w:hAnsi="Consolas" w:eastAsia="Consolas" w:cs="Consolas"/>
                <w:color w:val="008000"/>
                <w:sz w:val="16"/>
                <w:szCs w:val="16"/>
                <w:shd w:val="clear" w:fill="FFFFFF"/>
              </w:rPr>
              <w:t>'extras'</w:t>
            </w:r>
            <w:r>
              <w:rPr>
                <w:rFonts w:hint="default" w:ascii="Consolas" w:hAnsi="Consolas" w:eastAsia="Consolas" w:cs="Consolas"/>
                <w:color w:val="000000"/>
                <w:sz w:val="16"/>
                <w:szCs w:val="16"/>
                <w:shd w:val="clear" w:fill="FFFFFF"/>
              </w:rPr>
              <w:t>&gt;2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"images/2.jpg"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id=</w:t>
            </w:r>
            <w:r>
              <w:rPr>
                <w:rFonts w:hint="default" w:ascii="Consolas" w:hAnsi="Consolas" w:eastAsia="Consolas" w:cs="Consolas"/>
                <w:color w:val="008000"/>
                <w:sz w:val="16"/>
                <w:szCs w:val="16"/>
                <w:shd w:val="clear" w:fill="FFFFFF"/>
              </w:rPr>
              <w:t>'content'</w:t>
            </w:r>
            <w:r>
              <w:rPr>
                <w:rFonts w:hint="default" w:ascii="Consolas" w:hAnsi="Consolas" w:eastAsia="Consolas" w:cs="Consolas"/>
                <w:color w:val="000000"/>
                <w:sz w:val="16"/>
                <w:szCs w:val="16"/>
                <w:shd w:val="clear" w:fill="FFFFFF"/>
              </w:rPr>
              <w:t>&gt;3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"images/3.jpg"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Merge w:val="continue"/>
            <w:vAlign w:val="top"/>
          </w:tcPr>
          <w:p>
            <w:pPr>
              <w:pStyle w:val="27"/>
              <w:rPr>
                <w:rFonts w:hint="eastAsia"/>
                <w:lang w:val="en-US" w:eastAsia="zh-CN"/>
              </w:rPr>
            </w:pPr>
          </w:p>
        </w:tc>
        <w:tc>
          <w:tcPr>
            <w:tcW w:w="8989" w:type="dxa"/>
            <w:gridSpan w:val="2"/>
            <w:vAlign w:val="top"/>
          </w:tcPr>
          <w:p>
            <w:r>
              <w:drawing>
                <wp:inline distT="0" distB="0" distL="114300" distR="114300">
                  <wp:extent cx="5563235" cy="1423670"/>
                  <wp:effectExtent l="0" t="0" r="18415" b="508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144"/>
                          <a:srcRect b="53935"/>
                          <a:stretch>
                            <a:fillRect/>
                          </a:stretch>
                        </pic:blipFill>
                        <pic:spPr>
                          <a:xfrm>
                            <a:off x="0" y="0"/>
                            <a:ext cx="5563235" cy="142367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&gt; </w:t>
            </w:r>
            <w:r>
              <w:t>这种基于表格的新CSS布局方式能够正确的在IE8、Firefox、Safari和Opera（译者注：包括FF2/FF3/Google都通过了测试）中显示出来。</w:t>
            </w:r>
          </w:p>
          <w:p>
            <w:pPr>
              <w:rPr>
                <w:rFonts w:hint="eastAsia"/>
                <w:lang w:eastAsia="zh-CN"/>
              </w:rPr>
            </w:pPr>
            <w:r>
              <w:rPr>
                <w:rFonts w:hint="eastAsia"/>
                <w:lang w:val="en-US" w:eastAsia="zh-CN"/>
              </w:rPr>
              <w:t xml:space="preserve">&gt; </w:t>
            </w:r>
            <w:r>
              <w:t>轻松实现了三栏等高布局，而无需使用伪造背景图片之类的技巧，更不用担心定位和清除浮动的问题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pStyle w:val="27"/>
              <w:ind w:firstLine="0" w:firstLineChars="0"/>
              <w:rPr>
                <w:rFonts w:hint="eastAsia"/>
                <w:lang w:val="en-US" w:eastAsia="zh-CN"/>
              </w:rPr>
            </w:pPr>
            <w:bookmarkStart w:id="156" w:name="_Toc29312"/>
            <w:r>
              <w:rPr>
                <w:rFonts w:hint="eastAsia"/>
                <w:lang w:val="en-US" w:eastAsia="zh-CN"/>
              </w:rPr>
              <w:t>相关属性</w:t>
            </w:r>
            <w:bookmarkEnd w:id="156"/>
          </w:p>
        </w:tc>
        <w:tc>
          <w:tcPr>
            <w:tcW w:w="8989" w:type="dxa"/>
            <w:gridSpan w:val="2"/>
            <w:vAlign w:val="top"/>
          </w:tcPr>
          <w:p>
            <w:pPr>
              <w:pStyle w:val="32"/>
              <w:rPr>
                <w:rFonts w:hint="eastAsia"/>
                <w:lang w:eastAsia="zh-CN"/>
              </w:rPr>
            </w:pPr>
            <w:r>
              <w:rPr>
                <w:rFonts w:hint="eastAsia"/>
                <w:lang w:eastAsia="zh-CN"/>
              </w:rPr>
              <w:t>有用的表格属性</w:t>
            </w:r>
          </w:p>
          <w:p>
            <w:pPr>
              <w:pStyle w:val="30"/>
              <w:rPr>
                <w:rFonts w:hint="eastAsia"/>
                <w:lang w:eastAsia="zh-CN"/>
              </w:rPr>
            </w:pPr>
          </w:p>
          <w:p>
            <w:pPr>
              <w:pStyle w:val="30"/>
              <w:rPr>
                <w:rFonts w:hint="eastAsia"/>
                <w:lang w:eastAsia="zh-CN"/>
              </w:rPr>
            </w:pPr>
            <w:r>
              <w:rPr>
                <w:rFonts w:hint="eastAsia"/>
                <w:lang w:eastAsia="zh-CN"/>
              </w:rPr>
              <w:t>当使用CSS表格时，因为这些元素遵从table布局的普通规则，所以你还可以给它们应用其它表格相关的CSS属性。下面是一些派得上用场的属性：</w:t>
            </w:r>
          </w:p>
          <w:p>
            <w:pPr>
              <w:pStyle w:val="30"/>
              <w:rPr>
                <w:rFonts w:hint="eastAsia"/>
                <w:lang w:eastAsia="zh-CN"/>
              </w:rPr>
            </w:pPr>
          </w:p>
          <w:p>
            <w:pPr>
              <w:pStyle w:val="30"/>
              <w:rPr>
                <w:rFonts w:hint="eastAsia"/>
                <w:lang w:eastAsia="zh-CN"/>
              </w:rPr>
            </w:pPr>
            <w:r>
              <w:rPr>
                <w:rFonts w:hint="eastAsia"/>
                <w:lang w:eastAsia="zh-CN"/>
              </w:rPr>
              <w:t>table-layout</w:t>
            </w:r>
          </w:p>
          <w:p>
            <w:pPr>
              <w:pStyle w:val="30"/>
              <w:rPr>
                <w:rFonts w:hint="eastAsia"/>
                <w:lang w:eastAsia="zh-CN"/>
              </w:rPr>
            </w:pPr>
            <w:r>
              <w:rPr>
                <w:rFonts w:hint="eastAsia"/>
                <w:lang w:eastAsia="zh-CN"/>
              </w:rPr>
              <w:t>将table-layout属性设置为fixed可以让浏览器按照固定算法来渲染单元格的宽度。这在固定宽度布局中非常有用，例如我们最上面的那段布局代码。</w:t>
            </w:r>
          </w:p>
          <w:p>
            <w:pPr>
              <w:pStyle w:val="30"/>
              <w:rPr>
                <w:rFonts w:hint="eastAsia"/>
                <w:lang w:eastAsia="zh-CN"/>
              </w:rPr>
            </w:pPr>
          </w:p>
          <w:p>
            <w:pPr>
              <w:pStyle w:val="30"/>
              <w:rPr>
                <w:rFonts w:hint="eastAsia"/>
                <w:lang w:eastAsia="zh-CN"/>
              </w:rPr>
            </w:pPr>
            <w:r>
              <w:rPr>
                <w:rFonts w:hint="eastAsia"/>
                <w:lang w:val="en-US" w:eastAsia="zh-CN"/>
              </w:rPr>
              <w:t>b</w:t>
            </w:r>
            <w:r>
              <w:rPr>
                <w:rFonts w:hint="eastAsia"/>
                <w:lang w:eastAsia="zh-CN"/>
              </w:rPr>
              <w:t>order-collapse</w:t>
            </w:r>
          </w:p>
          <w:p>
            <w:pPr>
              <w:pStyle w:val="30"/>
              <w:rPr>
                <w:rFonts w:hint="eastAsia"/>
                <w:lang w:eastAsia="zh-CN"/>
              </w:rPr>
            </w:pPr>
            <w:r>
              <w:rPr>
                <w:rFonts w:hint="eastAsia"/>
                <w:lang w:eastAsia="zh-CN"/>
              </w:rPr>
              <w:t>和普通的HTML表格一样，你可以使用border-collapse属性来定义你的table布局元素之间使用何种形式的边框，是共用边框（赋值为collapse）还是使用各自独立的边框（赋值为separate）。</w:t>
            </w:r>
          </w:p>
          <w:p>
            <w:pPr>
              <w:pStyle w:val="30"/>
              <w:rPr>
                <w:rFonts w:hint="eastAsia"/>
                <w:lang w:eastAsia="zh-CN"/>
              </w:rPr>
            </w:pPr>
          </w:p>
          <w:p>
            <w:pPr>
              <w:pStyle w:val="30"/>
              <w:rPr>
                <w:rFonts w:hint="eastAsia"/>
                <w:lang w:eastAsia="zh-CN"/>
              </w:rPr>
            </w:pPr>
            <w:r>
              <w:rPr>
                <w:rFonts w:hint="eastAsia"/>
                <w:lang w:val="en-US" w:eastAsia="zh-CN"/>
              </w:rPr>
              <w:t>b</w:t>
            </w:r>
            <w:r>
              <w:rPr>
                <w:rFonts w:hint="eastAsia"/>
                <w:lang w:eastAsia="zh-CN"/>
              </w:rPr>
              <w:t>order-spacing</w:t>
            </w:r>
          </w:p>
          <w:p>
            <w:pPr>
              <w:pStyle w:val="30"/>
              <w:ind w:firstLine="320" w:firstLineChars="200"/>
              <w:rPr>
                <w:rFonts w:hint="eastAsia"/>
                <w:lang w:val="en-US" w:eastAsia="zh-CN"/>
              </w:rPr>
            </w:pPr>
            <w:r>
              <w:rPr>
                <w:rFonts w:hint="eastAsia"/>
                <w:lang w:eastAsia="zh-CN"/>
              </w:rPr>
              <w:t>如果你声明了"border-collapse:separate;"，那么你就可以使用border-spacing属性来定义相邻两个单元格边框间的距离。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pStyle w:val="27"/>
              <w:rPr>
                <w:rFonts w:hint="eastAsia"/>
                <w:lang w:val="en-US" w:eastAsia="zh-CN"/>
              </w:rPr>
            </w:pPr>
          </w:p>
        </w:tc>
        <w:tc>
          <w:tcPr>
            <w:tcW w:w="8989" w:type="dxa"/>
            <w:gridSpan w:val="2"/>
            <w:vAlign w:val="top"/>
          </w:tcPr>
          <w:p>
            <w:pPr>
              <w:pStyle w:val="32"/>
            </w:pPr>
            <w:r>
              <w:rPr>
                <w:rFonts w:hint="default"/>
              </w:rPr>
              <w:t>可用的display属性值：</w:t>
            </w:r>
          </w:p>
          <w:p>
            <w:pPr>
              <w:pStyle w:val="30"/>
            </w:pPr>
          </w:p>
          <w:p>
            <w:pPr>
              <w:pStyle w:val="30"/>
              <w:rPr>
                <w:rFonts w:hint="eastAsia"/>
              </w:rPr>
            </w:pPr>
            <w:r>
              <w:rPr>
                <w:rFonts w:hint="eastAsia"/>
              </w:rPr>
              <w:t>table使该元素按table样式渲染</w:t>
            </w:r>
          </w:p>
          <w:p>
            <w:pPr>
              <w:pStyle w:val="30"/>
              <w:rPr>
                <w:rFonts w:hint="eastAsia"/>
              </w:rPr>
            </w:pPr>
            <w:r>
              <w:rPr>
                <w:rFonts w:hint="eastAsia"/>
              </w:rPr>
              <w:t>table-row使该元素按tr样式渲染</w:t>
            </w:r>
          </w:p>
          <w:p>
            <w:pPr>
              <w:pStyle w:val="30"/>
              <w:rPr>
                <w:rFonts w:hint="eastAsia"/>
              </w:rPr>
            </w:pPr>
            <w:r>
              <w:rPr>
                <w:rFonts w:hint="eastAsia"/>
              </w:rPr>
              <w:t>table-cell使该元素按td样式渲染</w:t>
            </w:r>
          </w:p>
          <w:p>
            <w:pPr>
              <w:pStyle w:val="30"/>
              <w:rPr>
                <w:rFonts w:hint="eastAsia"/>
              </w:rPr>
            </w:pPr>
            <w:r>
              <w:rPr>
                <w:rFonts w:hint="eastAsia"/>
              </w:rPr>
              <w:t>table-row-group使该元素按tbody样式渲染</w:t>
            </w:r>
          </w:p>
          <w:p>
            <w:pPr>
              <w:pStyle w:val="30"/>
              <w:rPr>
                <w:rFonts w:hint="eastAsia"/>
              </w:rPr>
            </w:pPr>
            <w:r>
              <w:rPr>
                <w:rFonts w:hint="eastAsia"/>
              </w:rPr>
              <w:t>table-header-group使该元素按thead样式渲染</w:t>
            </w:r>
          </w:p>
          <w:p>
            <w:pPr>
              <w:pStyle w:val="30"/>
              <w:rPr>
                <w:rFonts w:hint="eastAsia"/>
              </w:rPr>
            </w:pPr>
            <w:r>
              <w:rPr>
                <w:rFonts w:hint="eastAsia"/>
              </w:rPr>
              <w:t>table-footer-group使该元素按tfoot样式渲染</w:t>
            </w:r>
          </w:p>
          <w:p>
            <w:pPr>
              <w:pStyle w:val="30"/>
              <w:rPr>
                <w:rFonts w:hint="eastAsia"/>
              </w:rPr>
            </w:pPr>
            <w:r>
              <w:rPr>
                <w:rFonts w:hint="eastAsia"/>
              </w:rPr>
              <w:t>table-caption使该元素按caption样式渲染</w:t>
            </w:r>
          </w:p>
          <w:p>
            <w:pPr>
              <w:pStyle w:val="30"/>
              <w:rPr>
                <w:rFonts w:hint="eastAsia"/>
              </w:rPr>
            </w:pPr>
            <w:r>
              <w:rPr>
                <w:rFonts w:hint="eastAsia"/>
              </w:rPr>
              <w:t>table-column使该元素按col样式渲染</w:t>
            </w:r>
          </w:p>
          <w:p>
            <w:pPr>
              <w:pStyle w:val="30"/>
              <w:rPr>
                <w:rFonts w:hint="eastAsia"/>
                <w:lang w:eastAsia="zh-CN"/>
              </w:rPr>
            </w:pPr>
            <w:r>
              <w:rPr>
                <w:rFonts w:hint="eastAsia"/>
              </w:rPr>
              <w:t>table-column-group使该元素按colgroup样式渲染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pStyle w:val="27"/>
              <w:rPr>
                <w:rFonts w:hint="eastAsia"/>
                <w:lang w:val="en-US" w:eastAsia="zh-CN"/>
              </w:rPr>
            </w:pPr>
          </w:p>
        </w:tc>
        <w:tc>
          <w:tcPr>
            <w:tcW w:w="8989" w:type="dxa"/>
            <w:gridSpan w:val="2"/>
            <w:vAlign w:val="top"/>
          </w:tcPr>
          <w:p>
            <w:pPr>
              <w:pStyle w:val="30"/>
              <w:rPr>
                <w:rFonts w:hint="eastAsia"/>
                <w:lang w:eastAsia="zh-CN"/>
              </w:rPr>
            </w:pPr>
            <w:r>
              <w:rPr>
                <w:rFonts w:hint="eastAsia"/>
                <w:lang w:eastAsia="zh-CN"/>
              </w:rPr>
              <w:t>可能你会对我们上面给出的布局实例有点不爽——毕竟，正如我自己也是一名WEB标准化的拥护者，我们不都一直坚持不应该使用table来进行布局吗？</w:t>
            </w:r>
          </w:p>
          <w:p>
            <w:pPr>
              <w:pStyle w:val="30"/>
              <w:rPr>
                <w:rFonts w:hint="eastAsia"/>
                <w:lang w:eastAsia="zh-CN"/>
              </w:rPr>
            </w:pPr>
            <w:r>
              <w:rPr>
                <w:rFonts w:hint="eastAsia"/>
                <w:lang w:eastAsia="zh-CN"/>
              </w:rPr>
              <w:t>table元素在HTML当中是一个包含语义的标签：它描述什么是数据。因此，你只能用它来标记那些需要制表的数据，例如一张财务信息表。如果数据能够以电子表格的形式保存在你的电脑中，那它在HTML文档中很可能需要用到table标签进行标记。</w:t>
            </w:r>
          </w:p>
          <w:p>
            <w:pPr>
              <w:pStyle w:val="30"/>
              <w:rPr>
                <w:rFonts w:hint="eastAsia"/>
                <w:lang w:eastAsia="zh-CN"/>
              </w:rPr>
            </w:pPr>
            <w:r>
              <w:rPr>
                <w:rFonts w:hint="eastAsia"/>
                <w:lang w:eastAsia="zh-CN"/>
              </w:rPr>
              <w:t>从另一方面来看，display的table属性值只是声明了某些元素在浏览器中的样式——它不包含语义。如果使用table元素来进行布局，它将会告诉客户端：这些数据是制表的。使用一些display属性被设置为table和table-cell之类的div标签，除了告诉客户端以某种特定的样式来渲染它们以外，不会告诉客户端任何语义，只要客户端能够支持这些属性值。</w:t>
            </w:r>
          </w:p>
          <w:p>
            <w:pPr>
              <w:pStyle w:val="30"/>
              <w:rPr>
                <w:rFonts w:hint="eastAsia"/>
                <w:lang w:eastAsia="zh-CN"/>
              </w:rPr>
            </w:pPr>
            <w:r>
              <w:rPr>
                <w:rFonts w:hint="eastAsia"/>
                <w:lang w:eastAsia="zh-CN"/>
              </w:rPr>
              <w:t>当然，我们同样还要注意，当我们真的需要制表数据的时候不要使用一大堆被声明为display:table;的div元素。</w:t>
            </w:r>
          </w:p>
          <w:p>
            <w:pPr>
              <w:pStyle w:val="30"/>
              <w:rPr>
                <w:rFonts w:hint="eastAsia"/>
                <w:lang w:eastAsia="zh-CN"/>
              </w:rPr>
            </w:pPr>
            <w:r>
              <w:rPr>
                <w:rFonts w:hint="eastAsia"/>
                <w:lang w:eastAsia="zh-CN"/>
              </w:rPr>
              <w:t>我们上面的那个例子是一个简单的单行三列布局，无需费尽心思，我们就能够使用这种技术轻松实现复杂的栅格布局。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Merge w:val="restart"/>
            <w:vAlign w:val="top"/>
          </w:tcPr>
          <w:p>
            <w:pPr>
              <w:pStyle w:val="27"/>
              <w:rPr>
                <w:rFonts w:hint="eastAsia"/>
                <w:lang w:val="en-US" w:eastAsia="zh-CN"/>
              </w:rPr>
            </w:pPr>
            <w:bookmarkStart w:id="157" w:name="_Toc18688"/>
            <w:r>
              <w:rPr>
                <w:rFonts w:hint="eastAsia"/>
                <w:lang w:val="en-US" w:eastAsia="zh-CN"/>
              </w:rPr>
              <w:t>匿名表格元素</w:t>
            </w:r>
            <w:bookmarkEnd w:id="157"/>
          </w:p>
        </w:tc>
        <w:tc>
          <w:tcPr>
            <w:tcW w:w="8989" w:type="dxa"/>
            <w:gridSpan w:val="2"/>
            <w:vAlign w:val="top"/>
          </w:tcPr>
          <w:p>
            <w:pPr>
              <w:pStyle w:val="32"/>
            </w:pPr>
            <w:r>
              <w:rPr>
                <w:rFonts w:hint="default"/>
              </w:rPr>
              <w:t>匿名表格元素</w:t>
            </w:r>
          </w:p>
          <w:p>
            <w:pPr>
              <w:pStyle w:val="30"/>
              <w:rPr>
                <w:rFonts w:hint="default"/>
              </w:rPr>
            </w:pPr>
            <w:r>
              <w:rPr>
                <w:rFonts w:hint="default"/>
              </w:rPr>
              <w:t>CSS表格除了包含table布局的普通规则之外，同时还有着CSS table布局的超强特性：缺少的表格元素会被浏览器以匿名方式创建。CSS2.1规范中写道：</w:t>
            </w:r>
          </w:p>
          <w:p>
            <w:pPr>
              <w:pStyle w:val="30"/>
            </w:pPr>
            <w:r>
              <w:rPr>
                <w:rFonts w:hint="default"/>
              </w:rPr>
              <w:t>CSS2.1表格模型中的元素，可能不会全部包含在除HTML之外的文档语言中。这时，那些</w:t>
            </w:r>
            <w:r>
              <w:rPr>
                <w:rFonts w:hint="eastAsia"/>
                <w:lang w:eastAsia="zh-CN"/>
              </w:rPr>
              <w:t>"</w:t>
            </w:r>
            <w:r>
              <w:rPr>
                <w:rFonts w:hint="default"/>
              </w:rPr>
              <w:t>丢失</w:t>
            </w:r>
            <w:r>
              <w:rPr>
                <w:rFonts w:hint="eastAsia"/>
                <w:lang w:eastAsia="zh-CN"/>
              </w:rPr>
              <w:t>"</w:t>
            </w:r>
            <w:r>
              <w:rPr>
                <w:rFonts w:hint="default"/>
              </w:rPr>
              <w:t>的元素会被模拟出来，从而使得表格模型能够正常工作。所有的表格元素将会自动在自身周围生成所需的匿名table对象，使其符合table/inline-table、table-row、table-cell的三层嵌套关系。</w:t>
            </w:r>
          </w:p>
          <w:p>
            <w:pPr>
              <w:pStyle w:val="30"/>
              <w:rPr>
                <w:rFonts w:hint="eastAsia"/>
                <w:lang w:eastAsia="zh-CN"/>
              </w:rPr>
            </w:pPr>
            <w:r>
              <w:rPr>
                <w:rFonts w:hint="default"/>
              </w:rPr>
              <w:t>这段话的意思是，如果我们为元素使用</w:t>
            </w:r>
            <w:r>
              <w:rPr>
                <w:rFonts w:hint="eastAsia"/>
                <w:lang w:eastAsia="zh-CN"/>
              </w:rPr>
              <w:t>"</w:t>
            </w:r>
            <w:r>
              <w:rPr>
                <w:rFonts w:hint="default"/>
              </w:rPr>
              <w:t>display:table-cell;</w:t>
            </w:r>
            <w:r>
              <w:rPr>
                <w:rFonts w:hint="eastAsia"/>
                <w:lang w:eastAsia="zh-CN"/>
              </w:rPr>
              <w:t>"</w:t>
            </w:r>
            <w:r>
              <w:rPr>
                <w:rFonts w:hint="default"/>
              </w:rPr>
              <w:t>属性，而不将其父容器设置为</w:t>
            </w:r>
            <w:r>
              <w:rPr>
                <w:rFonts w:hint="eastAsia"/>
                <w:lang w:eastAsia="zh-CN"/>
              </w:rPr>
              <w:t>"</w:t>
            </w:r>
            <w:r>
              <w:rPr>
                <w:rFonts w:hint="default"/>
              </w:rPr>
              <w:t>display:table-row;</w:t>
            </w:r>
            <w:r>
              <w:rPr>
                <w:rFonts w:hint="eastAsia"/>
                <w:lang w:eastAsia="zh-CN"/>
              </w:rPr>
              <w:t>"</w:t>
            </w:r>
            <w:r>
              <w:rPr>
                <w:rFonts w:hint="default"/>
              </w:rPr>
              <w:t>属性，浏览器会默认创建出一个表格行，就好像文档中真的存在一个被声明的表格行一样。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Merge w:val="continue"/>
            <w:vAlign w:val="top"/>
          </w:tcPr>
          <w:p>
            <w:pPr>
              <w:pStyle w:val="27"/>
              <w:rPr>
                <w:rFonts w:hint="eastAsia"/>
                <w:lang w:val="en-US" w:eastAsia="zh-CN"/>
              </w:rPr>
            </w:pPr>
          </w:p>
        </w:tc>
        <w:tc>
          <w:tcPr>
            <w:tcW w:w="8989" w:type="dxa"/>
            <w:gridSpan w:val="2"/>
            <w:vAlign w:val="top"/>
          </w:tcPr>
          <w:p>
            <w:pPr>
              <w:pStyle w:val="32"/>
              <w:rPr>
                <w:rFonts w:hint="eastAsia"/>
                <w:lang w:eastAsia="zh-CN"/>
              </w:rPr>
            </w:pPr>
            <w:r>
              <w:rPr>
                <w:rFonts w:hint="eastAsia"/>
                <w:lang w:eastAsia="zh-CN"/>
              </w:rPr>
              <w:t>创建匿名表格元素的规则</w:t>
            </w:r>
          </w:p>
          <w:p>
            <w:pPr>
              <w:pStyle w:val="30"/>
              <w:rPr>
                <w:rFonts w:hint="eastAsia"/>
                <w:lang w:eastAsia="zh-CN"/>
              </w:rPr>
            </w:pPr>
          </w:p>
          <w:p>
            <w:pPr>
              <w:pStyle w:val="30"/>
              <w:rPr>
                <w:rFonts w:hint="eastAsia"/>
                <w:lang w:eastAsia="zh-CN"/>
              </w:rPr>
            </w:pPr>
            <w:r>
              <w:rPr>
                <w:rFonts w:hint="eastAsia"/>
                <w:lang w:eastAsia="zh-CN"/>
              </w:rPr>
              <w:t>这些匿名的盒对象不是用魔术变出来的，它们也不会自动往你的HTML源码中添加新的标签。为了完全发挥出匿名表格元素的优势，你最好能够对创建它们的规则有所了解。如果布局中调用了匿名元素，浏览器将会根据需要创建一个匿名的盒对象并将它的CSS display属性设置为table、table-row或table-cell中的一个。</w:t>
            </w:r>
          </w:p>
          <w:p>
            <w:pPr>
              <w:pStyle w:val="30"/>
              <w:rPr>
                <w:rFonts w:hint="eastAsia"/>
                <w:lang w:eastAsia="zh-CN"/>
              </w:rPr>
            </w:pPr>
            <w:r>
              <w:rPr>
                <w:rFonts w:hint="eastAsia"/>
                <w:lang w:eastAsia="zh-CN"/>
              </w:rPr>
              <w:t>如果某个元素已经被设置为"display:table-cell;"，而它的父节点（包含它的容器）没有被设置为"display:table-row;"属性，那么浏览器将会创建一个被设置为"display:table-row;"的匿名盒对象来嵌套它。并且与之相邻的属性为"display: table-cell;"的兄弟节点也都会被这个匿名盒对象所包含，直到碰到一个没有被设置为"display: table-cell;"的元素而结束这一行。以下是相关的代码样例：</w:t>
            </w:r>
          </w:p>
          <w:p>
            <w:pPr>
              <w:pStyle w:val="30"/>
              <w:rPr>
                <w:rFonts w:hint="eastAsia"/>
                <w:lang w:eastAsia="zh-CN"/>
              </w:rPr>
            </w:pPr>
            <w:r>
              <w:rPr>
                <w:rFonts w:hint="eastAsia"/>
                <w:lang w:eastAsia="zh-CN"/>
              </w:rPr>
              <w:t>&lt;div class="cell"&gt;CELL A&lt;/div&gt;</w:t>
            </w:r>
          </w:p>
          <w:p>
            <w:pPr>
              <w:pStyle w:val="30"/>
              <w:rPr>
                <w:rFonts w:hint="eastAsia"/>
                <w:lang w:eastAsia="zh-CN"/>
              </w:rPr>
            </w:pPr>
            <w:r>
              <w:rPr>
                <w:rFonts w:hint="eastAsia"/>
                <w:lang w:eastAsia="zh-CN"/>
              </w:rPr>
              <w:t>&lt;div class="cell"&gt;CELL B&lt;/div&gt;</w:t>
            </w:r>
          </w:p>
          <w:p>
            <w:pPr>
              <w:pStyle w:val="30"/>
              <w:rPr>
                <w:rFonts w:hint="eastAsia"/>
                <w:lang w:eastAsia="zh-CN"/>
              </w:rPr>
            </w:pPr>
            <w:r>
              <w:rPr>
                <w:rFonts w:hint="eastAsia"/>
                <w:lang w:eastAsia="zh-CN"/>
              </w:rPr>
              <w:t>&lt;div class="cell"&gt;CELL C&lt;/div&gt;</w:t>
            </w:r>
          </w:p>
          <w:p>
            <w:pPr>
              <w:pStyle w:val="30"/>
              <w:rPr>
                <w:rFonts w:hint="eastAsia"/>
                <w:lang w:eastAsia="zh-CN"/>
              </w:rPr>
            </w:pPr>
            <w:r>
              <w:rPr>
                <w:rFonts w:hint="eastAsia"/>
                <w:lang w:eastAsia="zh-CN"/>
              </w:rPr>
              <w:t>&lt;div&gt;Not a cell&lt;/div&gt;</w:t>
            </w:r>
          </w:p>
          <w:p>
            <w:pPr>
              <w:pStyle w:val="30"/>
              <w:rPr>
                <w:rFonts w:hint="eastAsia"/>
                <w:lang w:eastAsia="zh-CN"/>
              </w:rPr>
            </w:pPr>
            <w:r>
              <w:rPr>
                <w:rFonts w:hint="eastAsia"/>
                <w:lang w:eastAsia="zh-CN"/>
              </w:rPr>
              <w:t>上面的三个类名为"cell"的div元素均被设置为"display:table-cell;"，它们将会像一个单行表格的三个单元格一样并列排布。最后一个div元素则不会被包含在这一表格行当中，因为它没有被设置成"display:table-cell;"。</w:t>
            </w:r>
          </w:p>
          <w:p>
            <w:pPr>
              <w:pStyle w:val="34"/>
              <w:rPr>
                <w:rFonts w:hint="eastAsia"/>
                <w:lang w:eastAsia="zh-CN"/>
              </w:rPr>
            </w:pPr>
          </w:p>
          <w:p>
            <w:pPr>
              <w:pStyle w:val="30"/>
              <w:rPr>
                <w:rFonts w:hint="eastAsia"/>
                <w:lang w:eastAsia="zh-CN"/>
              </w:rPr>
            </w:pPr>
            <w:r>
              <w:rPr>
                <w:rFonts w:hint="eastAsia"/>
                <w:lang w:eastAsia="zh-CN"/>
              </w:rPr>
              <w:t>如果某个元素被设置为"display:table-row;"，而它的父节点没有被设置为"display:table;"（或者"display:table-row-group;"），浏览器将会创建一个被设置为"display:table;"的匿名盒对象来嵌套它，与之相邻的属性为"display: table-row;"的兄弟节点也都会被包含其中。同样，如果某个元素被设置为"display:table-row;"，但它的内部却缺少"display:table-cell;"的元素，那么一个匿名的table-cell将会被创建，用来包含该table-row中的所有元素。</w:t>
            </w:r>
          </w:p>
          <w:p>
            <w:pPr>
              <w:pStyle w:val="30"/>
              <w:rPr>
                <w:rFonts w:hint="eastAsia"/>
                <w:lang w:eastAsia="zh-CN"/>
              </w:rPr>
            </w:pPr>
            <w:r>
              <w:rPr>
                <w:rFonts w:hint="eastAsia"/>
                <w:lang w:eastAsia="zh-CN"/>
              </w:rPr>
              <w:t>请看以下代码：</w:t>
            </w:r>
          </w:p>
          <w:p>
            <w:pPr>
              <w:pStyle w:val="30"/>
              <w:rPr>
                <w:rFonts w:hint="eastAsia"/>
                <w:lang w:eastAsia="zh-CN"/>
              </w:rPr>
            </w:pPr>
            <w:r>
              <w:rPr>
                <w:rFonts w:hint="eastAsia"/>
                <w:lang w:eastAsia="zh-CN"/>
              </w:rPr>
              <w:t>&lt;div class="row"&gt;ROW A&lt;/div&gt;</w:t>
            </w:r>
          </w:p>
          <w:p>
            <w:pPr>
              <w:pStyle w:val="30"/>
              <w:rPr>
                <w:rFonts w:hint="eastAsia"/>
                <w:lang w:eastAsia="zh-CN"/>
              </w:rPr>
            </w:pPr>
            <w:r>
              <w:rPr>
                <w:rFonts w:hint="eastAsia"/>
                <w:lang w:eastAsia="zh-CN"/>
              </w:rPr>
              <w:t>&lt;div class="row"&gt;ROW B&lt;/div&gt;</w:t>
            </w:r>
          </w:p>
          <w:p>
            <w:pPr>
              <w:pStyle w:val="30"/>
              <w:rPr>
                <w:rFonts w:hint="eastAsia"/>
                <w:lang w:eastAsia="zh-CN"/>
              </w:rPr>
            </w:pPr>
            <w:r>
              <w:rPr>
                <w:rFonts w:hint="eastAsia"/>
                <w:lang w:eastAsia="zh-CN"/>
              </w:rPr>
              <w:t>&lt;div&gt;Not a row&lt;/div&gt;</w:t>
            </w:r>
          </w:p>
          <w:p>
            <w:pPr>
              <w:pStyle w:val="30"/>
              <w:rPr>
                <w:rFonts w:hint="eastAsia"/>
                <w:lang w:eastAsia="zh-CN"/>
              </w:rPr>
            </w:pPr>
            <w:r>
              <w:rPr>
                <w:rFonts w:hint="eastAsia"/>
                <w:lang w:eastAsia="zh-CN"/>
              </w:rPr>
              <w:t>上面两排类名为"row"的div元素被设置了"display:table-row;"属性，它们将会像单列表格中的两行一样依次排列。最后一个div元素则不会包含在这个匿名的table中。</w:t>
            </w:r>
          </w:p>
          <w:p>
            <w:pPr>
              <w:pStyle w:val="30"/>
              <w:rPr>
                <w:rFonts w:hint="eastAsia"/>
                <w:lang w:eastAsia="zh-CN"/>
              </w:rPr>
            </w:pPr>
            <w:r>
              <w:rPr>
                <w:rFonts w:hint="eastAsia"/>
                <w:lang w:eastAsia="zh-CN"/>
              </w:rPr>
              <w:t>以此类推，如果某个元素的display属性值被设置为与表格相关的值，如table-row-group、table-header-group、 table-footer-group、table-column、table-column-group以及table-caption，但同时又没有一个被设置为"display:table;"的父元素，那么一个匿名的盒对象将会被创建用来包含该元素和它的某些兄弟节点。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pStyle w:val="27"/>
              <w:rPr>
                <w:rFonts w:hint="eastAsia"/>
                <w:lang w:val="en-US" w:eastAsia="zh-CN"/>
              </w:rPr>
            </w:pPr>
            <w:bookmarkStart w:id="158" w:name="_Toc4366"/>
            <w:r>
              <w:rPr>
                <w:rFonts w:hint="eastAsia"/>
                <w:lang w:eastAsia="zh-CN"/>
              </w:rPr>
              <w:t>栅格</w:t>
            </w:r>
            <w:bookmarkEnd w:id="158"/>
          </w:p>
        </w:tc>
        <w:tc>
          <w:tcPr>
            <w:tcW w:w="4494" w:type="dxa"/>
            <w:vAlign w:val="top"/>
          </w:tcPr>
          <w:p>
            <w:pPr>
              <w:pStyle w:val="15"/>
              <w:keepNext w:val="0"/>
              <w:keepLines w:val="0"/>
              <w:widowControl/>
              <w:suppressLineNumbers w:val="0"/>
              <w:shd w:val="clear" w:fill="FFFFFF"/>
              <w:spacing w:after="210" w:afterAutospacing="0"/>
              <w:rPr>
                <w:rFonts w:hint="eastAsia"/>
                <w:sz w:val="8"/>
                <w:szCs w:val="11"/>
                <w:lang w:eastAsia="zh-CN"/>
              </w:rPr>
            </w:pPr>
            <w:r>
              <w:rPr>
                <w:rFonts w:hint="default" w:ascii="Consolas" w:hAnsi="Consolas" w:eastAsia="Consolas" w:cs="Consolas"/>
                <w:color w:val="000000"/>
                <w:sz w:val="13"/>
                <w:szCs w:val="13"/>
                <w:shd w:val="clear" w:fill="FFFFFF"/>
              </w:rPr>
              <w:t>&lt;</w:t>
            </w:r>
            <w:r>
              <w:rPr>
                <w:rFonts w:hint="default" w:ascii="Consolas" w:hAnsi="Consolas" w:eastAsia="Consolas" w:cs="Consolas"/>
                <w:b/>
                <w:color w:val="000080"/>
                <w:sz w:val="13"/>
                <w:szCs w:val="13"/>
                <w:shd w:val="clear" w:fill="FFFFFF"/>
              </w:rPr>
              <w:t>style</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w:t>
            </w:r>
            <w:r>
              <w:rPr>
                <w:rFonts w:hint="default" w:ascii="Consolas" w:hAnsi="Consolas" w:eastAsia="Consolas" w:cs="Consolas"/>
                <w:color w:val="B51615"/>
                <w:sz w:val="13"/>
                <w:szCs w:val="13"/>
                <w:shd w:val="clear" w:fill="FFFFFF"/>
              </w:rPr>
              <w:t xml:space="preserve">grid </w:t>
            </w:r>
            <w:r>
              <w:rPr>
                <w:rFonts w:hint="default" w:ascii="Consolas" w:hAnsi="Consolas" w:eastAsia="Consolas" w:cs="Consolas"/>
                <w:color w:val="000000"/>
                <w:sz w:val="13"/>
                <w:szCs w:val="13"/>
                <w:shd w:val="clear" w:fill="FFFFFF"/>
              </w:rPr>
              <w: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display: </w:t>
            </w:r>
            <w:r>
              <w:rPr>
                <w:rFonts w:hint="default" w:ascii="Consolas" w:hAnsi="Consolas" w:eastAsia="Consolas" w:cs="Consolas"/>
                <w:color w:val="00002A"/>
                <w:sz w:val="13"/>
                <w:szCs w:val="13"/>
                <w:shd w:val="clear" w:fill="FFFFFF"/>
              </w:rPr>
              <w:t>table</w:t>
            </w:r>
            <w:r>
              <w:rPr>
                <w:rFonts w:hint="default" w:ascii="Consolas" w:hAnsi="Consolas" w:eastAsia="Consolas" w:cs="Consolas"/>
                <w:color w:val="000000"/>
                <w:sz w:val="13"/>
                <w:szCs w:val="13"/>
                <w:shd w:val="clear" w:fill="FFFFFF"/>
              </w:rPr>
              <w: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border-collapse: </w:t>
            </w:r>
            <w:r>
              <w:rPr>
                <w:rFonts w:hint="default" w:ascii="Consolas" w:hAnsi="Consolas" w:eastAsia="Consolas" w:cs="Consolas"/>
                <w:color w:val="00002A"/>
                <w:sz w:val="13"/>
                <w:szCs w:val="13"/>
                <w:shd w:val="clear" w:fill="FFFFFF"/>
              </w:rPr>
              <w:t>separate</w:t>
            </w:r>
            <w:r>
              <w:rPr>
                <w:rFonts w:hint="default" w:ascii="Consolas" w:hAnsi="Consolas" w:eastAsia="Consolas" w:cs="Consolas"/>
                <w:color w:val="000000"/>
                <w:sz w:val="13"/>
                <w:szCs w:val="13"/>
                <w:shd w:val="clear" w:fill="FFFFFF"/>
              </w:rPr>
              <w: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border-spacing: </w:t>
            </w:r>
            <w:r>
              <w:rPr>
                <w:rFonts w:hint="default" w:ascii="Consolas" w:hAnsi="Consolas" w:eastAsia="Consolas" w:cs="Consolas"/>
                <w:color w:val="00002A"/>
                <w:sz w:val="13"/>
                <w:szCs w:val="13"/>
                <w:shd w:val="clear" w:fill="FFFFFF"/>
              </w:rPr>
              <w:t>60px 20px</w:t>
            </w:r>
            <w:r>
              <w:rPr>
                <w:rFonts w:hint="default" w:ascii="Consolas" w:hAnsi="Consolas" w:eastAsia="Consolas" w:cs="Consolas"/>
                <w:color w:val="000000"/>
                <w:sz w:val="13"/>
                <w:szCs w:val="13"/>
                <w:shd w:val="clear" w:fill="FFFFFF"/>
              </w:rPr>
              <w:t xml:space="preserve">; </w:t>
            </w:r>
            <w:r>
              <w:rPr>
                <w:rFonts w:hint="default" w:ascii="Consolas" w:hAnsi="Consolas" w:eastAsia="Consolas" w:cs="Consolas"/>
                <w:b/>
                <w:color w:val="FF6D75"/>
                <w:sz w:val="13"/>
                <w:szCs w:val="13"/>
                <w:shd w:val="clear" w:fill="FFFFFF"/>
              </w:rPr>
              <w:t>/*</w:t>
            </w:r>
            <w:r>
              <w:rPr>
                <w:rFonts w:hint="eastAsia" w:ascii="宋体" w:hAnsi="宋体" w:eastAsia="宋体" w:cs="宋体"/>
                <w:b/>
                <w:color w:val="FF6D75"/>
                <w:sz w:val="13"/>
                <w:szCs w:val="13"/>
                <w:shd w:val="clear" w:fill="FFFFFF"/>
              </w:rPr>
              <w:t>设置间距</w:t>
            </w:r>
            <w:r>
              <w:rPr>
                <w:rFonts w:hint="default" w:ascii="Consolas" w:hAnsi="Consolas" w:eastAsia="Consolas" w:cs="Consolas"/>
                <w:b/>
                <w:color w:val="FF6D75"/>
                <w:sz w:val="13"/>
                <w:szCs w:val="13"/>
                <w:shd w:val="clear" w:fill="FFFFFF"/>
              </w:rPr>
              <w:t>*/</w:t>
            </w:r>
            <w:r>
              <w:rPr>
                <w:rFonts w:hint="default" w:ascii="Consolas" w:hAnsi="Consolas" w:eastAsia="Consolas" w:cs="Consolas"/>
                <w:b/>
                <w:color w:val="FF6D75"/>
                <w:sz w:val="13"/>
                <w:szCs w:val="13"/>
                <w:shd w:val="clear" w:fill="FFFFFF"/>
              </w:rPr>
              <w:br w:type="textWrapping"/>
            </w:r>
            <w:r>
              <w:rPr>
                <w:rFonts w:hint="default" w:ascii="Consolas" w:hAnsi="Consolas" w:eastAsia="Consolas" w:cs="Consolas"/>
                <w:b/>
                <w:color w:val="FF6D75"/>
                <w:sz w:val="13"/>
                <w:szCs w:val="13"/>
                <w:shd w:val="clear" w:fill="FFFFFF"/>
              </w:rPr>
              <w:t xml:space="preserve">    </w:t>
            </w:r>
            <w:r>
              <w:rPr>
                <w:rFonts w:hint="default" w:ascii="Consolas" w:hAnsi="Consolas" w:eastAsia="Consolas" w:cs="Consolas"/>
                <w:color w:val="000000"/>
                <w:sz w:val="13"/>
                <w:szCs w:val="13"/>
                <w:shd w:val="clear" w:fill="FFFFFF"/>
              </w:rPr>
              <w: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w:t>
            </w:r>
            <w:r>
              <w:rPr>
                <w:rFonts w:hint="default" w:ascii="Consolas" w:hAnsi="Consolas" w:eastAsia="Consolas" w:cs="Consolas"/>
                <w:color w:val="B51615"/>
                <w:sz w:val="13"/>
                <w:szCs w:val="13"/>
                <w:shd w:val="clear" w:fill="FFFFFF"/>
              </w:rPr>
              <w:t xml:space="preserve">row </w:t>
            </w:r>
            <w:r>
              <w:rPr>
                <w:rFonts w:hint="default" w:ascii="Consolas" w:hAnsi="Consolas" w:eastAsia="Consolas" w:cs="Consolas"/>
                <w:color w:val="000000"/>
                <w:sz w:val="13"/>
                <w:szCs w:val="13"/>
                <w:shd w:val="clear" w:fill="FFFFFF"/>
              </w:rPr>
              <w: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display: </w:t>
            </w:r>
            <w:r>
              <w:rPr>
                <w:rFonts w:hint="default" w:ascii="Consolas" w:hAnsi="Consolas" w:eastAsia="Consolas" w:cs="Consolas"/>
                <w:color w:val="00002A"/>
                <w:sz w:val="13"/>
                <w:szCs w:val="13"/>
                <w:shd w:val="clear" w:fill="FFFFFF"/>
              </w:rPr>
              <w:t>table-row</w:t>
            </w:r>
            <w:r>
              <w:rPr>
                <w:rFonts w:hint="default" w:ascii="Consolas" w:hAnsi="Consolas" w:eastAsia="Consolas" w:cs="Consolas"/>
                <w:color w:val="000000"/>
                <w:sz w:val="13"/>
                <w:szCs w:val="13"/>
                <w:shd w:val="clear" w:fill="FFFFFF"/>
              </w:rPr>
              <w: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w:t>
            </w:r>
            <w:r>
              <w:rPr>
                <w:rFonts w:hint="default" w:ascii="Consolas" w:hAnsi="Consolas" w:eastAsia="Consolas" w:cs="Consolas"/>
                <w:color w:val="B51615"/>
                <w:sz w:val="13"/>
                <w:szCs w:val="13"/>
                <w:shd w:val="clear" w:fill="FFFFFF"/>
              </w:rPr>
              <w:t xml:space="preserve">li </w:t>
            </w:r>
            <w:r>
              <w:rPr>
                <w:rFonts w:hint="default" w:ascii="Consolas" w:hAnsi="Consolas" w:eastAsia="Consolas" w:cs="Consolas"/>
                <w:color w:val="000000"/>
                <w:sz w:val="13"/>
                <w:szCs w:val="13"/>
                <w:shd w:val="clear" w:fill="FFFFFF"/>
              </w:rPr>
              <w: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display: </w:t>
            </w:r>
            <w:r>
              <w:rPr>
                <w:rFonts w:hint="default" w:ascii="Consolas" w:hAnsi="Consolas" w:eastAsia="Consolas" w:cs="Consolas"/>
                <w:color w:val="00002A"/>
                <w:sz w:val="13"/>
                <w:szCs w:val="13"/>
                <w:shd w:val="clear" w:fill="FFFFFF"/>
              </w:rPr>
              <w:t>table-cell</w:t>
            </w:r>
            <w:r>
              <w:rPr>
                <w:rFonts w:hint="default" w:ascii="Consolas" w:hAnsi="Consolas" w:eastAsia="Consolas" w:cs="Consolas"/>
                <w:color w:val="000000"/>
                <w:sz w:val="13"/>
                <w:szCs w:val="13"/>
                <w:shd w:val="clear" w:fill="FFFFFF"/>
              </w:rPr>
              <w: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width: </w:t>
            </w:r>
            <w:r>
              <w:rPr>
                <w:rFonts w:hint="default" w:ascii="Consolas" w:hAnsi="Consolas" w:eastAsia="Consolas" w:cs="Consolas"/>
                <w:color w:val="00002A"/>
                <w:sz w:val="13"/>
                <w:szCs w:val="13"/>
                <w:shd w:val="clear" w:fill="FFFFFF"/>
              </w:rPr>
              <w:t>240px</w:t>
            </w:r>
            <w:r>
              <w:rPr>
                <w:rFonts w:hint="default" w:ascii="Consolas" w:hAnsi="Consolas" w:eastAsia="Consolas" w:cs="Consolas"/>
                <w:color w:val="000000"/>
                <w:sz w:val="13"/>
                <w:szCs w:val="13"/>
                <w:shd w:val="clear" w:fill="FFFFFF"/>
              </w:rPr>
              <w: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background-color: </w:t>
            </w:r>
            <w:r>
              <w:rPr>
                <w:rFonts w:hint="default" w:ascii="Consolas" w:hAnsi="Consolas" w:eastAsia="Consolas" w:cs="Consolas"/>
                <w:color w:val="00002A"/>
                <w:sz w:val="13"/>
                <w:szCs w:val="13"/>
                <w:shd w:val="clear" w:fill="FFFFFF"/>
              </w:rPr>
              <w:t>lightgrey</w:t>
            </w:r>
            <w:r>
              <w:rPr>
                <w:rFonts w:hint="default" w:ascii="Consolas" w:hAnsi="Consolas" w:eastAsia="Consolas" w:cs="Consolas"/>
                <w:color w:val="000000"/>
                <w:sz w:val="13"/>
                <w:szCs w:val="13"/>
                <w:shd w:val="clear" w:fill="FFFFFF"/>
              </w:rPr>
              <w: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vertical-align: </w:t>
            </w:r>
            <w:r>
              <w:rPr>
                <w:rFonts w:hint="default" w:ascii="Consolas" w:hAnsi="Consolas" w:eastAsia="Consolas" w:cs="Consolas"/>
                <w:color w:val="00002A"/>
                <w:sz w:val="13"/>
                <w:szCs w:val="13"/>
                <w:shd w:val="clear" w:fill="FFFFFF"/>
              </w:rPr>
              <w:t>top</w:t>
            </w:r>
            <w:r>
              <w:rPr>
                <w:rFonts w:hint="default" w:ascii="Consolas" w:hAnsi="Consolas" w:eastAsia="Consolas" w:cs="Consolas"/>
                <w:color w:val="000000"/>
                <w:sz w:val="13"/>
                <w:szCs w:val="13"/>
                <w:shd w:val="clear" w:fill="FFFFFF"/>
              </w:rPr>
              <w: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text-align: </w:t>
            </w:r>
            <w:r>
              <w:rPr>
                <w:rFonts w:hint="default" w:ascii="Consolas" w:hAnsi="Consolas" w:eastAsia="Consolas" w:cs="Consolas"/>
                <w:color w:val="00002A"/>
                <w:sz w:val="13"/>
                <w:szCs w:val="13"/>
                <w:shd w:val="clear" w:fill="FFFFFF"/>
              </w:rPr>
              <w:t>center</w:t>
            </w:r>
            <w:r>
              <w:rPr>
                <w:rFonts w:hint="default" w:ascii="Consolas" w:hAnsi="Consolas" w:eastAsia="Consolas" w:cs="Consolas"/>
                <w:color w:val="000000"/>
                <w:sz w:val="13"/>
                <w:szCs w:val="13"/>
                <w:shd w:val="clear" w:fill="FFFFFF"/>
              </w:rPr>
              <w: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w:t>
            </w:r>
            <w:r>
              <w:rPr>
                <w:rFonts w:hint="default" w:ascii="Consolas" w:hAnsi="Consolas" w:eastAsia="Consolas" w:cs="Consolas"/>
                <w:color w:val="B51615"/>
                <w:sz w:val="13"/>
                <w:szCs w:val="13"/>
                <w:shd w:val="clear" w:fill="FFFFFF"/>
              </w:rPr>
              <w:t xml:space="preserve">li </w:t>
            </w:r>
            <w:r>
              <w:rPr>
                <w:rFonts w:hint="default" w:ascii="Consolas" w:hAnsi="Consolas" w:eastAsia="Consolas" w:cs="Consolas"/>
                <w:b/>
                <w:color w:val="B51615"/>
                <w:sz w:val="13"/>
                <w:szCs w:val="13"/>
                <w:shd w:val="clear" w:fill="FFFFFF"/>
              </w:rPr>
              <w:t xml:space="preserve">p </w:t>
            </w:r>
            <w:r>
              <w:rPr>
                <w:rFonts w:hint="default" w:ascii="Consolas" w:hAnsi="Consolas" w:eastAsia="Consolas" w:cs="Consolas"/>
                <w:color w:val="000000"/>
                <w:sz w:val="13"/>
                <w:szCs w:val="13"/>
                <w:shd w:val="clear" w:fill="FFFFFF"/>
              </w:rPr>
              <w: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color: #fff;</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font-size: </w:t>
            </w:r>
            <w:r>
              <w:rPr>
                <w:rFonts w:hint="default" w:ascii="Consolas" w:hAnsi="Consolas" w:eastAsia="Consolas" w:cs="Consolas"/>
                <w:color w:val="00002A"/>
                <w:sz w:val="13"/>
                <w:szCs w:val="13"/>
                <w:shd w:val="clear" w:fill="FFFFFF"/>
              </w:rPr>
              <w:t>85</w:t>
            </w:r>
            <w:r>
              <w:rPr>
                <w:rFonts w:hint="default" w:ascii="Consolas" w:hAnsi="Consolas" w:eastAsia="Consolas" w:cs="Consolas"/>
                <w:color w:val="000000"/>
                <w:sz w:val="13"/>
                <w:szCs w:val="13"/>
                <w:shd w:val="clear" w:fill="FFFFFF"/>
              </w:rPr>
              <w: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text-align: </w:t>
            </w:r>
            <w:r>
              <w:rPr>
                <w:rFonts w:hint="default" w:ascii="Consolas" w:hAnsi="Consolas" w:eastAsia="Consolas" w:cs="Consolas"/>
                <w:color w:val="00002A"/>
                <w:sz w:val="13"/>
                <w:szCs w:val="13"/>
                <w:shd w:val="clear" w:fill="FFFFFF"/>
              </w:rPr>
              <w:t>left</w:t>
            </w:r>
            <w:r>
              <w:rPr>
                <w:rFonts w:hint="default" w:ascii="Consolas" w:hAnsi="Consolas" w:eastAsia="Consolas" w:cs="Consolas"/>
                <w:color w:val="000000"/>
                <w:sz w:val="13"/>
                <w:szCs w:val="13"/>
                <w:shd w:val="clear" w:fill="FFFFFF"/>
              </w:rPr>
              <w: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padding-top: </w:t>
            </w:r>
            <w:r>
              <w:rPr>
                <w:rFonts w:hint="default" w:ascii="Consolas" w:hAnsi="Consolas" w:eastAsia="Consolas" w:cs="Consolas"/>
                <w:color w:val="00002A"/>
                <w:sz w:val="13"/>
                <w:szCs w:val="13"/>
                <w:shd w:val="clear" w:fill="FFFFFF"/>
              </w:rPr>
              <w:t>8px</w:t>
            </w:r>
            <w:r>
              <w:rPr>
                <w:rFonts w:hint="default" w:ascii="Consolas" w:hAnsi="Consolas" w:eastAsia="Consolas" w:cs="Consolas"/>
                <w:color w:val="000000"/>
                <w:sz w:val="13"/>
                <w:szCs w:val="13"/>
                <w:shd w:val="clear" w:fill="FFFFFF"/>
              </w:rPr>
              <w: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&lt;/</w:t>
            </w:r>
            <w:r>
              <w:rPr>
                <w:rFonts w:hint="default" w:ascii="Consolas" w:hAnsi="Consolas" w:eastAsia="Consolas" w:cs="Consolas"/>
                <w:b/>
                <w:color w:val="000080"/>
                <w:sz w:val="13"/>
                <w:szCs w:val="13"/>
                <w:shd w:val="clear" w:fill="FFFFFF"/>
              </w:rPr>
              <w:t>style</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&lt;</w:t>
            </w:r>
            <w:r>
              <w:rPr>
                <w:rFonts w:hint="default" w:ascii="Consolas" w:hAnsi="Consolas" w:eastAsia="Consolas" w:cs="Consolas"/>
                <w:b/>
                <w:color w:val="000080"/>
                <w:sz w:val="13"/>
                <w:szCs w:val="13"/>
                <w:shd w:val="clear" w:fill="FFFFFF"/>
              </w:rPr>
              <w:t xml:space="preserve">div </w:t>
            </w:r>
            <w:r>
              <w:rPr>
                <w:rFonts w:hint="default" w:ascii="Consolas" w:hAnsi="Consolas" w:eastAsia="Consolas" w:cs="Consolas"/>
                <w:color w:val="0000FF"/>
                <w:sz w:val="13"/>
                <w:szCs w:val="13"/>
                <w:shd w:val="clear" w:fill="FFFFFF"/>
              </w:rPr>
              <w:t>class=</w:t>
            </w:r>
            <w:r>
              <w:rPr>
                <w:rFonts w:hint="default" w:ascii="Consolas" w:hAnsi="Consolas" w:eastAsia="Consolas" w:cs="Consolas"/>
                <w:color w:val="008000"/>
                <w:sz w:val="13"/>
                <w:szCs w:val="13"/>
                <w:shd w:val="clear" w:fill="FFFFFF"/>
              </w:rPr>
              <w:t>'grid'</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&lt;</w:t>
            </w:r>
            <w:r>
              <w:rPr>
                <w:rFonts w:hint="default" w:ascii="Consolas" w:hAnsi="Consolas" w:eastAsia="Consolas" w:cs="Consolas"/>
                <w:b/>
                <w:color w:val="000080"/>
                <w:sz w:val="13"/>
                <w:szCs w:val="13"/>
                <w:shd w:val="clear" w:fill="FFFFFF"/>
              </w:rPr>
              <w:t xml:space="preserve">div </w:t>
            </w:r>
            <w:r>
              <w:rPr>
                <w:rFonts w:hint="default" w:ascii="Consolas" w:hAnsi="Consolas" w:eastAsia="Consolas" w:cs="Consolas"/>
                <w:color w:val="0000FF"/>
                <w:sz w:val="13"/>
                <w:szCs w:val="13"/>
                <w:shd w:val="clear" w:fill="FFFFFF"/>
              </w:rPr>
              <w:t>class=</w:t>
            </w:r>
            <w:r>
              <w:rPr>
                <w:rFonts w:hint="default" w:ascii="Consolas" w:hAnsi="Consolas" w:eastAsia="Consolas" w:cs="Consolas"/>
                <w:color w:val="008000"/>
                <w:sz w:val="13"/>
                <w:szCs w:val="13"/>
                <w:shd w:val="clear" w:fill="FFFFFF"/>
              </w:rPr>
              <w:t>'row'</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&lt;</w:t>
            </w:r>
            <w:r>
              <w:rPr>
                <w:rFonts w:hint="default" w:ascii="Consolas" w:hAnsi="Consolas" w:eastAsia="Consolas" w:cs="Consolas"/>
                <w:b/>
                <w:color w:val="000080"/>
                <w:sz w:val="13"/>
                <w:szCs w:val="13"/>
                <w:shd w:val="clear" w:fill="FFFFFF"/>
              </w:rPr>
              <w:t xml:space="preserve">div </w:t>
            </w:r>
            <w:r>
              <w:rPr>
                <w:rFonts w:hint="default" w:ascii="Consolas" w:hAnsi="Consolas" w:eastAsia="Consolas" w:cs="Consolas"/>
                <w:color w:val="0000FF"/>
                <w:sz w:val="13"/>
                <w:szCs w:val="13"/>
                <w:shd w:val="clear" w:fill="FFFFFF"/>
              </w:rPr>
              <w:t>class=</w:t>
            </w:r>
            <w:r>
              <w:rPr>
                <w:rFonts w:hint="default" w:ascii="Consolas" w:hAnsi="Consolas" w:eastAsia="Consolas" w:cs="Consolas"/>
                <w:color w:val="008000"/>
                <w:sz w:val="13"/>
                <w:szCs w:val="13"/>
                <w:shd w:val="clear" w:fill="FFFFFF"/>
              </w:rPr>
              <w:t>'li'</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&lt;</w:t>
            </w:r>
            <w:r>
              <w:rPr>
                <w:rFonts w:hint="default" w:ascii="Consolas" w:hAnsi="Consolas" w:eastAsia="Consolas" w:cs="Consolas"/>
                <w:b/>
                <w:color w:val="000080"/>
                <w:sz w:val="13"/>
                <w:szCs w:val="13"/>
                <w:shd w:val="clear" w:fill="FFFFFF"/>
              </w:rPr>
              <w:t xml:space="preserve">img </w:t>
            </w:r>
            <w:r>
              <w:rPr>
                <w:rFonts w:hint="default" w:ascii="Consolas" w:hAnsi="Consolas" w:eastAsia="Consolas" w:cs="Consolas"/>
                <w:color w:val="0000FF"/>
                <w:sz w:val="13"/>
                <w:szCs w:val="13"/>
                <w:shd w:val="clear" w:fill="FFFFFF"/>
              </w:rPr>
              <w:t>src=</w:t>
            </w:r>
            <w:r>
              <w:rPr>
                <w:rFonts w:hint="default" w:ascii="Consolas" w:hAnsi="Consolas" w:eastAsia="Consolas" w:cs="Consolas"/>
                <w:color w:val="008000"/>
                <w:sz w:val="13"/>
                <w:szCs w:val="13"/>
                <w:shd w:val="clear" w:fill="FFFFFF"/>
              </w:rPr>
              <w:t xml:space="preserve">'images/1.jpg' </w:t>
            </w:r>
            <w:r>
              <w:rPr>
                <w:rFonts w:hint="default" w:ascii="Consolas" w:hAnsi="Consolas" w:eastAsia="Consolas" w:cs="Consolas"/>
                <w:color w:val="0000FF"/>
                <w:sz w:val="13"/>
                <w:szCs w:val="13"/>
                <w:shd w:val="clear" w:fill="FFFFFF"/>
              </w:rPr>
              <w:t>alt=</w:t>
            </w:r>
            <w:r>
              <w:rPr>
                <w:rFonts w:hint="default" w:ascii="Consolas" w:hAnsi="Consolas" w:eastAsia="Consolas" w:cs="Consolas"/>
                <w:color w:val="008000"/>
                <w:sz w:val="13"/>
                <w:szCs w:val="13"/>
                <w:shd w:val="clear" w:fill="FFFFFF"/>
              </w:rPr>
              <w:t>'A Lily'</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&lt;</w:t>
            </w:r>
            <w:r>
              <w:rPr>
                <w:rFonts w:hint="default" w:ascii="Consolas" w:hAnsi="Consolas" w:eastAsia="Consolas" w:cs="Consolas"/>
                <w:b/>
                <w:color w:val="000080"/>
                <w:sz w:val="13"/>
                <w:szCs w:val="13"/>
                <w:shd w:val="clear" w:fill="FFFFFF"/>
              </w:rPr>
              <w:t>br</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A lily in the gardens of The Vyne Country House</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&lt;/</w:t>
            </w:r>
            <w:r>
              <w:rPr>
                <w:rFonts w:hint="default" w:ascii="Consolas" w:hAnsi="Consolas" w:eastAsia="Consolas" w:cs="Consolas"/>
                <w:b/>
                <w:color w:val="000080"/>
                <w:sz w:val="13"/>
                <w:szCs w:val="13"/>
                <w:shd w:val="clear" w:fill="FFFFFF"/>
              </w:rPr>
              <w:t>div</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&lt;</w:t>
            </w:r>
            <w:r>
              <w:rPr>
                <w:rFonts w:hint="default" w:ascii="Consolas" w:hAnsi="Consolas" w:eastAsia="Consolas" w:cs="Consolas"/>
                <w:b/>
                <w:color w:val="000080"/>
                <w:sz w:val="13"/>
                <w:szCs w:val="13"/>
                <w:shd w:val="clear" w:fill="FFFFFF"/>
              </w:rPr>
              <w:t xml:space="preserve">div </w:t>
            </w:r>
            <w:r>
              <w:rPr>
                <w:rFonts w:hint="default" w:ascii="Consolas" w:hAnsi="Consolas" w:eastAsia="Consolas" w:cs="Consolas"/>
                <w:color w:val="0000FF"/>
                <w:sz w:val="13"/>
                <w:szCs w:val="13"/>
                <w:shd w:val="clear" w:fill="FFFFFF"/>
              </w:rPr>
              <w:t>class=</w:t>
            </w:r>
            <w:r>
              <w:rPr>
                <w:rFonts w:hint="default" w:ascii="Consolas" w:hAnsi="Consolas" w:eastAsia="Consolas" w:cs="Consolas"/>
                <w:color w:val="008000"/>
                <w:sz w:val="13"/>
                <w:szCs w:val="13"/>
                <w:shd w:val="clear" w:fill="FFFFFF"/>
              </w:rPr>
              <w:t>'li'</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&lt;</w:t>
            </w:r>
            <w:r>
              <w:rPr>
                <w:rFonts w:hint="default" w:ascii="Consolas" w:hAnsi="Consolas" w:eastAsia="Consolas" w:cs="Consolas"/>
                <w:b/>
                <w:color w:val="000080"/>
                <w:sz w:val="13"/>
                <w:szCs w:val="13"/>
                <w:shd w:val="clear" w:fill="FFFFFF"/>
              </w:rPr>
              <w:t xml:space="preserve">img </w:t>
            </w:r>
            <w:r>
              <w:rPr>
                <w:rFonts w:hint="default" w:ascii="Consolas" w:hAnsi="Consolas" w:eastAsia="Consolas" w:cs="Consolas"/>
                <w:color w:val="0000FF"/>
                <w:sz w:val="13"/>
                <w:szCs w:val="13"/>
                <w:shd w:val="clear" w:fill="FFFFFF"/>
              </w:rPr>
              <w:t>src=</w:t>
            </w:r>
            <w:r>
              <w:rPr>
                <w:rFonts w:hint="default" w:ascii="Consolas" w:hAnsi="Consolas" w:eastAsia="Consolas" w:cs="Consolas"/>
                <w:color w:val="008000"/>
                <w:sz w:val="13"/>
                <w:szCs w:val="13"/>
                <w:shd w:val="clear" w:fill="FFFFFF"/>
              </w:rPr>
              <w:t xml:space="preserve">'images/2.jpg' </w:t>
            </w:r>
            <w:r>
              <w:rPr>
                <w:rFonts w:hint="default" w:ascii="Consolas" w:hAnsi="Consolas" w:eastAsia="Consolas" w:cs="Consolas"/>
                <w:color w:val="0000FF"/>
                <w:sz w:val="13"/>
                <w:szCs w:val="13"/>
                <w:shd w:val="clear" w:fill="FFFFFF"/>
              </w:rPr>
              <w:t>alt=</w:t>
            </w:r>
            <w:r>
              <w:rPr>
                <w:rFonts w:hint="default" w:ascii="Consolas" w:hAnsi="Consolas" w:eastAsia="Consolas" w:cs="Consolas"/>
                <w:color w:val="008000"/>
                <w:sz w:val="13"/>
                <w:szCs w:val="13"/>
                <w:shd w:val="clear" w:fill="FFFFFF"/>
              </w:rPr>
              <w:t>'A Fuchsia plant'</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&lt;</w:t>
            </w:r>
            <w:r>
              <w:rPr>
                <w:rFonts w:hint="default" w:ascii="Consolas" w:hAnsi="Consolas" w:eastAsia="Consolas" w:cs="Consolas"/>
                <w:b/>
                <w:color w:val="000080"/>
                <w:sz w:val="13"/>
                <w:szCs w:val="13"/>
                <w:shd w:val="clear" w:fill="FFFFFF"/>
              </w:rPr>
              <w:t>br</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Fuchsia plant in my garden</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&lt;/</w:t>
            </w:r>
            <w:r>
              <w:rPr>
                <w:rFonts w:hint="default" w:ascii="Consolas" w:hAnsi="Consolas" w:eastAsia="Consolas" w:cs="Consolas"/>
                <w:b/>
                <w:color w:val="000080"/>
                <w:sz w:val="13"/>
                <w:szCs w:val="13"/>
                <w:shd w:val="clear" w:fill="FFFFFF"/>
              </w:rPr>
              <w:t>div</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&lt;/</w:t>
            </w:r>
            <w:r>
              <w:rPr>
                <w:rFonts w:hint="default" w:ascii="Consolas" w:hAnsi="Consolas" w:eastAsia="Consolas" w:cs="Consolas"/>
                <w:b/>
                <w:color w:val="000080"/>
                <w:sz w:val="13"/>
                <w:szCs w:val="13"/>
                <w:shd w:val="clear" w:fill="FFFFFF"/>
              </w:rPr>
              <w:t>div</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&lt;</w:t>
            </w:r>
            <w:r>
              <w:rPr>
                <w:rFonts w:hint="default" w:ascii="Consolas" w:hAnsi="Consolas" w:eastAsia="Consolas" w:cs="Consolas"/>
                <w:b/>
                <w:color w:val="000080"/>
                <w:sz w:val="13"/>
                <w:szCs w:val="13"/>
                <w:shd w:val="clear" w:fill="FFFFFF"/>
              </w:rPr>
              <w:t xml:space="preserve">div </w:t>
            </w:r>
            <w:r>
              <w:rPr>
                <w:rFonts w:hint="default" w:ascii="Consolas" w:hAnsi="Consolas" w:eastAsia="Consolas" w:cs="Consolas"/>
                <w:color w:val="0000FF"/>
                <w:sz w:val="13"/>
                <w:szCs w:val="13"/>
                <w:shd w:val="clear" w:fill="FFFFFF"/>
              </w:rPr>
              <w:t>class=</w:t>
            </w:r>
            <w:r>
              <w:rPr>
                <w:rFonts w:hint="default" w:ascii="Consolas" w:hAnsi="Consolas" w:eastAsia="Consolas" w:cs="Consolas"/>
                <w:color w:val="008000"/>
                <w:sz w:val="13"/>
                <w:szCs w:val="13"/>
                <w:shd w:val="clear" w:fill="FFFFFF"/>
              </w:rPr>
              <w:t>'row'</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&lt;</w:t>
            </w:r>
            <w:r>
              <w:rPr>
                <w:rFonts w:hint="default" w:ascii="Consolas" w:hAnsi="Consolas" w:eastAsia="Consolas" w:cs="Consolas"/>
                <w:b/>
                <w:color w:val="000080"/>
                <w:sz w:val="13"/>
                <w:szCs w:val="13"/>
                <w:shd w:val="clear" w:fill="FFFFFF"/>
              </w:rPr>
              <w:t xml:space="preserve">div </w:t>
            </w:r>
            <w:r>
              <w:rPr>
                <w:rFonts w:hint="default" w:ascii="Consolas" w:hAnsi="Consolas" w:eastAsia="Consolas" w:cs="Consolas"/>
                <w:color w:val="0000FF"/>
                <w:sz w:val="13"/>
                <w:szCs w:val="13"/>
                <w:shd w:val="clear" w:fill="FFFFFF"/>
              </w:rPr>
              <w:t>class=</w:t>
            </w:r>
            <w:r>
              <w:rPr>
                <w:rFonts w:hint="default" w:ascii="Consolas" w:hAnsi="Consolas" w:eastAsia="Consolas" w:cs="Consolas"/>
                <w:color w:val="008000"/>
                <w:sz w:val="13"/>
                <w:szCs w:val="13"/>
                <w:shd w:val="clear" w:fill="FFFFFF"/>
              </w:rPr>
              <w:t>'li'</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&lt;</w:t>
            </w:r>
            <w:r>
              <w:rPr>
                <w:rFonts w:hint="default" w:ascii="Consolas" w:hAnsi="Consolas" w:eastAsia="Consolas" w:cs="Consolas"/>
                <w:b/>
                <w:color w:val="000080"/>
                <w:sz w:val="13"/>
                <w:szCs w:val="13"/>
                <w:shd w:val="clear" w:fill="FFFFFF"/>
              </w:rPr>
              <w:t xml:space="preserve">img </w:t>
            </w:r>
            <w:r>
              <w:rPr>
                <w:rFonts w:hint="default" w:ascii="Consolas" w:hAnsi="Consolas" w:eastAsia="Consolas" w:cs="Consolas"/>
                <w:color w:val="0000FF"/>
                <w:sz w:val="13"/>
                <w:szCs w:val="13"/>
                <w:shd w:val="clear" w:fill="FFFFFF"/>
              </w:rPr>
              <w:t>src=</w:t>
            </w:r>
            <w:r>
              <w:rPr>
                <w:rFonts w:hint="default" w:ascii="Consolas" w:hAnsi="Consolas" w:eastAsia="Consolas" w:cs="Consolas"/>
                <w:color w:val="008000"/>
                <w:sz w:val="13"/>
                <w:szCs w:val="13"/>
                <w:shd w:val="clear" w:fill="FFFFFF"/>
              </w:rPr>
              <w:t xml:space="preserve">'images/2.jpg' </w:t>
            </w:r>
            <w:r>
              <w:rPr>
                <w:rFonts w:hint="default" w:ascii="Consolas" w:hAnsi="Consolas" w:eastAsia="Consolas" w:cs="Consolas"/>
                <w:color w:val="0000FF"/>
                <w:sz w:val="13"/>
                <w:szCs w:val="13"/>
                <w:shd w:val="clear" w:fill="FFFFFF"/>
              </w:rPr>
              <w:t>alt=</w:t>
            </w:r>
            <w:r>
              <w:rPr>
                <w:rFonts w:hint="default" w:ascii="Consolas" w:hAnsi="Consolas" w:eastAsia="Consolas" w:cs="Consolas"/>
                <w:color w:val="008000"/>
                <w:sz w:val="13"/>
                <w:szCs w:val="13"/>
                <w:shd w:val="clear" w:fill="FFFFFF"/>
              </w:rPr>
              <w:t>'A crazy looking Allium flower'</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&lt;</w:t>
            </w:r>
            <w:r>
              <w:rPr>
                <w:rFonts w:hint="default" w:ascii="Consolas" w:hAnsi="Consolas" w:eastAsia="Consolas" w:cs="Consolas"/>
                <w:b/>
                <w:color w:val="000080"/>
                <w:sz w:val="13"/>
                <w:szCs w:val="13"/>
                <w:shd w:val="clear" w:fill="FFFFFF"/>
              </w:rPr>
              <w:t>br</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A crazy looking flower</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&lt;/</w:t>
            </w:r>
            <w:r>
              <w:rPr>
                <w:rFonts w:hint="default" w:ascii="Consolas" w:hAnsi="Consolas" w:eastAsia="Consolas" w:cs="Consolas"/>
                <w:b/>
                <w:color w:val="000080"/>
                <w:sz w:val="13"/>
                <w:szCs w:val="13"/>
                <w:shd w:val="clear" w:fill="FFFFFF"/>
              </w:rPr>
              <w:t>div</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&lt;</w:t>
            </w:r>
            <w:r>
              <w:rPr>
                <w:rFonts w:hint="default" w:ascii="Consolas" w:hAnsi="Consolas" w:eastAsia="Consolas" w:cs="Consolas"/>
                <w:b/>
                <w:color w:val="000080"/>
                <w:sz w:val="13"/>
                <w:szCs w:val="13"/>
                <w:shd w:val="clear" w:fill="FFFFFF"/>
              </w:rPr>
              <w:t xml:space="preserve">div </w:t>
            </w:r>
            <w:r>
              <w:rPr>
                <w:rFonts w:hint="default" w:ascii="Consolas" w:hAnsi="Consolas" w:eastAsia="Consolas" w:cs="Consolas"/>
                <w:color w:val="0000FF"/>
                <w:sz w:val="13"/>
                <w:szCs w:val="13"/>
                <w:shd w:val="clear" w:fill="FFFFFF"/>
              </w:rPr>
              <w:t>class=</w:t>
            </w:r>
            <w:r>
              <w:rPr>
                <w:rFonts w:hint="default" w:ascii="Consolas" w:hAnsi="Consolas" w:eastAsia="Consolas" w:cs="Consolas"/>
                <w:color w:val="008000"/>
                <w:sz w:val="13"/>
                <w:szCs w:val="13"/>
                <w:shd w:val="clear" w:fill="FFFFFF"/>
              </w:rPr>
              <w:t>'li'</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&lt;</w:t>
            </w:r>
            <w:r>
              <w:rPr>
                <w:rFonts w:hint="default" w:ascii="Consolas" w:hAnsi="Consolas" w:eastAsia="Consolas" w:cs="Consolas"/>
                <w:b/>
                <w:color w:val="000080"/>
                <w:sz w:val="13"/>
                <w:szCs w:val="13"/>
                <w:shd w:val="clear" w:fill="FFFFFF"/>
              </w:rPr>
              <w:t xml:space="preserve">img </w:t>
            </w:r>
            <w:r>
              <w:rPr>
                <w:rFonts w:hint="default" w:ascii="Consolas" w:hAnsi="Consolas" w:eastAsia="Consolas" w:cs="Consolas"/>
                <w:color w:val="0000FF"/>
                <w:sz w:val="13"/>
                <w:szCs w:val="13"/>
                <w:shd w:val="clear" w:fill="FFFFFF"/>
              </w:rPr>
              <w:t>src=</w:t>
            </w:r>
            <w:r>
              <w:rPr>
                <w:rFonts w:hint="default" w:ascii="Consolas" w:hAnsi="Consolas" w:eastAsia="Consolas" w:cs="Consolas"/>
                <w:color w:val="008000"/>
                <w:sz w:val="13"/>
                <w:szCs w:val="13"/>
                <w:shd w:val="clear" w:fill="FFFFFF"/>
              </w:rPr>
              <w:t xml:space="preserve">'images/3.jpg' </w:t>
            </w:r>
            <w:r>
              <w:rPr>
                <w:rFonts w:hint="default" w:ascii="Consolas" w:hAnsi="Consolas" w:eastAsia="Consolas" w:cs="Consolas"/>
                <w:color w:val="0000FF"/>
                <w:sz w:val="13"/>
                <w:szCs w:val="13"/>
                <w:shd w:val="clear" w:fill="FFFFFF"/>
              </w:rPr>
              <w:t>alt=</w:t>
            </w:r>
            <w:r>
              <w:rPr>
                <w:rFonts w:hint="default" w:ascii="Consolas" w:hAnsi="Consolas" w:eastAsia="Consolas" w:cs="Consolas"/>
                <w:color w:val="008000"/>
                <w:sz w:val="13"/>
                <w:szCs w:val="13"/>
                <w:shd w:val="clear" w:fill="FFFFFF"/>
              </w:rPr>
              <w:t>'A Robin sitting on a fence'</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&lt;</w:t>
            </w:r>
            <w:r>
              <w:rPr>
                <w:rFonts w:hint="default" w:ascii="Consolas" w:hAnsi="Consolas" w:eastAsia="Consolas" w:cs="Consolas"/>
                <w:b/>
                <w:color w:val="000080"/>
                <w:sz w:val="13"/>
                <w:szCs w:val="13"/>
                <w:shd w:val="clear" w:fill="FFFFFF"/>
              </w:rPr>
              <w:t>br</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This robin has been visiting our garden over the summer.</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He is very friendly and doesn’t seem to be too worried about sharing the garden with us.</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&lt;/</w:t>
            </w:r>
            <w:r>
              <w:rPr>
                <w:rFonts w:hint="default" w:ascii="Consolas" w:hAnsi="Consolas" w:eastAsia="Consolas" w:cs="Consolas"/>
                <w:b/>
                <w:color w:val="000080"/>
                <w:sz w:val="13"/>
                <w:szCs w:val="13"/>
                <w:shd w:val="clear" w:fill="FFFFFF"/>
              </w:rPr>
              <w:t>div</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 xml:space="preserve">    &lt;/</w:t>
            </w:r>
            <w:r>
              <w:rPr>
                <w:rFonts w:hint="default" w:ascii="Consolas" w:hAnsi="Consolas" w:eastAsia="Consolas" w:cs="Consolas"/>
                <w:b/>
                <w:color w:val="000080"/>
                <w:sz w:val="13"/>
                <w:szCs w:val="13"/>
                <w:shd w:val="clear" w:fill="FFFFFF"/>
              </w:rPr>
              <w:t>div</w:t>
            </w:r>
            <w:r>
              <w:rPr>
                <w:rFonts w:hint="default" w:ascii="Consolas" w:hAnsi="Consolas" w:eastAsia="Consolas" w:cs="Consolas"/>
                <w:color w:val="000000"/>
                <w:sz w:val="13"/>
                <w:szCs w:val="13"/>
                <w:shd w:val="clear" w:fill="FFFFFF"/>
              </w:rPr>
              <w:t>&gt;</w:t>
            </w:r>
            <w:r>
              <w:rPr>
                <w:rFonts w:hint="default" w:ascii="Consolas" w:hAnsi="Consolas" w:eastAsia="Consolas" w:cs="Consolas"/>
                <w:color w:val="000000"/>
                <w:sz w:val="13"/>
                <w:szCs w:val="13"/>
                <w:shd w:val="clear" w:fill="FFFFFF"/>
              </w:rPr>
              <w:br w:type="textWrapping"/>
            </w:r>
            <w:r>
              <w:rPr>
                <w:rFonts w:hint="default" w:ascii="Consolas" w:hAnsi="Consolas" w:eastAsia="Consolas" w:cs="Consolas"/>
                <w:color w:val="000000"/>
                <w:sz w:val="13"/>
                <w:szCs w:val="13"/>
                <w:shd w:val="clear" w:fill="FFFFFF"/>
              </w:rPr>
              <w:t>&lt;/</w:t>
            </w:r>
            <w:r>
              <w:rPr>
                <w:rFonts w:hint="default" w:ascii="Consolas" w:hAnsi="Consolas" w:eastAsia="Consolas" w:cs="Consolas"/>
                <w:b/>
                <w:color w:val="000080"/>
                <w:sz w:val="13"/>
                <w:szCs w:val="13"/>
                <w:shd w:val="clear" w:fill="FFFFFF"/>
              </w:rPr>
              <w:t>div</w:t>
            </w:r>
            <w:r>
              <w:rPr>
                <w:rFonts w:hint="default" w:ascii="Consolas" w:hAnsi="Consolas" w:eastAsia="Consolas" w:cs="Consolas"/>
                <w:color w:val="000000"/>
                <w:sz w:val="13"/>
                <w:szCs w:val="13"/>
                <w:shd w:val="clear" w:fill="FFFFFF"/>
              </w:rPr>
              <w:t>&gt;</w:t>
            </w:r>
          </w:p>
        </w:tc>
        <w:tc>
          <w:tcPr>
            <w:tcW w:w="4495" w:type="dxa"/>
            <w:vAlign w:val="top"/>
          </w:tcPr>
          <w:p>
            <w:pPr>
              <w:pStyle w:val="32"/>
              <w:rPr>
                <w:rFonts w:hint="eastAsia"/>
                <w:lang w:eastAsia="zh-CN"/>
              </w:rPr>
            </w:pPr>
            <w:r>
              <w:rPr>
                <w:rFonts w:hint="eastAsia"/>
                <w:lang w:eastAsia="zh-CN"/>
              </w:rPr>
              <w:t>制作完美的栅格</w:t>
            </w:r>
          </w:p>
          <w:p>
            <w:pPr>
              <w:pStyle w:val="30"/>
              <w:rPr>
                <w:rFonts w:hint="eastAsia"/>
                <w:lang w:eastAsia="zh-CN"/>
              </w:rPr>
            </w:pPr>
          </w:p>
          <w:p>
            <w:pPr>
              <w:pStyle w:val="30"/>
              <w:rPr>
                <w:rFonts w:hint="eastAsia"/>
                <w:lang w:eastAsia="zh-CN"/>
              </w:rPr>
            </w:pPr>
            <w:r>
              <w:rPr>
                <w:rFonts w:hint="eastAsia"/>
                <w:lang w:eastAsia="zh-CN"/>
              </w:rPr>
              <w:t>制作等高栅格对于传统CSS布局技术来说已经成为一个难题，然而使用合适的CSS表格则很容易实现。例如，如果我们想制作一个包含图片和标题的影像图库栅格（如下图），使用CSS表格很快就能搞定。</w:t>
            </w:r>
          </w:p>
          <w:p>
            <w:pPr>
              <w:pStyle w:val="30"/>
              <w:rPr>
                <w:rFonts w:hint="eastAsia"/>
                <w:lang w:eastAsia="zh-CN"/>
              </w:rPr>
            </w:pPr>
          </w:p>
          <w:p>
            <w:pPr>
              <w:pStyle w:val="30"/>
              <w:rPr>
                <w:rFonts w:hint="eastAsia"/>
                <w:lang w:val="en-US" w:eastAsia="zh-CN"/>
              </w:rPr>
            </w:pPr>
            <w:r>
              <w:rPr>
                <w:rFonts w:hint="eastAsia"/>
                <w:lang w:eastAsia="zh-CN"/>
              </w:rPr>
              <w:t>每张图片被一个img标签引用，它的标题包含在P元素中，它们均被包含在一个类名为“</w:t>
            </w:r>
            <w:r>
              <w:rPr>
                <w:rFonts w:hint="eastAsia"/>
                <w:lang w:val="en-US" w:eastAsia="zh-CN"/>
              </w:rPr>
              <w:t>li</w:t>
            </w:r>
            <w:r>
              <w:rPr>
                <w:rFonts w:hint="eastAsia"/>
                <w:lang w:eastAsia="zh-CN"/>
              </w:rPr>
              <w:t>”的div元素中。同一行的div被一个类名为“row”的div元素包含，整个影像图库被一个类名为“grid”的div元素包含。</w:t>
            </w:r>
            <w:r>
              <w:rPr>
                <w:rFonts w:hint="eastAsia"/>
                <w:lang w:val="en-US" w:eastAsia="zh-CN"/>
              </w:rPr>
              <w:t xml:space="preserve"> </w:t>
            </w:r>
          </w:p>
          <w:p>
            <w:pPr>
              <w:pStyle w:val="30"/>
              <w:rPr>
                <w:rFonts w:hint="eastAsia"/>
                <w:lang w:eastAsia="zh-CN"/>
              </w:rPr>
            </w:pPr>
          </w:p>
          <w:p>
            <w:pPr>
              <w:pStyle w:val="30"/>
              <w:rPr>
                <w:rFonts w:hint="eastAsia"/>
                <w:lang w:eastAsia="zh-CN"/>
              </w:rPr>
            </w:pPr>
            <w:r>
              <w:rPr>
                <w:rFonts w:hint="eastAsia"/>
                <w:lang w:eastAsia="zh-CN"/>
              </w:rPr>
              <w:t>CSS代码简明易懂，可能你还注意到了我们是怎样通过border-spacing属性来控制单元格图像之间的距离的。制作一张栅格布局变得再简单不过了，同时我们还可以避免那些使用float元素实现等高布局所带来的麻烦。</w:t>
            </w:r>
          </w:p>
          <w:p>
            <w:pPr>
              <w:pStyle w:val="30"/>
              <w:rPr>
                <w:rFonts w:hint="eastAsia"/>
                <w:lang w:eastAsia="zh-CN"/>
              </w:rPr>
            </w:pPr>
          </w:p>
          <w:p>
            <w:pPr>
              <w:pStyle w:val="32"/>
              <w:rPr>
                <w:rFonts w:hint="eastAsia"/>
                <w:lang w:eastAsia="zh-CN"/>
              </w:rPr>
            </w:pPr>
            <w:r>
              <w:rPr>
                <w:rFonts w:hint="eastAsia"/>
                <w:lang w:eastAsia="zh-CN"/>
              </w:rPr>
              <w:t>效果</w:t>
            </w:r>
          </w:p>
          <w:p>
            <w:pPr>
              <w:rPr>
                <w:rFonts w:hint="eastAsia"/>
                <w:lang w:eastAsia="zh-CN"/>
              </w:rPr>
            </w:pPr>
            <w:r>
              <w:drawing>
                <wp:inline distT="0" distB="0" distL="114300" distR="114300">
                  <wp:extent cx="2733675" cy="2353945"/>
                  <wp:effectExtent l="0" t="0" r="9525" b="8255"/>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145"/>
                          <a:stretch>
                            <a:fillRect/>
                          </a:stretch>
                        </pic:blipFill>
                        <pic:spPr>
                          <a:xfrm>
                            <a:off x="0" y="0"/>
                            <a:ext cx="2733675" cy="2353945"/>
                          </a:xfrm>
                          <a:prstGeom prst="rect">
                            <a:avLst/>
                          </a:prstGeom>
                          <a:noFill/>
                          <a:ln w="9525">
                            <a:noFill/>
                          </a:ln>
                        </pic:spPr>
                      </pic:pic>
                    </a:graphicData>
                  </a:graphic>
                </wp:inline>
              </w:drawing>
            </w:r>
          </w:p>
        </w:tc>
      </w:tr>
    </w:tbl>
    <w:p>
      <w:pPr>
        <w:pStyle w:val="29"/>
        <w:rPr>
          <w:rFonts w:hint="default"/>
        </w:rPr>
      </w:pPr>
      <w:bookmarkStart w:id="159" w:name="_Toc1641"/>
      <w:bookmarkStart w:id="160" w:name="_Toc29211"/>
      <w:r>
        <w:rPr>
          <w:rFonts w:hint="eastAsia"/>
          <w:lang w:val="en-US" w:eastAsia="zh-CN"/>
        </w:rPr>
        <w:t>table-cell</w:t>
      </w:r>
      <w:bookmarkEnd w:id="159"/>
    </w:p>
    <w:tbl>
      <w:tblPr>
        <w:tblStyle w:val="24"/>
        <w:tblW w:w="108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1"/>
        <w:gridCol w:w="4494"/>
        <w:gridCol w:w="173"/>
        <w:gridCol w:w="4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8" w:hRule="atLeast"/>
        </w:trPr>
        <w:tc>
          <w:tcPr>
            <w:tcW w:w="1871" w:type="dxa"/>
            <w:vAlign w:val="top"/>
          </w:tcPr>
          <w:p>
            <w:pPr>
              <w:pStyle w:val="27"/>
              <w:rPr>
                <w:rFonts w:hint="eastAsia"/>
                <w:lang w:val="en-US" w:eastAsia="zh-CN"/>
              </w:rPr>
            </w:pPr>
          </w:p>
        </w:tc>
        <w:tc>
          <w:tcPr>
            <w:tcW w:w="8989" w:type="dxa"/>
            <w:gridSpan w:val="3"/>
            <w:vAlign w:val="top"/>
          </w:tcPr>
          <w:p>
            <w:pPr>
              <w:pStyle w:val="30"/>
              <w:rPr>
                <w:rFonts w:hint="eastAsia"/>
              </w:rPr>
            </w:pPr>
            <w:r>
              <w:rPr>
                <w:rFonts w:hint="default"/>
              </w:rPr>
              <w:t>我所知道的几种display:table-cell的应用</w:t>
            </w:r>
          </w:p>
          <w:p>
            <w:pPr>
              <w:pStyle w:val="30"/>
              <w:rPr>
                <w:rFonts w:hint="eastAsia"/>
              </w:rPr>
            </w:pPr>
            <w:r>
              <w:rPr>
                <w:rFonts w:hint="eastAsia"/>
              </w:rPr>
              <w:fldChar w:fldCharType="begin"/>
            </w:r>
            <w:r>
              <w:rPr>
                <w:rFonts w:hint="eastAsia"/>
              </w:rPr>
              <w:instrText xml:space="preserve"> HYPERLINK "http://www.zhangxinxu.com/wordpress/2010/10/%E6%88%91%E6%89%80%E7%9F%A5%E9%81%93%E7%9A%84%E5%87%A0%E7%A7%8Ddisplaytable-cell%E7%9A%84%E5%BA%94%E7%94%A8/" </w:instrText>
            </w:r>
            <w:r>
              <w:rPr>
                <w:rFonts w:hint="eastAsia"/>
              </w:rPr>
              <w:fldChar w:fldCharType="separate"/>
            </w:r>
            <w:r>
              <w:rPr>
                <w:rStyle w:val="21"/>
                <w:rFonts w:hint="eastAsia"/>
              </w:rPr>
              <w:t>http://www.zhangxinxu.com/wordpress/2010/10/%E6%88%91%E6%89%80%E7%9F%A5%E9%81%93%E7%9A%84%E5%87%A0%E7%A7%8Ddisplaytable-cell%E7%9A%84%E5%BA%94%E7%94%A8/</w:t>
            </w:r>
            <w:r>
              <w:rPr>
                <w:rFonts w:hint="eastAsia"/>
              </w:rPr>
              <w:fldChar w:fldCharType="end"/>
            </w:r>
          </w:p>
          <w:p>
            <w:pPr>
              <w:pStyle w:val="30"/>
            </w:pPr>
            <w:r>
              <w:rPr>
                <w:rFonts w:hint="default"/>
              </w:rPr>
              <w:t>一、display:table-cell属性简述</w:t>
            </w:r>
          </w:p>
          <w:p>
            <w:pPr>
              <w:pStyle w:val="30"/>
            </w:pPr>
            <w:r>
              <w:rPr>
                <w:rFonts w:hint="default"/>
              </w:rPr>
              <w:t>二、display:table-cell与大小不固定元素的垂直居中</w:t>
            </w:r>
          </w:p>
          <w:p>
            <w:pPr>
              <w:pStyle w:val="30"/>
            </w:pPr>
            <w:r>
              <w:rPr>
                <w:rFonts w:hint="default"/>
              </w:rPr>
              <w:t>二、display:table-cell与两栏自适应布局</w:t>
            </w:r>
          </w:p>
          <w:p>
            <w:pPr>
              <w:pStyle w:val="30"/>
            </w:pPr>
            <w:r>
              <w:rPr>
                <w:rFonts w:hint="default"/>
              </w:rPr>
              <w:t>三、display:table-cell下的等高布局</w:t>
            </w:r>
          </w:p>
          <w:p>
            <w:pPr>
              <w:pStyle w:val="30"/>
              <w:rPr>
                <w:rFonts w:hint="eastAsia"/>
              </w:rPr>
            </w:pPr>
            <w:r>
              <w:rPr>
                <w:rFonts w:hint="default"/>
              </w:rPr>
              <w:t>四、display:table-cell下的列表布局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pStyle w:val="27"/>
              <w:rPr>
                <w:rFonts w:hint="eastAsia"/>
                <w:lang w:val="en-US" w:eastAsia="zh-CN"/>
              </w:rPr>
            </w:pPr>
          </w:p>
        </w:tc>
        <w:tc>
          <w:tcPr>
            <w:tcW w:w="8989" w:type="dxa"/>
            <w:gridSpan w:val="3"/>
            <w:vAlign w:val="top"/>
          </w:tcPr>
          <w:p>
            <w:pPr>
              <w:pStyle w:val="30"/>
              <w:rPr>
                <w:rFonts w:hint="default"/>
              </w:rPr>
            </w:pPr>
            <w:r>
              <w:t>display:table-cell</w:t>
            </w:r>
            <w:r>
              <w:rPr>
                <w:rFonts w:hint="default"/>
              </w:rPr>
              <w:t>属性指让标签元素以表格单元格的形式呈现，类似于td标签。目前IE8+以及其他现代浏览器都是支持此属性的，但是IE6/7只能对你说sorry了，这一事实也是大大制约了display:table-cell属性在实际项目中的应用（写于2016年8月24日：时代在变，当下，是时候登上舞台了）。</w:t>
            </w:r>
          </w:p>
          <w:p>
            <w:pPr>
              <w:pStyle w:val="30"/>
              <w:rPr>
                <w:rFonts w:hint="default"/>
              </w:rPr>
            </w:pPr>
            <w:r>
              <w:t>其特殊之处就在于垂直居中，等高，水平级联，匿名创建等特性</w:t>
            </w:r>
            <w:r>
              <w:rPr>
                <w:rFonts w:hint="eastAsia"/>
                <w:lang w:eastAsia="zh-CN"/>
              </w:rPr>
              <w:t>；</w:t>
            </w:r>
          </w:p>
          <w:p>
            <w:pPr>
              <w:pStyle w:val="30"/>
              <w:rPr>
                <w:rFonts w:hint="default"/>
              </w:rPr>
            </w:pPr>
            <w:r>
              <w:rPr>
                <w:rFonts w:hint="default"/>
              </w:rPr>
              <w:t>我们都知道，单元格有一些比较特别的属性，例如元素的垂直居中对齐，关联伸缩等，所以display:table-cell还是有不少潜在的使用价值的，虽说IE6/7不支持此属性，但是幸运的是，IE6/7一些乱糟糟的属性与渲染，我们可以其他方法实现同样或是类似的效果。</w:t>
            </w:r>
          </w:p>
          <w:p>
            <w:pPr>
              <w:pStyle w:val="30"/>
              <w:rPr>
                <w:rFonts w:hint="eastAsia"/>
              </w:rPr>
            </w:pPr>
            <w:r>
              <w:rPr>
                <w:rFonts w:hint="default"/>
              </w:rPr>
              <w:t>与其他一些display属性类似，table-cell同样会被其他一些CSS属性破坏，例如float, position:absolute，所以，在使用display:table-cell与float:left或是position:absolute属性尽量不用同用。设置了display:table-cell的元素对宽度高度敏感，对margin值无反应，响应padding属性，基本上就是活脱脱的一个td标签元素了。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Merge w:val="restart"/>
            <w:vAlign w:val="top"/>
          </w:tcPr>
          <w:p>
            <w:pPr>
              <w:pStyle w:val="27"/>
            </w:pPr>
            <w:bookmarkStart w:id="161" w:name="_Toc27960"/>
            <w:r>
              <w:rPr>
                <w:rFonts w:hint="default"/>
              </w:rPr>
              <w:t>display:table-cell与大小不固定元素的垂直居中</w:t>
            </w:r>
            <w:bookmarkEnd w:id="161"/>
          </w:p>
          <w:p>
            <w:pPr>
              <w:pStyle w:val="27"/>
              <w:ind w:firstLine="0" w:firstLineChars="0"/>
              <w:rPr>
                <w:rFonts w:hint="eastAsia"/>
                <w:lang w:val="en-US" w:eastAsia="zh-CN"/>
              </w:rPr>
            </w:pPr>
          </w:p>
        </w:tc>
        <w:tc>
          <w:tcPr>
            <w:tcW w:w="8989" w:type="dxa"/>
            <w:gridSpan w:val="3"/>
            <w:vAlign w:val="top"/>
          </w:tcPr>
          <w:p>
            <w:pPr>
              <w:pStyle w:val="30"/>
              <w:rPr>
                <w:rFonts w:hint="eastAsia"/>
              </w:rPr>
            </w:pPr>
            <w:r>
              <w:t>使用display:table-cell</w:t>
            </w:r>
            <w:r>
              <w:rPr>
                <w:rFonts w:hint="default"/>
              </w:rPr>
              <w:t>让大小不固定元素垂直居中已经是很老的方法了，关于此应用，我已经在</w:t>
            </w:r>
            <w:r>
              <w:rPr>
                <w:rFonts w:hint="eastAsia"/>
                <w:lang w:eastAsia="zh-CN"/>
              </w:rPr>
              <w:t>"</w:t>
            </w:r>
            <w:r>
              <w:rPr>
                <w:rFonts w:hint="default"/>
              </w:rPr>
              <w:fldChar w:fldCharType="begin"/>
            </w:r>
            <w:r>
              <w:rPr>
                <w:rFonts w:hint="default"/>
              </w:rPr>
              <w:instrText xml:space="preserve"> HYPERLINK "http://www.zhangxinxu.com/wordpress/?p=61" </w:instrText>
            </w:r>
            <w:r>
              <w:rPr>
                <w:rFonts w:hint="default"/>
              </w:rPr>
              <w:fldChar w:fldCharType="separate"/>
            </w:r>
            <w:r>
              <w:rPr>
                <w:rStyle w:val="21"/>
                <w:rFonts w:hint="default" w:ascii="Arial" w:hAnsi="Arial" w:eastAsia="宋体" w:cs="Arial"/>
                <w:b w:val="0"/>
                <w:i w:val="0"/>
                <w:caps w:val="0"/>
                <w:color w:val="34538B"/>
                <w:spacing w:val="0"/>
                <w:szCs w:val="24"/>
                <w:u w:val="none"/>
                <w:shd w:val="clear" w:fill="FFFFFF"/>
              </w:rPr>
              <w:t>大小不固定的图片、多行文字的水平垂直居中</w:t>
            </w:r>
            <w:r>
              <w:rPr>
                <w:rFonts w:hint="default"/>
              </w:rPr>
              <w:fldChar w:fldCharType="end"/>
            </w:r>
            <w:r>
              <w:rPr>
                <w:rFonts w:hint="eastAsia"/>
                <w:lang w:eastAsia="zh-CN"/>
              </w:rPr>
              <w:t>"</w:t>
            </w:r>
            <w:r>
              <w:rPr>
                <w:rFonts w:hint="default"/>
              </w:rPr>
              <w:t>这篇文章中有过介绍。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Merge w:val="continue"/>
            <w:vAlign w:val="top"/>
          </w:tcPr>
          <w:p>
            <w:pPr>
              <w:pStyle w:val="27"/>
              <w:rPr>
                <w:rFonts w:hint="eastAsia"/>
                <w:lang w:val="en-US" w:eastAsia="zh-CN"/>
              </w:rPr>
            </w:pPr>
          </w:p>
        </w:tc>
        <w:tc>
          <w:tcPr>
            <w:tcW w:w="4667" w:type="dxa"/>
            <w:gridSpan w:val="2"/>
            <w:vAlign w:val="top"/>
          </w:tcPr>
          <w:p>
            <w:pPr>
              <w:pStyle w:val="15"/>
              <w:keepNext w:val="0"/>
              <w:keepLines w:val="0"/>
              <w:widowControl/>
              <w:suppressLineNumbers w:val="0"/>
              <w:shd w:val="clear" w:fill="FFFFFF"/>
              <w:rPr>
                <w:rFonts w:hint="eastAsia"/>
                <w:sz w:val="11"/>
                <w:szCs w:val="15"/>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box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table-cell</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300px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300px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text-align: </w:t>
            </w:r>
            <w:r>
              <w:rPr>
                <w:rFonts w:hint="default" w:ascii="Consolas" w:hAnsi="Consolas" w:eastAsia="Consolas" w:cs="Consolas"/>
                <w:color w:val="00002A"/>
                <w:sz w:val="16"/>
                <w:szCs w:val="16"/>
                <w:shd w:val="clear" w:fill="FFFFFF"/>
              </w:rPr>
              <w:t>center</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vertical-align: </w:t>
            </w:r>
            <w:r>
              <w:rPr>
                <w:rFonts w:hint="default" w:ascii="Consolas" w:hAnsi="Consolas" w:eastAsia="Consolas" w:cs="Consolas"/>
                <w:color w:val="00002A"/>
                <w:sz w:val="16"/>
                <w:szCs w:val="16"/>
                <w:shd w:val="clear" w:fill="FFFFFF"/>
              </w:rPr>
              <w:t>middle</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w:t>
            </w:r>
            <w:r>
              <w:rPr>
                <w:rFonts w:hint="eastAsia" w:ascii="宋体" w:hAnsi="宋体" w:eastAsia="宋体" w:cs="宋体"/>
                <w:b/>
                <w:color w:val="FF6D75"/>
                <w:sz w:val="16"/>
                <w:szCs w:val="16"/>
                <w:shd w:val="clear" w:fill="FFFFFF"/>
              </w:rPr>
              <w:t>内部元素居中显示</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box </w:t>
            </w:r>
            <w:r>
              <w:rPr>
                <w:rFonts w:hint="default" w:ascii="Consolas" w:hAnsi="Consolas" w:eastAsia="Consolas" w:cs="Consolas"/>
                <w:color w:val="000000"/>
                <w:sz w:val="16"/>
                <w:szCs w:val="16"/>
                <w:shd w:val="clear" w:fill="FFFFFF"/>
              </w:rPr>
              <w:t>.</w:t>
            </w:r>
            <w:r>
              <w:rPr>
                <w:rFonts w:hint="default" w:ascii="Consolas" w:hAnsi="Consolas" w:eastAsia="Consolas" w:cs="Consolas"/>
                <w:color w:val="B51615"/>
                <w:sz w:val="16"/>
                <w:szCs w:val="16"/>
                <w:shd w:val="clear" w:fill="FFFFFF"/>
              </w:rPr>
              <w:t xml:space="preserve">img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200px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vertical-align: </w:t>
            </w:r>
            <w:r>
              <w:rPr>
                <w:rFonts w:hint="default" w:ascii="Consolas" w:hAnsi="Consolas" w:eastAsia="Consolas" w:cs="Consolas"/>
                <w:color w:val="00002A"/>
                <w:sz w:val="16"/>
                <w:szCs w:val="16"/>
                <w:shd w:val="clear" w:fill="FFFFFF"/>
              </w:rPr>
              <w:t>middle</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w:t>
            </w:r>
            <w:r>
              <w:rPr>
                <w:rFonts w:hint="eastAsia" w:ascii="宋体" w:hAnsi="宋体" w:eastAsia="宋体" w:cs="宋体"/>
                <w:b/>
                <w:color w:val="FF6D75"/>
                <w:sz w:val="16"/>
                <w:szCs w:val="16"/>
                <w:shd w:val="clear" w:fill="FFFFFF"/>
              </w:rPr>
              <w:t>行内元素居中</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"box"</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"images/1.jpg"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/&gt;x</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tc>
        <w:tc>
          <w:tcPr>
            <w:tcW w:w="4322" w:type="dxa"/>
            <w:vAlign w:val="top"/>
          </w:tcPr>
          <w:p>
            <w:pPr>
              <w:rPr>
                <w:rFonts w:hint="eastAsia"/>
              </w:rPr>
            </w:pPr>
            <w:r>
              <w:drawing>
                <wp:inline distT="0" distB="0" distL="114300" distR="114300">
                  <wp:extent cx="2205990" cy="2185035"/>
                  <wp:effectExtent l="0" t="0" r="3810" b="5715"/>
                  <wp:docPr id="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1"/>
                          <pic:cNvPicPr>
                            <a:picLocks noChangeAspect="1"/>
                          </pic:cNvPicPr>
                        </pic:nvPicPr>
                        <pic:blipFill>
                          <a:blip r:embed="rId146"/>
                          <a:stretch>
                            <a:fillRect/>
                          </a:stretch>
                        </pic:blipFill>
                        <pic:spPr>
                          <a:xfrm>
                            <a:off x="0" y="0"/>
                            <a:ext cx="2205990" cy="218503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Merge w:val="continue"/>
            <w:vAlign w:val="top"/>
          </w:tcPr>
          <w:p>
            <w:pPr>
              <w:pStyle w:val="27"/>
              <w:rPr>
                <w:rFonts w:hint="eastAsia"/>
                <w:lang w:val="en-US" w:eastAsia="zh-CN"/>
              </w:rPr>
            </w:pPr>
          </w:p>
        </w:tc>
        <w:tc>
          <w:tcPr>
            <w:tcW w:w="4667" w:type="dxa"/>
            <w:gridSpan w:val="2"/>
            <w:vAlign w:val="top"/>
          </w:tcPr>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is-Table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table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300px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300px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is-Table </w:t>
            </w:r>
            <w:r>
              <w:rPr>
                <w:rFonts w:hint="default" w:ascii="Consolas" w:hAnsi="Consolas" w:eastAsia="Consolas" w:cs="Consolas"/>
                <w:color w:val="000000"/>
                <w:sz w:val="16"/>
                <w:szCs w:val="16"/>
                <w:shd w:val="clear" w:fill="FFFFFF"/>
              </w:rPr>
              <w:t>.</w:t>
            </w:r>
            <w:r>
              <w:rPr>
                <w:rFonts w:hint="default" w:ascii="Consolas" w:hAnsi="Consolas" w:eastAsia="Consolas" w:cs="Consolas"/>
                <w:color w:val="B51615"/>
                <w:sz w:val="16"/>
                <w:szCs w:val="16"/>
                <w:shd w:val="clear" w:fill="FFFFFF"/>
              </w:rPr>
              <w:t xml:space="preserve">Table-Cell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table-cell</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text-align: </w:t>
            </w:r>
            <w:r>
              <w:rPr>
                <w:rFonts w:hint="default" w:ascii="Consolas" w:hAnsi="Consolas" w:eastAsia="Consolas" w:cs="Consolas"/>
                <w:color w:val="00002A"/>
                <w:sz w:val="16"/>
                <w:szCs w:val="16"/>
                <w:shd w:val="clear" w:fill="FFFFFF"/>
              </w:rPr>
              <w:t>center</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/*table-cell</w:t>
            </w:r>
            <w:r>
              <w:rPr>
                <w:rFonts w:hint="eastAsia" w:ascii="宋体" w:hAnsi="宋体" w:eastAsia="宋体" w:cs="宋体"/>
                <w:b/>
                <w:color w:val="FF6D75"/>
                <w:sz w:val="16"/>
                <w:szCs w:val="16"/>
                <w:shd w:val="clear" w:fill="FFFFFF"/>
              </w:rPr>
              <w:t>内部元素（行级）居中</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 xml:space="preserve">vertical-align: </w:t>
            </w:r>
            <w:r>
              <w:rPr>
                <w:rFonts w:hint="default" w:ascii="Consolas" w:hAnsi="Consolas" w:eastAsia="Consolas" w:cs="Consolas"/>
                <w:color w:val="00002A"/>
                <w:sz w:val="16"/>
                <w:szCs w:val="16"/>
                <w:shd w:val="clear" w:fill="FFFFFF"/>
              </w:rPr>
              <w:t>middle</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w:t>
            </w:r>
            <w:r>
              <w:rPr>
                <w:rFonts w:hint="eastAsia" w:ascii="宋体" w:hAnsi="宋体" w:eastAsia="宋体" w:cs="宋体"/>
                <w:b/>
                <w:color w:val="FF6D75"/>
                <w:sz w:val="16"/>
                <w:szCs w:val="16"/>
                <w:shd w:val="clear" w:fill="FFFFFF"/>
              </w:rPr>
              <w:t>垂直居中</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is-Table </w:t>
            </w:r>
            <w:r>
              <w:rPr>
                <w:rFonts w:hint="default" w:ascii="Consolas" w:hAnsi="Consolas" w:eastAsia="Consolas" w:cs="Consolas"/>
                <w:color w:val="000000"/>
                <w:sz w:val="16"/>
                <w:szCs w:val="16"/>
                <w:shd w:val="clear" w:fill="FFFFFF"/>
              </w:rPr>
              <w:t>.</w:t>
            </w:r>
            <w:r>
              <w:rPr>
                <w:rFonts w:hint="default" w:ascii="Consolas" w:hAnsi="Consolas" w:eastAsia="Consolas" w:cs="Consolas"/>
                <w:color w:val="B51615"/>
                <w:sz w:val="16"/>
                <w:szCs w:val="16"/>
                <w:shd w:val="clear" w:fill="FFFFFF"/>
              </w:rPr>
              <w:t xml:space="preserve">Center-Block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80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"is-Table"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"Table-Cell"</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"Center-Block"</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 xml:space="preserve">"images/1.jpg" </w:t>
            </w:r>
            <w:r>
              <w:rPr>
                <w:rFonts w:hint="default" w:ascii="Consolas" w:hAnsi="Consolas" w:eastAsia="Consolas" w:cs="Consolas"/>
                <w:color w:val="0000FF"/>
                <w:sz w:val="16"/>
                <w:szCs w:val="16"/>
                <w:shd w:val="clear" w:fill="FFFFFF"/>
              </w:rPr>
              <w:t>alt=</w:t>
            </w:r>
            <w:r>
              <w:rPr>
                <w:rFonts w:hint="default" w:ascii="Consolas" w:hAnsi="Consolas" w:eastAsia="Consolas" w:cs="Consolas"/>
                <w:color w:val="008000"/>
                <w:sz w:val="16"/>
                <w:szCs w:val="16"/>
                <w:shd w:val="clear" w:fill="FFFFFF"/>
              </w:rPr>
              <w:t>""</w:t>
            </w:r>
            <w:r>
              <w:rPr>
                <w:rFonts w:hint="default" w:ascii="Consolas" w:hAnsi="Consolas" w:eastAsia="Consolas" w:cs="Consolas"/>
                <w:color w:val="000000"/>
                <w:sz w:val="16"/>
                <w:szCs w:val="16"/>
                <w:shd w:val="clear" w:fill="FFFFFF"/>
              </w:rPr>
              <w:t>/&gt; a s d f g h j  k l</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p>
            <w:pPr>
              <w:pStyle w:val="30"/>
              <w:rPr>
                <w:rFonts w:hint="eastAsia"/>
                <w:sz w:val="6"/>
                <w:szCs w:val="10"/>
              </w:rPr>
            </w:pPr>
          </w:p>
        </w:tc>
        <w:tc>
          <w:tcPr>
            <w:tcW w:w="4322" w:type="dxa"/>
            <w:vAlign w:val="top"/>
          </w:tcPr>
          <w:p>
            <w:r>
              <w:drawing>
                <wp:inline distT="0" distB="0" distL="114300" distR="114300">
                  <wp:extent cx="2604135" cy="3065145"/>
                  <wp:effectExtent l="0" t="0" r="5715" b="190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147"/>
                          <a:stretch>
                            <a:fillRect/>
                          </a:stretch>
                        </pic:blipFill>
                        <pic:spPr>
                          <a:xfrm>
                            <a:off x="0" y="0"/>
                            <a:ext cx="2604135" cy="306514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Merge w:val="restart"/>
            <w:vAlign w:val="top"/>
          </w:tcPr>
          <w:p>
            <w:pPr>
              <w:pStyle w:val="27"/>
            </w:pPr>
            <w:bookmarkStart w:id="162" w:name="_Toc5592"/>
            <w:r>
              <w:rPr>
                <w:rFonts w:hint="default"/>
              </w:rPr>
              <w:t>display:table-cell与两栏自适应布局</w:t>
            </w:r>
            <w:bookmarkEnd w:id="162"/>
          </w:p>
          <w:p>
            <w:pPr>
              <w:rPr>
                <w:rFonts w:hint="eastAsia"/>
                <w:lang w:val="en-US" w:eastAsia="zh-CN"/>
              </w:rPr>
            </w:pPr>
          </w:p>
        </w:tc>
        <w:tc>
          <w:tcPr>
            <w:tcW w:w="8989" w:type="dxa"/>
            <w:gridSpan w:val="3"/>
            <w:vAlign w:val="top"/>
          </w:tcPr>
          <w:p>
            <w:pPr>
              <w:pStyle w:val="30"/>
              <w:rPr>
                <w:rFonts w:hint="default"/>
              </w:rPr>
            </w:pPr>
            <w:r>
              <w:t>就在前不久，看facebook好友动态列表页面前端代码的时候才发现原来display:table-cell</w:t>
            </w:r>
            <w:r>
              <w:rPr>
                <w:rFonts w:hint="default"/>
              </w:rPr>
              <w:t>可以用在两栏的自适应布局上。</w:t>
            </w:r>
          </w:p>
          <w:p>
            <w:pPr>
              <w:pStyle w:val="30"/>
              <w:rPr>
                <w:rFonts w:hint="default"/>
              </w:rPr>
            </w:pPr>
            <w:r>
              <w:t>虽然IE6/7不认识display:table-cell</w:t>
            </w:r>
            <w:r>
              <w:rPr>
                <w:rFonts w:hint="default"/>
              </w:rPr>
              <w:t>，但是亏了其一向自以为是的渲染与解析，我们可以很幸运的使用其他属性实现几乎一致的效果。</w:t>
            </w:r>
          </w:p>
          <w:p>
            <w:pPr>
              <w:pStyle w:val="30"/>
            </w:pPr>
            <w:r>
              <w:rPr>
                <w:rFonts w:hint="default"/>
              </w:rPr>
              <w:t>OK，对于不认识</w:t>
            </w:r>
            <w:r>
              <w:t>display:table-cell</w:t>
            </w:r>
            <w:r>
              <w:rPr>
                <w:rFonts w:hint="default"/>
              </w:rPr>
              <w:t>属性的IE6/7呢？哦呵呵，很简单，使用display:inline-block属性代替display:table-cell就完全ok的啦！</w:t>
            </w:r>
          </w:p>
          <w:p>
            <w:pPr>
              <w:pStyle w:val="30"/>
              <w:rPr>
                <w:rFonts w:hint="default"/>
              </w:rPr>
            </w:pPr>
            <w:r>
              <w:rPr>
                <w:rFonts w:hint="default"/>
              </w:rPr>
              <w:t>原因在于：IE6/7下block属性的元素对inline-block属性是有反应，但是却不是纯洁的反应，而是怪蜀黍看到粉嫩小萝莉的一点邪念，就是让元素有个怪异的haslayout属性。//zxx:大家似乎都喜欢用haslayout解析一些老IE下的一些怪异现象，但我自己打心底里是不认同这个概念。</w:t>
            </w:r>
          </w:p>
          <w:p>
            <w:pPr>
              <w:pStyle w:val="30"/>
              <w:rPr>
                <w:rFonts w:hint="default"/>
              </w:rPr>
            </w:pPr>
            <w:r>
              <w:rPr>
                <w:rFonts w:hint="default"/>
              </w:rPr>
              <w:t>如果IE6/7是很标准的纯洁的解释inline-block属性的话，是无法实现自适应的，右侧的文字描述内容会跑到头像的下面，哦呵呵~~有点负负得正，以毒攻毒的意味。代码如下：</w:t>
            </w:r>
          </w:p>
          <w:p>
            <w:pPr>
              <w:pStyle w:val="30"/>
              <w:rPr>
                <w:rFonts w:hint="default"/>
              </w:rPr>
            </w:pPr>
            <w:r>
              <w:rPr>
                <w:rFonts w:hint="default"/>
              </w:rPr>
              <w:t>display:table-cell; *display:inline-block;</w:t>
            </w:r>
          </w:p>
          <w:p>
            <w:pPr>
              <w:pStyle w:val="30"/>
              <w:rPr>
                <w:rFonts w:hint="default"/>
              </w:rPr>
            </w:pPr>
            <w:r>
              <w:rPr>
                <w:rFonts w:hint="default"/>
              </w:rPr>
              <w:t>就万事大吉，收工回家了。</w:t>
            </w:r>
          </w:p>
          <w:p>
            <w:pPr>
              <w:pStyle w:val="30"/>
              <w:rPr>
                <w:rFonts w:hint="default"/>
              </w:rPr>
            </w:pPr>
            <w:r>
              <w:rPr>
                <w:rFonts w:hint="default"/>
              </w:rPr>
              <w:t>在本例demo中，右侧内容足够多，所以宽度完整的撑开了，如果内容有限，则宽度就是内容的宽度，此时想要让某个元素（例如关闭按钮）右侧定位就会有问题，解决方法就是定义一个非常宽的宽度，就像上面facebook截图中的CSS属性一样，所以，考虑到各种情况，更健壮耐用的CSS代码应如下：</w:t>
            </w:r>
          </w:p>
          <w:p>
            <w:pPr>
              <w:pStyle w:val="30"/>
              <w:rPr>
                <w:rFonts w:hint="default"/>
              </w:rPr>
            </w:pPr>
            <w:r>
              <w:rPr>
                <w:rFonts w:hint="default"/>
              </w:rPr>
              <w:t>display:table-cell; *display:inline-block; width:2000px; *width:auto;</w:t>
            </w:r>
          </w:p>
          <w:p>
            <w:pPr>
              <w:pStyle w:val="30"/>
              <w:rPr>
                <w:rFonts w:hint="default"/>
              </w:rPr>
            </w:pPr>
            <w:r>
              <w:rPr>
                <w:rFonts w:hint="default"/>
              </w:rPr>
              <w:t>或者使用：</w:t>
            </w:r>
          </w:p>
          <w:p>
            <w:pPr>
              <w:pStyle w:val="30"/>
              <w:rPr>
                <w:rFonts w:hint="default"/>
              </w:rPr>
            </w:pPr>
            <w:r>
              <w:rPr>
                <w:rFonts w:hint="default"/>
              </w:rPr>
              <w:t>display:table-cell;  width:2000px; *width:auto; *zoom:1;</w:t>
            </w:r>
          </w:p>
          <w:p>
            <w:pPr>
              <w:pStyle w:val="30"/>
              <w:rPr>
                <w:rFonts w:hint="eastAsia"/>
              </w:rPr>
            </w:pPr>
            <w:r>
              <w:rPr>
                <w:rFonts w:hint="default"/>
              </w:rPr>
              <w:t>这种两栏的自适应布局，不仅不要分别丈量与计算两列的宽度，连</w:t>
            </w:r>
            <w:r>
              <w:rPr>
                <w:rFonts w:hint="eastAsia"/>
                <w:lang w:eastAsia="zh-CN"/>
              </w:rPr>
              <w:t>"</w:t>
            </w:r>
            <w:r>
              <w:rPr>
                <w:rFonts w:hint="default"/>
              </w:rPr>
              <w:fldChar w:fldCharType="begin"/>
            </w:r>
            <w:r>
              <w:rPr>
                <w:rFonts w:hint="default"/>
              </w:rPr>
              <w:instrText xml:space="preserve"> HYPERLINK "http://www.zhangxinxu.com/wordpress/?p=1152" </w:instrText>
            </w:r>
            <w:r>
              <w:rPr>
                <w:rFonts w:hint="default"/>
              </w:rPr>
              <w:fldChar w:fldCharType="separate"/>
            </w:r>
            <w:r>
              <w:rPr>
                <w:rStyle w:val="21"/>
                <w:rFonts w:hint="default" w:ascii="Arial" w:hAnsi="Arial" w:cs="Arial"/>
                <w:b w:val="0"/>
                <w:i w:val="0"/>
                <w:caps w:val="0"/>
                <w:color w:val="34538B"/>
                <w:spacing w:val="0"/>
                <w:szCs w:val="24"/>
                <w:u w:val="none"/>
                <w:shd w:val="clear" w:fill="FFFFFF"/>
              </w:rPr>
              <w:t>页面重构鑫三无准则 之无宽度准则</w:t>
            </w:r>
            <w:r>
              <w:rPr>
                <w:rFonts w:hint="default"/>
              </w:rPr>
              <w:fldChar w:fldCharType="end"/>
            </w:r>
            <w:r>
              <w:rPr>
                <w:rFonts w:hint="eastAsia"/>
                <w:lang w:eastAsia="zh-CN"/>
              </w:rPr>
              <w:t>"</w:t>
            </w:r>
            <w:r>
              <w:rPr>
                <w:rFonts w:hint="default"/>
              </w:rPr>
              <w:t>中absolute自适应布局的头像宽度都不需要亮了，可以说是更加懒惰，更加直接的好方法。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Merge w:val="continue"/>
            <w:vAlign w:val="top"/>
          </w:tcPr>
          <w:p>
            <w:pPr>
              <w:pStyle w:val="27"/>
              <w:rPr>
                <w:rFonts w:hint="eastAsia"/>
                <w:lang w:val="en-US" w:eastAsia="zh-CN"/>
              </w:rPr>
            </w:pPr>
          </w:p>
        </w:tc>
        <w:tc>
          <w:tcPr>
            <w:tcW w:w="4494" w:type="dxa"/>
            <w:vAlign w:val="top"/>
          </w:tcPr>
          <w:p>
            <w:pPr>
              <w:pStyle w:val="15"/>
              <w:keepNext w:val="0"/>
              <w:keepLines w:val="0"/>
              <w:widowControl/>
              <w:suppressLineNumbers w:val="0"/>
              <w:shd w:val="clear" w:fill="FFFFFF"/>
              <w:rPr>
                <w:rFonts w:hint="eastAsia"/>
                <w:sz w:val="11"/>
                <w:szCs w:val="15"/>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box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60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 </w:t>
            </w:r>
            <w:r>
              <w:rPr>
                <w:rFonts w:hint="default" w:ascii="Consolas" w:hAnsi="Consolas" w:eastAsia="Consolas" w:cs="Consolas"/>
                <w:color w:val="00002A"/>
                <w:sz w:val="16"/>
                <w:szCs w:val="16"/>
                <w:shd w:val="clear" w:fill="FFFFFF"/>
              </w:rPr>
              <w:t>60px auto 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padding: </w:t>
            </w:r>
            <w:r>
              <w:rPr>
                <w:rFonts w:hint="default" w:ascii="Consolas" w:hAnsi="Consolas" w:eastAsia="Consolas" w:cs="Consolas"/>
                <w:color w:val="00002A"/>
                <w:sz w:val="16"/>
                <w:szCs w:val="16"/>
                <w:shd w:val="clear" w:fill="FFFFFF"/>
              </w:rPr>
              <w:t>20px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background: #f5f5f5;</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fix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zoom: </w:t>
            </w:r>
            <w:r>
              <w:rPr>
                <w:rFonts w:hint="default" w:ascii="Consolas" w:hAnsi="Consolas" w:eastAsia="Consolas" w:cs="Consolas"/>
                <w:color w:val="00002A"/>
                <w:sz w:val="16"/>
                <w:szCs w:val="16"/>
                <w:shd w:val="clear" w:fill="FFFFFF"/>
              </w:rPr>
              <w:t>1</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fix</w:t>
            </w:r>
            <w:r>
              <w:rPr>
                <w:rFonts w:hint="default" w:ascii="Consolas" w:hAnsi="Consolas" w:eastAsia="Consolas" w:cs="Consolas"/>
                <w:color w:val="000000"/>
                <w:sz w:val="16"/>
                <w:szCs w:val="16"/>
                <w:shd w:val="clear" w:fill="FFFFFF"/>
              </w:rPr>
              <w:t>:</w:t>
            </w:r>
            <w:r>
              <w:rPr>
                <w:rFonts w:hint="default" w:ascii="Consolas" w:hAnsi="Consolas" w:eastAsia="Consolas" w:cs="Consolas"/>
                <w:color w:val="B51615"/>
                <w:sz w:val="16"/>
                <w:szCs w:val="16"/>
                <w:shd w:val="clear" w:fill="FFFFFF"/>
              </w:rPr>
              <w:t>after</w:t>
            </w:r>
            <w:r>
              <w:rPr>
                <w:rFonts w:hint="default" w:ascii="Consolas" w:hAnsi="Consolas" w:eastAsia="Consolas" w:cs="Consolas"/>
                <w:color w:val="000000"/>
                <w:sz w:val="16"/>
                <w:szCs w:val="16"/>
                <w:shd w:val="clear" w:fill="FFFFFF"/>
              </w:rPr>
              <w:t>, .</w:t>
            </w:r>
            <w:r>
              <w:rPr>
                <w:rFonts w:hint="default" w:ascii="Consolas" w:hAnsi="Consolas" w:eastAsia="Consolas" w:cs="Consolas"/>
                <w:color w:val="B51615"/>
                <w:sz w:val="16"/>
                <w:szCs w:val="16"/>
                <w:shd w:val="clear" w:fill="FFFFFF"/>
              </w:rPr>
              <w:t>fix</w:t>
            </w:r>
            <w:r>
              <w:rPr>
                <w:rFonts w:hint="default" w:ascii="Consolas" w:hAnsi="Consolas" w:eastAsia="Consolas" w:cs="Consolas"/>
                <w:color w:val="000000"/>
                <w:sz w:val="16"/>
                <w:szCs w:val="16"/>
                <w:shd w:val="clear" w:fill="FFFFFF"/>
              </w:rPr>
              <w:t>:</w:t>
            </w:r>
            <w:r>
              <w:rPr>
                <w:rFonts w:hint="default" w:ascii="Consolas" w:hAnsi="Consolas" w:eastAsia="Consolas" w:cs="Consolas"/>
                <w:color w:val="B51615"/>
                <w:sz w:val="16"/>
                <w:szCs w:val="16"/>
                <w:shd w:val="clear" w:fill="FFFFFF"/>
              </w:rPr>
              <w:t xml:space="preserve">before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table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content: </w:t>
            </w:r>
            <w:r>
              <w:rPr>
                <w:rFonts w:hint="default" w:ascii="Consolas" w:hAnsi="Consolas" w:eastAsia="Consolas" w:cs="Consolas"/>
                <w:b/>
                <w:color w:val="008000"/>
                <w:sz w:val="16"/>
                <w:szCs w:val="16"/>
                <w:shd w:val="clear" w:fill="FFFFFF"/>
              </w:rPr>
              <w: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clear: </w:t>
            </w:r>
            <w:r>
              <w:rPr>
                <w:rFonts w:hint="default" w:ascii="Consolas" w:hAnsi="Consolas" w:eastAsia="Consolas" w:cs="Consolas"/>
                <w:color w:val="00002A"/>
                <w:sz w:val="16"/>
                <w:szCs w:val="16"/>
                <w:shd w:val="clear" w:fill="FFFFFF"/>
              </w:rPr>
              <w:t>both</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content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table-cell</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inline-block</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l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float: </w:t>
            </w:r>
            <w:r>
              <w:rPr>
                <w:rFonts w:hint="default" w:ascii="Consolas" w:hAnsi="Consolas" w:eastAsia="Consolas" w:cs="Consolas"/>
                <w:color w:val="00002A"/>
                <w:sz w:val="16"/>
                <w:szCs w:val="16"/>
                <w:shd w:val="clear" w:fill="FFFFFF"/>
              </w:rPr>
              <w:t>left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mt5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margin-top: </w:t>
            </w:r>
            <w:r>
              <w:rPr>
                <w:rFonts w:hint="default" w:ascii="Consolas" w:hAnsi="Consolas" w:eastAsia="Consolas" w:cs="Consolas"/>
                <w:color w:val="00002A"/>
                <w:sz w:val="16"/>
                <w:szCs w:val="16"/>
                <w:shd w:val="clear" w:fill="FFFFFF"/>
              </w:rPr>
              <w:t>5px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mr10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margin-right: </w:t>
            </w:r>
            <w:r>
              <w:rPr>
                <w:rFonts w:hint="default" w:ascii="Consolas" w:hAnsi="Consolas" w:eastAsia="Consolas" w:cs="Consolas"/>
                <w:color w:val="00002A"/>
                <w:sz w:val="16"/>
                <w:szCs w:val="16"/>
                <w:shd w:val="clear" w:fill="FFFFFF"/>
              </w:rPr>
              <w:t>10px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"box fix"</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img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 xml:space="preserve">"l mr10" </w:t>
            </w:r>
            <w:r>
              <w:rPr>
                <w:rFonts w:hint="default" w:ascii="Consolas" w:hAnsi="Consolas" w:eastAsia="Consolas" w:cs="Consolas"/>
                <w:color w:val="0000FF"/>
                <w:sz w:val="16"/>
                <w:szCs w:val="16"/>
                <w:shd w:val="clear" w:fill="FFFFFF"/>
              </w:rPr>
              <w:t>src=</w:t>
            </w:r>
            <w:r>
              <w:rPr>
                <w:rFonts w:hint="default" w:ascii="Consolas" w:hAnsi="Consolas" w:eastAsia="Consolas" w:cs="Consolas"/>
                <w:color w:val="008000"/>
                <w:sz w:val="16"/>
                <w:szCs w:val="16"/>
                <w:shd w:val="clear" w:fill="FFFFFF"/>
              </w:rPr>
              <w:t>"images/1.jpg"</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"content"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p</w:t>
            </w:r>
            <w:r>
              <w:rPr>
                <w:rFonts w:hint="default" w:ascii="Consolas" w:hAnsi="Consolas" w:eastAsia="Consolas" w:cs="Consolas"/>
                <w:color w:val="000000"/>
                <w:sz w:val="16"/>
                <w:szCs w:val="16"/>
                <w:shd w:val="clear" w:fill="FFFFFF"/>
              </w:rPr>
              <w:t>&gt;</w:t>
            </w:r>
            <w:r>
              <w:rPr>
                <w:rFonts w:hint="eastAsia" w:ascii="宋体" w:hAnsi="宋体" w:eastAsia="宋体" w:cs="宋体"/>
                <w:color w:val="000000"/>
                <w:sz w:val="16"/>
                <w:szCs w:val="16"/>
                <w:shd w:val="clear" w:fill="FFFFFF"/>
              </w:rPr>
              <w:t>无上甚深微妙法、 百千万劫难遭遇、 我今见闻得受持、 愿解如来真实义、</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p</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tc>
        <w:tc>
          <w:tcPr>
            <w:tcW w:w="4495" w:type="dxa"/>
            <w:gridSpan w:val="2"/>
            <w:vAlign w:val="top"/>
          </w:tcPr>
          <w:p>
            <w:r>
              <w:drawing>
                <wp:inline distT="0" distB="0" distL="114300" distR="114300">
                  <wp:extent cx="815340" cy="496570"/>
                  <wp:effectExtent l="0" t="0" r="3810" b="17780"/>
                  <wp:docPr id="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2"/>
                          <pic:cNvPicPr>
                            <a:picLocks noChangeAspect="1"/>
                          </pic:cNvPicPr>
                        </pic:nvPicPr>
                        <pic:blipFill>
                          <a:blip r:embed="rId148"/>
                          <a:srcRect l="11117" r="12480"/>
                          <a:stretch>
                            <a:fillRect/>
                          </a:stretch>
                        </pic:blipFill>
                        <pic:spPr>
                          <a:xfrm>
                            <a:off x="0" y="0"/>
                            <a:ext cx="815340" cy="496570"/>
                          </a:xfrm>
                          <a:prstGeom prst="rect">
                            <a:avLst/>
                          </a:prstGeom>
                          <a:noFill/>
                          <a:ln w="9525">
                            <a:noFill/>
                          </a:ln>
                        </pic:spPr>
                      </pic:pic>
                    </a:graphicData>
                  </a:graphic>
                </wp:inline>
              </w:drawing>
            </w:r>
          </w:p>
          <w:p>
            <w:r>
              <w:drawing>
                <wp:inline distT="0" distB="0" distL="114300" distR="114300">
                  <wp:extent cx="2716530" cy="823595"/>
                  <wp:effectExtent l="0" t="0" r="7620" b="14605"/>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149"/>
                          <a:srcRect l="17974" r="14363" b="55881"/>
                          <a:stretch>
                            <a:fillRect/>
                          </a:stretch>
                        </pic:blipFill>
                        <pic:spPr>
                          <a:xfrm>
                            <a:off x="0" y="0"/>
                            <a:ext cx="2716530" cy="823595"/>
                          </a:xfrm>
                          <a:prstGeom prst="rect">
                            <a:avLst/>
                          </a:prstGeom>
                          <a:noFill/>
                          <a:ln w="9525">
                            <a:noFill/>
                          </a:ln>
                        </pic:spPr>
                      </pic:pic>
                    </a:graphicData>
                  </a:graphic>
                </wp:inline>
              </w:drawing>
            </w:r>
          </w:p>
          <w:p>
            <w:pPr>
              <w:rPr>
                <w:rFonts w:hint="default"/>
              </w:rPr>
            </w:pPr>
            <w:r>
              <w:rPr>
                <w:rFonts w:hint="eastAsia"/>
                <w:lang w:val="en-US" w:eastAsia="zh-CN"/>
              </w:rPr>
              <w:t xml:space="preserve">&gt; </w:t>
            </w:r>
            <w:r>
              <w:t>左侧为头像，右侧内容自适应。其中头像部分使用了float</w:t>
            </w:r>
            <w:r>
              <w:rPr>
                <w:rFonts w:hint="default"/>
              </w:rPr>
              <w:t>属性，左浮动，IE8+以及Firefox、Chrome、Opera等现代浏览器右侧使用了display:table-cell属性，结果就自适应了，很简单的代码，很神奇的效果。</w:t>
            </w:r>
          </w:p>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Merge w:val="restart"/>
            <w:vAlign w:val="top"/>
          </w:tcPr>
          <w:p>
            <w:pPr>
              <w:pStyle w:val="27"/>
            </w:pPr>
            <w:bookmarkStart w:id="163" w:name="_Toc12224"/>
            <w:r>
              <w:rPr>
                <w:rFonts w:hint="default"/>
              </w:rPr>
              <w:t>display:table-cell下的等高布局</w:t>
            </w:r>
            <w:bookmarkEnd w:id="163"/>
          </w:p>
          <w:p>
            <w:pPr>
              <w:pStyle w:val="27"/>
              <w:rPr>
                <w:rFonts w:hint="eastAsia"/>
                <w:lang w:val="en-US" w:eastAsia="zh-CN"/>
              </w:rPr>
            </w:pPr>
          </w:p>
        </w:tc>
        <w:tc>
          <w:tcPr>
            <w:tcW w:w="8989" w:type="dxa"/>
            <w:gridSpan w:val="3"/>
            <w:vAlign w:val="top"/>
          </w:tcPr>
          <w:p>
            <w:pPr>
              <w:pStyle w:val="30"/>
            </w:pPr>
            <w:r>
              <w:rPr>
                <w:rFonts w:hint="default"/>
              </w:rPr>
              <w:t>table表格中的单元格最大的特点之一就是同一行列表元素都等高。所以，很多时候，我们需要等高布局的时候，就可以借助</w:t>
            </w:r>
            <w:r>
              <w:t>display:table-cell</w:t>
            </w:r>
            <w:r>
              <w:rPr>
                <w:rFonts w:hint="default"/>
              </w:rPr>
              <w:t>属性。说到table-cell的布局，不得不说一下</w:t>
            </w:r>
            <w:r>
              <w:rPr>
                <w:rFonts w:hint="eastAsia"/>
                <w:lang w:eastAsia="zh-CN"/>
              </w:rPr>
              <w:t>"</w:t>
            </w:r>
            <w:r>
              <w:rPr>
                <w:rFonts w:hint="default"/>
              </w:rPr>
              <w:t>匿名表格元素创建规则</w:t>
            </w:r>
            <w:r>
              <w:rPr>
                <w:rFonts w:hint="eastAsia"/>
                <w:lang w:eastAsia="zh-CN"/>
              </w:rPr>
              <w:t>"</w:t>
            </w:r>
            <w:r>
              <w:rPr>
                <w:rFonts w:hint="default"/>
              </w:rPr>
              <w:t>：</w:t>
            </w:r>
          </w:p>
          <w:p>
            <w:pPr>
              <w:pStyle w:val="30"/>
            </w:pPr>
            <w:r>
              <w:rPr>
                <w:rFonts w:hint="default"/>
              </w:rPr>
              <w:t>CSS2.1表格模型中的元素，可能不会全部包含在除HTML之外的文档语言中。这时，那些</w:t>
            </w:r>
            <w:r>
              <w:rPr>
                <w:rFonts w:hint="eastAsia"/>
                <w:lang w:eastAsia="zh-CN"/>
              </w:rPr>
              <w:t>"</w:t>
            </w:r>
            <w:r>
              <w:rPr>
                <w:rFonts w:hint="default"/>
              </w:rPr>
              <w:t>丢失</w:t>
            </w:r>
            <w:r>
              <w:rPr>
                <w:rFonts w:hint="eastAsia"/>
                <w:lang w:eastAsia="zh-CN"/>
              </w:rPr>
              <w:t>"</w:t>
            </w:r>
            <w:r>
              <w:rPr>
                <w:rFonts w:hint="default"/>
              </w:rPr>
              <w:t>的元素会被模拟出来，从而使得表格模型能够正常工作。所有的表格元素将会自动在自身周围生成所需的匿名table对象，使其符合table/inline-table、table-row、table- cell的三层嵌套关系。</w:t>
            </w:r>
          </w:p>
          <w:p>
            <w:pPr>
              <w:pStyle w:val="30"/>
              <w:rPr>
                <w:rFonts w:hint="default"/>
              </w:rPr>
            </w:pPr>
            <w:r>
              <w:rPr>
                <w:rFonts w:hint="default"/>
              </w:rPr>
              <w:t>举个例子吧，如果我们为元素使用</w:t>
            </w:r>
            <w:r>
              <w:rPr>
                <w:rFonts w:hint="eastAsia"/>
                <w:lang w:eastAsia="zh-CN"/>
              </w:rPr>
              <w:t>"</w:t>
            </w:r>
            <w:r>
              <w:rPr>
                <w:rFonts w:hint="default"/>
              </w:rPr>
              <w:t>display:table-cell;</w:t>
            </w:r>
            <w:r>
              <w:rPr>
                <w:rFonts w:hint="eastAsia"/>
                <w:lang w:eastAsia="zh-CN"/>
              </w:rPr>
              <w:t>"</w:t>
            </w:r>
            <w:r>
              <w:rPr>
                <w:rFonts w:hint="default"/>
              </w:rPr>
              <w:t>属性，而不将其父容器设置为</w:t>
            </w:r>
            <w:r>
              <w:rPr>
                <w:rFonts w:hint="eastAsia"/>
                <w:lang w:eastAsia="zh-CN"/>
              </w:rPr>
              <w:t>"</w:t>
            </w:r>
            <w:r>
              <w:rPr>
                <w:rFonts w:hint="default"/>
              </w:rPr>
              <w:t>display:table-row;</w:t>
            </w:r>
            <w:r>
              <w:rPr>
                <w:rFonts w:hint="eastAsia"/>
                <w:lang w:eastAsia="zh-CN"/>
              </w:rPr>
              <w:t>"</w:t>
            </w:r>
            <w:r>
              <w:rPr>
                <w:rFonts w:hint="default"/>
              </w:rPr>
              <w:t>属性，浏览器会默认创建出一个表格行，就好像文档中真的存在一个被声明的表格行一样。如果您还不是很理解，可见参见支付宝UED的</w:t>
            </w:r>
            <w:r>
              <w:rPr>
                <w:rFonts w:hint="eastAsia"/>
                <w:lang w:eastAsia="zh-CN"/>
              </w:rPr>
              <w:t>"</w:t>
            </w:r>
            <w:r>
              <w:rPr>
                <w:rFonts w:hint="default"/>
              </w:rPr>
              <w:fldChar w:fldCharType="begin"/>
            </w:r>
            <w:r>
              <w:rPr>
                <w:rFonts w:hint="default"/>
              </w:rPr>
              <w:instrText xml:space="preserve"> HYPERLINK "http://ued.alipay.com/wd/2008/10/29/%E5%9F%BA%E4%BA%8Edisplaytable%E7%9A%84css%E5%B8%83%E5%B1%80/" \t "http://www.zhangxinxu.com/wordpress/2010/10/%E6%88%91%E6%89%80%E7%9F%A5%E9%81%93%E7%9A%84%E5%87%A0%E7%A7%8Ddisplaytable-cell%E7%9A%84%E5%BA%94%E7%94%A8/_blank" </w:instrText>
            </w:r>
            <w:r>
              <w:rPr>
                <w:rFonts w:hint="default"/>
              </w:rPr>
              <w:fldChar w:fldCharType="separate"/>
            </w:r>
            <w:r>
              <w:rPr>
                <w:rStyle w:val="21"/>
                <w:rFonts w:hint="default" w:ascii="Arial" w:hAnsi="Arial" w:cs="Arial"/>
                <w:b w:val="0"/>
                <w:i w:val="0"/>
                <w:caps w:val="0"/>
                <w:color w:val="34538B"/>
                <w:spacing w:val="0"/>
                <w:szCs w:val="24"/>
                <w:u w:val="none"/>
                <w:shd w:val="clear" w:fill="FFFFFF"/>
              </w:rPr>
              <w:t>基于display:table的CSS布局</w:t>
            </w:r>
            <w:r>
              <w:rPr>
                <w:rFonts w:hint="default"/>
              </w:rPr>
              <w:fldChar w:fldCharType="end"/>
            </w:r>
            <w:r>
              <w:rPr>
                <w:rFonts w:hint="eastAsia"/>
                <w:lang w:eastAsia="zh-CN"/>
              </w:rPr>
              <w:t>"</w:t>
            </w:r>
            <w:r>
              <w:rPr>
                <w:rFonts w:hint="default"/>
              </w:rPr>
              <w:t>一文。//zxx:支付宝今年的招牌广告做得很赞的~~</w:t>
            </w:r>
          </w:p>
          <w:p>
            <w:pPr>
              <w:pStyle w:val="30"/>
              <w:rPr>
                <w:rFonts w:hint="default"/>
              </w:rPr>
            </w:pPr>
            <w:r>
              <w:rPr>
                <w:rFonts w:hint="default"/>
              </w:rPr>
              <w:t>实现等高布局，毫无疑问，display:table-cell是首选，这就好比鼹鼠，生下来就是为了打洞用的。考虑到匿名创建表格元素的问题，所有table-cell元素外一定要留有一个用来包裹的标签。</w:t>
            </w:r>
          </w:p>
          <w:p>
            <w:pPr>
              <w:pStyle w:val="30"/>
              <w:rPr>
                <w:rFonts w:hint="default"/>
              </w:rPr>
            </w:pPr>
          </w:p>
          <w:p>
            <w:pPr>
              <w:pStyle w:val="30"/>
              <w:rPr>
                <w:rFonts w:hint="default"/>
              </w:rPr>
            </w:pPr>
            <w:r>
              <w:rPr>
                <w:rFonts w:hint="default"/>
              </w:rPr>
              <w:t>于是，我们有类似下面的CSS代码：</w:t>
            </w:r>
          </w:p>
          <w:p>
            <w:pPr>
              <w:pStyle w:val="30"/>
              <w:rPr>
                <w:rFonts w:hint="default"/>
              </w:rPr>
            </w:pPr>
            <w:r>
              <w:rPr>
                <w:rFonts w:hint="default"/>
              </w:rPr>
              <w:t>.list_row{display:table-row;}</w:t>
            </w:r>
          </w:p>
          <w:p>
            <w:pPr>
              <w:pStyle w:val="30"/>
              <w:rPr>
                <w:rFonts w:hint="default"/>
              </w:rPr>
            </w:pPr>
            <w:r>
              <w:rPr>
                <w:rFonts w:hint="default"/>
              </w:rPr>
              <w:t>.list_cell{display:table-cell; width:30%; padding:1.6%; background-color:#f5f5f5;}/*中间一个元素背景淡蓝，有别于两边的淡灰色*/</w:t>
            </w:r>
          </w:p>
          <w:p>
            <w:pPr>
              <w:pStyle w:val="30"/>
              <w:rPr>
                <w:rFonts w:hint="default"/>
              </w:rPr>
            </w:pPr>
            <w:r>
              <w:rPr>
                <w:rFonts w:hint="default"/>
              </w:rPr>
              <w:t>.list_center{background-color:#f0f3f9;}</w:t>
            </w:r>
          </w:p>
          <w:p>
            <w:pPr>
              <w:pStyle w:val="30"/>
              <w:rPr>
                <w:rFonts w:hint="default"/>
              </w:rPr>
            </w:pPr>
          </w:p>
          <w:p>
            <w:pPr>
              <w:pStyle w:val="30"/>
              <w:rPr>
                <w:rFonts w:hint="default"/>
              </w:rPr>
            </w:pPr>
            <w:r>
              <w:rPr>
                <w:rFonts w:hint="default"/>
              </w:rPr>
              <w:t>HTML结构代码如下：</w:t>
            </w:r>
          </w:p>
          <w:p>
            <w:pPr>
              <w:pStyle w:val="30"/>
              <w:rPr>
                <w:rFonts w:hint="default"/>
              </w:rPr>
            </w:pPr>
            <w:r>
              <w:rPr>
                <w:rFonts w:hint="default"/>
              </w:rPr>
              <w:t>&lt;div class="list_row"&gt;</w:t>
            </w:r>
          </w:p>
          <w:p>
            <w:pPr>
              <w:pStyle w:val="30"/>
              <w:rPr>
                <w:rFonts w:hint="default"/>
              </w:rPr>
            </w:pPr>
            <w:r>
              <w:rPr>
                <w:rFonts w:hint="default"/>
              </w:rPr>
              <w:t xml:space="preserve">    &lt;div class="list_cell"&gt;你一定也有过这种感觉的。...罗兰《寂寞的感觉》&lt;/div&gt;</w:t>
            </w:r>
          </w:p>
          <w:p>
            <w:pPr>
              <w:pStyle w:val="30"/>
              <w:rPr>
                <w:rFonts w:hint="default"/>
              </w:rPr>
            </w:pPr>
            <w:r>
              <w:rPr>
                <w:rFonts w:hint="default"/>
              </w:rPr>
              <w:t xml:space="preserve">    &lt;div class="list_cell list_center"&gt;作为一个被基阿异捅过...水，四积阴功五读书。&lt;/div&gt;</w:t>
            </w:r>
          </w:p>
          <w:p>
            <w:pPr>
              <w:pStyle w:val="30"/>
              <w:rPr>
                <w:rFonts w:hint="default"/>
              </w:rPr>
            </w:pPr>
            <w:r>
              <w:rPr>
                <w:rFonts w:hint="default"/>
              </w:rPr>
              <w:t xml:space="preserve">    &lt;div class="list_cell"&gt;奔波了一...永远幸福快乐！&lt;/div&gt;</w:t>
            </w:r>
          </w:p>
          <w:p>
            <w:pPr>
              <w:pStyle w:val="30"/>
              <w:rPr>
                <w:rFonts w:hint="default"/>
              </w:rPr>
            </w:pPr>
            <w:r>
              <w:rPr>
                <w:rFonts w:hint="default"/>
              </w:rPr>
              <w:t>&lt;/div&gt;</w:t>
            </w:r>
          </w:p>
          <w:p>
            <w:pPr>
              <w:pStyle w:val="30"/>
              <w:rPr>
                <w:rFonts w:hint="default"/>
              </w:rPr>
            </w:pPr>
          </w:p>
          <w:p>
            <w:pPr>
              <w:pStyle w:val="30"/>
            </w:pPr>
            <w:r>
              <w:rPr>
                <w:rFonts w:hint="default"/>
              </w:rPr>
              <w:t>结果在现代浏览器下（如下Firefox3.6下截图）</w:t>
            </w:r>
          </w:p>
          <w:p>
            <w:pPr>
              <w:pStyle w:val="30"/>
              <w:rPr>
                <w:rFonts w:hint="eastAsia"/>
                <w:lang w:val="en-US" w:eastAsia="zh-CN"/>
              </w:rPr>
            </w:pPr>
            <w:r>
              <w:rPr>
                <w:rFonts w:hint="default"/>
              </w:rPr>
              <w:t>您可以狠狠地点击这里：</w:t>
            </w:r>
            <w:r>
              <w:rPr>
                <w:rFonts w:hint="default"/>
              </w:rPr>
              <w:fldChar w:fldCharType="begin"/>
            </w:r>
            <w:r>
              <w:rPr>
                <w:rFonts w:hint="default"/>
              </w:rPr>
              <w:instrText xml:space="preserve"> HYPERLINK "http://www.zhangxinxu.com/study/201010/table-cell-equal-height-layout.html" \t "http://www.zhangxinxu.com/wordpress/2010/10/%E6%88%91%E6%89%80%E7%9F%A5%E9%81%93%E7%9A%84%E5%87%A0%E7%A7%8Ddisplaytable-cell%E7%9A%84%E5%BA%94%E7%94%A8/_blank" </w:instrText>
            </w:r>
            <w:r>
              <w:rPr>
                <w:rFonts w:hint="default"/>
              </w:rPr>
              <w:fldChar w:fldCharType="separate"/>
            </w:r>
            <w:r>
              <w:rPr>
                <w:rStyle w:val="21"/>
                <w:rFonts w:hint="default" w:ascii="Arial" w:hAnsi="Arial" w:cs="Arial"/>
                <w:b w:val="0"/>
                <w:i w:val="0"/>
                <w:caps w:val="0"/>
                <w:color w:val="FF3300"/>
                <w:spacing w:val="0"/>
                <w:szCs w:val="24"/>
                <w:u w:val="single"/>
                <w:shd w:val="clear" w:fill="FFFFFF"/>
              </w:rPr>
              <w:t>table-cell等高布局demo</w:t>
            </w:r>
            <w:r>
              <w:rPr>
                <w:rFonts w:hint="default"/>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Merge w:val="continue"/>
            <w:vAlign w:val="top"/>
          </w:tcPr>
          <w:p>
            <w:pPr>
              <w:pStyle w:val="27"/>
              <w:rPr>
                <w:rFonts w:hint="eastAsia"/>
                <w:lang w:val="en-US" w:eastAsia="zh-CN"/>
              </w:rPr>
            </w:pPr>
          </w:p>
        </w:tc>
        <w:tc>
          <w:tcPr>
            <w:tcW w:w="8989" w:type="dxa"/>
            <w:gridSpan w:val="3"/>
            <w:vAlign w:val="top"/>
          </w:tcPr>
          <w:p>
            <w:pPr>
              <w:pStyle w:val="30"/>
              <w:rPr>
                <w:rFonts w:hint="default"/>
              </w:rPr>
            </w:pPr>
            <w:r>
              <w:rPr>
                <w:rFonts w:hint="default"/>
              </w:rPr>
              <w:t>对于不支持display:table-cell属性的IE6/7浏览器，又当如何解决呢？</w:t>
            </w:r>
          </w:p>
          <w:p>
            <w:pPr>
              <w:pStyle w:val="30"/>
            </w:pPr>
            <w:r>
              <w:rPr>
                <w:rFonts w:hint="default"/>
              </w:rPr>
              <w:t>我们可以使用</w:t>
            </w:r>
            <w:r>
              <w:rPr>
                <w:rFonts w:hint="eastAsia"/>
                <w:lang w:eastAsia="zh-CN"/>
              </w:rPr>
              <w:t>"</w:t>
            </w:r>
            <w:r>
              <w:rPr>
                <w:rFonts w:hint="default"/>
              </w:rPr>
              <w:t>补差等高法</w:t>
            </w:r>
            <w:r>
              <w:rPr>
                <w:rFonts w:hint="eastAsia"/>
                <w:lang w:eastAsia="zh-CN"/>
              </w:rPr>
              <w:t>"</w:t>
            </w:r>
            <w:r>
              <w:rPr>
                <w:rFonts w:hint="default"/>
              </w:rPr>
              <w:t>，就是一个一个很大的</w:t>
            </w:r>
            <w:r>
              <w:t>margin-bottom</w:t>
            </w:r>
            <w:r>
              <w:rPr>
                <w:rFonts w:hint="default"/>
              </w:rPr>
              <w:t>负值配上一个同样大小的padding-bottom值，本例中为了实例需要，margin-bottom值就百来像素。显然，由于两者原理不同，难免需要用到hack，所以demo完整CSS代码如下：</w:t>
            </w:r>
          </w:p>
          <w:p>
            <w:pPr>
              <w:pStyle w:val="30"/>
              <w:rPr>
                <w:rFonts w:hint="default"/>
              </w:rPr>
            </w:pPr>
            <w:r>
              <w:rPr>
                <w:rFonts w:hint="default"/>
              </w:rPr>
              <w:t>.list_row{display:table-row; overflow:hidden;}</w:t>
            </w:r>
          </w:p>
          <w:p>
            <w:pPr>
              <w:pStyle w:val="30"/>
              <w:rPr>
                <w:rFonts w:hint="default"/>
              </w:rPr>
            </w:pPr>
            <w:r>
              <w:rPr>
                <w:rFonts w:hint="default"/>
              </w:rPr>
              <w:t>.list_cell{display:table-cell; width:30%; margin-bottom:-100px; padding:1.6%; *padding-bottom:110px; background-color:#f5f5f5; *float:left;}</w:t>
            </w:r>
          </w:p>
          <w:p>
            <w:pPr>
              <w:pStyle w:val="30"/>
              <w:rPr>
                <w:rFonts w:hint="default"/>
              </w:rPr>
            </w:pPr>
            <w:r>
              <w:rPr>
                <w:rFonts w:hint="default"/>
              </w:rPr>
              <w:t>.list_center{background-color:#f0f3f9;}</w:t>
            </w:r>
          </w:p>
          <w:p>
            <w:pPr>
              <w:pStyle w:val="30"/>
              <w:rPr>
                <w:rFonts w:hint="default"/>
              </w:rPr>
            </w:pPr>
            <w:r>
              <w:rPr>
                <w:rFonts w:hint="default"/>
              </w:rPr>
              <w:t>认识display:table-cell属性的元素对margin属性不敏感，所以上面margin-bottom属性前没有加*号。</w:t>
            </w:r>
          </w:p>
          <w:p>
            <w:pPr>
              <w:pStyle w:val="30"/>
              <w:rPr>
                <w:rFonts w:hint="default"/>
              </w:rPr>
            </w:pPr>
            <w:r>
              <w:rPr>
                <w:rFonts w:hint="default"/>
              </w:rPr>
              <w:t>//zxx:</w:t>
            </w:r>
            <w:r>
              <w:rPr>
                <w:rFonts w:hint="eastAsia"/>
                <w:lang w:eastAsia="zh-CN"/>
              </w:rPr>
              <w:t>"</w:t>
            </w:r>
            <w:r>
              <w:rPr>
                <w:rFonts w:hint="default"/>
              </w:rPr>
              <w:t>补差等高法</w:t>
            </w:r>
            <w:r>
              <w:rPr>
                <w:rFonts w:hint="eastAsia"/>
                <w:lang w:eastAsia="zh-CN"/>
              </w:rPr>
              <w:t>"</w:t>
            </w:r>
            <w:r>
              <w:rPr>
                <w:rFonts w:hint="default"/>
              </w:rPr>
              <w:t>虽然有效，也有兼容性，但是会带来一些潜在的问题，不宜多用。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Merge w:val="continue"/>
            <w:vAlign w:val="top"/>
          </w:tcPr>
          <w:p>
            <w:pPr>
              <w:rPr>
                <w:rFonts w:hint="eastAsia"/>
                <w:lang w:val="en-US" w:eastAsia="zh-CN"/>
              </w:rPr>
            </w:pPr>
          </w:p>
        </w:tc>
        <w:tc>
          <w:tcPr>
            <w:tcW w:w="4494" w:type="dxa"/>
            <w:vAlign w:val="top"/>
          </w:tcPr>
          <w:p>
            <w:pPr>
              <w:pStyle w:val="15"/>
              <w:keepNext w:val="0"/>
              <w:keepLines w:val="0"/>
              <w:widowControl/>
              <w:suppressLineNumbers w:val="0"/>
              <w:shd w:val="clear" w:fill="FFFFFF"/>
              <w:rPr>
                <w:rFonts w:hint="default" w:ascii="Consolas" w:hAnsi="Consolas" w:eastAsia="Consolas" w:cs="Consolas"/>
                <w:color w:val="000000"/>
                <w:sz w:val="11"/>
                <w:szCs w:val="11"/>
                <w:shd w:val="clear" w:fill="FFFFFF"/>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box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table</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100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list_row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table-row</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list_cell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display: </w:t>
            </w:r>
            <w:r>
              <w:rPr>
                <w:rFonts w:hint="default" w:ascii="Consolas" w:hAnsi="Consolas" w:eastAsia="Consolas" w:cs="Consolas"/>
                <w:color w:val="00002A"/>
                <w:sz w:val="16"/>
                <w:szCs w:val="16"/>
                <w:shd w:val="clear" w:fill="FFFFFF"/>
              </w:rPr>
              <w:t>table-cell</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padding: </w:t>
            </w:r>
            <w:r>
              <w:rPr>
                <w:rFonts w:hint="default" w:ascii="Consolas" w:hAnsi="Consolas" w:eastAsia="Consolas" w:cs="Consolas"/>
                <w:color w:val="00002A"/>
                <w:sz w:val="16"/>
                <w:szCs w:val="16"/>
                <w:shd w:val="clear" w:fill="FFFFFF"/>
              </w:rPr>
              <w:t>1.6</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1</w:t>
            </w:r>
            <w:r>
              <w:rPr>
                <w:rFonts w:hint="default" w:ascii="Consolas" w:hAnsi="Consolas" w:eastAsia="Consolas" w:cs="Consolas"/>
                <w:color w:val="000000"/>
                <w:sz w:val="16"/>
                <w:szCs w:val="16"/>
                <w:shd w:val="clear" w:fill="FFFFFF"/>
              </w:rPr>
              <w:t>%;</w:t>
            </w:r>
            <w:r>
              <w:rPr>
                <w:rFonts w:hint="default" w:ascii="Consolas" w:hAnsi="Consolas" w:eastAsia="Consolas" w:cs="Consolas"/>
                <w:b/>
                <w:color w:val="FF6D75"/>
                <w:sz w:val="16"/>
                <w:szCs w:val="16"/>
                <w:shd w:val="clear" w:fill="FFFFFF"/>
              </w:rPr>
              <w:t>/*</w:t>
            </w:r>
            <w:r>
              <w:rPr>
                <w:rFonts w:hint="eastAsia" w:ascii="宋体" w:hAnsi="宋体" w:eastAsia="宋体" w:cs="宋体"/>
                <w:b/>
                <w:color w:val="FF6D75"/>
                <w:sz w:val="16"/>
                <w:szCs w:val="16"/>
                <w:shd w:val="clear" w:fill="FFFFFF"/>
              </w:rPr>
              <w:t>具体取值，随意，越小：等分</w:t>
            </w:r>
            <w:r>
              <w:rPr>
                <w:rFonts w:hint="default" w:ascii="Consolas" w:hAnsi="Consolas" w:eastAsia="Consolas" w:cs="Consolas"/>
                <w:b/>
                <w:color w:val="FF6D75"/>
                <w:sz w:val="16"/>
                <w:szCs w:val="16"/>
                <w:shd w:val="clear" w:fill="FFFFFF"/>
              </w:rPr>
              <w:t>*/</w:t>
            </w:r>
            <w:r>
              <w:rPr>
                <w:rFonts w:hint="default" w:ascii="Consolas" w:hAnsi="Consolas" w:eastAsia="Consolas" w:cs="Consolas"/>
                <w:b/>
                <w:color w:val="FF6D75"/>
                <w:sz w:val="16"/>
                <w:szCs w:val="16"/>
                <w:shd w:val="clear" w:fill="FFFFFF"/>
              </w:rPr>
              <w:br w:type="textWrapping"/>
            </w:r>
            <w:r>
              <w:rPr>
                <w:rFonts w:hint="default" w:ascii="Consolas" w:hAnsi="Consolas" w:eastAsia="Consolas" w:cs="Consolas"/>
                <w:b/>
                <w:color w:val="FF6D7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"box"</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"list_row"</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"list_cell"</w:t>
            </w:r>
            <w:r>
              <w:rPr>
                <w:rFonts w:hint="default" w:ascii="Consolas" w:hAnsi="Consolas" w:eastAsia="Consolas" w:cs="Consolas"/>
                <w:color w:val="000000"/>
                <w:sz w:val="16"/>
                <w:szCs w:val="16"/>
                <w:shd w:val="clear" w:fill="FFFFFF"/>
              </w:rPr>
              <w:t>&gt;a a&lt;/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"list_cell list_center"</w:t>
            </w:r>
            <w:r>
              <w:rPr>
                <w:rFonts w:hint="default" w:ascii="Consolas" w:hAnsi="Consolas" w:eastAsia="Consolas" w:cs="Consolas"/>
                <w:color w:val="000000"/>
                <w:sz w:val="16"/>
                <w:szCs w:val="16"/>
                <w:shd w:val="clear" w:fill="FFFFFF"/>
              </w:rPr>
              <w:t>&gt;b&lt;/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"list_cell"</w:t>
            </w:r>
            <w:r>
              <w:rPr>
                <w:rFonts w:hint="default" w:ascii="Consolas" w:hAnsi="Consolas" w:eastAsia="Consolas" w:cs="Consolas"/>
                <w:color w:val="000000"/>
                <w:sz w:val="16"/>
                <w:szCs w:val="16"/>
                <w:shd w:val="clear" w:fill="FFFFFF"/>
              </w:rPr>
              <w:t xml:space="preserve">&gt;c c c c c c c c </w:t>
            </w:r>
            <w:r>
              <w:rPr>
                <w:rFonts w:hint="eastAsia" w:ascii="宋体" w:hAnsi="宋体" w:eastAsia="宋体" w:cs="宋体"/>
                <w:color w:val="000000"/>
                <w:sz w:val="16"/>
                <w:szCs w:val="16"/>
                <w:shd w:val="clear" w:fill="FFFFFF"/>
              </w:rPr>
              <w:t>无上甚深微妙法、 百千万劫难遭遇、 我今见闻得受持、 愿解如来真实义、</w:t>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tc>
        <w:tc>
          <w:tcPr>
            <w:tcW w:w="4495" w:type="dxa"/>
            <w:gridSpan w:val="2"/>
            <w:vAlign w:val="top"/>
          </w:tcPr>
          <w:p>
            <w:pPr>
              <w:rPr>
                <w:rFonts w:hint="eastAsia"/>
                <w:lang w:val="en-US" w:eastAsia="zh-CN"/>
              </w:rPr>
            </w:pPr>
            <w:r>
              <w:drawing>
                <wp:inline distT="0" distB="0" distL="114300" distR="114300">
                  <wp:extent cx="2710180" cy="849630"/>
                  <wp:effectExtent l="0" t="0" r="13970" b="7620"/>
                  <wp:docPr id="8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6"/>
                          <pic:cNvPicPr>
                            <a:picLocks noChangeAspect="1"/>
                          </pic:cNvPicPr>
                        </pic:nvPicPr>
                        <pic:blipFill>
                          <a:blip r:embed="rId150"/>
                          <a:srcRect b="45676"/>
                          <a:stretch>
                            <a:fillRect/>
                          </a:stretch>
                        </pic:blipFill>
                        <pic:spPr>
                          <a:xfrm>
                            <a:off x="0" y="0"/>
                            <a:ext cx="2710180" cy="84963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pStyle w:val="27"/>
            </w:pPr>
            <w:bookmarkStart w:id="164" w:name="_Toc26085"/>
            <w:r>
              <w:rPr>
                <w:rFonts w:hint="default"/>
              </w:rPr>
              <w:t>display:table-cell下的列表布局</w:t>
            </w:r>
            <w:bookmarkEnd w:id="164"/>
          </w:p>
          <w:p>
            <w:pPr>
              <w:pStyle w:val="27"/>
              <w:rPr>
                <w:rFonts w:hint="eastAsia"/>
                <w:lang w:val="en-US" w:eastAsia="zh-CN"/>
              </w:rPr>
            </w:pPr>
          </w:p>
        </w:tc>
        <w:tc>
          <w:tcPr>
            <w:tcW w:w="8989" w:type="dxa"/>
            <w:gridSpan w:val="3"/>
            <w:vAlign w:val="top"/>
          </w:tcPr>
          <w:p>
            <w:pPr>
              <w:pStyle w:val="30"/>
            </w:pPr>
            <w:r>
              <w:rPr>
                <w:rFonts w:hint="default"/>
              </w:rPr>
              <w:t>一般这类布局都是使用浮动的。但是浮动布局的不足在于：一是需要清除浮动造成影响；二是不支持不定高列表的浮动。替代浮动布局的方法是有的，如果深究细节以及一些思想，方法还不少。其中有一个方法就是使用</w:t>
            </w:r>
            <w:r>
              <w:t>display:table-cell</w:t>
            </w:r>
            <w:r>
              <w:rPr>
                <w:rFonts w:hint="default"/>
              </w:rPr>
              <w:t>。</w:t>
            </w:r>
          </w:p>
          <w:p>
            <w:pPr>
              <w:pStyle w:val="30"/>
              <w:rPr>
                <w:rFonts w:hint="default"/>
              </w:rPr>
            </w:pPr>
            <w:r>
              <w:rPr>
                <w:rFonts w:hint="default"/>
              </w:rPr>
              <w:t>当然，说句心里话，将display:table-cell属性用在列表元素布局上，有点类似于张飞绣衣服，大马拉小车，优势并没有多大发挥，但是，毕竟也算浮动布局的一个备用替换方案。我的下一篇文章将会详细讲解浮动布局的替换方案，其中table-cell方法可以说是里面最不好的一个方法，本着过渡和热身的目的，这里只简单讲过。</w:t>
            </w:r>
          </w:p>
          <w:p>
            <w:pPr>
              <w:pStyle w:val="30"/>
              <w:rPr>
                <w:rFonts w:hint="default"/>
              </w:rPr>
            </w:pPr>
            <w:r>
              <w:rPr>
                <w:rFonts w:hint="default"/>
              </w:rPr>
              <w:t>首先是效果：您可以狠狠地点击这里：</w:t>
            </w:r>
            <w:r>
              <w:rPr>
                <w:rFonts w:hint="default"/>
              </w:rPr>
              <w:fldChar w:fldCharType="begin"/>
            </w:r>
            <w:r>
              <w:rPr>
                <w:rFonts w:hint="default"/>
              </w:rPr>
              <w:instrText xml:space="preserve"> HYPERLINK "http://www.zhangxinxu.com/study/201010/table-cell-list-flow-layout.html" \t "http://www.zhangxinxu.com/wordpress/2010/10/%E6%88%91%E6%89%80%E7%9F%A5%E9%81%93%E7%9A%84%E5%87%A0%E7%A7%8Ddisplaytable-cell%E7%9A%84%E5%BA%94%E7%94%A8/_blank" </w:instrText>
            </w:r>
            <w:r>
              <w:rPr>
                <w:rFonts w:hint="default"/>
              </w:rPr>
              <w:fldChar w:fldCharType="separate"/>
            </w:r>
            <w:r>
              <w:rPr>
                <w:rStyle w:val="21"/>
                <w:rFonts w:hint="default" w:ascii="Arial" w:hAnsi="Arial" w:cs="Arial"/>
                <w:b w:val="0"/>
                <w:i w:val="0"/>
                <w:caps w:val="0"/>
                <w:color w:val="FF3300"/>
                <w:spacing w:val="0"/>
                <w:szCs w:val="24"/>
                <w:u w:val="single"/>
                <w:shd w:val="clear" w:fill="FFFFFF"/>
              </w:rPr>
              <w:t>display:table-cell下的列表布局</w:t>
            </w:r>
            <w:r>
              <w:rPr>
                <w:rFonts w:hint="default"/>
              </w:rPr>
              <w:fldChar w:fldCharType="end"/>
            </w:r>
          </w:p>
          <w:p>
            <w:pPr>
              <w:pStyle w:val="30"/>
              <w:rPr>
                <w:rFonts w:hint="default"/>
              </w:rPr>
            </w:pPr>
            <w:r>
              <w:rPr>
                <w:rFonts w:hint="default"/>
              </w:rPr>
              <w:t>可以看到即使模块高度不一致，也不会产生浮动布局可能产生的错位。</w:t>
            </w:r>
          </w:p>
          <w:p>
            <w:pPr>
              <w:pStyle w:val="30"/>
              <w:rPr>
                <w:rFonts w:hint="default"/>
              </w:rPr>
            </w:pPr>
            <w:r>
              <w:rPr>
                <w:rFonts w:hint="default"/>
              </w:rPr>
              <w:t>由于table-cell需要每行包裹一个独立的标签，所以，在后台repeat输出的时候，需要两次循环，而是列数是限死的（与浮动布局一样）。对于简单的列表，使用display:table-cell是很难看到什么优势的，但是，如果列表复杂，数据多，内容细，display:table-cell可能会像大S订婚的传闻那样让人震惊。</w:t>
            </w:r>
          </w:p>
          <w:p>
            <w:pPr>
              <w:pStyle w:val="30"/>
              <w:rPr>
                <w:rFonts w:hint="default"/>
              </w:rPr>
            </w:pPr>
            <w:r>
              <w:rPr>
                <w:rFonts w:hint="default"/>
              </w:rPr>
              <w:t>好，点到为止，就说这些。我的下一篇文章还会讲到此属性的布局的。</w:t>
            </w:r>
          </w:p>
          <w:p>
            <w:pPr>
              <w:pStyle w:val="30"/>
              <w:rPr>
                <w:rFonts w:hint="default"/>
              </w:rPr>
            </w:pPr>
          </w:p>
          <w:p>
            <w:pPr>
              <w:pStyle w:val="30"/>
              <w:rPr>
                <w:rFonts w:hint="default"/>
              </w:rPr>
            </w:pPr>
            <w:r>
              <w:rPr>
                <w:rFonts w:hint="default"/>
              </w:rPr>
              <w:t>更新于2016年8月24日</w:t>
            </w:r>
          </w:p>
          <w:p>
            <w:pPr>
              <w:pStyle w:val="30"/>
              <w:rPr>
                <w:rFonts w:hint="default"/>
              </w:rPr>
            </w:pPr>
            <w:r>
              <w:rPr>
                <w:rFonts w:hint="default"/>
              </w:rPr>
              <w:t>display:table-cell下的列表布局最适用的场景是：列表个数不固定，但是，无论列表几个，都平分容器空间。什么意思呢？就是如果4个列表，希望每个宽度25%，3个就33.3333%，2个列表希望每个宽度50%。此时，没有比display:table-cell更合适的技术了。</w:t>
            </w:r>
          </w:p>
          <w:p>
            <w:pPr>
              <w:pStyle w:val="30"/>
              <w:rPr>
                <w:rFonts w:hint="eastAsia"/>
                <w:lang w:val="en-US" w:eastAsia="zh-CN"/>
              </w:rPr>
            </w:pPr>
            <w:r>
              <w:rPr>
                <w:rFonts w:hint="default"/>
              </w:rPr>
              <w:t>父级设置display:table同时宽度为容器宽度，或者直接width:100%，此时，display:table-cell子元素就会自动等分。</w:t>
            </w:r>
            <w:r>
              <w:rPr>
                <w:rFonts w:hint="eastAsia"/>
                <w:lang w:eastAsia="zh-CN"/>
              </w:rPr>
              <w:t>？（要么保证内部元素宽度一致，或者设宽度是</w:t>
            </w:r>
            <w:r>
              <w:rPr>
                <w:rFonts w:hint="eastAsia"/>
                <w:lang w:val="en-US" w:eastAsia="zh-CN"/>
              </w:rPr>
              <w:t>1%</w:t>
            </w:r>
            <w:r>
              <w:rPr>
                <w:rFonts w:hint="eastAsia"/>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Merge w:val="restart"/>
            <w:vAlign w:val="top"/>
          </w:tcPr>
          <w:p>
            <w:pPr>
              <w:pStyle w:val="27"/>
            </w:pPr>
            <w:bookmarkStart w:id="165" w:name="_Toc14924"/>
            <w:r>
              <w:rPr>
                <w:rFonts w:hint="default"/>
              </w:rPr>
              <w:t>display:table-cell自适应布局下连续单词字符换行</w:t>
            </w:r>
            <w:bookmarkEnd w:id="160"/>
            <w:bookmarkEnd w:id="165"/>
          </w:p>
          <w:p>
            <w:pPr>
              <w:pStyle w:val="27"/>
              <w:rPr>
                <w:rFonts w:hint="eastAsia"/>
                <w:lang w:val="en-US" w:eastAsia="zh-CN"/>
              </w:rPr>
            </w:pPr>
          </w:p>
        </w:tc>
        <w:tc>
          <w:tcPr>
            <w:tcW w:w="8989" w:type="dxa"/>
            <w:gridSpan w:val="3"/>
            <w:vAlign w:val="top"/>
          </w:tcPr>
          <w:p>
            <w:pPr>
              <w:pStyle w:val="30"/>
              <w:rPr>
                <w:rFonts w:hint="default"/>
              </w:rPr>
            </w:pPr>
            <w:r>
              <w:rPr>
                <w:rFonts w:hint="default"/>
              </w:rPr>
              <w:t>display:table-cell自适应布局下连续单词字符换行</w:t>
            </w:r>
          </w:p>
          <w:p>
            <w:pPr>
              <w:pStyle w:val="30"/>
              <w:rPr>
                <w:rFonts w:hint="default"/>
              </w:rPr>
            </w:pPr>
            <w:r>
              <w:rPr>
                <w:rFonts w:hint="default"/>
              </w:rPr>
              <w:fldChar w:fldCharType="begin"/>
            </w:r>
            <w:r>
              <w:rPr>
                <w:rFonts w:hint="default"/>
              </w:rPr>
              <w:instrText xml:space="preserve"> HYPERLINK "http://www.zhangxinxu.com/wordpress/2012/01/display-table-cell-display-table-layout-fixed-word-wrap-break-word/" </w:instrText>
            </w:r>
            <w:r>
              <w:rPr>
                <w:rFonts w:hint="default"/>
              </w:rPr>
              <w:fldChar w:fldCharType="separate"/>
            </w:r>
            <w:r>
              <w:rPr>
                <w:rStyle w:val="19"/>
                <w:rFonts w:hint="default"/>
              </w:rPr>
              <w:t>http://www.zhangxinxu.com/wordpress/2012/01/display-table-cell-display-table-layout-fixed-word-wrap-break-word/</w:t>
            </w:r>
            <w:r>
              <w:rPr>
                <w:rFonts w:hint="default"/>
              </w:rPr>
              <w:fldChar w:fldCharType="end"/>
            </w:r>
          </w:p>
          <w:p>
            <w:pPr>
              <w:pStyle w:val="30"/>
              <w:rPr>
                <w:rFonts w:hint="default"/>
              </w:rPr>
            </w:pPr>
          </w:p>
          <w:p>
            <w:pPr>
              <w:pStyle w:val="30"/>
            </w:pPr>
            <w:r>
              <w:rPr>
                <w:rFonts w:hint="default"/>
              </w:rPr>
              <w:t>display:table-cell自适应布局虽然强大，但是，其有个比较烦人的克星，就是连续单词字符换行的问题。例如sbsbsbsbsbsbsbsbsbsb这样的连续字符。对于一般的元素，很好办的直接：</w:t>
            </w:r>
          </w:p>
          <w:p>
            <w:pPr>
              <w:pStyle w:val="30"/>
            </w:pPr>
            <w:r>
              <w:rPr>
                <w:rFonts w:hint="default"/>
              </w:rPr>
              <w:t>word-wrap:break-word;</w:t>
            </w:r>
          </w:p>
          <w:p>
            <w:pPr>
              <w:pStyle w:val="30"/>
              <w:rPr>
                <w:rFonts w:hint="default"/>
              </w:rPr>
            </w:pPr>
            <w:r>
              <w:rPr>
                <w:rFonts w:hint="default"/>
              </w:rPr>
              <w:t>就可以横扫5大洲5大洋，但是，碰到南极洲和大洋洲，就会嗝屁！</w:t>
            </w:r>
            <w:r>
              <w:rPr>
                <w:rFonts w:hint="eastAsia"/>
                <w:lang w:eastAsia="zh-CN"/>
              </w:rPr>
              <w:t>"</w:t>
            </w:r>
            <w:r>
              <w:rPr>
                <w:rFonts w:hint="default"/>
              </w:rPr>
              <w:t>大洋洲</w:t>
            </w:r>
            <w:r>
              <w:rPr>
                <w:rFonts w:hint="eastAsia"/>
                <w:lang w:eastAsia="zh-CN"/>
              </w:rPr>
              <w:t>"</w:t>
            </w:r>
            <w:r>
              <w:rPr>
                <w:rFonts w:hint="default"/>
              </w:rPr>
              <w:t>就是</w:t>
            </w:r>
            <w:r>
              <w:t>pre</w:t>
            </w:r>
            <w:r>
              <w:rPr>
                <w:rFonts w:hint="default"/>
              </w:rPr>
              <w:t>标签，</w:t>
            </w:r>
            <w:r>
              <w:rPr>
                <w:rFonts w:hint="eastAsia"/>
                <w:lang w:eastAsia="zh-CN"/>
              </w:rPr>
              <w:t>"</w:t>
            </w:r>
            <w:r>
              <w:rPr>
                <w:rFonts w:hint="default"/>
              </w:rPr>
              <w:t>南极洲</w:t>
            </w:r>
            <w:r>
              <w:rPr>
                <w:rFonts w:hint="eastAsia"/>
                <w:lang w:eastAsia="zh-CN"/>
              </w:rPr>
              <w:t>"</w:t>
            </w:r>
            <w:r>
              <w:rPr>
                <w:rFonts w:hint="default"/>
              </w:rPr>
              <w:t>就是td等标签。</w:t>
            </w:r>
          </w:p>
          <w:p>
            <w:pPr>
              <w:pStyle w:val="30"/>
              <w:rPr>
                <w:rFonts w:hint="default"/>
              </w:rPr>
            </w:pPr>
            <w:r>
              <w:rPr>
                <w:rFonts w:hint="default"/>
              </w:rPr>
              <w:t>而display:table-cell声明的作用就是让元素以td标签的形式呈现，因此，对于连续单词字符，display:table-cell下的自适应布局就会中招（支持display:table-cell的IE8+以及其他现代浏览器下）。如何解决捏？</w:t>
            </w:r>
          </w:p>
          <w:p>
            <w:pPr>
              <w:pStyle w:val="30"/>
              <w:rPr>
                <w:rFonts w:hint="default"/>
              </w:rPr>
            </w:pPr>
            <w:r>
              <w:rPr>
                <w:rFonts w:hint="default"/>
              </w:rPr>
              <w:t>对于pre标签，辅助：</w:t>
            </w:r>
          </w:p>
          <w:p>
            <w:pPr>
              <w:pStyle w:val="30"/>
              <w:rPr>
                <w:rFonts w:hint="default"/>
              </w:rPr>
            </w:pPr>
            <w:r>
              <w:rPr>
                <w:rFonts w:hint="default"/>
              </w:rPr>
              <w:t>white-space:pre-wrap;</w:t>
            </w:r>
          </w:p>
          <w:p>
            <w:pPr>
              <w:pStyle w:val="30"/>
              <w:rPr>
                <w:rFonts w:hint="default"/>
              </w:rPr>
            </w:pPr>
            <w:r>
              <w:rPr>
                <w:rFonts w:hint="default"/>
              </w:rPr>
              <w:t>就可以安心回家过年年了。</w:t>
            </w:r>
          </w:p>
          <w:p>
            <w:pPr>
              <w:pStyle w:val="30"/>
              <w:rPr>
                <w:rFonts w:hint="default"/>
              </w:rPr>
            </w:pPr>
            <w:r>
              <w:rPr>
                <w:rFonts w:hint="default"/>
              </w:rPr>
              <w:t>但是，对于td类标签呢？</w:t>
            </w:r>
          </w:p>
          <w:p>
            <w:pPr>
              <w:pStyle w:val="30"/>
              <w:rPr>
                <w:rFonts w:hint="default"/>
              </w:rPr>
            </w:pPr>
            <w:r>
              <w:rPr>
                <w:rFonts w:hint="default"/>
              </w:rPr>
              <w:t>经过我的N多此时与实践，发现可行的方法为 → 对于含有连续单词字符的元素（不能是应用了display:table-cell的框架元素），附加大致如下的CSS代码：</w:t>
            </w:r>
          </w:p>
          <w:p>
            <w:pPr>
              <w:pStyle w:val="30"/>
              <w:rPr>
                <w:rFonts w:hint="default"/>
              </w:rPr>
            </w:pPr>
            <w:r>
              <w:rPr>
                <w:rFonts w:hint="default"/>
              </w:rPr>
              <w:t xml:space="preserve">display:table; </w:t>
            </w:r>
          </w:p>
          <w:p>
            <w:pPr>
              <w:pStyle w:val="30"/>
              <w:rPr>
                <w:rFonts w:hint="default"/>
              </w:rPr>
            </w:pPr>
            <w:r>
              <w:rPr>
                <w:rFonts w:hint="default"/>
              </w:rPr>
              <w:t xml:space="preserve">width:100%; </w:t>
            </w:r>
          </w:p>
          <w:p>
            <w:pPr>
              <w:pStyle w:val="30"/>
              <w:rPr>
                <w:rFonts w:hint="default"/>
              </w:rPr>
            </w:pPr>
            <w:r>
              <w:rPr>
                <w:rFonts w:hint="default"/>
              </w:rPr>
              <w:t xml:space="preserve">table-layout:fixed; </w:t>
            </w:r>
          </w:p>
          <w:p>
            <w:pPr>
              <w:pStyle w:val="30"/>
              <w:rPr>
                <w:rFonts w:hint="default"/>
              </w:rPr>
            </w:pPr>
            <w:r>
              <w:rPr>
                <w:rFonts w:hint="default"/>
              </w:rPr>
              <w:t>word-wrap:break-word;</w:t>
            </w:r>
          </w:p>
          <w:p>
            <w:pPr>
              <w:pStyle w:val="30"/>
              <w:rPr>
                <w:rFonts w:hint="default"/>
              </w:rPr>
            </w:pPr>
            <w:r>
              <w:rPr>
                <w:rFonts w:hint="default"/>
              </w:rPr>
              <w:t>其中width属性是必须的，但是width值大小您可以根据实际情况进行设置。个人认为100%基本上就可以受用于所有情况，无需另作修改。</w:t>
            </w:r>
          </w:p>
          <w:p>
            <w:pPr>
              <w:pStyle w:val="30"/>
              <w:rPr>
                <w:rFonts w:hint="default"/>
              </w:rPr>
            </w:pPr>
            <w:r>
              <w:rPr>
                <w:rFonts w:hint="default"/>
              </w:rPr>
              <w:t>您可能会对上面display:table; + table-layout:fixed;的组合感兴趣，这个我回头有空会专门讲下。否则藏在文章里头，既被人骂啰嗦，又没人看到，太不划算了。您实在有兴趣，可以先去网上查查预热预热。</w:t>
            </w:r>
          </w:p>
          <w:p>
            <w:pPr>
              <w:pStyle w:val="30"/>
            </w:pPr>
            <w:r>
              <w:t>您可以狠狠地点击这里：</w:t>
            </w:r>
            <w:r>
              <w:rPr>
                <w:rFonts w:hint="default"/>
              </w:rPr>
              <w:fldChar w:fldCharType="begin"/>
            </w:r>
            <w:r>
              <w:rPr>
                <w:rFonts w:hint="default"/>
              </w:rPr>
              <w:instrText xml:space="preserve"> HYPERLINK "http://www.zhangxinxu.com/study/201201/display-table-cell-table-layout-fixed-word-wrap-break-word.html" \t "http://www.zhangxinxu.com/wordpress/2012/01/display-table-cell-display-table-layout-fixed-word-wrap-break-word/_blank" </w:instrText>
            </w:r>
            <w:r>
              <w:rPr>
                <w:rFonts w:hint="default"/>
              </w:rPr>
              <w:fldChar w:fldCharType="separate"/>
            </w:r>
            <w:r>
              <w:rPr>
                <w:rStyle w:val="21"/>
                <w:rFonts w:hint="default" w:ascii="Arial" w:hAnsi="Arial" w:eastAsia="宋体" w:cs="Arial"/>
                <w:b w:val="0"/>
                <w:i w:val="0"/>
                <w:caps w:val="0"/>
                <w:color w:val="FF3300"/>
                <w:spacing w:val="0"/>
                <w:szCs w:val="24"/>
                <w:u w:val="single"/>
                <w:shd w:val="clear" w:fill="FFFFFF"/>
              </w:rPr>
              <w:t>display:table-cell下连续单词字符换行问题修复demo</w:t>
            </w:r>
            <w:r>
              <w:rPr>
                <w:rFonts w:hint="default"/>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Merge w:val="continue"/>
            <w:vAlign w:val="top"/>
          </w:tcPr>
          <w:p>
            <w:pPr>
              <w:pStyle w:val="27"/>
              <w:rPr>
                <w:rFonts w:hint="eastAsia"/>
                <w:lang w:val="en-US" w:eastAsia="zh-CN"/>
              </w:rPr>
            </w:pPr>
          </w:p>
        </w:tc>
        <w:tc>
          <w:tcPr>
            <w:tcW w:w="8989" w:type="dxa"/>
            <w:gridSpan w:val="3"/>
            <w:vAlign w:val="top"/>
          </w:tcPr>
          <w:p>
            <w:pPr>
              <w:pStyle w:val="30"/>
            </w:pPr>
            <w:r>
              <w:fldChar w:fldCharType="begin"/>
            </w:r>
            <w:r>
              <w:instrText xml:space="preserve">INCLUDEPICTURE \d "http://image.zhangxinxu.com/image/blog/201201/2012-01-18_224857.png" \* MERGEFORMATINET </w:instrText>
            </w:r>
            <w:r>
              <w:fldChar w:fldCharType="separate"/>
            </w:r>
            <w:r>
              <w:drawing>
                <wp:inline distT="0" distB="0" distL="114300" distR="114300">
                  <wp:extent cx="4648200" cy="2204085"/>
                  <wp:effectExtent l="0" t="0" r="0" b="5715"/>
                  <wp:docPr id="59"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descr="IMG_256"/>
                          <pic:cNvPicPr>
                            <a:picLocks noChangeAspect="1"/>
                          </pic:cNvPicPr>
                        </pic:nvPicPr>
                        <pic:blipFill>
                          <a:blip r:embed="rId151"/>
                          <a:stretch>
                            <a:fillRect/>
                          </a:stretch>
                        </pic:blipFill>
                        <pic:spPr>
                          <a:xfrm>
                            <a:off x="0" y="0"/>
                            <a:ext cx="4648200" cy="2204085"/>
                          </a:xfrm>
                          <a:prstGeom prst="rect">
                            <a:avLst/>
                          </a:prstGeom>
                          <a:noFill/>
                          <a:ln w="9525">
                            <a:noFill/>
                          </a:ln>
                        </pic:spPr>
                      </pic:pic>
                    </a:graphicData>
                  </a:graphic>
                </wp:inline>
              </w:drawing>
            </w:r>
            <w:r>
              <w:fldChar w:fldCharType="end"/>
            </w:r>
          </w:p>
          <w:p>
            <w:pPr>
              <w:pStyle w:val="30"/>
            </w:pPr>
            <w:r>
              <w:t>无处理</w:t>
            </w:r>
          </w:p>
          <w:p>
            <w:pPr>
              <w:pStyle w:val="30"/>
            </w:pPr>
            <w:r>
              <w:t>应用了{word-wrap:break-word;} IE6/IE7小人得志！</w:t>
            </w:r>
          </w:p>
          <w:p>
            <w:pPr>
              <w:pStyle w:val="30"/>
            </w:pPr>
            <w:r>
              <w:t>应用了{display:table; width:100%; table-layout:fixed; word-wrap:break-word;} 大家都happy!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pStyle w:val="27"/>
              <w:rPr>
                <w:rFonts w:hint="eastAsia"/>
                <w:lang w:val="en-US" w:eastAsia="zh-CN"/>
              </w:rPr>
            </w:pPr>
          </w:p>
        </w:tc>
        <w:tc>
          <w:tcPr>
            <w:tcW w:w="8989" w:type="dxa"/>
            <w:gridSpan w:val="3"/>
            <w:vAlign w:val="top"/>
          </w:tcPr>
          <w:p>
            <w:pPr>
              <w:pStyle w:val="30"/>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0860" w:type="dxa"/>
            <w:gridSpan w:val="4"/>
            <w:vAlign w:val="top"/>
          </w:tcPr>
          <w:p>
            <w:pPr>
              <w:pStyle w:val="29"/>
              <w:rPr>
                <w:rFonts w:hint="eastAsia"/>
                <w:lang w:val="en-US" w:eastAsia="zh-CN"/>
              </w:rPr>
            </w:pPr>
            <w:bookmarkStart w:id="166" w:name="_Toc6699"/>
            <w:bookmarkStart w:id="167" w:name="_Toc21877"/>
            <w:r>
              <w:rPr>
                <w:rFonts w:hint="eastAsia"/>
                <w:lang w:val="en-US" w:eastAsia="zh-CN"/>
              </w:rPr>
              <w:t>float + 负margin 实现自适应布局</w:t>
            </w:r>
            <w:bookmarkEnd w:id="166"/>
            <w:bookmarkEnd w:id="1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Align w:val="top"/>
          </w:tcPr>
          <w:p>
            <w:pPr>
              <w:pStyle w:val="27"/>
              <w:rPr>
                <w:rFonts w:hint="eastAsia"/>
                <w:lang w:val="en-US" w:eastAsia="zh-CN"/>
              </w:rPr>
            </w:pPr>
            <w:bookmarkStart w:id="168" w:name="_Toc27803"/>
            <w:bookmarkStart w:id="169" w:name="_Toc16743"/>
            <w:r>
              <w:t>单列定宽单列自适应布局</w:t>
            </w:r>
            <w:bookmarkEnd w:id="168"/>
            <w:bookmarkEnd w:id="169"/>
          </w:p>
        </w:tc>
        <w:tc>
          <w:tcPr>
            <w:tcW w:w="4494" w:type="dxa"/>
            <w:vAlign w:val="top"/>
          </w:tcPr>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style </w:t>
            </w:r>
            <w:r>
              <w:rPr>
                <w:rFonts w:hint="default" w:ascii="Consolas" w:hAnsi="Consolas" w:eastAsia="Consolas" w:cs="Consolas"/>
                <w:color w:val="0000FF"/>
                <w:sz w:val="16"/>
                <w:szCs w:val="16"/>
                <w:shd w:val="clear" w:fill="FFFFFF"/>
              </w:rPr>
              <w:t>type=</w:t>
            </w:r>
            <w:r>
              <w:rPr>
                <w:rFonts w:hint="default" w:ascii="Consolas" w:hAnsi="Consolas" w:eastAsia="Consolas" w:cs="Consolas"/>
                <w:color w:val="008000"/>
                <w:sz w:val="16"/>
                <w:szCs w:val="16"/>
                <w:shd w:val="clear" w:fill="FFFFFF"/>
              </w:rPr>
              <w:t>'text/css'</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cont</w:t>
            </w:r>
            <w:r>
              <w:rPr>
                <w:rFonts w:hint="default" w:ascii="Consolas" w:hAnsi="Consolas" w:eastAsia="Consolas" w:cs="Consolas"/>
                <w:color w:val="000000"/>
                <w:sz w:val="16"/>
                <w:szCs w:val="16"/>
                <w:shd w:val="clear" w:fill="FFFFFF"/>
              </w:rPr>
              <w:t>, .</w:t>
            </w:r>
            <w:r>
              <w:rPr>
                <w:rFonts w:hint="default" w:ascii="Consolas" w:hAnsi="Consolas" w:eastAsia="Consolas" w:cs="Consolas"/>
                <w:color w:val="B51615"/>
                <w:sz w:val="16"/>
                <w:szCs w:val="16"/>
                <w:shd w:val="clear" w:fill="FFFFFF"/>
              </w:rPr>
              <w:t xml:space="preserve">side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cont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100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float: </w:t>
            </w:r>
            <w:r>
              <w:rPr>
                <w:rFonts w:hint="default" w:ascii="Consolas" w:hAnsi="Consolas" w:eastAsia="Consolas" w:cs="Consolas"/>
                <w:color w:val="00002A"/>
                <w:sz w:val="16"/>
                <w:szCs w:val="16"/>
                <w:shd w:val="clear" w:fill="FFFFFF"/>
              </w:rPr>
              <w:t>left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main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margin-right: </w:t>
            </w:r>
            <w:r>
              <w:rPr>
                <w:rFonts w:hint="default" w:ascii="Consolas" w:hAnsi="Consolas" w:eastAsia="Consolas" w:cs="Consolas"/>
                <w:color w:val="00002A"/>
                <w:sz w:val="16"/>
                <w:szCs w:val="16"/>
                <w:shd w:val="clear" w:fill="FFFFFF"/>
              </w:rPr>
              <w:t>200px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background: #DDDDDD;</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300px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side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float: </w:t>
            </w:r>
            <w:r>
              <w:rPr>
                <w:rFonts w:hint="default" w:ascii="Consolas" w:hAnsi="Consolas" w:eastAsia="Consolas" w:cs="Consolas"/>
                <w:color w:val="00002A"/>
                <w:sz w:val="16"/>
                <w:szCs w:val="16"/>
                <w:shd w:val="clear" w:fill="FFFFFF"/>
              </w:rPr>
              <w:t>left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margin-left: -</w:t>
            </w:r>
            <w:r>
              <w:rPr>
                <w:rFonts w:hint="default" w:ascii="Consolas" w:hAnsi="Consolas" w:eastAsia="Consolas" w:cs="Consolas"/>
                <w:color w:val="00002A"/>
                <w:sz w:val="16"/>
                <w:szCs w:val="16"/>
                <w:shd w:val="clear" w:fill="FFFFFF"/>
              </w:rPr>
              <w:t>200px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200px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background: #F7F7F7;</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'cont'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'main'</w:t>
            </w:r>
            <w:r>
              <w:rPr>
                <w:rFonts w:hint="default" w:ascii="Consolas" w:hAnsi="Consolas" w:eastAsia="Consolas" w:cs="Consolas"/>
                <w:color w:val="000000"/>
                <w:sz w:val="16"/>
                <w:szCs w:val="16"/>
                <w:shd w:val="clear" w:fill="FFFFFF"/>
              </w:rPr>
              <w:t>&gt;main&lt;/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'side'</w:t>
            </w:r>
            <w:r>
              <w:rPr>
                <w:rFonts w:hint="default" w:ascii="Consolas" w:hAnsi="Consolas" w:eastAsia="Consolas" w:cs="Consolas"/>
                <w:color w:val="000000"/>
                <w:sz w:val="16"/>
                <w:szCs w:val="16"/>
                <w:shd w:val="clear" w:fill="FFFFFF"/>
              </w:rPr>
              <w:t>&gt;side&lt;/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p>
            <w:pPr>
              <w:rPr>
                <w:rFonts w:hint="eastAsia"/>
                <w:sz w:val="11"/>
                <w:szCs w:val="11"/>
              </w:rPr>
            </w:pPr>
          </w:p>
        </w:tc>
        <w:tc>
          <w:tcPr>
            <w:tcW w:w="4495" w:type="dxa"/>
            <w:gridSpan w:val="2"/>
            <w:vAlign w:val="top"/>
          </w:tcPr>
          <w:p>
            <w:r>
              <w:drawing>
                <wp:inline distT="0" distB="0" distL="114300" distR="114300">
                  <wp:extent cx="2709545" cy="1504315"/>
                  <wp:effectExtent l="0" t="0" r="14605" b="635"/>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152"/>
                          <a:stretch>
                            <a:fillRect/>
                          </a:stretch>
                        </pic:blipFill>
                        <pic:spPr>
                          <a:xfrm>
                            <a:off x="0" y="0"/>
                            <a:ext cx="2709545" cy="1504315"/>
                          </a:xfrm>
                          <a:prstGeom prst="rect">
                            <a:avLst/>
                          </a:prstGeom>
                          <a:noFill/>
                          <a:ln w="9525">
                            <a:noFill/>
                          </a:ln>
                        </pic:spPr>
                      </pic:pic>
                    </a:graphicData>
                  </a:graphic>
                </wp:inline>
              </w:drawing>
            </w:r>
          </w:p>
          <w:p>
            <w:pPr>
              <w:rPr>
                <w:rFonts w:hint="eastAsia"/>
                <w:lang w:val="en-US" w:eastAsia="zh-CN"/>
              </w:rPr>
            </w:pPr>
            <w:r>
              <w:rPr>
                <w:rFonts w:hint="eastAsia"/>
                <w:lang w:val="en-US" w:eastAsia="zh-CN"/>
              </w:rPr>
              <w:t>&gt; .side元素的margin-left需要是自身的长度，以保证不会换行显示</w:t>
            </w:r>
          </w:p>
          <w:p>
            <w:pPr>
              <w:rPr>
                <w:rFonts w:hint="eastAsia"/>
                <w:lang w:val="en-US" w:eastAsia="zh-CN"/>
              </w:rPr>
            </w:pPr>
            <w:r>
              <w:rPr>
                <w:rFonts w:hint="eastAsia"/>
                <w:lang w:val="en-US" w:eastAsia="zh-CN"/>
              </w:rPr>
              <w:t>&gt; .main元素的margin-right需要不小于.side元素的长度，以保证不会重叠显示；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Align w:val="top"/>
          </w:tcPr>
          <w:p>
            <w:pPr>
              <w:pStyle w:val="27"/>
              <w:ind w:firstLine="0" w:firstLineChars="0"/>
            </w:pPr>
            <w:bookmarkStart w:id="170" w:name="_Toc22067"/>
            <w:r>
              <w:rPr>
                <w:rFonts w:hint="eastAsia"/>
              </w:rPr>
              <w:t>左右定宽中间自适应布局</w:t>
            </w:r>
            <w:bookmarkEnd w:id="170"/>
          </w:p>
        </w:tc>
        <w:tc>
          <w:tcPr>
            <w:tcW w:w="4494" w:type="dxa"/>
            <w:vAlign w:val="top"/>
          </w:tcPr>
          <w:p>
            <w:pPr>
              <w:pStyle w:val="15"/>
              <w:keepNext w:val="0"/>
              <w:keepLines w:val="0"/>
              <w:widowControl/>
              <w:suppressLineNumbers w:val="0"/>
              <w:shd w:val="clear" w:fill="FFFFFF"/>
              <w:rPr>
                <w:rFonts w:ascii="Consolas" w:hAnsi="Consolas" w:eastAsia="Consolas" w:cs="Consolas"/>
                <w:color w:val="000000"/>
                <w:sz w:val="16"/>
                <w:szCs w:val="16"/>
              </w:rPr>
            </w:pP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style </w:t>
            </w:r>
            <w:r>
              <w:rPr>
                <w:rFonts w:hint="default" w:ascii="Consolas" w:hAnsi="Consolas" w:eastAsia="Consolas" w:cs="Consolas"/>
                <w:color w:val="0000FF"/>
                <w:sz w:val="16"/>
                <w:szCs w:val="16"/>
                <w:shd w:val="clear" w:fill="FFFFFF"/>
              </w:rPr>
              <w:t>type=</w:t>
            </w:r>
            <w:r>
              <w:rPr>
                <w:rFonts w:hint="default" w:ascii="Consolas" w:hAnsi="Consolas" w:eastAsia="Consolas" w:cs="Consolas"/>
                <w:color w:val="008000"/>
                <w:sz w:val="16"/>
                <w:szCs w:val="16"/>
                <w:shd w:val="clear" w:fill="FFFFFF"/>
              </w:rPr>
              <w:t>'text/css'</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b/>
                <w:color w:val="B51615"/>
                <w:sz w:val="16"/>
                <w:szCs w:val="16"/>
                <w:shd w:val="clear" w:fill="FFFFFF"/>
              </w:rPr>
              <w:t xml:space="preserv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 </w:t>
            </w:r>
            <w:r>
              <w:rPr>
                <w:rFonts w:hint="default" w:ascii="Consolas" w:hAnsi="Consolas" w:eastAsia="Consolas" w:cs="Consolas"/>
                <w:color w:val="00002A"/>
                <w:sz w:val="16"/>
                <w:szCs w:val="16"/>
                <w:shd w:val="clear" w:fill="FFFFFF"/>
              </w:rPr>
              <w:t>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padding: </w:t>
            </w:r>
            <w:r>
              <w:rPr>
                <w:rFonts w:hint="default" w:ascii="Consolas" w:hAnsi="Consolas" w:eastAsia="Consolas" w:cs="Consolas"/>
                <w:color w:val="00002A"/>
                <w:sz w:val="16"/>
                <w:szCs w:val="16"/>
                <w:shd w:val="clear" w:fill="FFFFFF"/>
              </w:rPr>
              <w:t>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cont</w:t>
            </w:r>
            <w:r>
              <w:rPr>
                <w:rFonts w:hint="default" w:ascii="Consolas" w:hAnsi="Consolas" w:eastAsia="Consolas" w:cs="Consolas"/>
                <w:color w:val="000000"/>
                <w:sz w:val="16"/>
                <w:szCs w:val="16"/>
                <w:shd w:val="clear" w:fill="FFFFFF"/>
              </w:rPr>
              <w:t>, .</w:t>
            </w:r>
            <w:r>
              <w:rPr>
                <w:rFonts w:hint="default" w:ascii="Consolas" w:hAnsi="Consolas" w:eastAsia="Consolas" w:cs="Consolas"/>
                <w:color w:val="B51615"/>
                <w:sz w:val="16"/>
                <w:szCs w:val="16"/>
                <w:shd w:val="clear" w:fill="FFFFFF"/>
              </w:rPr>
              <w:t>side</w:t>
            </w:r>
            <w:r>
              <w:rPr>
                <w:rFonts w:hint="default" w:ascii="Consolas" w:hAnsi="Consolas" w:eastAsia="Consolas" w:cs="Consolas"/>
                <w:color w:val="000000"/>
                <w:sz w:val="16"/>
                <w:szCs w:val="16"/>
                <w:shd w:val="clear" w:fill="FFFFFF"/>
              </w:rPr>
              <w:t>, .</w:t>
            </w:r>
            <w:r>
              <w:rPr>
                <w:rFonts w:hint="default" w:ascii="Consolas" w:hAnsi="Consolas" w:eastAsia="Consolas" w:cs="Consolas"/>
                <w:color w:val="B51615"/>
                <w:sz w:val="16"/>
                <w:szCs w:val="16"/>
                <w:shd w:val="clear" w:fill="FFFFFF"/>
              </w:rPr>
              <w:t xml:space="preserve">sub-main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float: </w:t>
            </w:r>
            <w:r>
              <w:rPr>
                <w:rFonts w:hint="default" w:ascii="Consolas" w:hAnsi="Consolas" w:eastAsia="Consolas" w:cs="Consolas"/>
                <w:color w:val="00002A"/>
                <w:sz w:val="16"/>
                <w:szCs w:val="16"/>
                <w:shd w:val="clear" w:fill="FFFFFF"/>
              </w:rPr>
              <w:t>left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cont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100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main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margin-right: </w:t>
            </w:r>
            <w:r>
              <w:rPr>
                <w:rFonts w:hint="default" w:ascii="Consolas" w:hAnsi="Consolas" w:eastAsia="Consolas" w:cs="Consolas"/>
                <w:color w:val="00002A"/>
                <w:sz w:val="16"/>
                <w:szCs w:val="16"/>
                <w:shd w:val="clear" w:fill="FFFFFF"/>
              </w:rPr>
              <w:t>200px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margin-left: </w:t>
            </w:r>
            <w:r>
              <w:rPr>
                <w:rFonts w:hint="default" w:ascii="Consolas" w:hAnsi="Consolas" w:eastAsia="Consolas" w:cs="Consolas"/>
                <w:color w:val="00002A"/>
                <w:sz w:val="16"/>
                <w:szCs w:val="16"/>
                <w:shd w:val="clear" w:fill="FFFFFF"/>
              </w:rPr>
              <w:t>300px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background: #DDDDDD;</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300px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side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margin-left: -</w:t>
            </w:r>
            <w:r>
              <w:rPr>
                <w:rFonts w:hint="default" w:ascii="Consolas" w:hAnsi="Consolas" w:eastAsia="Consolas" w:cs="Consolas"/>
                <w:color w:val="00002A"/>
                <w:sz w:val="16"/>
                <w:szCs w:val="16"/>
                <w:shd w:val="clear" w:fill="FFFFFF"/>
              </w:rPr>
              <w:t>200px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200px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background: #F7F7F7;</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200px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sub-main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margin-left: -</w:t>
            </w:r>
            <w:r>
              <w:rPr>
                <w:rFonts w:hint="default" w:ascii="Consolas" w:hAnsi="Consolas" w:eastAsia="Consolas" w:cs="Consolas"/>
                <w:color w:val="00002A"/>
                <w:sz w:val="16"/>
                <w:szCs w:val="16"/>
                <w:shd w:val="clear" w:fill="FFFFFF"/>
              </w:rPr>
              <w:t>100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300px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background: #F7F7F7;</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250px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'cont'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'main'</w:t>
            </w:r>
            <w:r>
              <w:rPr>
                <w:rFonts w:hint="default" w:ascii="Consolas" w:hAnsi="Consolas" w:eastAsia="Consolas" w:cs="Consolas"/>
                <w:color w:val="000000"/>
                <w:sz w:val="16"/>
                <w:szCs w:val="16"/>
                <w:shd w:val="clear" w:fill="FFFFFF"/>
              </w:rPr>
              <w:t>&gt;main&lt;/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'side'</w:t>
            </w:r>
            <w:r>
              <w:rPr>
                <w:rFonts w:hint="default" w:ascii="Consolas" w:hAnsi="Consolas" w:eastAsia="Consolas" w:cs="Consolas"/>
                <w:color w:val="000000"/>
                <w:sz w:val="16"/>
                <w:szCs w:val="16"/>
                <w:shd w:val="clear" w:fill="FFFFFF"/>
              </w:rPr>
              <w:t>&gt;side&lt;/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'sub-main'</w:t>
            </w:r>
            <w:r>
              <w:rPr>
                <w:rFonts w:hint="default" w:ascii="Consolas" w:hAnsi="Consolas" w:eastAsia="Consolas" w:cs="Consolas"/>
                <w:color w:val="000000"/>
                <w:sz w:val="16"/>
                <w:szCs w:val="16"/>
                <w:shd w:val="clear" w:fill="FFFFFF"/>
              </w:rPr>
              <w:t>&gt;sub-main&lt;/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p>
            <w:pPr>
              <w:rPr>
                <w:rFonts w:hint="eastAsia"/>
                <w:sz w:val="11"/>
                <w:szCs w:val="11"/>
              </w:rPr>
            </w:pPr>
          </w:p>
        </w:tc>
        <w:tc>
          <w:tcPr>
            <w:tcW w:w="4495" w:type="dxa"/>
            <w:gridSpan w:val="2"/>
            <w:vAlign w:val="top"/>
          </w:tcPr>
          <w:p>
            <w:r>
              <w:drawing>
                <wp:inline distT="0" distB="0" distL="114300" distR="114300">
                  <wp:extent cx="2709545" cy="1504315"/>
                  <wp:effectExtent l="0" t="0" r="14605" b="635"/>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153"/>
                          <a:stretch>
                            <a:fillRect/>
                          </a:stretch>
                        </pic:blipFill>
                        <pic:spPr>
                          <a:xfrm>
                            <a:off x="0" y="0"/>
                            <a:ext cx="2709545" cy="1504315"/>
                          </a:xfrm>
                          <a:prstGeom prst="rect">
                            <a:avLst/>
                          </a:prstGeom>
                          <a:noFill/>
                          <a:ln w="9525">
                            <a:noFill/>
                          </a:ln>
                        </pic:spPr>
                      </pic:pic>
                    </a:graphicData>
                  </a:graphic>
                </wp:inline>
              </w:drawing>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 w:hRule="atLeast"/>
        </w:trPr>
        <w:tc>
          <w:tcPr>
            <w:tcW w:w="1871" w:type="dxa"/>
            <w:vAlign w:val="top"/>
          </w:tcPr>
          <w:p>
            <w:pPr>
              <w:pStyle w:val="27"/>
              <w:ind w:firstLine="0" w:firstLineChars="0"/>
              <w:rPr>
                <w:rFonts w:hint="eastAsia"/>
              </w:rPr>
            </w:pPr>
            <w:bookmarkStart w:id="171" w:name="_Toc26532"/>
            <w:r>
              <w:rPr>
                <w:rFonts w:hint="eastAsia"/>
              </w:rPr>
              <w:t>两列等高自适应布局</w:t>
            </w:r>
            <w:bookmarkEnd w:id="171"/>
          </w:p>
        </w:tc>
        <w:tc>
          <w:tcPr>
            <w:tcW w:w="4494" w:type="dxa"/>
            <w:vAlign w:val="top"/>
          </w:tcPr>
          <w:p>
            <w:pPr>
              <w:pStyle w:val="15"/>
              <w:keepNext w:val="0"/>
              <w:keepLines w:val="0"/>
              <w:widowControl/>
              <w:suppressLineNumbers w:val="0"/>
              <w:shd w:val="clear" w:fill="FFFFFF"/>
              <w:rPr>
                <w:rFonts w:hint="eastAsia"/>
                <w:sz w:val="11"/>
                <w:szCs w:val="11"/>
              </w:rPr>
            </w:pP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style </w:t>
            </w:r>
            <w:r>
              <w:rPr>
                <w:rFonts w:hint="default" w:ascii="Consolas" w:hAnsi="Consolas" w:eastAsia="Consolas" w:cs="Consolas"/>
                <w:color w:val="0000FF"/>
                <w:sz w:val="16"/>
                <w:szCs w:val="16"/>
                <w:shd w:val="clear" w:fill="FFFFFF"/>
              </w:rPr>
              <w:t>type=</w:t>
            </w:r>
            <w:r>
              <w:rPr>
                <w:rFonts w:hint="default" w:ascii="Consolas" w:hAnsi="Consolas" w:eastAsia="Consolas" w:cs="Consolas"/>
                <w:color w:val="008000"/>
                <w:sz w:val="16"/>
                <w:szCs w:val="16"/>
                <w:shd w:val="clear" w:fill="FFFFFF"/>
              </w:rPr>
              <w:t>'text/css'</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layout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overflow: </w:t>
            </w:r>
            <w:r>
              <w:rPr>
                <w:rFonts w:hint="default" w:ascii="Consolas" w:hAnsi="Consolas" w:eastAsia="Consolas" w:cs="Consolas"/>
                <w:color w:val="00002A"/>
                <w:sz w:val="16"/>
                <w:szCs w:val="16"/>
                <w:shd w:val="clear" w:fill="FFFFFF"/>
              </w:rPr>
              <w:t>hidden</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cont</w:t>
            </w:r>
            <w:r>
              <w:rPr>
                <w:rFonts w:hint="default" w:ascii="Consolas" w:hAnsi="Consolas" w:eastAsia="Consolas" w:cs="Consolas"/>
                <w:color w:val="000000"/>
                <w:sz w:val="16"/>
                <w:szCs w:val="16"/>
                <w:shd w:val="clear" w:fill="FFFFFF"/>
              </w:rPr>
              <w:t>, .</w:t>
            </w:r>
            <w:r>
              <w:rPr>
                <w:rFonts w:hint="default" w:ascii="Consolas" w:hAnsi="Consolas" w:eastAsia="Consolas" w:cs="Consolas"/>
                <w:color w:val="B51615"/>
                <w:sz w:val="16"/>
                <w:szCs w:val="16"/>
                <w:shd w:val="clear" w:fill="FFFFFF"/>
              </w:rPr>
              <w:t xml:space="preserve">side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float: </w:t>
            </w:r>
            <w:r>
              <w:rPr>
                <w:rFonts w:hint="default" w:ascii="Consolas" w:hAnsi="Consolas" w:eastAsia="Consolas" w:cs="Consolas"/>
                <w:color w:val="00002A"/>
                <w:sz w:val="16"/>
                <w:szCs w:val="16"/>
                <w:shd w:val="clear" w:fill="FFFFFF"/>
              </w:rPr>
              <w:t>left</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padding-bottom: </w:t>
            </w:r>
            <w:r>
              <w:rPr>
                <w:rFonts w:hint="default" w:ascii="Consolas" w:hAnsi="Consolas" w:eastAsia="Consolas" w:cs="Consolas"/>
                <w:color w:val="00002A"/>
                <w:sz w:val="16"/>
                <w:szCs w:val="16"/>
                <w:shd w:val="clear" w:fill="FFFFFF"/>
              </w:rPr>
              <w:t>9999px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margin-bottom: -</w:t>
            </w:r>
            <w:r>
              <w:rPr>
                <w:rFonts w:hint="default" w:ascii="Consolas" w:hAnsi="Consolas" w:eastAsia="Consolas" w:cs="Consolas"/>
                <w:color w:val="00002A"/>
                <w:sz w:val="16"/>
                <w:szCs w:val="16"/>
                <w:shd w:val="clear" w:fill="FFFFFF"/>
              </w:rPr>
              <w:t>9999px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cont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100</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main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margin-right: </w:t>
            </w:r>
            <w:r>
              <w:rPr>
                <w:rFonts w:hint="default" w:ascii="Consolas" w:hAnsi="Consolas" w:eastAsia="Consolas" w:cs="Consolas"/>
                <w:color w:val="00002A"/>
                <w:sz w:val="16"/>
                <w:szCs w:val="16"/>
                <w:shd w:val="clear" w:fill="FFFFFF"/>
              </w:rPr>
              <w:t>200px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background: #DDDDDD;</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300px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B51615"/>
                <w:sz w:val="16"/>
                <w:szCs w:val="16"/>
                <w:shd w:val="clear" w:fill="FFFFFF"/>
              </w:rPr>
              <w:t xml:space="preserve">side </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margin-left: -</w:t>
            </w:r>
            <w:r>
              <w:rPr>
                <w:rFonts w:hint="default" w:ascii="Consolas" w:hAnsi="Consolas" w:eastAsia="Consolas" w:cs="Consolas"/>
                <w:color w:val="00002A"/>
                <w:sz w:val="16"/>
                <w:szCs w:val="16"/>
                <w:shd w:val="clear" w:fill="FFFFFF"/>
              </w:rPr>
              <w:t>200px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width: </w:t>
            </w:r>
            <w:r>
              <w:rPr>
                <w:rFonts w:hint="default" w:ascii="Consolas" w:hAnsi="Consolas" w:eastAsia="Consolas" w:cs="Consolas"/>
                <w:color w:val="00002A"/>
                <w:sz w:val="16"/>
                <w:szCs w:val="16"/>
                <w:shd w:val="clear" w:fill="FFFFFF"/>
              </w:rPr>
              <w:t>200px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background: #F7F7F7;</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height: </w:t>
            </w:r>
            <w:r>
              <w:rPr>
                <w:rFonts w:hint="default" w:ascii="Consolas" w:hAnsi="Consolas" w:eastAsia="Consolas" w:cs="Consolas"/>
                <w:color w:val="00002A"/>
                <w:sz w:val="16"/>
                <w:szCs w:val="16"/>
                <w:shd w:val="clear" w:fill="FFFFFF"/>
              </w:rPr>
              <w:t>100px</w:t>
            </w:r>
            <w:r>
              <w:rPr>
                <w:rFonts w:hint="default" w:ascii="Consolas" w:hAnsi="Consolas" w:eastAsia="Consolas" w:cs="Consolas"/>
                <w:color w:val="000000"/>
                <w:sz w:val="16"/>
                <w:szCs w:val="16"/>
                <w:shd w:val="clear" w:fill="FFFFFF"/>
              </w:rPr>
              <w: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style</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'layout'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'cont'</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'main'</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main</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 xml:space="preserve">    &lt;</w:t>
            </w:r>
            <w:r>
              <w:rPr>
                <w:rFonts w:hint="default" w:ascii="Consolas" w:hAnsi="Consolas" w:eastAsia="Consolas" w:cs="Consolas"/>
                <w:b/>
                <w:color w:val="000080"/>
                <w:sz w:val="16"/>
                <w:szCs w:val="16"/>
                <w:shd w:val="clear" w:fill="FFFFFF"/>
              </w:rPr>
              <w:t xml:space="preserve">div </w:t>
            </w:r>
            <w:r>
              <w:rPr>
                <w:rFonts w:hint="default" w:ascii="Consolas" w:hAnsi="Consolas" w:eastAsia="Consolas" w:cs="Consolas"/>
                <w:color w:val="0000FF"/>
                <w:sz w:val="16"/>
                <w:szCs w:val="16"/>
                <w:shd w:val="clear" w:fill="FFFFFF"/>
              </w:rPr>
              <w:t>class=</w:t>
            </w:r>
            <w:r>
              <w:rPr>
                <w:rFonts w:hint="default" w:ascii="Consolas" w:hAnsi="Consolas" w:eastAsia="Consolas" w:cs="Consolas"/>
                <w:color w:val="008000"/>
                <w:sz w:val="16"/>
                <w:szCs w:val="16"/>
                <w:shd w:val="clear" w:fill="FFFFFF"/>
              </w:rPr>
              <w:t>'side'</w:t>
            </w:r>
            <w:r>
              <w:rPr>
                <w:rFonts w:hint="default" w:ascii="Consolas" w:hAnsi="Consolas" w:eastAsia="Consolas" w:cs="Consolas"/>
                <w:color w:val="000000"/>
                <w:sz w:val="16"/>
                <w:szCs w:val="16"/>
                <w:shd w:val="clear" w:fill="FFFFFF"/>
              </w:rPr>
              <w:t>&gt;side&lt;/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r>
              <w:rPr>
                <w:rFonts w:hint="default" w:ascii="Consolas" w:hAnsi="Consolas" w:eastAsia="Consolas" w:cs="Consolas"/>
                <w:color w:val="000000"/>
                <w:sz w:val="16"/>
                <w:szCs w:val="16"/>
                <w:shd w:val="clear" w:fill="FFFFFF"/>
              </w:rPr>
              <w:br w:type="textWrapping"/>
            </w:r>
            <w:r>
              <w:rPr>
                <w:rFonts w:hint="default" w:ascii="Consolas" w:hAnsi="Consolas" w:eastAsia="Consolas" w:cs="Consolas"/>
                <w:color w:val="000000"/>
                <w:sz w:val="16"/>
                <w:szCs w:val="16"/>
                <w:shd w:val="clear" w:fill="FFFFFF"/>
              </w:rPr>
              <w:t>&lt;/</w:t>
            </w:r>
            <w:r>
              <w:rPr>
                <w:rFonts w:hint="default" w:ascii="Consolas" w:hAnsi="Consolas" w:eastAsia="Consolas" w:cs="Consolas"/>
                <w:b/>
                <w:color w:val="000080"/>
                <w:sz w:val="16"/>
                <w:szCs w:val="16"/>
                <w:shd w:val="clear" w:fill="FFFFFF"/>
              </w:rPr>
              <w:t>div</w:t>
            </w:r>
            <w:r>
              <w:rPr>
                <w:rFonts w:hint="default" w:ascii="Consolas" w:hAnsi="Consolas" w:eastAsia="Consolas" w:cs="Consolas"/>
                <w:color w:val="000000"/>
                <w:sz w:val="16"/>
                <w:szCs w:val="16"/>
                <w:shd w:val="clear" w:fill="FFFFFF"/>
              </w:rPr>
              <w:t>&gt;</w:t>
            </w:r>
          </w:p>
        </w:tc>
        <w:tc>
          <w:tcPr>
            <w:tcW w:w="4495" w:type="dxa"/>
            <w:gridSpan w:val="2"/>
            <w:vAlign w:val="top"/>
          </w:tcPr>
          <w:p>
            <w:r>
              <w:drawing>
                <wp:inline distT="0" distB="0" distL="114300" distR="114300">
                  <wp:extent cx="2709545" cy="1504315"/>
                  <wp:effectExtent l="0" t="0" r="14605" b="63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154"/>
                          <a:stretch>
                            <a:fillRect/>
                          </a:stretch>
                        </pic:blipFill>
                        <pic:spPr>
                          <a:xfrm>
                            <a:off x="0" y="0"/>
                            <a:ext cx="2709545" cy="150431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&gt; 保证两边的背景色相同，不会因高度的不同而相异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rPr>
                <w:rFonts w:hint="eastAsia"/>
                <w:lang w:val="en-US" w:eastAsia="zh-CN"/>
              </w:rPr>
            </w:pPr>
          </w:p>
        </w:tc>
        <w:tc>
          <w:tcPr>
            <w:tcW w:w="8989" w:type="dxa"/>
            <w:gridSpan w:val="3"/>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rPr>
                <w:rFonts w:hint="eastAsia"/>
                <w:lang w:val="en-US" w:eastAsia="zh-CN"/>
              </w:rPr>
            </w:pPr>
          </w:p>
        </w:tc>
        <w:tc>
          <w:tcPr>
            <w:tcW w:w="8989" w:type="dxa"/>
            <w:gridSpan w:val="3"/>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rPr>
                <w:rFonts w:hint="eastAsia"/>
                <w:lang w:val="en-US" w:eastAsia="zh-CN"/>
              </w:rPr>
            </w:pPr>
          </w:p>
        </w:tc>
        <w:tc>
          <w:tcPr>
            <w:tcW w:w="8989" w:type="dxa"/>
            <w:gridSpan w:val="3"/>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rPr>
                <w:rFonts w:hint="eastAsia"/>
                <w:lang w:val="en-US" w:eastAsia="zh-CN"/>
              </w:rPr>
            </w:pPr>
          </w:p>
        </w:tc>
        <w:tc>
          <w:tcPr>
            <w:tcW w:w="8989" w:type="dxa"/>
            <w:gridSpan w:val="3"/>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rPr>
                <w:rFonts w:hint="eastAsia"/>
                <w:lang w:val="en-US" w:eastAsia="zh-CN"/>
              </w:rPr>
            </w:pPr>
          </w:p>
        </w:tc>
        <w:tc>
          <w:tcPr>
            <w:tcW w:w="8989" w:type="dxa"/>
            <w:gridSpan w:val="3"/>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rPr>
                <w:rFonts w:hint="eastAsia"/>
                <w:lang w:val="en-US" w:eastAsia="zh-CN"/>
              </w:rPr>
            </w:pPr>
          </w:p>
        </w:tc>
        <w:tc>
          <w:tcPr>
            <w:tcW w:w="8989" w:type="dxa"/>
            <w:gridSpan w:val="3"/>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71" w:type="dxa"/>
            <w:vAlign w:val="top"/>
          </w:tcPr>
          <w:p>
            <w:pPr>
              <w:rPr>
                <w:rFonts w:hint="eastAsia"/>
                <w:lang w:val="en-US" w:eastAsia="zh-CN"/>
              </w:rPr>
            </w:pPr>
          </w:p>
        </w:tc>
        <w:tc>
          <w:tcPr>
            <w:tcW w:w="8989" w:type="dxa"/>
            <w:gridSpan w:val="3"/>
            <w:vAlign w:val="top"/>
          </w:tcPr>
          <w:p>
            <w:pPr>
              <w:rPr>
                <w:rFonts w:hint="eastAsia"/>
              </w:rPr>
            </w:pPr>
          </w:p>
        </w:tc>
      </w:tr>
    </w:tbl>
    <w:p>
      <w:pPr>
        <w:rPr>
          <w:rFonts w:hint="eastAsia"/>
          <w:lang w:val="en-US" w:eastAsia="zh-CN"/>
        </w:rPr>
      </w:pPr>
    </w:p>
    <w:sectPr>
      <w:pgSz w:w="11906" w:h="31465"/>
      <w:pgMar w:top="624" w:right="624" w:bottom="624" w:left="624" w:header="851" w:footer="992" w:gutter="0"/>
      <w:pgBorders>
        <w:top w:val="none" w:sz="0" w:space="0"/>
        <w:left w:val="none" w:sz="0" w:space="0"/>
        <w:bottom w:val="none" w:sz="0" w:space="0"/>
        <w:right w:val="none" w:sz="0" w:space="0"/>
      </w:pgBorders>
      <w:cols w:space="720" w:num="1"/>
      <w:rtlGutter w:val="0"/>
      <w:docGrid w:linePitch="312" w:charSpace="0"/>
    </w:sectPr>
  </w:body>
</w:document>
</file>

<file path=word/customizations.xml><?xml version="1.0" encoding="utf-8"?>
<wne:tcg xmlns:r="http://schemas.openxmlformats.org/officeDocument/2006/relationships" xmlns:wne="http://schemas.microsoft.com/office/word/2006/wordml">
  <wne:keymaps>
    <wne:keymap wne:kcmPrimary="0341">
      <wne:acd wne:acdName="acd0"/>
    </wne:keymap>
    <wne:keymap wne:kcmPrimary="0333">
      <wne:acd wne:acdName="acd1"/>
    </wne:keymap>
    <wne:keymap wne:kcmPrimary="0332">
      <wne:acd wne:acdName="acd2"/>
    </wne:keymap>
    <wne:keymap wne:kcmPrimary="0353">
      <wne:acd wne:acdName="acd3"/>
    </wne:keymap>
    <wne:keymap wne:kcmPrimary="0344">
      <wne:acd wne:acdName="acd4"/>
    </wne:keymap>
    <wne:keymap wne:kcmPrimary="0346">
      <wne:acd wne:acdName="acd5"/>
    </wne:keymap>
    <wne:keymap wne:kcmPrimary="0330">
      <wne:acd wne:acdName="acd6"/>
    </wne:keymap>
    <wne:keymap wne:kcmPrimary="0331">
      <wne:acd wne:acdName="acd7"/>
    </wne:keymap>
    <wne:keymap wne:kcmPrimary="0343">
      <wne:acd wne:acdName="acd8"/>
    </wne:keymap>
    <wne:keymap wne:kcmPrimary="0348">
      <wne:acd wne:acdName="acd9"/>
    </wne:keymap>
  </wne:keymaps>
  <wne:acds>
    <wne:acd wne:argValue="AQAAAAAA" wne:acdName="acd0" wne:fciIndexBasedOn="0065"/>
    <wne:acd wne:argValue="AgBjayAAQwA=" wne:acdName="acd1" wne:fciIndexBasedOn="0065"/>
    <wne:acd wne:argValue="AgBjayAAQgA=" wne:acdName="acd2" wne:fciIndexBasedOn="0065"/>
    <wne:acd wne:argValue="AgBja4dlIAAgACAAAJAyAA==" wne:acdName="acd3" wne:fciIndexBasedOn="0065"/>
    <wne:acd wne:argValue="AgAtTiAAIAAgAAtOElK/fiAAIACXfA==" wne:acdName="acd4" wne:fciIndexBasedOn="0065"/>
    <wne:acd wne:argValue="AgAtTiAAIAAgAAtOElK/fiAAIAAAkDIAIAAgAJd8" wne:acdName="acd5" wne:fciIndexBasedOn="0065"/>
    <wne:acd wne:argValue="AgAtTiAAIAAGUpSWJns9AD0APQA9AD0APQA9AD0APQA9AD0APQA9AD0APQA9AD0APQA9AD0APQA9AD0APQA9AD0APQA9AD0APQA9AD0APQA9AD0APQA9AD0APQA9AD0APQA9AD0APQA9AD0APQA9AD0APQA9AD0APQA9AD0APQA9AD0APQA9AD0APQA9AA==" wne:acdName="acd6" wne:fciIndexBasedOn="0065"/>
    <wne:acd wne:argValue="AgBjayAAQQA=" wne:acdName="acd7" wne:fciIndexBasedOn="0065"/>
    <wne:acd wne:argValue="AgAtTiAAIADjTgF4" wne:acdName="acd8" wne:fciIndexBasedOn="0065"/>
    <wne:acd wne:argValue="AQAAAFUA" wne:acdName="acd9"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Arial">
    <w:panose1 w:val="020B0604020202020204"/>
    <w:charset w:val="00"/>
    <w:family w:val="auto"/>
    <w:pitch w:val="default"/>
    <w:sig w:usb0="E0002AFF" w:usb1="C0007843" w:usb2="00000009" w:usb3="00000000" w:csb0="400001FF" w:csb1="FFFF0000"/>
  </w:font>
  <w:font w:name="新宋体">
    <w:panose1 w:val="02010609030101010101"/>
    <w:charset w:val="86"/>
    <w:family w:val="auto"/>
    <w:pitch w:val="default"/>
    <w:sig w:usb0="00000003" w:usb1="288F0000" w:usb2="00000006" w:usb3="00000000" w:csb0="00040001" w:csb1="00000000"/>
  </w:font>
  <w:font w:name="Verdana">
    <w:panose1 w:val="020B0604030504040204"/>
    <w:charset w:val="00"/>
    <w:family w:val="auto"/>
    <w:pitch w:val="default"/>
    <w:sig w:usb0="A1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微软简行楷">
    <w:panose1 w:val="00000000000000000000"/>
    <w:charset w:val="00"/>
    <w:family w:val="auto"/>
    <w:pitch w:val="default"/>
    <w:sig w:usb0="00000000" w:usb1="00000000" w:usb2="00000000" w:usb3="00000000" w:csb0="00000000" w:csb1="00000000"/>
  </w:font>
  <w:font w:name="v">
    <w:altName w:val="RomanS"/>
    <w:panose1 w:val="00000000000000000000"/>
    <w:charset w:val="00"/>
    <w:family w:val="auto"/>
    <w:pitch w:val="default"/>
    <w:sig w:usb0="00000000" w:usb1="00000000" w:usb2="00000000" w:usb3="00000000" w:csb0="00000000" w:csb1="00000000"/>
  </w:font>
  <w:font w:name="RomanS">
    <w:panose1 w:val="02000400000000000000"/>
    <w:charset w:val="00"/>
    <w:family w:val="auto"/>
    <w:pitch w:val="default"/>
    <w:sig w:usb0="00000207" w:usb1="00000000" w:usb2="00000000" w:usb3="00000000" w:csb0="000001FF" w:csb1="00000000"/>
  </w:font>
  <w:font w:name="Vani">
    <w:panose1 w:val="020B0502040204020203"/>
    <w:charset w:val="00"/>
    <w:family w:val="auto"/>
    <w:pitch w:val="default"/>
    <w:sig w:usb0="00200003" w:usb1="00000000" w:usb2="00000000" w:usb3="00000000" w:csb0="00000001" w:csb1="00000000"/>
  </w:font>
  <w:font w:name="Ve">
    <w:altName w:val="RomanS"/>
    <w:panose1 w:val="00000000000000000000"/>
    <w:charset w:val="00"/>
    <w:family w:val="auto"/>
    <w:pitch w:val="default"/>
    <w:sig w:usb0="00000000" w:usb1="00000000" w:usb2="00000000" w:usb3="00000000" w:csb0="00000000" w:csb1="00000000"/>
  </w:font>
  <w:font w:name="Ver">
    <w:altName w:val="RomanS"/>
    <w:panose1 w:val="00000000000000000000"/>
    <w:charset w:val="00"/>
    <w:family w:val="auto"/>
    <w:pitch w:val="default"/>
    <w:sig w:usb0="00000000" w:usb1="00000000" w:usb2="00000000" w:usb3="00000000" w:csb0="00000000" w:csb1="00000000"/>
  </w:font>
  <w:font w:name="方正兰亭超细黑简体">
    <w:panose1 w:val="02000000000000000000"/>
    <w:charset w:val="86"/>
    <w:family w:val="auto"/>
    <w:pitch w:val="default"/>
    <w:sig w:usb0="00000001" w:usb1="08000000" w:usb2="00000000" w:usb3="00000000" w:csb0="00040000" w:csb1="00000000"/>
  </w:font>
  <w:font w:name="Wingdings">
    <w:panose1 w:val="05000000000000000000"/>
    <w:charset w:val="00"/>
    <w:family w:val="auto"/>
    <w:pitch w:val="default"/>
    <w:sig w:usb0="00000000" w:usb1="00000000" w:usb2="00000000" w:usb3="00000000" w:csb0="80000000" w:csb1="00000000"/>
  </w:font>
  <w:font w:name="Lucida Grande">
    <w:altName w:val="RomanS"/>
    <w:panose1 w:val="00000000000000000000"/>
    <w:charset w:val="00"/>
    <w:family w:val="auto"/>
    <w:pitch w:val="default"/>
    <w:sig w:usb0="00000000" w:usb1="00000000" w:usb2="00000000" w:usb3="00000000" w:csb0="00040001" w:csb1="00000000"/>
  </w:font>
  <w:font w:name="Monaco">
    <w:altName w:val="RomanS"/>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E0002A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 w:name="Helvetica Neue">
    <w:altName w:val="RomanS"/>
    <w:panose1 w:val="00000000000000000000"/>
    <w:charset w:val="00"/>
    <w:family w:val="auto"/>
    <w:pitch w:val="default"/>
    <w:sig w:usb0="00000000" w:usb1="00000000" w:usb2="00000000" w:usb3="00000000" w:csb0="00000000" w:csb1="00000000"/>
  </w:font>
  <w:font w:name="Menlo">
    <w:altName w:val="RomanS"/>
    <w:panose1 w:val="00000000000000000000"/>
    <w:charset w:val="00"/>
    <w:family w:val="auto"/>
    <w:pitch w:val="default"/>
    <w:sig w:usb0="00000000" w:usb1="00000000" w:usb2="00000000" w:usb3="00000000" w:csb0="00000000" w:csb1="00000000"/>
  </w:font>
  <w:font w:name="Source Code Pro">
    <w:altName w:val="RomanS"/>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Open Sans">
    <w:altName w:val="RomanS"/>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Helvetica">
    <w:altName w:val="Arial"/>
    <w:panose1 w:val="00000000000000000000"/>
    <w:charset w:val="00"/>
    <w:family w:val="auto"/>
    <w:pitch w:val="default"/>
    <w:sig w:usb0="00000000" w:usb1="00000000" w:usb2="00000000" w:usb3="00000000" w:csb0="00000000" w:csb1="00000000"/>
  </w:font>
  <w:font w:name="MathJax_Math-italic">
    <w:altName w:val="RomanS"/>
    <w:panose1 w:val="00000000000000000000"/>
    <w:charset w:val="00"/>
    <w:family w:val="auto"/>
    <w:pitch w:val="default"/>
    <w:sig w:usb0="00000000" w:usb1="00000000" w:usb2="00000000" w:usb3="00000000" w:csb0="00000000" w:csb1="00000000"/>
  </w:font>
  <w:font w:name="STIXGeneral">
    <w:altName w:val="RomanS"/>
    <w:panose1 w:val="00000000000000000000"/>
    <w:charset w:val="00"/>
    <w:family w:val="auto"/>
    <w:pitch w:val="default"/>
    <w:sig w:usb0="00000000" w:usb1="00000000" w:usb2="00000000" w:usb3="00000000" w:csb0="00000000" w:csb1="00000000"/>
  </w:font>
  <w:font w:name="MathJax_Main">
    <w:altName w:val="RomanS"/>
    <w:panose1 w:val="00000000000000000000"/>
    <w:charset w:val="00"/>
    <w:family w:val="auto"/>
    <w:pitch w:val="default"/>
    <w:sig w:usb0="00000000" w:usb1="00000000" w:usb2="00000000" w:usb3="00000000" w:csb0="00000000" w:csb1="00000000"/>
  </w:font>
  <w:font w:name="刘佳尚5500行楷修">
    <w:panose1 w:val="02010601030101010101"/>
    <w:charset w:val="86"/>
    <w:family w:val="auto"/>
    <w:pitch w:val="default"/>
    <w:sig w:usb0="00000001" w:usb1="080E0000" w:usb2="00000000" w:usb3="00000000" w:csb0="00040000" w:csb1="00000000"/>
  </w:font>
  <w:font w:name="Swis721 BdOul BT">
    <w:panose1 w:val="04020705020B03040203"/>
    <w:charset w:val="00"/>
    <w:family w:val="auto"/>
    <w:pitch w:val="default"/>
    <w:sig w:usb0="00000000" w:usb1="00000000" w:usb2="00000000" w:usb3="00000000" w:csb0="00000000" w:csb1="00000000"/>
  </w:font>
  <w:font w:name="Trebuchet MS">
    <w:panose1 w:val="020B0603020202020204"/>
    <w:charset w:val="00"/>
    <w:family w:val="auto"/>
    <w:pitch w:val="default"/>
    <w:sig w:usb0="00000287" w:usb1="00000000" w:usb2="00000000" w:usb3="00000000" w:csb0="2000009F" w:csb1="00000000"/>
  </w:font>
  <w:font w:name="‘Helvetica Neue‘">
    <w:altName w:val="RomanS"/>
    <w:panose1 w:val="00000000000000000000"/>
    <w:charset w:val="00"/>
    <w:family w:val="auto"/>
    <w:pitch w:val="default"/>
    <w:sig w:usb0="00000000" w:usb1="00000000" w:usb2="00000000" w:usb3="00000000" w:csb0="00000000" w:csb1="00000000"/>
  </w:font>
  <w:font w:name="Consolas">
    <w:panose1 w:val="020B0609020204030204"/>
    <w:charset w:val="86"/>
    <w:family w:val="auto"/>
    <w:pitch w:val="default"/>
    <w:sig w:usb0="E10002FF" w:usb1="4000FCFF" w:usb2="00000009" w:usb3="00000000" w:csb0="6000019F" w:csb1="DFD70000"/>
  </w:font>
  <w:font w:name="楷体">
    <w:panose1 w:val="02010609060101010101"/>
    <w:charset w:val="86"/>
    <w:family w:val="auto"/>
    <w:pitch w:val="default"/>
    <w:sig w:usb0="800002BF" w:usb1="38CF7CFA" w:usb2="00000016" w:usb3="00000000" w:csb0="00040001" w:csb1="00000000"/>
  </w:font>
  <w:font w:name="anchorjs-icons">
    <w:altName w:val="RomanS"/>
    <w:panose1 w:val="00000000000000000000"/>
    <w:charset w:val="00"/>
    <w:family w:val="auto"/>
    <w:pitch w:val="default"/>
    <w:sig w:usb0="00000000" w:usb1="00000000" w:usb2="00000000" w:usb3="00000000" w:csb0="00040001" w:csb1="00000000"/>
  </w:font>
  <w:font w:name="c">
    <w:altName w:val="RomanS"/>
    <w:panose1 w:val="00000000000000000000"/>
    <w:charset w:val="00"/>
    <w:family w:val="auto"/>
    <w:pitch w:val="default"/>
    <w:sig w:usb0="00000000" w:usb1="00000000" w:usb2="00000000" w:usb3="00000000" w:csb0="00000000" w:csb1="00000000"/>
  </w:font>
  <w:font w:name="SimSun-ExtB">
    <w:panose1 w:val="02010609060101010101"/>
    <w:charset w:val="86"/>
    <w:family w:val="auto"/>
    <w:pitch w:val="default"/>
    <w:sig w:usb0="00000001" w:usb1="02000000" w:usb2="00000000" w:usb3="00000000" w:csb0="00040001" w:csb1="00000000"/>
  </w:font>
  <w:font w:name="Lato">
    <w:altName w:val="RomanS"/>
    <w:panose1 w:val="00000000000000000000"/>
    <w:charset w:val="00"/>
    <w:family w:val="auto"/>
    <w:pitch w:val="default"/>
    <w:sig w:usb0="00000000" w:usb1="00000000" w:usb2="00000000" w:usb3="00000000" w:csb0="00000000" w:csb1="00000000"/>
  </w:font>
  <w:font w:name="PingFangSC-Regular">
    <w:altName w:val="RomanS"/>
    <w:panose1 w:val="00000000000000000000"/>
    <w:charset w:val="00"/>
    <w:family w:val="auto"/>
    <w:pitch w:val="default"/>
    <w:sig w:usb0="00000000" w:usb1="00000000" w:usb2="00000000" w:usb3="00000000" w:csb0="00000000" w:csb1="00000000"/>
  </w:font>
  <w:font w:name="Lucida Console">
    <w:panose1 w:val="020B0609040504020204"/>
    <w:charset w:val="00"/>
    <w:family w:val="auto"/>
    <w:pitch w:val="default"/>
    <w:sig w:usb0="8000028F" w:usb1="00001800" w:usb2="00000000" w:usb3="00000000" w:csb0="0000001F" w:csb1="D7D70000"/>
  </w:font>
  <w:font w:name="monospace">
    <w:altName w:val="RomanS"/>
    <w:panose1 w:val="00000000000000000000"/>
    <w:charset w:val="00"/>
    <w:family w:val="auto"/>
    <w:pitch w:val="default"/>
    <w:sig w:usb0="00000000" w:usb1="00000000" w:usb2="00000000" w:usb3="00000000" w:csb0="00000000" w:csb1="00000000"/>
  </w:font>
  <w:font w:name="Myriad Pro">
    <w:altName w:val="RomanS"/>
    <w:panose1 w:val="00000000000000000000"/>
    <w:charset w:val="00"/>
    <w:family w:val="auto"/>
    <w:pitch w:val="default"/>
    <w:sig w:usb0="00000000" w:usb1="00000000" w:usb2="00000000" w:usb3="00000000" w:csb0="00000000" w:csb1="00000000"/>
  </w:font>
  <w:font w:name="Palatino">
    <w:altName w:val="Palatino Linotype"/>
    <w:panose1 w:val="00000000000000000000"/>
    <w:charset w:val="00"/>
    <w:family w:val="auto"/>
    <w:pitch w:val="default"/>
    <w:sig w:usb0="00000000" w:usb1="00000000" w:usb2="00000000" w:usb3="00000000" w:csb0="00000000" w:csb1="00000000"/>
  </w:font>
  <w:font w:name="Palatino Linotype">
    <w:panose1 w:val="02040502050505030304"/>
    <w:charset w:val="00"/>
    <w:family w:val="auto"/>
    <w:pitch w:val="default"/>
    <w:sig w:usb0="E0000287" w:usb1="40000013" w:usb2="00000000" w:usb3="00000000" w:csb0="2000019F" w:csb1="00000000"/>
  </w:font>
  <w:font w:name="Inconsolata">
    <w:altName w:val="RomanS"/>
    <w:panose1 w:val="00000000000000000000"/>
    <w:charset w:val="00"/>
    <w:family w:val="auto"/>
    <w:pitch w:val="default"/>
    <w:sig w:usb0="00000000" w:usb1="00000000" w:usb2="00000000" w:usb3="00000000" w:csb0="00000000" w:csb1="00000000"/>
  </w:font>
  <w:font w:name="Libertad">
    <w:altName w:val="RomanS"/>
    <w:panose1 w:val="00000000000000000000"/>
    <w:charset w:val="00"/>
    <w:family w:val="auto"/>
    <w:pitch w:val="default"/>
    <w:sig w:usb0="00000000" w:usb1="00000000" w:usb2="00000000" w:usb3="00000000" w:csb0="00000000" w:csb1="00000000"/>
  </w:font>
  <w:font w:name="Source Sans Pro">
    <w:altName w:val="RomanS"/>
    <w:panose1 w:val="00000000000000000000"/>
    <w:charset w:val="00"/>
    <w:family w:val="auto"/>
    <w:pitch w:val="default"/>
    <w:sig w:usb0="00000000" w:usb1="00000000" w:usb2="00000000" w:usb3="00000000" w:csb0="00000000" w:csb1="00000000"/>
  </w:font>
  <w:font w:name="Noto Sans CJK SC">
    <w:altName w:val="RomanS"/>
    <w:panose1 w:val="00000000000000000000"/>
    <w:charset w:val="00"/>
    <w:family w:val="auto"/>
    <w:pitch w:val="default"/>
    <w:sig w:usb0="00000000" w:usb1="00000000" w:usb2="00000000" w:usb3="00000000" w:csb0="00000000" w:csb1="00000000"/>
  </w:font>
  <w:font w:name="Bitter">
    <w:altName w:val="RomanS"/>
    <w:panose1 w:val="00000000000000000000"/>
    <w:charset w:val="00"/>
    <w:family w:val="auto"/>
    <w:pitch w:val="default"/>
    <w:sig w:usb0="00000000" w:usb1="00000000" w:usb2="00000000" w:usb3="00000000" w:csb0="00000000" w:csb1="00000000"/>
  </w:font>
  <w:font w:name="Lora">
    <w:altName w:val="RomanS"/>
    <w:panose1 w:val="00000000000000000000"/>
    <w:charset w:val="00"/>
    <w:family w:val="auto"/>
    <w:pitch w:val="default"/>
    <w:sig w:usb0="00000000" w:usb1="00000000" w:usb2="00000000" w:usb3="00000000" w:csb0="00000000" w:csb1="00000000"/>
  </w:font>
  <w:font w:name="Co">
    <w:altName w:val="RomanS"/>
    <w:panose1 w:val="00000000000000000000"/>
    <w:charset w:val="00"/>
    <w:family w:val="auto"/>
    <w:pitch w:val="default"/>
    <w:sig w:usb0="00000000" w:usb1="00000000" w:usb2="00000000" w:usb3="00000000" w:csb0="00000000" w:csb1="00000000"/>
  </w:font>
  <w:font w:name="Comic Sans MS">
    <w:panose1 w:val="030F0702030302020204"/>
    <w:charset w:val="00"/>
    <w:family w:val="auto"/>
    <w:pitch w:val="default"/>
    <w:sig w:usb0="00000287" w:usb1="00000000" w:usb2="00000000" w:usb3="00000000" w:csb0="2000009F" w:csb1="00000000"/>
  </w:font>
  <w:font w:name="Con">
    <w:altName w:val="RomanS"/>
    <w:panose1 w:val="00000000000000000000"/>
    <w:charset w:val="00"/>
    <w:family w:val="auto"/>
    <w:pitch w:val="default"/>
    <w:sig w:usb0="00000000" w:usb1="00000000" w:usb2="00000000" w:usb3="00000000" w:csb0="00000000" w:csb1="00000000"/>
  </w:font>
  <w:font w:name="PT Sans">
    <w:altName w:val="RomanS"/>
    <w:panose1 w:val="00000000000000000000"/>
    <w:charset w:val="00"/>
    <w:family w:val="auto"/>
    <w:pitch w:val="default"/>
    <w:sig w:usb0="00000000" w:usb1="00000000" w:usb2="00000000" w:usb3="00000000" w:csb0="00000000" w:csb1="00000000"/>
  </w:font>
  <w:font w:name="Roboto Mono">
    <w:altName w:val="RomanS"/>
    <w:panose1 w:val="00000000000000000000"/>
    <w:charset w:val="00"/>
    <w:family w:val="auto"/>
    <w:pitch w:val="default"/>
    <w:sig w:usb0="00000000" w:usb1="00000000" w:usb2="00000000" w:usb3="00000000" w:csb0="00000000" w:csb1="00000000"/>
  </w:font>
  <w:font w:name="Monda">
    <w:altName w:val="RomanS"/>
    <w:panose1 w:val="00000000000000000000"/>
    <w:charset w:val="00"/>
    <w:family w:val="auto"/>
    <w:pitch w:val="default"/>
    <w:sig w:usb0="00000000" w:usb1="00000000" w:usb2="00000000" w:usb3="00000000" w:csb0="00000000" w:csb1="00000000"/>
  </w:font>
  <w:font w:name="Microsoft JhengHei">
    <w:panose1 w:val="020B0604030504040204"/>
    <w:charset w:val="88"/>
    <w:family w:val="auto"/>
    <w:pitch w:val="default"/>
    <w:sig w:usb0="00000087" w:usb1="28AF4000" w:usb2="00000016" w:usb3="00000000" w:csb0="00100009" w:csb1="00000000"/>
  </w:font>
  <w:font w:name="Ubuntu">
    <w:altName w:val="RomanS"/>
    <w:panose1 w:val="00000000000000000000"/>
    <w:charset w:val="00"/>
    <w:family w:val="auto"/>
    <w:pitch w:val="default"/>
    <w:sig w:usb0="00000000" w:usb1="00000000" w:usb2="00000000" w:usb3="00000000" w:csb0="00000000" w:csb1="00000000"/>
  </w:font>
  <w:font w:name="：">
    <w:altName w:val="RomanS"/>
    <w:panose1 w:val="00000000000000000000"/>
    <w:charset w:val="00"/>
    <w:family w:val="auto"/>
    <w:pitch w:val="default"/>
    <w:sig w:usb0="00000000" w:usb1="00000000" w:usb2="00000000" w:usb3="00000000" w:csb0="00000000" w:csb1="00000000"/>
  </w:font>
  <w:font w:name="PMingLiU">
    <w:panose1 w:val="02020500000000000000"/>
    <w:charset w:val="88"/>
    <w:family w:val="auto"/>
    <w:pitch w:val="default"/>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6D2FC5D"/>
    <w:multiLevelType w:val="multilevel"/>
    <w:tmpl w:val="56D2FC5D"/>
    <w:lvl w:ilvl="0" w:tentative="0">
      <w:start w:val="1"/>
      <w:numFmt w:val="decimal"/>
      <w:pStyle w:val="2"/>
      <w:lvlText w:val="%1."/>
      <w:lvlJc w:val="left"/>
      <w:pPr>
        <w:tabs>
          <w:tab w:val="left" w:pos="432"/>
        </w:tabs>
        <w:ind w:left="432" w:hanging="432"/>
      </w:pPr>
      <w:rPr>
        <w:rFonts w:hint="default"/>
      </w:rPr>
    </w:lvl>
    <w:lvl w:ilvl="1" w:tentative="0">
      <w:start w:val="1"/>
      <w:numFmt w:val="none"/>
      <w:pStyle w:val="3"/>
      <w:lvlText w:val=""/>
      <w:lvlJc w:val="left"/>
      <w:pPr>
        <w:tabs>
          <w:tab w:val="left" w:pos="575"/>
        </w:tabs>
        <w:ind w:left="575" w:hanging="575"/>
      </w:pPr>
      <w:rPr>
        <w:rFonts w:hint="default" w:ascii="宋体" w:hAnsi="宋体" w:eastAsia="宋体" w:cs="宋体"/>
      </w:rPr>
    </w:lvl>
    <w:lvl w:ilvl="2" w:tentative="0">
      <w:start w:val="1"/>
      <w:numFmt w:val="none"/>
      <w:pStyle w:val="4"/>
      <w:lvlText w:val=""/>
      <w:lvlJc w:val="left"/>
      <w:pPr>
        <w:tabs>
          <w:tab w:val="left" w:pos="720"/>
        </w:tabs>
        <w:ind w:left="720" w:hanging="720"/>
      </w:pPr>
      <w:rPr>
        <w:rFonts w:hint="default" w:ascii="宋体" w:hAnsi="宋体" w:eastAsia="宋体" w:cs="宋体"/>
      </w:rPr>
    </w:lvl>
    <w:lvl w:ilvl="3" w:tentative="0">
      <w:start w:val="1"/>
      <w:numFmt w:val="decimal"/>
      <w:pStyle w:val="5"/>
      <w:lvlText w:val="%4."/>
      <w:lvlJc w:val="left"/>
      <w:pPr>
        <w:tabs>
          <w:tab w:val="left" w:pos="864"/>
        </w:tabs>
        <w:ind w:left="864" w:hanging="864"/>
      </w:pPr>
      <w:rPr>
        <w:rFonts w:hint="default" w:ascii="宋体" w:hAnsi="宋体" w:eastAsia="宋体" w:cs="宋体"/>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1"/>
        </w:tabs>
        <w:ind w:left="1151" w:hanging="1151"/>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3"/>
        </w:tabs>
        <w:ind w:left="1583" w:hanging="1583"/>
      </w:pPr>
      <w:rPr>
        <w:rFonts w:hint="default"/>
      </w:rPr>
    </w:lvl>
  </w:abstractNum>
  <w:abstractNum w:abstractNumId="1">
    <w:nsid w:val="57541CBD"/>
    <w:multiLevelType w:val="singleLevel"/>
    <w:tmpl w:val="57541CBD"/>
    <w:lvl w:ilvl="0" w:tentative="0">
      <w:start w:val="1"/>
      <w:numFmt w:val="none"/>
      <w:pStyle w:val="26"/>
      <w:suff w:val="nothing"/>
      <w:lvlText w:val="#"/>
      <w:lvlJc w:val="left"/>
      <w:pPr>
        <w:tabs>
          <w:tab w:val="left" w:pos="0"/>
        </w:tabs>
        <w:ind w:left="0" w:leftChars="0" w:firstLine="0" w:firstLineChars="0"/>
      </w:pPr>
      <w:rPr>
        <w:rFonts w:hint="default" w:ascii="Verdana" w:hAnsi="Verdana" w:eastAsia="黑体"/>
        <w:color w:val="953735" w:themeColor="accent2" w:themeShade="BF"/>
      </w:rPr>
    </w:lvl>
  </w:abstractNum>
  <w:abstractNum w:abstractNumId="2">
    <w:nsid w:val="57541D26"/>
    <w:multiLevelType w:val="singleLevel"/>
    <w:tmpl w:val="57541D26"/>
    <w:lvl w:ilvl="0" w:tentative="0">
      <w:start w:val="1"/>
      <w:numFmt w:val="none"/>
      <w:pStyle w:val="31"/>
      <w:suff w:val="nothing"/>
      <w:lvlText w:val="#"/>
      <w:lvlJc w:val="left"/>
      <w:pPr>
        <w:tabs>
          <w:tab w:val="left" w:pos="0"/>
        </w:tabs>
        <w:ind w:left="0" w:leftChars="0" w:firstLine="0" w:firstLineChars="0"/>
      </w:pPr>
      <w:rPr>
        <w:rFonts w:hint="default" w:ascii="Verdana" w:hAnsi="Verdana" w:eastAsia="黑体"/>
        <w:color w:val="953735" w:themeColor="accent2" w:themeShade="BF"/>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0"/>
  <w:bordersDoNotSurroundFooter w:val="0"/>
  <w:attachedTemplate r:id="rId1"/>
  <w:documentProtection w:enforcement="0"/>
  <w:defaultTabStop w:val="420"/>
  <w:hyphenationZone w:val="360"/>
  <w:drawingGridHorizontalSpacing w:val="21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DFE4289"/>
    <w:rsid w:val="0000130C"/>
    <w:rsid w:val="00017F7B"/>
    <w:rsid w:val="0003092A"/>
    <w:rsid w:val="00036FAC"/>
    <w:rsid w:val="00055178"/>
    <w:rsid w:val="00082066"/>
    <w:rsid w:val="000A4CC1"/>
    <w:rsid w:val="000F1907"/>
    <w:rsid w:val="000F5178"/>
    <w:rsid w:val="00112059"/>
    <w:rsid w:val="00143738"/>
    <w:rsid w:val="001444D1"/>
    <w:rsid w:val="001659B3"/>
    <w:rsid w:val="001769BA"/>
    <w:rsid w:val="001769DD"/>
    <w:rsid w:val="00181A1E"/>
    <w:rsid w:val="00232E41"/>
    <w:rsid w:val="00272DD1"/>
    <w:rsid w:val="002A712E"/>
    <w:rsid w:val="002E5C10"/>
    <w:rsid w:val="00317E66"/>
    <w:rsid w:val="003462E3"/>
    <w:rsid w:val="00352B20"/>
    <w:rsid w:val="003743FA"/>
    <w:rsid w:val="003D39EA"/>
    <w:rsid w:val="003E66D1"/>
    <w:rsid w:val="00401C55"/>
    <w:rsid w:val="00417BD8"/>
    <w:rsid w:val="004238F7"/>
    <w:rsid w:val="00423BEA"/>
    <w:rsid w:val="00443DA1"/>
    <w:rsid w:val="00451E01"/>
    <w:rsid w:val="004A673B"/>
    <w:rsid w:val="00554D4A"/>
    <w:rsid w:val="00567B1C"/>
    <w:rsid w:val="00571E67"/>
    <w:rsid w:val="005A583E"/>
    <w:rsid w:val="006158A2"/>
    <w:rsid w:val="006519A8"/>
    <w:rsid w:val="0067452F"/>
    <w:rsid w:val="006F7B55"/>
    <w:rsid w:val="00700EAA"/>
    <w:rsid w:val="00780569"/>
    <w:rsid w:val="007A2162"/>
    <w:rsid w:val="007B49BE"/>
    <w:rsid w:val="00812A7C"/>
    <w:rsid w:val="00851B42"/>
    <w:rsid w:val="008A7035"/>
    <w:rsid w:val="008C58D4"/>
    <w:rsid w:val="009422C9"/>
    <w:rsid w:val="00956007"/>
    <w:rsid w:val="009926B7"/>
    <w:rsid w:val="009C4D7F"/>
    <w:rsid w:val="009C5C1A"/>
    <w:rsid w:val="00A265DD"/>
    <w:rsid w:val="00A476B9"/>
    <w:rsid w:val="00A630EA"/>
    <w:rsid w:val="00A824D3"/>
    <w:rsid w:val="00AE2729"/>
    <w:rsid w:val="00AE38B4"/>
    <w:rsid w:val="00B417F6"/>
    <w:rsid w:val="00B66E37"/>
    <w:rsid w:val="00BB495A"/>
    <w:rsid w:val="00BB6290"/>
    <w:rsid w:val="00BE6247"/>
    <w:rsid w:val="00BF3AC1"/>
    <w:rsid w:val="00C20423"/>
    <w:rsid w:val="00C85D23"/>
    <w:rsid w:val="00CC0730"/>
    <w:rsid w:val="00CE1736"/>
    <w:rsid w:val="00CF06E0"/>
    <w:rsid w:val="00D0400C"/>
    <w:rsid w:val="00D331DA"/>
    <w:rsid w:val="00D4731A"/>
    <w:rsid w:val="00D504C9"/>
    <w:rsid w:val="00D6258E"/>
    <w:rsid w:val="00DA7E73"/>
    <w:rsid w:val="00DE2442"/>
    <w:rsid w:val="00E26113"/>
    <w:rsid w:val="00E27700"/>
    <w:rsid w:val="00E33F9D"/>
    <w:rsid w:val="00E60771"/>
    <w:rsid w:val="00EA71A6"/>
    <w:rsid w:val="00EE4FFD"/>
    <w:rsid w:val="00F35413"/>
    <w:rsid w:val="00F93BDD"/>
    <w:rsid w:val="00F94B37"/>
    <w:rsid w:val="00FB2829"/>
    <w:rsid w:val="010327C6"/>
    <w:rsid w:val="01070063"/>
    <w:rsid w:val="01091C62"/>
    <w:rsid w:val="010D1EBC"/>
    <w:rsid w:val="010D323C"/>
    <w:rsid w:val="010D6432"/>
    <w:rsid w:val="011768D6"/>
    <w:rsid w:val="01183E1D"/>
    <w:rsid w:val="011C07DF"/>
    <w:rsid w:val="011E48D3"/>
    <w:rsid w:val="01201F44"/>
    <w:rsid w:val="012037C0"/>
    <w:rsid w:val="01235661"/>
    <w:rsid w:val="012423C7"/>
    <w:rsid w:val="0127683C"/>
    <w:rsid w:val="01280EDC"/>
    <w:rsid w:val="012A1C75"/>
    <w:rsid w:val="012B680C"/>
    <w:rsid w:val="013170DA"/>
    <w:rsid w:val="01336206"/>
    <w:rsid w:val="0134496C"/>
    <w:rsid w:val="01351709"/>
    <w:rsid w:val="01374C0C"/>
    <w:rsid w:val="01390261"/>
    <w:rsid w:val="013A2B1F"/>
    <w:rsid w:val="013F0AA1"/>
    <w:rsid w:val="014623F8"/>
    <w:rsid w:val="01467425"/>
    <w:rsid w:val="01475A44"/>
    <w:rsid w:val="01511039"/>
    <w:rsid w:val="01513237"/>
    <w:rsid w:val="01575FD6"/>
    <w:rsid w:val="015A0372"/>
    <w:rsid w:val="015A45E0"/>
    <w:rsid w:val="015B2CFC"/>
    <w:rsid w:val="01613F1E"/>
    <w:rsid w:val="016E29BA"/>
    <w:rsid w:val="016F27E7"/>
    <w:rsid w:val="01710C5F"/>
    <w:rsid w:val="01722ECF"/>
    <w:rsid w:val="017424F2"/>
    <w:rsid w:val="017451DF"/>
    <w:rsid w:val="01746C6F"/>
    <w:rsid w:val="01756654"/>
    <w:rsid w:val="017709D6"/>
    <w:rsid w:val="017A0B78"/>
    <w:rsid w:val="017C22C0"/>
    <w:rsid w:val="017C5B79"/>
    <w:rsid w:val="017F6D07"/>
    <w:rsid w:val="0180486F"/>
    <w:rsid w:val="0183728A"/>
    <w:rsid w:val="01841E81"/>
    <w:rsid w:val="01876294"/>
    <w:rsid w:val="018911BF"/>
    <w:rsid w:val="018B6361"/>
    <w:rsid w:val="01956361"/>
    <w:rsid w:val="0197270F"/>
    <w:rsid w:val="019B1595"/>
    <w:rsid w:val="019B3483"/>
    <w:rsid w:val="019C0565"/>
    <w:rsid w:val="019F645E"/>
    <w:rsid w:val="01A239A5"/>
    <w:rsid w:val="01A377BE"/>
    <w:rsid w:val="01A44616"/>
    <w:rsid w:val="01A92516"/>
    <w:rsid w:val="01AB222D"/>
    <w:rsid w:val="01AE723E"/>
    <w:rsid w:val="01AF721E"/>
    <w:rsid w:val="01B20590"/>
    <w:rsid w:val="01B43E4D"/>
    <w:rsid w:val="01B632D2"/>
    <w:rsid w:val="01B80D63"/>
    <w:rsid w:val="01BB1E50"/>
    <w:rsid w:val="01BB3F7E"/>
    <w:rsid w:val="01BB4E7A"/>
    <w:rsid w:val="01C270ED"/>
    <w:rsid w:val="01C41064"/>
    <w:rsid w:val="01C42DFF"/>
    <w:rsid w:val="01C54390"/>
    <w:rsid w:val="01C93BCF"/>
    <w:rsid w:val="01CC6F5B"/>
    <w:rsid w:val="01CD6367"/>
    <w:rsid w:val="01D12AC3"/>
    <w:rsid w:val="01D91995"/>
    <w:rsid w:val="01D91F19"/>
    <w:rsid w:val="01DB7918"/>
    <w:rsid w:val="01DF3F23"/>
    <w:rsid w:val="01EB4BD1"/>
    <w:rsid w:val="01EF3668"/>
    <w:rsid w:val="01F2604A"/>
    <w:rsid w:val="01F76208"/>
    <w:rsid w:val="01F84391"/>
    <w:rsid w:val="01FA31D3"/>
    <w:rsid w:val="01FD1152"/>
    <w:rsid w:val="01FE2583"/>
    <w:rsid w:val="02040ADD"/>
    <w:rsid w:val="02072FEF"/>
    <w:rsid w:val="020764BE"/>
    <w:rsid w:val="020A0467"/>
    <w:rsid w:val="020C63B0"/>
    <w:rsid w:val="020D13EC"/>
    <w:rsid w:val="020E6E6E"/>
    <w:rsid w:val="020F12BC"/>
    <w:rsid w:val="02120A5D"/>
    <w:rsid w:val="02147CCD"/>
    <w:rsid w:val="02155B51"/>
    <w:rsid w:val="0216427A"/>
    <w:rsid w:val="02184860"/>
    <w:rsid w:val="02206519"/>
    <w:rsid w:val="022411B3"/>
    <w:rsid w:val="02275C72"/>
    <w:rsid w:val="022B1875"/>
    <w:rsid w:val="022E45B3"/>
    <w:rsid w:val="02364D1F"/>
    <w:rsid w:val="023C66B8"/>
    <w:rsid w:val="023D413A"/>
    <w:rsid w:val="023F3F14"/>
    <w:rsid w:val="0242797B"/>
    <w:rsid w:val="02456F1D"/>
    <w:rsid w:val="024632C6"/>
    <w:rsid w:val="024D1BAF"/>
    <w:rsid w:val="024F0BA0"/>
    <w:rsid w:val="024F4267"/>
    <w:rsid w:val="02586938"/>
    <w:rsid w:val="026173E3"/>
    <w:rsid w:val="02621009"/>
    <w:rsid w:val="02695B8C"/>
    <w:rsid w:val="026E2711"/>
    <w:rsid w:val="0274126E"/>
    <w:rsid w:val="027A1E11"/>
    <w:rsid w:val="02810B0F"/>
    <w:rsid w:val="028710B6"/>
    <w:rsid w:val="028E75BB"/>
    <w:rsid w:val="028F3EDD"/>
    <w:rsid w:val="029525CA"/>
    <w:rsid w:val="02977A5E"/>
    <w:rsid w:val="029A0917"/>
    <w:rsid w:val="029B09F6"/>
    <w:rsid w:val="029D038D"/>
    <w:rsid w:val="029E00D6"/>
    <w:rsid w:val="02A11707"/>
    <w:rsid w:val="02A561AC"/>
    <w:rsid w:val="02AB4281"/>
    <w:rsid w:val="02B45BC2"/>
    <w:rsid w:val="02BB7D04"/>
    <w:rsid w:val="02BF1000"/>
    <w:rsid w:val="02C052E1"/>
    <w:rsid w:val="02C43119"/>
    <w:rsid w:val="02C9230B"/>
    <w:rsid w:val="02CF7A01"/>
    <w:rsid w:val="02D422E4"/>
    <w:rsid w:val="02DA7D95"/>
    <w:rsid w:val="02DB4A25"/>
    <w:rsid w:val="02E16119"/>
    <w:rsid w:val="02E462E6"/>
    <w:rsid w:val="02E73217"/>
    <w:rsid w:val="02E74D5E"/>
    <w:rsid w:val="02E9422A"/>
    <w:rsid w:val="02EB28AE"/>
    <w:rsid w:val="02ED1778"/>
    <w:rsid w:val="02F474C1"/>
    <w:rsid w:val="02FA6A2B"/>
    <w:rsid w:val="02FC46FE"/>
    <w:rsid w:val="02FD5125"/>
    <w:rsid w:val="02FF7A7B"/>
    <w:rsid w:val="03036E36"/>
    <w:rsid w:val="0304067F"/>
    <w:rsid w:val="03050D93"/>
    <w:rsid w:val="030663D5"/>
    <w:rsid w:val="030A7ABE"/>
    <w:rsid w:val="0310707D"/>
    <w:rsid w:val="0314345E"/>
    <w:rsid w:val="031569BB"/>
    <w:rsid w:val="03174C79"/>
    <w:rsid w:val="03215A31"/>
    <w:rsid w:val="03260A6E"/>
    <w:rsid w:val="03266A5F"/>
    <w:rsid w:val="03271B39"/>
    <w:rsid w:val="03273286"/>
    <w:rsid w:val="032734FE"/>
    <w:rsid w:val="032C2BCE"/>
    <w:rsid w:val="032D24EA"/>
    <w:rsid w:val="032E4050"/>
    <w:rsid w:val="032F27C8"/>
    <w:rsid w:val="032F414B"/>
    <w:rsid w:val="033E2FDE"/>
    <w:rsid w:val="033E77B7"/>
    <w:rsid w:val="03427324"/>
    <w:rsid w:val="03441469"/>
    <w:rsid w:val="0344772F"/>
    <w:rsid w:val="03467048"/>
    <w:rsid w:val="034C4A21"/>
    <w:rsid w:val="03503824"/>
    <w:rsid w:val="035126D6"/>
    <w:rsid w:val="03522265"/>
    <w:rsid w:val="035667D0"/>
    <w:rsid w:val="03657DA9"/>
    <w:rsid w:val="036C3D93"/>
    <w:rsid w:val="036D6216"/>
    <w:rsid w:val="036E0620"/>
    <w:rsid w:val="0376619C"/>
    <w:rsid w:val="037960C0"/>
    <w:rsid w:val="037A3B41"/>
    <w:rsid w:val="037C4E87"/>
    <w:rsid w:val="037F2B12"/>
    <w:rsid w:val="03853C64"/>
    <w:rsid w:val="038648DF"/>
    <w:rsid w:val="03867047"/>
    <w:rsid w:val="038B48F4"/>
    <w:rsid w:val="03910353"/>
    <w:rsid w:val="0391423A"/>
    <w:rsid w:val="039800C7"/>
    <w:rsid w:val="0398560C"/>
    <w:rsid w:val="039F650F"/>
    <w:rsid w:val="03A15A7D"/>
    <w:rsid w:val="03A4775A"/>
    <w:rsid w:val="03B21651"/>
    <w:rsid w:val="03B87BD3"/>
    <w:rsid w:val="03B930A5"/>
    <w:rsid w:val="03B96EA9"/>
    <w:rsid w:val="03BC7E2E"/>
    <w:rsid w:val="03BF2C20"/>
    <w:rsid w:val="03BF718C"/>
    <w:rsid w:val="03C014A0"/>
    <w:rsid w:val="03C1698B"/>
    <w:rsid w:val="03D77D1F"/>
    <w:rsid w:val="03DB5670"/>
    <w:rsid w:val="03E517CE"/>
    <w:rsid w:val="03EA4D86"/>
    <w:rsid w:val="03EB0FE6"/>
    <w:rsid w:val="03EF5D95"/>
    <w:rsid w:val="03F0037C"/>
    <w:rsid w:val="03F066AC"/>
    <w:rsid w:val="03F62706"/>
    <w:rsid w:val="03F66F4B"/>
    <w:rsid w:val="03F8112C"/>
    <w:rsid w:val="03FD3799"/>
    <w:rsid w:val="04016EDE"/>
    <w:rsid w:val="040237BF"/>
    <w:rsid w:val="040575E0"/>
    <w:rsid w:val="04065E0E"/>
    <w:rsid w:val="04144FEC"/>
    <w:rsid w:val="04164CA6"/>
    <w:rsid w:val="041D28AC"/>
    <w:rsid w:val="041D49CF"/>
    <w:rsid w:val="041E3373"/>
    <w:rsid w:val="041F5954"/>
    <w:rsid w:val="042271D5"/>
    <w:rsid w:val="04256BA0"/>
    <w:rsid w:val="042701C0"/>
    <w:rsid w:val="042832D1"/>
    <w:rsid w:val="042909A2"/>
    <w:rsid w:val="042E12EA"/>
    <w:rsid w:val="042F38F1"/>
    <w:rsid w:val="043125E0"/>
    <w:rsid w:val="04347F38"/>
    <w:rsid w:val="043B1701"/>
    <w:rsid w:val="044025BA"/>
    <w:rsid w:val="044126FE"/>
    <w:rsid w:val="044864F6"/>
    <w:rsid w:val="044B421A"/>
    <w:rsid w:val="044D5232"/>
    <w:rsid w:val="04521099"/>
    <w:rsid w:val="04527D8C"/>
    <w:rsid w:val="045435EB"/>
    <w:rsid w:val="04544B29"/>
    <w:rsid w:val="04556731"/>
    <w:rsid w:val="045B4BB8"/>
    <w:rsid w:val="045F50B9"/>
    <w:rsid w:val="045F7EE8"/>
    <w:rsid w:val="0467712D"/>
    <w:rsid w:val="046C7E60"/>
    <w:rsid w:val="047141B5"/>
    <w:rsid w:val="04742C3D"/>
    <w:rsid w:val="047564C6"/>
    <w:rsid w:val="04771833"/>
    <w:rsid w:val="04775EC4"/>
    <w:rsid w:val="047E6DDF"/>
    <w:rsid w:val="04862D7A"/>
    <w:rsid w:val="048765FD"/>
    <w:rsid w:val="04881A62"/>
    <w:rsid w:val="048A1428"/>
    <w:rsid w:val="048B38A5"/>
    <w:rsid w:val="048D67BC"/>
    <w:rsid w:val="048E6EEA"/>
    <w:rsid w:val="04953E5B"/>
    <w:rsid w:val="04954051"/>
    <w:rsid w:val="0496157D"/>
    <w:rsid w:val="049813C2"/>
    <w:rsid w:val="04995056"/>
    <w:rsid w:val="049A4B00"/>
    <w:rsid w:val="049E1A50"/>
    <w:rsid w:val="04A41963"/>
    <w:rsid w:val="04A755F5"/>
    <w:rsid w:val="04A973E6"/>
    <w:rsid w:val="04AA3095"/>
    <w:rsid w:val="04AE2A8C"/>
    <w:rsid w:val="04B91BD4"/>
    <w:rsid w:val="04BC3C25"/>
    <w:rsid w:val="04BC6FA9"/>
    <w:rsid w:val="04BC7AFC"/>
    <w:rsid w:val="04BD05B8"/>
    <w:rsid w:val="04C02E6D"/>
    <w:rsid w:val="04C207DA"/>
    <w:rsid w:val="04C53A37"/>
    <w:rsid w:val="04C54439"/>
    <w:rsid w:val="04C95567"/>
    <w:rsid w:val="04CA266B"/>
    <w:rsid w:val="04CB2CC1"/>
    <w:rsid w:val="04CF408F"/>
    <w:rsid w:val="04D55173"/>
    <w:rsid w:val="04D638FE"/>
    <w:rsid w:val="04D95B90"/>
    <w:rsid w:val="04DB3421"/>
    <w:rsid w:val="04E942CA"/>
    <w:rsid w:val="04ED4371"/>
    <w:rsid w:val="04F04D6E"/>
    <w:rsid w:val="04F55308"/>
    <w:rsid w:val="04F805A3"/>
    <w:rsid w:val="04F85D62"/>
    <w:rsid w:val="04FA52B7"/>
    <w:rsid w:val="04FD15A0"/>
    <w:rsid w:val="04FD5CC9"/>
    <w:rsid w:val="05002A44"/>
    <w:rsid w:val="05080274"/>
    <w:rsid w:val="05090CE5"/>
    <w:rsid w:val="050A5551"/>
    <w:rsid w:val="0510745B"/>
    <w:rsid w:val="05146CF6"/>
    <w:rsid w:val="051A2823"/>
    <w:rsid w:val="051A5ECE"/>
    <w:rsid w:val="051C579A"/>
    <w:rsid w:val="051D468D"/>
    <w:rsid w:val="05207293"/>
    <w:rsid w:val="0520744C"/>
    <w:rsid w:val="0524197F"/>
    <w:rsid w:val="05255402"/>
    <w:rsid w:val="05255FD2"/>
    <w:rsid w:val="052820EC"/>
    <w:rsid w:val="052971B6"/>
    <w:rsid w:val="053502FD"/>
    <w:rsid w:val="05370747"/>
    <w:rsid w:val="053E2528"/>
    <w:rsid w:val="053E3550"/>
    <w:rsid w:val="053E4D7D"/>
    <w:rsid w:val="053F770F"/>
    <w:rsid w:val="054021C2"/>
    <w:rsid w:val="05406072"/>
    <w:rsid w:val="054611A1"/>
    <w:rsid w:val="054C0C2F"/>
    <w:rsid w:val="054D3C4C"/>
    <w:rsid w:val="054E022F"/>
    <w:rsid w:val="054F4432"/>
    <w:rsid w:val="0550478A"/>
    <w:rsid w:val="05564648"/>
    <w:rsid w:val="05577C65"/>
    <w:rsid w:val="055A1084"/>
    <w:rsid w:val="055E6669"/>
    <w:rsid w:val="055F64A5"/>
    <w:rsid w:val="056004DF"/>
    <w:rsid w:val="0564018C"/>
    <w:rsid w:val="05644FCA"/>
    <w:rsid w:val="056858EB"/>
    <w:rsid w:val="0569686B"/>
    <w:rsid w:val="056C6BC0"/>
    <w:rsid w:val="056D55F6"/>
    <w:rsid w:val="057A52B4"/>
    <w:rsid w:val="057E3312"/>
    <w:rsid w:val="05811CD5"/>
    <w:rsid w:val="0584521B"/>
    <w:rsid w:val="058D3195"/>
    <w:rsid w:val="0590559A"/>
    <w:rsid w:val="05937A34"/>
    <w:rsid w:val="05946799"/>
    <w:rsid w:val="05964AE1"/>
    <w:rsid w:val="05972AF3"/>
    <w:rsid w:val="05985A70"/>
    <w:rsid w:val="059A5FDA"/>
    <w:rsid w:val="059C5E4D"/>
    <w:rsid w:val="059E4DAF"/>
    <w:rsid w:val="05A54DA7"/>
    <w:rsid w:val="05A62184"/>
    <w:rsid w:val="05AB281D"/>
    <w:rsid w:val="05AD4018"/>
    <w:rsid w:val="05B543EA"/>
    <w:rsid w:val="05B62B7A"/>
    <w:rsid w:val="05B641D4"/>
    <w:rsid w:val="05BA1E72"/>
    <w:rsid w:val="05BA6421"/>
    <w:rsid w:val="05BF3A6C"/>
    <w:rsid w:val="05BF69FB"/>
    <w:rsid w:val="05CB4C13"/>
    <w:rsid w:val="05CC40A4"/>
    <w:rsid w:val="05CE2C94"/>
    <w:rsid w:val="05CE749C"/>
    <w:rsid w:val="05D2031D"/>
    <w:rsid w:val="05D361C1"/>
    <w:rsid w:val="05DF3DD4"/>
    <w:rsid w:val="05E23036"/>
    <w:rsid w:val="05E729C4"/>
    <w:rsid w:val="05E9084D"/>
    <w:rsid w:val="05E929C1"/>
    <w:rsid w:val="05E95C6E"/>
    <w:rsid w:val="05EE2780"/>
    <w:rsid w:val="05EE2E5E"/>
    <w:rsid w:val="05EE7C5E"/>
    <w:rsid w:val="05FA1B68"/>
    <w:rsid w:val="05FD62F3"/>
    <w:rsid w:val="060030F7"/>
    <w:rsid w:val="06005AE3"/>
    <w:rsid w:val="06046BA7"/>
    <w:rsid w:val="060802AC"/>
    <w:rsid w:val="060D18FC"/>
    <w:rsid w:val="06107D5C"/>
    <w:rsid w:val="06111805"/>
    <w:rsid w:val="06171ADA"/>
    <w:rsid w:val="061C229B"/>
    <w:rsid w:val="061C5DC6"/>
    <w:rsid w:val="061D7F2C"/>
    <w:rsid w:val="061E1B96"/>
    <w:rsid w:val="06212FAF"/>
    <w:rsid w:val="06222217"/>
    <w:rsid w:val="062B1271"/>
    <w:rsid w:val="062E67FF"/>
    <w:rsid w:val="06321FF2"/>
    <w:rsid w:val="06333357"/>
    <w:rsid w:val="06352196"/>
    <w:rsid w:val="063657F8"/>
    <w:rsid w:val="063A1F4F"/>
    <w:rsid w:val="063B6F48"/>
    <w:rsid w:val="063C49CA"/>
    <w:rsid w:val="06434E5E"/>
    <w:rsid w:val="064E679A"/>
    <w:rsid w:val="06512AB0"/>
    <w:rsid w:val="06516399"/>
    <w:rsid w:val="06556F9D"/>
    <w:rsid w:val="06580A77"/>
    <w:rsid w:val="06581CB0"/>
    <w:rsid w:val="065A2469"/>
    <w:rsid w:val="06601340"/>
    <w:rsid w:val="06692AF3"/>
    <w:rsid w:val="0670249D"/>
    <w:rsid w:val="0671723A"/>
    <w:rsid w:val="067942A0"/>
    <w:rsid w:val="0679462F"/>
    <w:rsid w:val="067C56A8"/>
    <w:rsid w:val="068057DB"/>
    <w:rsid w:val="06813F6A"/>
    <w:rsid w:val="0683733C"/>
    <w:rsid w:val="06852F50"/>
    <w:rsid w:val="068E3D71"/>
    <w:rsid w:val="069564E6"/>
    <w:rsid w:val="0698684F"/>
    <w:rsid w:val="069B1690"/>
    <w:rsid w:val="06A07959"/>
    <w:rsid w:val="06A26126"/>
    <w:rsid w:val="06A4414A"/>
    <w:rsid w:val="06A913C4"/>
    <w:rsid w:val="06AB5202"/>
    <w:rsid w:val="06AD198E"/>
    <w:rsid w:val="06AF5091"/>
    <w:rsid w:val="06AF6492"/>
    <w:rsid w:val="06B061D0"/>
    <w:rsid w:val="06B748FC"/>
    <w:rsid w:val="06BF54C8"/>
    <w:rsid w:val="06C33CF3"/>
    <w:rsid w:val="06C66B2C"/>
    <w:rsid w:val="06C867AC"/>
    <w:rsid w:val="06CB32F1"/>
    <w:rsid w:val="06D17493"/>
    <w:rsid w:val="06D352E2"/>
    <w:rsid w:val="06D9784A"/>
    <w:rsid w:val="06DD0CD0"/>
    <w:rsid w:val="06DD29D9"/>
    <w:rsid w:val="06DD45F9"/>
    <w:rsid w:val="06DD47B2"/>
    <w:rsid w:val="06DD75C4"/>
    <w:rsid w:val="06DE6596"/>
    <w:rsid w:val="06E3699A"/>
    <w:rsid w:val="06E728E4"/>
    <w:rsid w:val="06E820B0"/>
    <w:rsid w:val="06EF377B"/>
    <w:rsid w:val="06F27AB9"/>
    <w:rsid w:val="06F54DE4"/>
    <w:rsid w:val="06F84E95"/>
    <w:rsid w:val="07030A93"/>
    <w:rsid w:val="0707316D"/>
    <w:rsid w:val="070A6619"/>
    <w:rsid w:val="070A7A63"/>
    <w:rsid w:val="070D3403"/>
    <w:rsid w:val="071311AA"/>
    <w:rsid w:val="071546AD"/>
    <w:rsid w:val="071772AE"/>
    <w:rsid w:val="07180FF4"/>
    <w:rsid w:val="07186D92"/>
    <w:rsid w:val="071A4362"/>
    <w:rsid w:val="071A65B6"/>
    <w:rsid w:val="071B5136"/>
    <w:rsid w:val="07227334"/>
    <w:rsid w:val="07244770"/>
    <w:rsid w:val="07253191"/>
    <w:rsid w:val="07254109"/>
    <w:rsid w:val="07257530"/>
    <w:rsid w:val="072E2AED"/>
    <w:rsid w:val="07336C89"/>
    <w:rsid w:val="07342E6A"/>
    <w:rsid w:val="07395FC3"/>
    <w:rsid w:val="0741276F"/>
    <w:rsid w:val="074250F1"/>
    <w:rsid w:val="07436B4C"/>
    <w:rsid w:val="074769A3"/>
    <w:rsid w:val="0749740A"/>
    <w:rsid w:val="074C0CC6"/>
    <w:rsid w:val="074F142D"/>
    <w:rsid w:val="074F36A9"/>
    <w:rsid w:val="07536680"/>
    <w:rsid w:val="075E200F"/>
    <w:rsid w:val="07602408"/>
    <w:rsid w:val="076034A7"/>
    <w:rsid w:val="0760493F"/>
    <w:rsid w:val="07634D86"/>
    <w:rsid w:val="076C0E2B"/>
    <w:rsid w:val="076D7A83"/>
    <w:rsid w:val="07705251"/>
    <w:rsid w:val="0771339E"/>
    <w:rsid w:val="07770ECE"/>
    <w:rsid w:val="0779074D"/>
    <w:rsid w:val="078176EC"/>
    <w:rsid w:val="078231D0"/>
    <w:rsid w:val="07827C0C"/>
    <w:rsid w:val="07874982"/>
    <w:rsid w:val="078758E5"/>
    <w:rsid w:val="07885544"/>
    <w:rsid w:val="078D4808"/>
    <w:rsid w:val="078E0C62"/>
    <w:rsid w:val="0793126F"/>
    <w:rsid w:val="07992B0E"/>
    <w:rsid w:val="0799628E"/>
    <w:rsid w:val="079D2704"/>
    <w:rsid w:val="079E3C6E"/>
    <w:rsid w:val="079F4D84"/>
    <w:rsid w:val="07A74897"/>
    <w:rsid w:val="07AA7281"/>
    <w:rsid w:val="07AE5521"/>
    <w:rsid w:val="07B67EE8"/>
    <w:rsid w:val="07B86091"/>
    <w:rsid w:val="07B93258"/>
    <w:rsid w:val="07C269A2"/>
    <w:rsid w:val="07C30335"/>
    <w:rsid w:val="07C95455"/>
    <w:rsid w:val="07CA376E"/>
    <w:rsid w:val="07CD2219"/>
    <w:rsid w:val="07CE701C"/>
    <w:rsid w:val="07CF38B8"/>
    <w:rsid w:val="07D135C5"/>
    <w:rsid w:val="07D14A60"/>
    <w:rsid w:val="07D1529D"/>
    <w:rsid w:val="07D62BC1"/>
    <w:rsid w:val="07D80134"/>
    <w:rsid w:val="07D950B8"/>
    <w:rsid w:val="07E0526B"/>
    <w:rsid w:val="07E169EF"/>
    <w:rsid w:val="07E45538"/>
    <w:rsid w:val="07E66A1E"/>
    <w:rsid w:val="07E820B2"/>
    <w:rsid w:val="07EA7B88"/>
    <w:rsid w:val="07EE1E12"/>
    <w:rsid w:val="07EF4A34"/>
    <w:rsid w:val="07F32A16"/>
    <w:rsid w:val="07FA7E23"/>
    <w:rsid w:val="080E35AE"/>
    <w:rsid w:val="08103FF2"/>
    <w:rsid w:val="08123601"/>
    <w:rsid w:val="08165936"/>
    <w:rsid w:val="081B30D8"/>
    <w:rsid w:val="081F7288"/>
    <w:rsid w:val="082544EA"/>
    <w:rsid w:val="082C6202"/>
    <w:rsid w:val="082E7DC9"/>
    <w:rsid w:val="08376070"/>
    <w:rsid w:val="08376240"/>
    <w:rsid w:val="08393F76"/>
    <w:rsid w:val="083C0A5B"/>
    <w:rsid w:val="083F411F"/>
    <w:rsid w:val="08433DB2"/>
    <w:rsid w:val="084538F3"/>
    <w:rsid w:val="0849149F"/>
    <w:rsid w:val="084C11FC"/>
    <w:rsid w:val="084E5EB0"/>
    <w:rsid w:val="084F190B"/>
    <w:rsid w:val="084F2182"/>
    <w:rsid w:val="08513857"/>
    <w:rsid w:val="085202F4"/>
    <w:rsid w:val="0856053C"/>
    <w:rsid w:val="08597EDD"/>
    <w:rsid w:val="0875373A"/>
    <w:rsid w:val="087B264D"/>
    <w:rsid w:val="087C25D6"/>
    <w:rsid w:val="087E7F76"/>
    <w:rsid w:val="087F1701"/>
    <w:rsid w:val="08823FA4"/>
    <w:rsid w:val="088371CC"/>
    <w:rsid w:val="08882010"/>
    <w:rsid w:val="0888678D"/>
    <w:rsid w:val="088C5193"/>
    <w:rsid w:val="088E1EB5"/>
    <w:rsid w:val="08903079"/>
    <w:rsid w:val="08957EEA"/>
    <w:rsid w:val="08997D33"/>
    <w:rsid w:val="089C0576"/>
    <w:rsid w:val="089C1F4A"/>
    <w:rsid w:val="089C29D1"/>
    <w:rsid w:val="089E2C88"/>
    <w:rsid w:val="08A4283A"/>
    <w:rsid w:val="08A4442B"/>
    <w:rsid w:val="08A5484A"/>
    <w:rsid w:val="08A97AFA"/>
    <w:rsid w:val="08AB546D"/>
    <w:rsid w:val="08AC4CDE"/>
    <w:rsid w:val="08AF0EE2"/>
    <w:rsid w:val="08AF5F57"/>
    <w:rsid w:val="08B4235D"/>
    <w:rsid w:val="08B66CA9"/>
    <w:rsid w:val="08B76EED"/>
    <w:rsid w:val="08BA13D3"/>
    <w:rsid w:val="08C24E96"/>
    <w:rsid w:val="08C45064"/>
    <w:rsid w:val="08C45BAA"/>
    <w:rsid w:val="08C56C6F"/>
    <w:rsid w:val="08CC474C"/>
    <w:rsid w:val="08D16CFF"/>
    <w:rsid w:val="08D52F3E"/>
    <w:rsid w:val="08D67903"/>
    <w:rsid w:val="08DA2B58"/>
    <w:rsid w:val="08E52E40"/>
    <w:rsid w:val="08E54EA2"/>
    <w:rsid w:val="08E84585"/>
    <w:rsid w:val="08E9526B"/>
    <w:rsid w:val="08EB00A3"/>
    <w:rsid w:val="08EE5F6D"/>
    <w:rsid w:val="08F50445"/>
    <w:rsid w:val="08FD5D4A"/>
    <w:rsid w:val="090108BE"/>
    <w:rsid w:val="0904362C"/>
    <w:rsid w:val="090623A4"/>
    <w:rsid w:val="090A5321"/>
    <w:rsid w:val="0915469F"/>
    <w:rsid w:val="09164B6D"/>
    <w:rsid w:val="091650F7"/>
    <w:rsid w:val="09193129"/>
    <w:rsid w:val="092732B2"/>
    <w:rsid w:val="092F57A4"/>
    <w:rsid w:val="09300DCF"/>
    <w:rsid w:val="09320A9C"/>
    <w:rsid w:val="0935385A"/>
    <w:rsid w:val="09390EBC"/>
    <w:rsid w:val="094139BD"/>
    <w:rsid w:val="094804F8"/>
    <w:rsid w:val="094E4F1B"/>
    <w:rsid w:val="095034C4"/>
    <w:rsid w:val="0951153D"/>
    <w:rsid w:val="095161D6"/>
    <w:rsid w:val="09556991"/>
    <w:rsid w:val="095A2F92"/>
    <w:rsid w:val="09653DFF"/>
    <w:rsid w:val="09673662"/>
    <w:rsid w:val="096B6F95"/>
    <w:rsid w:val="096D10B6"/>
    <w:rsid w:val="097141AB"/>
    <w:rsid w:val="0975064F"/>
    <w:rsid w:val="09752C33"/>
    <w:rsid w:val="097A36C2"/>
    <w:rsid w:val="097D6C9E"/>
    <w:rsid w:val="097D7ACB"/>
    <w:rsid w:val="098269A5"/>
    <w:rsid w:val="09884667"/>
    <w:rsid w:val="098C05B9"/>
    <w:rsid w:val="098E7EF3"/>
    <w:rsid w:val="09961FA8"/>
    <w:rsid w:val="09A05403"/>
    <w:rsid w:val="09A51C23"/>
    <w:rsid w:val="09A87C14"/>
    <w:rsid w:val="09AC40D2"/>
    <w:rsid w:val="09AE6DFF"/>
    <w:rsid w:val="09AE7B96"/>
    <w:rsid w:val="09B13FD3"/>
    <w:rsid w:val="09B53082"/>
    <w:rsid w:val="09B55EFA"/>
    <w:rsid w:val="09BC3307"/>
    <w:rsid w:val="09BE56B3"/>
    <w:rsid w:val="09BF0287"/>
    <w:rsid w:val="09C91CAD"/>
    <w:rsid w:val="09CB4AED"/>
    <w:rsid w:val="09CD1937"/>
    <w:rsid w:val="09CE2A6B"/>
    <w:rsid w:val="09D303AE"/>
    <w:rsid w:val="09D5642F"/>
    <w:rsid w:val="09D60A26"/>
    <w:rsid w:val="09DA1A23"/>
    <w:rsid w:val="09DB6C6A"/>
    <w:rsid w:val="09DC6A83"/>
    <w:rsid w:val="09DD08C6"/>
    <w:rsid w:val="09E70843"/>
    <w:rsid w:val="09E84201"/>
    <w:rsid w:val="09ED3AD6"/>
    <w:rsid w:val="09EF41E1"/>
    <w:rsid w:val="09F31262"/>
    <w:rsid w:val="09F473E1"/>
    <w:rsid w:val="09F93C62"/>
    <w:rsid w:val="09FA0866"/>
    <w:rsid w:val="09FB1075"/>
    <w:rsid w:val="09FB62AD"/>
    <w:rsid w:val="09FC361B"/>
    <w:rsid w:val="09FF10C9"/>
    <w:rsid w:val="0A031B3F"/>
    <w:rsid w:val="0A060386"/>
    <w:rsid w:val="0A064A00"/>
    <w:rsid w:val="0A084A14"/>
    <w:rsid w:val="0A085D81"/>
    <w:rsid w:val="0A090999"/>
    <w:rsid w:val="0A1222E2"/>
    <w:rsid w:val="0A123A61"/>
    <w:rsid w:val="0A126294"/>
    <w:rsid w:val="0A1463F6"/>
    <w:rsid w:val="0A185D82"/>
    <w:rsid w:val="0A1C490D"/>
    <w:rsid w:val="0A1F0835"/>
    <w:rsid w:val="0A2D335A"/>
    <w:rsid w:val="0A2F3C0A"/>
    <w:rsid w:val="0A330E20"/>
    <w:rsid w:val="0A333501"/>
    <w:rsid w:val="0A355DC4"/>
    <w:rsid w:val="0A371B49"/>
    <w:rsid w:val="0A391663"/>
    <w:rsid w:val="0A3A0FB0"/>
    <w:rsid w:val="0A3B580E"/>
    <w:rsid w:val="0A3E67A2"/>
    <w:rsid w:val="0A471ACB"/>
    <w:rsid w:val="0A4C562C"/>
    <w:rsid w:val="0A501F43"/>
    <w:rsid w:val="0A507C21"/>
    <w:rsid w:val="0A514660"/>
    <w:rsid w:val="0A5419FA"/>
    <w:rsid w:val="0A583185"/>
    <w:rsid w:val="0A5D6B00"/>
    <w:rsid w:val="0A620141"/>
    <w:rsid w:val="0A677A24"/>
    <w:rsid w:val="0A701760"/>
    <w:rsid w:val="0A705DCA"/>
    <w:rsid w:val="0A743777"/>
    <w:rsid w:val="0A770386"/>
    <w:rsid w:val="0A7713CB"/>
    <w:rsid w:val="0A790E52"/>
    <w:rsid w:val="0A79490D"/>
    <w:rsid w:val="0A844E9A"/>
    <w:rsid w:val="0A8607D1"/>
    <w:rsid w:val="0A95686D"/>
    <w:rsid w:val="0A981968"/>
    <w:rsid w:val="0A994A44"/>
    <w:rsid w:val="0A9E22C9"/>
    <w:rsid w:val="0AA60F28"/>
    <w:rsid w:val="0AA66391"/>
    <w:rsid w:val="0AA81451"/>
    <w:rsid w:val="0AA904CE"/>
    <w:rsid w:val="0AA9233E"/>
    <w:rsid w:val="0AAA7CAF"/>
    <w:rsid w:val="0AAD13EA"/>
    <w:rsid w:val="0AAF14F0"/>
    <w:rsid w:val="0AB07898"/>
    <w:rsid w:val="0AB10FA3"/>
    <w:rsid w:val="0AB51320"/>
    <w:rsid w:val="0AB5379B"/>
    <w:rsid w:val="0AB80BD7"/>
    <w:rsid w:val="0AC014E8"/>
    <w:rsid w:val="0AC076B1"/>
    <w:rsid w:val="0AC2425F"/>
    <w:rsid w:val="0AC419FC"/>
    <w:rsid w:val="0AC74ABE"/>
    <w:rsid w:val="0AC9563C"/>
    <w:rsid w:val="0ACF3826"/>
    <w:rsid w:val="0AD0229C"/>
    <w:rsid w:val="0AEA6CB6"/>
    <w:rsid w:val="0AEB7D6D"/>
    <w:rsid w:val="0AED1631"/>
    <w:rsid w:val="0AEE6081"/>
    <w:rsid w:val="0AEF0200"/>
    <w:rsid w:val="0AF40E05"/>
    <w:rsid w:val="0AF61F03"/>
    <w:rsid w:val="0AF813A5"/>
    <w:rsid w:val="0AF84AB6"/>
    <w:rsid w:val="0AF90E01"/>
    <w:rsid w:val="0AF93D84"/>
    <w:rsid w:val="0AFF5853"/>
    <w:rsid w:val="0B00493C"/>
    <w:rsid w:val="0B0260A6"/>
    <w:rsid w:val="0B031CDB"/>
    <w:rsid w:val="0B061728"/>
    <w:rsid w:val="0B076D16"/>
    <w:rsid w:val="0B083329"/>
    <w:rsid w:val="0B0901E2"/>
    <w:rsid w:val="0B0F4EB2"/>
    <w:rsid w:val="0B133F1B"/>
    <w:rsid w:val="0B1A44F3"/>
    <w:rsid w:val="0B1F1633"/>
    <w:rsid w:val="0B2B4FB8"/>
    <w:rsid w:val="0B3109B1"/>
    <w:rsid w:val="0B373D42"/>
    <w:rsid w:val="0B3A6F23"/>
    <w:rsid w:val="0B3D0E5E"/>
    <w:rsid w:val="0B400D5B"/>
    <w:rsid w:val="0B47088F"/>
    <w:rsid w:val="0B474E87"/>
    <w:rsid w:val="0B5025A5"/>
    <w:rsid w:val="0B52775E"/>
    <w:rsid w:val="0B551363"/>
    <w:rsid w:val="0B553428"/>
    <w:rsid w:val="0B5E35E8"/>
    <w:rsid w:val="0B6211FD"/>
    <w:rsid w:val="0B6A2E57"/>
    <w:rsid w:val="0B6A36D2"/>
    <w:rsid w:val="0B6C02BE"/>
    <w:rsid w:val="0B6D1CDA"/>
    <w:rsid w:val="0B7B56D0"/>
    <w:rsid w:val="0B7C65C0"/>
    <w:rsid w:val="0B823563"/>
    <w:rsid w:val="0B8932A0"/>
    <w:rsid w:val="0B8A4E31"/>
    <w:rsid w:val="0B8B0EF0"/>
    <w:rsid w:val="0B8F506D"/>
    <w:rsid w:val="0B911101"/>
    <w:rsid w:val="0B913451"/>
    <w:rsid w:val="0B927A0A"/>
    <w:rsid w:val="0B9D6FAB"/>
    <w:rsid w:val="0BA022E8"/>
    <w:rsid w:val="0BA114E5"/>
    <w:rsid w:val="0BA27CA4"/>
    <w:rsid w:val="0BAB4041"/>
    <w:rsid w:val="0BAE29EC"/>
    <w:rsid w:val="0BB625B1"/>
    <w:rsid w:val="0BB6345E"/>
    <w:rsid w:val="0BB743C6"/>
    <w:rsid w:val="0BB77C49"/>
    <w:rsid w:val="0BB83C85"/>
    <w:rsid w:val="0BBC5A10"/>
    <w:rsid w:val="0BBD0D66"/>
    <w:rsid w:val="0BBD6640"/>
    <w:rsid w:val="0BBE379E"/>
    <w:rsid w:val="0BC14CD6"/>
    <w:rsid w:val="0BC20C88"/>
    <w:rsid w:val="0BC46BCE"/>
    <w:rsid w:val="0BCA2891"/>
    <w:rsid w:val="0BCC6549"/>
    <w:rsid w:val="0BD06E31"/>
    <w:rsid w:val="0BD25A2B"/>
    <w:rsid w:val="0BD72E3F"/>
    <w:rsid w:val="0BD95C00"/>
    <w:rsid w:val="0BDA519E"/>
    <w:rsid w:val="0BDB224F"/>
    <w:rsid w:val="0BDB48C3"/>
    <w:rsid w:val="0BDE0227"/>
    <w:rsid w:val="0BE07789"/>
    <w:rsid w:val="0BE20A8D"/>
    <w:rsid w:val="0BF01DD0"/>
    <w:rsid w:val="0BF56429"/>
    <w:rsid w:val="0BF74921"/>
    <w:rsid w:val="0BFB678D"/>
    <w:rsid w:val="0BFE0AA2"/>
    <w:rsid w:val="0BFF25BC"/>
    <w:rsid w:val="0C00142E"/>
    <w:rsid w:val="0C067538"/>
    <w:rsid w:val="0C0741F4"/>
    <w:rsid w:val="0C097146"/>
    <w:rsid w:val="0C0A0482"/>
    <w:rsid w:val="0C0A63CF"/>
    <w:rsid w:val="0C0D4416"/>
    <w:rsid w:val="0C0E0F86"/>
    <w:rsid w:val="0C0E2F16"/>
    <w:rsid w:val="0C1D0AE5"/>
    <w:rsid w:val="0C1D30E4"/>
    <w:rsid w:val="0C1F22F8"/>
    <w:rsid w:val="0C217B01"/>
    <w:rsid w:val="0C240C36"/>
    <w:rsid w:val="0C28293B"/>
    <w:rsid w:val="0C2A044A"/>
    <w:rsid w:val="0C2A4705"/>
    <w:rsid w:val="0C2A63F7"/>
    <w:rsid w:val="0C3102BA"/>
    <w:rsid w:val="0C31322C"/>
    <w:rsid w:val="0C3424F3"/>
    <w:rsid w:val="0C372094"/>
    <w:rsid w:val="0C376FE6"/>
    <w:rsid w:val="0C381EE7"/>
    <w:rsid w:val="0C3F4682"/>
    <w:rsid w:val="0C40157A"/>
    <w:rsid w:val="0C402E63"/>
    <w:rsid w:val="0C427D4C"/>
    <w:rsid w:val="0C4D7912"/>
    <w:rsid w:val="0C5232CE"/>
    <w:rsid w:val="0C563617"/>
    <w:rsid w:val="0C5A0585"/>
    <w:rsid w:val="0C686EF4"/>
    <w:rsid w:val="0C6E6E3E"/>
    <w:rsid w:val="0C7155B7"/>
    <w:rsid w:val="0C73257B"/>
    <w:rsid w:val="0C741842"/>
    <w:rsid w:val="0C7507C0"/>
    <w:rsid w:val="0C785E15"/>
    <w:rsid w:val="0C845D55"/>
    <w:rsid w:val="0C864C87"/>
    <w:rsid w:val="0C8A3C21"/>
    <w:rsid w:val="0C8E0BA6"/>
    <w:rsid w:val="0C906356"/>
    <w:rsid w:val="0C9305F1"/>
    <w:rsid w:val="0C98196F"/>
    <w:rsid w:val="0C9A68F7"/>
    <w:rsid w:val="0CA13DC2"/>
    <w:rsid w:val="0CA45412"/>
    <w:rsid w:val="0CA62909"/>
    <w:rsid w:val="0CA838B5"/>
    <w:rsid w:val="0CA853F8"/>
    <w:rsid w:val="0CAA2E38"/>
    <w:rsid w:val="0CAA44E6"/>
    <w:rsid w:val="0CAC5400"/>
    <w:rsid w:val="0CAF5956"/>
    <w:rsid w:val="0CB03249"/>
    <w:rsid w:val="0CB12D92"/>
    <w:rsid w:val="0CB137CD"/>
    <w:rsid w:val="0CB63ECC"/>
    <w:rsid w:val="0CB81572"/>
    <w:rsid w:val="0CBA2F0D"/>
    <w:rsid w:val="0CC56B02"/>
    <w:rsid w:val="0CC87364"/>
    <w:rsid w:val="0CCD5CA0"/>
    <w:rsid w:val="0CD10396"/>
    <w:rsid w:val="0CDC631B"/>
    <w:rsid w:val="0CE16EE6"/>
    <w:rsid w:val="0CE2458C"/>
    <w:rsid w:val="0CE55334"/>
    <w:rsid w:val="0CE611B0"/>
    <w:rsid w:val="0CE74E81"/>
    <w:rsid w:val="0CE9718F"/>
    <w:rsid w:val="0CEB0932"/>
    <w:rsid w:val="0CED2000"/>
    <w:rsid w:val="0CEE6F35"/>
    <w:rsid w:val="0CF32FA2"/>
    <w:rsid w:val="0CF42A90"/>
    <w:rsid w:val="0D0517AF"/>
    <w:rsid w:val="0D080870"/>
    <w:rsid w:val="0D0B69BD"/>
    <w:rsid w:val="0D0C4CF8"/>
    <w:rsid w:val="0D0F590B"/>
    <w:rsid w:val="0D121561"/>
    <w:rsid w:val="0D127139"/>
    <w:rsid w:val="0D16248A"/>
    <w:rsid w:val="0D175E2B"/>
    <w:rsid w:val="0D177805"/>
    <w:rsid w:val="0D1905C1"/>
    <w:rsid w:val="0D190AC3"/>
    <w:rsid w:val="0D1A4129"/>
    <w:rsid w:val="0D1A5002"/>
    <w:rsid w:val="0D1C7510"/>
    <w:rsid w:val="0D1D1F65"/>
    <w:rsid w:val="0D1E3BB5"/>
    <w:rsid w:val="0D2E6272"/>
    <w:rsid w:val="0D2F2D4F"/>
    <w:rsid w:val="0D306D45"/>
    <w:rsid w:val="0D314CA9"/>
    <w:rsid w:val="0D3600BA"/>
    <w:rsid w:val="0D3C0370"/>
    <w:rsid w:val="0D4130BA"/>
    <w:rsid w:val="0D4573BA"/>
    <w:rsid w:val="0D475DD6"/>
    <w:rsid w:val="0D486100"/>
    <w:rsid w:val="0D4B6D7E"/>
    <w:rsid w:val="0D4D7954"/>
    <w:rsid w:val="0D4F6956"/>
    <w:rsid w:val="0D5818F4"/>
    <w:rsid w:val="0D5B57E8"/>
    <w:rsid w:val="0D5E128A"/>
    <w:rsid w:val="0D5F4D73"/>
    <w:rsid w:val="0D621E2B"/>
    <w:rsid w:val="0D6353FB"/>
    <w:rsid w:val="0D637E39"/>
    <w:rsid w:val="0D667E40"/>
    <w:rsid w:val="0D684616"/>
    <w:rsid w:val="0D6C7FBA"/>
    <w:rsid w:val="0D7137D8"/>
    <w:rsid w:val="0D77027F"/>
    <w:rsid w:val="0D7D24A3"/>
    <w:rsid w:val="0D835518"/>
    <w:rsid w:val="0D8A0204"/>
    <w:rsid w:val="0D8A4FBE"/>
    <w:rsid w:val="0D8D20D8"/>
    <w:rsid w:val="0D8E4347"/>
    <w:rsid w:val="0D8F1DF4"/>
    <w:rsid w:val="0D8F324F"/>
    <w:rsid w:val="0D90490D"/>
    <w:rsid w:val="0D9074CF"/>
    <w:rsid w:val="0D920CB2"/>
    <w:rsid w:val="0D921018"/>
    <w:rsid w:val="0D92769E"/>
    <w:rsid w:val="0D945ED5"/>
    <w:rsid w:val="0D9462AE"/>
    <w:rsid w:val="0D9513AE"/>
    <w:rsid w:val="0D9539C1"/>
    <w:rsid w:val="0D9A6BF2"/>
    <w:rsid w:val="0DA234D9"/>
    <w:rsid w:val="0DAC6EA6"/>
    <w:rsid w:val="0DB14FD8"/>
    <w:rsid w:val="0DB20D09"/>
    <w:rsid w:val="0DB2207F"/>
    <w:rsid w:val="0DB40790"/>
    <w:rsid w:val="0DB5492B"/>
    <w:rsid w:val="0DBD1298"/>
    <w:rsid w:val="0DC71BA8"/>
    <w:rsid w:val="0DCB5D62"/>
    <w:rsid w:val="0DCF276F"/>
    <w:rsid w:val="0DD11B31"/>
    <w:rsid w:val="0DDA5DE5"/>
    <w:rsid w:val="0DDB0CB6"/>
    <w:rsid w:val="0DDE5E66"/>
    <w:rsid w:val="0DE02C29"/>
    <w:rsid w:val="0DE33DA3"/>
    <w:rsid w:val="0DE73C8D"/>
    <w:rsid w:val="0DE85960"/>
    <w:rsid w:val="0DE85E22"/>
    <w:rsid w:val="0DEE41A5"/>
    <w:rsid w:val="0DF10CF7"/>
    <w:rsid w:val="0DF2440A"/>
    <w:rsid w:val="0DF33F20"/>
    <w:rsid w:val="0DF54FBE"/>
    <w:rsid w:val="0DFA7DBD"/>
    <w:rsid w:val="0DFB6CF4"/>
    <w:rsid w:val="0DFE4289"/>
    <w:rsid w:val="0E07781C"/>
    <w:rsid w:val="0E086E4F"/>
    <w:rsid w:val="0E0C07CC"/>
    <w:rsid w:val="0E0D60BD"/>
    <w:rsid w:val="0E0F7AED"/>
    <w:rsid w:val="0E1006DC"/>
    <w:rsid w:val="0E156AEE"/>
    <w:rsid w:val="0E176294"/>
    <w:rsid w:val="0E1A18E3"/>
    <w:rsid w:val="0E1F6F56"/>
    <w:rsid w:val="0E2963C9"/>
    <w:rsid w:val="0E2C2BD1"/>
    <w:rsid w:val="0E2D363C"/>
    <w:rsid w:val="0E2E24C5"/>
    <w:rsid w:val="0E307A84"/>
    <w:rsid w:val="0E370F62"/>
    <w:rsid w:val="0E3A266F"/>
    <w:rsid w:val="0E3C48F3"/>
    <w:rsid w:val="0E421F91"/>
    <w:rsid w:val="0E4265CE"/>
    <w:rsid w:val="0E446BD4"/>
    <w:rsid w:val="0E4A78AD"/>
    <w:rsid w:val="0E50755C"/>
    <w:rsid w:val="0E526479"/>
    <w:rsid w:val="0E5B6692"/>
    <w:rsid w:val="0E5C71D7"/>
    <w:rsid w:val="0E614B50"/>
    <w:rsid w:val="0E632DC9"/>
    <w:rsid w:val="0E651086"/>
    <w:rsid w:val="0E6A415F"/>
    <w:rsid w:val="0E6A77B2"/>
    <w:rsid w:val="0E6C1366"/>
    <w:rsid w:val="0E6D5139"/>
    <w:rsid w:val="0E755C24"/>
    <w:rsid w:val="0E7D1DC2"/>
    <w:rsid w:val="0E8D4DA8"/>
    <w:rsid w:val="0E944290"/>
    <w:rsid w:val="0E995783"/>
    <w:rsid w:val="0EA0510E"/>
    <w:rsid w:val="0EA45A04"/>
    <w:rsid w:val="0EA471D0"/>
    <w:rsid w:val="0EAC0F21"/>
    <w:rsid w:val="0EAF0957"/>
    <w:rsid w:val="0EB37F7B"/>
    <w:rsid w:val="0EB430F4"/>
    <w:rsid w:val="0EB95A3E"/>
    <w:rsid w:val="0EC05B89"/>
    <w:rsid w:val="0EC73E63"/>
    <w:rsid w:val="0EC85B94"/>
    <w:rsid w:val="0EC9068F"/>
    <w:rsid w:val="0ED7396F"/>
    <w:rsid w:val="0ED937D0"/>
    <w:rsid w:val="0EDA4321"/>
    <w:rsid w:val="0EDE67B3"/>
    <w:rsid w:val="0EE377BA"/>
    <w:rsid w:val="0EE4406C"/>
    <w:rsid w:val="0EE7404C"/>
    <w:rsid w:val="0EE74F31"/>
    <w:rsid w:val="0EE77A81"/>
    <w:rsid w:val="0EE81585"/>
    <w:rsid w:val="0EE854AF"/>
    <w:rsid w:val="0EE9530F"/>
    <w:rsid w:val="0EEE5C4A"/>
    <w:rsid w:val="0EF0290F"/>
    <w:rsid w:val="0EF2743E"/>
    <w:rsid w:val="0EF507AF"/>
    <w:rsid w:val="0EF5155E"/>
    <w:rsid w:val="0EF726EA"/>
    <w:rsid w:val="0EF84441"/>
    <w:rsid w:val="0F002469"/>
    <w:rsid w:val="0F0230A4"/>
    <w:rsid w:val="0F026AB9"/>
    <w:rsid w:val="0F0A2A3F"/>
    <w:rsid w:val="0F0C5A0F"/>
    <w:rsid w:val="0F107878"/>
    <w:rsid w:val="0F125874"/>
    <w:rsid w:val="0F1645CF"/>
    <w:rsid w:val="0F1A01D2"/>
    <w:rsid w:val="0F1A36B2"/>
    <w:rsid w:val="0F1B01FE"/>
    <w:rsid w:val="0F1D26BB"/>
    <w:rsid w:val="0F1F4EBD"/>
    <w:rsid w:val="0F1F7BDB"/>
    <w:rsid w:val="0F201AF8"/>
    <w:rsid w:val="0F251D47"/>
    <w:rsid w:val="0F291884"/>
    <w:rsid w:val="0F2B7D00"/>
    <w:rsid w:val="0F2F3E46"/>
    <w:rsid w:val="0F3247A3"/>
    <w:rsid w:val="0F33752C"/>
    <w:rsid w:val="0F347B80"/>
    <w:rsid w:val="0F39174D"/>
    <w:rsid w:val="0F3958F9"/>
    <w:rsid w:val="0F3D0A00"/>
    <w:rsid w:val="0F491C10"/>
    <w:rsid w:val="0F4B4829"/>
    <w:rsid w:val="0F4B77A5"/>
    <w:rsid w:val="0F5070C0"/>
    <w:rsid w:val="0F512792"/>
    <w:rsid w:val="0F59221D"/>
    <w:rsid w:val="0F597B39"/>
    <w:rsid w:val="0F5B169B"/>
    <w:rsid w:val="0F5E188D"/>
    <w:rsid w:val="0F601A24"/>
    <w:rsid w:val="0F603EC7"/>
    <w:rsid w:val="0F6079DB"/>
    <w:rsid w:val="0F6102E7"/>
    <w:rsid w:val="0F6368A3"/>
    <w:rsid w:val="0F650B78"/>
    <w:rsid w:val="0F69075A"/>
    <w:rsid w:val="0F69448E"/>
    <w:rsid w:val="0F6C4F66"/>
    <w:rsid w:val="0F6C61C8"/>
    <w:rsid w:val="0F6F016F"/>
    <w:rsid w:val="0F733402"/>
    <w:rsid w:val="0F783B72"/>
    <w:rsid w:val="0F786961"/>
    <w:rsid w:val="0F7956EE"/>
    <w:rsid w:val="0F7C6599"/>
    <w:rsid w:val="0F7D37F7"/>
    <w:rsid w:val="0F7E070B"/>
    <w:rsid w:val="0F7E3477"/>
    <w:rsid w:val="0F7E3F36"/>
    <w:rsid w:val="0F7F0F41"/>
    <w:rsid w:val="0F7F14A5"/>
    <w:rsid w:val="0F8166C4"/>
    <w:rsid w:val="0F831428"/>
    <w:rsid w:val="0F8645C7"/>
    <w:rsid w:val="0F8A12DB"/>
    <w:rsid w:val="0F8D020F"/>
    <w:rsid w:val="0F9355DA"/>
    <w:rsid w:val="0F982237"/>
    <w:rsid w:val="0F9D1D7F"/>
    <w:rsid w:val="0FA6591C"/>
    <w:rsid w:val="0FA8520B"/>
    <w:rsid w:val="0FAB2D2F"/>
    <w:rsid w:val="0FAE4864"/>
    <w:rsid w:val="0FAE5E23"/>
    <w:rsid w:val="0FB64C56"/>
    <w:rsid w:val="0FB7270D"/>
    <w:rsid w:val="0FBB56C2"/>
    <w:rsid w:val="0FBF3811"/>
    <w:rsid w:val="0FCA6D94"/>
    <w:rsid w:val="0FCC5BC6"/>
    <w:rsid w:val="0FD10134"/>
    <w:rsid w:val="0FD10D03"/>
    <w:rsid w:val="0FD222FB"/>
    <w:rsid w:val="0FD27518"/>
    <w:rsid w:val="0FD34206"/>
    <w:rsid w:val="0FE0684D"/>
    <w:rsid w:val="0FE53AD2"/>
    <w:rsid w:val="0FE75425"/>
    <w:rsid w:val="0FE90D33"/>
    <w:rsid w:val="0FEB06E9"/>
    <w:rsid w:val="0FED1D91"/>
    <w:rsid w:val="0FEE0669"/>
    <w:rsid w:val="0FF17793"/>
    <w:rsid w:val="0FF56120"/>
    <w:rsid w:val="0FF9398A"/>
    <w:rsid w:val="0FFA25C6"/>
    <w:rsid w:val="1003719D"/>
    <w:rsid w:val="100644E3"/>
    <w:rsid w:val="10084731"/>
    <w:rsid w:val="100D663A"/>
    <w:rsid w:val="100F583D"/>
    <w:rsid w:val="10130C52"/>
    <w:rsid w:val="10134955"/>
    <w:rsid w:val="10135FFF"/>
    <w:rsid w:val="10140F12"/>
    <w:rsid w:val="1016379B"/>
    <w:rsid w:val="10194EB5"/>
    <w:rsid w:val="101D0024"/>
    <w:rsid w:val="101E557F"/>
    <w:rsid w:val="102351BA"/>
    <w:rsid w:val="102402E1"/>
    <w:rsid w:val="1027317C"/>
    <w:rsid w:val="10287106"/>
    <w:rsid w:val="102969D2"/>
    <w:rsid w:val="102B7772"/>
    <w:rsid w:val="102C0118"/>
    <w:rsid w:val="102E7620"/>
    <w:rsid w:val="10340A9C"/>
    <w:rsid w:val="103C03B2"/>
    <w:rsid w:val="104072CE"/>
    <w:rsid w:val="104C3C7A"/>
    <w:rsid w:val="104D7A34"/>
    <w:rsid w:val="104E57A8"/>
    <w:rsid w:val="104E5CDB"/>
    <w:rsid w:val="104E5F2C"/>
    <w:rsid w:val="105170C4"/>
    <w:rsid w:val="10525114"/>
    <w:rsid w:val="105379BE"/>
    <w:rsid w:val="10580783"/>
    <w:rsid w:val="10584DBF"/>
    <w:rsid w:val="105C4605"/>
    <w:rsid w:val="105E2FF7"/>
    <w:rsid w:val="105E5B1F"/>
    <w:rsid w:val="10663DE2"/>
    <w:rsid w:val="10673A27"/>
    <w:rsid w:val="1073722F"/>
    <w:rsid w:val="1077599D"/>
    <w:rsid w:val="107A2416"/>
    <w:rsid w:val="107B7E97"/>
    <w:rsid w:val="107D6CB2"/>
    <w:rsid w:val="10815624"/>
    <w:rsid w:val="10824BEC"/>
    <w:rsid w:val="10843B80"/>
    <w:rsid w:val="10953BEE"/>
    <w:rsid w:val="10970C78"/>
    <w:rsid w:val="10971292"/>
    <w:rsid w:val="10982E64"/>
    <w:rsid w:val="109B03CC"/>
    <w:rsid w:val="109B33AC"/>
    <w:rsid w:val="109C5E4D"/>
    <w:rsid w:val="10AE1788"/>
    <w:rsid w:val="10B028F0"/>
    <w:rsid w:val="10B4758E"/>
    <w:rsid w:val="10B54C2C"/>
    <w:rsid w:val="10BA0C81"/>
    <w:rsid w:val="10BB1B9C"/>
    <w:rsid w:val="10BB561D"/>
    <w:rsid w:val="10D00653"/>
    <w:rsid w:val="10D372BE"/>
    <w:rsid w:val="10E20B40"/>
    <w:rsid w:val="10E70970"/>
    <w:rsid w:val="10ED0548"/>
    <w:rsid w:val="10EF16E5"/>
    <w:rsid w:val="10F47B13"/>
    <w:rsid w:val="10F76A75"/>
    <w:rsid w:val="110161B9"/>
    <w:rsid w:val="110335CA"/>
    <w:rsid w:val="110348F8"/>
    <w:rsid w:val="11073260"/>
    <w:rsid w:val="11082F7E"/>
    <w:rsid w:val="11083D25"/>
    <w:rsid w:val="110943CE"/>
    <w:rsid w:val="110950F8"/>
    <w:rsid w:val="110A1D05"/>
    <w:rsid w:val="110E0E69"/>
    <w:rsid w:val="110F6FAB"/>
    <w:rsid w:val="11121121"/>
    <w:rsid w:val="11142082"/>
    <w:rsid w:val="11153A81"/>
    <w:rsid w:val="11157C92"/>
    <w:rsid w:val="11171F1B"/>
    <w:rsid w:val="111B7CAF"/>
    <w:rsid w:val="111E58ED"/>
    <w:rsid w:val="11202BD7"/>
    <w:rsid w:val="11253490"/>
    <w:rsid w:val="11285A31"/>
    <w:rsid w:val="112C18FB"/>
    <w:rsid w:val="112F1237"/>
    <w:rsid w:val="11332796"/>
    <w:rsid w:val="11377D67"/>
    <w:rsid w:val="113A6E7F"/>
    <w:rsid w:val="113D42D5"/>
    <w:rsid w:val="114278B6"/>
    <w:rsid w:val="114B3033"/>
    <w:rsid w:val="114B3A84"/>
    <w:rsid w:val="114E2A33"/>
    <w:rsid w:val="11526A01"/>
    <w:rsid w:val="1154337F"/>
    <w:rsid w:val="11554939"/>
    <w:rsid w:val="11566901"/>
    <w:rsid w:val="11587879"/>
    <w:rsid w:val="115922FA"/>
    <w:rsid w:val="11597BD9"/>
    <w:rsid w:val="115C5179"/>
    <w:rsid w:val="115D4909"/>
    <w:rsid w:val="116B31B3"/>
    <w:rsid w:val="116E2FAB"/>
    <w:rsid w:val="11752768"/>
    <w:rsid w:val="11790EE1"/>
    <w:rsid w:val="117C7A67"/>
    <w:rsid w:val="118029CC"/>
    <w:rsid w:val="11832134"/>
    <w:rsid w:val="118555A5"/>
    <w:rsid w:val="118E44DC"/>
    <w:rsid w:val="1196589A"/>
    <w:rsid w:val="1196735D"/>
    <w:rsid w:val="119E1BC1"/>
    <w:rsid w:val="11A17C7A"/>
    <w:rsid w:val="11A30296"/>
    <w:rsid w:val="11A3412D"/>
    <w:rsid w:val="11A52305"/>
    <w:rsid w:val="11AB1DBB"/>
    <w:rsid w:val="11AC2746"/>
    <w:rsid w:val="11AD1962"/>
    <w:rsid w:val="11AE575D"/>
    <w:rsid w:val="11B756A0"/>
    <w:rsid w:val="11B838EE"/>
    <w:rsid w:val="11BA6CE1"/>
    <w:rsid w:val="11BB2272"/>
    <w:rsid w:val="11C01777"/>
    <w:rsid w:val="11C1161E"/>
    <w:rsid w:val="11C97C92"/>
    <w:rsid w:val="11CB5F42"/>
    <w:rsid w:val="11CC31C7"/>
    <w:rsid w:val="11CC61F3"/>
    <w:rsid w:val="11CE674D"/>
    <w:rsid w:val="11CF74C4"/>
    <w:rsid w:val="11D23D73"/>
    <w:rsid w:val="11D40E7B"/>
    <w:rsid w:val="11D44DD5"/>
    <w:rsid w:val="11D471CF"/>
    <w:rsid w:val="11D8046E"/>
    <w:rsid w:val="11DA7834"/>
    <w:rsid w:val="11E47469"/>
    <w:rsid w:val="11EE07CB"/>
    <w:rsid w:val="11F137E7"/>
    <w:rsid w:val="11F2097D"/>
    <w:rsid w:val="11F6754A"/>
    <w:rsid w:val="12016DF8"/>
    <w:rsid w:val="120C6739"/>
    <w:rsid w:val="120E66B5"/>
    <w:rsid w:val="121656BA"/>
    <w:rsid w:val="1217313B"/>
    <w:rsid w:val="12184440"/>
    <w:rsid w:val="12190B00"/>
    <w:rsid w:val="121C4A22"/>
    <w:rsid w:val="121D5045"/>
    <w:rsid w:val="12234EE6"/>
    <w:rsid w:val="122449D0"/>
    <w:rsid w:val="12254EF1"/>
    <w:rsid w:val="12285395"/>
    <w:rsid w:val="122B1DDC"/>
    <w:rsid w:val="122C0499"/>
    <w:rsid w:val="122C2A89"/>
    <w:rsid w:val="122E37D8"/>
    <w:rsid w:val="122E5DA7"/>
    <w:rsid w:val="12303E95"/>
    <w:rsid w:val="12324FEA"/>
    <w:rsid w:val="123526EB"/>
    <w:rsid w:val="123705E1"/>
    <w:rsid w:val="123A23F6"/>
    <w:rsid w:val="12410106"/>
    <w:rsid w:val="12427BD0"/>
    <w:rsid w:val="12450788"/>
    <w:rsid w:val="12485F90"/>
    <w:rsid w:val="124A4A80"/>
    <w:rsid w:val="12507790"/>
    <w:rsid w:val="12521D53"/>
    <w:rsid w:val="125B2D5E"/>
    <w:rsid w:val="125D51D0"/>
    <w:rsid w:val="125F5531"/>
    <w:rsid w:val="1266673E"/>
    <w:rsid w:val="126718DA"/>
    <w:rsid w:val="12681439"/>
    <w:rsid w:val="126B3360"/>
    <w:rsid w:val="126B3681"/>
    <w:rsid w:val="126D4E95"/>
    <w:rsid w:val="127A31E0"/>
    <w:rsid w:val="127B5EC4"/>
    <w:rsid w:val="127E7AF4"/>
    <w:rsid w:val="128503A3"/>
    <w:rsid w:val="12891F54"/>
    <w:rsid w:val="128B7F57"/>
    <w:rsid w:val="128D2368"/>
    <w:rsid w:val="128D6C67"/>
    <w:rsid w:val="128E7AA2"/>
    <w:rsid w:val="12914724"/>
    <w:rsid w:val="1295180B"/>
    <w:rsid w:val="129B4F30"/>
    <w:rsid w:val="12A97C4C"/>
    <w:rsid w:val="12AB3BA0"/>
    <w:rsid w:val="12AC2236"/>
    <w:rsid w:val="12AE040A"/>
    <w:rsid w:val="12B16E18"/>
    <w:rsid w:val="12B2138C"/>
    <w:rsid w:val="12B363D0"/>
    <w:rsid w:val="12B832BA"/>
    <w:rsid w:val="12BC0F4A"/>
    <w:rsid w:val="12BD28D9"/>
    <w:rsid w:val="12BD38C9"/>
    <w:rsid w:val="12C0250A"/>
    <w:rsid w:val="12C31056"/>
    <w:rsid w:val="12C82F5F"/>
    <w:rsid w:val="12D0722A"/>
    <w:rsid w:val="12D46372"/>
    <w:rsid w:val="12D56D87"/>
    <w:rsid w:val="12DC1AF5"/>
    <w:rsid w:val="12DC7A01"/>
    <w:rsid w:val="12E5045B"/>
    <w:rsid w:val="12E83A32"/>
    <w:rsid w:val="12EA640B"/>
    <w:rsid w:val="12F13F58"/>
    <w:rsid w:val="12F2085F"/>
    <w:rsid w:val="12F302A2"/>
    <w:rsid w:val="12F37627"/>
    <w:rsid w:val="12F46AE7"/>
    <w:rsid w:val="12F71541"/>
    <w:rsid w:val="12FB6C31"/>
    <w:rsid w:val="12FD7298"/>
    <w:rsid w:val="13015EE2"/>
    <w:rsid w:val="13023C67"/>
    <w:rsid w:val="13033F40"/>
    <w:rsid w:val="130A3B7F"/>
    <w:rsid w:val="130F69D0"/>
    <w:rsid w:val="13141931"/>
    <w:rsid w:val="131612DF"/>
    <w:rsid w:val="1316477D"/>
    <w:rsid w:val="1316500A"/>
    <w:rsid w:val="13173364"/>
    <w:rsid w:val="13187A91"/>
    <w:rsid w:val="131961E1"/>
    <w:rsid w:val="131A658F"/>
    <w:rsid w:val="131B556A"/>
    <w:rsid w:val="131C1B83"/>
    <w:rsid w:val="131C6789"/>
    <w:rsid w:val="131E2669"/>
    <w:rsid w:val="13205B6C"/>
    <w:rsid w:val="13230BF7"/>
    <w:rsid w:val="13247678"/>
    <w:rsid w:val="13255194"/>
    <w:rsid w:val="13271673"/>
    <w:rsid w:val="132A07A2"/>
    <w:rsid w:val="132A1D84"/>
    <w:rsid w:val="132B0AEB"/>
    <w:rsid w:val="132B3B34"/>
    <w:rsid w:val="132E2AF1"/>
    <w:rsid w:val="13334931"/>
    <w:rsid w:val="1336388C"/>
    <w:rsid w:val="13371545"/>
    <w:rsid w:val="13390A6F"/>
    <w:rsid w:val="133E768C"/>
    <w:rsid w:val="134421E0"/>
    <w:rsid w:val="134602E2"/>
    <w:rsid w:val="1347502D"/>
    <w:rsid w:val="134A40C0"/>
    <w:rsid w:val="134C7DD8"/>
    <w:rsid w:val="135A45D2"/>
    <w:rsid w:val="135A4A4C"/>
    <w:rsid w:val="135E7A19"/>
    <w:rsid w:val="135F2271"/>
    <w:rsid w:val="136268A4"/>
    <w:rsid w:val="1369755D"/>
    <w:rsid w:val="136A056A"/>
    <w:rsid w:val="136A680A"/>
    <w:rsid w:val="136C4C68"/>
    <w:rsid w:val="136E48DD"/>
    <w:rsid w:val="136F1284"/>
    <w:rsid w:val="13726BE6"/>
    <w:rsid w:val="13752E15"/>
    <w:rsid w:val="13797BD0"/>
    <w:rsid w:val="137A4ED8"/>
    <w:rsid w:val="1383143E"/>
    <w:rsid w:val="1395718D"/>
    <w:rsid w:val="13A6249F"/>
    <w:rsid w:val="13A938D2"/>
    <w:rsid w:val="13AE03B8"/>
    <w:rsid w:val="13B20793"/>
    <w:rsid w:val="13B30998"/>
    <w:rsid w:val="13B47FB1"/>
    <w:rsid w:val="13B54248"/>
    <w:rsid w:val="13B7271D"/>
    <w:rsid w:val="13B72BE8"/>
    <w:rsid w:val="13BB107A"/>
    <w:rsid w:val="13BF4205"/>
    <w:rsid w:val="13BF6FBE"/>
    <w:rsid w:val="13C02BD6"/>
    <w:rsid w:val="13C34CF8"/>
    <w:rsid w:val="13C90583"/>
    <w:rsid w:val="13CA565A"/>
    <w:rsid w:val="13CB5C89"/>
    <w:rsid w:val="13D2120A"/>
    <w:rsid w:val="13D25FE8"/>
    <w:rsid w:val="13D26B47"/>
    <w:rsid w:val="13D351E3"/>
    <w:rsid w:val="13DB5B4E"/>
    <w:rsid w:val="13DC38E7"/>
    <w:rsid w:val="13DC4C52"/>
    <w:rsid w:val="13E658EF"/>
    <w:rsid w:val="13E823A5"/>
    <w:rsid w:val="13E855B5"/>
    <w:rsid w:val="13EA5E56"/>
    <w:rsid w:val="13EF07C3"/>
    <w:rsid w:val="13F27F40"/>
    <w:rsid w:val="13FE555A"/>
    <w:rsid w:val="1401478B"/>
    <w:rsid w:val="14084EA5"/>
    <w:rsid w:val="140B4824"/>
    <w:rsid w:val="140C22F2"/>
    <w:rsid w:val="14173554"/>
    <w:rsid w:val="14183A8A"/>
    <w:rsid w:val="14184831"/>
    <w:rsid w:val="14190D91"/>
    <w:rsid w:val="14197409"/>
    <w:rsid w:val="141D7E28"/>
    <w:rsid w:val="141E5A8F"/>
    <w:rsid w:val="142166CD"/>
    <w:rsid w:val="14222877"/>
    <w:rsid w:val="1422479A"/>
    <w:rsid w:val="14320F90"/>
    <w:rsid w:val="14371000"/>
    <w:rsid w:val="143862B8"/>
    <w:rsid w:val="14386C78"/>
    <w:rsid w:val="143A10C4"/>
    <w:rsid w:val="143B47C6"/>
    <w:rsid w:val="143E3DC5"/>
    <w:rsid w:val="144227CC"/>
    <w:rsid w:val="14444E8F"/>
    <w:rsid w:val="144968D3"/>
    <w:rsid w:val="144A5F10"/>
    <w:rsid w:val="144D0E3A"/>
    <w:rsid w:val="1456140F"/>
    <w:rsid w:val="14576EEE"/>
    <w:rsid w:val="14596B6E"/>
    <w:rsid w:val="145B0D35"/>
    <w:rsid w:val="145C6D07"/>
    <w:rsid w:val="145C7975"/>
    <w:rsid w:val="145D0DF7"/>
    <w:rsid w:val="146653D3"/>
    <w:rsid w:val="146D5498"/>
    <w:rsid w:val="146F6B7D"/>
    <w:rsid w:val="1475649E"/>
    <w:rsid w:val="14765F95"/>
    <w:rsid w:val="147B03A7"/>
    <w:rsid w:val="147C581C"/>
    <w:rsid w:val="147D38AA"/>
    <w:rsid w:val="148052D7"/>
    <w:rsid w:val="148956D1"/>
    <w:rsid w:val="149312D1"/>
    <w:rsid w:val="149419E7"/>
    <w:rsid w:val="149534F0"/>
    <w:rsid w:val="149603BA"/>
    <w:rsid w:val="149860E8"/>
    <w:rsid w:val="149914B8"/>
    <w:rsid w:val="149C38C4"/>
    <w:rsid w:val="149C415F"/>
    <w:rsid w:val="14A163C3"/>
    <w:rsid w:val="14A27CE0"/>
    <w:rsid w:val="14A453D4"/>
    <w:rsid w:val="14A52A75"/>
    <w:rsid w:val="14A538FC"/>
    <w:rsid w:val="14A57B5E"/>
    <w:rsid w:val="14A646A4"/>
    <w:rsid w:val="14B46C73"/>
    <w:rsid w:val="14B90622"/>
    <w:rsid w:val="14BB338F"/>
    <w:rsid w:val="14BC4694"/>
    <w:rsid w:val="14BD2115"/>
    <w:rsid w:val="14BD448A"/>
    <w:rsid w:val="14BE4B5D"/>
    <w:rsid w:val="14C030C4"/>
    <w:rsid w:val="14C31FB0"/>
    <w:rsid w:val="14C53DB8"/>
    <w:rsid w:val="14C65DB7"/>
    <w:rsid w:val="14C7725C"/>
    <w:rsid w:val="14C804A6"/>
    <w:rsid w:val="14D00FC4"/>
    <w:rsid w:val="14D6523E"/>
    <w:rsid w:val="14DB0C9E"/>
    <w:rsid w:val="14DB0E82"/>
    <w:rsid w:val="14DC160A"/>
    <w:rsid w:val="14E13C00"/>
    <w:rsid w:val="14E232C6"/>
    <w:rsid w:val="14E26FF9"/>
    <w:rsid w:val="14EA74F1"/>
    <w:rsid w:val="14F63F28"/>
    <w:rsid w:val="14F744EA"/>
    <w:rsid w:val="14F918C9"/>
    <w:rsid w:val="14FF2EA4"/>
    <w:rsid w:val="15000022"/>
    <w:rsid w:val="1500110B"/>
    <w:rsid w:val="1504288A"/>
    <w:rsid w:val="1506487D"/>
    <w:rsid w:val="15115938"/>
    <w:rsid w:val="151715A7"/>
    <w:rsid w:val="15197248"/>
    <w:rsid w:val="151C5AD2"/>
    <w:rsid w:val="151C5B66"/>
    <w:rsid w:val="151E405B"/>
    <w:rsid w:val="15221E3A"/>
    <w:rsid w:val="152A44C3"/>
    <w:rsid w:val="152E7F36"/>
    <w:rsid w:val="152F50CE"/>
    <w:rsid w:val="152F52C1"/>
    <w:rsid w:val="152F5E2C"/>
    <w:rsid w:val="15306A1D"/>
    <w:rsid w:val="153070C0"/>
    <w:rsid w:val="15335B21"/>
    <w:rsid w:val="15340E6F"/>
    <w:rsid w:val="153463F9"/>
    <w:rsid w:val="15374672"/>
    <w:rsid w:val="15385135"/>
    <w:rsid w:val="153C6033"/>
    <w:rsid w:val="15417F2B"/>
    <w:rsid w:val="15452C78"/>
    <w:rsid w:val="15453715"/>
    <w:rsid w:val="1546748B"/>
    <w:rsid w:val="15500A2F"/>
    <w:rsid w:val="15535E8C"/>
    <w:rsid w:val="15547E5C"/>
    <w:rsid w:val="155921C7"/>
    <w:rsid w:val="155A2499"/>
    <w:rsid w:val="155A7A15"/>
    <w:rsid w:val="155D0D7A"/>
    <w:rsid w:val="155D23CB"/>
    <w:rsid w:val="15663828"/>
    <w:rsid w:val="15667D6D"/>
    <w:rsid w:val="156740CA"/>
    <w:rsid w:val="156930E7"/>
    <w:rsid w:val="156D5395"/>
    <w:rsid w:val="156F36EE"/>
    <w:rsid w:val="157222A0"/>
    <w:rsid w:val="15731039"/>
    <w:rsid w:val="1574407E"/>
    <w:rsid w:val="157A5078"/>
    <w:rsid w:val="157F2A27"/>
    <w:rsid w:val="158045F1"/>
    <w:rsid w:val="15834974"/>
    <w:rsid w:val="158C3A09"/>
    <w:rsid w:val="15904F29"/>
    <w:rsid w:val="15924498"/>
    <w:rsid w:val="15947448"/>
    <w:rsid w:val="15954948"/>
    <w:rsid w:val="15962673"/>
    <w:rsid w:val="159E7A42"/>
    <w:rsid w:val="15A0012B"/>
    <w:rsid w:val="15A2357D"/>
    <w:rsid w:val="15A315B3"/>
    <w:rsid w:val="15A32014"/>
    <w:rsid w:val="15A5203F"/>
    <w:rsid w:val="15A94914"/>
    <w:rsid w:val="15AB431C"/>
    <w:rsid w:val="15AC2533"/>
    <w:rsid w:val="15AF40D5"/>
    <w:rsid w:val="15B34F88"/>
    <w:rsid w:val="15B86E7D"/>
    <w:rsid w:val="15B91E2B"/>
    <w:rsid w:val="15BA02BF"/>
    <w:rsid w:val="15C34EFE"/>
    <w:rsid w:val="15CF65AA"/>
    <w:rsid w:val="15CF79D4"/>
    <w:rsid w:val="15D53B82"/>
    <w:rsid w:val="15D72862"/>
    <w:rsid w:val="15D90161"/>
    <w:rsid w:val="15D95FC2"/>
    <w:rsid w:val="15DC6CEA"/>
    <w:rsid w:val="15DD6BD0"/>
    <w:rsid w:val="15E27BA1"/>
    <w:rsid w:val="15E523B4"/>
    <w:rsid w:val="15E5463F"/>
    <w:rsid w:val="15E708FE"/>
    <w:rsid w:val="15EE7BFF"/>
    <w:rsid w:val="15F05822"/>
    <w:rsid w:val="15F25DE0"/>
    <w:rsid w:val="15F314C5"/>
    <w:rsid w:val="15F56E57"/>
    <w:rsid w:val="15FC08BC"/>
    <w:rsid w:val="15FC72C1"/>
    <w:rsid w:val="15FE127B"/>
    <w:rsid w:val="1608231F"/>
    <w:rsid w:val="16094A86"/>
    <w:rsid w:val="160B254E"/>
    <w:rsid w:val="160B2C30"/>
    <w:rsid w:val="160F17DA"/>
    <w:rsid w:val="16112D35"/>
    <w:rsid w:val="161B2052"/>
    <w:rsid w:val="161D7F92"/>
    <w:rsid w:val="161F6BC1"/>
    <w:rsid w:val="16232CE1"/>
    <w:rsid w:val="16233E1A"/>
    <w:rsid w:val="16260D3F"/>
    <w:rsid w:val="16296DE9"/>
    <w:rsid w:val="162E43DF"/>
    <w:rsid w:val="16332F7C"/>
    <w:rsid w:val="1634610A"/>
    <w:rsid w:val="16396D40"/>
    <w:rsid w:val="163D17A3"/>
    <w:rsid w:val="163D6FAB"/>
    <w:rsid w:val="163E0CFE"/>
    <w:rsid w:val="1643445B"/>
    <w:rsid w:val="1644458D"/>
    <w:rsid w:val="16451A22"/>
    <w:rsid w:val="1648057E"/>
    <w:rsid w:val="164A29A0"/>
    <w:rsid w:val="1651252C"/>
    <w:rsid w:val="16554AB0"/>
    <w:rsid w:val="16664E65"/>
    <w:rsid w:val="166665BA"/>
    <w:rsid w:val="166856F5"/>
    <w:rsid w:val="166E0106"/>
    <w:rsid w:val="166E4DF6"/>
    <w:rsid w:val="16761466"/>
    <w:rsid w:val="167D4C1F"/>
    <w:rsid w:val="168121CA"/>
    <w:rsid w:val="16820703"/>
    <w:rsid w:val="168F5936"/>
    <w:rsid w:val="16954814"/>
    <w:rsid w:val="1697741D"/>
    <w:rsid w:val="169B46B9"/>
    <w:rsid w:val="16A135AF"/>
    <w:rsid w:val="16A8264F"/>
    <w:rsid w:val="16A95973"/>
    <w:rsid w:val="16AC2069"/>
    <w:rsid w:val="16AE76B6"/>
    <w:rsid w:val="16B23703"/>
    <w:rsid w:val="16B873D9"/>
    <w:rsid w:val="16BD14A7"/>
    <w:rsid w:val="16C172BF"/>
    <w:rsid w:val="16CF00B5"/>
    <w:rsid w:val="16D1183B"/>
    <w:rsid w:val="16D6189E"/>
    <w:rsid w:val="16DF0E96"/>
    <w:rsid w:val="16E0491D"/>
    <w:rsid w:val="16E41FCC"/>
    <w:rsid w:val="16E81AA3"/>
    <w:rsid w:val="16E85933"/>
    <w:rsid w:val="16E97227"/>
    <w:rsid w:val="16ED142C"/>
    <w:rsid w:val="16EE1089"/>
    <w:rsid w:val="16EE4934"/>
    <w:rsid w:val="16F5334F"/>
    <w:rsid w:val="16F62EC4"/>
    <w:rsid w:val="16FA74C1"/>
    <w:rsid w:val="16FF3EE9"/>
    <w:rsid w:val="17007547"/>
    <w:rsid w:val="17010DD3"/>
    <w:rsid w:val="170318D0"/>
    <w:rsid w:val="17060AF7"/>
    <w:rsid w:val="1707456B"/>
    <w:rsid w:val="170E670A"/>
    <w:rsid w:val="17126D66"/>
    <w:rsid w:val="17160CB0"/>
    <w:rsid w:val="171966F1"/>
    <w:rsid w:val="17203772"/>
    <w:rsid w:val="17211058"/>
    <w:rsid w:val="1726072D"/>
    <w:rsid w:val="172734B8"/>
    <w:rsid w:val="17274CF0"/>
    <w:rsid w:val="172C0A2B"/>
    <w:rsid w:val="17386FA6"/>
    <w:rsid w:val="173A1AE2"/>
    <w:rsid w:val="173D7A04"/>
    <w:rsid w:val="17410897"/>
    <w:rsid w:val="17412D73"/>
    <w:rsid w:val="17480D20"/>
    <w:rsid w:val="1749431F"/>
    <w:rsid w:val="174B5125"/>
    <w:rsid w:val="174C3A48"/>
    <w:rsid w:val="174F1759"/>
    <w:rsid w:val="175120CE"/>
    <w:rsid w:val="17613B64"/>
    <w:rsid w:val="1762592C"/>
    <w:rsid w:val="17633794"/>
    <w:rsid w:val="176534AC"/>
    <w:rsid w:val="176A5ECA"/>
    <w:rsid w:val="176D617B"/>
    <w:rsid w:val="1779020F"/>
    <w:rsid w:val="17791B71"/>
    <w:rsid w:val="177C5962"/>
    <w:rsid w:val="177E75EC"/>
    <w:rsid w:val="177F7599"/>
    <w:rsid w:val="1781084A"/>
    <w:rsid w:val="1781171D"/>
    <w:rsid w:val="178755AD"/>
    <w:rsid w:val="178C2E18"/>
    <w:rsid w:val="178E1CDC"/>
    <w:rsid w:val="178E4EFA"/>
    <w:rsid w:val="178F04DE"/>
    <w:rsid w:val="178F1C29"/>
    <w:rsid w:val="1791398D"/>
    <w:rsid w:val="17930C2D"/>
    <w:rsid w:val="17956996"/>
    <w:rsid w:val="179700B8"/>
    <w:rsid w:val="17984342"/>
    <w:rsid w:val="179B3233"/>
    <w:rsid w:val="179C5355"/>
    <w:rsid w:val="17A018FF"/>
    <w:rsid w:val="17A35A30"/>
    <w:rsid w:val="17AA7450"/>
    <w:rsid w:val="17AF7635"/>
    <w:rsid w:val="17B357CE"/>
    <w:rsid w:val="17B476DC"/>
    <w:rsid w:val="17B529E4"/>
    <w:rsid w:val="17B71BC9"/>
    <w:rsid w:val="17B87F93"/>
    <w:rsid w:val="17B907F9"/>
    <w:rsid w:val="17B90DB0"/>
    <w:rsid w:val="17C56EC5"/>
    <w:rsid w:val="17C650CE"/>
    <w:rsid w:val="17C66728"/>
    <w:rsid w:val="17C87EEE"/>
    <w:rsid w:val="17CD0241"/>
    <w:rsid w:val="17CF06D5"/>
    <w:rsid w:val="17D15E9F"/>
    <w:rsid w:val="17D177DC"/>
    <w:rsid w:val="17DB4497"/>
    <w:rsid w:val="17DD6228"/>
    <w:rsid w:val="17DF53D3"/>
    <w:rsid w:val="17E52942"/>
    <w:rsid w:val="17E57A35"/>
    <w:rsid w:val="17E7773F"/>
    <w:rsid w:val="17EA2187"/>
    <w:rsid w:val="17ED0DC3"/>
    <w:rsid w:val="17ED5A9A"/>
    <w:rsid w:val="17EE11A4"/>
    <w:rsid w:val="17F60D76"/>
    <w:rsid w:val="17F76A76"/>
    <w:rsid w:val="17FE5A6A"/>
    <w:rsid w:val="18004E96"/>
    <w:rsid w:val="18047A67"/>
    <w:rsid w:val="18100D5A"/>
    <w:rsid w:val="18116C89"/>
    <w:rsid w:val="18142B23"/>
    <w:rsid w:val="18143F62"/>
    <w:rsid w:val="18145C80"/>
    <w:rsid w:val="18162C40"/>
    <w:rsid w:val="181E5F9F"/>
    <w:rsid w:val="18281F45"/>
    <w:rsid w:val="182852A0"/>
    <w:rsid w:val="18291449"/>
    <w:rsid w:val="182C6DEF"/>
    <w:rsid w:val="18302F36"/>
    <w:rsid w:val="18320B7A"/>
    <w:rsid w:val="183304C3"/>
    <w:rsid w:val="183A204C"/>
    <w:rsid w:val="183E5566"/>
    <w:rsid w:val="183F1D57"/>
    <w:rsid w:val="18403F55"/>
    <w:rsid w:val="18417221"/>
    <w:rsid w:val="184B11A6"/>
    <w:rsid w:val="18545242"/>
    <w:rsid w:val="18553EFB"/>
    <w:rsid w:val="18592D4A"/>
    <w:rsid w:val="185B11CE"/>
    <w:rsid w:val="185C3BA9"/>
    <w:rsid w:val="185C448B"/>
    <w:rsid w:val="185E4F0A"/>
    <w:rsid w:val="186060B4"/>
    <w:rsid w:val="18615680"/>
    <w:rsid w:val="18626EC4"/>
    <w:rsid w:val="18665D1F"/>
    <w:rsid w:val="186806C2"/>
    <w:rsid w:val="186C4C13"/>
    <w:rsid w:val="186D59A2"/>
    <w:rsid w:val="18707510"/>
    <w:rsid w:val="18714D6D"/>
    <w:rsid w:val="1874734B"/>
    <w:rsid w:val="1876194F"/>
    <w:rsid w:val="18772A96"/>
    <w:rsid w:val="187A31DC"/>
    <w:rsid w:val="187A401B"/>
    <w:rsid w:val="187A6744"/>
    <w:rsid w:val="187C26A3"/>
    <w:rsid w:val="18802DA9"/>
    <w:rsid w:val="18823DF0"/>
    <w:rsid w:val="18826048"/>
    <w:rsid w:val="18827577"/>
    <w:rsid w:val="1885206F"/>
    <w:rsid w:val="18860087"/>
    <w:rsid w:val="18870B97"/>
    <w:rsid w:val="18885A2C"/>
    <w:rsid w:val="18893450"/>
    <w:rsid w:val="188C1E56"/>
    <w:rsid w:val="188E5359"/>
    <w:rsid w:val="18942C92"/>
    <w:rsid w:val="18991A99"/>
    <w:rsid w:val="189A7AA8"/>
    <w:rsid w:val="18A33326"/>
    <w:rsid w:val="18AB6E88"/>
    <w:rsid w:val="18AF588E"/>
    <w:rsid w:val="18B0330F"/>
    <w:rsid w:val="18B30A11"/>
    <w:rsid w:val="18B419DE"/>
    <w:rsid w:val="18B86F2C"/>
    <w:rsid w:val="18BA6F97"/>
    <w:rsid w:val="18BB4BC1"/>
    <w:rsid w:val="18BC45F0"/>
    <w:rsid w:val="18C122F2"/>
    <w:rsid w:val="18C423F7"/>
    <w:rsid w:val="18C478C6"/>
    <w:rsid w:val="18C54A14"/>
    <w:rsid w:val="18C9380E"/>
    <w:rsid w:val="18CA594B"/>
    <w:rsid w:val="18CE6484"/>
    <w:rsid w:val="18DA2CB2"/>
    <w:rsid w:val="18DC2E71"/>
    <w:rsid w:val="18E100F8"/>
    <w:rsid w:val="18E260E8"/>
    <w:rsid w:val="18E33A86"/>
    <w:rsid w:val="18E40722"/>
    <w:rsid w:val="18E64727"/>
    <w:rsid w:val="18E71BFB"/>
    <w:rsid w:val="18E96CCA"/>
    <w:rsid w:val="18EB1E70"/>
    <w:rsid w:val="18EC0942"/>
    <w:rsid w:val="18EE1D90"/>
    <w:rsid w:val="18EF331D"/>
    <w:rsid w:val="18F40CE1"/>
    <w:rsid w:val="18F45443"/>
    <w:rsid w:val="18F6136B"/>
    <w:rsid w:val="18FB1D7B"/>
    <w:rsid w:val="1902231E"/>
    <w:rsid w:val="19032D06"/>
    <w:rsid w:val="190E346A"/>
    <w:rsid w:val="19122AFF"/>
    <w:rsid w:val="1913396A"/>
    <w:rsid w:val="191365E1"/>
    <w:rsid w:val="191974BC"/>
    <w:rsid w:val="191A04C6"/>
    <w:rsid w:val="19250D50"/>
    <w:rsid w:val="19267CFE"/>
    <w:rsid w:val="192C60D0"/>
    <w:rsid w:val="192F165F"/>
    <w:rsid w:val="193200F3"/>
    <w:rsid w:val="19323316"/>
    <w:rsid w:val="19352DFF"/>
    <w:rsid w:val="19360FEA"/>
    <w:rsid w:val="19396FDB"/>
    <w:rsid w:val="193B198B"/>
    <w:rsid w:val="1942410E"/>
    <w:rsid w:val="194437DC"/>
    <w:rsid w:val="19464F2F"/>
    <w:rsid w:val="194A6EBD"/>
    <w:rsid w:val="19503304"/>
    <w:rsid w:val="19516928"/>
    <w:rsid w:val="19587DF7"/>
    <w:rsid w:val="19596641"/>
    <w:rsid w:val="195B197F"/>
    <w:rsid w:val="195C2C24"/>
    <w:rsid w:val="195D37AF"/>
    <w:rsid w:val="195D76F4"/>
    <w:rsid w:val="195F239D"/>
    <w:rsid w:val="195F43AD"/>
    <w:rsid w:val="19636636"/>
    <w:rsid w:val="196562B6"/>
    <w:rsid w:val="1968723B"/>
    <w:rsid w:val="196B3A43"/>
    <w:rsid w:val="196F3F7A"/>
    <w:rsid w:val="197A19D2"/>
    <w:rsid w:val="197B11FE"/>
    <w:rsid w:val="1982552F"/>
    <w:rsid w:val="1984716E"/>
    <w:rsid w:val="198652AD"/>
    <w:rsid w:val="1988776F"/>
    <w:rsid w:val="198A0A74"/>
    <w:rsid w:val="198C3F77"/>
    <w:rsid w:val="19965B79"/>
    <w:rsid w:val="19993628"/>
    <w:rsid w:val="199A0D0F"/>
    <w:rsid w:val="199A114A"/>
    <w:rsid w:val="19A071B2"/>
    <w:rsid w:val="19A07429"/>
    <w:rsid w:val="19A34B6A"/>
    <w:rsid w:val="19A44AEE"/>
    <w:rsid w:val="19A4748C"/>
    <w:rsid w:val="19A54318"/>
    <w:rsid w:val="19A86AD6"/>
    <w:rsid w:val="19AC5369"/>
    <w:rsid w:val="19AC59EB"/>
    <w:rsid w:val="19AD4DF5"/>
    <w:rsid w:val="19AF6CB9"/>
    <w:rsid w:val="19B06735"/>
    <w:rsid w:val="19BA7045"/>
    <w:rsid w:val="19BB1243"/>
    <w:rsid w:val="19BE7E00"/>
    <w:rsid w:val="19C00F4E"/>
    <w:rsid w:val="19C1709E"/>
    <w:rsid w:val="19C17BD6"/>
    <w:rsid w:val="19C20145"/>
    <w:rsid w:val="19CB4D03"/>
    <w:rsid w:val="19D3425D"/>
    <w:rsid w:val="19D5169F"/>
    <w:rsid w:val="19D52BD6"/>
    <w:rsid w:val="19D63573"/>
    <w:rsid w:val="19D6481E"/>
    <w:rsid w:val="19D64E98"/>
    <w:rsid w:val="19D652F0"/>
    <w:rsid w:val="19D946FF"/>
    <w:rsid w:val="19E465F9"/>
    <w:rsid w:val="19E47E89"/>
    <w:rsid w:val="19EF76D6"/>
    <w:rsid w:val="19F2719F"/>
    <w:rsid w:val="19F34C20"/>
    <w:rsid w:val="19FB7AAE"/>
    <w:rsid w:val="1A005C1C"/>
    <w:rsid w:val="1A0E07EF"/>
    <w:rsid w:val="1A0F74A8"/>
    <w:rsid w:val="1A100DAC"/>
    <w:rsid w:val="1A141519"/>
    <w:rsid w:val="1A1D21EC"/>
    <w:rsid w:val="1A223BFC"/>
    <w:rsid w:val="1A23684B"/>
    <w:rsid w:val="1A256122"/>
    <w:rsid w:val="1A2569BE"/>
    <w:rsid w:val="1A2632B2"/>
    <w:rsid w:val="1A326EE8"/>
    <w:rsid w:val="1A3420BD"/>
    <w:rsid w:val="1A3C2A96"/>
    <w:rsid w:val="1A400394"/>
    <w:rsid w:val="1A426DAC"/>
    <w:rsid w:val="1A4646AB"/>
    <w:rsid w:val="1A4948C3"/>
    <w:rsid w:val="1A4B683E"/>
    <w:rsid w:val="1A517D65"/>
    <w:rsid w:val="1A547FA6"/>
    <w:rsid w:val="1A581056"/>
    <w:rsid w:val="1A5C0983"/>
    <w:rsid w:val="1A5C0DCD"/>
    <w:rsid w:val="1A5F7213"/>
    <w:rsid w:val="1A694FF6"/>
    <w:rsid w:val="1A6B6745"/>
    <w:rsid w:val="1A6F00F0"/>
    <w:rsid w:val="1A6F0924"/>
    <w:rsid w:val="1A6F74A1"/>
    <w:rsid w:val="1A74626B"/>
    <w:rsid w:val="1A7621A7"/>
    <w:rsid w:val="1A7A0008"/>
    <w:rsid w:val="1A7C0FB8"/>
    <w:rsid w:val="1A815789"/>
    <w:rsid w:val="1A8302D5"/>
    <w:rsid w:val="1A8356EF"/>
    <w:rsid w:val="1A853C80"/>
    <w:rsid w:val="1A8577A9"/>
    <w:rsid w:val="1A8F409F"/>
    <w:rsid w:val="1A8F7577"/>
    <w:rsid w:val="1A915A23"/>
    <w:rsid w:val="1A917ED8"/>
    <w:rsid w:val="1A9611C6"/>
    <w:rsid w:val="1A962DAC"/>
    <w:rsid w:val="1A9A3371"/>
    <w:rsid w:val="1A9D0930"/>
    <w:rsid w:val="1A9D26C6"/>
    <w:rsid w:val="1A9F1134"/>
    <w:rsid w:val="1AA14165"/>
    <w:rsid w:val="1AA23A1F"/>
    <w:rsid w:val="1AA25CBE"/>
    <w:rsid w:val="1AA54191"/>
    <w:rsid w:val="1AA5769E"/>
    <w:rsid w:val="1AAA4995"/>
    <w:rsid w:val="1AB47E47"/>
    <w:rsid w:val="1AB805D2"/>
    <w:rsid w:val="1AC054E2"/>
    <w:rsid w:val="1AC12AEC"/>
    <w:rsid w:val="1ACC441F"/>
    <w:rsid w:val="1ACF7B6D"/>
    <w:rsid w:val="1AD21C4F"/>
    <w:rsid w:val="1AD33F8D"/>
    <w:rsid w:val="1AD47792"/>
    <w:rsid w:val="1AD62E24"/>
    <w:rsid w:val="1AD70A05"/>
    <w:rsid w:val="1ADE1FEE"/>
    <w:rsid w:val="1AE4101F"/>
    <w:rsid w:val="1AEC16D0"/>
    <w:rsid w:val="1AEE20A4"/>
    <w:rsid w:val="1AF11BF3"/>
    <w:rsid w:val="1AF4704F"/>
    <w:rsid w:val="1AF51037"/>
    <w:rsid w:val="1AF63CAA"/>
    <w:rsid w:val="1AF65748"/>
    <w:rsid w:val="1AF74740"/>
    <w:rsid w:val="1AF90C22"/>
    <w:rsid w:val="1B064DAD"/>
    <w:rsid w:val="1B073464"/>
    <w:rsid w:val="1B28554B"/>
    <w:rsid w:val="1B3024A4"/>
    <w:rsid w:val="1B322C98"/>
    <w:rsid w:val="1B336A52"/>
    <w:rsid w:val="1B351C24"/>
    <w:rsid w:val="1B356531"/>
    <w:rsid w:val="1B4545CD"/>
    <w:rsid w:val="1B470684"/>
    <w:rsid w:val="1B4B64D7"/>
    <w:rsid w:val="1B4D3782"/>
    <w:rsid w:val="1B544E6F"/>
    <w:rsid w:val="1B56301D"/>
    <w:rsid w:val="1B573A94"/>
    <w:rsid w:val="1B5E2550"/>
    <w:rsid w:val="1B5F1105"/>
    <w:rsid w:val="1B605332"/>
    <w:rsid w:val="1B680508"/>
    <w:rsid w:val="1B6A3C34"/>
    <w:rsid w:val="1B6F4858"/>
    <w:rsid w:val="1B784348"/>
    <w:rsid w:val="1B7B5E92"/>
    <w:rsid w:val="1B8532BE"/>
    <w:rsid w:val="1B8B4AA9"/>
    <w:rsid w:val="1B8F7CA3"/>
    <w:rsid w:val="1B921C81"/>
    <w:rsid w:val="1B9E5C6A"/>
    <w:rsid w:val="1B9E65A4"/>
    <w:rsid w:val="1BA7325A"/>
    <w:rsid w:val="1BA83B82"/>
    <w:rsid w:val="1BAB09C9"/>
    <w:rsid w:val="1BB42683"/>
    <w:rsid w:val="1BB60663"/>
    <w:rsid w:val="1BBB31A8"/>
    <w:rsid w:val="1BC126A4"/>
    <w:rsid w:val="1BC35132"/>
    <w:rsid w:val="1BC85BA6"/>
    <w:rsid w:val="1BCF780E"/>
    <w:rsid w:val="1BD20A43"/>
    <w:rsid w:val="1BD2234E"/>
    <w:rsid w:val="1BD54DB6"/>
    <w:rsid w:val="1BD84754"/>
    <w:rsid w:val="1BDB2F8D"/>
    <w:rsid w:val="1BDC1F96"/>
    <w:rsid w:val="1BE033E7"/>
    <w:rsid w:val="1BE10909"/>
    <w:rsid w:val="1BE10C48"/>
    <w:rsid w:val="1BE422FF"/>
    <w:rsid w:val="1BE6148E"/>
    <w:rsid w:val="1BE7380C"/>
    <w:rsid w:val="1BEA2A9C"/>
    <w:rsid w:val="1BEA5D2F"/>
    <w:rsid w:val="1BEF610D"/>
    <w:rsid w:val="1BF112FF"/>
    <w:rsid w:val="1BF60B6E"/>
    <w:rsid w:val="1BF77C6A"/>
    <w:rsid w:val="1BFE5F7A"/>
    <w:rsid w:val="1C011A2F"/>
    <w:rsid w:val="1C025835"/>
    <w:rsid w:val="1C03773B"/>
    <w:rsid w:val="1C0E05AF"/>
    <w:rsid w:val="1C0E3CD9"/>
    <w:rsid w:val="1C0E425D"/>
    <w:rsid w:val="1C16573F"/>
    <w:rsid w:val="1C1B552A"/>
    <w:rsid w:val="1C1C2ED7"/>
    <w:rsid w:val="1C1C7F3C"/>
    <w:rsid w:val="1C1E4D57"/>
    <w:rsid w:val="1C2A3F52"/>
    <w:rsid w:val="1C2E4C94"/>
    <w:rsid w:val="1C2E4D29"/>
    <w:rsid w:val="1C2F1C6B"/>
    <w:rsid w:val="1C312834"/>
    <w:rsid w:val="1C323A61"/>
    <w:rsid w:val="1C3549A7"/>
    <w:rsid w:val="1C357385"/>
    <w:rsid w:val="1C371A44"/>
    <w:rsid w:val="1C38234A"/>
    <w:rsid w:val="1C391F93"/>
    <w:rsid w:val="1C3F69E4"/>
    <w:rsid w:val="1C427F1E"/>
    <w:rsid w:val="1C445940"/>
    <w:rsid w:val="1C463D12"/>
    <w:rsid w:val="1C4C65BC"/>
    <w:rsid w:val="1C4D2B66"/>
    <w:rsid w:val="1C525A04"/>
    <w:rsid w:val="1C5A32C1"/>
    <w:rsid w:val="1C5D1E61"/>
    <w:rsid w:val="1C626E0B"/>
    <w:rsid w:val="1C636BB7"/>
    <w:rsid w:val="1C656C23"/>
    <w:rsid w:val="1C660BE1"/>
    <w:rsid w:val="1C6C0E9E"/>
    <w:rsid w:val="1C6C3801"/>
    <w:rsid w:val="1C6C4030"/>
    <w:rsid w:val="1C6C5D34"/>
    <w:rsid w:val="1C6E4F71"/>
    <w:rsid w:val="1C714A0C"/>
    <w:rsid w:val="1C7755D8"/>
    <w:rsid w:val="1C785021"/>
    <w:rsid w:val="1C7F3050"/>
    <w:rsid w:val="1C822652"/>
    <w:rsid w:val="1C901825"/>
    <w:rsid w:val="1C927D17"/>
    <w:rsid w:val="1C9D47FF"/>
    <w:rsid w:val="1C9F5AD1"/>
    <w:rsid w:val="1CA90611"/>
    <w:rsid w:val="1CAA4DE2"/>
    <w:rsid w:val="1CB2349F"/>
    <w:rsid w:val="1CB54894"/>
    <w:rsid w:val="1CB57EB2"/>
    <w:rsid w:val="1CBC22C6"/>
    <w:rsid w:val="1CBD789E"/>
    <w:rsid w:val="1CC2482E"/>
    <w:rsid w:val="1CC52AA9"/>
    <w:rsid w:val="1CC96948"/>
    <w:rsid w:val="1CCB2D1E"/>
    <w:rsid w:val="1CCC1AE8"/>
    <w:rsid w:val="1CCC77D5"/>
    <w:rsid w:val="1CCD7EE4"/>
    <w:rsid w:val="1CCF1639"/>
    <w:rsid w:val="1CD261F0"/>
    <w:rsid w:val="1CD82347"/>
    <w:rsid w:val="1CDA5D69"/>
    <w:rsid w:val="1CE30C76"/>
    <w:rsid w:val="1CE6370E"/>
    <w:rsid w:val="1CEC6BD4"/>
    <w:rsid w:val="1CF21D0A"/>
    <w:rsid w:val="1CF45A69"/>
    <w:rsid w:val="1CF54F95"/>
    <w:rsid w:val="1CF71D32"/>
    <w:rsid w:val="1CF87497"/>
    <w:rsid w:val="1D023E04"/>
    <w:rsid w:val="1D025D5D"/>
    <w:rsid w:val="1D044C81"/>
    <w:rsid w:val="1D077C92"/>
    <w:rsid w:val="1D080113"/>
    <w:rsid w:val="1D0D23FA"/>
    <w:rsid w:val="1D153BA4"/>
    <w:rsid w:val="1D166949"/>
    <w:rsid w:val="1D1866C7"/>
    <w:rsid w:val="1D195ABA"/>
    <w:rsid w:val="1D1D63D2"/>
    <w:rsid w:val="1D1D66F4"/>
    <w:rsid w:val="1D250111"/>
    <w:rsid w:val="1D2E4BDF"/>
    <w:rsid w:val="1D3075F1"/>
    <w:rsid w:val="1D386E23"/>
    <w:rsid w:val="1D425538"/>
    <w:rsid w:val="1D435C51"/>
    <w:rsid w:val="1D457596"/>
    <w:rsid w:val="1D4767B3"/>
    <w:rsid w:val="1D4B5C1C"/>
    <w:rsid w:val="1D4D111F"/>
    <w:rsid w:val="1D4F302D"/>
    <w:rsid w:val="1D513BED"/>
    <w:rsid w:val="1D5368AC"/>
    <w:rsid w:val="1D561A2F"/>
    <w:rsid w:val="1D5F4657"/>
    <w:rsid w:val="1D6B3F53"/>
    <w:rsid w:val="1D6B423E"/>
    <w:rsid w:val="1D6F158C"/>
    <w:rsid w:val="1D770EF2"/>
    <w:rsid w:val="1D785E09"/>
    <w:rsid w:val="1D7A5CFD"/>
    <w:rsid w:val="1D7C474B"/>
    <w:rsid w:val="1D7D12AD"/>
    <w:rsid w:val="1D7F7CAE"/>
    <w:rsid w:val="1D83045B"/>
    <w:rsid w:val="1D8C4487"/>
    <w:rsid w:val="1D97702A"/>
    <w:rsid w:val="1D9901F2"/>
    <w:rsid w:val="1D9E35BF"/>
    <w:rsid w:val="1D9E578D"/>
    <w:rsid w:val="1D9F56A6"/>
    <w:rsid w:val="1DA10BA9"/>
    <w:rsid w:val="1DA434B1"/>
    <w:rsid w:val="1DA91839"/>
    <w:rsid w:val="1DAB5A96"/>
    <w:rsid w:val="1DAC4A73"/>
    <w:rsid w:val="1DAC5FD6"/>
    <w:rsid w:val="1DB26218"/>
    <w:rsid w:val="1DB35E0D"/>
    <w:rsid w:val="1DB848F1"/>
    <w:rsid w:val="1DB92734"/>
    <w:rsid w:val="1DBC2101"/>
    <w:rsid w:val="1DC16B6F"/>
    <w:rsid w:val="1DC53812"/>
    <w:rsid w:val="1DCA3F6C"/>
    <w:rsid w:val="1DCB7266"/>
    <w:rsid w:val="1DCC2CF2"/>
    <w:rsid w:val="1DCC38DB"/>
    <w:rsid w:val="1DCE22EB"/>
    <w:rsid w:val="1DCF0D5F"/>
    <w:rsid w:val="1DCF3C77"/>
    <w:rsid w:val="1DD07A18"/>
    <w:rsid w:val="1DD21DB6"/>
    <w:rsid w:val="1DD80525"/>
    <w:rsid w:val="1DDD0A0E"/>
    <w:rsid w:val="1DE37094"/>
    <w:rsid w:val="1DEB2ABD"/>
    <w:rsid w:val="1DEE0CA9"/>
    <w:rsid w:val="1DF150F2"/>
    <w:rsid w:val="1DF15239"/>
    <w:rsid w:val="1DF64A0E"/>
    <w:rsid w:val="1DF90B59"/>
    <w:rsid w:val="1E0248D5"/>
    <w:rsid w:val="1E026E5B"/>
    <w:rsid w:val="1E0311A5"/>
    <w:rsid w:val="1E0353CB"/>
    <w:rsid w:val="1E074323"/>
    <w:rsid w:val="1E0B20A7"/>
    <w:rsid w:val="1E0B56AC"/>
    <w:rsid w:val="1E0F2495"/>
    <w:rsid w:val="1E127BE4"/>
    <w:rsid w:val="1E1430E7"/>
    <w:rsid w:val="1E15610E"/>
    <w:rsid w:val="1E194E6B"/>
    <w:rsid w:val="1E2334B2"/>
    <w:rsid w:val="1E240BE6"/>
    <w:rsid w:val="1E267FC5"/>
    <w:rsid w:val="1E3360D6"/>
    <w:rsid w:val="1E35536F"/>
    <w:rsid w:val="1E36104A"/>
    <w:rsid w:val="1E3664C7"/>
    <w:rsid w:val="1E485182"/>
    <w:rsid w:val="1E487BF8"/>
    <w:rsid w:val="1E4A5432"/>
    <w:rsid w:val="1E4F0BBE"/>
    <w:rsid w:val="1E4F376E"/>
    <w:rsid w:val="1E54399A"/>
    <w:rsid w:val="1E561306"/>
    <w:rsid w:val="1E5C30D9"/>
    <w:rsid w:val="1E605764"/>
    <w:rsid w:val="1E620C67"/>
    <w:rsid w:val="1E652C76"/>
    <w:rsid w:val="1E683DF8"/>
    <w:rsid w:val="1E6C77F5"/>
    <w:rsid w:val="1E6D287C"/>
    <w:rsid w:val="1E707CF3"/>
    <w:rsid w:val="1E707F7D"/>
    <w:rsid w:val="1E720541"/>
    <w:rsid w:val="1E723480"/>
    <w:rsid w:val="1E740183"/>
    <w:rsid w:val="1E740545"/>
    <w:rsid w:val="1E7477FF"/>
    <w:rsid w:val="1E77758A"/>
    <w:rsid w:val="1E78693E"/>
    <w:rsid w:val="1E7A4110"/>
    <w:rsid w:val="1E7B14A1"/>
    <w:rsid w:val="1E805285"/>
    <w:rsid w:val="1E843E19"/>
    <w:rsid w:val="1E88599C"/>
    <w:rsid w:val="1E904580"/>
    <w:rsid w:val="1E937212"/>
    <w:rsid w:val="1E954E0B"/>
    <w:rsid w:val="1E9762E3"/>
    <w:rsid w:val="1E9C577D"/>
    <w:rsid w:val="1E9C62B1"/>
    <w:rsid w:val="1EA10FBA"/>
    <w:rsid w:val="1EA34EA8"/>
    <w:rsid w:val="1EA62AFC"/>
    <w:rsid w:val="1EAA0C5D"/>
    <w:rsid w:val="1EAA4702"/>
    <w:rsid w:val="1EAF0D67"/>
    <w:rsid w:val="1EB27A06"/>
    <w:rsid w:val="1EB53BCB"/>
    <w:rsid w:val="1EBB1D7B"/>
    <w:rsid w:val="1EC17800"/>
    <w:rsid w:val="1EC23B23"/>
    <w:rsid w:val="1EC40E3C"/>
    <w:rsid w:val="1EC7640D"/>
    <w:rsid w:val="1ECB6A7C"/>
    <w:rsid w:val="1ED22B0D"/>
    <w:rsid w:val="1ED81F2B"/>
    <w:rsid w:val="1ED87DF2"/>
    <w:rsid w:val="1EDD63B3"/>
    <w:rsid w:val="1EE12403"/>
    <w:rsid w:val="1EE22006"/>
    <w:rsid w:val="1EE86B3C"/>
    <w:rsid w:val="1EF42E36"/>
    <w:rsid w:val="1EF4586B"/>
    <w:rsid w:val="1EF95455"/>
    <w:rsid w:val="1EFA5743"/>
    <w:rsid w:val="1EFE633C"/>
    <w:rsid w:val="1F067F0D"/>
    <w:rsid w:val="1F0700E5"/>
    <w:rsid w:val="1F0C5FF7"/>
    <w:rsid w:val="1F0D6A30"/>
    <w:rsid w:val="1F141E00"/>
    <w:rsid w:val="1F1549AE"/>
    <w:rsid w:val="1F162963"/>
    <w:rsid w:val="1F173C0E"/>
    <w:rsid w:val="1F182E7C"/>
    <w:rsid w:val="1F1851F7"/>
    <w:rsid w:val="1F1B58E4"/>
    <w:rsid w:val="1F1D05D9"/>
    <w:rsid w:val="1F1D3DF5"/>
    <w:rsid w:val="1F1E685B"/>
    <w:rsid w:val="1F203CEC"/>
    <w:rsid w:val="1F232C22"/>
    <w:rsid w:val="1F30423C"/>
    <w:rsid w:val="1F354803"/>
    <w:rsid w:val="1F35723D"/>
    <w:rsid w:val="1F3D5839"/>
    <w:rsid w:val="1F3E1BB6"/>
    <w:rsid w:val="1F41100E"/>
    <w:rsid w:val="1F426FB0"/>
    <w:rsid w:val="1F435D57"/>
    <w:rsid w:val="1F44468F"/>
    <w:rsid w:val="1F470D1B"/>
    <w:rsid w:val="1F4934E4"/>
    <w:rsid w:val="1F4A5C0B"/>
    <w:rsid w:val="1F4A7AC9"/>
    <w:rsid w:val="1F4B69E7"/>
    <w:rsid w:val="1F4F43D6"/>
    <w:rsid w:val="1F4F5CBA"/>
    <w:rsid w:val="1F520570"/>
    <w:rsid w:val="1F5259A8"/>
    <w:rsid w:val="1F544F24"/>
    <w:rsid w:val="1F585CFC"/>
    <w:rsid w:val="1F5C2397"/>
    <w:rsid w:val="1F6326CA"/>
    <w:rsid w:val="1F65178F"/>
    <w:rsid w:val="1F65485B"/>
    <w:rsid w:val="1F65507F"/>
    <w:rsid w:val="1F67452F"/>
    <w:rsid w:val="1F7D3F84"/>
    <w:rsid w:val="1F8061C0"/>
    <w:rsid w:val="1F852692"/>
    <w:rsid w:val="1F89772D"/>
    <w:rsid w:val="1F8A268F"/>
    <w:rsid w:val="1F8C7519"/>
    <w:rsid w:val="1F8E03D1"/>
    <w:rsid w:val="1F8E05D4"/>
    <w:rsid w:val="1F922AAD"/>
    <w:rsid w:val="1F9C45D4"/>
    <w:rsid w:val="1F9F7402"/>
    <w:rsid w:val="1FA12AD0"/>
    <w:rsid w:val="1FA4371A"/>
    <w:rsid w:val="1FA67757"/>
    <w:rsid w:val="1FAD4DEA"/>
    <w:rsid w:val="1FB11C0E"/>
    <w:rsid w:val="1FB11FB2"/>
    <w:rsid w:val="1FB219E1"/>
    <w:rsid w:val="1FC30E2E"/>
    <w:rsid w:val="1FC3564F"/>
    <w:rsid w:val="1FC62D4B"/>
    <w:rsid w:val="1FCA6900"/>
    <w:rsid w:val="1FCC48C6"/>
    <w:rsid w:val="1FD16A04"/>
    <w:rsid w:val="1FD420A9"/>
    <w:rsid w:val="1FD60809"/>
    <w:rsid w:val="1FD90528"/>
    <w:rsid w:val="1FE15864"/>
    <w:rsid w:val="1FE559E6"/>
    <w:rsid w:val="1FE65377"/>
    <w:rsid w:val="1FF12985"/>
    <w:rsid w:val="1FFB69DF"/>
    <w:rsid w:val="1FFE29DE"/>
    <w:rsid w:val="20016AE4"/>
    <w:rsid w:val="20035D31"/>
    <w:rsid w:val="20043953"/>
    <w:rsid w:val="200556C6"/>
    <w:rsid w:val="20090C87"/>
    <w:rsid w:val="200A298F"/>
    <w:rsid w:val="200E71CA"/>
    <w:rsid w:val="20112F2C"/>
    <w:rsid w:val="201F4440"/>
    <w:rsid w:val="20256D7A"/>
    <w:rsid w:val="20291711"/>
    <w:rsid w:val="202F7A8E"/>
    <w:rsid w:val="20343FB1"/>
    <w:rsid w:val="20346964"/>
    <w:rsid w:val="20346CC7"/>
    <w:rsid w:val="20403638"/>
    <w:rsid w:val="204B491E"/>
    <w:rsid w:val="204C373F"/>
    <w:rsid w:val="204F377A"/>
    <w:rsid w:val="205D1854"/>
    <w:rsid w:val="205D7CB7"/>
    <w:rsid w:val="206125E4"/>
    <w:rsid w:val="20614EA1"/>
    <w:rsid w:val="20640AD5"/>
    <w:rsid w:val="20673544"/>
    <w:rsid w:val="20721653"/>
    <w:rsid w:val="2074194C"/>
    <w:rsid w:val="207C15C0"/>
    <w:rsid w:val="207C4301"/>
    <w:rsid w:val="20851F70"/>
    <w:rsid w:val="2087589F"/>
    <w:rsid w:val="208D430A"/>
    <w:rsid w:val="208E0525"/>
    <w:rsid w:val="2092426F"/>
    <w:rsid w:val="20927797"/>
    <w:rsid w:val="20946FC1"/>
    <w:rsid w:val="2096607A"/>
    <w:rsid w:val="209773DF"/>
    <w:rsid w:val="20984AD6"/>
    <w:rsid w:val="20996C08"/>
    <w:rsid w:val="209A6A64"/>
    <w:rsid w:val="209B180C"/>
    <w:rsid w:val="209B4153"/>
    <w:rsid w:val="209B62A2"/>
    <w:rsid w:val="209E00A6"/>
    <w:rsid w:val="209E398C"/>
    <w:rsid w:val="20A13715"/>
    <w:rsid w:val="20A139CA"/>
    <w:rsid w:val="20A2341C"/>
    <w:rsid w:val="20A5212C"/>
    <w:rsid w:val="20A67B9D"/>
    <w:rsid w:val="20B100C3"/>
    <w:rsid w:val="20B25844"/>
    <w:rsid w:val="20B45157"/>
    <w:rsid w:val="20B76E33"/>
    <w:rsid w:val="20BC57DC"/>
    <w:rsid w:val="20BE75C8"/>
    <w:rsid w:val="20C44793"/>
    <w:rsid w:val="20CA65D5"/>
    <w:rsid w:val="20CD0582"/>
    <w:rsid w:val="20D472AE"/>
    <w:rsid w:val="20DC13EA"/>
    <w:rsid w:val="20DC37B9"/>
    <w:rsid w:val="20DE07ED"/>
    <w:rsid w:val="20DE69D7"/>
    <w:rsid w:val="20E229DD"/>
    <w:rsid w:val="20E410BA"/>
    <w:rsid w:val="20E928CA"/>
    <w:rsid w:val="20EB1E49"/>
    <w:rsid w:val="20EC2ECA"/>
    <w:rsid w:val="20EC6113"/>
    <w:rsid w:val="20F1259A"/>
    <w:rsid w:val="20F42B25"/>
    <w:rsid w:val="20F4351F"/>
    <w:rsid w:val="20F63C19"/>
    <w:rsid w:val="20F91BA5"/>
    <w:rsid w:val="20FC6BDA"/>
    <w:rsid w:val="20FF3942"/>
    <w:rsid w:val="20FF3AAE"/>
    <w:rsid w:val="21012825"/>
    <w:rsid w:val="21035DA4"/>
    <w:rsid w:val="21040423"/>
    <w:rsid w:val="21045198"/>
    <w:rsid w:val="210A797F"/>
    <w:rsid w:val="210C5A42"/>
    <w:rsid w:val="211D0C90"/>
    <w:rsid w:val="211D0CA9"/>
    <w:rsid w:val="211F02FC"/>
    <w:rsid w:val="21243CEE"/>
    <w:rsid w:val="212743C3"/>
    <w:rsid w:val="212844E2"/>
    <w:rsid w:val="212C548F"/>
    <w:rsid w:val="212C6E82"/>
    <w:rsid w:val="212D6B7C"/>
    <w:rsid w:val="21316837"/>
    <w:rsid w:val="213A2261"/>
    <w:rsid w:val="213B04B4"/>
    <w:rsid w:val="213C0093"/>
    <w:rsid w:val="213E0389"/>
    <w:rsid w:val="213E4898"/>
    <w:rsid w:val="213F42E0"/>
    <w:rsid w:val="213F5581"/>
    <w:rsid w:val="2140420F"/>
    <w:rsid w:val="21407011"/>
    <w:rsid w:val="21410BF0"/>
    <w:rsid w:val="21430D20"/>
    <w:rsid w:val="2148135D"/>
    <w:rsid w:val="214A4AF6"/>
    <w:rsid w:val="214D4D3D"/>
    <w:rsid w:val="214F1432"/>
    <w:rsid w:val="215125D1"/>
    <w:rsid w:val="2151694C"/>
    <w:rsid w:val="21583244"/>
    <w:rsid w:val="215A1465"/>
    <w:rsid w:val="215C1C4A"/>
    <w:rsid w:val="215C3E48"/>
    <w:rsid w:val="215F6467"/>
    <w:rsid w:val="21611605"/>
    <w:rsid w:val="216B0BDF"/>
    <w:rsid w:val="216C628C"/>
    <w:rsid w:val="217037D9"/>
    <w:rsid w:val="2175031C"/>
    <w:rsid w:val="217649F2"/>
    <w:rsid w:val="2178758E"/>
    <w:rsid w:val="217A523C"/>
    <w:rsid w:val="217F4577"/>
    <w:rsid w:val="2182368B"/>
    <w:rsid w:val="218345C1"/>
    <w:rsid w:val="2184254B"/>
    <w:rsid w:val="21895846"/>
    <w:rsid w:val="219026E4"/>
    <w:rsid w:val="21951F92"/>
    <w:rsid w:val="2195317C"/>
    <w:rsid w:val="2198544C"/>
    <w:rsid w:val="219D3573"/>
    <w:rsid w:val="21A342FC"/>
    <w:rsid w:val="21A65E32"/>
    <w:rsid w:val="21A76BC6"/>
    <w:rsid w:val="21A912C9"/>
    <w:rsid w:val="21A92DE7"/>
    <w:rsid w:val="21A96027"/>
    <w:rsid w:val="21AB74EA"/>
    <w:rsid w:val="21AD0103"/>
    <w:rsid w:val="21AD294D"/>
    <w:rsid w:val="21AE5809"/>
    <w:rsid w:val="21B04E22"/>
    <w:rsid w:val="21B52BDE"/>
    <w:rsid w:val="21B614A7"/>
    <w:rsid w:val="21BE6CA1"/>
    <w:rsid w:val="21C00EF8"/>
    <w:rsid w:val="21CE1B3F"/>
    <w:rsid w:val="21D00159"/>
    <w:rsid w:val="21D657D5"/>
    <w:rsid w:val="21DA4716"/>
    <w:rsid w:val="21E24981"/>
    <w:rsid w:val="21E467E1"/>
    <w:rsid w:val="21E477ED"/>
    <w:rsid w:val="21ED1206"/>
    <w:rsid w:val="21F303DF"/>
    <w:rsid w:val="21F35640"/>
    <w:rsid w:val="21F55977"/>
    <w:rsid w:val="21FB1B9A"/>
    <w:rsid w:val="2200474E"/>
    <w:rsid w:val="22004956"/>
    <w:rsid w:val="22007210"/>
    <w:rsid w:val="22015A12"/>
    <w:rsid w:val="22021FD0"/>
    <w:rsid w:val="22067B1F"/>
    <w:rsid w:val="2207550E"/>
    <w:rsid w:val="220B342F"/>
    <w:rsid w:val="220E74EF"/>
    <w:rsid w:val="22112BF3"/>
    <w:rsid w:val="221159B6"/>
    <w:rsid w:val="221B2AC3"/>
    <w:rsid w:val="221B2F81"/>
    <w:rsid w:val="221C0280"/>
    <w:rsid w:val="22202FDC"/>
    <w:rsid w:val="22214E8B"/>
    <w:rsid w:val="22221D4B"/>
    <w:rsid w:val="2222290C"/>
    <w:rsid w:val="222422C5"/>
    <w:rsid w:val="223359F9"/>
    <w:rsid w:val="223505D2"/>
    <w:rsid w:val="22395DB5"/>
    <w:rsid w:val="223D54A5"/>
    <w:rsid w:val="223E0D35"/>
    <w:rsid w:val="22401BF7"/>
    <w:rsid w:val="22436C3F"/>
    <w:rsid w:val="22441541"/>
    <w:rsid w:val="224750CA"/>
    <w:rsid w:val="224B74B8"/>
    <w:rsid w:val="224D4A55"/>
    <w:rsid w:val="224F7F58"/>
    <w:rsid w:val="22513F3C"/>
    <w:rsid w:val="22536767"/>
    <w:rsid w:val="22574413"/>
    <w:rsid w:val="225A1E85"/>
    <w:rsid w:val="225C07C1"/>
    <w:rsid w:val="225C42F3"/>
    <w:rsid w:val="225E4CF0"/>
    <w:rsid w:val="225E6384"/>
    <w:rsid w:val="225F1AB8"/>
    <w:rsid w:val="225F7093"/>
    <w:rsid w:val="22613263"/>
    <w:rsid w:val="226221FA"/>
    <w:rsid w:val="2268048A"/>
    <w:rsid w:val="22692DFE"/>
    <w:rsid w:val="22695329"/>
    <w:rsid w:val="226A5078"/>
    <w:rsid w:val="226B2EF1"/>
    <w:rsid w:val="226B7889"/>
    <w:rsid w:val="22720E6B"/>
    <w:rsid w:val="227359A0"/>
    <w:rsid w:val="227609D7"/>
    <w:rsid w:val="22761351"/>
    <w:rsid w:val="2278331B"/>
    <w:rsid w:val="2279359A"/>
    <w:rsid w:val="227A06B2"/>
    <w:rsid w:val="227E4224"/>
    <w:rsid w:val="227F0BE7"/>
    <w:rsid w:val="22801251"/>
    <w:rsid w:val="228E7A3D"/>
    <w:rsid w:val="22991F4F"/>
    <w:rsid w:val="229E7CD7"/>
    <w:rsid w:val="22A225E3"/>
    <w:rsid w:val="22A31FA5"/>
    <w:rsid w:val="22A47145"/>
    <w:rsid w:val="22A87231"/>
    <w:rsid w:val="22A93109"/>
    <w:rsid w:val="22AD1F08"/>
    <w:rsid w:val="22B32C51"/>
    <w:rsid w:val="22B33A63"/>
    <w:rsid w:val="22B5280F"/>
    <w:rsid w:val="22B63028"/>
    <w:rsid w:val="22B83D7E"/>
    <w:rsid w:val="22B8406A"/>
    <w:rsid w:val="22C316BD"/>
    <w:rsid w:val="22C8691D"/>
    <w:rsid w:val="22C9115D"/>
    <w:rsid w:val="22CA6AE1"/>
    <w:rsid w:val="22CB5B15"/>
    <w:rsid w:val="22CF5D91"/>
    <w:rsid w:val="22D20BF0"/>
    <w:rsid w:val="22D46BB9"/>
    <w:rsid w:val="22D60787"/>
    <w:rsid w:val="22D636B5"/>
    <w:rsid w:val="22D7047B"/>
    <w:rsid w:val="22D72D9A"/>
    <w:rsid w:val="22DC1D66"/>
    <w:rsid w:val="22DC714D"/>
    <w:rsid w:val="22DD147A"/>
    <w:rsid w:val="22DD3AB0"/>
    <w:rsid w:val="22DD5C1A"/>
    <w:rsid w:val="22DE797A"/>
    <w:rsid w:val="22DF7B4E"/>
    <w:rsid w:val="22E409C9"/>
    <w:rsid w:val="22E4624E"/>
    <w:rsid w:val="22E76D4A"/>
    <w:rsid w:val="22E83DC6"/>
    <w:rsid w:val="22E919B0"/>
    <w:rsid w:val="22EE2836"/>
    <w:rsid w:val="22EF5DA9"/>
    <w:rsid w:val="22F016A8"/>
    <w:rsid w:val="22F11CE0"/>
    <w:rsid w:val="22F94B6E"/>
    <w:rsid w:val="22FC4EAE"/>
    <w:rsid w:val="22FF3963"/>
    <w:rsid w:val="2303547D"/>
    <w:rsid w:val="230417FD"/>
    <w:rsid w:val="23044C60"/>
    <w:rsid w:val="23070462"/>
    <w:rsid w:val="23073E87"/>
    <w:rsid w:val="230F107C"/>
    <w:rsid w:val="2312045C"/>
    <w:rsid w:val="23125D9A"/>
    <w:rsid w:val="231614F5"/>
    <w:rsid w:val="231A6192"/>
    <w:rsid w:val="231C05A6"/>
    <w:rsid w:val="23200477"/>
    <w:rsid w:val="2326097B"/>
    <w:rsid w:val="23274C8A"/>
    <w:rsid w:val="23290988"/>
    <w:rsid w:val="23291737"/>
    <w:rsid w:val="232D71F6"/>
    <w:rsid w:val="232F4B98"/>
    <w:rsid w:val="232F641B"/>
    <w:rsid w:val="233216EA"/>
    <w:rsid w:val="23355310"/>
    <w:rsid w:val="23397608"/>
    <w:rsid w:val="233B046D"/>
    <w:rsid w:val="233E0A85"/>
    <w:rsid w:val="233E5662"/>
    <w:rsid w:val="233E6F01"/>
    <w:rsid w:val="234207B5"/>
    <w:rsid w:val="23491D5C"/>
    <w:rsid w:val="234C3B50"/>
    <w:rsid w:val="234D23FA"/>
    <w:rsid w:val="23510E00"/>
    <w:rsid w:val="235164CA"/>
    <w:rsid w:val="235766AF"/>
    <w:rsid w:val="235776B7"/>
    <w:rsid w:val="23595A49"/>
    <w:rsid w:val="235E4782"/>
    <w:rsid w:val="236000FC"/>
    <w:rsid w:val="23633A14"/>
    <w:rsid w:val="23642BA5"/>
    <w:rsid w:val="2367563A"/>
    <w:rsid w:val="23731787"/>
    <w:rsid w:val="23731FA6"/>
    <w:rsid w:val="23746A36"/>
    <w:rsid w:val="23812846"/>
    <w:rsid w:val="238719E2"/>
    <w:rsid w:val="23880F5A"/>
    <w:rsid w:val="238A1689"/>
    <w:rsid w:val="238A4919"/>
    <w:rsid w:val="23910F92"/>
    <w:rsid w:val="239C4118"/>
    <w:rsid w:val="239E30FD"/>
    <w:rsid w:val="239E5F11"/>
    <w:rsid w:val="239F403F"/>
    <w:rsid w:val="23A82640"/>
    <w:rsid w:val="23B62465"/>
    <w:rsid w:val="23B804E3"/>
    <w:rsid w:val="23BA2A2E"/>
    <w:rsid w:val="23BB489A"/>
    <w:rsid w:val="23BB5D92"/>
    <w:rsid w:val="23BF6EB5"/>
    <w:rsid w:val="23C460E2"/>
    <w:rsid w:val="23CA0E63"/>
    <w:rsid w:val="23CC6025"/>
    <w:rsid w:val="23CF38CC"/>
    <w:rsid w:val="23D24A8F"/>
    <w:rsid w:val="23D945F0"/>
    <w:rsid w:val="23D949E2"/>
    <w:rsid w:val="23E51E31"/>
    <w:rsid w:val="23E54E99"/>
    <w:rsid w:val="23E83783"/>
    <w:rsid w:val="23EC3F45"/>
    <w:rsid w:val="23EC42D4"/>
    <w:rsid w:val="23F00678"/>
    <w:rsid w:val="23F22B60"/>
    <w:rsid w:val="23F30ADC"/>
    <w:rsid w:val="23F357BC"/>
    <w:rsid w:val="23F661B2"/>
    <w:rsid w:val="23F90E70"/>
    <w:rsid w:val="23FB5A1D"/>
    <w:rsid w:val="23FF3211"/>
    <w:rsid w:val="24026E65"/>
    <w:rsid w:val="240369B0"/>
    <w:rsid w:val="2405500B"/>
    <w:rsid w:val="240905AE"/>
    <w:rsid w:val="240C1363"/>
    <w:rsid w:val="240E690D"/>
    <w:rsid w:val="24105F61"/>
    <w:rsid w:val="24110601"/>
    <w:rsid w:val="2413693F"/>
    <w:rsid w:val="241528C5"/>
    <w:rsid w:val="24181075"/>
    <w:rsid w:val="241C17CD"/>
    <w:rsid w:val="242037F4"/>
    <w:rsid w:val="242520DD"/>
    <w:rsid w:val="24262E07"/>
    <w:rsid w:val="24277D33"/>
    <w:rsid w:val="242A0465"/>
    <w:rsid w:val="24306B55"/>
    <w:rsid w:val="24323971"/>
    <w:rsid w:val="243808C8"/>
    <w:rsid w:val="2438587A"/>
    <w:rsid w:val="243954FA"/>
    <w:rsid w:val="243B2DE8"/>
    <w:rsid w:val="243B4281"/>
    <w:rsid w:val="243C7F9F"/>
    <w:rsid w:val="243E5A86"/>
    <w:rsid w:val="244560E4"/>
    <w:rsid w:val="244A5795"/>
    <w:rsid w:val="244C474D"/>
    <w:rsid w:val="244C63AD"/>
    <w:rsid w:val="24566E3A"/>
    <w:rsid w:val="245A20F6"/>
    <w:rsid w:val="24616C67"/>
    <w:rsid w:val="24637DDA"/>
    <w:rsid w:val="24652A99"/>
    <w:rsid w:val="246715C9"/>
    <w:rsid w:val="246C3A9B"/>
    <w:rsid w:val="246D7A6E"/>
    <w:rsid w:val="2470460F"/>
    <w:rsid w:val="2476535F"/>
    <w:rsid w:val="247701A7"/>
    <w:rsid w:val="247E5FEF"/>
    <w:rsid w:val="247F2975"/>
    <w:rsid w:val="24821172"/>
    <w:rsid w:val="248A4000"/>
    <w:rsid w:val="248E1CB6"/>
    <w:rsid w:val="249071EA"/>
    <w:rsid w:val="24977C25"/>
    <w:rsid w:val="24990914"/>
    <w:rsid w:val="249A0342"/>
    <w:rsid w:val="249C1431"/>
    <w:rsid w:val="249C249A"/>
    <w:rsid w:val="249E6875"/>
    <w:rsid w:val="249F5E84"/>
    <w:rsid w:val="24AB50DE"/>
    <w:rsid w:val="24B35562"/>
    <w:rsid w:val="24B6323A"/>
    <w:rsid w:val="24B916B7"/>
    <w:rsid w:val="24B93241"/>
    <w:rsid w:val="24C5754F"/>
    <w:rsid w:val="24C6744E"/>
    <w:rsid w:val="24CE251F"/>
    <w:rsid w:val="24D01A58"/>
    <w:rsid w:val="24D40FD5"/>
    <w:rsid w:val="24D4724F"/>
    <w:rsid w:val="24D91A93"/>
    <w:rsid w:val="24DA62C8"/>
    <w:rsid w:val="24DC0A87"/>
    <w:rsid w:val="24E93733"/>
    <w:rsid w:val="24EC1837"/>
    <w:rsid w:val="24F87E2F"/>
    <w:rsid w:val="25015FDF"/>
    <w:rsid w:val="25030550"/>
    <w:rsid w:val="25034D6F"/>
    <w:rsid w:val="250C23E2"/>
    <w:rsid w:val="250D0D56"/>
    <w:rsid w:val="250D7171"/>
    <w:rsid w:val="250F2961"/>
    <w:rsid w:val="251174C3"/>
    <w:rsid w:val="25157EDB"/>
    <w:rsid w:val="25171665"/>
    <w:rsid w:val="251A6110"/>
    <w:rsid w:val="251B768D"/>
    <w:rsid w:val="25201426"/>
    <w:rsid w:val="252A06D9"/>
    <w:rsid w:val="252C612A"/>
    <w:rsid w:val="25333C60"/>
    <w:rsid w:val="25384764"/>
    <w:rsid w:val="25400372"/>
    <w:rsid w:val="25444AB3"/>
    <w:rsid w:val="25467B90"/>
    <w:rsid w:val="25482B1F"/>
    <w:rsid w:val="254C1393"/>
    <w:rsid w:val="25531684"/>
    <w:rsid w:val="2555235A"/>
    <w:rsid w:val="2557312A"/>
    <w:rsid w:val="255743C7"/>
    <w:rsid w:val="25623237"/>
    <w:rsid w:val="25664885"/>
    <w:rsid w:val="256A4CCE"/>
    <w:rsid w:val="256B6F48"/>
    <w:rsid w:val="256F5577"/>
    <w:rsid w:val="25731435"/>
    <w:rsid w:val="25764939"/>
    <w:rsid w:val="257A6CB1"/>
    <w:rsid w:val="25801095"/>
    <w:rsid w:val="2580751D"/>
    <w:rsid w:val="25833F44"/>
    <w:rsid w:val="25844FA2"/>
    <w:rsid w:val="258575F2"/>
    <w:rsid w:val="258D0FE4"/>
    <w:rsid w:val="25925214"/>
    <w:rsid w:val="2593730F"/>
    <w:rsid w:val="2598165C"/>
    <w:rsid w:val="259A0DCE"/>
    <w:rsid w:val="259A49B8"/>
    <w:rsid w:val="25A2281E"/>
    <w:rsid w:val="25A260C0"/>
    <w:rsid w:val="25A6396F"/>
    <w:rsid w:val="25A70F54"/>
    <w:rsid w:val="25A719FC"/>
    <w:rsid w:val="25A92259"/>
    <w:rsid w:val="25AA630C"/>
    <w:rsid w:val="25AB00AF"/>
    <w:rsid w:val="25AE3E94"/>
    <w:rsid w:val="25B0194E"/>
    <w:rsid w:val="25B4489F"/>
    <w:rsid w:val="25BA5EE3"/>
    <w:rsid w:val="25BD4A31"/>
    <w:rsid w:val="25BE68DC"/>
    <w:rsid w:val="25C02ED8"/>
    <w:rsid w:val="25C21130"/>
    <w:rsid w:val="25C32E03"/>
    <w:rsid w:val="25C33A68"/>
    <w:rsid w:val="25C35FA2"/>
    <w:rsid w:val="25C816F5"/>
    <w:rsid w:val="25CC7E75"/>
    <w:rsid w:val="25CF6C41"/>
    <w:rsid w:val="25D2561C"/>
    <w:rsid w:val="25D71857"/>
    <w:rsid w:val="25DC245E"/>
    <w:rsid w:val="25E061C1"/>
    <w:rsid w:val="25E27268"/>
    <w:rsid w:val="25E47E2D"/>
    <w:rsid w:val="25E855C0"/>
    <w:rsid w:val="25E857BF"/>
    <w:rsid w:val="25EE17A0"/>
    <w:rsid w:val="25F66E08"/>
    <w:rsid w:val="25FA2F5D"/>
    <w:rsid w:val="25FE29A0"/>
    <w:rsid w:val="25FE40DF"/>
    <w:rsid w:val="260119B1"/>
    <w:rsid w:val="26075279"/>
    <w:rsid w:val="260B398B"/>
    <w:rsid w:val="260E24DB"/>
    <w:rsid w:val="260E3974"/>
    <w:rsid w:val="260F6AAA"/>
    <w:rsid w:val="26116946"/>
    <w:rsid w:val="261674EF"/>
    <w:rsid w:val="261F3C59"/>
    <w:rsid w:val="2620489C"/>
    <w:rsid w:val="26292F95"/>
    <w:rsid w:val="26302819"/>
    <w:rsid w:val="26314544"/>
    <w:rsid w:val="26314D5B"/>
    <w:rsid w:val="263317CE"/>
    <w:rsid w:val="26391CED"/>
    <w:rsid w:val="263A3473"/>
    <w:rsid w:val="263C4FDA"/>
    <w:rsid w:val="263F2B4C"/>
    <w:rsid w:val="264077F9"/>
    <w:rsid w:val="26430DD2"/>
    <w:rsid w:val="264542D6"/>
    <w:rsid w:val="264A7953"/>
    <w:rsid w:val="264B0AC1"/>
    <w:rsid w:val="264F65DA"/>
    <w:rsid w:val="265159A9"/>
    <w:rsid w:val="265312CB"/>
    <w:rsid w:val="265343B3"/>
    <w:rsid w:val="26534EAF"/>
    <w:rsid w:val="26535C37"/>
    <w:rsid w:val="26592AA7"/>
    <w:rsid w:val="265C3DCD"/>
    <w:rsid w:val="26641C0F"/>
    <w:rsid w:val="266447D8"/>
    <w:rsid w:val="2669584C"/>
    <w:rsid w:val="266B0CE1"/>
    <w:rsid w:val="266B1CD9"/>
    <w:rsid w:val="266D6D30"/>
    <w:rsid w:val="26743BD0"/>
    <w:rsid w:val="267B1BA1"/>
    <w:rsid w:val="267C524D"/>
    <w:rsid w:val="2682427F"/>
    <w:rsid w:val="268351A9"/>
    <w:rsid w:val="26854487"/>
    <w:rsid w:val="268824FB"/>
    <w:rsid w:val="26883BFD"/>
    <w:rsid w:val="268A7A5B"/>
    <w:rsid w:val="268F70A7"/>
    <w:rsid w:val="26906CD3"/>
    <w:rsid w:val="26936B88"/>
    <w:rsid w:val="26966672"/>
    <w:rsid w:val="269A7111"/>
    <w:rsid w:val="269E7CC7"/>
    <w:rsid w:val="269F76D0"/>
    <w:rsid w:val="26A22471"/>
    <w:rsid w:val="26A27965"/>
    <w:rsid w:val="26A33037"/>
    <w:rsid w:val="26A80AF7"/>
    <w:rsid w:val="26A91DFC"/>
    <w:rsid w:val="26A91F1C"/>
    <w:rsid w:val="26A95B83"/>
    <w:rsid w:val="26AA226D"/>
    <w:rsid w:val="26AC0E4B"/>
    <w:rsid w:val="26AD773A"/>
    <w:rsid w:val="26AE6283"/>
    <w:rsid w:val="26B20E99"/>
    <w:rsid w:val="26B60E5E"/>
    <w:rsid w:val="26B8258F"/>
    <w:rsid w:val="26B853D3"/>
    <w:rsid w:val="26B86326"/>
    <w:rsid w:val="26BC301B"/>
    <w:rsid w:val="26BD05CC"/>
    <w:rsid w:val="26C01FCC"/>
    <w:rsid w:val="26CB1F30"/>
    <w:rsid w:val="26CC0F35"/>
    <w:rsid w:val="26CD1C30"/>
    <w:rsid w:val="26D012EB"/>
    <w:rsid w:val="26D1361A"/>
    <w:rsid w:val="26DA3745"/>
    <w:rsid w:val="26DD6A0B"/>
    <w:rsid w:val="26E87953"/>
    <w:rsid w:val="26E94EBB"/>
    <w:rsid w:val="26EB48D0"/>
    <w:rsid w:val="26EE569A"/>
    <w:rsid w:val="26EF38BC"/>
    <w:rsid w:val="26F25677"/>
    <w:rsid w:val="26F3586F"/>
    <w:rsid w:val="26F45C57"/>
    <w:rsid w:val="26F957EC"/>
    <w:rsid w:val="26FF114B"/>
    <w:rsid w:val="26FF21B6"/>
    <w:rsid w:val="26FF42AD"/>
    <w:rsid w:val="26FF57FB"/>
    <w:rsid w:val="27025275"/>
    <w:rsid w:val="27044E74"/>
    <w:rsid w:val="27065045"/>
    <w:rsid w:val="270840FB"/>
    <w:rsid w:val="27086A54"/>
    <w:rsid w:val="27086F47"/>
    <w:rsid w:val="270A52B7"/>
    <w:rsid w:val="27116080"/>
    <w:rsid w:val="27127D13"/>
    <w:rsid w:val="27166BAC"/>
    <w:rsid w:val="271B4FBD"/>
    <w:rsid w:val="271F02E7"/>
    <w:rsid w:val="27202D3F"/>
    <w:rsid w:val="27256898"/>
    <w:rsid w:val="27264C48"/>
    <w:rsid w:val="27275C00"/>
    <w:rsid w:val="27281746"/>
    <w:rsid w:val="272B10D0"/>
    <w:rsid w:val="272B5D53"/>
    <w:rsid w:val="272E199A"/>
    <w:rsid w:val="272E2055"/>
    <w:rsid w:val="272F4DD4"/>
    <w:rsid w:val="2732746B"/>
    <w:rsid w:val="273B31CB"/>
    <w:rsid w:val="273D7472"/>
    <w:rsid w:val="27436777"/>
    <w:rsid w:val="27455CBA"/>
    <w:rsid w:val="27471D5C"/>
    <w:rsid w:val="2747750B"/>
    <w:rsid w:val="274777FA"/>
    <w:rsid w:val="274C4E88"/>
    <w:rsid w:val="274D5881"/>
    <w:rsid w:val="274E2589"/>
    <w:rsid w:val="2752044D"/>
    <w:rsid w:val="27552DAC"/>
    <w:rsid w:val="275B1554"/>
    <w:rsid w:val="276521AF"/>
    <w:rsid w:val="27657FB0"/>
    <w:rsid w:val="276903DC"/>
    <w:rsid w:val="276E2AD0"/>
    <w:rsid w:val="276E3333"/>
    <w:rsid w:val="276F308F"/>
    <w:rsid w:val="277067E5"/>
    <w:rsid w:val="27725120"/>
    <w:rsid w:val="27770850"/>
    <w:rsid w:val="277E52D7"/>
    <w:rsid w:val="2783440B"/>
    <w:rsid w:val="27976333"/>
    <w:rsid w:val="2798068B"/>
    <w:rsid w:val="27991097"/>
    <w:rsid w:val="27991704"/>
    <w:rsid w:val="279C1D6F"/>
    <w:rsid w:val="27A1608A"/>
    <w:rsid w:val="27A924FE"/>
    <w:rsid w:val="27AA4ACC"/>
    <w:rsid w:val="27AD6F6C"/>
    <w:rsid w:val="27B25D05"/>
    <w:rsid w:val="27B30CA6"/>
    <w:rsid w:val="27B66AB6"/>
    <w:rsid w:val="27B70BF4"/>
    <w:rsid w:val="27BA5E6D"/>
    <w:rsid w:val="27BA678E"/>
    <w:rsid w:val="27BE60C1"/>
    <w:rsid w:val="27BF1DB8"/>
    <w:rsid w:val="27C10A73"/>
    <w:rsid w:val="27C87ECF"/>
    <w:rsid w:val="27C912D3"/>
    <w:rsid w:val="27CE3487"/>
    <w:rsid w:val="27CF699E"/>
    <w:rsid w:val="27D86C6A"/>
    <w:rsid w:val="27DF665C"/>
    <w:rsid w:val="27E62C4D"/>
    <w:rsid w:val="27E824FF"/>
    <w:rsid w:val="27E91BCE"/>
    <w:rsid w:val="27F145C3"/>
    <w:rsid w:val="27F45360"/>
    <w:rsid w:val="27F96349"/>
    <w:rsid w:val="27FE4B33"/>
    <w:rsid w:val="27FF0AB6"/>
    <w:rsid w:val="27FF4A5E"/>
    <w:rsid w:val="28005842"/>
    <w:rsid w:val="28071733"/>
    <w:rsid w:val="28087C7C"/>
    <w:rsid w:val="28090ABE"/>
    <w:rsid w:val="28096879"/>
    <w:rsid w:val="280A030F"/>
    <w:rsid w:val="280A2530"/>
    <w:rsid w:val="280A326F"/>
    <w:rsid w:val="281100C9"/>
    <w:rsid w:val="281268FB"/>
    <w:rsid w:val="281544FA"/>
    <w:rsid w:val="28155A8C"/>
    <w:rsid w:val="281856E6"/>
    <w:rsid w:val="281A67DA"/>
    <w:rsid w:val="281E0408"/>
    <w:rsid w:val="282D69C6"/>
    <w:rsid w:val="28304959"/>
    <w:rsid w:val="28311438"/>
    <w:rsid w:val="2831385B"/>
    <w:rsid w:val="28327FED"/>
    <w:rsid w:val="2833451A"/>
    <w:rsid w:val="28336C56"/>
    <w:rsid w:val="28385D8A"/>
    <w:rsid w:val="283B6D0F"/>
    <w:rsid w:val="283C6645"/>
    <w:rsid w:val="283F6E7B"/>
    <w:rsid w:val="284639AD"/>
    <w:rsid w:val="284C0DAF"/>
    <w:rsid w:val="284D121C"/>
    <w:rsid w:val="28532003"/>
    <w:rsid w:val="28562DBC"/>
    <w:rsid w:val="285A13A9"/>
    <w:rsid w:val="285C10A6"/>
    <w:rsid w:val="285D6E9C"/>
    <w:rsid w:val="285F089E"/>
    <w:rsid w:val="285F4DDB"/>
    <w:rsid w:val="2861114D"/>
    <w:rsid w:val="28645955"/>
    <w:rsid w:val="286A4E36"/>
    <w:rsid w:val="28711FF4"/>
    <w:rsid w:val="287F54FD"/>
    <w:rsid w:val="28821682"/>
    <w:rsid w:val="288418AF"/>
    <w:rsid w:val="2884543D"/>
    <w:rsid w:val="28851821"/>
    <w:rsid w:val="28886E0E"/>
    <w:rsid w:val="28894890"/>
    <w:rsid w:val="288C0219"/>
    <w:rsid w:val="289104B9"/>
    <w:rsid w:val="28924FF6"/>
    <w:rsid w:val="2892519F"/>
    <w:rsid w:val="2894618C"/>
    <w:rsid w:val="28952FD6"/>
    <w:rsid w:val="289E6486"/>
    <w:rsid w:val="28A1375F"/>
    <w:rsid w:val="28A14135"/>
    <w:rsid w:val="28A2278F"/>
    <w:rsid w:val="28A24921"/>
    <w:rsid w:val="28A35522"/>
    <w:rsid w:val="28A63E40"/>
    <w:rsid w:val="28A718C1"/>
    <w:rsid w:val="28B44EAB"/>
    <w:rsid w:val="28BC2BA8"/>
    <w:rsid w:val="28C030C2"/>
    <w:rsid w:val="28C21D53"/>
    <w:rsid w:val="28CD1B01"/>
    <w:rsid w:val="28CF59DF"/>
    <w:rsid w:val="28D25F89"/>
    <w:rsid w:val="28D322B3"/>
    <w:rsid w:val="28D54052"/>
    <w:rsid w:val="28D64621"/>
    <w:rsid w:val="28D770B4"/>
    <w:rsid w:val="28DA5593"/>
    <w:rsid w:val="28DF2A22"/>
    <w:rsid w:val="28E232F9"/>
    <w:rsid w:val="28E34369"/>
    <w:rsid w:val="28E36AE8"/>
    <w:rsid w:val="28E8021A"/>
    <w:rsid w:val="28EB582E"/>
    <w:rsid w:val="28EC0123"/>
    <w:rsid w:val="28EF1CB6"/>
    <w:rsid w:val="28EF6DF9"/>
    <w:rsid w:val="28F16D4A"/>
    <w:rsid w:val="28F215D3"/>
    <w:rsid w:val="28F3136A"/>
    <w:rsid w:val="28F41865"/>
    <w:rsid w:val="28FA40B5"/>
    <w:rsid w:val="28FB4F15"/>
    <w:rsid w:val="29000D52"/>
    <w:rsid w:val="29006282"/>
    <w:rsid w:val="29065251"/>
    <w:rsid w:val="29067856"/>
    <w:rsid w:val="29100F54"/>
    <w:rsid w:val="29156672"/>
    <w:rsid w:val="29171B75"/>
    <w:rsid w:val="291768F3"/>
    <w:rsid w:val="29182BB9"/>
    <w:rsid w:val="291A637D"/>
    <w:rsid w:val="29203CBD"/>
    <w:rsid w:val="2923082A"/>
    <w:rsid w:val="29237B21"/>
    <w:rsid w:val="29260836"/>
    <w:rsid w:val="2927159D"/>
    <w:rsid w:val="29283114"/>
    <w:rsid w:val="29323FEF"/>
    <w:rsid w:val="29396112"/>
    <w:rsid w:val="293A520B"/>
    <w:rsid w:val="293A68B2"/>
    <w:rsid w:val="294065BD"/>
    <w:rsid w:val="294746F3"/>
    <w:rsid w:val="294C24D3"/>
    <w:rsid w:val="294F6E3E"/>
    <w:rsid w:val="295179DD"/>
    <w:rsid w:val="295279D0"/>
    <w:rsid w:val="29557AD4"/>
    <w:rsid w:val="29567F9E"/>
    <w:rsid w:val="29593FF8"/>
    <w:rsid w:val="2960233B"/>
    <w:rsid w:val="29640A84"/>
    <w:rsid w:val="2965590B"/>
    <w:rsid w:val="29660D4C"/>
    <w:rsid w:val="296659FF"/>
    <w:rsid w:val="296E19DF"/>
    <w:rsid w:val="296F7E7C"/>
    <w:rsid w:val="29741F0F"/>
    <w:rsid w:val="29776717"/>
    <w:rsid w:val="297B238D"/>
    <w:rsid w:val="297D25B5"/>
    <w:rsid w:val="297F69FE"/>
    <w:rsid w:val="29835AB1"/>
    <w:rsid w:val="298634AE"/>
    <w:rsid w:val="29883A08"/>
    <w:rsid w:val="298B6308"/>
    <w:rsid w:val="298E5B3C"/>
    <w:rsid w:val="299824CF"/>
    <w:rsid w:val="29985BF1"/>
    <w:rsid w:val="299F0DD5"/>
    <w:rsid w:val="29A658D2"/>
    <w:rsid w:val="29A81405"/>
    <w:rsid w:val="29AA23E9"/>
    <w:rsid w:val="29B220B1"/>
    <w:rsid w:val="29BE3608"/>
    <w:rsid w:val="29C10DB6"/>
    <w:rsid w:val="29C5442B"/>
    <w:rsid w:val="29C8521C"/>
    <w:rsid w:val="29CD234D"/>
    <w:rsid w:val="29D03241"/>
    <w:rsid w:val="29D63CA7"/>
    <w:rsid w:val="29D87414"/>
    <w:rsid w:val="29DB3051"/>
    <w:rsid w:val="29E6395D"/>
    <w:rsid w:val="29EA0E6D"/>
    <w:rsid w:val="29EA5130"/>
    <w:rsid w:val="29EF0821"/>
    <w:rsid w:val="29F24A94"/>
    <w:rsid w:val="29F40C64"/>
    <w:rsid w:val="29F53436"/>
    <w:rsid w:val="29F60EF5"/>
    <w:rsid w:val="29F6190E"/>
    <w:rsid w:val="29F6231A"/>
    <w:rsid w:val="29F63A0C"/>
    <w:rsid w:val="29FA35B5"/>
    <w:rsid w:val="29FF3178"/>
    <w:rsid w:val="2A012DF7"/>
    <w:rsid w:val="2A01667B"/>
    <w:rsid w:val="2A0557C4"/>
    <w:rsid w:val="2A0959DD"/>
    <w:rsid w:val="2A0C0C9E"/>
    <w:rsid w:val="2A0C1CE4"/>
    <w:rsid w:val="2A0C4165"/>
    <w:rsid w:val="2A145BFF"/>
    <w:rsid w:val="2A1910DA"/>
    <w:rsid w:val="2A1C0D9D"/>
    <w:rsid w:val="2A1F4EF4"/>
    <w:rsid w:val="2A230178"/>
    <w:rsid w:val="2A261D32"/>
    <w:rsid w:val="2A29192E"/>
    <w:rsid w:val="2A2A3FBC"/>
    <w:rsid w:val="2A2B77EF"/>
    <w:rsid w:val="2A2E49E1"/>
    <w:rsid w:val="2A31099F"/>
    <w:rsid w:val="2A3343BE"/>
    <w:rsid w:val="2A344EF2"/>
    <w:rsid w:val="2A380697"/>
    <w:rsid w:val="2A38407B"/>
    <w:rsid w:val="2A3A4C0F"/>
    <w:rsid w:val="2A3C3989"/>
    <w:rsid w:val="2A3C56E9"/>
    <w:rsid w:val="2A3C6BAF"/>
    <w:rsid w:val="2A460871"/>
    <w:rsid w:val="2A481933"/>
    <w:rsid w:val="2A49760C"/>
    <w:rsid w:val="2A4B19C1"/>
    <w:rsid w:val="2A517053"/>
    <w:rsid w:val="2A5E6AE7"/>
    <w:rsid w:val="2A604B75"/>
    <w:rsid w:val="2A656A79"/>
    <w:rsid w:val="2A66639F"/>
    <w:rsid w:val="2A696736"/>
    <w:rsid w:val="2A6975CC"/>
    <w:rsid w:val="2A6E04E5"/>
    <w:rsid w:val="2A7506BA"/>
    <w:rsid w:val="2A766639"/>
    <w:rsid w:val="2A7727A8"/>
    <w:rsid w:val="2A783D3B"/>
    <w:rsid w:val="2A785A91"/>
    <w:rsid w:val="2A794042"/>
    <w:rsid w:val="2A794EEB"/>
    <w:rsid w:val="2A8037A8"/>
    <w:rsid w:val="2A836B33"/>
    <w:rsid w:val="2A837D4B"/>
    <w:rsid w:val="2A854A32"/>
    <w:rsid w:val="2A874355"/>
    <w:rsid w:val="2A8826BB"/>
    <w:rsid w:val="2A8D0AA6"/>
    <w:rsid w:val="2A8D392E"/>
    <w:rsid w:val="2A916F2E"/>
    <w:rsid w:val="2A9302ED"/>
    <w:rsid w:val="2A94247C"/>
    <w:rsid w:val="2A9553AA"/>
    <w:rsid w:val="2A9841E8"/>
    <w:rsid w:val="2A994270"/>
    <w:rsid w:val="2A9E57DC"/>
    <w:rsid w:val="2AA015DB"/>
    <w:rsid w:val="2AA024B4"/>
    <w:rsid w:val="2AA203B8"/>
    <w:rsid w:val="2AA26CEA"/>
    <w:rsid w:val="2AAF3F84"/>
    <w:rsid w:val="2AB527C4"/>
    <w:rsid w:val="2AB542FB"/>
    <w:rsid w:val="2AC055A2"/>
    <w:rsid w:val="2AC63E3A"/>
    <w:rsid w:val="2AC95737"/>
    <w:rsid w:val="2ACB31CE"/>
    <w:rsid w:val="2ACD2207"/>
    <w:rsid w:val="2AD4567A"/>
    <w:rsid w:val="2AD914E7"/>
    <w:rsid w:val="2ADF347A"/>
    <w:rsid w:val="2AE2089D"/>
    <w:rsid w:val="2AE337B4"/>
    <w:rsid w:val="2AE73BDC"/>
    <w:rsid w:val="2AED1BC1"/>
    <w:rsid w:val="2AF31486"/>
    <w:rsid w:val="2AF51CEE"/>
    <w:rsid w:val="2AF74609"/>
    <w:rsid w:val="2AF9019F"/>
    <w:rsid w:val="2AF906F1"/>
    <w:rsid w:val="2AF936C8"/>
    <w:rsid w:val="2AFB358D"/>
    <w:rsid w:val="2B010415"/>
    <w:rsid w:val="2B02724E"/>
    <w:rsid w:val="2B035E9D"/>
    <w:rsid w:val="2B0454CC"/>
    <w:rsid w:val="2B0605DD"/>
    <w:rsid w:val="2B067CB8"/>
    <w:rsid w:val="2B0D0C39"/>
    <w:rsid w:val="2B0F5342"/>
    <w:rsid w:val="2B195E43"/>
    <w:rsid w:val="2B1B2100"/>
    <w:rsid w:val="2B1E4BB1"/>
    <w:rsid w:val="2B1E6F33"/>
    <w:rsid w:val="2B1F60E1"/>
    <w:rsid w:val="2B266E40"/>
    <w:rsid w:val="2B2B188A"/>
    <w:rsid w:val="2B2D0A0D"/>
    <w:rsid w:val="2B341EF0"/>
    <w:rsid w:val="2B376536"/>
    <w:rsid w:val="2B3809D7"/>
    <w:rsid w:val="2B3866F7"/>
    <w:rsid w:val="2B3A0154"/>
    <w:rsid w:val="2B3D1BCE"/>
    <w:rsid w:val="2B3D6987"/>
    <w:rsid w:val="2B440227"/>
    <w:rsid w:val="2B4D1FD6"/>
    <w:rsid w:val="2B503D9E"/>
    <w:rsid w:val="2B516ACB"/>
    <w:rsid w:val="2B517290"/>
    <w:rsid w:val="2B5214E7"/>
    <w:rsid w:val="2B532360"/>
    <w:rsid w:val="2B564059"/>
    <w:rsid w:val="2B595475"/>
    <w:rsid w:val="2B5B7BB1"/>
    <w:rsid w:val="2B5C1DAF"/>
    <w:rsid w:val="2B5E54B4"/>
    <w:rsid w:val="2B601FE9"/>
    <w:rsid w:val="2B615637"/>
    <w:rsid w:val="2B6422A9"/>
    <w:rsid w:val="2B6B11C6"/>
    <w:rsid w:val="2B6E601F"/>
    <w:rsid w:val="2B6F1E18"/>
    <w:rsid w:val="2B712ED1"/>
    <w:rsid w:val="2B723D58"/>
    <w:rsid w:val="2B7319D4"/>
    <w:rsid w:val="2B733407"/>
    <w:rsid w:val="2B7545D5"/>
    <w:rsid w:val="2B8131F3"/>
    <w:rsid w:val="2B81796A"/>
    <w:rsid w:val="2B8903FC"/>
    <w:rsid w:val="2B8C30D4"/>
    <w:rsid w:val="2B8E7106"/>
    <w:rsid w:val="2B9B28B7"/>
    <w:rsid w:val="2B9E3B1D"/>
    <w:rsid w:val="2BA36FD7"/>
    <w:rsid w:val="2BAA31B3"/>
    <w:rsid w:val="2BAB345E"/>
    <w:rsid w:val="2BB024DA"/>
    <w:rsid w:val="2BB3103D"/>
    <w:rsid w:val="2BB3676E"/>
    <w:rsid w:val="2BB87300"/>
    <w:rsid w:val="2BBA4634"/>
    <w:rsid w:val="2BC23121"/>
    <w:rsid w:val="2BC55F5B"/>
    <w:rsid w:val="2BCB3C1C"/>
    <w:rsid w:val="2BCD2728"/>
    <w:rsid w:val="2BCF2DC7"/>
    <w:rsid w:val="2BD177EF"/>
    <w:rsid w:val="2BD270CE"/>
    <w:rsid w:val="2BD32CF3"/>
    <w:rsid w:val="2BD42D24"/>
    <w:rsid w:val="2BD45B0D"/>
    <w:rsid w:val="2BD654B8"/>
    <w:rsid w:val="2BE06366"/>
    <w:rsid w:val="2BEB1E71"/>
    <w:rsid w:val="2BED0629"/>
    <w:rsid w:val="2BF57C1D"/>
    <w:rsid w:val="2BF77A2F"/>
    <w:rsid w:val="2BF80A62"/>
    <w:rsid w:val="2C001E0D"/>
    <w:rsid w:val="2C0D337B"/>
    <w:rsid w:val="2C1358E1"/>
    <w:rsid w:val="2C144DE1"/>
    <w:rsid w:val="2C1724E2"/>
    <w:rsid w:val="2C1D0D38"/>
    <w:rsid w:val="2C1D7C6F"/>
    <w:rsid w:val="2C20560F"/>
    <w:rsid w:val="2C207471"/>
    <w:rsid w:val="2C22450B"/>
    <w:rsid w:val="2C24530C"/>
    <w:rsid w:val="2C250677"/>
    <w:rsid w:val="2C281489"/>
    <w:rsid w:val="2C2C1A07"/>
    <w:rsid w:val="2C2F567E"/>
    <w:rsid w:val="2C3079B6"/>
    <w:rsid w:val="2C333607"/>
    <w:rsid w:val="2C3E23A2"/>
    <w:rsid w:val="2C3E39AC"/>
    <w:rsid w:val="2C3F0D02"/>
    <w:rsid w:val="2C3F7E23"/>
    <w:rsid w:val="2C416E6D"/>
    <w:rsid w:val="2C43732A"/>
    <w:rsid w:val="2C45082A"/>
    <w:rsid w:val="2C4677AE"/>
    <w:rsid w:val="2C471F8F"/>
    <w:rsid w:val="2C506CD2"/>
    <w:rsid w:val="2C546AB2"/>
    <w:rsid w:val="2C5652E9"/>
    <w:rsid w:val="2C5B0C7C"/>
    <w:rsid w:val="2C5E4244"/>
    <w:rsid w:val="2C5F59CA"/>
    <w:rsid w:val="2C5F615A"/>
    <w:rsid w:val="2C6321F9"/>
    <w:rsid w:val="2C63586F"/>
    <w:rsid w:val="2C645E65"/>
    <w:rsid w:val="2C671C38"/>
    <w:rsid w:val="2C6B572F"/>
    <w:rsid w:val="2C6D3249"/>
    <w:rsid w:val="2C7252FD"/>
    <w:rsid w:val="2C727379"/>
    <w:rsid w:val="2C734DFA"/>
    <w:rsid w:val="2C75382A"/>
    <w:rsid w:val="2C784B05"/>
    <w:rsid w:val="2C7B53AB"/>
    <w:rsid w:val="2C7C73AE"/>
    <w:rsid w:val="2C7E6A0F"/>
    <w:rsid w:val="2C8073A8"/>
    <w:rsid w:val="2C882DCC"/>
    <w:rsid w:val="2C8834EA"/>
    <w:rsid w:val="2C8C3875"/>
    <w:rsid w:val="2C8C6E22"/>
    <w:rsid w:val="2C8D6B55"/>
    <w:rsid w:val="2C8F76A1"/>
    <w:rsid w:val="2C9246DA"/>
    <w:rsid w:val="2C945EE2"/>
    <w:rsid w:val="2C983D35"/>
    <w:rsid w:val="2C9C3C0D"/>
    <w:rsid w:val="2C9F1FB6"/>
    <w:rsid w:val="2CA9692F"/>
    <w:rsid w:val="2CAB5D19"/>
    <w:rsid w:val="2CAD0457"/>
    <w:rsid w:val="2CB32B5E"/>
    <w:rsid w:val="2CB75DD8"/>
    <w:rsid w:val="2CBA3E59"/>
    <w:rsid w:val="2CBE19F6"/>
    <w:rsid w:val="2CC54A44"/>
    <w:rsid w:val="2CCB3FC9"/>
    <w:rsid w:val="2CD43A6E"/>
    <w:rsid w:val="2CD66E7E"/>
    <w:rsid w:val="2CD91744"/>
    <w:rsid w:val="2CDD482A"/>
    <w:rsid w:val="2CDE6AFE"/>
    <w:rsid w:val="2CE3746D"/>
    <w:rsid w:val="2CEC7043"/>
    <w:rsid w:val="2CF156C9"/>
    <w:rsid w:val="2CF255BD"/>
    <w:rsid w:val="2CF336A6"/>
    <w:rsid w:val="2CF85053"/>
    <w:rsid w:val="2CFE27E0"/>
    <w:rsid w:val="2D005450"/>
    <w:rsid w:val="2D02167B"/>
    <w:rsid w:val="2D053176"/>
    <w:rsid w:val="2D067892"/>
    <w:rsid w:val="2D120251"/>
    <w:rsid w:val="2D155252"/>
    <w:rsid w:val="2D18485F"/>
    <w:rsid w:val="2D196D3F"/>
    <w:rsid w:val="2D1C1D90"/>
    <w:rsid w:val="2D215E65"/>
    <w:rsid w:val="2D2216A7"/>
    <w:rsid w:val="2D2E4347"/>
    <w:rsid w:val="2D343A28"/>
    <w:rsid w:val="2D347A3F"/>
    <w:rsid w:val="2D360F19"/>
    <w:rsid w:val="2D3703BB"/>
    <w:rsid w:val="2D4125ED"/>
    <w:rsid w:val="2D4241CE"/>
    <w:rsid w:val="2D424A15"/>
    <w:rsid w:val="2D447DA7"/>
    <w:rsid w:val="2D45653C"/>
    <w:rsid w:val="2D485218"/>
    <w:rsid w:val="2D4D65D9"/>
    <w:rsid w:val="2D503B61"/>
    <w:rsid w:val="2D504DE2"/>
    <w:rsid w:val="2D5F5CFD"/>
    <w:rsid w:val="2D5F7B9E"/>
    <w:rsid w:val="2D64657E"/>
    <w:rsid w:val="2D6532CC"/>
    <w:rsid w:val="2D663AC5"/>
    <w:rsid w:val="2D671720"/>
    <w:rsid w:val="2D6B5096"/>
    <w:rsid w:val="2D730877"/>
    <w:rsid w:val="2D794638"/>
    <w:rsid w:val="2D7A5C19"/>
    <w:rsid w:val="2D7D1C8C"/>
    <w:rsid w:val="2D7D3E4F"/>
    <w:rsid w:val="2D801AB4"/>
    <w:rsid w:val="2D860178"/>
    <w:rsid w:val="2D861DD2"/>
    <w:rsid w:val="2D8A19DF"/>
    <w:rsid w:val="2D8F42CD"/>
    <w:rsid w:val="2D9C73A4"/>
    <w:rsid w:val="2DA354EC"/>
    <w:rsid w:val="2DA948CE"/>
    <w:rsid w:val="2DAD167F"/>
    <w:rsid w:val="2DAF22CF"/>
    <w:rsid w:val="2DB0240F"/>
    <w:rsid w:val="2DB942E2"/>
    <w:rsid w:val="2DBB4C07"/>
    <w:rsid w:val="2DC118A3"/>
    <w:rsid w:val="2DC25DA1"/>
    <w:rsid w:val="2DC50F24"/>
    <w:rsid w:val="2DD125A4"/>
    <w:rsid w:val="2DD5667F"/>
    <w:rsid w:val="2DD65372"/>
    <w:rsid w:val="2DD87F45"/>
    <w:rsid w:val="2DD96717"/>
    <w:rsid w:val="2DDA7994"/>
    <w:rsid w:val="2DE41E92"/>
    <w:rsid w:val="2DED0F61"/>
    <w:rsid w:val="2DF15E66"/>
    <w:rsid w:val="2DFA439D"/>
    <w:rsid w:val="2DFF258C"/>
    <w:rsid w:val="2E004069"/>
    <w:rsid w:val="2E025964"/>
    <w:rsid w:val="2E030877"/>
    <w:rsid w:val="2E030D1A"/>
    <w:rsid w:val="2E061E81"/>
    <w:rsid w:val="2E0861FC"/>
    <w:rsid w:val="2E097B42"/>
    <w:rsid w:val="2E126E25"/>
    <w:rsid w:val="2E137244"/>
    <w:rsid w:val="2E1666EB"/>
    <w:rsid w:val="2E1727AD"/>
    <w:rsid w:val="2E184D7D"/>
    <w:rsid w:val="2E1A1962"/>
    <w:rsid w:val="2E1D2347"/>
    <w:rsid w:val="2E1F7F62"/>
    <w:rsid w:val="2E2043D2"/>
    <w:rsid w:val="2E2278D6"/>
    <w:rsid w:val="2E277CC4"/>
    <w:rsid w:val="2E2B29E4"/>
    <w:rsid w:val="2E2B2EC0"/>
    <w:rsid w:val="2E2F13A0"/>
    <w:rsid w:val="2E32776E"/>
    <w:rsid w:val="2E34350F"/>
    <w:rsid w:val="2E3E4DF8"/>
    <w:rsid w:val="2E413F97"/>
    <w:rsid w:val="2E4462B4"/>
    <w:rsid w:val="2E4B212A"/>
    <w:rsid w:val="2E4E2F61"/>
    <w:rsid w:val="2E5D0EFD"/>
    <w:rsid w:val="2E5E39A0"/>
    <w:rsid w:val="2E602753"/>
    <w:rsid w:val="2E63001E"/>
    <w:rsid w:val="2E633A50"/>
    <w:rsid w:val="2E665559"/>
    <w:rsid w:val="2E681DB2"/>
    <w:rsid w:val="2E685FEF"/>
    <w:rsid w:val="2E692797"/>
    <w:rsid w:val="2E6B4F35"/>
    <w:rsid w:val="2E771B86"/>
    <w:rsid w:val="2E7803B0"/>
    <w:rsid w:val="2E78204D"/>
    <w:rsid w:val="2E790397"/>
    <w:rsid w:val="2E7B2FD1"/>
    <w:rsid w:val="2E7E3F56"/>
    <w:rsid w:val="2E886D8C"/>
    <w:rsid w:val="2E8944E5"/>
    <w:rsid w:val="2E8C17BE"/>
    <w:rsid w:val="2E8D1FC3"/>
    <w:rsid w:val="2E8D4BAD"/>
    <w:rsid w:val="2E9158FB"/>
    <w:rsid w:val="2E931410"/>
    <w:rsid w:val="2E9615FD"/>
    <w:rsid w:val="2E9A78CF"/>
    <w:rsid w:val="2E9E0C07"/>
    <w:rsid w:val="2EA00D93"/>
    <w:rsid w:val="2EA0410A"/>
    <w:rsid w:val="2EA17AD8"/>
    <w:rsid w:val="2EA352A7"/>
    <w:rsid w:val="2EAD57DC"/>
    <w:rsid w:val="2EB03BD9"/>
    <w:rsid w:val="2EB048DA"/>
    <w:rsid w:val="2EB57435"/>
    <w:rsid w:val="2EBE65D8"/>
    <w:rsid w:val="2EC22022"/>
    <w:rsid w:val="2EC63C69"/>
    <w:rsid w:val="2EC678C9"/>
    <w:rsid w:val="2ECE1C17"/>
    <w:rsid w:val="2ED90DEC"/>
    <w:rsid w:val="2ED95569"/>
    <w:rsid w:val="2EE210B0"/>
    <w:rsid w:val="2EE24644"/>
    <w:rsid w:val="2EEB2B48"/>
    <w:rsid w:val="2EEB754D"/>
    <w:rsid w:val="2EEE5612"/>
    <w:rsid w:val="2EF06AE7"/>
    <w:rsid w:val="2EF0757B"/>
    <w:rsid w:val="2EF35F8D"/>
    <w:rsid w:val="2EF36C94"/>
    <w:rsid w:val="2EFA351F"/>
    <w:rsid w:val="2EFA79FD"/>
    <w:rsid w:val="2EFC29D3"/>
    <w:rsid w:val="2EFD47BC"/>
    <w:rsid w:val="2EFF32BE"/>
    <w:rsid w:val="2F005AD0"/>
    <w:rsid w:val="2F0168CD"/>
    <w:rsid w:val="2F052012"/>
    <w:rsid w:val="2F065E30"/>
    <w:rsid w:val="2F075DAF"/>
    <w:rsid w:val="2F0C0BB9"/>
    <w:rsid w:val="2F1156C3"/>
    <w:rsid w:val="2F134137"/>
    <w:rsid w:val="2F145D14"/>
    <w:rsid w:val="2F1573F1"/>
    <w:rsid w:val="2F192F1A"/>
    <w:rsid w:val="2F1A1904"/>
    <w:rsid w:val="2F1E260A"/>
    <w:rsid w:val="2F1E53AE"/>
    <w:rsid w:val="2F1F52F6"/>
    <w:rsid w:val="2F2343FA"/>
    <w:rsid w:val="2F25006F"/>
    <w:rsid w:val="2F273B7A"/>
    <w:rsid w:val="2F324CFE"/>
    <w:rsid w:val="2F372A68"/>
    <w:rsid w:val="2F3A3CA6"/>
    <w:rsid w:val="2F3B2F93"/>
    <w:rsid w:val="2F401A95"/>
    <w:rsid w:val="2F40337C"/>
    <w:rsid w:val="2F4A23A5"/>
    <w:rsid w:val="2F4A6B22"/>
    <w:rsid w:val="2F4F6136"/>
    <w:rsid w:val="2F5430B6"/>
    <w:rsid w:val="2F5522D3"/>
    <w:rsid w:val="2F594086"/>
    <w:rsid w:val="2F5B6698"/>
    <w:rsid w:val="2F642DB0"/>
    <w:rsid w:val="2F69122F"/>
    <w:rsid w:val="2F6973D6"/>
    <w:rsid w:val="2F6B76B1"/>
    <w:rsid w:val="2F6D3CA3"/>
    <w:rsid w:val="2F7553E7"/>
    <w:rsid w:val="2F7D1735"/>
    <w:rsid w:val="2F7D717C"/>
    <w:rsid w:val="2F7F4238"/>
    <w:rsid w:val="2F80048F"/>
    <w:rsid w:val="2F802526"/>
    <w:rsid w:val="2F805F91"/>
    <w:rsid w:val="2F81710E"/>
    <w:rsid w:val="2F873676"/>
    <w:rsid w:val="2F8B3754"/>
    <w:rsid w:val="2F8C2F05"/>
    <w:rsid w:val="2F8D672E"/>
    <w:rsid w:val="2F9353FD"/>
    <w:rsid w:val="2F941DBF"/>
    <w:rsid w:val="2F94618A"/>
    <w:rsid w:val="2F987E8A"/>
    <w:rsid w:val="2F9B5627"/>
    <w:rsid w:val="2F9C54EC"/>
    <w:rsid w:val="2F9E44B6"/>
    <w:rsid w:val="2FA171C4"/>
    <w:rsid w:val="2FA6048A"/>
    <w:rsid w:val="2FA64CBD"/>
    <w:rsid w:val="2FA93672"/>
    <w:rsid w:val="2FAF420E"/>
    <w:rsid w:val="2FB22E10"/>
    <w:rsid w:val="2FB2524C"/>
    <w:rsid w:val="2FBB0527"/>
    <w:rsid w:val="2FC04A1E"/>
    <w:rsid w:val="2FC226ED"/>
    <w:rsid w:val="2FC626CC"/>
    <w:rsid w:val="2FC9195D"/>
    <w:rsid w:val="2FCC560F"/>
    <w:rsid w:val="2FCC6DB3"/>
    <w:rsid w:val="2FCE3E7E"/>
    <w:rsid w:val="2FD4416B"/>
    <w:rsid w:val="2FD66846"/>
    <w:rsid w:val="2FD740A2"/>
    <w:rsid w:val="2FD879EB"/>
    <w:rsid w:val="2FDA4861"/>
    <w:rsid w:val="2FDC2446"/>
    <w:rsid w:val="2FE3073C"/>
    <w:rsid w:val="2FE54BA6"/>
    <w:rsid w:val="2FE669CA"/>
    <w:rsid w:val="2FE86DCA"/>
    <w:rsid w:val="2FEA6A49"/>
    <w:rsid w:val="2FEE1969"/>
    <w:rsid w:val="2FF00EC8"/>
    <w:rsid w:val="2FF371D8"/>
    <w:rsid w:val="300015CD"/>
    <w:rsid w:val="300176C9"/>
    <w:rsid w:val="30031264"/>
    <w:rsid w:val="3006055A"/>
    <w:rsid w:val="30062BB0"/>
    <w:rsid w:val="300812D7"/>
    <w:rsid w:val="30083A5D"/>
    <w:rsid w:val="30084D76"/>
    <w:rsid w:val="30085640"/>
    <w:rsid w:val="300936DD"/>
    <w:rsid w:val="300E6E95"/>
    <w:rsid w:val="30153BB5"/>
    <w:rsid w:val="3018607F"/>
    <w:rsid w:val="301B13F8"/>
    <w:rsid w:val="301C5C21"/>
    <w:rsid w:val="301D23FF"/>
    <w:rsid w:val="301F3A14"/>
    <w:rsid w:val="30200EC8"/>
    <w:rsid w:val="3024558B"/>
    <w:rsid w:val="30274396"/>
    <w:rsid w:val="302876DC"/>
    <w:rsid w:val="302A7E00"/>
    <w:rsid w:val="302C662C"/>
    <w:rsid w:val="302F3F6D"/>
    <w:rsid w:val="3030163E"/>
    <w:rsid w:val="3039026B"/>
    <w:rsid w:val="303C51B0"/>
    <w:rsid w:val="303D13C6"/>
    <w:rsid w:val="304351FD"/>
    <w:rsid w:val="304447BB"/>
    <w:rsid w:val="304D2ECC"/>
    <w:rsid w:val="304D5318"/>
    <w:rsid w:val="304E33AB"/>
    <w:rsid w:val="304E70C6"/>
    <w:rsid w:val="3050508C"/>
    <w:rsid w:val="30544D18"/>
    <w:rsid w:val="30553193"/>
    <w:rsid w:val="305568FB"/>
    <w:rsid w:val="30591CE8"/>
    <w:rsid w:val="305921DB"/>
    <w:rsid w:val="305D3167"/>
    <w:rsid w:val="30641E91"/>
    <w:rsid w:val="306B2AE1"/>
    <w:rsid w:val="307011F6"/>
    <w:rsid w:val="30702187"/>
    <w:rsid w:val="30754740"/>
    <w:rsid w:val="30770A5C"/>
    <w:rsid w:val="307C0198"/>
    <w:rsid w:val="307C0CC8"/>
    <w:rsid w:val="30814255"/>
    <w:rsid w:val="30814620"/>
    <w:rsid w:val="308220A2"/>
    <w:rsid w:val="30847F08"/>
    <w:rsid w:val="30876413"/>
    <w:rsid w:val="30880824"/>
    <w:rsid w:val="308A127C"/>
    <w:rsid w:val="308A4F37"/>
    <w:rsid w:val="308C0433"/>
    <w:rsid w:val="308C121C"/>
    <w:rsid w:val="308C1FB9"/>
    <w:rsid w:val="308E0DF1"/>
    <w:rsid w:val="30930C9D"/>
    <w:rsid w:val="30993E5D"/>
    <w:rsid w:val="309C4B3F"/>
    <w:rsid w:val="309E17D9"/>
    <w:rsid w:val="30A411C9"/>
    <w:rsid w:val="30A80F75"/>
    <w:rsid w:val="30A84AC1"/>
    <w:rsid w:val="30AA00E5"/>
    <w:rsid w:val="30AB69E9"/>
    <w:rsid w:val="30AE16CD"/>
    <w:rsid w:val="30AE780B"/>
    <w:rsid w:val="30AF76EE"/>
    <w:rsid w:val="30B04838"/>
    <w:rsid w:val="30B22DC7"/>
    <w:rsid w:val="30B2478D"/>
    <w:rsid w:val="30B61434"/>
    <w:rsid w:val="30B810E4"/>
    <w:rsid w:val="30BE0313"/>
    <w:rsid w:val="30C71A0D"/>
    <w:rsid w:val="30C92074"/>
    <w:rsid w:val="30C923CE"/>
    <w:rsid w:val="30CB701E"/>
    <w:rsid w:val="30CD472E"/>
    <w:rsid w:val="30D22BB9"/>
    <w:rsid w:val="30D30BA7"/>
    <w:rsid w:val="30D53F64"/>
    <w:rsid w:val="30D72B73"/>
    <w:rsid w:val="30D808B2"/>
    <w:rsid w:val="30E04469"/>
    <w:rsid w:val="30ED4D14"/>
    <w:rsid w:val="30EE2FAA"/>
    <w:rsid w:val="30F07E12"/>
    <w:rsid w:val="30F139DA"/>
    <w:rsid w:val="30F17330"/>
    <w:rsid w:val="30F2365A"/>
    <w:rsid w:val="30F4776C"/>
    <w:rsid w:val="31005C21"/>
    <w:rsid w:val="31025E73"/>
    <w:rsid w:val="3104189C"/>
    <w:rsid w:val="310B3862"/>
    <w:rsid w:val="310C4445"/>
    <w:rsid w:val="31121990"/>
    <w:rsid w:val="3112726D"/>
    <w:rsid w:val="31175C10"/>
    <w:rsid w:val="311B481E"/>
    <w:rsid w:val="31217D68"/>
    <w:rsid w:val="3123765B"/>
    <w:rsid w:val="31264993"/>
    <w:rsid w:val="31273481"/>
    <w:rsid w:val="312B1DA9"/>
    <w:rsid w:val="312C20FB"/>
    <w:rsid w:val="312D23AE"/>
    <w:rsid w:val="31302671"/>
    <w:rsid w:val="313047C4"/>
    <w:rsid w:val="313251D8"/>
    <w:rsid w:val="31334E43"/>
    <w:rsid w:val="313A4DCB"/>
    <w:rsid w:val="313F2886"/>
    <w:rsid w:val="314011DB"/>
    <w:rsid w:val="3141258C"/>
    <w:rsid w:val="31412862"/>
    <w:rsid w:val="31430CA8"/>
    <w:rsid w:val="314459E3"/>
    <w:rsid w:val="31447BE1"/>
    <w:rsid w:val="31532EE5"/>
    <w:rsid w:val="315519F8"/>
    <w:rsid w:val="315A6754"/>
    <w:rsid w:val="315C3C95"/>
    <w:rsid w:val="3163637E"/>
    <w:rsid w:val="316533F1"/>
    <w:rsid w:val="316601BD"/>
    <w:rsid w:val="31692109"/>
    <w:rsid w:val="316A1C25"/>
    <w:rsid w:val="316D0E3C"/>
    <w:rsid w:val="317241E0"/>
    <w:rsid w:val="31737DE3"/>
    <w:rsid w:val="31762558"/>
    <w:rsid w:val="31763EEB"/>
    <w:rsid w:val="317A2EF7"/>
    <w:rsid w:val="317A7601"/>
    <w:rsid w:val="317D68C3"/>
    <w:rsid w:val="318177E6"/>
    <w:rsid w:val="31830865"/>
    <w:rsid w:val="318521EF"/>
    <w:rsid w:val="318A34E3"/>
    <w:rsid w:val="318A676C"/>
    <w:rsid w:val="318C02AA"/>
    <w:rsid w:val="31906412"/>
    <w:rsid w:val="31956172"/>
    <w:rsid w:val="31964168"/>
    <w:rsid w:val="31973802"/>
    <w:rsid w:val="3199630D"/>
    <w:rsid w:val="319A0950"/>
    <w:rsid w:val="319A63F2"/>
    <w:rsid w:val="31A33CF8"/>
    <w:rsid w:val="31A74402"/>
    <w:rsid w:val="31AC630C"/>
    <w:rsid w:val="31AE4B21"/>
    <w:rsid w:val="31B61AEF"/>
    <w:rsid w:val="31B956A8"/>
    <w:rsid w:val="31BA4AAA"/>
    <w:rsid w:val="31BB2651"/>
    <w:rsid w:val="31BF532C"/>
    <w:rsid w:val="31C0231B"/>
    <w:rsid w:val="31C0752B"/>
    <w:rsid w:val="31C23006"/>
    <w:rsid w:val="31C80E59"/>
    <w:rsid w:val="31CA1013"/>
    <w:rsid w:val="31CD2C36"/>
    <w:rsid w:val="31CE67D2"/>
    <w:rsid w:val="31D25F4E"/>
    <w:rsid w:val="31D34024"/>
    <w:rsid w:val="31D37CAD"/>
    <w:rsid w:val="31D914C6"/>
    <w:rsid w:val="31DD2232"/>
    <w:rsid w:val="31DE235E"/>
    <w:rsid w:val="31DE4B96"/>
    <w:rsid w:val="31DF3829"/>
    <w:rsid w:val="31E032E3"/>
    <w:rsid w:val="31E94BBB"/>
    <w:rsid w:val="31EA31E6"/>
    <w:rsid w:val="31EF44CE"/>
    <w:rsid w:val="31F52973"/>
    <w:rsid w:val="31F669FE"/>
    <w:rsid w:val="31FF55F5"/>
    <w:rsid w:val="32025300"/>
    <w:rsid w:val="320264FB"/>
    <w:rsid w:val="3203486C"/>
    <w:rsid w:val="32041D31"/>
    <w:rsid w:val="32044878"/>
    <w:rsid w:val="32096B1E"/>
    <w:rsid w:val="320B3D85"/>
    <w:rsid w:val="320E2B57"/>
    <w:rsid w:val="320F4B17"/>
    <w:rsid w:val="32136850"/>
    <w:rsid w:val="321432F0"/>
    <w:rsid w:val="32170904"/>
    <w:rsid w:val="321A6031"/>
    <w:rsid w:val="321E331F"/>
    <w:rsid w:val="32206301"/>
    <w:rsid w:val="322D2467"/>
    <w:rsid w:val="322E33E2"/>
    <w:rsid w:val="322F3062"/>
    <w:rsid w:val="322F5900"/>
    <w:rsid w:val="32312711"/>
    <w:rsid w:val="32363EA6"/>
    <w:rsid w:val="323662DD"/>
    <w:rsid w:val="323A2E3F"/>
    <w:rsid w:val="323D6584"/>
    <w:rsid w:val="32467B09"/>
    <w:rsid w:val="324909D0"/>
    <w:rsid w:val="324B5012"/>
    <w:rsid w:val="324D6797"/>
    <w:rsid w:val="32512144"/>
    <w:rsid w:val="325167B6"/>
    <w:rsid w:val="32535DC9"/>
    <w:rsid w:val="32591C03"/>
    <w:rsid w:val="325B37D9"/>
    <w:rsid w:val="325B51AB"/>
    <w:rsid w:val="325D06AE"/>
    <w:rsid w:val="325E19B3"/>
    <w:rsid w:val="325F2F75"/>
    <w:rsid w:val="32614B36"/>
    <w:rsid w:val="326166CD"/>
    <w:rsid w:val="3262562C"/>
    <w:rsid w:val="326545BA"/>
    <w:rsid w:val="32656151"/>
    <w:rsid w:val="326817B5"/>
    <w:rsid w:val="326E37F0"/>
    <w:rsid w:val="32721F61"/>
    <w:rsid w:val="32724D52"/>
    <w:rsid w:val="32727C2C"/>
    <w:rsid w:val="32765723"/>
    <w:rsid w:val="32786318"/>
    <w:rsid w:val="327A7628"/>
    <w:rsid w:val="327E1827"/>
    <w:rsid w:val="328E55B6"/>
    <w:rsid w:val="32983DD8"/>
    <w:rsid w:val="329C2F13"/>
    <w:rsid w:val="329E727B"/>
    <w:rsid w:val="32A50394"/>
    <w:rsid w:val="32A9020D"/>
    <w:rsid w:val="32AD3BE8"/>
    <w:rsid w:val="32B015E7"/>
    <w:rsid w:val="32B1279F"/>
    <w:rsid w:val="32B14B08"/>
    <w:rsid w:val="32C94944"/>
    <w:rsid w:val="32CB69C2"/>
    <w:rsid w:val="32CC41E5"/>
    <w:rsid w:val="32CC44D9"/>
    <w:rsid w:val="32CD7A68"/>
    <w:rsid w:val="32CE5218"/>
    <w:rsid w:val="32D47AFE"/>
    <w:rsid w:val="32D778F7"/>
    <w:rsid w:val="32DF5F1A"/>
    <w:rsid w:val="32E03C12"/>
    <w:rsid w:val="32E04F68"/>
    <w:rsid w:val="32E060C9"/>
    <w:rsid w:val="32E12E85"/>
    <w:rsid w:val="32E34A2E"/>
    <w:rsid w:val="32E7616A"/>
    <w:rsid w:val="32F1690B"/>
    <w:rsid w:val="32F93FAE"/>
    <w:rsid w:val="32FC654A"/>
    <w:rsid w:val="32FE7C81"/>
    <w:rsid w:val="330176D3"/>
    <w:rsid w:val="33080F2E"/>
    <w:rsid w:val="330C3BD8"/>
    <w:rsid w:val="331156D1"/>
    <w:rsid w:val="3312723C"/>
    <w:rsid w:val="33130B7E"/>
    <w:rsid w:val="33155B2E"/>
    <w:rsid w:val="33181FD4"/>
    <w:rsid w:val="33222FEF"/>
    <w:rsid w:val="33224280"/>
    <w:rsid w:val="33256B9B"/>
    <w:rsid w:val="33277256"/>
    <w:rsid w:val="332821E4"/>
    <w:rsid w:val="332A5F8E"/>
    <w:rsid w:val="332B633B"/>
    <w:rsid w:val="3331706C"/>
    <w:rsid w:val="33334E8E"/>
    <w:rsid w:val="33343AA0"/>
    <w:rsid w:val="33395453"/>
    <w:rsid w:val="333A261A"/>
    <w:rsid w:val="333B359B"/>
    <w:rsid w:val="333D7180"/>
    <w:rsid w:val="33406722"/>
    <w:rsid w:val="33413717"/>
    <w:rsid w:val="3346062B"/>
    <w:rsid w:val="334872D4"/>
    <w:rsid w:val="3349570D"/>
    <w:rsid w:val="334A4C13"/>
    <w:rsid w:val="334C2BCF"/>
    <w:rsid w:val="335146E3"/>
    <w:rsid w:val="3354062E"/>
    <w:rsid w:val="335413CD"/>
    <w:rsid w:val="33577282"/>
    <w:rsid w:val="33594792"/>
    <w:rsid w:val="335950CE"/>
    <w:rsid w:val="335F3754"/>
    <w:rsid w:val="335F41B9"/>
    <w:rsid w:val="335F4CD3"/>
    <w:rsid w:val="336A604D"/>
    <w:rsid w:val="3371296E"/>
    <w:rsid w:val="33744041"/>
    <w:rsid w:val="33771125"/>
    <w:rsid w:val="33777F39"/>
    <w:rsid w:val="33793CEA"/>
    <w:rsid w:val="337A7D3A"/>
    <w:rsid w:val="337E40AD"/>
    <w:rsid w:val="338334D0"/>
    <w:rsid w:val="338366F1"/>
    <w:rsid w:val="33841CFB"/>
    <w:rsid w:val="338D2CA1"/>
    <w:rsid w:val="33904B9E"/>
    <w:rsid w:val="33910F47"/>
    <w:rsid w:val="3395363F"/>
    <w:rsid w:val="33980308"/>
    <w:rsid w:val="339C35B9"/>
    <w:rsid w:val="339C4683"/>
    <w:rsid w:val="339E1F33"/>
    <w:rsid w:val="33A2282F"/>
    <w:rsid w:val="33A309C5"/>
    <w:rsid w:val="33A77AD4"/>
    <w:rsid w:val="33AD1E5B"/>
    <w:rsid w:val="33B36A61"/>
    <w:rsid w:val="33B44C39"/>
    <w:rsid w:val="33B9096A"/>
    <w:rsid w:val="33B93DB0"/>
    <w:rsid w:val="33B947BB"/>
    <w:rsid w:val="33BC18EF"/>
    <w:rsid w:val="33BC73B7"/>
    <w:rsid w:val="33C05E10"/>
    <w:rsid w:val="33C60302"/>
    <w:rsid w:val="33C72C14"/>
    <w:rsid w:val="33C72E7A"/>
    <w:rsid w:val="33C74E9E"/>
    <w:rsid w:val="33CB0159"/>
    <w:rsid w:val="33CC78FC"/>
    <w:rsid w:val="33D11FC1"/>
    <w:rsid w:val="33D16011"/>
    <w:rsid w:val="33DA20AE"/>
    <w:rsid w:val="33DB3A5E"/>
    <w:rsid w:val="33DF3336"/>
    <w:rsid w:val="33E054FB"/>
    <w:rsid w:val="33E42AC3"/>
    <w:rsid w:val="33E46B33"/>
    <w:rsid w:val="33E5107A"/>
    <w:rsid w:val="33EB6BBB"/>
    <w:rsid w:val="33F8201D"/>
    <w:rsid w:val="33FA13D4"/>
    <w:rsid w:val="33FB1905"/>
    <w:rsid w:val="33FB26D9"/>
    <w:rsid w:val="33FF0A5B"/>
    <w:rsid w:val="34013347"/>
    <w:rsid w:val="3401670E"/>
    <w:rsid w:val="34044EFC"/>
    <w:rsid w:val="340555A3"/>
    <w:rsid w:val="34071D09"/>
    <w:rsid w:val="34095C78"/>
    <w:rsid w:val="340B7D9C"/>
    <w:rsid w:val="340C107C"/>
    <w:rsid w:val="340E5143"/>
    <w:rsid w:val="34103C93"/>
    <w:rsid w:val="34166B79"/>
    <w:rsid w:val="341D4E0B"/>
    <w:rsid w:val="34212AFE"/>
    <w:rsid w:val="342374F3"/>
    <w:rsid w:val="34263B33"/>
    <w:rsid w:val="34280C1E"/>
    <w:rsid w:val="342934CB"/>
    <w:rsid w:val="342A4967"/>
    <w:rsid w:val="342B153D"/>
    <w:rsid w:val="342B1EC1"/>
    <w:rsid w:val="342B57E2"/>
    <w:rsid w:val="342D3279"/>
    <w:rsid w:val="34322036"/>
    <w:rsid w:val="34332631"/>
    <w:rsid w:val="34341AA5"/>
    <w:rsid w:val="34342CDC"/>
    <w:rsid w:val="34347057"/>
    <w:rsid w:val="34347969"/>
    <w:rsid w:val="343758DC"/>
    <w:rsid w:val="343E2DC2"/>
    <w:rsid w:val="343E3912"/>
    <w:rsid w:val="34436FD1"/>
    <w:rsid w:val="34490535"/>
    <w:rsid w:val="344A30EC"/>
    <w:rsid w:val="344C595B"/>
    <w:rsid w:val="344F1A85"/>
    <w:rsid w:val="34547187"/>
    <w:rsid w:val="345C5FA1"/>
    <w:rsid w:val="345E21F3"/>
    <w:rsid w:val="345E53F4"/>
    <w:rsid w:val="345F26B4"/>
    <w:rsid w:val="34621BA0"/>
    <w:rsid w:val="34624392"/>
    <w:rsid w:val="346E5922"/>
    <w:rsid w:val="34740DA7"/>
    <w:rsid w:val="34754E87"/>
    <w:rsid w:val="34773319"/>
    <w:rsid w:val="347B4203"/>
    <w:rsid w:val="348210DF"/>
    <w:rsid w:val="34827F51"/>
    <w:rsid w:val="34843856"/>
    <w:rsid w:val="34847E45"/>
    <w:rsid w:val="34875C96"/>
    <w:rsid w:val="348B457D"/>
    <w:rsid w:val="348C19CA"/>
    <w:rsid w:val="348E76C9"/>
    <w:rsid w:val="3490636D"/>
    <w:rsid w:val="34972821"/>
    <w:rsid w:val="34976289"/>
    <w:rsid w:val="34987FD8"/>
    <w:rsid w:val="349E2A77"/>
    <w:rsid w:val="349F7451"/>
    <w:rsid w:val="34A008AB"/>
    <w:rsid w:val="34A075E3"/>
    <w:rsid w:val="34A21064"/>
    <w:rsid w:val="34A43DEB"/>
    <w:rsid w:val="34A4505E"/>
    <w:rsid w:val="34A745D4"/>
    <w:rsid w:val="34AB2387"/>
    <w:rsid w:val="34AB3B12"/>
    <w:rsid w:val="34AC7D24"/>
    <w:rsid w:val="34B333B7"/>
    <w:rsid w:val="34B34834"/>
    <w:rsid w:val="34B41C85"/>
    <w:rsid w:val="34B73926"/>
    <w:rsid w:val="34B74E31"/>
    <w:rsid w:val="34C1119D"/>
    <w:rsid w:val="34C30E49"/>
    <w:rsid w:val="34C630A6"/>
    <w:rsid w:val="34C83F1F"/>
    <w:rsid w:val="34CF1C19"/>
    <w:rsid w:val="34CF7168"/>
    <w:rsid w:val="34D82FC0"/>
    <w:rsid w:val="34DE2CB3"/>
    <w:rsid w:val="34E11FDC"/>
    <w:rsid w:val="34F541B4"/>
    <w:rsid w:val="34F8556A"/>
    <w:rsid w:val="34F85A73"/>
    <w:rsid w:val="35022A4B"/>
    <w:rsid w:val="35046B44"/>
    <w:rsid w:val="35054E58"/>
    <w:rsid w:val="350E4B4E"/>
    <w:rsid w:val="35100496"/>
    <w:rsid w:val="35194B8D"/>
    <w:rsid w:val="351B586F"/>
    <w:rsid w:val="351D468D"/>
    <w:rsid w:val="35207BEF"/>
    <w:rsid w:val="35237106"/>
    <w:rsid w:val="35260BAC"/>
    <w:rsid w:val="35267DD2"/>
    <w:rsid w:val="352A0640"/>
    <w:rsid w:val="352A0F42"/>
    <w:rsid w:val="352A4802"/>
    <w:rsid w:val="352D72E8"/>
    <w:rsid w:val="35361A6D"/>
    <w:rsid w:val="353A4770"/>
    <w:rsid w:val="353B0334"/>
    <w:rsid w:val="353E7D5B"/>
    <w:rsid w:val="35455B73"/>
    <w:rsid w:val="3546060F"/>
    <w:rsid w:val="354B343C"/>
    <w:rsid w:val="354B38F1"/>
    <w:rsid w:val="354C2CD8"/>
    <w:rsid w:val="354C39A9"/>
    <w:rsid w:val="354E5A36"/>
    <w:rsid w:val="35504B23"/>
    <w:rsid w:val="355127A9"/>
    <w:rsid w:val="355241FF"/>
    <w:rsid w:val="35565D57"/>
    <w:rsid w:val="35591F35"/>
    <w:rsid w:val="355D407D"/>
    <w:rsid w:val="355F451E"/>
    <w:rsid w:val="3560658B"/>
    <w:rsid w:val="356154A3"/>
    <w:rsid w:val="35654641"/>
    <w:rsid w:val="356F42E2"/>
    <w:rsid w:val="3575473D"/>
    <w:rsid w:val="35811D31"/>
    <w:rsid w:val="3584343C"/>
    <w:rsid w:val="358D7ED1"/>
    <w:rsid w:val="35915FF2"/>
    <w:rsid w:val="3591748A"/>
    <w:rsid w:val="359B05CF"/>
    <w:rsid w:val="359B51E2"/>
    <w:rsid w:val="359E5016"/>
    <w:rsid w:val="359E7204"/>
    <w:rsid w:val="35A00ED6"/>
    <w:rsid w:val="35A17EE0"/>
    <w:rsid w:val="35A3178F"/>
    <w:rsid w:val="35A77D9E"/>
    <w:rsid w:val="35AA3142"/>
    <w:rsid w:val="35AC4E1D"/>
    <w:rsid w:val="35B361A6"/>
    <w:rsid w:val="35B3791F"/>
    <w:rsid w:val="35B81006"/>
    <w:rsid w:val="35B83923"/>
    <w:rsid w:val="35B8547E"/>
    <w:rsid w:val="35B859B5"/>
    <w:rsid w:val="35BA5B31"/>
    <w:rsid w:val="35BF44C3"/>
    <w:rsid w:val="35C5630F"/>
    <w:rsid w:val="35C9359B"/>
    <w:rsid w:val="35CD25D4"/>
    <w:rsid w:val="35D41F5E"/>
    <w:rsid w:val="35D43DD2"/>
    <w:rsid w:val="35D66E51"/>
    <w:rsid w:val="35DB44CB"/>
    <w:rsid w:val="35DC73B7"/>
    <w:rsid w:val="35DD7891"/>
    <w:rsid w:val="35DF21C9"/>
    <w:rsid w:val="35E11274"/>
    <w:rsid w:val="35E15989"/>
    <w:rsid w:val="35E20B6D"/>
    <w:rsid w:val="35E40763"/>
    <w:rsid w:val="35E87262"/>
    <w:rsid w:val="35E96224"/>
    <w:rsid w:val="35E96816"/>
    <w:rsid w:val="35EC0906"/>
    <w:rsid w:val="35EC13A4"/>
    <w:rsid w:val="35F172DE"/>
    <w:rsid w:val="35F30D88"/>
    <w:rsid w:val="35F332F0"/>
    <w:rsid w:val="35F353F5"/>
    <w:rsid w:val="35F505D2"/>
    <w:rsid w:val="35FC4A92"/>
    <w:rsid w:val="36037343"/>
    <w:rsid w:val="36084E1D"/>
    <w:rsid w:val="36163C3E"/>
    <w:rsid w:val="36167622"/>
    <w:rsid w:val="36191437"/>
    <w:rsid w:val="361B5658"/>
    <w:rsid w:val="361C4682"/>
    <w:rsid w:val="36230DAB"/>
    <w:rsid w:val="3624110A"/>
    <w:rsid w:val="36254516"/>
    <w:rsid w:val="362C4C1B"/>
    <w:rsid w:val="363143EB"/>
    <w:rsid w:val="36352739"/>
    <w:rsid w:val="36360DEA"/>
    <w:rsid w:val="36381A63"/>
    <w:rsid w:val="36385635"/>
    <w:rsid w:val="363E2854"/>
    <w:rsid w:val="36422184"/>
    <w:rsid w:val="36446162"/>
    <w:rsid w:val="36453517"/>
    <w:rsid w:val="36461BF2"/>
    <w:rsid w:val="364A3FEE"/>
    <w:rsid w:val="36566D7F"/>
    <w:rsid w:val="36584736"/>
    <w:rsid w:val="36591A03"/>
    <w:rsid w:val="365A1AED"/>
    <w:rsid w:val="36616CD8"/>
    <w:rsid w:val="36641124"/>
    <w:rsid w:val="36675B01"/>
    <w:rsid w:val="366D6841"/>
    <w:rsid w:val="367327A6"/>
    <w:rsid w:val="36767036"/>
    <w:rsid w:val="367926FF"/>
    <w:rsid w:val="367A1A4F"/>
    <w:rsid w:val="367C1473"/>
    <w:rsid w:val="367F40CE"/>
    <w:rsid w:val="368208E7"/>
    <w:rsid w:val="36843163"/>
    <w:rsid w:val="36847040"/>
    <w:rsid w:val="36852558"/>
    <w:rsid w:val="36860AE4"/>
    <w:rsid w:val="36863BC4"/>
    <w:rsid w:val="36875322"/>
    <w:rsid w:val="36877584"/>
    <w:rsid w:val="368A4DE1"/>
    <w:rsid w:val="368D64A2"/>
    <w:rsid w:val="3690462F"/>
    <w:rsid w:val="3692197C"/>
    <w:rsid w:val="36934756"/>
    <w:rsid w:val="369C733E"/>
    <w:rsid w:val="369D6E3D"/>
    <w:rsid w:val="36A0406A"/>
    <w:rsid w:val="36A77D38"/>
    <w:rsid w:val="36A819FE"/>
    <w:rsid w:val="36AB399B"/>
    <w:rsid w:val="36AF059D"/>
    <w:rsid w:val="36B3246D"/>
    <w:rsid w:val="36B36428"/>
    <w:rsid w:val="36B6153E"/>
    <w:rsid w:val="36B74F38"/>
    <w:rsid w:val="36BA5BD4"/>
    <w:rsid w:val="36BB18B1"/>
    <w:rsid w:val="36BB2D49"/>
    <w:rsid w:val="36C1774B"/>
    <w:rsid w:val="36C32F55"/>
    <w:rsid w:val="36CC0D3D"/>
    <w:rsid w:val="36CC4E6F"/>
    <w:rsid w:val="36CE3D43"/>
    <w:rsid w:val="36D24400"/>
    <w:rsid w:val="36D5377A"/>
    <w:rsid w:val="36D65004"/>
    <w:rsid w:val="36DD280B"/>
    <w:rsid w:val="36DE7827"/>
    <w:rsid w:val="36E046F1"/>
    <w:rsid w:val="36E93D5E"/>
    <w:rsid w:val="36EC04B7"/>
    <w:rsid w:val="36F13E38"/>
    <w:rsid w:val="36F323B6"/>
    <w:rsid w:val="36F52019"/>
    <w:rsid w:val="36F70690"/>
    <w:rsid w:val="36F7118E"/>
    <w:rsid w:val="36F90A3C"/>
    <w:rsid w:val="36F912B2"/>
    <w:rsid w:val="36FA6D57"/>
    <w:rsid w:val="36FC65B7"/>
    <w:rsid w:val="36FF4A81"/>
    <w:rsid w:val="37011A92"/>
    <w:rsid w:val="3703087F"/>
    <w:rsid w:val="3704484F"/>
    <w:rsid w:val="370A3694"/>
    <w:rsid w:val="370B4F11"/>
    <w:rsid w:val="370C7C2A"/>
    <w:rsid w:val="37101844"/>
    <w:rsid w:val="371221D7"/>
    <w:rsid w:val="371257EF"/>
    <w:rsid w:val="37132D5D"/>
    <w:rsid w:val="371632E8"/>
    <w:rsid w:val="371B18AC"/>
    <w:rsid w:val="371E59DF"/>
    <w:rsid w:val="37201D77"/>
    <w:rsid w:val="37250FD3"/>
    <w:rsid w:val="37272000"/>
    <w:rsid w:val="372B5D93"/>
    <w:rsid w:val="372F096A"/>
    <w:rsid w:val="372F0F16"/>
    <w:rsid w:val="373042CF"/>
    <w:rsid w:val="37364124"/>
    <w:rsid w:val="37381E66"/>
    <w:rsid w:val="373D40D8"/>
    <w:rsid w:val="37444D4E"/>
    <w:rsid w:val="37464640"/>
    <w:rsid w:val="3746557D"/>
    <w:rsid w:val="37485AA7"/>
    <w:rsid w:val="374E39C9"/>
    <w:rsid w:val="3753174E"/>
    <w:rsid w:val="375674EA"/>
    <w:rsid w:val="375A305F"/>
    <w:rsid w:val="375E32CF"/>
    <w:rsid w:val="375F1BF5"/>
    <w:rsid w:val="3760284B"/>
    <w:rsid w:val="3769503A"/>
    <w:rsid w:val="3772248B"/>
    <w:rsid w:val="37755D4F"/>
    <w:rsid w:val="377740F8"/>
    <w:rsid w:val="377B63E3"/>
    <w:rsid w:val="377D6228"/>
    <w:rsid w:val="377F2B05"/>
    <w:rsid w:val="378172F6"/>
    <w:rsid w:val="378309A0"/>
    <w:rsid w:val="37851925"/>
    <w:rsid w:val="37873E50"/>
    <w:rsid w:val="3789277A"/>
    <w:rsid w:val="37892959"/>
    <w:rsid w:val="378A0BEB"/>
    <w:rsid w:val="378B382E"/>
    <w:rsid w:val="378C07DE"/>
    <w:rsid w:val="378E6F01"/>
    <w:rsid w:val="3792795E"/>
    <w:rsid w:val="37944C82"/>
    <w:rsid w:val="37967A15"/>
    <w:rsid w:val="37974EA7"/>
    <w:rsid w:val="379A279D"/>
    <w:rsid w:val="379F69B4"/>
    <w:rsid w:val="37A15A92"/>
    <w:rsid w:val="37A21255"/>
    <w:rsid w:val="37A2162F"/>
    <w:rsid w:val="37A23530"/>
    <w:rsid w:val="37A313F9"/>
    <w:rsid w:val="37A352B4"/>
    <w:rsid w:val="37A37CA0"/>
    <w:rsid w:val="37A5408D"/>
    <w:rsid w:val="37A7238F"/>
    <w:rsid w:val="37AD5B66"/>
    <w:rsid w:val="37B00452"/>
    <w:rsid w:val="37B51133"/>
    <w:rsid w:val="37B80823"/>
    <w:rsid w:val="37BA4694"/>
    <w:rsid w:val="37BA68FC"/>
    <w:rsid w:val="37C10485"/>
    <w:rsid w:val="37C4140A"/>
    <w:rsid w:val="37C6715B"/>
    <w:rsid w:val="37CB1063"/>
    <w:rsid w:val="37CC5E70"/>
    <w:rsid w:val="37D529A9"/>
    <w:rsid w:val="37D64D39"/>
    <w:rsid w:val="37DD6087"/>
    <w:rsid w:val="37E2423D"/>
    <w:rsid w:val="37E34F79"/>
    <w:rsid w:val="37E551C2"/>
    <w:rsid w:val="37E75A08"/>
    <w:rsid w:val="37E75C9C"/>
    <w:rsid w:val="37E90F3B"/>
    <w:rsid w:val="37EA7AC8"/>
    <w:rsid w:val="37EC673C"/>
    <w:rsid w:val="37ED4A58"/>
    <w:rsid w:val="37F0006A"/>
    <w:rsid w:val="37F32805"/>
    <w:rsid w:val="37F35040"/>
    <w:rsid w:val="37F73513"/>
    <w:rsid w:val="37F81C64"/>
    <w:rsid w:val="37FA18E4"/>
    <w:rsid w:val="37FD2868"/>
    <w:rsid w:val="37FE6455"/>
    <w:rsid w:val="38030A58"/>
    <w:rsid w:val="38031BB6"/>
    <w:rsid w:val="3809775E"/>
    <w:rsid w:val="380A5816"/>
    <w:rsid w:val="380F5D35"/>
    <w:rsid w:val="38126F8A"/>
    <w:rsid w:val="381B4B6F"/>
    <w:rsid w:val="381F577F"/>
    <w:rsid w:val="382749E6"/>
    <w:rsid w:val="38291D9E"/>
    <w:rsid w:val="382A7BBC"/>
    <w:rsid w:val="382B068D"/>
    <w:rsid w:val="383316D0"/>
    <w:rsid w:val="38373947"/>
    <w:rsid w:val="38375519"/>
    <w:rsid w:val="38386273"/>
    <w:rsid w:val="38394C4C"/>
    <w:rsid w:val="383D4B4D"/>
    <w:rsid w:val="38403EF2"/>
    <w:rsid w:val="38452972"/>
    <w:rsid w:val="38463F61"/>
    <w:rsid w:val="3847076A"/>
    <w:rsid w:val="384B3D12"/>
    <w:rsid w:val="38537D58"/>
    <w:rsid w:val="385641FC"/>
    <w:rsid w:val="385E15E5"/>
    <w:rsid w:val="38605D59"/>
    <w:rsid w:val="38632D5A"/>
    <w:rsid w:val="386456FE"/>
    <w:rsid w:val="38673123"/>
    <w:rsid w:val="386867C8"/>
    <w:rsid w:val="386B0202"/>
    <w:rsid w:val="386C70AC"/>
    <w:rsid w:val="386E78B4"/>
    <w:rsid w:val="386F7324"/>
    <w:rsid w:val="387065C2"/>
    <w:rsid w:val="38723B7A"/>
    <w:rsid w:val="3875703C"/>
    <w:rsid w:val="38757E79"/>
    <w:rsid w:val="38782FB0"/>
    <w:rsid w:val="3878519A"/>
    <w:rsid w:val="387A536E"/>
    <w:rsid w:val="3881030A"/>
    <w:rsid w:val="38823AA3"/>
    <w:rsid w:val="38845FC5"/>
    <w:rsid w:val="38850F61"/>
    <w:rsid w:val="388A31D2"/>
    <w:rsid w:val="388A6492"/>
    <w:rsid w:val="388D0C74"/>
    <w:rsid w:val="388D251B"/>
    <w:rsid w:val="388F1CD4"/>
    <w:rsid w:val="38916A27"/>
    <w:rsid w:val="38933078"/>
    <w:rsid w:val="38965401"/>
    <w:rsid w:val="389B304C"/>
    <w:rsid w:val="389B3130"/>
    <w:rsid w:val="389E5159"/>
    <w:rsid w:val="389F5784"/>
    <w:rsid w:val="389F6B97"/>
    <w:rsid w:val="38A10D3A"/>
    <w:rsid w:val="38A1254F"/>
    <w:rsid w:val="38A22FF6"/>
    <w:rsid w:val="38A61B0A"/>
    <w:rsid w:val="38B1115E"/>
    <w:rsid w:val="38BD3AEA"/>
    <w:rsid w:val="38C06B12"/>
    <w:rsid w:val="38C47D70"/>
    <w:rsid w:val="38C86AB9"/>
    <w:rsid w:val="38CD76BE"/>
    <w:rsid w:val="38D02CF2"/>
    <w:rsid w:val="38D11947"/>
    <w:rsid w:val="38D51601"/>
    <w:rsid w:val="38D54ACA"/>
    <w:rsid w:val="38DB4B50"/>
    <w:rsid w:val="38DC0E9C"/>
    <w:rsid w:val="38DE31DB"/>
    <w:rsid w:val="38E06677"/>
    <w:rsid w:val="38E11E00"/>
    <w:rsid w:val="38E22F9C"/>
    <w:rsid w:val="38E27663"/>
    <w:rsid w:val="38E950DA"/>
    <w:rsid w:val="38EE36D6"/>
    <w:rsid w:val="38F1339F"/>
    <w:rsid w:val="38F165F8"/>
    <w:rsid w:val="38F7028F"/>
    <w:rsid w:val="38F93A05"/>
    <w:rsid w:val="38FC1120"/>
    <w:rsid w:val="38FC1C82"/>
    <w:rsid w:val="38FF4EA1"/>
    <w:rsid w:val="39020BB9"/>
    <w:rsid w:val="390309F7"/>
    <w:rsid w:val="390731F8"/>
    <w:rsid w:val="390A1721"/>
    <w:rsid w:val="390B04A9"/>
    <w:rsid w:val="390B6681"/>
    <w:rsid w:val="391204D0"/>
    <w:rsid w:val="391527DD"/>
    <w:rsid w:val="39187F4F"/>
    <w:rsid w:val="392513D1"/>
    <w:rsid w:val="392622FA"/>
    <w:rsid w:val="39266E53"/>
    <w:rsid w:val="39273AD3"/>
    <w:rsid w:val="39300B87"/>
    <w:rsid w:val="393135F3"/>
    <w:rsid w:val="393274A5"/>
    <w:rsid w:val="393C10E1"/>
    <w:rsid w:val="393D3F5C"/>
    <w:rsid w:val="393D4161"/>
    <w:rsid w:val="393D4C50"/>
    <w:rsid w:val="393E035D"/>
    <w:rsid w:val="39411354"/>
    <w:rsid w:val="39423E74"/>
    <w:rsid w:val="394D07EE"/>
    <w:rsid w:val="394E0F10"/>
    <w:rsid w:val="394E5C97"/>
    <w:rsid w:val="39511C7D"/>
    <w:rsid w:val="39525592"/>
    <w:rsid w:val="395544A1"/>
    <w:rsid w:val="39576FAF"/>
    <w:rsid w:val="395850A3"/>
    <w:rsid w:val="39594D23"/>
    <w:rsid w:val="395C3089"/>
    <w:rsid w:val="39635633"/>
    <w:rsid w:val="396430B4"/>
    <w:rsid w:val="39650642"/>
    <w:rsid w:val="39662200"/>
    <w:rsid w:val="396C550F"/>
    <w:rsid w:val="396D10C8"/>
    <w:rsid w:val="39741150"/>
    <w:rsid w:val="39784A77"/>
    <w:rsid w:val="397F5611"/>
    <w:rsid w:val="398328A1"/>
    <w:rsid w:val="398A32F4"/>
    <w:rsid w:val="39931A05"/>
    <w:rsid w:val="39945014"/>
    <w:rsid w:val="39982915"/>
    <w:rsid w:val="399E257B"/>
    <w:rsid w:val="399E38D4"/>
    <w:rsid w:val="39A96C80"/>
    <w:rsid w:val="39B02D80"/>
    <w:rsid w:val="39B45B6E"/>
    <w:rsid w:val="39B479BB"/>
    <w:rsid w:val="39B56B51"/>
    <w:rsid w:val="39BA6DBD"/>
    <w:rsid w:val="39BF24C9"/>
    <w:rsid w:val="39C07F4B"/>
    <w:rsid w:val="39C12B44"/>
    <w:rsid w:val="39C31AE0"/>
    <w:rsid w:val="39C51856"/>
    <w:rsid w:val="39C73159"/>
    <w:rsid w:val="39CE7D8A"/>
    <w:rsid w:val="39D06867"/>
    <w:rsid w:val="39D3642E"/>
    <w:rsid w:val="39D52D48"/>
    <w:rsid w:val="39DA0812"/>
    <w:rsid w:val="39DF07FF"/>
    <w:rsid w:val="39E14EBE"/>
    <w:rsid w:val="39E27206"/>
    <w:rsid w:val="39E9123E"/>
    <w:rsid w:val="39ED1046"/>
    <w:rsid w:val="39ED635F"/>
    <w:rsid w:val="39EE168C"/>
    <w:rsid w:val="39F32D23"/>
    <w:rsid w:val="39F44A27"/>
    <w:rsid w:val="39FA26AE"/>
    <w:rsid w:val="39FA638D"/>
    <w:rsid w:val="39FB18A6"/>
    <w:rsid w:val="39FB3283"/>
    <w:rsid w:val="39FC3B46"/>
    <w:rsid w:val="39FC6327"/>
    <w:rsid w:val="39FD0709"/>
    <w:rsid w:val="3A0134DA"/>
    <w:rsid w:val="3A0245E1"/>
    <w:rsid w:val="3A0564C1"/>
    <w:rsid w:val="3A1011CE"/>
    <w:rsid w:val="3A130B78"/>
    <w:rsid w:val="3A144D07"/>
    <w:rsid w:val="3A150CD9"/>
    <w:rsid w:val="3A1B774F"/>
    <w:rsid w:val="3A1C16AB"/>
    <w:rsid w:val="3A1E15E9"/>
    <w:rsid w:val="3A1F36EE"/>
    <w:rsid w:val="3A2B507B"/>
    <w:rsid w:val="3A2B74F2"/>
    <w:rsid w:val="3A322808"/>
    <w:rsid w:val="3A34378D"/>
    <w:rsid w:val="3A387612"/>
    <w:rsid w:val="3A3C0C0F"/>
    <w:rsid w:val="3A3C7806"/>
    <w:rsid w:val="3A3D661B"/>
    <w:rsid w:val="3A3E0114"/>
    <w:rsid w:val="3A3E2E5E"/>
    <w:rsid w:val="3A3E5B39"/>
    <w:rsid w:val="3A400E57"/>
    <w:rsid w:val="3A43473F"/>
    <w:rsid w:val="3A4903BC"/>
    <w:rsid w:val="3A4A1C17"/>
    <w:rsid w:val="3A4A5901"/>
    <w:rsid w:val="3A4B68BF"/>
    <w:rsid w:val="3A4F353F"/>
    <w:rsid w:val="3A5122AA"/>
    <w:rsid w:val="3A515669"/>
    <w:rsid w:val="3A534DF5"/>
    <w:rsid w:val="3A550DC9"/>
    <w:rsid w:val="3A564FC6"/>
    <w:rsid w:val="3A5E0F04"/>
    <w:rsid w:val="3A5E6B4F"/>
    <w:rsid w:val="3A621BFD"/>
    <w:rsid w:val="3A677D2B"/>
    <w:rsid w:val="3A70670B"/>
    <w:rsid w:val="3A7E732A"/>
    <w:rsid w:val="3A7F24AB"/>
    <w:rsid w:val="3A8049BD"/>
    <w:rsid w:val="3A8521E1"/>
    <w:rsid w:val="3A875C3E"/>
    <w:rsid w:val="3A8C1C1D"/>
    <w:rsid w:val="3A9202A3"/>
    <w:rsid w:val="3A9401E9"/>
    <w:rsid w:val="3A983DAB"/>
    <w:rsid w:val="3A986168"/>
    <w:rsid w:val="3A9934B1"/>
    <w:rsid w:val="3A9C5452"/>
    <w:rsid w:val="3AA41238"/>
    <w:rsid w:val="3AAE4952"/>
    <w:rsid w:val="3AAF14A8"/>
    <w:rsid w:val="3AB03849"/>
    <w:rsid w:val="3AB11429"/>
    <w:rsid w:val="3AB17CAD"/>
    <w:rsid w:val="3AB26344"/>
    <w:rsid w:val="3AB3498C"/>
    <w:rsid w:val="3AB54F68"/>
    <w:rsid w:val="3ABC01EE"/>
    <w:rsid w:val="3AC06B02"/>
    <w:rsid w:val="3AC10DF2"/>
    <w:rsid w:val="3AC75422"/>
    <w:rsid w:val="3AC97BFB"/>
    <w:rsid w:val="3AD31BF0"/>
    <w:rsid w:val="3AD45894"/>
    <w:rsid w:val="3AD46DC5"/>
    <w:rsid w:val="3AD618F2"/>
    <w:rsid w:val="3AD86D5F"/>
    <w:rsid w:val="3ADF30DF"/>
    <w:rsid w:val="3AE03C73"/>
    <w:rsid w:val="3AE14921"/>
    <w:rsid w:val="3AE53081"/>
    <w:rsid w:val="3AE54936"/>
    <w:rsid w:val="3AE566CD"/>
    <w:rsid w:val="3AE76A91"/>
    <w:rsid w:val="3AE80CB2"/>
    <w:rsid w:val="3AEB7906"/>
    <w:rsid w:val="3AF30154"/>
    <w:rsid w:val="3AF358D8"/>
    <w:rsid w:val="3AFA2C71"/>
    <w:rsid w:val="3AFC7952"/>
    <w:rsid w:val="3B002A99"/>
    <w:rsid w:val="3B02185C"/>
    <w:rsid w:val="3B0233B6"/>
    <w:rsid w:val="3B05173C"/>
    <w:rsid w:val="3B09786F"/>
    <w:rsid w:val="3B0D3D2A"/>
    <w:rsid w:val="3B131C9B"/>
    <w:rsid w:val="3B1F7765"/>
    <w:rsid w:val="3B226C75"/>
    <w:rsid w:val="3B250B17"/>
    <w:rsid w:val="3B25620A"/>
    <w:rsid w:val="3B28405E"/>
    <w:rsid w:val="3B2F14C4"/>
    <w:rsid w:val="3B325C2E"/>
    <w:rsid w:val="3B325E07"/>
    <w:rsid w:val="3B364634"/>
    <w:rsid w:val="3B3B23BA"/>
    <w:rsid w:val="3B41159E"/>
    <w:rsid w:val="3B4370D4"/>
    <w:rsid w:val="3B46104B"/>
    <w:rsid w:val="3B487373"/>
    <w:rsid w:val="3B4B46B0"/>
    <w:rsid w:val="3B4B518D"/>
    <w:rsid w:val="3B4E2987"/>
    <w:rsid w:val="3B4F195B"/>
    <w:rsid w:val="3B545956"/>
    <w:rsid w:val="3B555076"/>
    <w:rsid w:val="3B563D99"/>
    <w:rsid w:val="3B591316"/>
    <w:rsid w:val="3B5A059C"/>
    <w:rsid w:val="3B627C44"/>
    <w:rsid w:val="3B674401"/>
    <w:rsid w:val="3B6803D4"/>
    <w:rsid w:val="3B691263"/>
    <w:rsid w:val="3B6C2122"/>
    <w:rsid w:val="3B6F440E"/>
    <w:rsid w:val="3B70402C"/>
    <w:rsid w:val="3B741655"/>
    <w:rsid w:val="3B7A5C22"/>
    <w:rsid w:val="3B825CCF"/>
    <w:rsid w:val="3B84279D"/>
    <w:rsid w:val="3B89083B"/>
    <w:rsid w:val="3B89663D"/>
    <w:rsid w:val="3B8D5DAD"/>
    <w:rsid w:val="3B911B07"/>
    <w:rsid w:val="3B93361B"/>
    <w:rsid w:val="3B9A0AD5"/>
    <w:rsid w:val="3BA07842"/>
    <w:rsid w:val="3BA96B71"/>
    <w:rsid w:val="3BAE5D63"/>
    <w:rsid w:val="3BAF5569"/>
    <w:rsid w:val="3BB60457"/>
    <w:rsid w:val="3BB66BDF"/>
    <w:rsid w:val="3BB83DBD"/>
    <w:rsid w:val="3BBA2C8E"/>
    <w:rsid w:val="3BC852BA"/>
    <w:rsid w:val="3BC91CA0"/>
    <w:rsid w:val="3BCA08E3"/>
    <w:rsid w:val="3BCE6AB0"/>
    <w:rsid w:val="3BD20214"/>
    <w:rsid w:val="3BD21077"/>
    <w:rsid w:val="3BD41BB4"/>
    <w:rsid w:val="3BD67662"/>
    <w:rsid w:val="3BDC62A3"/>
    <w:rsid w:val="3BE262DF"/>
    <w:rsid w:val="3BE35284"/>
    <w:rsid w:val="3BE46D75"/>
    <w:rsid w:val="3BE969B5"/>
    <w:rsid w:val="3BEA1D74"/>
    <w:rsid w:val="3BEC0678"/>
    <w:rsid w:val="3BED0D1F"/>
    <w:rsid w:val="3BED6930"/>
    <w:rsid w:val="3BF13AFF"/>
    <w:rsid w:val="3BF45C01"/>
    <w:rsid w:val="3BF575CC"/>
    <w:rsid w:val="3BF91DD6"/>
    <w:rsid w:val="3BFD05CA"/>
    <w:rsid w:val="3BFE12DA"/>
    <w:rsid w:val="3BFF443C"/>
    <w:rsid w:val="3C005FB0"/>
    <w:rsid w:val="3C007580"/>
    <w:rsid w:val="3C052028"/>
    <w:rsid w:val="3C063688"/>
    <w:rsid w:val="3C071C3F"/>
    <w:rsid w:val="3C13023D"/>
    <w:rsid w:val="3C147C36"/>
    <w:rsid w:val="3C15041F"/>
    <w:rsid w:val="3C26613B"/>
    <w:rsid w:val="3C2730A1"/>
    <w:rsid w:val="3C273625"/>
    <w:rsid w:val="3C2E0B8F"/>
    <w:rsid w:val="3C2F6D4F"/>
    <w:rsid w:val="3C3379CF"/>
    <w:rsid w:val="3C3A0A69"/>
    <w:rsid w:val="3C41424B"/>
    <w:rsid w:val="3C451FE6"/>
    <w:rsid w:val="3C4754AD"/>
    <w:rsid w:val="3C500C2B"/>
    <w:rsid w:val="3C58513C"/>
    <w:rsid w:val="3C593492"/>
    <w:rsid w:val="3C5974AA"/>
    <w:rsid w:val="3C5D4DB4"/>
    <w:rsid w:val="3C5E0A9A"/>
    <w:rsid w:val="3C5E1B18"/>
    <w:rsid w:val="3C6740A7"/>
    <w:rsid w:val="3C6A5A40"/>
    <w:rsid w:val="3C6A7BED"/>
    <w:rsid w:val="3C6B1ECA"/>
    <w:rsid w:val="3C6C0AF0"/>
    <w:rsid w:val="3C6C0F3A"/>
    <w:rsid w:val="3C6E1821"/>
    <w:rsid w:val="3C731E1C"/>
    <w:rsid w:val="3C750B3D"/>
    <w:rsid w:val="3C75753F"/>
    <w:rsid w:val="3C7939C7"/>
    <w:rsid w:val="3C7F356B"/>
    <w:rsid w:val="3C8007A8"/>
    <w:rsid w:val="3C870516"/>
    <w:rsid w:val="3C8772E6"/>
    <w:rsid w:val="3C8959C5"/>
    <w:rsid w:val="3C8F2D20"/>
    <w:rsid w:val="3C902CAC"/>
    <w:rsid w:val="3C91525C"/>
    <w:rsid w:val="3C957A74"/>
    <w:rsid w:val="3C971FA6"/>
    <w:rsid w:val="3C985175"/>
    <w:rsid w:val="3CA933FE"/>
    <w:rsid w:val="3CB22218"/>
    <w:rsid w:val="3CBE06EE"/>
    <w:rsid w:val="3CBF3898"/>
    <w:rsid w:val="3CBF5A67"/>
    <w:rsid w:val="3CC4692E"/>
    <w:rsid w:val="3CC5197F"/>
    <w:rsid w:val="3CCF75B8"/>
    <w:rsid w:val="3CD4433C"/>
    <w:rsid w:val="3CDC477B"/>
    <w:rsid w:val="3CDE2E1D"/>
    <w:rsid w:val="3CE10D9B"/>
    <w:rsid w:val="3CE27A66"/>
    <w:rsid w:val="3CE75CEF"/>
    <w:rsid w:val="3CE851EC"/>
    <w:rsid w:val="3CEA45BB"/>
    <w:rsid w:val="3CEB2AE6"/>
    <w:rsid w:val="3CF0147A"/>
    <w:rsid w:val="3CF03343"/>
    <w:rsid w:val="3CF2319C"/>
    <w:rsid w:val="3CF25030"/>
    <w:rsid w:val="3CFB10C6"/>
    <w:rsid w:val="3D147AAC"/>
    <w:rsid w:val="3D15351E"/>
    <w:rsid w:val="3D166D16"/>
    <w:rsid w:val="3D1850E8"/>
    <w:rsid w:val="3D187A73"/>
    <w:rsid w:val="3D1A3713"/>
    <w:rsid w:val="3D1B2FC8"/>
    <w:rsid w:val="3D1D352F"/>
    <w:rsid w:val="3D1E16C5"/>
    <w:rsid w:val="3D1F1DB9"/>
    <w:rsid w:val="3D201BD6"/>
    <w:rsid w:val="3D212EDB"/>
    <w:rsid w:val="3D22752B"/>
    <w:rsid w:val="3D263ADF"/>
    <w:rsid w:val="3D29461E"/>
    <w:rsid w:val="3D303E2E"/>
    <w:rsid w:val="3D330904"/>
    <w:rsid w:val="3D3512F0"/>
    <w:rsid w:val="3D3705CC"/>
    <w:rsid w:val="3D3B0201"/>
    <w:rsid w:val="3D405A13"/>
    <w:rsid w:val="3D406500"/>
    <w:rsid w:val="3D4719BA"/>
    <w:rsid w:val="3D4D7D44"/>
    <w:rsid w:val="3D4F516F"/>
    <w:rsid w:val="3D5001A7"/>
    <w:rsid w:val="3D503B5C"/>
    <w:rsid w:val="3D53437F"/>
    <w:rsid w:val="3D556769"/>
    <w:rsid w:val="3D64229D"/>
    <w:rsid w:val="3D6456C0"/>
    <w:rsid w:val="3D65017E"/>
    <w:rsid w:val="3D6929B1"/>
    <w:rsid w:val="3D73152E"/>
    <w:rsid w:val="3D7E7E53"/>
    <w:rsid w:val="3D894B20"/>
    <w:rsid w:val="3D8A735F"/>
    <w:rsid w:val="3D8E61B0"/>
    <w:rsid w:val="3D8E7AA6"/>
    <w:rsid w:val="3D9E24A4"/>
    <w:rsid w:val="3D9F6558"/>
    <w:rsid w:val="3D9F722E"/>
    <w:rsid w:val="3DA059A7"/>
    <w:rsid w:val="3DA71C4E"/>
    <w:rsid w:val="3DA8253E"/>
    <w:rsid w:val="3DAD2025"/>
    <w:rsid w:val="3DAF01C0"/>
    <w:rsid w:val="3DAF71C2"/>
    <w:rsid w:val="3DB94FA6"/>
    <w:rsid w:val="3DBD2C44"/>
    <w:rsid w:val="3DBD3ECD"/>
    <w:rsid w:val="3DBF518D"/>
    <w:rsid w:val="3DBF5F57"/>
    <w:rsid w:val="3DC52EF1"/>
    <w:rsid w:val="3DC865C1"/>
    <w:rsid w:val="3DC917AC"/>
    <w:rsid w:val="3DCA6261"/>
    <w:rsid w:val="3DCD0586"/>
    <w:rsid w:val="3DCF1A2B"/>
    <w:rsid w:val="3DD50E26"/>
    <w:rsid w:val="3DDA01CB"/>
    <w:rsid w:val="3DE10B88"/>
    <w:rsid w:val="3DE17418"/>
    <w:rsid w:val="3DE27CEB"/>
    <w:rsid w:val="3DE44B1D"/>
    <w:rsid w:val="3DE67898"/>
    <w:rsid w:val="3DE92260"/>
    <w:rsid w:val="3DED41C5"/>
    <w:rsid w:val="3DEE127A"/>
    <w:rsid w:val="3DEE18BF"/>
    <w:rsid w:val="3DF25395"/>
    <w:rsid w:val="3DF727B8"/>
    <w:rsid w:val="3DF95E40"/>
    <w:rsid w:val="3DFC30F3"/>
    <w:rsid w:val="3DFF34BF"/>
    <w:rsid w:val="3E0104CE"/>
    <w:rsid w:val="3E0344EB"/>
    <w:rsid w:val="3E041AEF"/>
    <w:rsid w:val="3E0527FB"/>
    <w:rsid w:val="3E0B5057"/>
    <w:rsid w:val="3E1137D2"/>
    <w:rsid w:val="3E1907E8"/>
    <w:rsid w:val="3E19491A"/>
    <w:rsid w:val="3E1A5841"/>
    <w:rsid w:val="3E23283B"/>
    <w:rsid w:val="3E2A2C48"/>
    <w:rsid w:val="3E2A7B0A"/>
    <w:rsid w:val="3E2B2B1B"/>
    <w:rsid w:val="3E3267BD"/>
    <w:rsid w:val="3E346C44"/>
    <w:rsid w:val="3E3B61A9"/>
    <w:rsid w:val="3E3E774C"/>
    <w:rsid w:val="3E3F48EB"/>
    <w:rsid w:val="3E3F49A2"/>
    <w:rsid w:val="3E4214E7"/>
    <w:rsid w:val="3E4569C2"/>
    <w:rsid w:val="3E457007"/>
    <w:rsid w:val="3E4652A9"/>
    <w:rsid w:val="3E4B328E"/>
    <w:rsid w:val="3E4C2487"/>
    <w:rsid w:val="3E5B0E07"/>
    <w:rsid w:val="3E5E4354"/>
    <w:rsid w:val="3E637D7C"/>
    <w:rsid w:val="3E6469EA"/>
    <w:rsid w:val="3E657B72"/>
    <w:rsid w:val="3E706080"/>
    <w:rsid w:val="3E7A3828"/>
    <w:rsid w:val="3E7C71EF"/>
    <w:rsid w:val="3E812FE6"/>
    <w:rsid w:val="3E844D20"/>
    <w:rsid w:val="3E8502AB"/>
    <w:rsid w:val="3E850590"/>
    <w:rsid w:val="3E8911A8"/>
    <w:rsid w:val="3E8A2BA8"/>
    <w:rsid w:val="3E8C1DB3"/>
    <w:rsid w:val="3E8C53F9"/>
    <w:rsid w:val="3E8E1DAD"/>
    <w:rsid w:val="3E902667"/>
    <w:rsid w:val="3E9253BB"/>
    <w:rsid w:val="3E9327D8"/>
    <w:rsid w:val="3E941738"/>
    <w:rsid w:val="3E962E27"/>
    <w:rsid w:val="3E9B775F"/>
    <w:rsid w:val="3EA22515"/>
    <w:rsid w:val="3EA31DBB"/>
    <w:rsid w:val="3EA530A7"/>
    <w:rsid w:val="3EA65591"/>
    <w:rsid w:val="3EA9277A"/>
    <w:rsid w:val="3EB035E6"/>
    <w:rsid w:val="3EB25374"/>
    <w:rsid w:val="3EB70159"/>
    <w:rsid w:val="3EBB2C7C"/>
    <w:rsid w:val="3EBB6F12"/>
    <w:rsid w:val="3EBD1E11"/>
    <w:rsid w:val="3EC0129E"/>
    <w:rsid w:val="3EC2254A"/>
    <w:rsid w:val="3EC56405"/>
    <w:rsid w:val="3EC75557"/>
    <w:rsid w:val="3EC80C8D"/>
    <w:rsid w:val="3EC822A1"/>
    <w:rsid w:val="3EC86233"/>
    <w:rsid w:val="3ECA5339"/>
    <w:rsid w:val="3ECF58D0"/>
    <w:rsid w:val="3ED20EBC"/>
    <w:rsid w:val="3ED328A1"/>
    <w:rsid w:val="3ED47A1E"/>
    <w:rsid w:val="3ED80559"/>
    <w:rsid w:val="3ED969A9"/>
    <w:rsid w:val="3EDE66B4"/>
    <w:rsid w:val="3EE1478F"/>
    <w:rsid w:val="3EE17638"/>
    <w:rsid w:val="3EE231C1"/>
    <w:rsid w:val="3EE51EDC"/>
    <w:rsid w:val="3EE76C6F"/>
    <w:rsid w:val="3EEB2146"/>
    <w:rsid w:val="3EED41BA"/>
    <w:rsid w:val="3EEF1FB7"/>
    <w:rsid w:val="3EEF64C9"/>
    <w:rsid w:val="3EF02925"/>
    <w:rsid w:val="3EF35153"/>
    <w:rsid w:val="3EF74ADA"/>
    <w:rsid w:val="3EF8360E"/>
    <w:rsid w:val="3EFC7710"/>
    <w:rsid w:val="3F005D75"/>
    <w:rsid w:val="3F021D3A"/>
    <w:rsid w:val="3F024FD7"/>
    <w:rsid w:val="3F067E39"/>
    <w:rsid w:val="3F070095"/>
    <w:rsid w:val="3F0D3980"/>
    <w:rsid w:val="3F14036E"/>
    <w:rsid w:val="3F1520AF"/>
    <w:rsid w:val="3F21591F"/>
    <w:rsid w:val="3F287470"/>
    <w:rsid w:val="3F29291D"/>
    <w:rsid w:val="3F2E4286"/>
    <w:rsid w:val="3F343A15"/>
    <w:rsid w:val="3F36227C"/>
    <w:rsid w:val="3F3778AA"/>
    <w:rsid w:val="3F3967E3"/>
    <w:rsid w:val="3F397C9F"/>
    <w:rsid w:val="3F3E47BA"/>
    <w:rsid w:val="3F41475E"/>
    <w:rsid w:val="3F437DEE"/>
    <w:rsid w:val="3F456BFE"/>
    <w:rsid w:val="3F4A7241"/>
    <w:rsid w:val="3F4B1FA2"/>
    <w:rsid w:val="3F4C6CE8"/>
    <w:rsid w:val="3F4D46BD"/>
    <w:rsid w:val="3F4D61DF"/>
    <w:rsid w:val="3F52548E"/>
    <w:rsid w:val="3F525F6C"/>
    <w:rsid w:val="3F5462F2"/>
    <w:rsid w:val="3F5732B3"/>
    <w:rsid w:val="3F591B18"/>
    <w:rsid w:val="3F59277A"/>
    <w:rsid w:val="3F5F4653"/>
    <w:rsid w:val="3F60572F"/>
    <w:rsid w:val="3F6222DE"/>
    <w:rsid w:val="3F6654CF"/>
    <w:rsid w:val="3F667B2E"/>
    <w:rsid w:val="3F673BD4"/>
    <w:rsid w:val="3F685F4B"/>
    <w:rsid w:val="3F6A70F8"/>
    <w:rsid w:val="3F6B3D19"/>
    <w:rsid w:val="3F6C03FD"/>
    <w:rsid w:val="3F711A16"/>
    <w:rsid w:val="3F731A09"/>
    <w:rsid w:val="3F797ED7"/>
    <w:rsid w:val="3F7F4467"/>
    <w:rsid w:val="3F800ECE"/>
    <w:rsid w:val="3F863D7A"/>
    <w:rsid w:val="3F8810CB"/>
    <w:rsid w:val="3F8B2397"/>
    <w:rsid w:val="3F8D7751"/>
    <w:rsid w:val="3F937013"/>
    <w:rsid w:val="3F9A0FE5"/>
    <w:rsid w:val="3F9A6E07"/>
    <w:rsid w:val="3FA141F3"/>
    <w:rsid w:val="3FA54DF8"/>
    <w:rsid w:val="3FA9419E"/>
    <w:rsid w:val="3FAC2E40"/>
    <w:rsid w:val="3FB03AEE"/>
    <w:rsid w:val="3FB649D7"/>
    <w:rsid w:val="3FB75C72"/>
    <w:rsid w:val="3FB83A59"/>
    <w:rsid w:val="3FBA5AE2"/>
    <w:rsid w:val="3FBB61B7"/>
    <w:rsid w:val="3FC019D5"/>
    <w:rsid w:val="3FC14A89"/>
    <w:rsid w:val="3FC469B3"/>
    <w:rsid w:val="3FCB17B4"/>
    <w:rsid w:val="3FCB4DE6"/>
    <w:rsid w:val="3FCB5038"/>
    <w:rsid w:val="3FCD49D2"/>
    <w:rsid w:val="3FCE5EC1"/>
    <w:rsid w:val="3FD0206E"/>
    <w:rsid w:val="3FD12673"/>
    <w:rsid w:val="3FD4347C"/>
    <w:rsid w:val="3FD62014"/>
    <w:rsid w:val="3FD7405C"/>
    <w:rsid w:val="3FD91DCF"/>
    <w:rsid w:val="3FDB3BE5"/>
    <w:rsid w:val="3FE36C12"/>
    <w:rsid w:val="3FE93DFA"/>
    <w:rsid w:val="3FEB4B9E"/>
    <w:rsid w:val="3FEB6534"/>
    <w:rsid w:val="3FED2FEE"/>
    <w:rsid w:val="3FF00F05"/>
    <w:rsid w:val="3FF05D9E"/>
    <w:rsid w:val="3FF071F1"/>
    <w:rsid w:val="3FF165AE"/>
    <w:rsid w:val="3FF70C5A"/>
    <w:rsid w:val="3FF94882"/>
    <w:rsid w:val="3FFB11E1"/>
    <w:rsid w:val="3FFF5A44"/>
    <w:rsid w:val="400456B3"/>
    <w:rsid w:val="40077BE3"/>
    <w:rsid w:val="400A66CB"/>
    <w:rsid w:val="4010669D"/>
    <w:rsid w:val="40111F29"/>
    <w:rsid w:val="4012672C"/>
    <w:rsid w:val="4013640B"/>
    <w:rsid w:val="40170E12"/>
    <w:rsid w:val="402011C4"/>
    <w:rsid w:val="40294073"/>
    <w:rsid w:val="402D43E7"/>
    <w:rsid w:val="402F0F53"/>
    <w:rsid w:val="40302903"/>
    <w:rsid w:val="40317946"/>
    <w:rsid w:val="403307A7"/>
    <w:rsid w:val="4039490F"/>
    <w:rsid w:val="403A6016"/>
    <w:rsid w:val="404123EB"/>
    <w:rsid w:val="40427F98"/>
    <w:rsid w:val="40430495"/>
    <w:rsid w:val="40442400"/>
    <w:rsid w:val="40446D38"/>
    <w:rsid w:val="40465754"/>
    <w:rsid w:val="40495906"/>
    <w:rsid w:val="404B0E09"/>
    <w:rsid w:val="404B7E13"/>
    <w:rsid w:val="404C3DAA"/>
    <w:rsid w:val="40536215"/>
    <w:rsid w:val="4054088B"/>
    <w:rsid w:val="4056719A"/>
    <w:rsid w:val="40574C1C"/>
    <w:rsid w:val="40585F20"/>
    <w:rsid w:val="40594662"/>
    <w:rsid w:val="40610B7F"/>
    <w:rsid w:val="40640DB0"/>
    <w:rsid w:val="40646F28"/>
    <w:rsid w:val="406D0FBD"/>
    <w:rsid w:val="406D59E3"/>
    <w:rsid w:val="406E67B2"/>
    <w:rsid w:val="406F0792"/>
    <w:rsid w:val="40713052"/>
    <w:rsid w:val="4071612D"/>
    <w:rsid w:val="40782499"/>
    <w:rsid w:val="40790653"/>
    <w:rsid w:val="407C15D8"/>
    <w:rsid w:val="407D28DD"/>
    <w:rsid w:val="408666F4"/>
    <w:rsid w:val="408739E9"/>
    <w:rsid w:val="40876BF5"/>
    <w:rsid w:val="408836FC"/>
    <w:rsid w:val="408966EF"/>
    <w:rsid w:val="409277D1"/>
    <w:rsid w:val="40953028"/>
    <w:rsid w:val="409831AB"/>
    <w:rsid w:val="40996BF4"/>
    <w:rsid w:val="409B1E8D"/>
    <w:rsid w:val="409B2480"/>
    <w:rsid w:val="409E4EF7"/>
    <w:rsid w:val="40A27353"/>
    <w:rsid w:val="40A420FA"/>
    <w:rsid w:val="40A46C18"/>
    <w:rsid w:val="40A927FA"/>
    <w:rsid w:val="40AC7174"/>
    <w:rsid w:val="40B03017"/>
    <w:rsid w:val="40B0322D"/>
    <w:rsid w:val="40B03B4B"/>
    <w:rsid w:val="40B23686"/>
    <w:rsid w:val="40B46D2D"/>
    <w:rsid w:val="40B54740"/>
    <w:rsid w:val="40B85A5C"/>
    <w:rsid w:val="40C346CD"/>
    <w:rsid w:val="40C4003B"/>
    <w:rsid w:val="40C75185"/>
    <w:rsid w:val="40C976BE"/>
    <w:rsid w:val="40CA1D63"/>
    <w:rsid w:val="40CF4796"/>
    <w:rsid w:val="40D164E0"/>
    <w:rsid w:val="40D67B12"/>
    <w:rsid w:val="40DA3357"/>
    <w:rsid w:val="40E0206F"/>
    <w:rsid w:val="40E06318"/>
    <w:rsid w:val="40E63770"/>
    <w:rsid w:val="40E707BE"/>
    <w:rsid w:val="40F503AB"/>
    <w:rsid w:val="40F712F3"/>
    <w:rsid w:val="40FB5006"/>
    <w:rsid w:val="40FE1DC7"/>
    <w:rsid w:val="40FE5CD0"/>
    <w:rsid w:val="41004FCF"/>
    <w:rsid w:val="41015FF8"/>
    <w:rsid w:val="410272B3"/>
    <w:rsid w:val="4106408D"/>
    <w:rsid w:val="410C0ED3"/>
    <w:rsid w:val="410E6949"/>
    <w:rsid w:val="410F0185"/>
    <w:rsid w:val="41105D3E"/>
    <w:rsid w:val="41122122"/>
    <w:rsid w:val="411620F6"/>
    <w:rsid w:val="41177B9D"/>
    <w:rsid w:val="411965BF"/>
    <w:rsid w:val="411F335B"/>
    <w:rsid w:val="41285AF7"/>
    <w:rsid w:val="41296EAB"/>
    <w:rsid w:val="412B6090"/>
    <w:rsid w:val="412C397A"/>
    <w:rsid w:val="412D13FC"/>
    <w:rsid w:val="41302039"/>
    <w:rsid w:val="41325883"/>
    <w:rsid w:val="41337FD7"/>
    <w:rsid w:val="41347DCD"/>
    <w:rsid w:val="41356808"/>
    <w:rsid w:val="4137315B"/>
    <w:rsid w:val="413D3C14"/>
    <w:rsid w:val="413E2C8A"/>
    <w:rsid w:val="41411305"/>
    <w:rsid w:val="41450A68"/>
    <w:rsid w:val="414724E7"/>
    <w:rsid w:val="4148195C"/>
    <w:rsid w:val="41482181"/>
    <w:rsid w:val="41494A54"/>
    <w:rsid w:val="414D0ECA"/>
    <w:rsid w:val="41502FC6"/>
    <w:rsid w:val="415058CD"/>
    <w:rsid w:val="41570042"/>
    <w:rsid w:val="41593DFC"/>
    <w:rsid w:val="415E7158"/>
    <w:rsid w:val="41602ED0"/>
    <w:rsid w:val="416138EE"/>
    <w:rsid w:val="416163D3"/>
    <w:rsid w:val="41623E2B"/>
    <w:rsid w:val="416318D6"/>
    <w:rsid w:val="41643AD4"/>
    <w:rsid w:val="416A0C39"/>
    <w:rsid w:val="416B15F2"/>
    <w:rsid w:val="416E13AC"/>
    <w:rsid w:val="4172666D"/>
    <w:rsid w:val="417B1AD3"/>
    <w:rsid w:val="417B2F0A"/>
    <w:rsid w:val="417B6F4E"/>
    <w:rsid w:val="41804ED5"/>
    <w:rsid w:val="4186530E"/>
    <w:rsid w:val="41873AF4"/>
    <w:rsid w:val="41876AB5"/>
    <w:rsid w:val="418B1795"/>
    <w:rsid w:val="418B6DD8"/>
    <w:rsid w:val="418D1A90"/>
    <w:rsid w:val="41916F22"/>
    <w:rsid w:val="419528B5"/>
    <w:rsid w:val="41981844"/>
    <w:rsid w:val="4199652C"/>
    <w:rsid w:val="419A1AF3"/>
    <w:rsid w:val="419D2BBB"/>
    <w:rsid w:val="41A51FAB"/>
    <w:rsid w:val="41A955F2"/>
    <w:rsid w:val="41AA112F"/>
    <w:rsid w:val="41AA1BDA"/>
    <w:rsid w:val="41AB2B64"/>
    <w:rsid w:val="41B22548"/>
    <w:rsid w:val="41B3613D"/>
    <w:rsid w:val="41B60AB3"/>
    <w:rsid w:val="41B715DA"/>
    <w:rsid w:val="41B831EE"/>
    <w:rsid w:val="41BC1F64"/>
    <w:rsid w:val="41BC5DAF"/>
    <w:rsid w:val="41BD4993"/>
    <w:rsid w:val="41BF2B08"/>
    <w:rsid w:val="41C3034D"/>
    <w:rsid w:val="41C44C88"/>
    <w:rsid w:val="41C824A6"/>
    <w:rsid w:val="41C82C9B"/>
    <w:rsid w:val="41CA2C71"/>
    <w:rsid w:val="41CB045B"/>
    <w:rsid w:val="41CB722C"/>
    <w:rsid w:val="41D03217"/>
    <w:rsid w:val="41D11281"/>
    <w:rsid w:val="41D15F75"/>
    <w:rsid w:val="41D20231"/>
    <w:rsid w:val="41D219FB"/>
    <w:rsid w:val="41D456BC"/>
    <w:rsid w:val="41D86190"/>
    <w:rsid w:val="41E011A4"/>
    <w:rsid w:val="41E11ECA"/>
    <w:rsid w:val="41E14722"/>
    <w:rsid w:val="41E71ED0"/>
    <w:rsid w:val="41F40037"/>
    <w:rsid w:val="41F848BF"/>
    <w:rsid w:val="41F84AEA"/>
    <w:rsid w:val="41FA30CE"/>
    <w:rsid w:val="41FC181E"/>
    <w:rsid w:val="42036CC9"/>
    <w:rsid w:val="420B100C"/>
    <w:rsid w:val="420F477A"/>
    <w:rsid w:val="421241B0"/>
    <w:rsid w:val="42127A51"/>
    <w:rsid w:val="421676FE"/>
    <w:rsid w:val="421D1778"/>
    <w:rsid w:val="422B25DE"/>
    <w:rsid w:val="422D591D"/>
    <w:rsid w:val="422E6A20"/>
    <w:rsid w:val="423441AD"/>
    <w:rsid w:val="4236462A"/>
    <w:rsid w:val="4239492B"/>
    <w:rsid w:val="423953E9"/>
    <w:rsid w:val="423B3057"/>
    <w:rsid w:val="423D70E3"/>
    <w:rsid w:val="42414EFA"/>
    <w:rsid w:val="42447F17"/>
    <w:rsid w:val="424D5152"/>
    <w:rsid w:val="424D72D5"/>
    <w:rsid w:val="42550D56"/>
    <w:rsid w:val="42555F5A"/>
    <w:rsid w:val="425938D4"/>
    <w:rsid w:val="425A2AD8"/>
    <w:rsid w:val="425A6AAB"/>
    <w:rsid w:val="4266236A"/>
    <w:rsid w:val="426770C1"/>
    <w:rsid w:val="42683702"/>
    <w:rsid w:val="42691C57"/>
    <w:rsid w:val="42726210"/>
    <w:rsid w:val="427730AC"/>
    <w:rsid w:val="4278399C"/>
    <w:rsid w:val="42795420"/>
    <w:rsid w:val="427E68AB"/>
    <w:rsid w:val="4285315A"/>
    <w:rsid w:val="428975C0"/>
    <w:rsid w:val="428C458B"/>
    <w:rsid w:val="428E0D83"/>
    <w:rsid w:val="42960D94"/>
    <w:rsid w:val="42984A6F"/>
    <w:rsid w:val="429D1270"/>
    <w:rsid w:val="429D4060"/>
    <w:rsid w:val="42A45C37"/>
    <w:rsid w:val="42A850FA"/>
    <w:rsid w:val="42AD1956"/>
    <w:rsid w:val="42AE1BA2"/>
    <w:rsid w:val="42AE4CA7"/>
    <w:rsid w:val="42B0225C"/>
    <w:rsid w:val="42B03CC0"/>
    <w:rsid w:val="42B11578"/>
    <w:rsid w:val="42B55773"/>
    <w:rsid w:val="42BF630F"/>
    <w:rsid w:val="42C44839"/>
    <w:rsid w:val="42C4601A"/>
    <w:rsid w:val="42CC5625"/>
    <w:rsid w:val="42CE7784"/>
    <w:rsid w:val="42CF453E"/>
    <w:rsid w:val="42D11AAC"/>
    <w:rsid w:val="42D2246B"/>
    <w:rsid w:val="42D22C90"/>
    <w:rsid w:val="42D56676"/>
    <w:rsid w:val="42DD6428"/>
    <w:rsid w:val="42DF61E3"/>
    <w:rsid w:val="42E40ACD"/>
    <w:rsid w:val="42E731B8"/>
    <w:rsid w:val="42ED3B79"/>
    <w:rsid w:val="42EF0887"/>
    <w:rsid w:val="42F14EEB"/>
    <w:rsid w:val="42F42EAB"/>
    <w:rsid w:val="42F5689D"/>
    <w:rsid w:val="42F60DA8"/>
    <w:rsid w:val="42F6228B"/>
    <w:rsid w:val="42FC2E5E"/>
    <w:rsid w:val="42FE4A63"/>
    <w:rsid w:val="42FF107E"/>
    <w:rsid w:val="43012EB6"/>
    <w:rsid w:val="43033D9C"/>
    <w:rsid w:val="43071F86"/>
    <w:rsid w:val="430E452F"/>
    <w:rsid w:val="43104E14"/>
    <w:rsid w:val="43122B6B"/>
    <w:rsid w:val="43146A45"/>
    <w:rsid w:val="43152359"/>
    <w:rsid w:val="43155342"/>
    <w:rsid w:val="43160D83"/>
    <w:rsid w:val="43163060"/>
    <w:rsid w:val="4317733E"/>
    <w:rsid w:val="43182657"/>
    <w:rsid w:val="43194233"/>
    <w:rsid w:val="431C0C27"/>
    <w:rsid w:val="431E1273"/>
    <w:rsid w:val="4322631A"/>
    <w:rsid w:val="43230C6D"/>
    <w:rsid w:val="432A1D57"/>
    <w:rsid w:val="43312E3E"/>
    <w:rsid w:val="43352051"/>
    <w:rsid w:val="43365054"/>
    <w:rsid w:val="4338076A"/>
    <w:rsid w:val="433C27C8"/>
    <w:rsid w:val="434146D8"/>
    <w:rsid w:val="434179D6"/>
    <w:rsid w:val="43440C38"/>
    <w:rsid w:val="43507A66"/>
    <w:rsid w:val="4351146C"/>
    <w:rsid w:val="43513728"/>
    <w:rsid w:val="43580A8C"/>
    <w:rsid w:val="43581337"/>
    <w:rsid w:val="43585209"/>
    <w:rsid w:val="43592190"/>
    <w:rsid w:val="435A068D"/>
    <w:rsid w:val="435A4BCB"/>
    <w:rsid w:val="436D03C6"/>
    <w:rsid w:val="436E5C9F"/>
    <w:rsid w:val="436F698B"/>
    <w:rsid w:val="43713C9F"/>
    <w:rsid w:val="437161B2"/>
    <w:rsid w:val="43773A2F"/>
    <w:rsid w:val="437842B6"/>
    <w:rsid w:val="437F7CE3"/>
    <w:rsid w:val="43823835"/>
    <w:rsid w:val="43830E0F"/>
    <w:rsid w:val="438431B7"/>
    <w:rsid w:val="43843E22"/>
    <w:rsid w:val="438707B6"/>
    <w:rsid w:val="4389126C"/>
    <w:rsid w:val="43891F4F"/>
    <w:rsid w:val="43914073"/>
    <w:rsid w:val="439309E8"/>
    <w:rsid w:val="439366A5"/>
    <w:rsid w:val="43937533"/>
    <w:rsid w:val="43942837"/>
    <w:rsid w:val="43944BBC"/>
    <w:rsid w:val="439660C6"/>
    <w:rsid w:val="439A4125"/>
    <w:rsid w:val="439A558D"/>
    <w:rsid w:val="439C1F73"/>
    <w:rsid w:val="43A474E0"/>
    <w:rsid w:val="43A5310A"/>
    <w:rsid w:val="43AD2EBD"/>
    <w:rsid w:val="43B03699"/>
    <w:rsid w:val="43BB47A2"/>
    <w:rsid w:val="43BC4F2D"/>
    <w:rsid w:val="43BC5999"/>
    <w:rsid w:val="43BD15D7"/>
    <w:rsid w:val="43BE6232"/>
    <w:rsid w:val="43C3358C"/>
    <w:rsid w:val="43C80CBF"/>
    <w:rsid w:val="43C91E9D"/>
    <w:rsid w:val="43C92374"/>
    <w:rsid w:val="43CD48C7"/>
    <w:rsid w:val="43D25582"/>
    <w:rsid w:val="43D37B73"/>
    <w:rsid w:val="43D37E37"/>
    <w:rsid w:val="43D82A98"/>
    <w:rsid w:val="43D962AC"/>
    <w:rsid w:val="43DC4A7C"/>
    <w:rsid w:val="43DD589C"/>
    <w:rsid w:val="43E21FEA"/>
    <w:rsid w:val="43E413BA"/>
    <w:rsid w:val="43E560F1"/>
    <w:rsid w:val="43E93591"/>
    <w:rsid w:val="43EA2E9E"/>
    <w:rsid w:val="43EA6623"/>
    <w:rsid w:val="43EC735F"/>
    <w:rsid w:val="43F31FEF"/>
    <w:rsid w:val="43F63E0D"/>
    <w:rsid w:val="43FC5D17"/>
    <w:rsid w:val="4401157F"/>
    <w:rsid w:val="44031F35"/>
    <w:rsid w:val="440439AD"/>
    <w:rsid w:val="440E67A7"/>
    <w:rsid w:val="440E72B6"/>
    <w:rsid w:val="440F2B4F"/>
    <w:rsid w:val="44126E41"/>
    <w:rsid w:val="441A2FB9"/>
    <w:rsid w:val="441A68BC"/>
    <w:rsid w:val="441F174E"/>
    <w:rsid w:val="441F6D99"/>
    <w:rsid w:val="44204C51"/>
    <w:rsid w:val="44235ED7"/>
    <w:rsid w:val="44287A0D"/>
    <w:rsid w:val="442D0E9E"/>
    <w:rsid w:val="443123A8"/>
    <w:rsid w:val="443261F1"/>
    <w:rsid w:val="44342F25"/>
    <w:rsid w:val="44366073"/>
    <w:rsid w:val="443E33D0"/>
    <w:rsid w:val="44472913"/>
    <w:rsid w:val="444C2871"/>
    <w:rsid w:val="444C7D85"/>
    <w:rsid w:val="444E01D2"/>
    <w:rsid w:val="4452330D"/>
    <w:rsid w:val="4453108D"/>
    <w:rsid w:val="445375B7"/>
    <w:rsid w:val="44584BCD"/>
    <w:rsid w:val="44593EB2"/>
    <w:rsid w:val="445A0B01"/>
    <w:rsid w:val="446012BE"/>
    <w:rsid w:val="446064D0"/>
    <w:rsid w:val="44662797"/>
    <w:rsid w:val="44671BFA"/>
    <w:rsid w:val="44691E25"/>
    <w:rsid w:val="446A5FC0"/>
    <w:rsid w:val="446E242D"/>
    <w:rsid w:val="446F5364"/>
    <w:rsid w:val="44785CA7"/>
    <w:rsid w:val="447B6358"/>
    <w:rsid w:val="447C36F4"/>
    <w:rsid w:val="447F6853"/>
    <w:rsid w:val="44805BFD"/>
    <w:rsid w:val="44815567"/>
    <w:rsid w:val="44820CE6"/>
    <w:rsid w:val="44827275"/>
    <w:rsid w:val="44846EF4"/>
    <w:rsid w:val="448512C7"/>
    <w:rsid w:val="448A0139"/>
    <w:rsid w:val="448A687F"/>
    <w:rsid w:val="44911C54"/>
    <w:rsid w:val="44954C10"/>
    <w:rsid w:val="44985B95"/>
    <w:rsid w:val="44993616"/>
    <w:rsid w:val="44994587"/>
    <w:rsid w:val="449B4553"/>
    <w:rsid w:val="449B4BA3"/>
    <w:rsid w:val="449F37E1"/>
    <w:rsid w:val="44A52522"/>
    <w:rsid w:val="44A76711"/>
    <w:rsid w:val="44AE18E6"/>
    <w:rsid w:val="44AE6ECA"/>
    <w:rsid w:val="44B359DE"/>
    <w:rsid w:val="44B77AEC"/>
    <w:rsid w:val="44B8057D"/>
    <w:rsid w:val="44BB3F41"/>
    <w:rsid w:val="44BB4E50"/>
    <w:rsid w:val="44BE5B65"/>
    <w:rsid w:val="44BF2F1B"/>
    <w:rsid w:val="44C24E4D"/>
    <w:rsid w:val="44C4575F"/>
    <w:rsid w:val="44C80110"/>
    <w:rsid w:val="44C82B97"/>
    <w:rsid w:val="44C96034"/>
    <w:rsid w:val="44CC367B"/>
    <w:rsid w:val="44CE5660"/>
    <w:rsid w:val="44D20D1A"/>
    <w:rsid w:val="44D77CD1"/>
    <w:rsid w:val="44D8268E"/>
    <w:rsid w:val="44DC0C08"/>
    <w:rsid w:val="44DC566A"/>
    <w:rsid w:val="44E23919"/>
    <w:rsid w:val="44E51E77"/>
    <w:rsid w:val="44ED510B"/>
    <w:rsid w:val="44F21237"/>
    <w:rsid w:val="44F52047"/>
    <w:rsid w:val="44F71EAA"/>
    <w:rsid w:val="44F85D20"/>
    <w:rsid w:val="44FE0F27"/>
    <w:rsid w:val="44FE436E"/>
    <w:rsid w:val="450447F6"/>
    <w:rsid w:val="450A40CC"/>
    <w:rsid w:val="451213AD"/>
    <w:rsid w:val="45176037"/>
    <w:rsid w:val="4517631A"/>
    <w:rsid w:val="451E2C35"/>
    <w:rsid w:val="45210077"/>
    <w:rsid w:val="45254026"/>
    <w:rsid w:val="45255F28"/>
    <w:rsid w:val="4526537A"/>
    <w:rsid w:val="45275193"/>
    <w:rsid w:val="45283286"/>
    <w:rsid w:val="452E0095"/>
    <w:rsid w:val="452E55A3"/>
    <w:rsid w:val="452F6498"/>
    <w:rsid w:val="452F6FB5"/>
    <w:rsid w:val="45323F7E"/>
    <w:rsid w:val="4535219B"/>
    <w:rsid w:val="4540092C"/>
    <w:rsid w:val="45405060"/>
    <w:rsid w:val="454330A5"/>
    <w:rsid w:val="45451D58"/>
    <w:rsid w:val="454633DC"/>
    <w:rsid w:val="454A0B5A"/>
    <w:rsid w:val="454A189C"/>
    <w:rsid w:val="454A2BC7"/>
    <w:rsid w:val="454D3DDB"/>
    <w:rsid w:val="45524036"/>
    <w:rsid w:val="45532917"/>
    <w:rsid w:val="455477A0"/>
    <w:rsid w:val="4555135B"/>
    <w:rsid w:val="45574CCE"/>
    <w:rsid w:val="455C6182"/>
    <w:rsid w:val="455E626C"/>
    <w:rsid w:val="4562706C"/>
    <w:rsid w:val="45634994"/>
    <w:rsid w:val="457119D7"/>
    <w:rsid w:val="45715FD3"/>
    <w:rsid w:val="45824C19"/>
    <w:rsid w:val="458D4CB5"/>
    <w:rsid w:val="458E562C"/>
    <w:rsid w:val="458F3A11"/>
    <w:rsid w:val="45950036"/>
    <w:rsid w:val="45982AEE"/>
    <w:rsid w:val="45985C18"/>
    <w:rsid w:val="459A0F6F"/>
    <w:rsid w:val="459B57C3"/>
    <w:rsid w:val="459F31AB"/>
    <w:rsid w:val="459F51AB"/>
    <w:rsid w:val="45A12E4A"/>
    <w:rsid w:val="45A2514E"/>
    <w:rsid w:val="45A46F07"/>
    <w:rsid w:val="45A52340"/>
    <w:rsid w:val="45A61831"/>
    <w:rsid w:val="45A722F5"/>
    <w:rsid w:val="45A75DC4"/>
    <w:rsid w:val="45B655F3"/>
    <w:rsid w:val="45BD01BD"/>
    <w:rsid w:val="45BD52ED"/>
    <w:rsid w:val="45C423E6"/>
    <w:rsid w:val="45C45302"/>
    <w:rsid w:val="45C77332"/>
    <w:rsid w:val="45D05735"/>
    <w:rsid w:val="45D3377A"/>
    <w:rsid w:val="45D41214"/>
    <w:rsid w:val="45D46C68"/>
    <w:rsid w:val="45D81DA4"/>
    <w:rsid w:val="45DA553B"/>
    <w:rsid w:val="45DA6427"/>
    <w:rsid w:val="45E31F3C"/>
    <w:rsid w:val="45E43156"/>
    <w:rsid w:val="45E77734"/>
    <w:rsid w:val="45EA309B"/>
    <w:rsid w:val="45EC0A45"/>
    <w:rsid w:val="45EC2287"/>
    <w:rsid w:val="45F4581F"/>
    <w:rsid w:val="45F73393"/>
    <w:rsid w:val="45FB46E8"/>
    <w:rsid w:val="45FC6AE1"/>
    <w:rsid w:val="46021082"/>
    <w:rsid w:val="46022BE9"/>
    <w:rsid w:val="460264AE"/>
    <w:rsid w:val="46040732"/>
    <w:rsid w:val="460615EF"/>
    <w:rsid w:val="460F60BC"/>
    <w:rsid w:val="46106542"/>
    <w:rsid w:val="46110680"/>
    <w:rsid w:val="46146443"/>
    <w:rsid w:val="46152448"/>
    <w:rsid w:val="461769D6"/>
    <w:rsid w:val="461A2DF0"/>
    <w:rsid w:val="461B3B13"/>
    <w:rsid w:val="46284C74"/>
    <w:rsid w:val="462B3716"/>
    <w:rsid w:val="462B4BE1"/>
    <w:rsid w:val="462C182F"/>
    <w:rsid w:val="462D6BCA"/>
    <w:rsid w:val="46302058"/>
    <w:rsid w:val="463026CF"/>
    <w:rsid w:val="4635213E"/>
    <w:rsid w:val="4636699C"/>
    <w:rsid w:val="46375EA3"/>
    <w:rsid w:val="463B53E6"/>
    <w:rsid w:val="463E230F"/>
    <w:rsid w:val="46407AC9"/>
    <w:rsid w:val="464A4355"/>
    <w:rsid w:val="464B6860"/>
    <w:rsid w:val="464D4DC3"/>
    <w:rsid w:val="465A1079"/>
    <w:rsid w:val="465C457C"/>
    <w:rsid w:val="465F33D9"/>
    <w:rsid w:val="465F40DF"/>
    <w:rsid w:val="46626259"/>
    <w:rsid w:val="466A4BA8"/>
    <w:rsid w:val="466B5B46"/>
    <w:rsid w:val="466C0F5E"/>
    <w:rsid w:val="46706E02"/>
    <w:rsid w:val="46725442"/>
    <w:rsid w:val="46737A24"/>
    <w:rsid w:val="46763765"/>
    <w:rsid w:val="46772A95"/>
    <w:rsid w:val="467D0334"/>
    <w:rsid w:val="467D3CAD"/>
    <w:rsid w:val="467F5A35"/>
    <w:rsid w:val="467F6CB2"/>
    <w:rsid w:val="46813E4E"/>
    <w:rsid w:val="46820664"/>
    <w:rsid w:val="4683654D"/>
    <w:rsid w:val="46861B21"/>
    <w:rsid w:val="468F024E"/>
    <w:rsid w:val="4691124C"/>
    <w:rsid w:val="4692634C"/>
    <w:rsid w:val="469446D6"/>
    <w:rsid w:val="469722A4"/>
    <w:rsid w:val="469A51D2"/>
    <w:rsid w:val="46A42812"/>
    <w:rsid w:val="46A53D76"/>
    <w:rsid w:val="46A53EFB"/>
    <w:rsid w:val="46A83A64"/>
    <w:rsid w:val="46AB4D66"/>
    <w:rsid w:val="46B86E94"/>
    <w:rsid w:val="46B900D7"/>
    <w:rsid w:val="46C173A7"/>
    <w:rsid w:val="46CD587D"/>
    <w:rsid w:val="46CF29BB"/>
    <w:rsid w:val="46D0233C"/>
    <w:rsid w:val="46D046D1"/>
    <w:rsid w:val="46D249DD"/>
    <w:rsid w:val="46D66923"/>
    <w:rsid w:val="46D92C4C"/>
    <w:rsid w:val="46D96F7A"/>
    <w:rsid w:val="46DA1FDE"/>
    <w:rsid w:val="46DB0555"/>
    <w:rsid w:val="46DF779D"/>
    <w:rsid w:val="46E00E1F"/>
    <w:rsid w:val="46E04063"/>
    <w:rsid w:val="46E36D56"/>
    <w:rsid w:val="46E96886"/>
    <w:rsid w:val="46EB2395"/>
    <w:rsid w:val="46F4768D"/>
    <w:rsid w:val="46F55EE4"/>
    <w:rsid w:val="46F57249"/>
    <w:rsid w:val="46F60EF7"/>
    <w:rsid w:val="46F65F04"/>
    <w:rsid w:val="46F66FC6"/>
    <w:rsid w:val="46F737F2"/>
    <w:rsid w:val="46F74F37"/>
    <w:rsid w:val="46F843FA"/>
    <w:rsid w:val="46FF4D85"/>
    <w:rsid w:val="47016CCA"/>
    <w:rsid w:val="47053F09"/>
    <w:rsid w:val="47080301"/>
    <w:rsid w:val="47083C9B"/>
    <w:rsid w:val="470C5DD6"/>
    <w:rsid w:val="470D029C"/>
    <w:rsid w:val="4711219A"/>
    <w:rsid w:val="47123DA9"/>
    <w:rsid w:val="471E6343"/>
    <w:rsid w:val="47220AC2"/>
    <w:rsid w:val="472271B4"/>
    <w:rsid w:val="472F0538"/>
    <w:rsid w:val="47317187"/>
    <w:rsid w:val="473311D8"/>
    <w:rsid w:val="47392735"/>
    <w:rsid w:val="473A63DD"/>
    <w:rsid w:val="473B3BEA"/>
    <w:rsid w:val="473C5A38"/>
    <w:rsid w:val="473D35C2"/>
    <w:rsid w:val="47431075"/>
    <w:rsid w:val="474837FB"/>
    <w:rsid w:val="47493A97"/>
    <w:rsid w:val="47496783"/>
    <w:rsid w:val="474B1C86"/>
    <w:rsid w:val="474E3FFA"/>
    <w:rsid w:val="475279C0"/>
    <w:rsid w:val="4753503D"/>
    <w:rsid w:val="47570693"/>
    <w:rsid w:val="4759478A"/>
    <w:rsid w:val="475B519F"/>
    <w:rsid w:val="475F2AB0"/>
    <w:rsid w:val="476218AB"/>
    <w:rsid w:val="4763727B"/>
    <w:rsid w:val="476440BF"/>
    <w:rsid w:val="47691F47"/>
    <w:rsid w:val="47693D2D"/>
    <w:rsid w:val="476A2E4C"/>
    <w:rsid w:val="476C21BB"/>
    <w:rsid w:val="47734602"/>
    <w:rsid w:val="477B4C0C"/>
    <w:rsid w:val="477E4417"/>
    <w:rsid w:val="47804CF2"/>
    <w:rsid w:val="478761F0"/>
    <w:rsid w:val="4789032B"/>
    <w:rsid w:val="47896657"/>
    <w:rsid w:val="478A4FEE"/>
    <w:rsid w:val="478A5BD6"/>
    <w:rsid w:val="479410F0"/>
    <w:rsid w:val="4799049F"/>
    <w:rsid w:val="47993F84"/>
    <w:rsid w:val="479A5F9C"/>
    <w:rsid w:val="479E12F7"/>
    <w:rsid w:val="479E60F9"/>
    <w:rsid w:val="47A00582"/>
    <w:rsid w:val="47A23367"/>
    <w:rsid w:val="47A235FE"/>
    <w:rsid w:val="47A56655"/>
    <w:rsid w:val="47A63299"/>
    <w:rsid w:val="47AA164B"/>
    <w:rsid w:val="47AA4D71"/>
    <w:rsid w:val="47B425AF"/>
    <w:rsid w:val="47B67B1C"/>
    <w:rsid w:val="47BE4B37"/>
    <w:rsid w:val="47C25037"/>
    <w:rsid w:val="47C615D0"/>
    <w:rsid w:val="47C84AD3"/>
    <w:rsid w:val="47C942BE"/>
    <w:rsid w:val="47D772EC"/>
    <w:rsid w:val="47DA0270"/>
    <w:rsid w:val="47DF3EBB"/>
    <w:rsid w:val="47E046ED"/>
    <w:rsid w:val="47E753B0"/>
    <w:rsid w:val="47E9088B"/>
    <w:rsid w:val="47F021B8"/>
    <w:rsid w:val="47F25917"/>
    <w:rsid w:val="47F51E9E"/>
    <w:rsid w:val="47F7637E"/>
    <w:rsid w:val="47F95228"/>
    <w:rsid w:val="47FB71BA"/>
    <w:rsid w:val="480406FD"/>
    <w:rsid w:val="480C6353"/>
    <w:rsid w:val="480C71D4"/>
    <w:rsid w:val="48107ECE"/>
    <w:rsid w:val="481137E5"/>
    <w:rsid w:val="48123C4D"/>
    <w:rsid w:val="48144AC1"/>
    <w:rsid w:val="48172F33"/>
    <w:rsid w:val="481B04C3"/>
    <w:rsid w:val="481B2197"/>
    <w:rsid w:val="48205ABD"/>
    <w:rsid w:val="48241969"/>
    <w:rsid w:val="482461C3"/>
    <w:rsid w:val="48256BCE"/>
    <w:rsid w:val="48262BD7"/>
    <w:rsid w:val="4826320F"/>
    <w:rsid w:val="482728EE"/>
    <w:rsid w:val="48274AEC"/>
    <w:rsid w:val="48284B15"/>
    <w:rsid w:val="482A51F6"/>
    <w:rsid w:val="482A6707"/>
    <w:rsid w:val="482A7539"/>
    <w:rsid w:val="482D12FC"/>
    <w:rsid w:val="482D2FD6"/>
    <w:rsid w:val="482D3703"/>
    <w:rsid w:val="482F14BE"/>
    <w:rsid w:val="482F577C"/>
    <w:rsid w:val="48376979"/>
    <w:rsid w:val="4838060A"/>
    <w:rsid w:val="483A550D"/>
    <w:rsid w:val="483F2233"/>
    <w:rsid w:val="48452B2F"/>
    <w:rsid w:val="484B50AC"/>
    <w:rsid w:val="485D621A"/>
    <w:rsid w:val="485F71F2"/>
    <w:rsid w:val="486139CD"/>
    <w:rsid w:val="48642C82"/>
    <w:rsid w:val="486636D8"/>
    <w:rsid w:val="48697535"/>
    <w:rsid w:val="486D5E01"/>
    <w:rsid w:val="48785AA3"/>
    <w:rsid w:val="487948F7"/>
    <w:rsid w:val="487C1B6B"/>
    <w:rsid w:val="48842C88"/>
    <w:rsid w:val="48862EDC"/>
    <w:rsid w:val="488964A1"/>
    <w:rsid w:val="48902CE1"/>
    <w:rsid w:val="48907EDD"/>
    <w:rsid w:val="48973EA7"/>
    <w:rsid w:val="489764B6"/>
    <w:rsid w:val="48977477"/>
    <w:rsid w:val="48A472D7"/>
    <w:rsid w:val="48AA6214"/>
    <w:rsid w:val="48AC4584"/>
    <w:rsid w:val="48AE059E"/>
    <w:rsid w:val="48AF154D"/>
    <w:rsid w:val="48AF7463"/>
    <w:rsid w:val="48B956E0"/>
    <w:rsid w:val="48B963C2"/>
    <w:rsid w:val="48BA78DE"/>
    <w:rsid w:val="48BD17E5"/>
    <w:rsid w:val="48BF76AA"/>
    <w:rsid w:val="48C30041"/>
    <w:rsid w:val="48C86DC2"/>
    <w:rsid w:val="48D06B1E"/>
    <w:rsid w:val="48D35DF6"/>
    <w:rsid w:val="48D851C6"/>
    <w:rsid w:val="48DC02E4"/>
    <w:rsid w:val="48E14900"/>
    <w:rsid w:val="48E30F3B"/>
    <w:rsid w:val="48E43D0B"/>
    <w:rsid w:val="48E85DAA"/>
    <w:rsid w:val="48EA7DD5"/>
    <w:rsid w:val="48EC78FB"/>
    <w:rsid w:val="48F763FB"/>
    <w:rsid w:val="48F8629C"/>
    <w:rsid w:val="48FC3155"/>
    <w:rsid w:val="490172FF"/>
    <w:rsid w:val="490270EE"/>
    <w:rsid w:val="49092EE1"/>
    <w:rsid w:val="490B5556"/>
    <w:rsid w:val="490D1B02"/>
    <w:rsid w:val="49100E92"/>
    <w:rsid w:val="49130759"/>
    <w:rsid w:val="49156BE1"/>
    <w:rsid w:val="491952E2"/>
    <w:rsid w:val="491B038D"/>
    <w:rsid w:val="491C6D3F"/>
    <w:rsid w:val="491D0D54"/>
    <w:rsid w:val="4922507A"/>
    <w:rsid w:val="49244D8F"/>
    <w:rsid w:val="492D223F"/>
    <w:rsid w:val="492E5123"/>
    <w:rsid w:val="492E569F"/>
    <w:rsid w:val="4935367D"/>
    <w:rsid w:val="49355CAE"/>
    <w:rsid w:val="493D54E3"/>
    <w:rsid w:val="49481F20"/>
    <w:rsid w:val="494A3EE5"/>
    <w:rsid w:val="494D49E2"/>
    <w:rsid w:val="49501F17"/>
    <w:rsid w:val="49510138"/>
    <w:rsid w:val="495A62E8"/>
    <w:rsid w:val="495B1666"/>
    <w:rsid w:val="495F2C98"/>
    <w:rsid w:val="49686FB5"/>
    <w:rsid w:val="496A1A56"/>
    <w:rsid w:val="496D1D90"/>
    <w:rsid w:val="496F6FB0"/>
    <w:rsid w:val="497304AA"/>
    <w:rsid w:val="49792D58"/>
    <w:rsid w:val="49796A18"/>
    <w:rsid w:val="497F6C62"/>
    <w:rsid w:val="498C61AC"/>
    <w:rsid w:val="499260DA"/>
    <w:rsid w:val="499620E3"/>
    <w:rsid w:val="49962838"/>
    <w:rsid w:val="49962906"/>
    <w:rsid w:val="499634AF"/>
    <w:rsid w:val="49996F4C"/>
    <w:rsid w:val="499B0F00"/>
    <w:rsid w:val="499E766C"/>
    <w:rsid w:val="49A14C1B"/>
    <w:rsid w:val="49A6181E"/>
    <w:rsid w:val="49A75B81"/>
    <w:rsid w:val="49A92199"/>
    <w:rsid w:val="49AA5649"/>
    <w:rsid w:val="49AB4C68"/>
    <w:rsid w:val="49AC65E0"/>
    <w:rsid w:val="49AE23A4"/>
    <w:rsid w:val="49AF7522"/>
    <w:rsid w:val="49B02966"/>
    <w:rsid w:val="49B40DFB"/>
    <w:rsid w:val="49B54AF5"/>
    <w:rsid w:val="49B63259"/>
    <w:rsid w:val="49B66E0C"/>
    <w:rsid w:val="49B77F6B"/>
    <w:rsid w:val="49B954B8"/>
    <w:rsid w:val="49BB5AF4"/>
    <w:rsid w:val="49BE2DF8"/>
    <w:rsid w:val="49BF0314"/>
    <w:rsid w:val="49C55489"/>
    <w:rsid w:val="49CD3F23"/>
    <w:rsid w:val="49D6010B"/>
    <w:rsid w:val="49D66DB1"/>
    <w:rsid w:val="49E15DAA"/>
    <w:rsid w:val="49E20C36"/>
    <w:rsid w:val="49E77A48"/>
    <w:rsid w:val="49E80350"/>
    <w:rsid w:val="49E9449A"/>
    <w:rsid w:val="49ED0714"/>
    <w:rsid w:val="49EE500C"/>
    <w:rsid w:val="49F774F6"/>
    <w:rsid w:val="49F916AE"/>
    <w:rsid w:val="49F940AC"/>
    <w:rsid w:val="49FC101B"/>
    <w:rsid w:val="49FC6FF1"/>
    <w:rsid w:val="49FD4A73"/>
    <w:rsid w:val="4A032052"/>
    <w:rsid w:val="4A0360FA"/>
    <w:rsid w:val="4A061AFF"/>
    <w:rsid w:val="4A061C01"/>
    <w:rsid w:val="4A064763"/>
    <w:rsid w:val="4A080885"/>
    <w:rsid w:val="4A0949B1"/>
    <w:rsid w:val="4A0961C8"/>
    <w:rsid w:val="4A0C67CB"/>
    <w:rsid w:val="4A127D89"/>
    <w:rsid w:val="4A137559"/>
    <w:rsid w:val="4A1477A8"/>
    <w:rsid w:val="4A161939"/>
    <w:rsid w:val="4A1628F1"/>
    <w:rsid w:val="4A1812C3"/>
    <w:rsid w:val="4A182544"/>
    <w:rsid w:val="4A1A1CD6"/>
    <w:rsid w:val="4A211CF9"/>
    <w:rsid w:val="4A2410AF"/>
    <w:rsid w:val="4A256057"/>
    <w:rsid w:val="4A2A10D5"/>
    <w:rsid w:val="4A2C2F4D"/>
    <w:rsid w:val="4A2C60CF"/>
    <w:rsid w:val="4A2F18AE"/>
    <w:rsid w:val="4A310722"/>
    <w:rsid w:val="4A310AF5"/>
    <w:rsid w:val="4A31517C"/>
    <w:rsid w:val="4A332FE3"/>
    <w:rsid w:val="4A3975A8"/>
    <w:rsid w:val="4A3B29D1"/>
    <w:rsid w:val="4A3B4B94"/>
    <w:rsid w:val="4A3D201D"/>
    <w:rsid w:val="4A3D30F4"/>
    <w:rsid w:val="4A4325C1"/>
    <w:rsid w:val="4A4376D2"/>
    <w:rsid w:val="4A445199"/>
    <w:rsid w:val="4A45751B"/>
    <w:rsid w:val="4A484AD5"/>
    <w:rsid w:val="4A4A5C47"/>
    <w:rsid w:val="4A4C0002"/>
    <w:rsid w:val="4A4C3A5E"/>
    <w:rsid w:val="4A4C60F4"/>
    <w:rsid w:val="4A4D684E"/>
    <w:rsid w:val="4A4E5533"/>
    <w:rsid w:val="4A505E50"/>
    <w:rsid w:val="4A515E11"/>
    <w:rsid w:val="4A541A31"/>
    <w:rsid w:val="4A5541F2"/>
    <w:rsid w:val="4A585BF1"/>
    <w:rsid w:val="4A5868BC"/>
    <w:rsid w:val="4A5A1589"/>
    <w:rsid w:val="4A5A1C41"/>
    <w:rsid w:val="4A5F020B"/>
    <w:rsid w:val="4A603492"/>
    <w:rsid w:val="4A610F14"/>
    <w:rsid w:val="4A624480"/>
    <w:rsid w:val="4A633A17"/>
    <w:rsid w:val="4A6515EB"/>
    <w:rsid w:val="4A661F57"/>
    <w:rsid w:val="4A68254F"/>
    <w:rsid w:val="4A6B2927"/>
    <w:rsid w:val="4A6B6A45"/>
    <w:rsid w:val="4A6E67BD"/>
    <w:rsid w:val="4A772000"/>
    <w:rsid w:val="4A7E222E"/>
    <w:rsid w:val="4A7F1D1F"/>
    <w:rsid w:val="4A7F700D"/>
    <w:rsid w:val="4A7F791C"/>
    <w:rsid w:val="4A830EEE"/>
    <w:rsid w:val="4A845C50"/>
    <w:rsid w:val="4A87336A"/>
    <w:rsid w:val="4A87561B"/>
    <w:rsid w:val="4A8C0FDB"/>
    <w:rsid w:val="4A8C4971"/>
    <w:rsid w:val="4A92209F"/>
    <w:rsid w:val="4A964BA2"/>
    <w:rsid w:val="4A9C0221"/>
    <w:rsid w:val="4A9C0444"/>
    <w:rsid w:val="4A9D3799"/>
    <w:rsid w:val="4AAB797D"/>
    <w:rsid w:val="4AB54221"/>
    <w:rsid w:val="4AB5641F"/>
    <w:rsid w:val="4AB637A9"/>
    <w:rsid w:val="4AB845B5"/>
    <w:rsid w:val="4AB95A66"/>
    <w:rsid w:val="4ABE0184"/>
    <w:rsid w:val="4ABE3A0B"/>
    <w:rsid w:val="4AC01AC2"/>
    <w:rsid w:val="4AC07BE2"/>
    <w:rsid w:val="4ACD3AC6"/>
    <w:rsid w:val="4AD14E38"/>
    <w:rsid w:val="4AD27AEB"/>
    <w:rsid w:val="4AD43FEB"/>
    <w:rsid w:val="4AD621D7"/>
    <w:rsid w:val="4AD82B1E"/>
    <w:rsid w:val="4ADA604A"/>
    <w:rsid w:val="4ADB750F"/>
    <w:rsid w:val="4ADF3AB8"/>
    <w:rsid w:val="4AE00B33"/>
    <w:rsid w:val="4AE07403"/>
    <w:rsid w:val="4AE1337F"/>
    <w:rsid w:val="4AE820AF"/>
    <w:rsid w:val="4AE954C4"/>
    <w:rsid w:val="4AED6A18"/>
    <w:rsid w:val="4AEF62FD"/>
    <w:rsid w:val="4AF01080"/>
    <w:rsid w:val="4AF1651E"/>
    <w:rsid w:val="4AF95C0F"/>
    <w:rsid w:val="4AFA207B"/>
    <w:rsid w:val="4AFC610E"/>
    <w:rsid w:val="4AFE2D6E"/>
    <w:rsid w:val="4B085B82"/>
    <w:rsid w:val="4B087A69"/>
    <w:rsid w:val="4B0A35B1"/>
    <w:rsid w:val="4B0C6E2E"/>
    <w:rsid w:val="4B0E247B"/>
    <w:rsid w:val="4B101FCF"/>
    <w:rsid w:val="4B1443D7"/>
    <w:rsid w:val="4B1C0A54"/>
    <w:rsid w:val="4B2067C2"/>
    <w:rsid w:val="4B211352"/>
    <w:rsid w:val="4B211FDB"/>
    <w:rsid w:val="4B3158D9"/>
    <w:rsid w:val="4B372F0A"/>
    <w:rsid w:val="4B390AF7"/>
    <w:rsid w:val="4B3A447A"/>
    <w:rsid w:val="4B3B433F"/>
    <w:rsid w:val="4B4126FB"/>
    <w:rsid w:val="4B42404D"/>
    <w:rsid w:val="4B434FD9"/>
    <w:rsid w:val="4B4555CF"/>
    <w:rsid w:val="4B464DC9"/>
    <w:rsid w:val="4B484B8C"/>
    <w:rsid w:val="4B5700BB"/>
    <w:rsid w:val="4B58772F"/>
    <w:rsid w:val="4B5C289C"/>
    <w:rsid w:val="4B5E2231"/>
    <w:rsid w:val="4B5F05EA"/>
    <w:rsid w:val="4B647D38"/>
    <w:rsid w:val="4B6813E3"/>
    <w:rsid w:val="4B692EA5"/>
    <w:rsid w:val="4B6B18E5"/>
    <w:rsid w:val="4B6B4FBC"/>
    <w:rsid w:val="4B6B7B5C"/>
    <w:rsid w:val="4B6C65FF"/>
    <w:rsid w:val="4B731AB3"/>
    <w:rsid w:val="4B73522F"/>
    <w:rsid w:val="4B783E24"/>
    <w:rsid w:val="4B7D4792"/>
    <w:rsid w:val="4B811226"/>
    <w:rsid w:val="4B8211B2"/>
    <w:rsid w:val="4B82486E"/>
    <w:rsid w:val="4B880025"/>
    <w:rsid w:val="4B8D42A7"/>
    <w:rsid w:val="4B8D6103"/>
    <w:rsid w:val="4B8F3B84"/>
    <w:rsid w:val="4B905F60"/>
    <w:rsid w:val="4B967373"/>
    <w:rsid w:val="4B9C49B3"/>
    <w:rsid w:val="4BA20BB3"/>
    <w:rsid w:val="4BA2158F"/>
    <w:rsid w:val="4BA36C7D"/>
    <w:rsid w:val="4BA51985"/>
    <w:rsid w:val="4BA65547"/>
    <w:rsid w:val="4BA8599E"/>
    <w:rsid w:val="4BA94739"/>
    <w:rsid w:val="4BAB0E26"/>
    <w:rsid w:val="4BAB34B4"/>
    <w:rsid w:val="4BAE7E2C"/>
    <w:rsid w:val="4BB05738"/>
    <w:rsid w:val="4BB17EDA"/>
    <w:rsid w:val="4BB97224"/>
    <w:rsid w:val="4BBA4B80"/>
    <w:rsid w:val="4BBB09A4"/>
    <w:rsid w:val="4BC679E1"/>
    <w:rsid w:val="4BCD1EC9"/>
    <w:rsid w:val="4BCF19C0"/>
    <w:rsid w:val="4BD12AD8"/>
    <w:rsid w:val="4BDD5790"/>
    <w:rsid w:val="4BE25FB4"/>
    <w:rsid w:val="4BE26EFD"/>
    <w:rsid w:val="4BE550E3"/>
    <w:rsid w:val="4BE65143"/>
    <w:rsid w:val="4BE70DEA"/>
    <w:rsid w:val="4BEF416D"/>
    <w:rsid w:val="4BF11552"/>
    <w:rsid w:val="4BF56DAC"/>
    <w:rsid w:val="4BF6136A"/>
    <w:rsid w:val="4BF648E0"/>
    <w:rsid w:val="4BF87D30"/>
    <w:rsid w:val="4BF94B02"/>
    <w:rsid w:val="4C050D15"/>
    <w:rsid w:val="4C054865"/>
    <w:rsid w:val="4C10005E"/>
    <w:rsid w:val="4C107902"/>
    <w:rsid w:val="4C132123"/>
    <w:rsid w:val="4C187B79"/>
    <w:rsid w:val="4C1A1560"/>
    <w:rsid w:val="4C210EF5"/>
    <w:rsid w:val="4C257E2C"/>
    <w:rsid w:val="4C26352C"/>
    <w:rsid w:val="4C266F94"/>
    <w:rsid w:val="4C2804C8"/>
    <w:rsid w:val="4C2978F0"/>
    <w:rsid w:val="4C2A08F0"/>
    <w:rsid w:val="4C2C3279"/>
    <w:rsid w:val="4C365617"/>
    <w:rsid w:val="4C3808C8"/>
    <w:rsid w:val="4C382E87"/>
    <w:rsid w:val="4C486C7E"/>
    <w:rsid w:val="4C4F073F"/>
    <w:rsid w:val="4C5379D0"/>
    <w:rsid w:val="4C54044A"/>
    <w:rsid w:val="4C552648"/>
    <w:rsid w:val="4C5A2353"/>
    <w:rsid w:val="4C5C0044"/>
    <w:rsid w:val="4C6609A4"/>
    <w:rsid w:val="4C672ABF"/>
    <w:rsid w:val="4C6A2839"/>
    <w:rsid w:val="4C6A6D6A"/>
    <w:rsid w:val="4C6B4FAF"/>
    <w:rsid w:val="4C6B6150"/>
    <w:rsid w:val="4C714B78"/>
    <w:rsid w:val="4C74096B"/>
    <w:rsid w:val="4C7510D9"/>
    <w:rsid w:val="4C7B4A33"/>
    <w:rsid w:val="4C7C1642"/>
    <w:rsid w:val="4C7D0E53"/>
    <w:rsid w:val="4C7D7F89"/>
    <w:rsid w:val="4C8B2B22"/>
    <w:rsid w:val="4C8C3F6C"/>
    <w:rsid w:val="4C8F54D0"/>
    <w:rsid w:val="4C9045C5"/>
    <w:rsid w:val="4C9124AD"/>
    <w:rsid w:val="4C964EE2"/>
    <w:rsid w:val="4C966935"/>
    <w:rsid w:val="4C9743B6"/>
    <w:rsid w:val="4C9E3D41"/>
    <w:rsid w:val="4CA36BA4"/>
    <w:rsid w:val="4CA6114E"/>
    <w:rsid w:val="4CAA0503"/>
    <w:rsid w:val="4CAB48ED"/>
    <w:rsid w:val="4CAE57C3"/>
    <w:rsid w:val="4CB01855"/>
    <w:rsid w:val="4CB3396B"/>
    <w:rsid w:val="4CB47728"/>
    <w:rsid w:val="4CB66DD9"/>
    <w:rsid w:val="4CB86539"/>
    <w:rsid w:val="4CBC6B75"/>
    <w:rsid w:val="4CBE2078"/>
    <w:rsid w:val="4CBF6D94"/>
    <w:rsid w:val="4CC47EBA"/>
    <w:rsid w:val="4CCA47B3"/>
    <w:rsid w:val="4CCE7E9C"/>
    <w:rsid w:val="4CCF3B96"/>
    <w:rsid w:val="4CD00B9B"/>
    <w:rsid w:val="4CD25495"/>
    <w:rsid w:val="4CD40AEB"/>
    <w:rsid w:val="4CDF25AC"/>
    <w:rsid w:val="4CE01E3A"/>
    <w:rsid w:val="4CE1253E"/>
    <w:rsid w:val="4CE1750A"/>
    <w:rsid w:val="4CE23497"/>
    <w:rsid w:val="4CE70EC4"/>
    <w:rsid w:val="4CE87639"/>
    <w:rsid w:val="4CEA5F20"/>
    <w:rsid w:val="4CEB7D83"/>
    <w:rsid w:val="4CF10D25"/>
    <w:rsid w:val="4CF26BB5"/>
    <w:rsid w:val="4CF65F3D"/>
    <w:rsid w:val="4CF73A0A"/>
    <w:rsid w:val="4CFB246E"/>
    <w:rsid w:val="4D0E0834"/>
    <w:rsid w:val="4D133367"/>
    <w:rsid w:val="4D1377DB"/>
    <w:rsid w:val="4D220B18"/>
    <w:rsid w:val="4D224122"/>
    <w:rsid w:val="4D245292"/>
    <w:rsid w:val="4D250C0D"/>
    <w:rsid w:val="4D2612B8"/>
    <w:rsid w:val="4D2967AC"/>
    <w:rsid w:val="4D2C4454"/>
    <w:rsid w:val="4D303589"/>
    <w:rsid w:val="4D303706"/>
    <w:rsid w:val="4D316377"/>
    <w:rsid w:val="4D351EA6"/>
    <w:rsid w:val="4D353572"/>
    <w:rsid w:val="4D3A524A"/>
    <w:rsid w:val="4D3F688C"/>
    <w:rsid w:val="4D405AC9"/>
    <w:rsid w:val="4D4225D0"/>
    <w:rsid w:val="4D471CDB"/>
    <w:rsid w:val="4D4A1C5C"/>
    <w:rsid w:val="4D4C1B45"/>
    <w:rsid w:val="4D4E25B7"/>
    <w:rsid w:val="4D4E5FB3"/>
    <w:rsid w:val="4D4F6E21"/>
    <w:rsid w:val="4D5039FD"/>
    <w:rsid w:val="4D542204"/>
    <w:rsid w:val="4D544769"/>
    <w:rsid w:val="4D555A6E"/>
    <w:rsid w:val="4D680055"/>
    <w:rsid w:val="4D6D7E6D"/>
    <w:rsid w:val="4D73323D"/>
    <w:rsid w:val="4D740358"/>
    <w:rsid w:val="4D752A9D"/>
    <w:rsid w:val="4D7A3236"/>
    <w:rsid w:val="4D7A6C85"/>
    <w:rsid w:val="4D841B9A"/>
    <w:rsid w:val="4D86623D"/>
    <w:rsid w:val="4D8822B2"/>
    <w:rsid w:val="4D8E2B22"/>
    <w:rsid w:val="4D951639"/>
    <w:rsid w:val="4D971D5B"/>
    <w:rsid w:val="4D97739D"/>
    <w:rsid w:val="4D9819DB"/>
    <w:rsid w:val="4D9D0090"/>
    <w:rsid w:val="4D9D72BC"/>
    <w:rsid w:val="4DA20751"/>
    <w:rsid w:val="4DA91A11"/>
    <w:rsid w:val="4DAD60FD"/>
    <w:rsid w:val="4DAE583E"/>
    <w:rsid w:val="4DAF0B0F"/>
    <w:rsid w:val="4DB24301"/>
    <w:rsid w:val="4DB55AB5"/>
    <w:rsid w:val="4DB7304C"/>
    <w:rsid w:val="4DB8445D"/>
    <w:rsid w:val="4DBA516F"/>
    <w:rsid w:val="4DBE0EF2"/>
    <w:rsid w:val="4DBE3863"/>
    <w:rsid w:val="4DBE698E"/>
    <w:rsid w:val="4DC70C28"/>
    <w:rsid w:val="4DC82037"/>
    <w:rsid w:val="4DC97FAC"/>
    <w:rsid w:val="4DCA1A33"/>
    <w:rsid w:val="4DCB3F09"/>
    <w:rsid w:val="4DCD4D44"/>
    <w:rsid w:val="4DCE4FE4"/>
    <w:rsid w:val="4DD83E53"/>
    <w:rsid w:val="4DD83E85"/>
    <w:rsid w:val="4DDA2189"/>
    <w:rsid w:val="4DDD5E01"/>
    <w:rsid w:val="4DDF214F"/>
    <w:rsid w:val="4DE107ED"/>
    <w:rsid w:val="4DE1202F"/>
    <w:rsid w:val="4DE354E9"/>
    <w:rsid w:val="4DE57B66"/>
    <w:rsid w:val="4DE72A97"/>
    <w:rsid w:val="4DEE0EA4"/>
    <w:rsid w:val="4DEF059B"/>
    <w:rsid w:val="4DF4111F"/>
    <w:rsid w:val="4DF635CE"/>
    <w:rsid w:val="4DF757EF"/>
    <w:rsid w:val="4DFF3DCD"/>
    <w:rsid w:val="4E005F07"/>
    <w:rsid w:val="4E06072C"/>
    <w:rsid w:val="4E145350"/>
    <w:rsid w:val="4E154828"/>
    <w:rsid w:val="4E176F8F"/>
    <w:rsid w:val="4E19743C"/>
    <w:rsid w:val="4E287FC5"/>
    <w:rsid w:val="4E29093D"/>
    <w:rsid w:val="4E2912CA"/>
    <w:rsid w:val="4E2D1692"/>
    <w:rsid w:val="4E341F7A"/>
    <w:rsid w:val="4E360795"/>
    <w:rsid w:val="4E3D7153"/>
    <w:rsid w:val="4E3D7590"/>
    <w:rsid w:val="4E3F0387"/>
    <w:rsid w:val="4E404758"/>
    <w:rsid w:val="4E414054"/>
    <w:rsid w:val="4E440025"/>
    <w:rsid w:val="4E4540F3"/>
    <w:rsid w:val="4E4A443F"/>
    <w:rsid w:val="4E4E1EE7"/>
    <w:rsid w:val="4E4F1B04"/>
    <w:rsid w:val="4E4F397B"/>
    <w:rsid w:val="4E55535C"/>
    <w:rsid w:val="4E5C7BAA"/>
    <w:rsid w:val="4E6202F5"/>
    <w:rsid w:val="4E624AE6"/>
    <w:rsid w:val="4E671EEA"/>
    <w:rsid w:val="4E675527"/>
    <w:rsid w:val="4E6F1211"/>
    <w:rsid w:val="4E701003"/>
    <w:rsid w:val="4E725A1F"/>
    <w:rsid w:val="4E756EBB"/>
    <w:rsid w:val="4E781290"/>
    <w:rsid w:val="4E7C3E90"/>
    <w:rsid w:val="4E7F2868"/>
    <w:rsid w:val="4E7F6D11"/>
    <w:rsid w:val="4E874041"/>
    <w:rsid w:val="4E884E8C"/>
    <w:rsid w:val="4E8A1B8B"/>
    <w:rsid w:val="4E8A47E6"/>
    <w:rsid w:val="4E8D0FEE"/>
    <w:rsid w:val="4E8F6056"/>
    <w:rsid w:val="4E8F742B"/>
    <w:rsid w:val="4E8F7F3C"/>
    <w:rsid w:val="4E963351"/>
    <w:rsid w:val="4E965846"/>
    <w:rsid w:val="4E9B3995"/>
    <w:rsid w:val="4E9C5EB7"/>
    <w:rsid w:val="4E9E55C0"/>
    <w:rsid w:val="4EAD4B6C"/>
    <w:rsid w:val="4EAD5C96"/>
    <w:rsid w:val="4EC13525"/>
    <w:rsid w:val="4EC96053"/>
    <w:rsid w:val="4ECA6E54"/>
    <w:rsid w:val="4ED02D5C"/>
    <w:rsid w:val="4ED25D29"/>
    <w:rsid w:val="4ED2625F"/>
    <w:rsid w:val="4ED66E64"/>
    <w:rsid w:val="4ED73ED7"/>
    <w:rsid w:val="4ED73F53"/>
    <w:rsid w:val="4ED8629B"/>
    <w:rsid w:val="4ED944A9"/>
    <w:rsid w:val="4EDA0CEA"/>
    <w:rsid w:val="4EE26617"/>
    <w:rsid w:val="4EE56CA9"/>
    <w:rsid w:val="4EE60657"/>
    <w:rsid w:val="4EE711CA"/>
    <w:rsid w:val="4EE92945"/>
    <w:rsid w:val="4EEB24B7"/>
    <w:rsid w:val="4EF32371"/>
    <w:rsid w:val="4EF64B3C"/>
    <w:rsid w:val="4EFE5277"/>
    <w:rsid w:val="4F060B2A"/>
    <w:rsid w:val="4F0A7A94"/>
    <w:rsid w:val="4F0C75C4"/>
    <w:rsid w:val="4F100C20"/>
    <w:rsid w:val="4F1A0159"/>
    <w:rsid w:val="4F1A3D20"/>
    <w:rsid w:val="4F1E681F"/>
    <w:rsid w:val="4F2251DA"/>
    <w:rsid w:val="4F240ED6"/>
    <w:rsid w:val="4F26376B"/>
    <w:rsid w:val="4F2949CF"/>
    <w:rsid w:val="4F3124D7"/>
    <w:rsid w:val="4F326839"/>
    <w:rsid w:val="4F3337B3"/>
    <w:rsid w:val="4F341C60"/>
    <w:rsid w:val="4F383685"/>
    <w:rsid w:val="4F3974B4"/>
    <w:rsid w:val="4F3A7826"/>
    <w:rsid w:val="4F4A13A1"/>
    <w:rsid w:val="4F530442"/>
    <w:rsid w:val="4F54042F"/>
    <w:rsid w:val="4F553DF4"/>
    <w:rsid w:val="4F554D0B"/>
    <w:rsid w:val="4F5764B9"/>
    <w:rsid w:val="4F591F5C"/>
    <w:rsid w:val="4F5E3E9A"/>
    <w:rsid w:val="4F622181"/>
    <w:rsid w:val="4F6558EB"/>
    <w:rsid w:val="4F6712BE"/>
    <w:rsid w:val="4F67488F"/>
    <w:rsid w:val="4F6A76D8"/>
    <w:rsid w:val="4F6E6E9A"/>
    <w:rsid w:val="4F731383"/>
    <w:rsid w:val="4F745C45"/>
    <w:rsid w:val="4F7918DC"/>
    <w:rsid w:val="4F7B21EF"/>
    <w:rsid w:val="4F7C5EDA"/>
    <w:rsid w:val="4F816C61"/>
    <w:rsid w:val="4F875FFE"/>
    <w:rsid w:val="4F876E01"/>
    <w:rsid w:val="4F8B027A"/>
    <w:rsid w:val="4F900628"/>
    <w:rsid w:val="4F913573"/>
    <w:rsid w:val="4F93631E"/>
    <w:rsid w:val="4F983897"/>
    <w:rsid w:val="4F983E5B"/>
    <w:rsid w:val="4F9857CD"/>
    <w:rsid w:val="4F9F14E1"/>
    <w:rsid w:val="4FA47DC1"/>
    <w:rsid w:val="4FA676DB"/>
    <w:rsid w:val="4FA94C3E"/>
    <w:rsid w:val="4FAC56C8"/>
    <w:rsid w:val="4FAC61DF"/>
    <w:rsid w:val="4FB42A90"/>
    <w:rsid w:val="4FBB5FF8"/>
    <w:rsid w:val="4FBB61DD"/>
    <w:rsid w:val="4FBD06C3"/>
    <w:rsid w:val="4FC2637C"/>
    <w:rsid w:val="4FC36E5F"/>
    <w:rsid w:val="4FC75DC2"/>
    <w:rsid w:val="4FCB52EB"/>
    <w:rsid w:val="4FD418D4"/>
    <w:rsid w:val="4FD8578D"/>
    <w:rsid w:val="4FD963B2"/>
    <w:rsid w:val="4FDF0513"/>
    <w:rsid w:val="4FDF2B4A"/>
    <w:rsid w:val="4FE0581B"/>
    <w:rsid w:val="4FE13610"/>
    <w:rsid w:val="4FE33B1E"/>
    <w:rsid w:val="4FE95A27"/>
    <w:rsid w:val="4FF2580A"/>
    <w:rsid w:val="4FF63583"/>
    <w:rsid w:val="4FFA4A90"/>
    <w:rsid w:val="4FFB0F94"/>
    <w:rsid w:val="4FFD54F5"/>
    <w:rsid w:val="4FFD7F4B"/>
    <w:rsid w:val="4FFF5BE4"/>
    <w:rsid w:val="50005CE7"/>
    <w:rsid w:val="50035110"/>
    <w:rsid w:val="50074FD7"/>
    <w:rsid w:val="500862DC"/>
    <w:rsid w:val="500D22C7"/>
    <w:rsid w:val="500D2764"/>
    <w:rsid w:val="50166C1E"/>
    <w:rsid w:val="50174083"/>
    <w:rsid w:val="501A03AD"/>
    <w:rsid w:val="501A61F6"/>
    <w:rsid w:val="502471EA"/>
    <w:rsid w:val="502A243F"/>
    <w:rsid w:val="50315E21"/>
    <w:rsid w:val="503354EC"/>
    <w:rsid w:val="503374BE"/>
    <w:rsid w:val="503520ED"/>
    <w:rsid w:val="5035401F"/>
    <w:rsid w:val="503630CC"/>
    <w:rsid w:val="50380FB0"/>
    <w:rsid w:val="503A06B5"/>
    <w:rsid w:val="503F1022"/>
    <w:rsid w:val="50440523"/>
    <w:rsid w:val="504436D9"/>
    <w:rsid w:val="50480100"/>
    <w:rsid w:val="50521BD4"/>
    <w:rsid w:val="5054129E"/>
    <w:rsid w:val="5055071B"/>
    <w:rsid w:val="505B24E3"/>
    <w:rsid w:val="505F64B1"/>
    <w:rsid w:val="506117FF"/>
    <w:rsid w:val="50625330"/>
    <w:rsid w:val="506256F1"/>
    <w:rsid w:val="50632B99"/>
    <w:rsid w:val="506342E0"/>
    <w:rsid w:val="50646E7F"/>
    <w:rsid w:val="5065196C"/>
    <w:rsid w:val="50655DA6"/>
    <w:rsid w:val="50664F95"/>
    <w:rsid w:val="506762F6"/>
    <w:rsid w:val="506845F7"/>
    <w:rsid w:val="50690A10"/>
    <w:rsid w:val="50722108"/>
    <w:rsid w:val="507601A8"/>
    <w:rsid w:val="5076396F"/>
    <w:rsid w:val="507E179E"/>
    <w:rsid w:val="507F5CE0"/>
    <w:rsid w:val="50804467"/>
    <w:rsid w:val="50851129"/>
    <w:rsid w:val="50871DF7"/>
    <w:rsid w:val="508751A3"/>
    <w:rsid w:val="508C6C65"/>
    <w:rsid w:val="508E7EAE"/>
    <w:rsid w:val="5090717D"/>
    <w:rsid w:val="50913A81"/>
    <w:rsid w:val="509337BA"/>
    <w:rsid w:val="50963CF2"/>
    <w:rsid w:val="509B1C79"/>
    <w:rsid w:val="509C4BBB"/>
    <w:rsid w:val="509D45F7"/>
    <w:rsid w:val="50A2082C"/>
    <w:rsid w:val="50AA3B0E"/>
    <w:rsid w:val="50B86653"/>
    <w:rsid w:val="50BD4B06"/>
    <w:rsid w:val="50C62822"/>
    <w:rsid w:val="50D40EA8"/>
    <w:rsid w:val="50D4472B"/>
    <w:rsid w:val="50D50BD4"/>
    <w:rsid w:val="50D578BF"/>
    <w:rsid w:val="50D7458F"/>
    <w:rsid w:val="50DA0833"/>
    <w:rsid w:val="50DC3ABF"/>
    <w:rsid w:val="50DC6319"/>
    <w:rsid w:val="50DD17B8"/>
    <w:rsid w:val="50DD6E80"/>
    <w:rsid w:val="50DD7C21"/>
    <w:rsid w:val="50E00737"/>
    <w:rsid w:val="50E70915"/>
    <w:rsid w:val="50E72995"/>
    <w:rsid w:val="50E7710A"/>
    <w:rsid w:val="50E8276F"/>
    <w:rsid w:val="50E96788"/>
    <w:rsid w:val="50EE2DBE"/>
    <w:rsid w:val="50F3533F"/>
    <w:rsid w:val="50F5224C"/>
    <w:rsid w:val="50F75D3F"/>
    <w:rsid w:val="50F81079"/>
    <w:rsid w:val="50F8386B"/>
    <w:rsid w:val="50FD71BB"/>
    <w:rsid w:val="510039F3"/>
    <w:rsid w:val="51063C09"/>
    <w:rsid w:val="51112C8D"/>
    <w:rsid w:val="51114F23"/>
    <w:rsid w:val="511813D3"/>
    <w:rsid w:val="51206509"/>
    <w:rsid w:val="512C6E15"/>
    <w:rsid w:val="512D52CA"/>
    <w:rsid w:val="513073CB"/>
    <w:rsid w:val="51322546"/>
    <w:rsid w:val="5138697F"/>
    <w:rsid w:val="513A3D74"/>
    <w:rsid w:val="514005DF"/>
    <w:rsid w:val="514329B3"/>
    <w:rsid w:val="51437082"/>
    <w:rsid w:val="51500AB2"/>
    <w:rsid w:val="51546D5C"/>
    <w:rsid w:val="51583447"/>
    <w:rsid w:val="515A600F"/>
    <w:rsid w:val="515D48E7"/>
    <w:rsid w:val="515F1132"/>
    <w:rsid w:val="51664F6B"/>
    <w:rsid w:val="51666455"/>
    <w:rsid w:val="516C39BF"/>
    <w:rsid w:val="516D7DC4"/>
    <w:rsid w:val="517005DC"/>
    <w:rsid w:val="5175431F"/>
    <w:rsid w:val="517E7119"/>
    <w:rsid w:val="517F6DC2"/>
    <w:rsid w:val="5186705E"/>
    <w:rsid w:val="51877A52"/>
    <w:rsid w:val="518C3EDA"/>
    <w:rsid w:val="51902A58"/>
    <w:rsid w:val="51914ADE"/>
    <w:rsid w:val="519360D5"/>
    <w:rsid w:val="519728C5"/>
    <w:rsid w:val="51A00C1E"/>
    <w:rsid w:val="51A1484C"/>
    <w:rsid w:val="51A711C1"/>
    <w:rsid w:val="51A81987"/>
    <w:rsid w:val="51AB0F0B"/>
    <w:rsid w:val="51AB591A"/>
    <w:rsid w:val="51AB6C45"/>
    <w:rsid w:val="51AF6603"/>
    <w:rsid w:val="51B21803"/>
    <w:rsid w:val="51B56BDC"/>
    <w:rsid w:val="51B74F8E"/>
    <w:rsid w:val="51CD69AC"/>
    <w:rsid w:val="51D124A4"/>
    <w:rsid w:val="51D46637"/>
    <w:rsid w:val="51DB6711"/>
    <w:rsid w:val="51DB6B69"/>
    <w:rsid w:val="51E003DC"/>
    <w:rsid w:val="51E13DCF"/>
    <w:rsid w:val="51E247BE"/>
    <w:rsid w:val="51E4037B"/>
    <w:rsid w:val="51E410B7"/>
    <w:rsid w:val="51E7043C"/>
    <w:rsid w:val="51E81281"/>
    <w:rsid w:val="51E95742"/>
    <w:rsid w:val="51E97ABE"/>
    <w:rsid w:val="51EB0C26"/>
    <w:rsid w:val="51ED2C7A"/>
    <w:rsid w:val="51EE7B3C"/>
    <w:rsid w:val="51F279CE"/>
    <w:rsid w:val="51FB7F30"/>
    <w:rsid w:val="51FC0767"/>
    <w:rsid w:val="51FD7691"/>
    <w:rsid w:val="52006417"/>
    <w:rsid w:val="52016B6E"/>
    <w:rsid w:val="520304CF"/>
    <w:rsid w:val="5206251F"/>
    <w:rsid w:val="52064981"/>
    <w:rsid w:val="52076DB0"/>
    <w:rsid w:val="520812A5"/>
    <w:rsid w:val="521C290C"/>
    <w:rsid w:val="521D45B9"/>
    <w:rsid w:val="522F149C"/>
    <w:rsid w:val="52304437"/>
    <w:rsid w:val="523619AF"/>
    <w:rsid w:val="523934A9"/>
    <w:rsid w:val="523A2058"/>
    <w:rsid w:val="523F4084"/>
    <w:rsid w:val="52413A29"/>
    <w:rsid w:val="52473CEC"/>
    <w:rsid w:val="524B1983"/>
    <w:rsid w:val="524F250E"/>
    <w:rsid w:val="5253261E"/>
    <w:rsid w:val="52535E1D"/>
    <w:rsid w:val="52561169"/>
    <w:rsid w:val="525A1FA9"/>
    <w:rsid w:val="525B2981"/>
    <w:rsid w:val="525C4F63"/>
    <w:rsid w:val="52604669"/>
    <w:rsid w:val="52614B6B"/>
    <w:rsid w:val="52645741"/>
    <w:rsid w:val="52653BBD"/>
    <w:rsid w:val="52694663"/>
    <w:rsid w:val="526A1C47"/>
    <w:rsid w:val="52722B49"/>
    <w:rsid w:val="5272764F"/>
    <w:rsid w:val="52754C9F"/>
    <w:rsid w:val="527A5020"/>
    <w:rsid w:val="527E5961"/>
    <w:rsid w:val="52816DE2"/>
    <w:rsid w:val="528775F5"/>
    <w:rsid w:val="529002B4"/>
    <w:rsid w:val="52940124"/>
    <w:rsid w:val="5294541B"/>
    <w:rsid w:val="5295257D"/>
    <w:rsid w:val="529A4A09"/>
    <w:rsid w:val="52A7102C"/>
    <w:rsid w:val="52A96FE9"/>
    <w:rsid w:val="52AB2104"/>
    <w:rsid w:val="52AB4331"/>
    <w:rsid w:val="52B04F36"/>
    <w:rsid w:val="52B34E91"/>
    <w:rsid w:val="52B7628B"/>
    <w:rsid w:val="52C11C96"/>
    <w:rsid w:val="52C12293"/>
    <w:rsid w:val="52C126EB"/>
    <w:rsid w:val="52C26E1C"/>
    <w:rsid w:val="52C91942"/>
    <w:rsid w:val="52CE0F7A"/>
    <w:rsid w:val="52CE6A1E"/>
    <w:rsid w:val="52D10CDC"/>
    <w:rsid w:val="52D71D3A"/>
    <w:rsid w:val="52DA0525"/>
    <w:rsid w:val="52DC190B"/>
    <w:rsid w:val="52DC5B70"/>
    <w:rsid w:val="52DD2582"/>
    <w:rsid w:val="52DD6CFF"/>
    <w:rsid w:val="52DE6E00"/>
    <w:rsid w:val="52DF1B7B"/>
    <w:rsid w:val="52E10282"/>
    <w:rsid w:val="52E10784"/>
    <w:rsid w:val="52E15604"/>
    <w:rsid w:val="52E17CE1"/>
    <w:rsid w:val="52E511BA"/>
    <w:rsid w:val="52EA3E20"/>
    <w:rsid w:val="52EA4B21"/>
    <w:rsid w:val="52EA7EAF"/>
    <w:rsid w:val="52EE609B"/>
    <w:rsid w:val="52EE6B60"/>
    <w:rsid w:val="52F659AA"/>
    <w:rsid w:val="52FA4254"/>
    <w:rsid w:val="52FB22EC"/>
    <w:rsid w:val="52FC73E3"/>
    <w:rsid w:val="5303663A"/>
    <w:rsid w:val="530476B4"/>
    <w:rsid w:val="5306393C"/>
    <w:rsid w:val="53141081"/>
    <w:rsid w:val="53153F83"/>
    <w:rsid w:val="5320765D"/>
    <w:rsid w:val="5322361E"/>
    <w:rsid w:val="532239F0"/>
    <w:rsid w:val="5325799C"/>
    <w:rsid w:val="53276348"/>
    <w:rsid w:val="532808C2"/>
    <w:rsid w:val="53296A3E"/>
    <w:rsid w:val="53296C51"/>
    <w:rsid w:val="532B0A4C"/>
    <w:rsid w:val="532B2D97"/>
    <w:rsid w:val="532E31C8"/>
    <w:rsid w:val="532E5617"/>
    <w:rsid w:val="53307BD5"/>
    <w:rsid w:val="53313A7A"/>
    <w:rsid w:val="53333731"/>
    <w:rsid w:val="53341CA4"/>
    <w:rsid w:val="5334577F"/>
    <w:rsid w:val="5334770E"/>
    <w:rsid w:val="53391617"/>
    <w:rsid w:val="533929D8"/>
    <w:rsid w:val="533940D8"/>
    <w:rsid w:val="53400FA2"/>
    <w:rsid w:val="53403C74"/>
    <w:rsid w:val="53456597"/>
    <w:rsid w:val="534815F4"/>
    <w:rsid w:val="5349204B"/>
    <w:rsid w:val="534B231F"/>
    <w:rsid w:val="534F2319"/>
    <w:rsid w:val="53533221"/>
    <w:rsid w:val="53541624"/>
    <w:rsid w:val="53595615"/>
    <w:rsid w:val="535A1B4B"/>
    <w:rsid w:val="535A22D2"/>
    <w:rsid w:val="535D4994"/>
    <w:rsid w:val="535D7D49"/>
    <w:rsid w:val="53610B9F"/>
    <w:rsid w:val="53622F8C"/>
    <w:rsid w:val="5362347A"/>
    <w:rsid w:val="5367661E"/>
    <w:rsid w:val="53683CC0"/>
    <w:rsid w:val="536B2EAF"/>
    <w:rsid w:val="536F5A7D"/>
    <w:rsid w:val="537565DC"/>
    <w:rsid w:val="537A3547"/>
    <w:rsid w:val="537F46C6"/>
    <w:rsid w:val="5380302F"/>
    <w:rsid w:val="538835E2"/>
    <w:rsid w:val="538A7CC5"/>
    <w:rsid w:val="538B0B91"/>
    <w:rsid w:val="539058A9"/>
    <w:rsid w:val="53922C86"/>
    <w:rsid w:val="539433BF"/>
    <w:rsid w:val="53964065"/>
    <w:rsid w:val="539662A9"/>
    <w:rsid w:val="539677B2"/>
    <w:rsid w:val="53981B69"/>
    <w:rsid w:val="539848C2"/>
    <w:rsid w:val="539C5E38"/>
    <w:rsid w:val="539E197C"/>
    <w:rsid w:val="53A361E1"/>
    <w:rsid w:val="53A872A0"/>
    <w:rsid w:val="53AB1253"/>
    <w:rsid w:val="53AE2023"/>
    <w:rsid w:val="53AE7F01"/>
    <w:rsid w:val="53AF4058"/>
    <w:rsid w:val="53AF6E1B"/>
    <w:rsid w:val="53B119EA"/>
    <w:rsid w:val="53B56A0D"/>
    <w:rsid w:val="53BF5B09"/>
    <w:rsid w:val="53C127F5"/>
    <w:rsid w:val="53C366DB"/>
    <w:rsid w:val="53D2588F"/>
    <w:rsid w:val="53D81E35"/>
    <w:rsid w:val="53D9371F"/>
    <w:rsid w:val="53DA11A0"/>
    <w:rsid w:val="53E463F8"/>
    <w:rsid w:val="53E47A7C"/>
    <w:rsid w:val="53E753BB"/>
    <w:rsid w:val="53E804B6"/>
    <w:rsid w:val="53EC273F"/>
    <w:rsid w:val="53ED4E6A"/>
    <w:rsid w:val="53F03DF1"/>
    <w:rsid w:val="53F10BA8"/>
    <w:rsid w:val="53F942BD"/>
    <w:rsid w:val="540A2D7F"/>
    <w:rsid w:val="540A38F2"/>
    <w:rsid w:val="540C11BC"/>
    <w:rsid w:val="540D1EA8"/>
    <w:rsid w:val="540E7C9B"/>
    <w:rsid w:val="54152C37"/>
    <w:rsid w:val="54185F5F"/>
    <w:rsid w:val="54194508"/>
    <w:rsid w:val="541F2FBB"/>
    <w:rsid w:val="5424549B"/>
    <w:rsid w:val="542970C8"/>
    <w:rsid w:val="542A5FE3"/>
    <w:rsid w:val="54303F4D"/>
    <w:rsid w:val="54320C01"/>
    <w:rsid w:val="54320DFB"/>
    <w:rsid w:val="543C01E3"/>
    <w:rsid w:val="543E3828"/>
    <w:rsid w:val="54414888"/>
    <w:rsid w:val="54442DCE"/>
    <w:rsid w:val="5445432C"/>
    <w:rsid w:val="54456A76"/>
    <w:rsid w:val="544746D8"/>
    <w:rsid w:val="54492292"/>
    <w:rsid w:val="544C6971"/>
    <w:rsid w:val="544E5078"/>
    <w:rsid w:val="545021B7"/>
    <w:rsid w:val="54525967"/>
    <w:rsid w:val="5457545B"/>
    <w:rsid w:val="54580F62"/>
    <w:rsid w:val="545974F0"/>
    <w:rsid w:val="545D5EF6"/>
    <w:rsid w:val="545F43EE"/>
    <w:rsid w:val="545F71FB"/>
    <w:rsid w:val="5463751B"/>
    <w:rsid w:val="5464315C"/>
    <w:rsid w:val="546722BD"/>
    <w:rsid w:val="54673847"/>
    <w:rsid w:val="54687B0A"/>
    <w:rsid w:val="546C7CE1"/>
    <w:rsid w:val="54722490"/>
    <w:rsid w:val="54723212"/>
    <w:rsid w:val="5472519D"/>
    <w:rsid w:val="547A43C9"/>
    <w:rsid w:val="547A709A"/>
    <w:rsid w:val="547A774C"/>
    <w:rsid w:val="548926F6"/>
    <w:rsid w:val="548C557B"/>
    <w:rsid w:val="54912AC0"/>
    <w:rsid w:val="54932B07"/>
    <w:rsid w:val="549340DE"/>
    <w:rsid w:val="54941192"/>
    <w:rsid w:val="54953DE2"/>
    <w:rsid w:val="54967355"/>
    <w:rsid w:val="54974DD6"/>
    <w:rsid w:val="549A7637"/>
    <w:rsid w:val="549B647B"/>
    <w:rsid w:val="549F5CA5"/>
    <w:rsid w:val="54A35B83"/>
    <w:rsid w:val="54A501EA"/>
    <w:rsid w:val="54A533CD"/>
    <w:rsid w:val="54A93732"/>
    <w:rsid w:val="54AA112D"/>
    <w:rsid w:val="54AA7211"/>
    <w:rsid w:val="54AD27F0"/>
    <w:rsid w:val="54B30376"/>
    <w:rsid w:val="54B6568B"/>
    <w:rsid w:val="54B74FEA"/>
    <w:rsid w:val="54BA78E3"/>
    <w:rsid w:val="54BD14B9"/>
    <w:rsid w:val="54BE039B"/>
    <w:rsid w:val="54C02717"/>
    <w:rsid w:val="54C57892"/>
    <w:rsid w:val="54C7036C"/>
    <w:rsid w:val="54C93027"/>
    <w:rsid w:val="54CC3D52"/>
    <w:rsid w:val="54CF479A"/>
    <w:rsid w:val="54D526BD"/>
    <w:rsid w:val="54D71AD7"/>
    <w:rsid w:val="54DE00E7"/>
    <w:rsid w:val="54E277D4"/>
    <w:rsid w:val="54E55F2E"/>
    <w:rsid w:val="54E56C48"/>
    <w:rsid w:val="54E603D9"/>
    <w:rsid w:val="54E64B55"/>
    <w:rsid w:val="54E932C7"/>
    <w:rsid w:val="54E94E7F"/>
    <w:rsid w:val="54E95ADA"/>
    <w:rsid w:val="54EF4A03"/>
    <w:rsid w:val="54F03829"/>
    <w:rsid w:val="54F25230"/>
    <w:rsid w:val="54FB3A9B"/>
    <w:rsid w:val="54FE2954"/>
    <w:rsid w:val="54FE3BDF"/>
    <w:rsid w:val="55135554"/>
    <w:rsid w:val="551A4A19"/>
    <w:rsid w:val="551D7347"/>
    <w:rsid w:val="551F572A"/>
    <w:rsid w:val="55244113"/>
    <w:rsid w:val="5526119A"/>
    <w:rsid w:val="55266308"/>
    <w:rsid w:val="55280E42"/>
    <w:rsid w:val="55292D8F"/>
    <w:rsid w:val="5529306B"/>
    <w:rsid w:val="55294218"/>
    <w:rsid w:val="552A0082"/>
    <w:rsid w:val="552B7024"/>
    <w:rsid w:val="55336317"/>
    <w:rsid w:val="5536134B"/>
    <w:rsid w:val="553C3366"/>
    <w:rsid w:val="554078E1"/>
    <w:rsid w:val="55415B2A"/>
    <w:rsid w:val="554D7DDD"/>
    <w:rsid w:val="55502141"/>
    <w:rsid w:val="555B1B4F"/>
    <w:rsid w:val="555D1E8E"/>
    <w:rsid w:val="555D5CAA"/>
    <w:rsid w:val="555D6963"/>
    <w:rsid w:val="555E42A2"/>
    <w:rsid w:val="556172CF"/>
    <w:rsid w:val="55626AC2"/>
    <w:rsid w:val="55635D60"/>
    <w:rsid w:val="55664F90"/>
    <w:rsid w:val="556D0CEB"/>
    <w:rsid w:val="557748B0"/>
    <w:rsid w:val="557D7697"/>
    <w:rsid w:val="55824366"/>
    <w:rsid w:val="55826B5A"/>
    <w:rsid w:val="55846FDD"/>
    <w:rsid w:val="558A293D"/>
    <w:rsid w:val="558B2ABC"/>
    <w:rsid w:val="558C654C"/>
    <w:rsid w:val="55904876"/>
    <w:rsid w:val="559068B8"/>
    <w:rsid w:val="55922A70"/>
    <w:rsid w:val="55954851"/>
    <w:rsid w:val="55967665"/>
    <w:rsid w:val="5598265E"/>
    <w:rsid w:val="55987C3B"/>
    <w:rsid w:val="55997E7C"/>
    <w:rsid w:val="559A58FE"/>
    <w:rsid w:val="559E32E0"/>
    <w:rsid w:val="559F3B8F"/>
    <w:rsid w:val="55A027E6"/>
    <w:rsid w:val="55A9722A"/>
    <w:rsid w:val="55AF0DDA"/>
    <w:rsid w:val="55B07E14"/>
    <w:rsid w:val="55B828D2"/>
    <w:rsid w:val="55B90E81"/>
    <w:rsid w:val="55BA107A"/>
    <w:rsid w:val="55BE6581"/>
    <w:rsid w:val="55BF627C"/>
    <w:rsid w:val="55C1516E"/>
    <w:rsid w:val="55C17DEC"/>
    <w:rsid w:val="55C44544"/>
    <w:rsid w:val="55C82F4A"/>
    <w:rsid w:val="55C85A59"/>
    <w:rsid w:val="55CA58DB"/>
    <w:rsid w:val="55CB0CD7"/>
    <w:rsid w:val="55CB4826"/>
    <w:rsid w:val="55CE34BF"/>
    <w:rsid w:val="55CF6416"/>
    <w:rsid w:val="55D512C4"/>
    <w:rsid w:val="55D96206"/>
    <w:rsid w:val="55DD5060"/>
    <w:rsid w:val="55E532A1"/>
    <w:rsid w:val="55E57C11"/>
    <w:rsid w:val="55E9746B"/>
    <w:rsid w:val="55EE320D"/>
    <w:rsid w:val="55EE5388"/>
    <w:rsid w:val="55F2573B"/>
    <w:rsid w:val="55F924D4"/>
    <w:rsid w:val="55FD211F"/>
    <w:rsid w:val="55FD65BA"/>
    <w:rsid w:val="56001A35"/>
    <w:rsid w:val="56001C71"/>
    <w:rsid w:val="56025760"/>
    <w:rsid w:val="560C2D25"/>
    <w:rsid w:val="56116391"/>
    <w:rsid w:val="561220C4"/>
    <w:rsid w:val="56143918"/>
    <w:rsid w:val="56171B9F"/>
    <w:rsid w:val="561B5012"/>
    <w:rsid w:val="561C674F"/>
    <w:rsid w:val="56267E49"/>
    <w:rsid w:val="562E0A57"/>
    <w:rsid w:val="562F2D10"/>
    <w:rsid w:val="56324B78"/>
    <w:rsid w:val="56360B83"/>
    <w:rsid w:val="5638384F"/>
    <w:rsid w:val="5638544C"/>
    <w:rsid w:val="563A0423"/>
    <w:rsid w:val="563A4133"/>
    <w:rsid w:val="563D1BCB"/>
    <w:rsid w:val="563E33F3"/>
    <w:rsid w:val="563E640C"/>
    <w:rsid w:val="5640034E"/>
    <w:rsid w:val="56466B5D"/>
    <w:rsid w:val="564D6A26"/>
    <w:rsid w:val="565140C8"/>
    <w:rsid w:val="56532D0D"/>
    <w:rsid w:val="56534623"/>
    <w:rsid w:val="56546BCC"/>
    <w:rsid w:val="56584D41"/>
    <w:rsid w:val="565F28EC"/>
    <w:rsid w:val="566205FC"/>
    <w:rsid w:val="56687250"/>
    <w:rsid w:val="566B4E31"/>
    <w:rsid w:val="566F0ADF"/>
    <w:rsid w:val="56733AA6"/>
    <w:rsid w:val="56737533"/>
    <w:rsid w:val="56757754"/>
    <w:rsid w:val="567B5958"/>
    <w:rsid w:val="567C3ED8"/>
    <w:rsid w:val="567C6EEF"/>
    <w:rsid w:val="567E63EE"/>
    <w:rsid w:val="568026F8"/>
    <w:rsid w:val="56815D52"/>
    <w:rsid w:val="5682435D"/>
    <w:rsid w:val="5683367D"/>
    <w:rsid w:val="568B6CCD"/>
    <w:rsid w:val="569737C8"/>
    <w:rsid w:val="56973E7D"/>
    <w:rsid w:val="56991BC2"/>
    <w:rsid w:val="569B0D24"/>
    <w:rsid w:val="569F1FC1"/>
    <w:rsid w:val="56A54724"/>
    <w:rsid w:val="56A66EB1"/>
    <w:rsid w:val="56A95538"/>
    <w:rsid w:val="56AB27CF"/>
    <w:rsid w:val="56AB3748"/>
    <w:rsid w:val="56AD7B3C"/>
    <w:rsid w:val="56AF72B3"/>
    <w:rsid w:val="56AF7A99"/>
    <w:rsid w:val="56B00CC9"/>
    <w:rsid w:val="56B032E5"/>
    <w:rsid w:val="56B34499"/>
    <w:rsid w:val="56BF2C88"/>
    <w:rsid w:val="56BF5482"/>
    <w:rsid w:val="56C053D0"/>
    <w:rsid w:val="56C056E0"/>
    <w:rsid w:val="56C3271E"/>
    <w:rsid w:val="56C335DA"/>
    <w:rsid w:val="56C56AB7"/>
    <w:rsid w:val="56C608F6"/>
    <w:rsid w:val="56C645BB"/>
    <w:rsid w:val="56C81BC9"/>
    <w:rsid w:val="56C93610"/>
    <w:rsid w:val="56D42E76"/>
    <w:rsid w:val="56D51E02"/>
    <w:rsid w:val="56D571AB"/>
    <w:rsid w:val="56D57C8B"/>
    <w:rsid w:val="56D97D5D"/>
    <w:rsid w:val="56DA1B0D"/>
    <w:rsid w:val="56E43647"/>
    <w:rsid w:val="56EC7829"/>
    <w:rsid w:val="56ED52AB"/>
    <w:rsid w:val="56EE2D2C"/>
    <w:rsid w:val="56EE58D0"/>
    <w:rsid w:val="56EF4E47"/>
    <w:rsid w:val="56EF5506"/>
    <w:rsid w:val="56F34C36"/>
    <w:rsid w:val="56F62548"/>
    <w:rsid w:val="56F65BBA"/>
    <w:rsid w:val="56F92B45"/>
    <w:rsid w:val="56FE4127"/>
    <w:rsid w:val="56FF21AF"/>
    <w:rsid w:val="5701202D"/>
    <w:rsid w:val="570125D6"/>
    <w:rsid w:val="5703068B"/>
    <w:rsid w:val="570535AB"/>
    <w:rsid w:val="57081358"/>
    <w:rsid w:val="570B74A1"/>
    <w:rsid w:val="570F4246"/>
    <w:rsid w:val="570F625A"/>
    <w:rsid w:val="571424DD"/>
    <w:rsid w:val="571454DB"/>
    <w:rsid w:val="571764AD"/>
    <w:rsid w:val="57194E75"/>
    <w:rsid w:val="571A4591"/>
    <w:rsid w:val="571D387C"/>
    <w:rsid w:val="5722210A"/>
    <w:rsid w:val="57244EE3"/>
    <w:rsid w:val="572838CF"/>
    <w:rsid w:val="57287097"/>
    <w:rsid w:val="572C6094"/>
    <w:rsid w:val="572F729D"/>
    <w:rsid w:val="5730754F"/>
    <w:rsid w:val="57320323"/>
    <w:rsid w:val="57321B8B"/>
    <w:rsid w:val="5739399A"/>
    <w:rsid w:val="57406FC7"/>
    <w:rsid w:val="57465D03"/>
    <w:rsid w:val="574B6CE7"/>
    <w:rsid w:val="574F6249"/>
    <w:rsid w:val="5754478F"/>
    <w:rsid w:val="57556CD5"/>
    <w:rsid w:val="575649D1"/>
    <w:rsid w:val="57614CEC"/>
    <w:rsid w:val="57641FBD"/>
    <w:rsid w:val="5764251E"/>
    <w:rsid w:val="57653C70"/>
    <w:rsid w:val="576563C3"/>
    <w:rsid w:val="57657E05"/>
    <w:rsid w:val="5768418B"/>
    <w:rsid w:val="57750C8E"/>
    <w:rsid w:val="577809D8"/>
    <w:rsid w:val="57797017"/>
    <w:rsid w:val="577A5B77"/>
    <w:rsid w:val="578135A0"/>
    <w:rsid w:val="57816951"/>
    <w:rsid w:val="57877A28"/>
    <w:rsid w:val="57917FB7"/>
    <w:rsid w:val="5792158B"/>
    <w:rsid w:val="57936987"/>
    <w:rsid w:val="57940762"/>
    <w:rsid w:val="5795214A"/>
    <w:rsid w:val="57955296"/>
    <w:rsid w:val="57996E57"/>
    <w:rsid w:val="57A74B4E"/>
    <w:rsid w:val="57A9565E"/>
    <w:rsid w:val="57A9580A"/>
    <w:rsid w:val="57AD0DE0"/>
    <w:rsid w:val="57B60A7E"/>
    <w:rsid w:val="57B72BDD"/>
    <w:rsid w:val="57B7439E"/>
    <w:rsid w:val="57B74BDE"/>
    <w:rsid w:val="57B97E77"/>
    <w:rsid w:val="57BA337A"/>
    <w:rsid w:val="57BB1953"/>
    <w:rsid w:val="57BB5352"/>
    <w:rsid w:val="57BD4480"/>
    <w:rsid w:val="57BD6CF1"/>
    <w:rsid w:val="57C31B27"/>
    <w:rsid w:val="57C93090"/>
    <w:rsid w:val="57D10B5D"/>
    <w:rsid w:val="57D41FD9"/>
    <w:rsid w:val="57D537EF"/>
    <w:rsid w:val="57D751C7"/>
    <w:rsid w:val="57DE00B6"/>
    <w:rsid w:val="57E3432C"/>
    <w:rsid w:val="57E52B8E"/>
    <w:rsid w:val="57E96392"/>
    <w:rsid w:val="57FA59DE"/>
    <w:rsid w:val="57FB4645"/>
    <w:rsid w:val="57FC2887"/>
    <w:rsid w:val="580006CC"/>
    <w:rsid w:val="58017371"/>
    <w:rsid w:val="58032874"/>
    <w:rsid w:val="58057913"/>
    <w:rsid w:val="58060635"/>
    <w:rsid w:val="5807127B"/>
    <w:rsid w:val="580D70E7"/>
    <w:rsid w:val="58125FB4"/>
    <w:rsid w:val="58131892"/>
    <w:rsid w:val="581766B8"/>
    <w:rsid w:val="581A249A"/>
    <w:rsid w:val="581B4698"/>
    <w:rsid w:val="581D77EE"/>
    <w:rsid w:val="581E42E4"/>
    <w:rsid w:val="58207378"/>
    <w:rsid w:val="58235328"/>
    <w:rsid w:val="58277E85"/>
    <w:rsid w:val="58314A2E"/>
    <w:rsid w:val="58333A7F"/>
    <w:rsid w:val="58356E00"/>
    <w:rsid w:val="58373FC8"/>
    <w:rsid w:val="583A4110"/>
    <w:rsid w:val="583B1C52"/>
    <w:rsid w:val="583B3C43"/>
    <w:rsid w:val="583B5F87"/>
    <w:rsid w:val="583B755D"/>
    <w:rsid w:val="58401D13"/>
    <w:rsid w:val="5844482C"/>
    <w:rsid w:val="58481565"/>
    <w:rsid w:val="584C0E5F"/>
    <w:rsid w:val="584E10A6"/>
    <w:rsid w:val="584E3043"/>
    <w:rsid w:val="58527827"/>
    <w:rsid w:val="585329C5"/>
    <w:rsid w:val="58560400"/>
    <w:rsid w:val="585A79E2"/>
    <w:rsid w:val="585C1FB5"/>
    <w:rsid w:val="58605002"/>
    <w:rsid w:val="58625F68"/>
    <w:rsid w:val="5863030F"/>
    <w:rsid w:val="586373F7"/>
    <w:rsid w:val="58647B43"/>
    <w:rsid w:val="586A3AE2"/>
    <w:rsid w:val="587666F5"/>
    <w:rsid w:val="58786108"/>
    <w:rsid w:val="587B4FB4"/>
    <w:rsid w:val="587E2FAA"/>
    <w:rsid w:val="587F2411"/>
    <w:rsid w:val="58813143"/>
    <w:rsid w:val="58815D3A"/>
    <w:rsid w:val="5882251C"/>
    <w:rsid w:val="58834585"/>
    <w:rsid w:val="58855660"/>
    <w:rsid w:val="588F66BB"/>
    <w:rsid w:val="58941ADC"/>
    <w:rsid w:val="58997DAE"/>
    <w:rsid w:val="589C46AA"/>
    <w:rsid w:val="589D0CC7"/>
    <w:rsid w:val="589E16B5"/>
    <w:rsid w:val="58A00C32"/>
    <w:rsid w:val="58A664AE"/>
    <w:rsid w:val="58A917F2"/>
    <w:rsid w:val="58AA65E1"/>
    <w:rsid w:val="58AE754E"/>
    <w:rsid w:val="58BA7971"/>
    <w:rsid w:val="58BE7DF6"/>
    <w:rsid w:val="58BF6D7C"/>
    <w:rsid w:val="58C50E42"/>
    <w:rsid w:val="58C6461E"/>
    <w:rsid w:val="58C73DA7"/>
    <w:rsid w:val="58CE69A0"/>
    <w:rsid w:val="58CE755F"/>
    <w:rsid w:val="58D04B74"/>
    <w:rsid w:val="58D726DD"/>
    <w:rsid w:val="58DA34B8"/>
    <w:rsid w:val="58DC7C0F"/>
    <w:rsid w:val="58DD0927"/>
    <w:rsid w:val="58DD18C4"/>
    <w:rsid w:val="58E27346"/>
    <w:rsid w:val="58E67D79"/>
    <w:rsid w:val="58E90F45"/>
    <w:rsid w:val="58E92AD9"/>
    <w:rsid w:val="58E952B6"/>
    <w:rsid w:val="58EA6DEB"/>
    <w:rsid w:val="58F16C7A"/>
    <w:rsid w:val="58F3217D"/>
    <w:rsid w:val="58F911DD"/>
    <w:rsid w:val="58FA2270"/>
    <w:rsid w:val="58FC3AF3"/>
    <w:rsid w:val="58FC444D"/>
    <w:rsid w:val="58FC76A9"/>
    <w:rsid w:val="58FE2B87"/>
    <w:rsid w:val="58FF6B53"/>
    <w:rsid w:val="59016F14"/>
    <w:rsid w:val="59037EFD"/>
    <w:rsid w:val="5907236D"/>
    <w:rsid w:val="59082A45"/>
    <w:rsid w:val="590C41F5"/>
    <w:rsid w:val="5910752F"/>
    <w:rsid w:val="59132A32"/>
    <w:rsid w:val="591465BD"/>
    <w:rsid w:val="591E7620"/>
    <w:rsid w:val="59230C0D"/>
    <w:rsid w:val="59243510"/>
    <w:rsid w:val="59260AE4"/>
    <w:rsid w:val="59281352"/>
    <w:rsid w:val="592C585D"/>
    <w:rsid w:val="593118EF"/>
    <w:rsid w:val="593346C0"/>
    <w:rsid w:val="5934129F"/>
    <w:rsid w:val="59346469"/>
    <w:rsid w:val="59395259"/>
    <w:rsid w:val="593A485E"/>
    <w:rsid w:val="593B2571"/>
    <w:rsid w:val="593C6818"/>
    <w:rsid w:val="593F7188"/>
    <w:rsid w:val="59412A53"/>
    <w:rsid w:val="59421210"/>
    <w:rsid w:val="59457A88"/>
    <w:rsid w:val="594830FB"/>
    <w:rsid w:val="59483712"/>
    <w:rsid w:val="5949510A"/>
    <w:rsid w:val="594E7013"/>
    <w:rsid w:val="594F4314"/>
    <w:rsid w:val="59530409"/>
    <w:rsid w:val="5955699E"/>
    <w:rsid w:val="595847D1"/>
    <w:rsid w:val="595E11B5"/>
    <w:rsid w:val="595F561F"/>
    <w:rsid w:val="59631C04"/>
    <w:rsid w:val="59673110"/>
    <w:rsid w:val="596A507B"/>
    <w:rsid w:val="597370E3"/>
    <w:rsid w:val="59747253"/>
    <w:rsid w:val="5978175F"/>
    <w:rsid w:val="597A31AB"/>
    <w:rsid w:val="597F6157"/>
    <w:rsid w:val="59893975"/>
    <w:rsid w:val="598B2682"/>
    <w:rsid w:val="598B6B71"/>
    <w:rsid w:val="5990239E"/>
    <w:rsid w:val="59932B89"/>
    <w:rsid w:val="59945D51"/>
    <w:rsid w:val="59956BB9"/>
    <w:rsid w:val="5998290B"/>
    <w:rsid w:val="599B1D7B"/>
    <w:rsid w:val="599E0B6F"/>
    <w:rsid w:val="599E14B9"/>
    <w:rsid w:val="599F69F8"/>
    <w:rsid w:val="599F74F1"/>
    <w:rsid w:val="59A22244"/>
    <w:rsid w:val="59A6256A"/>
    <w:rsid w:val="59A81CD9"/>
    <w:rsid w:val="59A92BA5"/>
    <w:rsid w:val="59AA5AAA"/>
    <w:rsid w:val="59B32FF2"/>
    <w:rsid w:val="59B42878"/>
    <w:rsid w:val="59B4548C"/>
    <w:rsid w:val="59B620FF"/>
    <w:rsid w:val="59B722F3"/>
    <w:rsid w:val="59B82984"/>
    <w:rsid w:val="59BA388E"/>
    <w:rsid w:val="59BF5BC1"/>
    <w:rsid w:val="59C072BD"/>
    <w:rsid w:val="59CD5043"/>
    <w:rsid w:val="59D46732"/>
    <w:rsid w:val="59D631F5"/>
    <w:rsid w:val="59D97E08"/>
    <w:rsid w:val="59EA45D3"/>
    <w:rsid w:val="59EC2C40"/>
    <w:rsid w:val="59EE60B2"/>
    <w:rsid w:val="59F16754"/>
    <w:rsid w:val="59F16EC8"/>
    <w:rsid w:val="59F277E1"/>
    <w:rsid w:val="59F93C29"/>
    <w:rsid w:val="59FA24EA"/>
    <w:rsid w:val="59FC0341"/>
    <w:rsid w:val="5A0403AC"/>
    <w:rsid w:val="5A0A1945"/>
    <w:rsid w:val="5A0D35A8"/>
    <w:rsid w:val="5A137044"/>
    <w:rsid w:val="5A192DF9"/>
    <w:rsid w:val="5A1B7661"/>
    <w:rsid w:val="5A2051E5"/>
    <w:rsid w:val="5A21495B"/>
    <w:rsid w:val="5A246AF0"/>
    <w:rsid w:val="5A2569C6"/>
    <w:rsid w:val="5A281A5A"/>
    <w:rsid w:val="5A340D99"/>
    <w:rsid w:val="5A3C05A4"/>
    <w:rsid w:val="5A3C4E02"/>
    <w:rsid w:val="5A4120AB"/>
    <w:rsid w:val="5A416980"/>
    <w:rsid w:val="5A48326C"/>
    <w:rsid w:val="5A48580A"/>
    <w:rsid w:val="5A49197D"/>
    <w:rsid w:val="5A545A17"/>
    <w:rsid w:val="5A5824F4"/>
    <w:rsid w:val="5A650D5A"/>
    <w:rsid w:val="5A6A74BC"/>
    <w:rsid w:val="5A6E1669"/>
    <w:rsid w:val="5A7066ED"/>
    <w:rsid w:val="5A725565"/>
    <w:rsid w:val="5A754877"/>
    <w:rsid w:val="5A781F79"/>
    <w:rsid w:val="5A7A3DE1"/>
    <w:rsid w:val="5A7B3790"/>
    <w:rsid w:val="5A7C06B1"/>
    <w:rsid w:val="5A7F04B4"/>
    <w:rsid w:val="5A7F44F1"/>
    <w:rsid w:val="5A8D7550"/>
    <w:rsid w:val="5A931185"/>
    <w:rsid w:val="5A9A6788"/>
    <w:rsid w:val="5A9E7862"/>
    <w:rsid w:val="5AA248CE"/>
    <w:rsid w:val="5AA26F5D"/>
    <w:rsid w:val="5AA31BDB"/>
    <w:rsid w:val="5AA541E0"/>
    <w:rsid w:val="5AA676F1"/>
    <w:rsid w:val="5AA7755C"/>
    <w:rsid w:val="5AA80573"/>
    <w:rsid w:val="5AAA03DA"/>
    <w:rsid w:val="5AAA216C"/>
    <w:rsid w:val="5AB26894"/>
    <w:rsid w:val="5AB6700D"/>
    <w:rsid w:val="5AB8239B"/>
    <w:rsid w:val="5AB93DF5"/>
    <w:rsid w:val="5AB9688A"/>
    <w:rsid w:val="5ABB47A0"/>
    <w:rsid w:val="5ABD57BA"/>
    <w:rsid w:val="5ABF016F"/>
    <w:rsid w:val="5AC22A75"/>
    <w:rsid w:val="5AC22EB4"/>
    <w:rsid w:val="5AC52078"/>
    <w:rsid w:val="5AC76241"/>
    <w:rsid w:val="5AC94560"/>
    <w:rsid w:val="5ACF1426"/>
    <w:rsid w:val="5AD05E8B"/>
    <w:rsid w:val="5AD75DEB"/>
    <w:rsid w:val="5AE12595"/>
    <w:rsid w:val="5AE43D2C"/>
    <w:rsid w:val="5AE53695"/>
    <w:rsid w:val="5AE725E3"/>
    <w:rsid w:val="5AEA0FF2"/>
    <w:rsid w:val="5AEA4836"/>
    <w:rsid w:val="5AF7267A"/>
    <w:rsid w:val="5AFB3D0E"/>
    <w:rsid w:val="5AFB46B1"/>
    <w:rsid w:val="5AFD0576"/>
    <w:rsid w:val="5AFD313F"/>
    <w:rsid w:val="5AFD599D"/>
    <w:rsid w:val="5B0043C0"/>
    <w:rsid w:val="5B03287A"/>
    <w:rsid w:val="5B081868"/>
    <w:rsid w:val="5B0B0958"/>
    <w:rsid w:val="5B0C2F0D"/>
    <w:rsid w:val="5B0E3512"/>
    <w:rsid w:val="5B0E59F9"/>
    <w:rsid w:val="5B1005C9"/>
    <w:rsid w:val="5B132AA8"/>
    <w:rsid w:val="5B1437DE"/>
    <w:rsid w:val="5B15697F"/>
    <w:rsid w:val="5B16642E"/>
    <w:rsid w:val="5B175E48"/>
    <w:rsid w:val="5B1765FF"/>
    <w:rsid w:val="5B180D49"/>
    <w:rsid w:val="5B196E5C"/>
    <w:rsid w:val="5B1B5005"/>
    <w:rsid w:val="5B1D2732"/>
    <w:rsid w:val="5B2257DC"/>
    <w:rsid w:val="5B2421B6"/>
    <w:rsid w:val="5B251248"/>
    <w:rsid w:val="5B2C1947"/>
    <w:rsid w:val="5B312701"/>
    <w:rsid w:val="5B312F87"/>
    <w:rsid w:val="5B360F3F"/>
    <w:rsid w:val="5B3F574F"/>
    <w:rsid w:val="5B4077C3"/>
    <w:rsid w:val="5B4216BC"/>
    <w:rsid w:val="5B422149"/>
    <w:rsid w:val="5B430B0B"/>
    <w:rsid w:val="5B436D4E"/>
    <w:rsid w:val="5B4454D0"/>
    <w:rsid w:val="5B457EB3"/>
    <w:rsid w:val="5B4735B2"/>
    <w:rsid w:val="5B48385C"/>
    <w:rsid w:val="5B4B7C82"/>
    <w:rsid w:val="5B4E31C5"/>
    <w:rsid w:val="5B5154DF"/>
    <w:rsid w:val="5B522B4D"/>
    <w:rsid w:val="5B535254"/>
    <w:rsid w:val="5B540662"/>
    <w:rsid w:val="5B55713E"/>
    <w:rsid w:val="5B5900FF"/>
    <w:rsid w:val="5B592AC7"/>
    <w:rsid w:val="5B5951AE"/>
    <w:rsid w:val="5B5965F2"/>
    <w:rsid w:val="5B5B2841"/>
    <w:rsid w:val="5B5D12FA"/>
    <w:rsid w:val="5B5D3974"/>
    <w:rsid w:val="5B5E29F7"/>
    <w:rsid w:val="5B622ED0"/>
    <w:rsid w:val="5B646A73"/>
    <w:rsid w:val="5B6548E2"/>
    <w:rsid w:val="5B6B2007"/>
    <w:rsid w:val="5B720832"/>
    <w:rsid w:val="5B802504"/>
    <w:rsid w:val="5B8027AB"/>
    <w:rsid w:val="5B812804"/>
    <w:rsid w:val="5B823BAD"/>
    <w:rsid w:val="5B8411B1"/>
    <w:rsid w:val="5B850BDA"/>
    <w:rsid w:val="5B861661"/>
    <w:rsid w:val="5B8837FD"/>
    <w:rsid w:val="5B884501"/>
    <w:rsid w:val="5B8B39B7"/>
    <w:rsid w:val="5B90659E"/>
    <w:rsid w:val="5B934934"/>
    <w:rsid w:val="5B942339"/>
    <w:rsid w:val="5B944CCF"/>
    <w:rsid w:val="5B9D1E34"/>
    <w:rsid w:val="5B9D1F87"/>
    <w:rsid w:val="5BA9063F"/>
    <w:rsid w:val="5BAC4F46"/>
    <w:rsid w:val="5BAD7DF7"/>
    <w:rsid w:val="5BAE0F76"/>
    <w:rsid w:val="5BAE16E0"/>
    <w:rsid w:val="5BB60EA8"/>
    <w:rsid w:val="5BBE0092"/>
    <w:rsid w:val="5BBE6E88"/>
    <w:rsid w:val="5BC30205"/>
    <w:rsid w:val="5BC709A1"/>
    <w:rsid w:val="5BCC6073"/>
    <w:rsid w:val="5BD0382F"/>
    <w:rsid w:val="5BD801F3"/>
    <w:rsid w:val="5BD81A4C"/>
    <w:rsid w:val="5BD827D9"/>
    <w:rsid w:val="5BD95507"/>
    <w:rsid w:val="5BDB5AB2"/>
    <w:rsid w:val="5BDC2623"/>
    <w:rsid w:val="5BDE47CA"/>
    <w:rsid w:val="5BDF5DCF"/>
    <w:rsid w:val="5BE16BA4"/>
    <w:rsid w:val="5BE35B1F"/>
    <w:rsid w:val="5BE407A1"/>
    <w:rsid w:val="5BE61256"/>
    <w:rsid w:val="5BE9447E"/>
    <w:rsid w:val="5BEC0CBC"/>
    <w:rsid w:val="5BED4941"/>
    <w:rsid w:val="5BF175E7"/>
    <w:rsid w:val="5BF272CB"/>
    <w:rsid w:val="5BF530EC"/>
    <w:rsid w:val="5BF56B4C"/>
    <w:rsid w:val="5BF74119"/>
    <w:rsid w:val="5BF81170"/>
    <w:rsid w:val="5BFF2E5F"/>
    <w:rsid w:val="5C0013FA"/>
    <w:rsid w:val="5C042583"/>
    <w:rsid w:val="5C070C58"/>
    <w:rsid w:val="5C0C5C12"/>
    <w:rsid w:val="5C0D35C2"/>
    <w:rsid w:val="5C0D5892"/>
    <w:rsid w:val="5C0D5E46"/>
    <w:rsid w:val="5C0E1B1F"/>
    <w:rsid w:val="5C0E350E"/>
    <w:rsid w:val="5C1009D4"/>
    <w:rsid w:val="5C112081"/>
    <w:rsid w:val="5C1212CB"/>
    <w:rsid w:val="5C12559D"/>
    <w:rsid w:val="5C151CBB"/>
    <w:rsid w:val="5C172EEE"/>
    <w:rsid w:val="5C1F35AE"/>
    <w:rsid w:val="5C235838"/>
    <w:rsid w:val="5C2B3EB1"/>
    <w:rsid w:val="5C2C3877"/>
    <w:rsid w:val="5C2D6B5B"/>
    <w:rsid w:val="5C3B3722"/>
    <w:rsid w:val="5C3B7C2A"/>
    <w:rsid w:val="5C3F2C9E"/>
    <w:rsid w:val="5C4D7BBE"/>
    <w:rsid w:val="5C4E6892"/>
    <w:rsid w:val="5C4F1B7F"/>
    <w:rsid w:val="5C4F5402"/>
    <w:rsid w:val="5C510905"/>
    <w:rsid w:val="5C537F77"/>
    <w:rsid w:val="5C545DB5"/>
    <w:rsid w:val="5C5A3341"/>
    <w:rsid w:val="5C5B5462"/>
    <w:rsid w:val="5C5B589C"/>
    <w:rsid w:val="5C5F7340"/>
    <w:rsid w:val="5C683626"/>
    <w:rsid w:val="5C6D6470"/>
    <w:rsid w:val="5C6F7A8D"/>
    <w:rsid w:val="5C705473"/>
    <w:rsid w:val="5C725490"/>
    <w:rsid w:val="5C7936A7"/>
    <w:rsid w:val="5C7B0E52"/>
    <w:rsid w:val="5C7E6E4B"/>
    <w:rsid w:val="5C8445D7"/>
    <w:rsid w:val="5C8567D6"/>
    <w:rsid w:val="5C8B0FA4"/>
    <w:rsid w:val="5C8E041D"/>
    <w:rsid w:val="5C915E6B"/>
    <w:rsid w:val="5C916A74"/>
    <w:rsid w:val="5C9679C1"/>
    <w:rsid w:val="5C9B696D"/>
    <w:rsid w:val="5C9E000C"/>
    <w:rsid w:val="5CA85A91"/>
    <w:rsid w:val="5CA918B9"/>
    <w:rsid w:val="5CAA2A23"/>
    <w:rsid w:val="5CAA6B9B"/>
    <w:rsid w:val="5CAD799A"/>
    <w:rsid w:val="5CAF06D8"/>
    <w:rsid w:val="5CB07969"/>
    <w:rsid w:val="5CB40AC3"/>
    <w:rsid w:val="5CB44B56"/>
    <w:rsid w:val="5CB507AF"/>
    <w:rsid w:val="5CBC19F3"/>
    <w:rsid w:val="5CC12886"/>
    <w:rsid w:val="5CC30330"/>
    <w:rsid w:val="5CC34570"/>
    <w:rsid w:val="5CC4171B"/>
    <w:rsid w:val="5CC4446B"/>
    <w:rsid w:val="5CC61649"/>
    <w:rsid w:val="5CCA2587"/>
    <w:rsid w:val="5CCE3C2B"/>
    <w:rsid w:val="5CD737A8"/>
    <w:rsid w:val="5CD85513"/>
    <w:rsid w:val="5CD96EEE"/>
    <w:rsid w:val="5CDF059B"/>
    <w:rsid w:val="5CE70D83"/>
    <w:rsid w:val="5CE8015F"/>
    <w:rsid w:val="5CED04BA"/>
    <w:rsid w:val="5CF209A3"/>
    <w:rsid w:val="5CF42970"/>
    <w:rsid w:val="5CF63611"/>
    <w:rsid w:val="5CF9200B"/>
    <w:rsid w:val="5CF9354F"/>
    <w:rsid w:val="5CFA296A"/>
    <w:rsid w:val="5CFD28C5"/>
    <w:rsid w:val="5CFF09AD"/>
    <w:rsid w:val="5CFF3F21"/>
    <w:rsid w:val="5D003BC8"/>
    <w:rsid w:val="5D016C28"/>
    <w:rsid w:val="5D03780D"/>
    <w:rsid w:val="5D072D00"/>
    <w:rsid w:val="5D08487B"/>
    <w:rsid w:val="5D092277"/>
    <w:rsid w:val="5D0D5AD3"/>
    <w:rsid w:val="5D112796"/>
    <w:rsid w:val="5D1773C9"/>
    <w:rsid w:val="5D1C3851"/>
    <w:rsid w:val="5D204180"/>
    <w:rsid w:val="5D205EA4"/>
    <w:rsid w:val="5D211ED7"/>
    <w:rsid w:val="5D21575A"/>
    <w:rsid w:val="5D2163B9"/>
    <w:rsid w:val="5D234131"/>
    <w:rsid w:val="5D28152F"/>
    <w:rsid w:val="5D2E1955"/>
    <w:rsid w:val="5D3024F2"/>
    <w:rsid w:val="5D31245E"/>
    <w:rsid w:val="5D316300"/>
    <w:rsid w:val="5D343CDB"/>
    <w:rsid w:val="5D3F67D3"/>
    <w:rsid w:val="5D46673B"/>
    <w:rsid w:val="5D47441E"/>
    <w:rsid w:val="5D496469"/>
    <w:rsid w:val="5D497818"/>
    <w:rsid w:val="5D4A262C"/>
    <w:rsid w:val="5D4C079D"/>
    <w:rsid w:val="5D4C09A3"/>
    <w:rsid w:val="5D515393"/>
    <w:rsid w:val="5D561E73"/>
    <w:rsid w:val="5D5700A3"/>
    <w:rsid w:val="5D57727A"/>
    <w:rsid w:val="5D5B2BBB"/>
    <w:rsid w:val="5D613370"/>
    <w:rsid w:val="5D6252FE"/>
    <w:rsid w:val="5D6522E2"/>
    <w:rsid w:val="5D655B67"/>
    <w:rsid w:val="5D6568FB"/>
    <w:rsid w:val="5D661F48"/>
    <w:rsid w:val="5D6B74F6"/>
    <w:rsid w:val="5D6D298D"/>
    <w:rsid w:val="5D6E3537"/>
    <w:rsid w:val="5D6E585A"/>
    <w:rsid w:val="5D7734EC"/>
    <w:rsid w:val="5D775150"/>
    <w:rsid w:val="5D781F44"/>
    <w:rsid w:val="5D78700F"/>
    <w:rsid w:val="5D7A3559"/>
    <w:rsid w:val="5D815BBF"/>
    <w:rsid w:val="5D833CEE"/>
    <w:rsid w:val="5D8C4E0A"/>
    <w:rsid w:val="5D8F7B02"/>
    <w:rsid w:val="5D921A3A"/>
    <w:rsid w:val="5D923B8C"/>
    <w:rsid w:val="5D942B2F"/>
    <w:rsid w:val="5D975399"/>
    <w:rsid w:val="5D980DF4"/>
    <w:rsid w:val="5D983E4E"/>
    <w:rsid w:val="5D986262"/>
    <w:rsid w:val="5D9F6638"/>
    <w:rsid w:val="5DA53CBD"/>
    <w:rsid w:val="5DA862C6"/>
    <w:rsid w:val="5DAE05EE"/>
    <w:rsid w:val="5DAF26F5"/>
    <w:rsid w:val="5DB373F9"/>
    <w:rsid w:val="5DB412DF"/>
    <w:rsid w:val="5DC154AE"/>
    <w:rsid w:val="5DC61285"/>
    <w:rsid w:val="5DC64AB5"/>
    <w:rsid w:val="5DC9299A"/>
    <w:rsid w:val="5DD066BF"/>
    <w:rsid w:val="5DD22EFD"/>
    <w:rsid w:val="5DD25D95"/>
    <w:rsid w:val="5DD35E71"/>
    <w:rsid w:val="5DD44A9B"/>
    <w:rsid w:val="5DD52EC2"/>
    <w:rsid w:val="5DD71A06"/>
    <w:rsid w:val="5DE6390B"/>
    <w:rsid w:val="5DE71B9B"/>
    <w:rsid w:val="5DE80D57"/>
    <w:rsid w:val="5DE86421"/>
    <w:rsid w:val="5DEA15AE"/>
    <w:rsid w:val="5DEA58D7"/>
    <w:rsid w:val="5DEB280C"/>
    <w:rsid w:val="5DF25E6B"/>
    <w:rsid w:val="5DF50286"/>
    <w:rsid w:val="5DF56031"/>
    <w:rsid w:val="5DF666F9"/>
    <w:rsid w:val="5DFC62CD"/>
    <w:rsid w:val="5DFE1C3D"/>
    <w:rsid w:val="5DFF3DEC"/>
    <w:rsid w:val="5E067C21"/>
    <w:rsid w:val="5E09559D"/>
    <w:rsid w:val="5E0C4AEB"/>
    <w:rsid w:val="5E0F1A19"/>
    <w:rsid w:val="5E126FC8"/>
    <w:rsid w:val="5E204E4F"/>
    <w:rsid w:val="5E211400"/>
    <w:rsid w:val="5E2152FD"/>
    <w:rsid w:val="5E256AFA"/>
    <w:rsid w:val="5E2A2125"/>
    <w:rsid w:val="5E2A5245"/>
    <w:rsid w:val="5E2E45F5"/>
    <w:rsid w:val="5E381ECD"/>
    <w:rsid w:val="5E3A4775"/>
    <w:rsid w:val="5E3B1C98"/>
    <w:rsid w:val="5E3C3102"/>
    <w:rsid w:val="5E4254DB"/>
    <w:rsid w:val="5E477EAE"/>
    <w:rsid w:val="5E486BD6"/>
    <w:rsid w:val="5E492787"/>
    <w:rsid w:val="5E4A5023"/>
    <w:rsid w:val="5E4C795A"/>
    <w:rsid w:val="5E4F1073"/>
    <w:rsid w:val="5E515E4C"/>
    <w:rsid w:val="5E530709"/>
    <w:rsid w:val="5E562029"/>
    <w:rsid w:val="5E5B1B31"/>
    <w:rsid w:val="5E5B34AF"/>
    <w:rsid w:val="5E5E01B2"/>
    <w:rsid w:val="5E5E71A2"/>
    <w:rsid w:val="5E614BD5"/>
    <w:rsid w:val="5E615ED4"/>
    <w:rsid w:val="5E62002E"/>
    <w:rsid w:val="5E65126A"/>
    <w:rsid w:val="5E69681E"/>
    <w:rsid w:val="5E705C66"/>
    <w:rsid w:val="5E7267F2"/>
    <w:rsid w:val="5E76039C"/>
    <w:rsid w:val="5E780A04"/>
    <w:rsid w:val="5E7C4953"/>
    <w:rsid w:val="5E852172"/>
    <w:rsid w:val="5E85546C"/>
    <w:rsid w:val="5E8B2B96"/>
    <w:rsid w:val="5E910E34"/>
    <w:rsid w:val="5E9420BF"/>
    <w:rsid w:val="5E9740E9"/>
    <w:rsid w:val="5E9B6F80"/>
    <w:rsid w:val="5E9E0C8A"/>
    <w:rsid w:val="5E9F472D"/>
    <w:rsid w:val="5E9F6A8D"/>
    <w:rsid w:val="5EA431FE"/>
    <w:rsid w:val="5EA76F1E"/>
    <w:rsid w:val="5EAB15FA"/>
    <w:rsid w:val="5EAC5E1F"/>
    <w:rsid w:val="5EB5510D"/>
    <w:rsid w:val="5EB563D5"/>
    <w:rsid w:val="5EB57A44"/>
    <w:rsid w:val="5EB635F2"/>
    <w:rsid w:val="5EB86AF5"/>
    <w:rsid w:val="5EBB0FA2"/>
    <w:rsid w:val="5EBF6480"/>
    <w:rsid w:val="5EC114CC"/>
    <w:rsid w:val="5ED837A7"/>
    <w:rsid w:val="5ED83A6B"/>
    <w:rsid w:val="5EE36216"/>
    <w:rsid w:val="5EE8497A"/>
    <w:rsid w:val="5EEA24D3"/>
    <w:rsid w:val="5EED31CF"/>
    <w:rsid w:val="5EEE3322"/>
    <w:rsid w:val="5EF156F0"/>
    <w:rsid w:val="5EF422FC"/>
    <w:rsid w:val="5EF56BCD"/>
    <w:rsid w:val="5EF95A49"/>
    <w:rsid w:val="5EFF150E"/>
    <w:rsid w:val="5F021B76"/>
    <w:rsid w:val="5F03465D"/>
    <w:rsid w:val="5F0367F2"/>
    <w:rsid w:val="5F05522A"/>
    <w:rsid w:val="5F0813EE"/>
    <w:rsid w:val="5F0A25C6"/>
    <w:rsid w:val="5F121D6F"/>
    <w:rsid w:val="5F1631E3"/>
    <w:rsid w:val="5F1C5B9B"/>
    <w:rsid w:val="5F1E209F"/>
    <w:rsid w:val="5F1F2410"/>
    <w:rsid w:val="5F201E7B"/>
    <w:rsid w:val="5F262DDB"/>
    <w:rsid w:val="5F276DA9"/>
    <w:rsid w:val="5F2922AC"/>
    <w:rsid w:val="5F29784F"/>
    <w:rsid w:val="5F2A1005"/>
    <w:rsid w:val="5F2D379E"/>
    <w:rsid w:val="5F3076FC"/>
    <w:rsid w:val="5F32144E"/>
    <w:rsid w:val="5F3715C2"/>
    <w:rsid w:val="5F390348"/>
    <w:rsid w:val="5F3B6A5A"/>
    <w:rsid w:val="5F42158C"/>
    <w:rsid w:val="5F46213C"/>
    <w:rsid w:val="5F4750E0"/>
    <w:rsid w:val="5F4A33AE"/>
    <w:rsid w:val="5F4E2BDC"/>
    <w:rsid w:val="5F517BED"/>
    <w:rsid w:val="5F5626EE"/>
    <w:rsid w:val="5F5B7104"/>
    <w:rsid w:val="5F75201C"/>
    <w:rsid w:val="5F7713E3"/>
    <w:rsid w:val="5F7C42B5"/>
    <w:rsid w:val="5F7F0E21"/>
    <w:rsid w:val="5F801D8C"/>
    <w:rsid w:val="5F857143"/>
    <w:rsid w:val="5F8800C7"/>
    <w:rsid w:val="5F896117"/>
    <w:rsid w:val="5F897C64"/>
    <w:rsid w:val="5F8C30B2"/>
    <w:rsid w:val="5F8C7557"/>
    <w:rsid w:val="5F957C74"/>
    <w:rsid w:val="5F9A4C4E"/>
    <w:rsid w:val="5F9A5EE2"/>
    <w:rsid w:val="5F9B3B4B"/>
    <w:rsid w:val="5F9C700A"/>
    <w:rsid w:val="5F9D47EA"/>
    <w:rsid w:val="5FA3583A"/>
    <w:rsid w:val="5FA9244C"/>
    <w:rsid w:val="5FAD0819"/>
    <w:rsid w:val="5FAD47CB"/>
    <w:rsid w:val="5FAD5429"/>
    <w:rsid w:val="5FAE737E"/>
    <w:rsid w:val="5FB40A0C"/>
    <w:rsid w:val="5FB40BFB"/>
    <w:rsid w:val="5FB721A3"/>
    <w:rsid w:val="5FB92148"/>
    <w:rsid w:val="5FBC5146"/>
    <w:rsid w:val="5FBD3BB0"/>
    <w:rsid w:val="5FBF2BEC"/>
    <w:rsid w:val="5FC51AC5"/>
    <w:rsid w:val="5FD52EDD"/>
    <w:rsid w:val="5FDA1C93"/>
    <w:rsid w:val="5FDD3055"/>
    <w:rsid w:val="5FDE6397"/>
    <w:rsid w:val="5FDF0416"/>
    <w:rsid w:val="5FDF4931"/>
    <w:rsid w:val="5FE743AF"/>
    <w:rsid w:val="5FE7723D"/>
    <w:rsid w:val="5FE923E7"/>
    <w:rsid w:val="5FE96E67"/>
    <w:rsid w:val="5FEA4CFF"/>
    <w:rsid w:val="5FEB0C48"/>
    <w:rsid w:val="5FEC5946"/>
    <w:rsid w:val="5FEC77D9"/>
    <w:rsid w:val="5FF02075"/>
    <w:rsid w:val="5FF03C5E"/>
    <w:rsid w:val="5FFD5B08"/>
    <w:rsid w:val="600172AC"/>
    <w:rsid w:val="60027BAE"/>
    <w:rsid w:val="600864B9"/>
    <w:rsid w:val="600A1215"/>
    <w:rsid w:val="600B4226"/>
    <w:rsid w:val="600C1D11"/>
    <w:rsid w:val="600C2517"/>
    <w:rsid w:val="6011398B"/>
    <w:rsid w:val="6012222A"/>
    <w:rsid w:val="60135FEC"/>
    <w:rsid w:val="60142E33"/>
    <w:rsid w:val="60152188"/>
    <w:rsid w:val="601C3C88"/>
    <w:rsid w:val="60200B75"/>
    <w:rsid w:val="602148B3"/>
    <w:rsid w:val="60255A41"/>
    <w:rsid w:val="602E7086"/>
    <w:rsid w:val="602F3586"/>
    <w:rsid w:val="602F463E"/>
    <w:rsid w:val="60335FE2"/>
    <w:rsid w:val="60356B99"/>
    <w:rsid w:val="603848FE"/>
    <w:rsid w:val="603A74CC"/>
    <w:rsid w:val="603B0FE8"/>
    <w:rsid w:val="604575B0"/>
    <w:rsid w:val="604A5C07"/>
    <w:rsid w:val="604B6E16"/>
    <w:rsid w:val="604F208F"/>
    <w:rsid w:val="605170EC"/>
    <w:rsid w:val="60544BD3"/>
    <w:rsid w:val="60585E34"/>
    <w:rsid w:val="605B2B1E"/>
    <w:rsid w:val="60606DC6"/>
    <w:rsid w:val="606564ED"/>
    <w:rsid w:val="60672FB9"/>
    <w:rsid w:val="60685AE3"/>
    <w:rsid w:val="60697CFD"/>
    <w:rsid w:val="606A04A2"/>
    <w:rsid w:val="606B1E26"/>
    <w:rsid w:val="606E2E2E"/>
    <w:rsid w:val="607328D4"/>
    <w:rsid w:val="6079430E"/>
    <w:rsid w:val="607B30AB"/>
    <w:rsid w:val="607F0719"/>
    <w:rsid w:val="60842EB0"/>
    <w:rsid w:val="60895F0A"/>
    <w:rsid w:val="608A69F1"/>
    <w:rsid w:val="608C1356"/>
    <w:rsid w:val="608C6719"/>
    <w:rsid w:val="608E51C0"/>
    <w:rsid w:val="60905E7A"/>
    <w:rsid w:val="60916DAA"/>
    <w:rsid w:val="60932AD2"/>
    <w:rsid w:val="60A36AD8"/>
    <w:rsid w:val="60A41892"/>
    <w:rsid w:val="60A62B89"/>
    <w:rsid w:val="60A67452"/>
    <w:rsid w:val="60AD45C8"/>
    <w:rsid w:val="60AD5CAC"/>
    <w:rsid w:val="60B13F43"/>
    <w:rsid w:val="60B17F15"/>
    <w:rsid w:val="60B23567"/>
    <w:rsid w:val="60B44F68"/>
    <w:rsid w:val="60B46AAD"/>
    <w:rsid w:val="60B61505"/>
    <w:rsid w:val="60BA4A73"/>
    <w:rsid w:val="60BE5EB2"/>
    <w:rsid w:val="60C24F4E"/>
    <w:rsid w:val="60C36191"/>
    <w:rsid w:val="60C370AC"/>
    <w:rsid w:val="60C66EDC"/>
    <w:rsid w:val="60C765FD"/>
    <w:rsid w:val="60C9054F"/>
    <w:rsid w:val="60CB7A19"/>
    <w:rsid w:val="60CD40E7"/>
    <w:rsid w:val="60CE3C62"/>
    <w:rsid w:val="60CF386D"/>
    <w:rsid w:val="60D04DCB"/>
    <w:rsid w:val="60DB4245"/>
    <w:rsid w:val="60DC07FE"/>
    <w:rsid w:val="60DC76F4"/>
    <w:rsid w:val="60DD3B2B"/>
    <w:rsid w:val="60DE0679"/>
    <w:rsid w:val="60DE0A49"/>
    <w:rsid w:val="60DF0DA4"/>
    <w:rsid w:val="60E24E81"/>
    <w:rsid w:val="60E27A91"/>
    <w:rsid w:val="60E909A9"/>
    <w:rsid w:val="60EC0F7C"/>
    <w:rsid w:val="60F45ED6"/>
    <w:rsid w:val="60F53E7E"/>
    <w:rsid w:val="60F96CE6"/>
    <w:rsid w:val="60FA6CFF"/>
    <w:rsid w:val="610015D3"/>
    <w:rsid w:val="610408B9"/>
    <w:rsid w:val="61042EF3"/>
    <w:rsid w:val="61051BBD"/>
    <w:rsid w:val="61096932"/>
    <w:rsid w:val="610F4DB2"/>
    <w:rsid w:val="61101848"/>
    <w:rsid w:val="61125661"/>
    <w:rsid w:val="61132CDC"/>
    <w:rsid w:val="61162110"/>
    <w:rsid w:val="611C1A05"/>
    <w:rsid w:val="611D39E1"/>
    <w:rsid w:val="611F5B3F"/>
    <w:rsid w:val="61206B0C"/>
    <w:rsid w:val="6127726D"/>
    <w:rsid w:val="612877D3"/>
    <w:rsid w:val="612B54A5"/>
    <w:rsid w:val="6136238C"/>
    <w:rsid w:val="61376642"/>
    <w:rsid w:val="61397A3C"/>
    <w:rsid w:val="61400CDE"/>
    <w:rsid w:val="61406388"/>
    <w:rsid w:val="61442EE7"/>
    <w:rsid w:val="614B3E16"/>
    <w:rsid w:val="614B5A3A"/>
    <w:rsid w:val="614D563F"/>
    <w:rsid w:val="61537C46"/>
    <w:rsid w:val="615C5D9F"/>
    <w:rsid w:val="615C6485"/>
    <w:rsid w:val="615D4CDD"/>
    <w:rsid w:val="61615B8B"/>
    <w:rsid w:val="616366D4"/>
    <w:rsid w:val="61651BD7"/>
    <w:rsid w:val="616C4DE5"/>
    <w:rsid w:val="61716EF0"/>
    <w:rsid w:val="6173237D"/>
    <w:rsid w:val="6173696E"/>
    <w:rsid w:val="61737BEA"/>
    <w:rsid w:val="617514C0"/>
    <w:rsid w:val="617607B4"/>
    <w:rsid w:val="617637D2"/>
    <w:rsid w:val="61791595"/>
    <w:rsid w:val="617A7D6C"/>
    <w:rsid w:val="617B3D7A"/>
    <w:rsid w:val="61885FA8"/>
    <w:rsid w:val="61895020"/>
    <w:rsid w:val="618A154C"/>
    <w:rsid w:val="618B276D"/>
    <w:rsid w:val="618D233C"/>
    <w:rsid w:val="618E5E5A"/>
    <w:rsid w:val="618F3865"/>
    <w:rsid w:val="619A462F"/>
    <w:rsid w:val="619B42AF"/>
    <w:rsid w:val="619E0173"/>
    <w:rsid w:val="61A161B8"/>
    <w:rsid w:val="61A306B9"/>
    <w:rsid w:val="61A5455E"/>
    <w:rsid w:val="61AA30FD"/>
    <w:rsid w:val="61AC4E41"/>
    <w:rsid w:val="61AF2F50"/>
    <w:rsid w:val="61B16453"/>
    <w:rsid w:val="61B72E44"/>
    <w:rsid w:val="61B81489"/>
    <w:rsid w:val="61B86097"/>
    <w:rsid w:val="61BF3DB8"/>
    <w:rsid w:val="61C41854"/>
    <w:rsid w:val="61C52AFE"/>
    <w:rsid w:val="61C53678"/>
    <w:rsid w:val="61CE0859"/>
    <w:rsid w:val="61D23CDA"/>
    <w:rsid w:val="61D87997"/>
    <w:rsid w:val="61DD7FED"/>
    <w:rsid w:val="61E05150"/>
    <w:rsid w:val="61E42DF4"/>
    <w:rsid w:val="61E8700C"/>
    <w:rsid w:val="61EA78B2"/>
    <w:rsid w:val="61ED10FA"/>
    <w:rsid w:val="61F0228C"/>
    <w:rsid w:val="61F17755"/>
    <w:rsid w:val="61F247C1"/>
    <w:rsid w:val="61F26E3A"/>
    <w:rsid w:val="61F85D19"/>
    <w:rsid w:val="61FA752C"/>
    <w:rsid w:val="61FE2A7A"/>
    <w:rsid w:val="62004DAE"/>
    <w:rsid w:val="62011343"/>
    <w:rsid w:val="62064839"/>
    <w:rsid w:val="620938C2"/>
    <w:rsid w:val="621177EF"/>
    <w:rsid w:val="62123CC0"/>
    <w:rsid w:val="621931D5"/>
    <w:rsid w:val="622021A5"/>
    <w:rsid w:val="62213C16"/>
    <w:rsid w:val="62292C19"/>
    <w:rsid w:val="622A6537"/>
    <w:rsid w:val="622D678E"/>
    <w:rsid w:val="623549FF"/>
    <w:rsid w:val="62361BC5"/>
    <w:rsid w:val="62375779"/>
    <w:rsid w:val="623C3567"/>
    <w:rsid w:val="623F0164"/>
    <w:rsid w:val="62403B08"/>
    <w:rsid w:val="62444AC8"/>
    <w:rsid w:val="62450194"/>
    <w:rsid w:val="624825C2"/>
    <w:rsid w:val="625843E1"/>
    <w:rsid w:val="625958BC"/>
    <w:rsid w:val="62595967"/>
    <w:rsid w:val="625A1939"/>
    <w:rsid w:val="625F2E21"/>
    <w:rsid w:val="62602B8F"/>
    <w:rsid w:val="626165F7"/>
    <w:rsid w:val="62664272"/>
    <w:rsid w:val="62695C01"/>
    <w:rsid w:val="626A119C"/>
    <w:rsid w:val="626A5365"/>
    <w:rsid w:val="626B3862"/>
    <w:rsid w:val="626D2409"/>
    <w:rsid w:val="626E464C"/>
    <w:rsid w:val="62736B9F"/>
    <w:rsid w:val="627A1BB9"/>
    <w:rsid w:val="62802B9D"/>
    <w:rsid w:val="628B27FC"/>
    <w:rsid w:val="629167CA"/>
    <w:rsid w:val="629752F3"/>
    <w:rsid w:val="62985CE4"/>
    <w:rsid w:val="62996751"/>
    <w:rsid w:val="629E79BB"/>
    <w:rsid w:val="62A34AE2"/>
    <w:rsid w:val="62A53B23"/>
    <w:rsid w:val="62A56805"/>
    <w:rsid w:val="62AA7CF0"/>
    <w:rsid w:val="62AB1EEE"/>
    <w:rsid w:val="62AE2D6F"/>
    <w:rsid w:val="62B02AED"/>
    <w:rsid w:val="62B066A2"/>
    <w:rsid w:val="62B1767B"/>
    <w:rsid w:val="62B21879"/>
    <w:rsid w:val="62B520A1"/>
    <w:rsid w:val="62B84CFD"/>
    <w:rsid w:val="62B91881"/>
    <w:rsid w:val="62BA4707"/>
    <w:rsid w:val="62BD4E77"/>
    <w:rsid w:val="62C06045"/>
    <w:rsid w:val="62C16FAC"/>
    <w:rsid w:val="62C176E9"/>
    <w:rsid w:val="62C31F7F"/>
    <w:rsid w:val="62C44476"/>
    <w:rsid w:val="62C936CB"/>
    <w:rsid w:val="62CA1DD8"/>
    <w:rsid w:val="62CB0919"/>
    <w:rsid w:val="62D1005C"/>
    <w:rsid w:val="62D22741"/>
    <w:rsid w:val="62D27B7C"/>
    <w:rsid w:val="62DA3240"/>
    <w:rsid w:val="62DE52B2"/>
    <w:rsid w:val="62DF3642"/>
    <w:rsid w:val="62E05D2E"/>
    <w:rsid w:val="62E52526"/>
    <w:rsid w:val="62E56C37"/>
    <w:rsid w:val="62E8698C"/>
    <w:rsid w:val="62EB58F4"/>
    <w:rsid w:val="62F01A4F"/>
    <w:rsid w:val="62F82A73"/>
    <w:rsid w:val="62FA2F80"/>
    <w:rsid w:val="62FD7DE8"/>
    <w:rsid w:val="6300717D"/>
    <w:rsid w:val="630156DF"/>
    <w:rsid w:val="63037B71"/>
    <w:rsid w:val="63074C86"/>
    <w:rsid w:val="630B0D8B"/>
    <w:rsid w:val="63130619"/>
    <w:rsid w:val="63141C61"/>
    <w:rsid w:val="63142770"/>
    <w:rsid w:val="63212BDC"/>
    <w:rsid w:val="632442AB"/>
    <w:rsid w:val="63262F2A"/>
    <w:rsid w:val="632F1199"/>
    <w:rsid w:val="63302147"/>
    <w:rsid w:val="6336138B"/>
    <w:rsid w:val="63382DD7"/>
    <w:rsid w:val="63392156"/>
    <w:rsid w:val="633C2AAD"/>
    <w:rsid w:val="63542B2A"/>
    <w:rsid w:val="636278D7"/>
    <w:rsid w:val="63651E75"/>
    <w:rsid w:val="63654930"/>
    <w:rsid w:val="63671A0D"/>
    <w:rsid w:val="636D4873"/>
    <w:rsid w:val="636E0014"/>
    <w:rsid w:val="63716F1A"/>
    <w:rsid w:val="63721D18"/>
    <w:rsid w:val="63731937"/>
    <w:rsid w:val="6378056A"/>
    <w:rsid w:val="6378206C"/>
    <w:rsid w:val="637C103A"/>
    <w:rsid w:val="638A790F"/>
    <w:rsid w:val="638D053A"/>
    <w:rsid w:val="638E5D64"/>
    <w:rsid w:val="63901267"/>
    <w:rsid w:val="639171EE"/>
    <w:rsid w:val="639601F9"/>
    <w:rsid w:val="639759BB"/>
    <w:rsid w:val="63997450"/>
    <w:rsid w:val="639D4CF9"/>
    <w:rsid w:val="639E446A"/>
    <w:rsid w:val="63A25874"/>
    <w:rsid w:val="63A26C03"/>
    <w:rsid w:val="63A505DF"/>
    <w:rsid w:val="63A9438F"/>
    <w:rsid w:val="63AC23B4"/>
    <w:rsid w:val="63AC4497"/>
    <w:rsid w:val="63AD0E13"/>
    <w:rsid w:val="63AE4288"/>
    <w:rsid w:val="63B22CBE"/>
    <w:rsid w:val="63B73B36"/>
    <w:rsid w:val="63B74E42"/>
    <w:rsid w:val="63B75468"/>
    <w:rsid w:val="63B80E7F"/>
    <w:rsid w:val="63BB5ED4"/>
    <w:rsid w:val="63BC2CE5"/>
    <w:rsid w:val="63C4511B"/>
    <w:rsid w:val="63C6439D"/>
    <w:rsid w:val="63C9455E"/>
    <w:rsid w:val="63C952A6"/>
    <w:rsid w:val="63CC7DF1"/>
    <w:rsid w:val="63CE284C"/>
    <w:rsid w:val="63CE42F2"/>
    <w:rsid w:val="63D37F49"/>
    <w:rsid w:val="63D45797"/>
    <w:rsid w:val="63D80349"/>
    <w:rsid w:val="63DA330B"/>
    <w:rsid w:val="63DF4869"/>
    <w:rsid w:val="63E31E7D"/>
    <w:rsid w:val="63E328B1"/>
    <w:rsid w:val="63E83B50"/>
    <w:rsid w:val="63E97C4A"/>
    <w:rsid w:val="63EB2BCE"/>
    <w:rsid w:val="63F02116"/>
    <w:rsid w:val="63F02585"/>
    <w:rsid w:val="63F200EB"/>
    <w:rsid w:val="63F62737"/>
    <w:rsid w:val="63F71355"/>
    <w:rsid w:val="63F71F10"/>
    <w:rsid w:val="63F82D4F"/>
    <w:rsid w:val="63F86642"/>
    <w:rsid w:val="63F9476E"/>
    <w:rsid w:val="63FC0C65"/>
    <w:rsid w:val="63FC6058"/>
    <w:rsid w:val="640042AA"/>
    <w:rsid w:val="64090C82"/>
    <w:rsid w:val="640A241A"/>
    <w:rsid w:val="640B2DAF"/>
    <w:rsid w:val="641800B7"/>
    <w:rsid w:val="6419326D"/>
    <w:rsid w:val="641C702B"/>
    <w:rsid w:val="641D4987"/>
    <w:rsid w:val="641E1706"/>
    <w:rsid w:val="64210C70"/>
    <w:rsid w:val="64212D54"/>
    <w:rsid w:val="64254DEC"/>
    <w:rsid w:val="642C4FB0"/>
    <w:rsid w:val="643364F2"/>
    <w:rsid w:val="64341ABA"/>
    <w:rsid w:val="64390C64"/>
    <w:rsid w:val="64393C7E"/>
    <w:rsid w:val="64467CD3"/>
    <w:rsid w:val="64503A35"/>
    <w:rsid w:val="64541701"/>
    <w:rsid w:val="64593A59"/>
    <w:rsid w:val="64607EA1"/>
    <w:rsid w:val="6462007C"/>
    <w:rsid w:val="6464671C"/>
    <w:rsid w:val="646A5EC1"/>
    <w:rsid w:val="646B7F02"/>
    <w:rsid w:val="646D1102"/>
    <w:rsid w:val="646F5887"/>
    <w:rsid w:val="64740C81"/>
    <w:rsid w:val="64760260"/>
    <w:rsid w:val="6476415A"/>
    <w:rsid w:val="648065F1"/>
    <w:rsid w:val="64833F66"/>
    <w:rsid w:val="648A6F00"/>
    <w:rsid w:val="64901A9F"/>
    <w:rsid w:val="64964564"/>
    <w:rsid w:val="64982034"/>
    <w:rsid w:val="649877B2"/>
    <w:rsid w:val="649C7A92"/>
    <w:rsid w:val="649E0BB1"/>
    <w:rsid w:val="64A35C95"/>
    <w:rsid w:val="64A801CE"/>
    <w:rsid w:val="64AD61BC"/>
    <w:rsid w:val="64B248E8"/>
    <w:rsid w:val="64BA069F"/>
    <w:rsid w:val="64BA1C4E"/>
    <w:rsid w:val="64BC5151"/>
    <w:rsid w:val="64BD54D6"/>
    <w:rsid w:val="64BF49F9"/>
    <w:rsid w:val="64C1494D"/>
    <w:rsid w:val="64C2455D"/>
    <w:rsid w:val="64C91AF8"/>
    <w:rsid w:val="64CB4E74"/>
    <w:rsid w:val="64CB623B"/>
    <w:rsid w:val="64CF29EF"/>
    <w:rsid w:val="64D11969"/>
    <w:rsid w:val="64D24A85"/>
    <w:rsid w:val="64D34550"/>
    <w:rsid w:val="64D5475B"/>
    <w:rsid w:val="64D811FE"/>
    <w:rsid w:val="64DA7F84"/>
    <w:rsid w:val="64DB5D3F"/>
    <w:rsid w:val="64DC2C29"/>
    <w:rsid w:val="64E12F7E"/>
    <w:rsid w:val="64E17ADD"/>
    <w:rsid w:val="64E3225B"/>
    <w:rsid w:val="64E6582A"/>
    <w:rsid w:val="64E95455"/>
    <w:rsid w:val="64EA0B03"/>
    <w:rsid w:val="64EB2422"/>
    <w:rsid w:val="64EB5CA0"/>
    <w:rsid w:val="64F06830"/>
    <w:rsid w:val="64F40B2E"/>
    <w:rsid w:val="64F63874"/>
    <w:rsid w:val="64F704F2"/>
    <w:rsid w:val="64FB2FA0"/>
    <w:rsid w:val="64FC0583"/>
    <w:rsid w:val="650363C4"/>
    <w:rsid w:val="6508437C"/>
    <w:rsid w:val="650F6F00"/>
    <w:rsid w:val="65102F32"/>
    <w:rsid w:val="651365C9"/>
    <w:rsid w:val="65142294"/>
    <w:rsid w:val="65183223"/>
    <w:rsid w:val="651B4C59"/>
    <w:rsid w:val="651D4AA1"/>
    <w:rsid w:val="65293587"/>
    <w:rsid w:val="652C59DF"/>
    <w:rsid w:val="652D418B"/>
    <w:rsid w:val="652D7209"/>
    <w:rsid w:val="652E1915"/>
    <w:rsid w:val="652E1C0D"/>
    <w:rsid w:val="65310946"/>
    <w:rsid w:val="65313E54"/>
    <w:rsid w:val="65365E15"/>
    <w:rsid w:val="653811AB"/>
    <w:rsid w:val="653F1EA7"/>
    <w:rsid w:val="65406223"/>
    <w:rsid w:val="65425696"/>
    <w:rsid w:val="65434E15"/>
    <w:rsid w:val="65440B7B"/>
    <w:rsid w:val="6548383B"/>
    <w:rsid w:val="654B153D"/>
    <w:rsid w:val="654C5C79"/>
    <w:rsid w:val="65532AA7"/>
    <w:rsid w:val="65544DBB"/>
    <w:rsid w:val="65567555"/>
    <w:rsid w:val="655B7617"/>
    <w:rsid w:val="655C3270"/>
    <w:rsid w:val="655E0BCB"/>
    <w:rsid w:val="65625F7D"/>
    <w:rsid w:val="65644665"/>
    <w:rsid w:val="65662175"/>
    <w:rsid w:val="656A04B6"/>
    <w:rsid w:val="656A73B5"/>
    <w:rsid w:val="656E627A"/>
    <w:rsid w:val="656F2DF8"/>
    <w:rsid w:val="6575158B"/>
    <w:rsid w:val="657612AC"/>
    <w:rsid w:val="65780858"/>
    <w:rsid w:val="657C52F2"/>
    <w:rsid w:val="657D4E8B"/>
    <w:rsid w:val="657E5E6E"/>
    <w:rsid w:val="658B4525"/>
    <w:rsid w:val="65903942"/>
    <w:rsid w:val="65956720"/>
    <w:rsid w:val="65960E19"/>
    <w:rsid w:val="659E3231"/>
    <w:rsid w:val="65AD61E5"/>
    <w:rsid w:val="65B03013"/>
    <w:rsid w:val="65B06CE3"/>
    <w:rsid w:val="65B14764"/>
    <w:rsid w:val="65B31E66"/>
    <w:rsid w:val="65B41E9D"/>
    <w:rsid w:val="65B5215F"/>
    <w:rsid w:val="65B768E3"/>
    <w:rsid w:val="65BC5A99"/>
    <w:rsid w:val="65C123C3"/>
    <w:rsid w:val="65C26CEA"/>
    <w:rsid w:val="65C70C5C"/>
    <w:rsid w:val="65C772E5"/>
    <w:rsid w:val="65D20F75"/>
    <w:rsid w:val="65D438ED"/>
    <w:rsid w:val="65D56B67"/>
    <w:rsid w:val="65D66DA2"/>
    <w:rsid w:val="65DB75F1"/>
    <w:rsid w:val="65DF1188"/>
    <w:rsid w:val="65E0765B"/>
    <w:rsid w:val="65E15748"/>
    <w:rsid w:val="65E33697"/>
    <w:rsid w:val="65E542A8"/>
    <w:rsid w:val="65EA6944"/>
    <w:rsid w:val="65EC524F"/>
    <w:rsid w:val="65EC5602"/>
    <w:rsid w:val="65ED63F2"/>
    <w:rsid w:val="65EE67C8"/>
    <w:rsid w:val="65F24734"/>
    <w:rsid w:val="65F57373"/>
    <w:rsid w:val="65F94B59"/>
    <w:rsid w:val="65FB31BC"/>
    <w:rsid w:val="65FF435D"/>
    <w:rsid w:val="66001F65"/>
    <w:rsid w:val="66030025"/>
    <w:rsid w:val="66035137"/>
    <w:rsid w:val="66052FAC"/>
    <w:rsid w:val="6606544B"/>
    <w:rsid w:val="66082BF5"/>
    <w:rsid w:val="660D37F9"/>
    <w:rsid w:val="66122496"/>
    <w:rsid w:val="66131902"/>
    <w:rsid w:val="66170D0A"/>
    <w:rsid w:val="66172236"/>
    <w:rsid w:val="661B3636"/>
    <w:rsid w:val="66246CA2"/>
    <w:rsid w:val="662A642A"/>
    <w:rsid w:val="662D1176"/>
    <w:rsid w:val="663319D5"/>
    <w:rsid w:val="66344D3E"/>
    <w:rsid w:val="66355577"/>
    <w:rsid w:val="66380E49"/>
    <w:rsid w:val="663941C8"/>
    <w:rsid w:val="663E0C09"/>
    <w:rsid w:val="663E4C50"/>
    <w:rsid w:val="66434C02"/>
    <w:rsid w:val="6645416B"/>
    <w:rsid w:val="664809B6"/>
    <w:rsid w:val="664C7D6C"/>
    <w:rsid w:val="664D45E3"/>
    <w:rsid w:val="66524BB1"/>
    <w:rsid w:val="66561FB4"/>
    <w:rsid w:val="66564EF2"/>
    <w:rsid w:val="665969DF"/>
    <w:rsid w:val="6660100D"/>
    <w:rsid w:val="66684444"/>
    <w:rsid w:val="666C6900"/>
    <w:rsid w:val="666D64AE"/>
    <w:rsid w:val="66701463"/>
    <w:rsid w:val="66702FE2"/>
    <w:rsid w:val="66716DA1"/>
    <w:rsid w:val="667322A4"/>
    <w:rsid w:val="66762349"/>
    <w:rsid w:val="667941AD"/>
    <w:rsid w:val="667B76B0"/>
    <w:rsid w:val="667D49B7"/>
    <w:rsid w:val="668001BE"/>
    <w:rsid w:val="66830A2E"/>
    <w:rsid w:val="66862557"/>
    <w:rsid w:val="66876D7B"/>
    <w:rsid w:val="668B7920"/>
    <w:rsid w:val="668B794B"/>
    <w:rsid w:val="66952E46"/>
    <w:rsid w:val="6697332D"/>
    <w:rsid w:val="66995B6D"/>
    <w:rsid w:val="669B7230"/>
    <w:rsid w:val="669D1089"/>
    <w:rsid w:val="669D7455"/>
    <w:rsid w:val="669F0B6A"/>
    <w:rsid w:val="66A32DF3"/>
    <w:rsid w:val="66A9277E"/>
    <w:rsid w:val="66AB2E08"/>
    <w:rsid w:val="66AB7181"/>
    <w:rsid w:val="66AC3703"/>
    <w:rsid w:val="66B37CCD"/>
    <w:rsid w:val="66B57A72"/>
    <w:rsid w:val="66B6138C"/>
    <w:rsid w:val="66B83C92"/>
    <w:rsid w:val="66BC09BE"/>
    <w:rsid w:val="66BC67DC"/>
    <w:rsid w:val="66BD4027"/>
    <w:rsid w:val="66C579F8"/>
    <w:rsid w:val="66CB2F60"/>
    <w:rsid w:val="66D269B8"/>
    <w:rsid w:val="66D40392"/>
    <w:rsid w:val="66D51186"/>
    <w:rsid w:val="66D749EB"/>
    <w:rsid w:val="66D877A1"/>
    <w:rsid w:val="66DB1D0C"/>
    <w:rsid w:val="66DF2181"/>
    <w:rsid w:val="66E369B3"/>
    <w:rsid w:val="66E36E0F"/>
    <w:rsid w:val="66E37035"/>
    <w:rsid w:val="66E77065"/>
    <w:rsid w:val="66EB236B"/>
    <w:rsid w:val="66EB2D47"/>
    <w:rsid w:val="66F128D5"/>
    <w:rsid w:val="66F228CC"/>
    <w:rsid w:val="66FA5A00"/>
    <w:rsid w:val="670C0B07"/>
    <w:rsid w:val="670C5ACC"/>
    <w:rsid w:val="670D7BBA"/>
    <w:rsid w:val="670D7F7C"/>
    <w:rsid w:val="670E334D"/>
    <w:rsid w:val="671208AB"/>
    <w:rsid w:val="6712578C"/>
    <w:rsid w:val="671A0990"/>
    <w:rsid w:val="671F678D"/>
    <w:rsid w:val="672020AD"/>
    <w:rsid w:val="672471EC"/>
    <w:rsid w:val="672742CC"/>
    <w:rsid w:val="672905F1"/>
    <w:rsid w:val="672917F1"/>
    <w:rsid w:val="672A3FD1"/>
    <w:rsid w:val="672C29F5"/>
    <w:rsid w:val="672C52D8"/>
    <w:rsid w:val="67343FFB"/>
    <w:rsid w:val="67352362"/>
    <w:rsid w:val="67356ADF"/>
    <w:rsid w:val="673D776E"/>
    <w:rsid w:val="67405CEC"/>
    <w:rsid w:val="674162CB"/>
    <w:rsid w:val="67475AFF"/>
    <w:rsid w:val="67490265"/>
    <w:rsid w:val="674C7A92"/>
    <w:rsid w:val="674E41C6"/>
    <w:rsid w:val="6750098D"/>
    <w:rsid w:val="67505682"/>
    <w:rsid w:val="67562897"/>
    <w:rsid w:val="67570318"/>
    <w:rsid w:val="675763D2"/>
    <w:rsid w:val="675A0292"/>
    <w:rsid w:val="675F65EF"/>
    <w:rsid w:val="676234EB"/>
    <w:rsid w:val="676461AE"/>
    <w:rsid w:val="6764762E"/>
    <w:rsid w:val="676A3053"/>
    <w:rsid w:val="676B1374"/>
    <w:rsid w:val="676C3AD5"/>
    <w:rsid w:val="676D103E"/>
    <w:rsid w:val="677101EA"/>
    <w:rsid w:val="6775521D"/>
    <w:rsid w:val="67760E10"/>
    <w:rsid w:val="6779409B"/>
    <w:rsid w:val="67795758"/>
    <w:rsid w:val="677D2D9C"/>
    <w:rsid w:val="67864EE6"/>
    <w:rsid w:val="67881DD7"/>
    <w:rsid w:val="6790433B"/>
    <w:rsid w:val="67930CD1"/>
    <w:rsid w:val="679434FA"/>
    <w:rsid w:val="67965BDA"/>
    <w:rsid w:val="679A6C8F"/>
    <w:rsid w:val="679B1D06"/>
    <w:rsid w:val="679D5209"/>
    <w:rsid w:val="67A0618E"/>
    <w:rsid w:val="67A22638"/>
    <w:rsid w:val="67A331B0"/>
    <w:rsid w:val="67A80FBA"/>
    <w:rsid w:val="67AA0B45"/>
    <w:rsid w:val="67AA4A72"/>
    <w:rsid w:val="67B13943"/>
    <w:rsid w:val="67B32C30"/>
    <w:rsid w:val="67B71DDF"/>
    <w:rsid w:val="67B87355"/>
    <w:rsid w:val="67BD7BD4"/>
    <w:rsid w:val="67C14ABA"/>
    <w:rsid w:val="67CA74AA"/>
    <w:rsid w:val="67CB034E"/>
    <w:rsid w:val="67D078F1"/>
    <w:rsid w:val="67D21ABD"/>
    <w:rsid w:val="67D350AF"/>
    <w:rsid w:val="67D36A06"/>
    <w:rsid w:val="67D46260"/>
    <w:rsid w:val="67D615CC"/>
    <w:rsid w:val="67D677D3"/>
    <w:rsid w:val="67D740EB"/>
    <w:rsid w:val="67D75864"/>
    <w:rsid w:val="67DC118C"/>
    <w:rsid w:val="67DC6FFD"/>
    <w:rsid w:val="67DC74A5"/>
    <w:rsid w:val="67DF0376"/>
    <w:rsid w:val="67E01B32"/>
    <w:rsid w:val="67E31201"/>
    <w:rsid w:val="67E54526"/>
    <w:rsid w:val="67E62186"/>
    <w:rsid w:val="67E66449"/>
    <w:rsid w:val="67E729B5"/>
    <w:rsid w:val="67E839CE"/>
    <w:rsid w:val="67EC7CE6"/>
    <w:rsid w:val="67EF1931"/>
    <w:rsid w:val="67F260FC"/>
    <w:rsid w:val="67F37917"/>
    <w:rsid w:val="67F85DF9"/>
    <w:rsid w:val="67FB3138"/>
    <w:rsid w:val="67FB68A8"/>
    <w:rsid w:val="67FC1211"/>
    <w:rsid w:val="67FC335C"/>
    <w:rsid w:val="68002D30"/>
    <w:rsid w:val="68006B0C"/>
    <w:rsid w:val="6808712A"/>
    <w:rsid w:val="681649EB"/>
    <w:rsid w:val="68184B53"/>
    <w:rsid w:val="6824040F"/>
    <w:rsid w:val="682811D5"/>
    <w:rsid w:val="6828190E"/>
    <w:rsid w:val="682C4F9D"/>
    <w:rsid w:val="683154BF"/>
    <w:rsid w:val="68326D82"/>
    <w:rsid w:val="68336A0B"/>
    <w:rsid w:val="68341AB2"/>
    <w:rsid w:val="68352D11"/>
    <w:rsid w:val="6836320A"/>
    <w:rsid w:val="68407407"/>
    <w:rsid w:val="68410697"/>
    <w:rsid w:val="68414470"/>
    <w:rsid w:val="68431713"/>
    <w:rsid w:val="6846570A"/>
    <w:rsid w:val="684D6DAD"/>
    <w:rsid w:val="68502004"/>
    <w:rsid w:val="685314B5"/>
    <w:rsid w:val="68537BAB"/>
    <w:rsid w:val="6855023B"/>
    <w:rsid w:val="68581E31"/>
    <w:rsid w:val="6858515E"/>
    <w:rsid w:val="685A51E4"/>
    <w:rsid w:val="685B0A60"/>
    <w:rsid w:val="6865560C"/>
    <w:rsid w:val="68665ABD"/>
    <w:rsid w:val="686B36C2"/>
    <w:rsid w:val="68714CAC"/>
    <w:rsid w:val="687C04D8"/>
    <w:rsid w:val="688167F8"/>
    <w:rsid w:val="68822004"/>
    <w:rsid w:val="68822858"/>
    <w:rsid w:val="68832E51"/>
    <w:rsid w:val="68891054"/>
    <w:rsid w:val="68896522"/>
    <w:rsid w:val="688C6E6F"/>
    <w:rsid w:val="688E2B0E"/>
    <w:rsid w:val="6890193C"/>
    <w:rsid w:val="6897399D"/>
    <w:rsid w:val="689A2350"/>
    <w:rsid w:val="689F7B60"/>
    <w:rsid w:val="68A32539"/>
    <w:rsid w:val="68A846EB"/>
    <w:rsid w:val="68AA15C8"/>
    <w:rsid w:val="68AB7F67"/>
    <w:rsid w:val="68AE1BBA"/>
    <w:rsid w:val="68B73D94"/>
    <w:rsid w:val="68B774AE"/>
    <w:rsid w:val="68B8474F"/>
    <w:rsid w:val="68B90C74"/>
    <w:rsid w:val="68BA31A9"/>
    <w:rsid w:val="68BE43E7"/>
    <w:rsid w:val="68C00A0C"/>
    <w:rsid w:val="68C04948"/>
    <w:rsid w:val="68C218A5"/>
    <w:rsid w:val="68D051C7"/>
    <w:rsid w:val="68D54113"/>
    <w:rsid w:val="68D57981"/>
    <w:rsid w:val="68DD2918"/>
    <w:rsid w:val="68E20215"/>
    <w:rsid w:val="68E42721"/>
    <w:rsid w:val="68E72403"/>
    <w:rsid w:val="68EB61B0"/>
    <w:rsid w:val="68EE7135"/>
    <w:rsid w:val="68F20FBB"/>
    <w:rsid w:val="68F60DA3"/>
    <w:rsid w:val="68F81105"/>
    <w:rsid w:val="68F954C6"/>
    <w:rsid w:val="68FC0C10"/>
    <w:rsid w:val="6901117A"/>
    <w:rsid w:val="690451D8"/>
    <w:rsid w:val="69045BBE"/>
    <w:rsid w:val="69065CF5"/>
    <w:rsid w:val="690B0E24"/>
    <w:rsid w:val="690B1C18"/>
    <w:rsid w:val="690F3695"/>
    <w:rsid w:val="690F7FA1"/>
    <w:rsid w:val="691205EE"/>
    <w:rsid w:val="69136070"/>
    <w:rsid w:val="6917642D"/>
    <w:rsid w:val="69184509"/>
    <w:rsid w:val="69195D75"/>
    <w:rsid w:val="691C0750"/>
    <w:rsid w:val="691C4781"/>
    <w:rsid w:val="69204D33"/>
    <w:rsid w:val="6921668A"/>
    <w:rsid w:val="69232668"/>
    <w:rsid w:val="69270EB3"/>
    <w:rsid w:val="69294202"/>
    <w:rsid w:val="692A2FBC"/>
    <w:rsid w:val="692F4CC3"/>
    <w:rsid w:val="69305620"/>
    <w:rsid w:val="69320357"/>
    <w:rsid w:val="693350A2"/>
    <w:rsid w:val="69351AA8"/>
    <w:rsid w:val="6935775D"/>
    <w:rsid w:val="693A1167"/>
    <w:rsid w:val="693B6F99"/>
    <w:rsid w:val="693C48AF"/>
    <w:rsid w:val="69403F44"/>
    <w:rsid w:val="69404167"/>
    <w:rsid w:val="69406A7D"/>
    <w:rsid w:val="69430DBD"/>
    <w:rsid w:val="694418B7"/>
    <w:rsid w:val="694542C0"/>
    <w:rsid w:val="69456CD5"/>
    <w:rsid w:val="69482CC7"/>
    <w:rsid w:val="694E29D2"/>
    <w:rsid w:val="694E673D"/>
    <w:rsid w:val="695113D8"/>
    <w:rsid w:val="69513114"/>
    <w:rsid w:val="69514169"/>
    <w:rsid w:val="695470CC"/>
    <w:rsid w:val="695958FD"/>
    <w:rsid w:val="695C5AE6"/>
    <w:rsid w:val="695D1435"/>
    <w:rsid w:val="695E51D0"/>
    <w:rsid w:val="695F67B7"/>
    <w:rsid w:val="6960616F"/>
    <w:rsid w:val="6966669A"/>
    <w:rsid w:val="696A18ED"/>
    <w:rsid w:val="696F2687"/>
    <w:rsid w:val="697355CD"/>
    <w:rsid w:val="69765BCB"/>
    <w:rsid w:val="6976716E"/>
    <w:rsid w:val="6983542A"/>
    <w:rsid w:val="698526F4"/>
    <w:rsid w:val="69897805"/>
    <w:rsid w:val="698A3880"/>
    <w:rsid w:val="698C4031"/>
    <w:rsid w:val="69925B5D"/>
    <w:rsid w:val="69933C03"/>
    <w:rsid w:val="699425C6"/>
    <w:rsid w:val="69966649"/>
    <w:rsid w:val="699D06CF"/>
    <w:rsid w:val="69A101E8"/>
    <w:rsid w:val="69AA0425"/>
    <w:rsid w:val="69AA5692"/>
    <w:rsid w:val="69AE1396"/>
    <w:rsid w:val="69B00F7F"/>
    <w:rsid w:val="69B40066"/>
    <w:rsid w:val="69B71134"/>
    <w:rsid w:val="69BA1AE2"/>
    <w:rsid w:val="69C0264B"/>
    <w:rsid w:val="69C06E1D"/>
    <w:rsid w:val="69C176CB"/>
    <w:rsid w:val="69C61B1F"/>
    <w:rsid w:val="69CA6A1A"/>
    <w:rsid w:val="69D645E3"/>
    <w:rsid w:val="69DD7366"/>
    <w:rsid w:val="69E04F7C"/>
    <w:rsid w:val="69E07BDC"/>
    <w:rsid w:val="69EB10D3"/>
    <w:rsid w:val="69EE37F4"/>
    <w:rsid w:val="69F1251A"/>
    <w:rsid w:val="69F96048"/>
    <w:rsid w:val="69FC4BAB"/>
    <w:rsid w:val="6A017A87"/>
    <w:rsid w:val="6A025978"/>
    <w:rsid w:val="6A027DD2"/>
    <w:rsid w:val="6A073541"/>
    <w:rsid w:val="6A0A5AAF"/>
    <w:rsid w:val="6A0D3D09"/>
    <w:rsid w:val="6A0D6AFB"/>
    <w:rsid w:val="6A1B02CB"/>
    <w:rsid w:val="6A1C16BB"/>
    <w:rsid w:val="6A1D274C"/>
    <w:rsid w:val="6A1D3734"/>
    <w:rsid w:val="6A1F5485"/>
    <w:rsid w:val="6A225857"/>
    <w:rsid w:val="6A253136"/>
    <w:rsid w:val="6A260D99"/>
    <w:rsid w:val="6A2D5314"/>
    <w:rsid w:val="6A302A3B"/>
    <w:rsid w:val="6A3137ED"/>
    <w:rsid w:val="6A336553"/>
    <w:rsid w:val="6A36763F"/>
    <w:rsid w:val="6A376FBD"/>
    <w:rsid w:val="6A420032"/>
    <w:rsid w:val="6A437A66"/>
    <w:rsid w:val="6A472918"/>
    <w:rsid w:val="6A487662"/>
    <w:rsid w:val="6A4D1DF4"/>
    <w:rsid w:val="6A4D7B89"/>
    <w:rsid w:val="6A514FC4"/>
    <w:rsid w:val="6A643591"/>
    <w:rsid w:val="6A6B462E"/>
    <w:rsid w:val="6A6C46D2"/>
    <w:rsid w:val="6A6F1FFD"/>
    <w:rsid w:val="6A7404F8"/>
    <w:rsid w:val="6A756EBE"/>
    <w:rsid w:val="6A763739"/>
    <w:rsid w:val="6A790E3A"/>
    <w:rsid w:val="6A7A6DA6"/>
    <w:rsid w:val="6A7C5642"/>
    <w:rsid w:val="6A7F391E"/>
    <w:rsid w:val="6A811ACA"/>
    <w:rsid w:val="6A83645F"/>
    <w:rsid w:val="6A89149F"/>
    <w:rsid w:val="6A8E15A3"/>
    <w:rsid w:val="6A8E319A"/>
    <w:rsid w:val="6A9830EA"/>
    <w:rsid w:val="6A9A2A13"/>
    <w:rsid w:val="6A9C1ED3"/>
    <w:rsid w:val="6A9D31E3"/>
    <w:rsid w:val="6A9F0D82"/>
    <w:rsid w:val="6AA06AFB"/>
    <w:rsid w:val="6AA67A68"/>
    <w:rsid w:val="6AA71F4E"/>
    <w:rsid w:val="6AAA01FD"/>
    <w:rsid w:val="6AAD1694"/>
    <w:rsid w:val="6AAD2762"/>
    <w:rsid w:val="6AB4251E"/>
    <w:rsid w:val="6AB71CFC"/>
    <w:rsid w:val="6ABD3732"/>
    <w:rsid w:val="6AC27FFF"/>
    <w:rsid w:val="6AC54B2B"/>
    <w:rsid w:val="6AC57DD4"/>
    <w:rsid w:val="6AC9403A"/>
    <w:rsid w:val="6ACA4ABD"/>
    <w:rsid w:val="6ACF4119"/>
    <w:rsid w:val="6AD050CC"/>
    <w:rsid w:val="6AD0641C"/>
    <w:rsid w:val="6AD16FF8"/>
    <w:rsid w:val="6AD26B55"/>
    <w:rsid w:val="6ADF4062"/>
    <w:rsid w:val="6AE3484F"/>
    <w:rsid w:val="6AE51765"/>
    <w:rsid w:val="6AE57C1D"/>
    <w:rsid w:val="6AE804B2"/>
    <w:rsid w:val="6AE95684"/>
    <w:rsid w:val="6AEA4972"/>
    <w:rsid w:val="6AEA5C76"/>
    <w:rsid w:val="6AEC1179"/>
    <w:rsid w:val="6AEC2DB3"/>
    <w:rsid w:val="6AF057AC"/>
    <w:rsid w:val="6AF413CC"/>
    <w:rsid w:val="6AF656AC"/>
    <w:rsid w:val="6AF77E0B"/>
    <w:rsid w:val="6AFC7ADB"/>
    <w:rsid w:val="6AFD53E5"/>
    <w:rsid w:val="6B0542A1"/>
    <w:rsid w:val="6B075969"/>
    <w:rsid w:val="6B0A61AB"/>
    <w:rsid w:val="6B0D7A86"/>
    <w:rsid w:val="6B103036"/>
    <w:rsid w:val="6B117E7A"/>
    <w:rsid w:val="6B180D44"/>
    <w:rsid w:val="6B1B1D84"/>
    <w:rsid w:val="6B1D1B8B"/>
    <w:rsid w:val="6B1D5469"/>
    <w:rsid w:val="6B212D99"/>
    <w:rsid w:val="6B277FF0"/>
    <w:rsid w:val="6B2C2172"/>
    <w:rsid w:val="6B2C326E"/>
    <w:rsid w:val="6B2C4E3E"/>
    <w:rsid w:val="6B3017B1"/>
    <w:rsid w:val="6B302032"/>
    <w:rsid w:val="6B312BF4"/>
    <w:rsid w:val="6B3218ED"/>
    <w:rsid w:val="6B32505F"/>
    <w:rsid w:val="6B366E68"/>
    <w:rsid w:val="6B371AE8"/>
    <w:rsid w:val="6B382C73"/>
    <w:rsid w:val="6B384628"/>
    <w:rsid w:val="6B3B1C6B"/>
    <w:rsid w:val="6B3B23AD"/>
    <w:rsid w:val="6B3E4562"/>
    <w:rsid w:val="6B400723"/>
    <w:rsid w:val="6B4D037D"/>
    <w:rsid w:val="6B4D7F19"/>
    <w:rsid w:val="6B4E655D"/>
    <w:rsid w:val="6B524CA4"/>
    <w:rsid w:val="6B563D08"/>
    <w:rsid w:val="6B593D2B"/>
    <w:rsid w:val="6B5A2AAD"/>
    <w:rsid w:val="6B5C5516"/>
    <w:rsid w:val="6B602C39"/>
    <w:rsid w:val="6B604E58"/>
    <w:rsid w:val="6B645689"/>
    <w:rsid w:val="6B684886"/>
    <w:rsid w:val="6B6A2C94"/>
    <w:rsid w:val="6B6B5226"/>
    <w:rsid w:val="6B6C07CE"/>
    <w:rsid w:val="6B7C1A71"/>
    <w:rsid w:val="6B7C37BB"/>
    <w:rsid w:val="6B7D5C20"/>
    <w:rsid w:val="6B7D64E9"/>
    <w:rsid w:val="6B851CDE"/>
    <w:rsid w:val="6B8A6929"/>
    <w:rsid w:val="6B8B66B0"/>
    <w:rsid w:val="6B8E1039"/>
    <w:rsid w:val="6B920DA7"/>
    <w:rsid w:val="6B933BC1"/>
    <w:rsid w:val="6B955A43"/>
    <w:rsid w:val="6B986646"/>
    <w:rsid w:val="6BA30EF6"/>
    <w:rsid w:val="6BA847C0"/>
    <w:rsid w:val="6BB24CCA"/>
    <w:rsid w:val="6BB35D7A"/>
    <w:rsid w:val="6BB675FC"/>
    <w:rsid w:val="6BBD110D"/>
    <w:rsid w:val="6BC11E77"/>
    <w:rsid w:val="6BC13E40"/>
    <w:rsid w:val="6BC87210"/>
    <w:rsid w:val="6BC94DB2"/>
    <w:rsid w:val="6BD15F74"/>
    <w:rsid w:val="6BD25A8E"/>
    <w:rsid w:val="6BD406DA"/>
    <w:rsid w:val="6BD45007"/>
    <w:rsid w:val="6BD46D1C"/>
    <w:rsid w:val="6BD55553"/>
    <w:rsid w:val="6BD82D5E"/>
    <w:rsid w:val="6BDB6F06"/>
    <w:rsid w:val="6BDC7DD8"/>
    <w:rsid w:val="6BE321C0"/>
    <w:rsid w:val="6BE412BB"/>
    <w:rsid w:val="6BE6646E"/>
    <w:rsid w:val="6BE82315"/>
    <w:rsid w:val="6BEE421F"/>
    <w:rsid w:val="6BEF0F25"/>
    <w:rsid w:val="6BF16601"/>
    <w:rsid w:val="6BF306A7"/>
    <w:rsid w:val="6BF56F41"/>
    <w:rsid w:val="6BF60D6B"/>
    <w:rsid w:val="6C046418"/>
    <w:rsid w:val="6C05601A"/>
    <w:rsid w:val="6C0B3F94"/>
    <w:rsid w:val="6C0D4F75"/>
    <w:rsid w:val="6C0F08F5"/>
    <w:rsid w:val="6C136D20"/>
    <w:rsid w:val="6C1655B4"/>
    <w:rsid w:val="6C172679"/>
    <w:rsid w:val="6C213470"/>
    <w:rsid w:val="6C261003"/>
    <w:rsid w:val="6C281228"/>
    <w:rsid w:val="6C2F6A61"/>
    <w:rsid w:val="6C313CFF"/>
    <w:rsid w:val="6C325359"/>
    <w:rsid w:val="6C347A32"/>
    <w:rsid w:val="6C3A27A2"/>
    <w:rsid w:val="6C3A57AC"/>
    <w:rsid w:val="6C3A689C"/>
    <w:rsid w:val="6C4003CA"/>
    <w:rsid w:val="6C40691E"/>
    <w:rsid w:val="6C482B04"/>
    <w:rsid w:val="6C514BAC"/>
    <w:rsid w:val="6C51727C"/>
    <w:rsid w:val="6C5265BB"/>
    <w:rsid w:val="6C5267A4"/>
    <w:rsid w:val="6C5E0842"/>
    <w:rsid w:val="6C670665"/>
    <w:rsid w:val="6C675D86"/>
    <w:rsid w:val="6C696928"/>
    <w:rsid w:val="6C6B706C"/>
    <w:rsid w:val="6C734478"/>
    <w:rsid w:val="6C771BCC"/>
    <w:rsid w:val="6C793240"/>
    <w:rsid w:val="6C7D1461"/>
    <w:rsid w:val="6C7E2A4E"/>
    <w:rsid w:val="6C7F51D0"/>
    <w:rsid w:val="6C812C00"/>
    <w:rsid w:val="6C813976"/>
    <w:rsid w:val="6C825C28"/>
    <w:rsid w:val="6C826180"/>
    <w:rsid w:val="6C8717B7"/>
    <w:rsid w:val="6C8757F7"/>
    <w:rsid w:val="6C8936CB"/>
    <w:rsid w:val="6C8D28A2"/>
    <w:rsid w:val="6C906887"/>
    <w:rsid w:val="6C955BB7"/>
    <w:rsid w:val="6C976BED"/>
    <w:rsid w:val="6CA1677F"/>
    <w:rsid w:val="6CA56780"/>
    <w:rsid w:val="6CAB3E1C"/>
    <w:rsid w:val="6CAB494C"/>
    <w:rsid w:val="6CAF20DF"/>
    <w:rsid w:val="6CB12554"/>
    <w:rsid w:val="6CB31B97"/>
    <w:rsid w:val="6CB473D7"/>
    <w:rsid w:val="6CB51A69"/>
    <w:rsid w:val="6CB551B4"/>
    <w:rsid w:val="6CB730D7"/>
    <w:rsid w:val="6CBB3973"/>
    <w:rsid w:val="6CBF2D17"/>
    <w:rsid w:val="6CC402BD"/>
    <w:rsid w:val="6CC974DC"/>
    <w:rsid w:val="6CD22D2B"/>
    <w:rsid w:val="6CD5451D"/>
    <w:rsid w:val="6CDB1A0D"/>
    <w:rsid w:val="6CE36503"/>
    <w:rsid w:val="6CE5593D"/>
    <w:rsid w:val="6CE6125B"/>
    <w:rsid w:val="6CE935E5"/>
    <w:rsid w:val="6CEE7645"/>
    <w:rsid w:val="6CFE0CC5"/>
    <w:rsid w:val="6D024EFD"/>
    <w:rsid w:val="6D077CEE"/>
    <w:rsid w:val="6D08585E"/>
    <w:rsid w:val="6D0B3EE2"/>
    <w:rsid w:val="6D0E711C"/>
    <w:rsid w:val="6D111D79"/>
    <w:rsid w:val="6D120AFE"/>
    <w:rsid w:val="6D142C1F"/>
    <w:rsid w:val="6D1513C3"/>
    <w:rsid w:val="6D1652FA"/>
    <w:rsid w:val="6D1A178E"/>
    <w:rsid w:val="6D1D7408"/>
    <w:rsid w:val="6D1F19E0"/>
    <w:rsid w:val="6D1F37A7"/>
    <w:rsid w:val="6D215301"/>
    <w:rsid w:val="6D221430"/>
    <w:rsid w:val="6D225938"/>
    <w:rsid w:val="6D2622D6"/>
    <w:rsid w:val="6D305E85"/>
    <w:rsid w:val="6D364995"/>
    <w:rsid w:val="6D3754BB"/>
    <w:rsid w:val="6D385CEF"/>
    <w:rsid w:val="6D3A44B1"/>
    <w:rsid w:val="6D3E4E45"/>
    <w:rsid w:val="6D446D4F"/>
    <w:rsid w:val="6D462E39"/>
    <w:rsid w:val="6D4651D9"/>
    <w:rsid w:val="6D4A04D4"/>
    <w:rsid w:val="6D4C5200"/>
    <w:rsid w:val="6D4E0963"/>
    <w:rsid w:val="6D4E3FEF"/>
    <w:rsid w:val="6D516AD9"/>
    <w:rsid w:val="6D547FBE"/>
    <w:rsid w:val="6D552910"/>
    <w:rsid w:val="6D583E26"/>
    <w:rsid w:val="6D5A732B"/>
    <w:rsid w:val="6D5D6216"/>
    <w:rsid w:val="6D5E543F"/>
    <w:rsid w:val="6D655C97"/>
    <w:rsid w:val="6D660707"/>
    <w:rsid w:val="6D6966C9"/>
    <w:rsid w:val="6D6A4A10"/>
    <w:rsid w:val="6D720ACB"/>
    <w:rsid w:val="6D780435"/>
    <w:rsid w:val="6D7875A9"/>
    <w:rsid w:val="6D7A0C98"/>
    <w:rsid w:val="6D7A3039"/>
    <w:rsid w:val="6D822B0B"/>
    <w:rsid w:val="6D82358A"/>
    <w:rsid w:val="6D8277E3"/>
    <w:rsid w:val="6D830034"/>
    <w:rsid w:val="6D8C22EB"/>
    <w:rsid w:val="6D9F4DE1"/>
    <w:rsid w:val="6D9F7468"/>
    <w:rsid w:val="6DA14F3C"/>
    <w:rsid w:val="6DA203ED"/>
    <w:rsid w:val="6DA37B19"/>
    <w:rsid w:val="6DA515C8"/>
    <w:rsid w:val="6DA66DF3"/>
    <w:rsid w:val="6DA96954"/>
    <w:rsid w:val="6DAA5AA5"/>
    <w:rsid w:val="6DAD2EFB"/>
    <w:rsid w:val="6DAE27F4"/>
    <w:rsid w:val="6DAE7CBE"/>
    <w:rsid w:val="6DAF0B26"/>
    <w:rsid w:val="6DB55918"/>
    <w:rsid w:val="6DB854DB"/>
    <w:rsid w:val="6DC05A56"/>
    <w:rsid w:val="6DC640B2"/>
    <w:rsid w:val="6DC85514"/>
    <w:rsid w:val="6DC93CED"/>
    <w:rsid w:val="6DCA366A"/>
    <w:rsid w:val="6DCD1231"/>
    <w:rsid w:val="6DCF7FB8"/>
    <w:rsid w:val="6DD039A6"/>
    <w:rsid w:val="6DD22432"/>
    <w:rsid w:val="6DD34D62"/>
    <w:rsid w:val="6DD5797A"/>
    <w:rsid w:val="6DD60C7A"/>
    <w:rsid w:val="6DD85FEB"/>
    <w:rsid w:val="6DDB28DC"/>
    <w:rsid w:val="6DE00D9A"/>
    <w:rsid w:val="6DEE1653"/>
    <w:rsid w:val="6DEF7B4F"/>
    <w:rsid w:val="6DF254D3"/>
    <w:rsid w:val="6DF374B6"/>
    <w:rsid w:val="6DF374E4"/>
    <w:rsid w:val="6DF664C3"/>
    <w:rsid w:val="6DF74556"/>
    <w:rsid w:val="6DFC0EF2"/>
    <w:rsid w:val="6DFC3B7F"/>
    <w:rsid w:val="6DFC64FD"/>
    <w:rsid w:val="6DFD25E9"/>
    <w:rsid w:val="6E000787"/>
    <w:rsid w:val="6E003E5C"/>
    <w:rsid w:val="6E0D1308"/>
    <w:rsid w:val="6E0D23FE"/>
    <w:rsid w:val="6E0F44DC"/>
    <w:rsid w:val="6E1A4050"/>
    <w:rsid w:val="6E1C392B"/>
    <w:rsid w:val="6E281045"/>
    <w:rsid w:val="6E2B14A4"/>
    <w:rsid w:val="6E2D5D2D"/>
    <w:rsid w:val="6E340880"/>
    <w:rsid w:val="6E377C6D"/>
    <w:rsid w:val="6E382AB1"/>
    <w:rsid w:val="6E384464"/>
    <w:rsid w:val="6E39405C"/>
    <w:rsid w:val="6E39697B"/>
    <w:rsid w:val="6E3C2B6A"/>
    <w:rsid w:val="6E3C6F4B"/>
    <w:rsid w:val="6E411B46"/>
    <w:rsid w:val="6E467582"/>
    <w:rsid w:val="6E490B25"/>
    <w:rsid w:val="6E4E7D63"/>
    <w:rsid w:val="6E510CAF"/>
    <w:rsid w:val="6E557E91"/>
    <w:rsid w:val="6E5649F6"/>
    <w:rsid w:val="6E5B289A"/>
    <w:rsid w:val="6E5C2DDF"/>
    <w:rsid w:val="6E5D51D5"/>
    <w:rsid w:val="6E606222"/>
    <w:rsid w:val="6E6103A6"/>
    <w:rsid w:val="6E615BA5"/>
    <w:rsid w:val="6E6862F1"/>
    <w:rsid w:val="6E6B5030"/>
    <w:rsid w:val="6E71680F"/>
    <w:rsid w:val="6E7429FE"/>
    <w:rsid w:val="6E7617DF"/>
    <w:rsid w:val="6E7838C8"/>
    <w:rsid w:val="6E7B2183"/>
    <w:rsid w:val="6E7C6D0E"/>
    <w:rsid w:val="6E8006B8"/>
    <w:rsid w:val="6E8212CF"/>
    <w:rsid w:val="6E827A5B"/>
    <w:rsid w:val="6E8354DD"/>
    <w:rsid w:val="6E846ECE"/>
    <w:rsid w:val="6E8651AC"/>
    <w:rsid w:val="6E8E2061"/>
    <w:rsid w:val="6E954DF0"/>
    <w:rsid w:val="6E9561DD"/>
    <w:rsid w:val="6E956C0A"/>
    <w:rsid w:val="6E961E29"/>
    <w:rsid w:val="6E963B88"/>
    <w:rsid w:val="6E9666FC"/>
    <w:rsid w:val="6E98198E"/>
    <w:rsid w:val="6E990B0E"/>
    <w:rsid w:val="6E9B4115"/>
    <w:rsid w:val="6E9C0605"/>
    <w:rsid w:val="6E9D6087"/>
    <w:rsid w:val="6E9F1ECE"/>
    <w:rsid w:val="6EA25BBE"/>
    <w:rsid w:val="6EA43493"/>
    <w:rsid w:val="6EA53F36"/>
    <w:rsid w:val="6EA71476"/>
    <w:rsid w:val="6EAA0C20"/>
    <w:rsid w:val="6EAD38BF"/>
    <w:rsid w:val="6EAF3123"/>
    <w:rsid w:val="6EB16DCC"/>
    <w:rsid w:val="6EB4740C"/>
    <w:rsid w:val="6EB77491"/>
    <w:rsid w:val="6EBC0B3A"/>
    <w:rsid w:val="6EBC693B"/>
    <w:rsid w:val="6EC1275B"/>
    <w:rsid w:val="6EC17732"/>
    <w:rsid w:val="6EC60C8D"/>
    <w:rsid w:val="6ED3474B"/>
    <w:rsid w:val="6ED461E0"/>
    <w:rsid w:val="6EDC258E"/>
    <w:rsid w:val="6EE33340"/>
    <w:rsid w:val="6EE33829"/>
    <w:rsid w:val="6EE642B1"/>
    <w:rsid w:val="6EEC0CDF"/>
    <w:rsid w:val="6EEE70D2"/>
    <w:rsid w:val="6EF443B4"/>
    <w:rsid w:val="6EF957B6"/>
    <w:rsid w:val="6EFB3EA2"/>
    <w:rsid w:val="6EFC67D6"/>
    <w:rsid w:val="6F000E44"/>
    <w:rsid w:val="6F045B8A"/>
    <w:rsid w:val="6F0659FC"/>
    <w:rsid w:val="6F0A21A9"/>
    <w:rsid w:val="6F111D1A"/>
    <w:rsid w:val="6F1264DA"/>
    <w:rsid w:val="6F132555"/>
    <w:rsid w:val="6F14730C"/>
    <w:rsid w:val="6F181253"/>
    <w:rsid w:val="6F1B3AA8"/>
    <w:rsid w:val="6F1C29E9"/>
    <w:rsid w:val="6F211D78"/>
    <w:rsid w:val="6F252AE8"/>
    <w:rsid w:val="6F272397"/>
    <w:rsid w:val="6F294506"/>
    <w:rsid w:val="6F2A75CC"/>
    <w:rsid w:val="6F3419DB"/>
    <w:rsid w:val="6F3A720A"/>
    <w:rsid w:val="6F427E5B"/>
    <w:rsid w:val="6F44015F"/>
    <w:rsid w:val="6F456A0A"/>
    <w:rsid w:val="6F483FA1"/>
    <w:rsid w:val="6F4E2BF9"/>
    <w:rsid w:val="6F4F0081"/>
    <w:rsid w:val="6F504E20"/>
    <w:rsid w:val="6F585887"/>
    <w:rsid w:val="6F5A1CBD"/>
    <w:rsid w:val="6F5F5C58"/>
    <w:rsid w:val="6F636395"/>
    <w:rsid w:val="6F6D675F"/>
    <w:rsid w:val="6F76624D"/>
    <w:rsid w:val="6F7A3AF1"/>
    <w:rsid w:val="6F7D36DF"/>
    <w:rsid w:val="6F807C80"/>
    <w:rsid w:val="6F811568"/>
    <w:rsid w:val="6F817D7A"/>
    <w:rsid w:val="6F833BE4"/>
    <w:rsid w:val="6F83507F"/>
    <w:rsid w:val="6F873A86"/>
    <w:rsid w:val="6F89750C"/>
    <w:rsid w:val="6F8A6144"/>
    <w:rsid w:val="6F8B1B33"/>
    <w:rsid w:val="6F91392B"/>
    <w:rsid w:val="6F917D7B"/>
    <w:rsid w:val="6F96629E"/>
    <w:rsid w:val="6F9A1FB1"/>
    <w:rsid w:val="6F9A7E58"/>
    <w:rsid w:val="6F9C19AD"/>
    <w:rsid w:val="6FA00D13"/>
    <w:rsid w:val="6FA17EB3"/>
    <w:rsid w:val="6FA6654D"/>
    <w:rsid w:val="6FAB5E5D"/>
    <w:rsid w:val="6FB72056"/>
    <w:rsid w:val="6FBB2A51"/>
    <w:rsid w:val="6FBE1CEE"/>
    <w:rsid w:val="6FD3513B"/>
    <w:rsid w:val="6FD37725"/>
    <w:rsid w:val="6FD51606"/>
    <w:rsid w:val="6FDC5C50"/>
    <w:rsid w:val="6FE03477"/>
    <w:rsid w:val="6FE20A8D"/>
    <w:rsid w:val="6FE450B5"/>
    <w:rsid w:val="6FE5387A"/>
    <w:rsid w:val="6FE62BA6"/>
    <w:rsid w:val="6FE66127"/>
    <w:rsid w:val="6FEB4961"/>
    <w:rsid w:val="6FEB702D"/>
    <w:rsid w:val="6FF44989"/>
    <w:rsid w:val="6FF6064B"/>
    <w:rsid w:val="6FFA3DC5"/>
    <w:rsid w:val="7000374F"/>
    <w:rsid w:val="7002706D"/>
    <w:rsid w:val="70097EE2"/>
    <w:rsid w:val="700A0C0B"/>
    <w:rsid w:val="70107D9A"/>
    <w:rsid w:val="70136654"/>
    <w:rsid w:val="70152E46"/>
    <w:rsid w:val="701941DB"/>
    <w:rsid w:val="701A2E49"/>
    <w:rsid w:val="70227360"/>
    <w:rsid w:val="70275B8D"/>
    <w:rsid w:val="702C2DDA"/>
    <w:rsid w:val="702C5894"/>
    <w:rsid w:val="702E080B"/>
    <w:rsid w:val="702E401B"/>
    <w:rsid w:val="702E66A0"/>
    <w:rsid w:val="703114E0"/>
    <w:rsid w:val="703D13CA"/>
    <w:rsid w:val="703E518A"/>
    <w:rsid w:val="703F400B"/>
    <w:rsid w:val="704476BC"/>
    <w:rsid w:val="704658CE"/>
    <w:rsid w:val="704714DD"/>
    <w:rsid w:val="704C35C5"/>
    <w:rsid w:val="70527CD6"/>
    <w:rsid w:val="70535AAB"/>
    <w:rsid w:val="70541EDB"/>
    <w:rsid w:val="70563162"/>
    <w:rsid w:val="705B72E1"/>
    <w:rsid w:val="705D0266"/>
    <w:rsid w:val="706249AE"/>
    <w:rsid w:val="70637020"/>
    <w:rsid w:val="7075209C"/>
    <w:rsid w:val="70877760"/>
    <w:rsid w:val="70891124"/>
    <w:rsid w:val="70892F21"/>
    <w:rsid w:val="708A3556"/>
    <w:rsid w:val="708B718D"/>
    <w:rsid w:val="708C3333"/>
    <w:rsid w:val="708F2DB5"/>
    <w:rsid w:val="70923CBE"/>
    <w:rsid w:val="70930045"/>
    <w:rsid w:val="70947472"/>
    <w:rsid w:val="70953476"/>
    <w:rsid w:val="70953C43"/>
    <w:rsid w:val="70975011"/>
    <w:rsid w:val="709822E2"/>
    <w:rsid w:val="709D4D53"/>
    <w:rsid w:val="70A150A5"/>
    <w:rsid w:val="70A22BA3"/>
    <w:rsid w:val="70A51C9F"/>
    <w:rsid w:val="70A51CDF"/>
    <w:rsid w:val="70A55551"/>
    <w:rsid w:val="70A73548"/>
    <w:rsid w:val="70A805B1"/>
    <w:rsid w:val="70AC5DE7"/>
    <w:rsid w:val="70AE5910"/>
    <w:rsid w:val="70B40C75"/>
    <w:rsid w:val="70B478E5"/>
    <w:rsid w:val="70BC51D0"/>
    <w:rsid w:val="70C5056D"/>
    <w:rsid w:val="70CA7B16"/>
    <w:rsid w:val="70CB2029"/>
    <w:rsid w:val="70CC6DE9"/>
    <w:rsid w:val="70CD5F70"/>
    <w:rsid w:val="70D05446"/>
    <w:rsid w:val="70D23AA8"/>
    <w:rsid w:val="70D67F4D"/>
    <w:rsid w:val="70D91E3A"/>
    <w:rsid w:val="70D96A35"/>
    <w:rsid w:val="70DC69E3"/>
    <w:rsid w:val="70E33DD8"/>
    <w:rsid w:val="70E852DD"/>
    <w:rsid w:val="70EA21FF"/>
    <w:rsid w:val="70EB03D6"/>
    <w:rsid w:val="70EB49D1"/>
    <w:rsid w:val="70ED20D3"/>
    <w:rsid w:val="70ED37E8"/>
    <w:rsid w:val="70EE357A"/>
    <w:rsid w:val="70F36947"/>
    <w:rsid w:val="70F52946"/>
    <w:rsid w:val="70F95F3E"/>
    <w:rsid w:val="70FA6605"/>
    <w:rsid w:val="70FB78D2"/>
    <w:rsid w:val="70FC0150"/>
    <w:rsid w:val="710032F2"/>
    <w:rsid w:val="71011583"/>
    <w:rsid w:val="710E5E8B"/>
    <w:rsid w:val="711716ED"/>
    <w:rsid w:val="711B4D33"/>
    <w:rsid w:val="711C7889"/>
    <w:rsid w:val="711F45BE"/>
    <w:rsid w:val="7120168E"/>
    <w:rsid w:val="712236DE"/>
    <w:rsid w:val="71230764"/>
    <w:rsid w:val="71253A41"/>
    <w:rsid w:val="7126145F"/>
    <w:rsid w:val="712672CA"/>
    <w:rsid w:val="712B79BA"/>
    <w:rsid w:val="712D045B"/>
    <w:rsid w:val="712E2D60"/>
    <w:rsid w:val="71357610"/>
    <w:rsid w:val="7138527E"/>
    <w:rsid w:val="71386CCF"/>
    <w:rsid w:val="713E4ABD"/>
    <w:rsid w:val="713E6A82"/>
    <w:rsid w:val="714022EB"/>
    <w:rsid w:val="71454874"/>
    <w:rsid w:val="71484F30"/>
    <w:rsid w:val="71525FA3"/>
    <w:rsid w:val="71551092"/>
    <w:rsid w:val="715722E3"/>
    <w:rsid w:val="71573644"/>
    <w:rsid w:val="7161351E"/>
    <w:rsid w:val="71634839"/>
    <w:rsid w:val="71650A13"/>
    <w:rsid w:val="71665116"/>
    <w:rsid w:val="7167651A"/>
    <w:rsid w:val="71695B5F"/>
    <w:rsid w:val="716F4C2B"/>
    <w:rsid w:val="716F71A9"/>
    <w:rsid w:val="71710F55"/>
    <w:rsid w:val="71793F85"/>
    <w:rsid w:val="717D316D"/>
    <w:rsid w:val="71855F60"/>
    <w:rsid w:val="71861A95"/>
    <w:rsid w:val="71875FF5"/>
    <w:rsid w:val="718C2ED6"/>
    <w:rsid w:val="718E03AD"/>
    <w:rsid w:val="71945C13"/>
    <w:rsid w:val="71962D60"/>
    <w:rsid w:val="719827AA"/>
    <w:rsid w:val="719C2227"/>
    <w:rsid w:val="719C233D"/>
    <w:rsid w:val="71A20235"/>
    <w:rsid w:val="71A208FD"/>
    <w:rsid w:val="71A327A7"/>
    <w:rsid w:val="71A70160"/>
    <w:rsid w:val="71A95F3C"/>
    <w:rsid w:val="71AE2785"/>
    <w:rsid w:val="71BA223E"/>
    <w:rsid w:val="71BF1027"/>
    <w:rsid w:val="71BF109C"/>
    <w:rsid w:val="71C07EAD"/>
    <w:rsid w:val="71CB1AC1"/>
    <w:rsid w:val="71CE3B7D"/>
    <w:rsid w:val="71CF1295"/>
    <w:rsid w:val="71D26026"/>
    <w:rsid w:val="71D429B5"/>
    <w:rsid w:val="71D61E45"/>
    <w:rsid w:val="71D84F6D"/>
    <w:rsid w:val="71DA3332"/>
    <w:rsid w:val="71DB4985"/>
    <w:rsid w:val="71E1429F"/>
    <w:rsid w:val="71E22AED"/>
    <w:rsid w:val="71E404E5"/>
    <w:rsid w:val="71E412F0"/>
    <w:rsid w:val="71EA3ABC"/>
    <w:rsid w:val="71EA6C8B"/>
    <w:rsid w:val="71EB730A"/>
    <w:rsid w:val="71EC41F4"/>
    <w:rsid w:val="71ED2407"/>
    <w:rsid w:val="71F029AE"/>
    <w:rsid w:val="71F32FB6"/>
    <w:rsid w:val="71F61AF3"/>
    <w:rsid w:val="71F84CD0"/>
    <w:rsid w:val="71FC0D52"/>
    <w:rsid w:val="71FE3527"/>
    <w:rsid w:val="72010916"/>
    <w:rsid w:val="72034D11"/>
    <w:rsid w:val="72077ECA"/>
    <w:rsid w:val="720A7028"/>
    <w:rsid w:val="720D2183"/>
    <w:rsid w:val="720E5A2E"/>
    <w:rsid w:val="72127EAB"/>
    <w:rsid w:val="721B153B"/>
    <w:rsid w:val="721B5744"/>
    <w:rsid w:val="721D498A"/>
    <w:rsid w:val="722019CA"/>
    <w:rsid w:val="72232142"/>
    <w:rsid w:val="72283A36"/>
    <w:rsid w:val="7229149B"/>
    <w:rsid w:val="722932EB"/>
    <w:rsid w:val="72297B14"/>
    <w:rsid w:val="722C3B2C"/>
    <w:rsid w:val="72322084"/>
    <w:rsid w:val="72334DA3"/>
    <w:rsid w:val="72356991"/>
    <w:rsid w:val="723760BD"/>
    <w:rsid w:val="72393D5B"/>
    <w:rsid w:val="723B4181"/>
    <w:rsid w:val="723D4422"/>
    <w:rsid w:val="723E657D"/>
    <w:rsid w:val="72430486"/>
    <w:rsid w:val="72485775"/>
    <w:rsid w:val="724A3A34"/>
    <w:rsid w:val="724B2010"/>
    <w:rsid w:val="724B556D"/>
    <w:rsid w:val="7250608F"/>
    <w:rsid w:val="72540717"/>
    <w:rsid w:val="72546AC7"/>
    <w:rsid w:val="725528F2"/>
    <w:rsid w:val="725716A5"/>
    <w:rsid w:val="72580A38"/>
    <w:rsid w:val="725C35AF"/>
    <w:rsid w:val="725E6AB2"/>
    <w:rsid w:val="726043AC"/>
    <w:rsid w:val="72661EA6"/>
    <w:rsid w:val="72681791"/>
    <w:rsid w:val="726A21C1"/>
    <w:rsid w:val="726B0346"/>
    <w:rsid w:val="726C0FCA"/>
    <w:rsid w:val="726C2955"/>
    <w:rsid w:val="726C5A74"/>
    <w:rsid w:val="727156A1"/>
    <w:rsid w:val="7272150F"/>
    <w:rsid w:val="727308B2"/>
    <w:rsid w:val="72744047"/>
    <w:rsid w:val="72762FE4"/>
    <w:rsid w:val="727A00EA"/>
    <w:rsid w:val="72827894"/>
    <w:rsid w:val="72827F6B"/>
    <w:rsid w:val="728359ED"/>
    <w:rsid w:val="72846292"/>
    <w:rsid w:val="72863B7A"/>
    <w:rsid w:val="72865181"/>
    <w:rsid w:val="728E079B"/>
    <w:rsid w:val="728E14FC"/>
    <w:rsid w:val="729106E1"/>
    <w:rsid w:val="7297002E"/>
    <w:rsid w:val="72992FA1"/>
    <w:rsid w:val="72A1047D"/>
    <w:rsid w:val="72A41F2E"/>
    <w:rsid w:val="72A43366"/>
    <w:rsid w:val="72A53A4A"/>
    <w:rsid w:val="72A612CC"/>
    <w:rsid w:val="72A9407D"/>
    <w:rsid w:val="72AC1DE0"/>
    <w:rsid w:val="72AC1EC9"/>
    <w:rsid w:val="72AD1664"/>
    <w:rsid w:val="72B03DC8"/>
    <w:rsid w:val="72B461BC"/>
    <w:rsid w:val="72BD145E"/>
    <w:rsid w:val="72BF2BD6"/>
    <w:rsid w:val="72C0381D"/>
    <w:rsid w:val="72C8755B"/>
    <w:rsid w:val="72CB55A0"/>
    <w:rsid w:val="72CF1BB4"/>
    <w:rsid w:val="72CF24CE"/>
    <w:rsid w:val="72D2113D"/>
    <w:rsid w:val="72E04B7F"/>
    <w:rsid w:val="72E5220E"/>
    <w:rsid w:val="72EA1F91"/>
    <w:rsid w:val="72EB0873"/>
    <w:rsid w:val="72F01D3C"/>
    <w:rsid w:val="72F44A27"/>
    <w:rsid w:val="72FE5336"/>
    <w:rsid w:val="73020A75"/>
    <w:rsid w:val="7303110C"/>
    <w:rsid w:val="73043676"/>
    <w:rsid w:val="73050176"/>
    <w:rsid w:val="73054CC1"/>
    <w:rsid w:val="730A7B66"/>
    <w:rsid w:val="730B3781"/>
    <w:rsid w:val="730B3906"/>
    <w:rsid w:val="730C6AEB"/>
    <w:rsid w:val="730D2D0D"/>
    <w:rsid w:val="730D3F0A"/>
    <w:rsid w:val="730E55D1"/>
    <w:rsid w:val="730F23A1"/>
    <w:rsid w:val="73100DC3"/>
    <w:rsid w:val="73101CEA"/>
    <w:rsid w:val="73103F79"/>
    <w:rsid w:val="731068D5"/>
    <w:rsid w:val="73170E39"/>
    <w:rsid w:val="73193962"/>
    <w:rsid w:val="731D6EB2"/>
    <w:rsid w:val="73247481"/>
    <w:rsid w:val="73252807"/>
    <w:rsid w:val="7328617A"/>
    <w:rsid w:val="7329022B"/>
    <w:rsid w:val="732977A3"/>
    <w:rsid w:val="73335557"/>
    <w:rsid w:val="73362B48"/>
    <w:rsid w:val="733B66E9"/>
    <w:rsid w:val="733F5C5C"/>
    <w:rsid w:val="73457B4D"/>
    <w:rsid w:val="73495331"/>
    <w:rsid w:val="7354100B"/>
    <w:rsid w:val="735718C3"/>
    <w:rsid w:val="735B7C4E"/>
    <w:rsid w:val="735F1ED8"/>
    <w:rsid w:val="73603060"/>
    <w:rsid w:val="73607959"/>
    <w:rsid w:val="73626D4E"/>
    <w:rsid w:val="736827B5"/>
    <w:rsid w:val="73695352"/>
    <w:rsid w:val="736B6583"/>
    <w:rsid w:val="736C7F88"/>
    <w:rsid w:val="736E48A4"/>
    <w:rsid w:val="73736A5F"/>
    <w:rsid w:val="73756BEA"/>
    <w:rsid w:val="73761AFD"/>
    <w:rsid w:val="73767232"/>
    <w:rsid w:val="73776568"/>
    <w:rsid w:val="73793854"/>
    <w:rsid w:val="737B47C1"/>
    <w:rsid w:val="737C3697"/>
    <w:rsid w:val="73807BCE"/>
    <w:rsid w:val="73830E13"/>
    <w:rsid w:val="738636DD"/>
    <w:rsid w:val="738727F6"/>
    <w:rsid w:val="738B4C3C"/>
    <w:rsid w:val="738D08A4"/>
    <w:rsid w:val="73941EC4"/>
    <w:rsid w:val="73967A69"/>
    <w:rsid w:val="73994230"/>
    <w:rsid w:val="739F67F9"/>
    <w:rsid w:val="73A21C69"/>
    <w:rsid w:val="73A367CF"/>
    <w:rsid w:val="73A61703"/>
    <w:rsid w:val="73A87CAF"/>
    <w:rsid w:val="73A93F50"/>
    <w:rsid w:val="73AA129C"/>
    <w:rsid w:val="73B24D52"/>
    <w:rsid w:val="73B83476"/>
    <w:rsid w:val="73BC0DCF"/>
    <w:rsid w:val="73C43DFB"/>
    <w:rsid w:val="73C86084"/>
    <w:rsid w:val="73D31E97"/>
    <w:rsid w:val="73D55291"/>
    <w:rsid w:val="73DD28B7"/>
    <w:rsid w:val="73E076BC"/>
    <w:rsid w:val="73E576E6"/>
    <w:rsid w:val="73E630B6"/>
    <w:rsid w:val="73EA6FDF"/>
    <w:rsid w:val="73EE58C2"/>
    <w:rsid w:val="73EE69DC"/>
    <w:rsid w:val="73EF4CAF"/>
    <w:rsid w:val="73F378C6"/>
    <w:rsid w:val="73F7554E"/>
    <w:rsid w:val="73FC1D6B"/>
    <w:rsid w:val="74046E72"/>
    <w:rsid w:val="74063461"/>
    <w:rsid w:val="740A381A"/>
    <w:rsid w:val="740E01FA"/>
    <w:rsid w:val="740F58AC"/>
    <w:rsid w:val="741664B0"/>
    <w:rsid w:val="741D654C"/>
    <w:rsid w:val="741E58E2"/>
    <w:rsid w:val="74203FA3"/>
    <w:rsid w:val="742045A5"/>
    <w:rsid w:val="742262FD"/>
    <w:rsid w:val="74332732"/>
    <w:rsid w:val="74337932"/>
    <w:rsid w:val="7437463D"/>
    <w:rsid w:val="7442493F"/>
    <w:rsid w:val="74427146"/>
    <w:rsid w:val="74440A35"/>
    <w:rsid w:val="744C236F"/>
    <w:rsid w:val="7451754E"/>
    <w:rsid w:val="7453071F"/>
    <w:rsid w:val="74535313"/>
    <w:rsid w:val="745D241C"/>
    <w:rsid w:val="74607EDA"/>
    <w:rsid w:val="746536AF"/>
    <w:rsid w:val="74682297"/>
    <w:rsid w:val="746A200A"/>
    <w:rsid w:val="746A6ACD"/>
    <w:rsid w:val="746E7BF3"/>
    <w:rsid w:val="746F29E2"/>
    <w:rsid w:val="74700A6C"/>
    <w:rsid w:val="74707677"/>
    <w:rsid w:val="74713467"/>
    <w:rsid w:val="747E3105"/>
    <w:rsid w:val="74883046"/>
    <w:rsid w:val="748B05CC"/>
    <w:rsid w:val="748B4496"/>
    <w:rsid w:val="748C1A35"/>
    <w:rsid w:val="74920FD0"/>
    <w:rsid w:val="7493053A"/>
    <w:rsid w:val="74936A51"/>
    <w:rsid w:val="74955108"/>
    <w:rsid w:val="74963930"/>
    <w:rsid w:val="7499095B"/>
    <w:rsid w:val="749C4AF3"/>
    <w:rsid w:val="749F1FF4"/>
    <w:rsid w:val="749F6B8A"/>
    <w:rsid w:val="74A278C7"/>
    <w:rsid w:val="74A60ABE"/>
    <w:rsid w:val="74A740BE"/>
    <w:rsid w:val="74AC6B25"/>
    <w:rsid w:val="74AE6402"/>
    <w:rsid w:val="74B16B54"/>
    <w:rsid w:val="74B87FBF"/>
    <w:rsid w:val="74BB0B0F"/>
    <w:rsid w:val="74BE12C2"/>
    <w:rsid w:val="74BF191E"/>
    <w:rsid w:val="74C50D7D"/>
    <w:rsid w:val="74CA112A"/>
    <w:rsid w:val="74CA626A"/>
    <w:rsid w:val="74CD321B"/>
    <w:rsid w:val="74CE7616"/>
    <w:rsid w:val="74DD3986"/>
    <w:rsid w:val="74E336B7"/>
    <w:rsid w:val="74E3799D"/>
    <w:rsid w:val="74E75F36"/>
    <w:rsid w:val="74EB6378"/>
    <w:rsid w:val="74EC0B01"/>
    <w:rsid w:val="74EC19AC"/>
    <w:rsid w:val="74ED6863"/>
    <w:rsid w:val="74F03A02"/>
    <w:rsid w:val="74F340AC"/>
    <w:rsid w:val="74F603CD"/>
    <w:rsid w:val="74F62DBC"/>
    <w:rsid w:val="74F668B2"/>
    <w:rsid w:val="74F73614"/>
    <w:rsid w:val="74F952BF"/>
    <w:rsid w:val="74FB598F"/>
    <w:rsid w:val="75021911"/>
    <w:rsid w:val="7502214E"/>
    <w:rsid w:val="75053A05"/>
    <w:rsid w:val="75084492"/>
    <w:rsid w:val="750D00B9"/>
    <w:rsid w:val="750F3A3D"/>
    <w:rsid w:val="75177BCC"/>
    <w:rsid w:val="751E1617"/>
    <w:rsid w:val="751F5720"/>
    <w:rsid w:val="75266BBF"/>
    <w:rsid w:val="752911BD"/>
    <w:rsid w:val="75331EE9"/>
    <w:rsid w:val="753F16D5"/>
    <w:rsid w:val="75402E67"/>
    <w:rsid w:val="7540518A"/>
    <w:rsid w:val="75413BD7"/>
    <w:rsid w:val="75433E7F"/>
    <w:rsid w:val="75442FF2"/>
    <w:rsid w:val="754502BF"/>
    <w:rsid w:val="75480306"/>
    <w:rsid w:val="754826C7"/>
    <w:rsid w:val="75490AF5"/>
    <w:rsid w:val="75494938"/>
    <w:rsid w:val="754C1F3D"/>
    <w:rsid w:val="754C2E94"/>
    <w:rsid w:val="754C46E1"/>
    <w:rsid w:val="754C7F64"/>
    <w:rsid w:val="75537E41"/>
    <w:rsid w:val="75590B34"/>
    <w:rsid w:val="755B2C17"/>
    <w:rsid w:val="756225A2"/>
    <w:rsid w:val="756868B8"/>
    <w:rsid w:val="756B769E"/>
    <w:rsid w:val="756D040C"/>
    <w:rsid w:val="756D3799"/>
    <w:rsid w:val="7573636A"/>
    <w:rsid w:val="75787FC9"/>
    <w:rsid w:val="757B0F4D"/>
    <w:rsid w:val="757B222F"/>
    <w:rsid w:val="757C588E"/>
    <w:rsid w:val="757E664F"/>
    <w:rsid w:val="7582018E"/>
    <w:rsid w:val="75843DDB"/>
    <w:rsid w:val="758A52AF"/>
    <w:rsid w:val="758C2F4F"/>
    <w:rsid w:val="758D031D"/>
    <w:rsid w:val="759252EF"/>
    <w:rsid w:val="759276A9"/>
    <w:rsid w:val="75940A02"/>
    <w:rsid w:val="75993A85"/>
    <w:rsid w:val="759E4D10"/>
    <w:rsid w:val="75A00C99"/>
    <w:rsid w:val="75A1338B"/>
    <w:rsid w:val="75A2006E"/>
    <w:rsid w:val="75A230B2"/>
    <w:rsid w:val="75AA1C3C"/>
    <w:rsid w:val="75AB58D5"/>
    <w:rsid w:val="75AD61E9"/>
    <w:rsid w:val="75B757CD"/>
    <w:rsid w:val="75BF3AE9"/>
    <w:rsid w:val="75C116C2"/>
    <w:rsid w:val="75CA7D23"/>
    <w:rsid w:val="75D27E22"/>
    <w:rsid w:val="75D44E5F"/>
    <w:rsid w:val="75D924FB"/>
    <w:rsid w:val="75DA7BB6"/>
    <w:rsid w:val="75DB08B2"/>
    <w:rsid w:val="75DB69E8"/>
    <w:rsid w:val="75E63D5A"/>
    <w:rsid w:val="75F15321"/>
    <w:rsid w:val="75F207A3"/>
    <w:rsid w:val="75F20A19"/>
    <w:rsid w:val="75F612F0"/>
    <w:rsid w:val="75F9181C"/>
    <w:rsid w:val="75FC7D1C"/>
    <w:rsid w:val="76044C5D"/>
    <w:rsid w:val="76126D25"/>
    <w:rsid w:val="7615294E"/>
    <w:rsid w:val="7617405D"/>
    <w:rsid w:val="761A1481"/>
    <w:rsid w:val="761C64AB"/>
    <w:rsid w:val="761D56F4"/>
    <w:rsid w:val="7623412A"/>
    <w:rsid w:val="76234963"/>
    <w:rsid w:val="762400E1"/>
    <w:rsid w:val="762766AF"/>
    <w:rsid w:val="76293FA6"/>
    <w:rsid w:val="76295859"/>
    <w:rsid w:val="762F15B8"/>
    <w:rsid w:val="76326A38"/>
    <w:rsid w:val="76375C4C"/>
    <w:rsid w:val="76376FE1"/>
    <w:rsid w:val="76377102"/>
    <w:rsid w:val="76381A8A"/>
    <w:rsid w:val="7638445A"/>
    <w:rsid w:val="76394B8E"/>
    <w:rsid w:val="7639518D"/>
    <w:rsid w:val="763B4950"/>
    <w:rsid w:val="763E6DE6"/>
    <w:rsid w:val="76403881"/>
    <w:rsid w:val="764079C6"/>
    <w:rsid w:val="76421E66"/>
    <w:rsid w:val="764305A0"/>
    <w:rsid w:val="764329AC"/>
    <w:rsid w:val="76446B17"/>
    <w:rsid w:val="7645755A"/>
    <w:rsid w:val="76461E44"/>
    <w:rsid w:val="76462C1A"/>
    <w:rsid w:val="764903FC"/>
    <w:rsid w:val="764E59A5"/>
    <w:rsid w:val="76514C08"/>
    <w:rsid w:val="7653143E"/>
    <w:rsid w:val="7659362A"/>
    <w:rsid w:val="765B54D6"/>
    <w:rsid w:val="765D1540"/>
    <w:rsid w:val="76606C42"/>
    <w:rsid w:val="766109A5"/>
    <w:rsid w:val="76684186"/>
    <w:rsid w:val="76691DBF"/>
    <w:rsid w:val="766E69D2"/>
    <w:rsid w:val="7672477B"/>
    <w:rsid w:val="767652CD"/>
    <w:rsid w:val="7679271F"/>
    <w:rsid w:val="76831FA2"/>
    <w:rsid w:val="768D0280"/>
    <w:rsid w:val="768F5F9F"/>
    <w:rsid w:val="76933A4D"/>
    <w:rsid w:val="769660A4"/>
    <w:rsid w:val="76970420"/>
    <w:rsid w:val="769C2B72"/>
    <w:rsid w:val="76A61C43"/>
    <w:rsid w:val="76A67B34"/>
    <w:rsid w:val="76A72C39"/>
    <w:rsid w:val="76A81BBD"/>
    <w:rsid w:val="76A9033B"/>
    <w:rsid w:val="76A96915"/>
    <w:rsid w:val="76B039F6"/>
    <w:rsid w:val="76B05BBF"/>
    <w:rsid w:val="76B15F34"/>
    <w:rsid w:val="76B35E04"/>
    <w:rsid w:val="76B47AD6"/>
    <w:rsid w:val="76B50CEC"/>
    <w:rsid w:val="76B638EF"/>
    <w:rsid w:val="76B8250E"/>
    <w:rsid w:val="76BF7FA4"/>
    <w:rsid w:val="76C27904"/>
    <w:rsid w:val="76C54A39"/>
    <w:rsid w:val="76C66E1E"/>
    <w:rsid w:val="76C74D20"/>
    <w:rsid w:val="76D22600"/>
    <w:rsid w:val="76D90199"/>
    <w:rsid w:val="76D971F4"/>
    <w:rsid w:val="76E15864"/>
    <w:rsid w:val="76E17F03"/>
    <w:rsid w:val="76E84BDC"/>
    <w:rsid w:val="76E9285F"/>
    <w:rsid w:val="76F06FE9"/>
    <w:rsid w:val="76F10909"/>
    <w:rsid w:val="76F212B6"/>
    <w:rsid w:val="76F84967"/>
    <w:rsid w:val="76F919C0"/>
    <w:rsid w:val="76F97388"/>
    <w:rsid w:val="76FF757F"/>
    <w:rsid w:val="770167CB"/>
    <w:rsid w:val="77021193"/>
    <w:rsid w:val="77062C53"/>
    <w:rsid w:val="77065E35"/>
    <w:rsid w:val="77073B3D"/>
    <w:rsid w:val="770904E0"/>
    <w:rsid w:val="770B27FA"/>
    <w:rsid w:val="770B70AB"/>
    <w:rsid w:val="770E052D"/>
    <w:rsid w:val="77145FCE"/>
    <w:rsid w:val="77162EED"/>
    <w:rsid w:val="7717096F"/>
    <w:rsid w:val="771D5884"/>
    <w:rsid w:val="77227A0A"/>
    <w:rsid w:val="77291F0E"/>
    <w:rsid w:val="773B6252"/>
    <w:rsid w:val="773E227E"/>
    <w:rsid w:val="77402D2E"/>
    <w:rsid w:val="774662E9"/>
    <w:rsid w:val="774849C1"/>
    <w:rsid w:val="7757139B"/>
    <w:rsid w:val="77582A5D"/>
    <w:rsid w:val="775861B5"/>
    <w:rsid w:val="775975DD"/>
    <w:rsid w:val="77624A99"/>
    <w:rsid w:val="77644DD0"/>
    <w:rsid w:val="776526C1"/>
    <w:rsid w:val="77656D86"/>
    <w:rsid w:val="77674EDE"/>
    <w:rsid w:val="776A2021"/>
    <w:rsid w:val="777359E6"/>
    <w:rsid w:val="77774692"/>
    <w:rsid w:val="777B5279"/>
    <w:rsid w:val="777D5421"/>
    <w:rsid w:val="777E5648"/>
    <w:rsid w:val="777F1354"/>
    <w:rsid w:val="77807865"/>
    <w:rsid w:val="7785080F"/>
    <w:rsid w:val="778B672F"/>
    <w:rsid w:val="778C34F8"/>
    <w:rsid w:val="77905B07"/>
    <w:rsid w:val="77910638"/>
    <w:rsid w:val="779652B2"/>
    <w:rsid w:val="779A38D3"/>
    <w:rsid w:val="779D64FE"/>
    <w:rsid w:val="77A33DD6"/>
    <w:rsid w:val="77A70020"/>
    <w:rsid w:val="77A8127E"/>
    <w:rsid w:val="77AC6C64"/>
    <w:rsid w:val="77AD2167"/>
    <w:rsid w:val="77AE7978"/>
    <w:rsid w:val="77AF331B"/>
    <w:rsid w:val="77B01A91"/>
    <w:rsid w:val="77B042C2"/>
    <w:rsid w:val="77B36685"/>
    <w:rsid w:val="77B6442C"/>
    <w:rsid w:val="77BC6EFE"/>
    <w:rsid w:val="77BE660A"/>
    <w:rsid w:val="77CA0EC2"/>
    <w:rsid w:val="77CA2490"/>
    <w:rsid w:val="77CB1717"/>
    <w:rsid w:val="77CD72E1"/>
    <w:rsid w:val="77D05274"/>
    <w:rsid w:val="77D72D51"/>
    <w:rsid w:val="77D91656"/>
    <w:rsid w:val="77DF498D"/>
    <w:rsid w:val="77E81CDF"/>
    <w:rsid w:val="77E91600"/>
    <w:rsid w:val="77EA71C2"/>
    <w:rsid w:val="77EB3978"/>
    <w:rsid w:val="77EB4CEC"/>
    <w:rsid w:val="77F202C7"/>
    <w:rsid w:val="77F229F3"/>
    <w:rsid w:val="77FA62E1"/>
    <w:rsid w:val="7805178E"/>
    <w:rsid w:val="780736ED"/>
    <w:rsid w:val="780A1F78"/>
    <w:rsid w:val="781270FA"/>
    <w:rsid w:val="781404B1"/>
    <w:rsid w:val="781D2907"/>
    <w:rsid w:val="78205DC5"/>
    <w:rsid w:val="782978A7"/>
    <w:rsid w:val="782C38B4"/>
    <w:rsid w:val="78306EBD"/>
    <w:rsid w:val="78327EB2"/>
    <w:rsid w:val="783436C5"/>
    <w:rsid w:val="78392B4B"/>
    <w:rsid w:val="783C39E2"/>
    <w:rsid w:val="7842124D"/>
    <w:rsid w:val="78482365"/>
    <w:rsid w:val="7849370C"/>
    <w:rsid w:val="784970F3"/>
    <w:rsid w:val="784C0BC0"/>
    <w:rsid w:val="78505F47"/>
    <w:rsid w:val="78510E7F"/>
    <w:rsid w:val="7852630F"/>
    <w:rsid w:val="785349C1"/>
    <w:rsid w:val="785617E3"/>
    <w:rsid w:val="785921C8"/>
    <w:rsid w:val="78595EC1"/>
    <w:rsid w:val="785A5290"/>
    <w:rsid w:val="786B26C1"/>
    <w:rsid w:val="787466AD"/>
    <w:rsid w:val="7877747B"/>
    <w:rsid w:val="78777631"/>
    <w:rsid w:val="787A785F"/>
    <w:rsid w:val="787D0D2B"/>
    <w:rsid w:val="787D5635"/>
    <w:rsid w:val="78807F41"/>
    <w:rsid w:val="788271F3"/>
    <w:rsid w:val="788646C8"/>
    <w:rsid w:val="7886718C"/>
    <w:rsid w:val="788A023D"/>
    <w:rsid w:val="788A4C3A"/>
    <w:rsid w:val="788C527F"/>
    <w:rsid w:val="788C75E0"/>
    <w:rsid w:val="788E4AA8"/>
    <w:rsid w:val="78905FDD"/>
    <w:rsid w:val="78945443"/>
    <w:rsid w:val="78954A0C"/>
    <w:rsid w:val="78964CF0"/>
    <w:rsid w:val="78992F7E"/>
    <w:rsid w:val="789979FC"/>
    <w:rsid w:val="789A127A"/>
    <w:rsid w:val="789C1DEF"/>
    <w:rsid w:val="78A029F4"/>
    <w:rsid w:val="78A055B6"/>
    <w:rsid w:val="78A21C94"/>
    <w:rsid w:val="78A25A73"/>
    <w:rsid w:val="78A6624E"/>
    <w:rsid w:val="78A80EB9"/>
    <w:rsid w:val="78B01394"/>
    <w:rsid w:val="78B4707A"/>
    <w:rsid w:val="78B648B8"/>
    <w:rsid w:val="78B743E4"/>
    <w:rsid w:val="78B95344"/>
    <w:rsid w:val="78BA2369"/>
    <w:rsid w:val="78BC33A4"/>
    <w:rsid w:val="78C10572"/>
    <w:rsid w:val="78C2422D"/>
    <w:rsid w:val="78C26768"/>
    <w:rsid w:val="78C351FF"/>
    <w:rsid w:val="78C5518B"/>
    <w:rsid w:val="78C60391"/>
    <w:rsid w:val="78CB0978"/>
    <w:rsid w:val="78D20B79"/>
    <w:rsid w:val="78D23BA2"/>
    <w:rsid w:val="78D446F8"/>
    <w:rsid w:val="78D51B53"/>
    <w:rsid w:val="78D530A1"/>
    <w:rsid w:val="78DE0CF6"/>
    <w:rsid w:val="78DE6D7A"/>
    <w:rsid w:val="78DF2AEE"/>
    <w:rsid w:val="78DF7E1F"/>
    <w:rsid w:val="78E1434F"/>
    <w:rsid w:val="78E421E4"/>
    <w:rsid w:val="78ED173B"/>
    <w:rsid w:val="78ED2AF3"/>
    <w:rsid w:val="78EE0575"/>
    <w:rsid w:val="78EE655A"/>
    <w:rsid w:val="78F44586"/>
    <w:rsid w:val="78F86522"/>
    <w:rsid w:val="78F87700"/>
    <w:rsid w:val="78FA7C0B"/>
    <w:rsid w:val="78FF5176"/>
    <w:rsid w:val="79001EB6"/>
    <w:rsid w:val="790919C8"/>
    <w:rsid w:val="790A780A"/>
    <w:rsid w:val="790D043F"/>
    <w:rsid w:val="790D2DE1"/>
    <w:rsid w:val="791040B8"/>
    <w:rsid w:val="79144F31"/>
    <w:rsid w:val="79157CD1"/>
    <w:rsid w:val="791A224A"/>
    <w:rsid w:val="79257B4D"/>
    <w:rsid w:val="7928775C"/>
    <w:rsid w:val="792A2958"/>
    <w:rsid w:val="792A31EA"/>
    <w:rsid w:val="792A7F85"/>
    <w:rsid w:val="792D3757"/>
    <w:rsid w:val="79321CA9"/>
    <w:rsid w:val="79372FD8"/>
    <w:rsid w:val="79385BCB"/>
    <w:rsid w:val="793A0DF2"/>
    <w:rsid w:val="793B232B"/>
    <w:rsid w:val="793D72E6"/>
    <w:rsid w:val="7941257D"/>
    <w:rsid w:val="79420CB1"/>
    <w:rsid w:val="794254FA"/>
    <w:rsid w:val="79443502"/>
    <w:rsid w:val="79444A80"/>
    <w:rsid w:val="79483EDC"/>
    <w:rsid w:val="79486AD0"/>
    <w:rsid w:val="79566C9F"/>
    <w:rsid w:val="795819BB"/>
    <w:rsid w:val="795C2E78"/>
    <w:rsid w:val="795F3613"/>
    <w:rsid w:val="795F5B3A"/>
    <w:rsid w:val="796108B4"/>
    <w:rsid w:val="79610F9D"/>
    <w:rsid w:val="79641909"/>
    <w:rsid w:val="796440A2"/>
    <w:rsid w:val="7965252D"/>
    <w:rsid w:val="79652A31"/>
    <w:rsid w:val="79666E7D"/>
    <w:rsid w:val="7969052E"/>
    <w:rsid w:val="796A2130"/>
    <w:rsid w:val="796D46C6"/>
    <w:rsid w:val="796E7483"/>
    <w:rsid w:val="797077A4"/>
    <w:rsid w:val="7972406F"/>
    <w:rsid w:val="79733B43"/>
    <w:rsid w:val="79745C84"/>
    <w:rsid w:val="79756251"/>
    <w:rsid w:val="797926D7"/>
    <w:rsid w:val="797A1916"/>
    <w:rsid w:val="797D4C9D"/>
    <w:rsid w:val="79802062"/>
    <w:rsid w:val="79812456"/>
    <w:rsid w:val="79847C38"/>
    <w:rsid w:val="79884EF0"/>
    <w:rsid w:val="7988598D"/>
    <w:rsid w:val="79895970"/>
    <w:rsid w:val="798A44DB"/>
    <w:rsid w:val="79904D77"/>
    <w:rsid w:val="7991521E"/>
    <w:rsid w:val="79917D7E"/>
    <w:rsid w:val="79933281"/>
    <w:rsid w:val="79952007"/>
    <w:rsid w:val="799A3B53"/>
    <w:rsid w:val="799C146A"/>
    <w:rsid w:val="799C7D8C"/>
    <w:rsid w:val="79A0232D"/>
    <w:rsid w:val="79A05855"/>
    <w:rsid w:val="79A2767A"/>
    <w:rsid w:val="79A31F5D"/>
    <w:rsid w:val="79AC1C2C"/>
    <w:rsid w:val="79AF133F"/>
    <w:rsid w:val="79AF4080"/>
    <w:rsid w:val="79B52019"/>
    <w:rsid w:val="79B57EE0"/>
    <w:rsid w:val="79BD1B44"/>
    <w:rsid w:val="79C008CD"/>
    <w:rsid w:val="79C00C72"/>
    <w:rsid w:val="79C14150"/>
    <w:rsid w:val="79C96FDE"/>
    <w:rsid w:val="79CD4ECA"/>
    <w:rsid w:val="79CF0A82"/>
    <w:rsid w:val="79D4783E"/>
    <w:rsid w:val="79D558FF"/>
    <w:rsid w:val="79E55E84"/>
    <w:rsid w:val="79EB0148"/>
    <w:rsid w:val="79EE4279"/>
    <w:rsid w:val="79F0241B"/>
    <w:rsid w:val="79F10AA1"/>
    <w:rsid w:val="79F231AB"/>
    <w:rsid w:val="79F248DD"/>
    <w:rsid w:val="79F4655E"/>
    <w:rsid w:val="79F644B7"/>
    <w:rsid w:val="79FB19AC"/>
    <w:rsid w:val="79FB5A62"/>
    <w:rsid w:val="79FC02EE"/>
    <w:rsid w:val="79FC3DC4"/>
    <w:rsid w:val="79FE32CC"/>
    <w:rsid w:val="79FE457A"/>
    <w:rsid w:val="79FE61B3"/>
    <w:rsid w:val="79FF3C35"/>
    <w:rsid w:val="79FF6EE2"/>
    <w:rsid w:val="7A00281E"/>
    <w:rsid w:val="7A002CCD"/>
    <w:rsid w:val="7A007C03"/>
    <w:rsid w:val="7A077467"/>
    <w:rsid w:val="7A083DB2"/>
    <w:rsid w:val="7A101951"/>
    <w:rsid w:val="7A115673"/>
    <w:rsid w:val="7A121E86"/>
    <w:rsid w:val="7A124E54"/>
    <w:rsid w:val="7A1366AD"/>
    <w:rsid w:val="7A184AB4"/>
    <w:rsid w:val="7A1F27BA"/>
    <w:rsid w:val="7A213B15"/>
    <w:rsid w:val="7A2146C1"/>
    <w:rsid w:val="7A2F273F"/>
    <w:rsid w:val="7A31444B"/>
    <w:rsid w:val="7A3A4D14"/>
    <w:rsid w:val="7A3E2725"/>
    <w:rsid w:val="7A3E3081"/>
    <w:rsid w:val="7A3F3BB4"/>
    <w:rsid w:val="7A4543A9"/>
    <w:rsid w:val="7A464288"/>
    <w:rsid w:val="7A4967C3"/>
    <w:rsid w:val="7A5223BA"/>
    <w:rsid w:val="7A5370A9"/>
    <w:rsid w:val="7A555967"/>
    <w:rsid w:val="7A5720C5"/>
    <w:rsid w:val="7A5772E4"/>
    <w:rsid w:val="7A5C2AF2"/>
    <w:rsid w:val="7A5D095A"/>
    <w:rsid w:val="7A5E3686"/>
    <w:rsid w:val="7A614D82"/>
    <w:rsid w:val="7A6535D9"/>
    <w:rsid w:val="7A6648DE"/>
    <w:rsid w:val="7A676ADC"/>
    <w:rsid w:val="7A677093"/>
    <w:rsid w:val="7A682147"/>
    <w:rsid w:val="7A696FD9"/>
    <w:rsid w:val="7A73107E"/>
    <w:rsid w:val="7A735DBF"/>
    <w:rsid w:val="7A737D33"/>
    <w:rsid w:val="7A795AFD"/>
    <w:rsid w:val="7A823744"/>
    <w:rsid w:val="7A827357"/>
    <w:rsid w:val="7A8C6DCE"/>
    <w:rsid w:val="7A8E0021"/>
    <w:rsid w:val="7A921C86"/>
    <w:rsid w:val="7A923810"/>
    <w:rsid w:val="7A9431D7"/>
    <w:rsid w:val="7A973866"/>
    <w:rsid w:val="7A9949E3"/>
    <w:rsid w:val="7A9B28B3"/>
    <w:rsid w:val="7A9C7667"/>
    <w:rsid w:val="7A9E70AC"/>
    <w:rsid w:val="7AA646DD"/>
    <w:rsid w:val="7AA75D88"/>
    <w:rsid w:val="7AA912BE"/>
    <w:rsid w:val="7AAB3E1F"/>
    <w:rsid w:val="7AAE34A3"/>
    <w:rsid w:val="7AB1329A"/>
    <w:rsid w:val="7AB20C87"/>
    <w:rsid w:val="7AB26F5C"/>
    <w:rsid w:val="7AB42E43"/>
    <w:rsid w:val="7AB657A6"/>
    <w:rsid w:val="7AB70C43"/>
    <w:rsid w:val="7ABC4B5B"/>
    <w:rsid w:val="7ABE2148"/>
    <w:rsid w:val="7AC06FCD"/>
    <w:rsid w:val="7AC76B64"/>
    <w:rsid w:val="7AC9024C"/>
    <w:rsid w:val="7AC93116"/>
    <w:rsid w:val="7AD65055"/>
    <w:rsid w:val="7AD743F9"/>
    <w:rsid w:val="7AD816BB"/>
    <w:rsid w:val="7ADE2EB1"/>
    <w:rsid w:val="7ADE49D7"/>
    <w:rsid w:val="7ADF1211"/>
    <w:rsid w:val="7AE067A6"/>
    <w:rsid w:val="7AE17C8E"/>
    <w:rsid w:val="7AE27098"/>
    <w:rsid w:val="7AE85A57"/>
    <w:rsid w:val="7AF17C45"/>
    <w:rsid w:val="7AF36EA0"/>
    <w:rsid w:val="7AF758CF"/>
    <w:rsid w:val="7AF7724E"/>
    <w:rsid w:val="7AF83425"/>
    <w:rsid w:val="7AF9632C"/>
    <w:rsid w:val="7B00543D"/>
    <w:rsid w:val="7B0072FD"/>
    <w:rsid w:val="7B015880"/>
    <w:rsid w:val="7B0253E8"/>
    <w:rsid w:val="7B045992"/>
    <w:rsid w:val="7B06410C"/>
    <w:rsid w:val="7B0720A7"/>
    <w:rsid w:val="7B083D91"/>
    <w:rsid w:val="7B085DA3"/>
    <w:rsid w:val="7B0A4DE9"/>
    <w:rsid w:val="7B120DC6"/>
    <w:rsid w:val="7B163A6B"/>
    <w:rsid w:val="7B1811E0"/>
    <w:rsid w:val="7B1E3A5F"/>
    <w:rsid w:val="7B206ED4"/>
    <w:rsid w:val="7B276E5E"/>
    <w:rsid w:val="7B276F1B"/>
    <w:rsid w:val="7B2A7C77"/>
    <w:rsid w:val="7B2C7464"/>
    <w:rsid w:val="7B2D07A7"/>
    <w:rsid w:val="7B2D25F2"/>
    <w:rsid w:val="7B312F18"/>
    <w:rsid w:val="7B31571F"/>
    <w:rsid w:val="7B3B1C88"/>
    <w:rsid w:val="7B3C7DB9"/>
    <w:rsid w:val="7B3F0F15"/>
    <w:rsid w:val="7B3F1868"/>
    <w:rsid w:val="7B4B2C88"/>
    <w:rsid w:val="7B4B78BD"/>
    <w:rsid w:val="7B5B3EF1"/>
    <w:rsid w:val="7B5D695D"/>
    <w:rsid w:val="7B611FCE"/>
    <w:rsid w:val="7B614732"/>
    <w:rsid w:val="7B67014F"/>
    <w:rsid w:val="7B6718D9"/>
    <w:rsid w:val="7B676120"/>
    <w:rsid w:val="7B6C1628"/>
    <w:rsid w:val="7B712812"/>
    <w:rsid w:val="7B726D74"/>
    <w:rsid w:val="7B74769B"/>
    <w:rsid w:val="7B7763CA"/>
    <w:rsid w:val="7B7862CB"/>
    <w:rsid w:val="7B7E53AB"/>
    <w:rsid w:val="7B8251EA"/>
    <w:rsid w:val="7B865D1D"/>
    <w:rsid w:val="7B8A593A"/>
    <w:rsid w:val="7B8F7843"/>
    <w:rsid w:val="7B947C5F"/>
    <w:rsid w:val="7B986491"/>
    <w:rsid w:val="7B9E0603"/>
    <w:rsid w:val="7B9E1D50"/>
    <w:rsid w:val="7BA03361"/>
    <w:rsid w:val="7BA17E51"/>
    <w:rsid w:val="7BA6083B"/>
    <w:rsid w:val="7BA70D2D"/>
    <w:rsid w:val="7BB164FD"/>
    <w:rsid w:val="7BB26AFF"/>
    <w:rsid w:val="7BB307DF"/>
    <w:rsid w:val="7BB5259E"/>
    <w:rsid w:val="7BB862EB"/>
    <w:rsid w:val="7BBB576D"/>
    <w:rsid w:val="7BBE4C0F"/>
    <w:rsid w:val="7BC20FBE"/>
    <w:rsid w:val="7BC43D16"/>
    <w:rsid w:val="7BC62951"/>
    <w:rsid w:val="7BCA0B19"/>
    <w:rsid w:val="7BCD1B9D"/>
    <w:rsid w:val="7BCF6D69"/>
    <w:rsid w:val="7BDF1587"/>
    <w:rsid w:val="7BE11C78"/>
    <w:rsid w:val="7BE40A3A"/>
    <w:rsid w:val="7BEC7571"/>
    <w:rsid w:val="7BED0926"/>
    <w:rsid w:val="7BEF3535"/>
    <w:rsid w:val="7BF055F8"/>
    <w:rsid w:val="7BF55A14"/>
    <w:rsid w:val="7BF839F0"/>
    <w:rsid w:val="7BF925E4"/>
    <w:rsid w:val="7BFA6D02"/>
    <w:rsid w:val="7BFA7B4E"/>
    <w:rsid w:val="7BFC1292"/>
    <w:rsid w:val="7BFD2FF1"/>
    <w:rsid w:val="7C002A35"/>
    <w:rsid w:val="7C004CB4"/>
    <w:rsid w:val="7C012101"/>
    <w:rsid w:val="7C014F9D"/>
    <w:rsid w:val="7C015939"/>
    <w:rsid w:val="7C043085"/>
    <w:rsid w:val="7C05655F"/>
    <w:rsid w:val="7C0758F4"/>
    <w:rsid w:val="7C09750D"/>
    <w:rsid w:val="7C0E2D47"/>
    <w:rsid w:val="7C241BD9"/>
    <w:rsid w:val="7C245B22"/>
    <w:rsid w:val="7C245B39"/>
    <w:rsid w:val="7C2812BF"/>
    <w:rsid w:val="7C2B4250"/>
    <w:rsid w:val="7C2E4D3B"/>
    <w:rsid w:val="7C3670D8"/>
    <w:rsid w:val="7C370DE0"/>
    <w:rsid w:val="7C372E86"/>
    <w:rsid w:val="7C373F99"/>
    <w:rsid w:val="7C3A7CDC"/>
    <w:rsid w:val="7C421437"/>
    <w:rsid w:val="7C45606D"/>
    <w:rsid w:val="7C464029"/>
    <w:rsid w:val="7C4B37FA"/>
    <w:rsid w:val="7C4C2038"/>
    <w:rsid w:val="7C4E1243"/>
    <w:rsid w:val="7C523C31"/>
    <w:rsid w:val="7C5274E9"/>
    <w:rsid w:val="7C595DC5"/>
    <w:rsid w:val="7C5962F2"/>
    <w:rsid w:val="7C6350F6"/>
    <w:rsid w:val="7C647EE6"/>
    <w:rsid w:val="7C6A2A2A"/>
    <w:rsid w:val="7C6C17B0"/>
    <w:rsid w:val="7C6C47CB"/>
    <w:rsid w:val="7C71262A"/>
    <w:rsid w:val="7C715C38"/>
    <w:rsid w:val="7C725339"/>
    <w:rsid w:val="7C75012C"/>
    <w:rsid w:val="7C750801"/>
    <w:rsid w:val="7C765C2B"/>
    <w:rsid w:val="7C7841F2"/>
    <w:rsid w:val="7C7A0AC6"/>
    <w:rsid w:val="7C7A595E"/>
    <w:rsid w:val="7C7B6F39"/>
    <w:rsid w:val="7C7C3ED1"/>
    <w:rsid w:val="7C831D89"/>
    <w:rsid w:val="7C84470D"/>
    <w:rsid w:val="7C855EC5"/>
    <w:rsid w:val="7C88244F"/>
    <w:rsid w:val="7C91376E"/>
    <w:rsid w:val="7C931FEB"/>
    <w:rsid w:val="7C946ACB"/>
    <w:rsid w:val="7C9A6998"/>
    <w:rsid w:val="7C9C0AAB"/>
    <w:rsid w:val="7CA11463"/>
    <w:rsid w:val="7CA36DFB"/>
    <w:rsid w:val="7CAA0B66"/>
    <w:rsid w:val="7CAA2DB7"/>
    <w:rsid w:val="7CAC1C6D"/>
    <w:rsid w:val="7CBC31A4"/>
    <w:rsid w:val="7CBE6B80"/>
    <w:rsid w:val="7CC12988"/>
    <w:rsid w:val="7CC2583C"/>
    <w:rsid w:val="7CCF1914"/>
    <w:rsid w:val="7CD03486"/>
    <w:rsid w:val="7CD1280C"/>
    <w:rsid w:val="7CD159B9"/>
    <w:rsid w:val="7CD2465F"/>
    <w:rsid w:val="7CD94710"/>
    <w:rsid w:val="7CDA5748"/>
    <w:rsid w:val="7CDE2588"/>
    <w:rsid w:val="7CDE59D2"/>
    <w:rsid w:val="7CDE6987"/>
    <w:rsid w:val="7CE308A1"/>
    <w:rsid w:val="7CE35C3F"/>
    <w:rsid w:val="7CE5627E"/>
    <w:rsid w:val="7CE763C5"/>
    <w:rsid w:val="7CE93C72"/>
    <w:rsid w:val="7CE95221"/>
    <w:rsid w:val="7CEF15F6"/>
    <w:rsid w:val="7CEF7C0A"/>
    <w:rsid w:val="7CF70948"/>
    <w:rsid w:val="7CFA011A"/>
    <w:rsid w:val="7CFA4897"/>
    <w:rsid w:val="7D0324E0"/>
    <w:rsid w:val="7D041FB4"/>
    <w:rsid w:val="7D0529FA"/>
    <w:rsid w:val="7D0A7BC0"/>
    <w:rsid w:val="7D0F6C8D"/>
    <w:rsid w:val="7D1657A2"/>
    <w:rsid w:val="7D1F2F66"/>
    <w:rsid w:val="7D1F42B2"/>
    <w:rsid w:val="7D1F7A14"/>
    <w:rsid w:val="7D200BD5"/>
    <w:rsid w:val="7D283F97"/>
    <w:rsid w:val="7D2C636B"/>
    <w:rsid w:val="7D301A44"/>
    <w:rsid w:val="7D3123F2"/>
    <w:rsid w:val="7D385866"/>
    <w:rsid w:val="7D3932E9"/>
    <w:rsid w:val="7D396697"/>
    <w:rsid w:val="7D3A3A9B"/>
    <w:rsid w:val="7D3B0046"/>
    <w:rsid w:val="7D3D7A43"/>
    <w:rsid w:val="7D401B48"/>
    <w:rsid w:val="7D40623D"/>
    <w:rsid w:val="7D41667C"/>
    <w:rsid w:val="7D426A96"/>
    <w:rsid w:val="7D433F42"/>
    <w:rsid w:val="7D4E6401"/>
    <w:rsid w:val="7D5A1439"/>
    <w:rsid w:val="7D5B6EBA"/>
    <w:rsid w:val="7D5C10B9"/>
    <w:rsid w:val="7D5F7BF6"/>
    <w:rsid w:val="7D62313B"/>
    <w:rsid w:val="7D672CCD"/>
    <w:rsid w:val="7D67744A"/>
    <w:rsid w:val="7D68154A"/>
    <w:rsid w:val="7D693232"/>
    <w:rsid w:val="7D69737B"/>
    <w:rsid w:val="7D6B30B0"/>
    <w:rsid w:val="7D6F22D8"/>
    <w:rsid w:val="7D701DA4"/>
    <w:rsid w:val="7D7157DB"/>
    <w:rsid w:val="7D757547"/>
    <w:rsid w:val="7D7961BF"/>
    <w:rsid w:val="7D7A5320"/>
    <w:rsid w:val="7D7B196D"/>
    <w:rsid w:val="7D7D1CB5"/>
    <w:rsid w:val="7D7F4142"/>
    <w:rsid w:val="7D80687A"/>
    <w:rsid w:val="7D806E76"/>
    <w:rsid w:val="7D812B7D"/>
    <w:rsid w:val="7D822962"/>
    <w:rsid w:val="7D85227D"/>
    <w:rsid w:val="7D867222"/>
    <w:rsid w:val="7D876187"/>
    <w:rsid w:val="7D893E8C"/>
    <w:rsid w:val="7D91028E"/>
    <w:rsid w:val="7D91347C"/>
    <w:rsid w:val="7D91756A"/>
    <w:rsid w:val="7D9322C1"/>
    <w:rsid w:val="7D977ABB"/>
    <w:rsid w:val="7D9D1B22"/>
    <w:rsid w:val="7DA52751"/>
    <w:rsid w:val="7DAD1C5C"/>
    <w:rsid w:val="7DB32AEB"/>
    <w:rsid w:val="7DB67B67"/>
    <w:rsid w:val="7DB67CA7"/>
    <w:rsid w:val="7DBA340C"/>
    <w:rsid w:val="7DBB7B54"/>
    <w:rsid w:val="7DBE08C6"/>
    <w:rsid w:val="7DC14660"/>
    <w:rsid w:val="7DC34BE6"/>
    <w:rsid w:val="7DC46201"/>
    <w:rsid w:val="7DC50AE8"/>
    <w:rsid w:val="7DC64872"/>
    <w:rsid w:val="7DC83A51"/>
    <w:rsid w:val="7DCB716E"/>
    <w:rsid w:val="7DCD2541"/>
    <w:rsid w:val="7DCD5EF4"/>
    <w:rsid w:val="7DCE5855"/>
    <w:rsid w:val="7DD0292D"/>
    <w:rsid w:val="7DD40CDA"/>
    <w:rsid w:val="7DD42480"/>
    <w:rsid w:val="7DD5468E"/>
    <w:rsid w:val="7DD569D4"/>
    <w:rsid w:val="7DDB0D59"/>
    <w:rsid w:val="7DDC7E2D"/>
    <w:rsid w:val="7DDE03A5"/>
    <w:rsid w:val="7DDE2E91"/>
    <w:rsid w:val="7DE60B98"/>
    <w:rsid w:val="7DE71485"/>
    <w:rsid w:val="7DEF08BC"/>
    <w:rsid w:val="7DF73832"/>
    <w:rsid w:val="7DFB6696"/>
    <w:rsid w:val="7DFE2B0E"/>
    <w:rsid w:val="7E013CC4"/>
    <w:rsid w:val="7E0605FE"/>
    <w:rsid w:val="7E075EC9"/>
    <w:rsid w:val="7E086FD3"/>
    <w:rsid w:val="7E0E0D0C"/>
    <w:rsid w:val="7E0F6B80"/>
    <w:rsid w:val="7E116181"/>
    <w:rsid w:val="7E124772"/>
    <w:rsid w:val="7E14541A"/>
    <w:rsid w:val="7E176643"/>
    <w:rsid w:val="7E1A3BB7"/>
    <w:rsid w:val="7E1E7A06"/>
    <w:rsid w:val="7E217729"/>
    <w:rsid w:val="7E223400"/>
    <w:rsid w:val="7E256E9F"/>
    <w:rsid w:val="7E2B1BC6"/>
    <w:rsid w:val="7E30405D"/>
    <w:rsid w:val="7E327E17"/>
    <w:rsid w:val="7E3819A4"/>
    <w:rsid w:val="7E3D5F81"/>
    <w:rsid w:val="7E3F05A3"/>
    <w:rsid w:val="7E46233B"/>
    <w:rsid w:val="7E4B1471"/>
    <w:rsid w:val="7E4F7DF3"/>
    <w:rsid w:val="7E502C4A"/>
    <w:rsid w:val="7E515325"/>
    <w:rsid w:val="7E585F43"/>
    <w:rsid w:val="7E611DDF"/>
    <w:rsid w:val="7E623C41"/>
    <w:rsid w:val="7E6305E6"/>
    <w:rsid w:val="7E6312C4"/>
    <w:rsid w:val="7E6418CB"/>
    <w:rsid w:val="7E6A7F71"/>
    <w:rsid w:val="7E6E1F36"/>
    <w:rsid w:val="7E6F2F72"/>
    <w:rsid w:val="7E6F63CA"/>
    <w:rsid w:val="7E7336C3"/>
    <w:rsid w:val="7E7546C2"/>
    <w:rsid w:val="7E7B78A5"/>
    <w:rsid w:val="7E8549E2"/>
    <w:rsid w:val="7E854E66"/>
    <w:rsid w:val="7E8B3A17"/>
    <w:rsid w:val="7E8D75A6"/>
    <w:rsid w:val="7E9114B5"/>
    <w:rsid w:val="7E963D8B"/>
    <w:rsid w:val="7E970E40"/>
    <w:rsid w:val="7E9A1DC5"/>
    <w:rsid w:val="7E9A331D"/>
    <w:rsid w:val="7EA02AE7"/>
    <w:rsid w:val="7EA34C53"/>
    <w:rsid w:val="7EA37BEA"/>
    <w:rsid w:val="7EA67DD6"/>
    <w:rsid w:val="7EA810C2"/>
    <w:rsid w:val="7EA90C84"/>
    <w:rsid w:val="7EAB1657"/>
    <w:rsid w:val="7EAD5586"/>
    <w:rsid w:val="7EAE51E2"/>
    <w:rsid w:val="7EB2746C"/>
    <w:rsid w:val="7EB416EA"/>
    <w:rsid w:val="7EB44970"/>
    <w:rsid w:val="7EB96DF7"/>
    <w:rsid w:val="7EBE622B"/>
    <w:rsid w:val="7EC34B1F"/>
    <w:rsid w:val="7EC73F29"/>
    <w:rsid w:val="7EC8360C"/>
    <w:rsid w:val="7ECC4447"/>
    <w:rsid w:val="7ED52EA3"/>
    <w:rsid w:val="7ED55715"/>
    <w:rsid w:val="7EE34720"/>
    <w:rsid w:val="7EEC0825"/>
    <w:rsid w:val="7EEC3055"/>
    <w:rsid w:val="7EF127D4"/>
    <w:rsid w:val="7EF16F50"/>
    <w:rsid w:val="7EF43E4D"/>
    <w:rsid w:val="7EFA16FF"/>
    <w:rsid w:val="7EFA2F23"/>
    <w:rsid w:val="7F035F71"/>
    <w:rsid w:val="7F0733D8"/>
    <w:rsid w:val="7F0B49A4"/>
    <w:rsid w:val="7F0C311D"/>
    <w:rsid w:val="7F0D5E40"/>
    <w:rsid w:val="7F113580"/>
    <w:rsid w:val="7F12016F"/>
    <w:rsid w:val="7F141AE9"/>
    <w:rsid w:val="7F162657"/>
    <w:rsid w:val="7F167976"/>
    <w:rsid w:val="7F174C12"/>
    <w:rsid w:val="7F183E4D"/>
    <w:rsid w:val="7F197110"/>
    <w:rsid w:val="7F1C32AB"/>
    <w:rsid w:val="7F205BBD"/>
    <w:rsid w:val="7F2C5072"/>
    <w:rsid w:val="7F2E0549"/>
    <w:rsid w:val="7F324490"/>
    <w:rsid w:val="7F345CB8"/>
    <w:rsid w:val="7F360F8D"/>
    <w:rsid w:val="7F376D4E"/>
    <w:rsid w:val="7F3954C2"/>
    <w:rsid w:val="7F3F4359"/>
    <w:rsid w:val="7F405F4E"/>
    <w:rsid w:val="7F445FC4"/>
    <w:rsid w:val="7F4B4221"/>
    <w:rsid w:val="7F4D333F"/>
    <w:rsid w:val="7F4D648C"/>
    <w:rsid w:val="7F530919"/>
    <w:rsid w:val="7F5979F4"/>
    <w:rsid w:val="7F5A227B"/>
    <w:rsid w:val="7F5A5761"/>
    <w:rsid w:val="7F5A6D0E"/>
    <w:rsid w:val="7F5C5C97"/>
    <w:rsid w:val="7F6079A0"/>
    <w:rsid w:val="7F6079A5"/>
    <w:rsid w:val="7F697103"/>
    <w:rsid w:val="7F6B74B4"/>
    <w:rsid w:val="7F71136B"/>
    <w:rsid w:val="7F7978FB"/>
    <w:rsid w:val="7F816EDC"/>
    <w:rsid w:val="7F82695A"/>
    <w:rsid w:val="7F834D4C"/>
    <w:rsid w:val="7F840D3E"/>
    <w:rsid w:val="7F8D2652"/>
    <w:rsid w:val="7F9338E6"/>
    <w:rsid w:val="7F93675A"/>
    <w:rsid w:val="7F982BE1"/>
    <w:rsid w:val="7F996089"/>
    <w:rsid w:val="7F9969E7"/>
    <w:rsid w:val="7F9B287A"/>
    <w:rsid w:val="7F9B6CFA"/>
    <w:rsid w:val="7F9B7514"/>
    <w:rsid w:val="7FA112F3"/>
    <w:rsid w:val="7FA3032E"/>
    <w:rsid w:val="7FA63B8C"/>
    <w:rsid w:val="7FA731FC"/>
    <w:rsid w:val="7FA83942"/>
    <w:rsid w:val="7FB34A90"/>
    <w:rsid w:val="7FB532D9"/>
    <w:rsid w:val="7FBB13E0"/>
    <w:rsid w:val="7FBC0137"/>
    <w:rsid w:val="7FC1769D"/>
    <w:rsid w:val="7FC92765"/>
    <w:rsid w:val="7FCD620F"/>
    <w:rsid w:val="7FCE0820"/>
    <w:rsid w:val="7FCE0D8B"/>
    <w:rsid w:val="7FD20C76"/>
    <w:rsid w:val="7FD3254D"/>
    <w:rsid w:val="7FD3473A"/>
    <w:rsid w:val="7FD52A46"/>
    <w:rsid w:val="7FDA7805"/>
    <w:rsid w:val="7FDE3495"/>
    <w:rsid w:val="7FE747F0"/>
    <w:rsid w:val="7FEA38C4"/>
    <w:rsid w:val="7FEA39F1"/>
    <w:rsid w:val="7FF40073"/>
    <w:rsid w:val="7FF44116"/>
    <w:rsid w:val="7FFA7D81"/>
    <w:rsid w:val="7FFB4A3B"/>
    <w:rsid w:val="7FFF2FF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kinsoku/>
      <w:wordWrap w:val="0"/>
      <w:ind w:firstLine="0" w:firstLineChars="0"/>
      <w:jc w:val="both"/>
    </w:pPr>
    <w:rPr>
      <w:rFonts w:ascii="Consolas" w:hAnsi="Consolas" w:eastAsia="宋体" w:cs="Times New Roman"/>
      <w:w w:val="100"/>
      <w:kern w:val="2"/>
      <w:sz w:val="16"/>
      <w:lang w:val="en-US" w:eastAsia="zh-CN"/>
    </w:rPr>
  </w:style>
  <w:style w:type="paragraph" w:styleId="2">
    <w:name w:val="heading 1"/>
    <w:basedOn w:val="1"/>
    <w:next w:val="1"/>
    <w:qFormat/>
    <w:uiPriority w:val="9"/>
    <w:pPr>
      <w:keepNext/>
      <w:keepLines/>
      <w:numPr>
        <w:ilvl w:val="0"/>
        <w:numId w:val="1"/>
      </w:numPr>
      <w:spacing w:before="40" w:beforeLines="0" w:beforeAutospacing="0" w:after="40" w:afterLines="0" w:afterAutospacing="0" w:line="240" w:lineRule="auto"/>
      <w:jc w:val="center"/>
      <w:outlineLvl w:val="0"/>
    </w:pPr>
    <w:rPr>
      <w:rFonts w:ascii="Times New Roman" w:hAnsi="Times New Roman" w:eastAsia="微软雅黑"/>
      <w:b/>
      <w:kern w:val="44"/>
      <w:sz w:val="32"/>
    </w:rPr>
  </w:style>
  <w:style w:type="paragraph" w:styleId="3">
    <w:name w:val="heading 2"/>
    <w:basedOn w:val="1"/>
    <w:next w:val="1"/>
    <w:link w:val="38"/>
    <w:unhideWhenUsed/>
    <w:qFormat/>
    <w:uiPriority w:val="9"/>
    <w:pPr>
      <w:keepNext/>
      <w:keepLines/>
      <w:numPr>
        <w:ilvl w:val="1"/>
        <w:numId w:val="1"/>
      </w:numPr>
      <w:pBdr>
        <w:top w:val="single" w:color="C0504D" w:sz="18" w:space="1"/>
        <w:left w:val="single" w:color="C0504D" w:sz="18" w:space="4"/>
        <w:bottom w:val="single" w:color="C0504D" w:sz="18" w:space="1"/>
        <w:right w:val="single" w:color="C0504D" w:sz="18" w:space="4"/>
      </w:pBdr>
      <w:tabs>
        <w:tab w:val="left" w:pos="0"/>
        <w:tab w:val="left" w:pos="432"/>
        <w:tab w:val="clear" w:pos="575"/>
      </w:tabs>
      <w:spacing w:before="50" w:beforeLines="50" w:beforeAutospacing="0" w:after="50" w:afterLines="50" w:afterAutospacing="0" w:line="240" w:lineRule="auto"/>
      <w:ind w:left="0" w:firstLine="283" w:firstLineChars="0"/>
      <w:jc w:val="left"/>
      <w:outlineLvl w:val="1"/>
    </w:pPr>
    <w:rPr>
      <w:rFonts w:ascii="Arial" w:hAnsi="Arial" w:eastAsia="微软雅黑"/>
      <w:b/>
      <w:color w:val="C00000"/>
      <w:sz w:val="28"/>
    </w:rPr>
  </w:style>
  <w:style w:type="paragraph" w:styleId="4">
    <w:name w:val="heading 3"/>
    <w:basedOn w:val="1"/>
    <w:next w:val="1"/>
    <w:link w:val="40"/>
    <w:unhideWhenUsed/>
    <w:qFormat/>
    <w:uiPriority w:val="9"/>
    <w:pPr>
      <w:keepNext w:val="0"/>
      <w:keepLines w:val="0"/>
      <w:numPr>
        <w:ilvl w:val="2"/>
        <w:numId w:val="1"/>
      </w:numPr>
      <w:pBdr>
        <w:top w:val="none" w:color="auto" w:sz="0" w:space="1"/>
        <w:left w:val="single" w:color="E5B8B7" w:sz="48" w:space="4"/>
        <w:bottom w:val="none" w:color="auto" w:sz="0" w:space="1"/>
        <w:right w:val="single" w:color="E5B8B7" w:sz="48" w:space="4"/>
      </w:pBdr>
      <w:tabs>
        <w:tab w:val="left" w:pos="-105"/>
        <w:tab w:val="left" w:pos="210"/>
        <w:tab w:val="clear" w:pos="720"/>
      </w:tabs>
      <w:spacing w:beforeLines="0" w:beforeAutospacing="0" w:afterLines="0" w:afterAutospacing="0" w:line="240" w:lineRule="auto"/>
      <w:ind w:left="0" w:firstLine="384"/>
      <w:jc w:val="left"/>
      <w:outlineLvl w:val="2"/>
    </w:pPr>
    <w:rPr>
      <w:rFonts w:eastAsia="新宋体"/>
      <w:b/>
      <w:color w:val="C0504D"/>
      <w:sz w:val="21"/>
    </w:rPr>
  </w:style>
  <w:style w:type="paragraph" w:styleId="5">
    <w:name w:val="heading 4"/>
    <w:basedOn w:val="1"/>
    <w:next w:val="1"/>
    <w:unhideWhenUsed/>
    <w:qFormat/>
    <w:uiPriority w:val="9"/>
    <w:pPr>
      <w:keepNext/>
      <w:keepLines/>
      <w:numPr>
        <w:ilvl w:val="3"/>
        <w:numId w:val="1"/>
      </w:numPr>
      <w:spacing w:before="20" w:beforeLines="0" w:beforeAutospacing="0" w:after="20" w:afterLines="0" w:afterAutospacing="0" w:line="240" w:lineRule="auto"/>
      <w:ind w:left="0" w:firstLine="0"/>
      <w:outlineLvl w:val="3"/>
    </w:pPr>
    <w:rPr>
      <w:rFonts w:ascii="Arial" w:hAnsi="Arial" w:eastAsia="黑体"/>
      <w:b/>
      <w:sz w:val="28"/>
    </w:rPr>
  </w:style>
  <w:style w:type="paragraph" w:styleId="6">
    <w:name w:val="heading 5"/>
    <w:basedOn w:val="1"/>
    <w:next w:val="1"/>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7">
    <w:name w:val="Default Paragraph Font"/>
    <w:qFormat/>
    <w:uiPriority w:val="0"/>
    <w:rPr>
      <w:rFonts w:ascii="Times New Roman" w:hAnsi="Times New Roman" w:eastAsia="宋体"/>
    </w:rPr>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11">
    <w:name w:val="toc 3"/>
    <w:basedOn w:val="1"/>
    <w:next w:val="1"/>
    <w:qFormat/>
    <w:uiPriority w:val="0"/>
    <w:pPr>
      <w:ind w:left="840" w:leftChars="400"/>
    </w:pPr>
  </w:style>
  <w:style w:type="paragraph" w:styleId="12">
    <w:name w:val="toc 1"/>
    <w:basedOn w:val="1"/>
    <w:next w:val="1"/>
    <w:qFormat/>
    <w:uiPriority w:val="0"/>
  </w:style>
  <w:style w:type="paragraph" w:styleId="13">
    <w:name w:val="toc 4"/>
    <w:basedOn w:val="1"/>
    <w:next w:val="1"/>
    <w:qFormat/>
    <w:uiPriority w:val="0"/>
    <w:pPr>
      <w:ind w:left="1260" w:leftChars="600"/>
    </w:pPr>
  </w:style>
  <w:style w:type="paragraph" w:styleId="14">
    <w:name w:val="toc 2"/>
    <w:basedOn w:val="1"/>
    <w:next w:val="1"/>
    <w:qFormat/>
    <w:uiPriority w:val="0"/>
    <w:pPr>
      <w:ind w:left="420" w:leftChars="200"/>
    </w:pPr>
  </w:style>
  <w:style w:type="paragraph" w:styleId="1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Cs w:val="24"/>
      <w:lang w:bidi="ar"/>
    </w:rPr>
  </w:style>
  <w:style w:type="paragraph" w:styleId="1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8">
    <w:name w:val="Strong"/>
    <w:basedOn w:val="17"/>
    <w:qFormat/>
    <w:uiPriority w:val="0"/>
    <w:rPr>
      <w:b/>
    </w:rPr>
  </w:style>
  <w:style w:type="character" w:styleId="19">
    <w:name w:val="FollowedHyperlink"/>
    <w:basedOn w:val="17"/>
    <w:unhideWhenUsed/>
    <w:qFormat/>
    <w:uiPriority w:val="99"/>
    <w:rPr>
      <w:rFonts w:ascii="Consolas" w:hAnsi="Consolas" w:eastAsia="宋体"/>
      <w:color w:val="800080"/>
      <w:sz w:val="16"/>
      <w:u w:val="single"/>
    </w:rPr>
  </w:style>
  <w:style w:type="character" w:styleId="20">
    <w:name w:val="Emphasis"/>
    <w:basedOn w:val="17"/>
    <w:qFormat/>
    <w:uiPriority w:val="0"/>
    <w:rPr>
      <w:i/>
    </w:rPr>
  </w:style>
  <w:style w:type="character" w:styleId="21">
    <w:name w:val="Hyperlink"/>
    <w:basedOn w:val="17"/>
    <w:qFormat/>
    <w:uiPriority w:val="0"/>
    <w:rPr>
      <w:rFonts w:ascii="Consolas" w:hAnsi="Consolas" w:eastAsia="宋体"/>
      <w:color w:val="0000FF"/>
      <w:spacing w:val="0"/>
      <w:sz w:val="16"/>
      <w:u w:val="single"/>
    </w:rPr>
  </w:style>
  <w:style w:type="character" w:styleId="22">
    <w:name w:val="HTML Code"/>
    <w:basedOn w:val="17"/>
    <w:qFormat/>
    <w:uiPriority w:val="0"/>
    <w:rPr>
      <w:rFonts w:ascii="Courier New" w:hAnsi="Courier New"/>
      <w:sz w:val="20"/>
    </w:rPr>
  </w:style>
  <w:style w:type="table" w:styleId="24">
    <w:name w:val="Table Grid"/>
    <w:basedOn w:val="23"/>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5">
    <w:name w:val="中   下划线  退2"/>
    <w:basedOn w:val="26"/>
    <w:qFormat/>
    <w:uiPriority w:val="0"/>
    <w:pPr>
      <w:tabs>
        <w:tab w:val="left" w:pos="0"/>
      </w:tabs>
      <w:ind w:firstLine="384" w:firstLineChars="200"/>
    </w:pPr>
  </w:style>
  <w:style w:type="paragraph" w:customStyle="1" w:styleId="26">
    <w:name w:val="中   下划线"/>
    <w:basedOn w:val="1"/>
    <w:qFormat/>
    <w:uiPriority w:val="0"/>
    <w:pPr>
      <w:numPr>
        <w:ilvl w:val="0"/>
        <w:numId w:val="2"/>
      </w:numPr>
    </w:pPr>
    <w:rPr>
      <w:rFonts w:eastAsia="微软雅黑"/>
      <w:u w:val="thick"/>
    </w:rPr>
  </w:style>
  <w:style w:type="paragraph" w:customStyle="1" w:styleId="27">
    <w:name w:val="正 C"/>
    <w:basedOn w:val="1"/>
    <w:next w:val="1"/>
    <w:qFormat/>
    <w:uiPriority w:val="0"/>
    <w:pPr>
      <w:pBdr>
        <w:left w:val="none" w:color="E5B8B7" w:sz="0" w:space="4"/>
        <w:right w:val="none" w:color="E5B8B7" w:sz="0" w:space="4"/>
      </w:pBdr>
      <w:tabs>
        <w:tab w:val="left" w:pos="-840"/>
        <w:tab w:val="left" w:pos="-105"/>
        <w:tab w:val="left" w:pos="210"/>
      </w:tabs>
      <w:wordWrap w:val="0"/>
      <w:ind w:firstLine="0"/>
      <w:outlineLvl w:val="3"/>
    </w:pPr>
    <w:rPr>
      <w:rFonts w:eastAsia="宋体"/>
      <w:b/>
      <w:color w:val="FF0000"/>
      <w:w w:val="100"/>
      <w:sz w:val="15"/>
    </w:rPr>
  </w:style>
  <w:style w:type="paragraph" w:customStyle="1" w:styleId="28">
    <w:name w:val="正文   重点"/>
    <w:basedOn w:val="1"/>
    <w:next w:val="1"/>
    <w:qFormat/>
    <w:uiPriority w:val="0"/>
    <w:pPr>
      <w:pBdr>
        <w:top w:val="single" w:color="4BACC6" w:themeColor="accent5" w:sz="4" w:space="1"/>
        <w:left w:val="single" w:color="4BACC6" w:themeColor="accent5" w:sz="4" w:space="4"/>
        <w:bottom w:val="single" w:color="4BACC6" w:themeColor="accent5" w:sz="4" w:space="1"/>
        <w:right w:val="single" w:color="4BACC6" w:themeColor="accent5" w:sz="4" w:space="4"/>
      </w:pBdr>
      <w:shd w:val="clear" w:fill="DBEEF3" w:themeFill="accent5" w:themeFillTint="32"/>
    </w:pPr>
    <w:rPr>
      <w:rFonts w:eastAsia="微软雅黑"/>
      <w:color w:val="FF0000"/>
      <w:sz w:val="18"/>
      <w:u w:color="4F81BD" w:themeColor="accent1"/>
    </w:rPr>
  </w:style>
  <w:style w:type="paragraph" w:customStyle="1" w:styleId="29">
    <w:name w:val="正 B"/>
    <w:basedOn w:val="4"/>
    <w:next w:val="1"/>
    <w:qFormat/>
    <w:uiPriority w:val="0"/>
    <w:pPr>
      <w:shd w:val="clear" w:fill="FFFFFF" w:themeFill="background1"/>
    </w:pPr>
  </w:style>
  <w:style w:type="paragraph" w:customStyle="1" w:styleId="30">
    <w:name w:val="正文   退2"/>
    <w:basedOn w:val="1"/>
    <w:link w:val="41"/>
    <w:qFormat/>
    <w:uiPriority w:val="0"/>
    <w:pPr>
      <w:ind w:firstLine="384" w:firstLineChars="200"/>
    </w:pPr>
  </w:style>
  <w:style w:type="paragraph" w:customStyle="1" w:styleId="31">
    <w:name w:val="中   下划线  粗"/>
    <w:basedOn w:val="26"/>
    <w:link w:val="39"/>
    <w:qFormat/>
    <w:uiPriority w:val="0"/>
    <w:pPr>
      <w:numPr>
        <w:ilvl w:val="0"/>
        <w:numId w:val="3"/>
      </w:numPr>
    </w:pPr>
    <w:rPr>
      <w:rFonts w:eastAsia="微软雅黑"/>
      <w:b/>
    </w:rPr>
  </w:style>
  <w:style w:type="paragraph" w:customStyle="1" w:styleId="32">
    <w:name w:val="中   下划线  退2  粗"/>
    <w:basedOn w:val="25"/>
    <w:qFormat/>
    <w:uiPriority w:val="0"/>
    <w:rPr>
      <w:rFonts w:eastAsia="微软雅黑"/>
      <w:b/>
    </w:rPr>
  </w:style>
  <w:style w:type="paragraph" w:customStyle="1" w:styleId="33">
    <w:name w:val="中  代码"/>
    <w:basedOn w:val="1"/>
    <w:link w:val="36"/>
    <w:qFormat/>
    <w:uiPriority w:val="0"/>
    <w:pPr>
      <w:pBdr>
        <w:top w:val="none" w:color="4F81BD" w:sz="0" w:space="1"/>
        <w:left w:val="single" w:color="4F81BD" w:sz="8" w:space="4"/>
        <w:bottom w:val="none" w:color="auto" w:sz="0" w:space="1"/>
        <w:right w:val="single" w:color="4F81BD" w:sz="8" w:space="4"/>
      </w:pBdr>
      <w:shd w:val="clear" w:color="auto" w:fill="F1F1F1"/>
      <w:ind w:left="384" w:leftChars="200" w:right="384" w:rightChars="200" w:firstLine="0" w:firstLineChars="0"/>
    </w:pPr>
    <w:rPr>
      <w:rFonts w:ascii="Verdana" w:hAnsi="Verdana"/>
    </w:rPr>
  </w:style>
  <w:style w:type="paragraph" w:customStyle="1" w:styleId="34">
    <w:name w:val="中  分隔符================================================================"/>
    <w:basedOn w:val="1"/>
    <w:link w:val="37"/>
    <w:qFormat/>
    <w:uiPriority w:val="0"/>
    <w:pPr>
      <w:pBdr>
        <w:top w:val="dotted" w:color="943734" w:sz="12" w:space="1"/>
        <w:left w:val="none" w:color="auto" w:sz="0" w:space="4"/>
        <w:bottom w:val="none" w:color="943734" w:sz="0" w:space="1"/>
        <w:right w:val="none" w:color="auto" w:sz="0" w:space="4"/>
      </w:pBdr>
      <w:spacing w:before="30" w:beforeLines="30"/>
    </w:pPr>
    <w:rPr>
      <w:rFonts w:eastAsia="仿宋"/>
      <w:sz w:val="2"/>
    </w:rPr>
  </w:style>
  <w:style w:type="paragraph" w:customStyle="1" w:styleId="35">
    <w:name w:val="正 A"/>
    <w:basedOn w:val="3"/>
    <w:next w:val="1"/>
    <w:qFormat/>
    <w:uiPriority w:val="0"/>
    <w:pPr>
      <w:numPr>
        <w:ilvl w:val="0"/>
        <w:numId w:val="0"/>
      </w:numPr>
    </w:pPr>
    <w:rPr>
      <w:rFonts w:ascii="Consolas" w:hAnsi="Consolas"/>
      <w:sz w:val="24"/>
      <w:szCs w:val="22"/>
    </w:rPr>
  </w:style>
  <w:style w:type="character" w:customStyle="1" w:styleId="36">
    <w:name w:val="a代码 Char"/>
    <w:link w:val="33"/>
    <w:qFormat/>
    <w:uiPriority w:val="0"/>
    <w:rPr>
      <w:rFonts w:ascii="Verdana" w:hAnsi="Verdana" w:eastAsia="微软雅黑"/>
      <w:w w:val="120"/>
      <w:sz w:val="16"/>
    </w:rPr>
  </w:style>
  <w:style w:type="character" w:customStyle="1" w:styleId="37">
    <w:name w:val="A分隔符--------------------------- Char"/>
    <w:link w:val="34"/>
    <w:qFormat/>
    <w:uiPriority w:val="0"/>
    <w:rPr>
      <w:rFonts w:eastAsia="仿宋"/>
      <w:sz w:val="2"/>
    </w:rPr>
  </w:style>
  <w:style w:type="character" w:customStyle="1" w:styleId="38">
    <w:name w:val="标题 2 Char"/>
    <w:link w:val="3"/>
    <w:qFormat/>
    <w:uiPriority w:val="0"/>
    <w:rPr>
      <w:rFonts w:ascii="Arial" w:hAnsi="Arial" w:eastAsia="微软雅黑"/>
      <w:b/>
      <w:color w:val="C00000"/>
      <w:sz w:val="28"/>
    </w:rPr>
  </w:style>
  <w:style w:type="character" w:customStyle="1" w:styleId="39">
    <w:name w:val="中   下划线0  Char"/>
    <w:link w:val="31"/>
    <w:qFormat/>
    <w:uiPriority w:val="0"/>
    <w:rPr>
      <w:rFonts w:eastAsia="微软雅黑"/>
      <w:b/>
      <w:u w:val="thick"/>
    </w:rPr>
  </w:style>
  <w:style w:type="character" w:customStyle="1" w:styleId="40">
    <w:name w:val="标题 3 Char"/>
    <w:link w:val="4"/>
    <w:qFormat/>
    <w:uiPriority w:val="9"/>
    <w:rPr>
      <w:rFonts w:eastAsia="新宋体"/>
      <w:b/>
      <w:color w:val="C0504D"/>
      <w:sz w:val="21"/>
    </w:rPr>
  </w:style>
  <w:style w:type="character" w:customStyle="1" w:styleId="41">
    <w:name w:val="正文   退2 Char"/>
    <w:link w:val="30"/>
    <w:qFormat/>
    <w:uiPriority w:val="0"/>
  </w:style>
  <w:style w:type="paragraph" w:customStyle="1" w:styleId="42">
    <w:name w:val="正文1"/>
    <w:basedOn w:val="1"/>
    <w:qFormat/>
    <w:uiPriority w:val="0"/>
    <w:pPr>
      <w:ind w:firstLine="384" w:firstLineChars="200"/>
    </w:pPr>
  </w:style>
  <w:style w:type="paragraph" w:customStyle="1" w:styleId="43">
    <w:name w:val="正文   重点   2"/>
    <w:basedOn w:val="1"/>
    <w:qFormat/>
    <w:uiPriority w:val="0"/>
    <w:pPr>
      <w:pBdr>
        <w:top w:val="single" w:color="548DD4" w:themeColor="text2" w:themeTint="99" w:sz="4" w:space="1"/>
        <w:left w:val="single" w:color="548DD4" w:themeColor="text2" w:themeTint="99" w:sz="4" w:space="4"/>
        <w:bottom w:val="single" w:color="548DD4" w:themeColor="text2" w:themeTint="99" w:sz="4" w:space="1"/>
        <w:right w:val="single" w:color="548DD4" w:themeColor="text2" w:themeTint="99" w:sz="4" w:space="4"/>
      </w:pBdr>
      <w:shd w:val="clear" w:fill="DBEEF3" w:themeFill="accent5" w:themeFillTint="32"/>
      <w:ind w:leftChars="0" w:firstLine="320" w:firstLineChars="200"/>
      <w:jc w:val="left"/>
    </w:pPr>
    <w:rPr>
      <w:rFonts w:eastAsia="微软雅黑"/>
      <w:color w:val="FF0000"/>
      <w:sz w:val="18"/>
    </w:rPr>
  </w:style>
  <w:style w:type="paragraph" w:customStyle="1" w:styleId="44">
    <w:name w:val="中   下划线1"/>
    <w:basedOn w:val="26"/>
    <w:qFormat/>
    <w:uiPriority w:val="0"/>
    <w:pPr>
      <w:ind w:firstLine="384" w:firstLineChars="200"/>
    </w:pPr>
  </w:style>
  <w:style w:type="paragraph" w:customStyle="1" w:styleId="45">
    <w:name w:val="中  分隔符---------------------------"/>
    <w:basedOn w:val="1"/>
    <w:qFormat/>
    <w:uiPriority w:val="0"/>
    <w:pPr>
      <w:pBdr>
        <w:top w:val="dotted" w:color="943734" w:sz="12" w:space="1"/>
        <w:left w:val="none" w:color="auto" w:sz="0" w:space="4"/>
        <w:bottom w:val="none" w:color="943734" w:sz="0" w:space="1"/>
        <w:right w:val="none" w:color="auto" w:sz="0" w:space="4"/>
      </w:pBdr>
      <w:spacing w:before="30" w:beforeLines="30"/>
    </w:pPr>
    <w:rPr>
      <w:rFonts w:eastAsia="仿宋"/>
      <w:sz w:val="2"/>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6.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GIF"/><Relationship Id="rId80" Type="http://schemas.openxmlformats.org/officeDocument/2006/relationships/image" Target="media/image74.png"/><Relationship Id="rId8" Type="http://schemas.openxmlformats.org/officeDocument/2006/relationships/image" Target="media/image5.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GIF"/><Relationship Id="rId75" Type="http://schemas.openxmlformats.org/officeDocument/2006/relationships/image" Target="media/image69.GIF"/><Relationship Id="rId74" Type="http://schemas.openxmlformats.org/officeDocument/2006/relationships/image" Target="media/image68.png"/><Relationship Id="rId73" Type="http://schemas.openxmlformats.org/officeDocument/2006/relationships/image" Target="media/image67.GIF"/><Relationship Id="rId72" Type="http://schemas.openxmlformats.org/officeDocument/2006/relationships/image" Target="media/image66.GIF"/><Relationship Id="rId71" Type="http://schemas.openxmlformats.org/officeDocument/2006/relationships/image" Target="media/image65.GIF"/><Relationship Id="rId70" Type="http://schemas.openxmlformats.org/officeDocument/2006/relationships/image" Target="media/image64.GIF"/><Relationship Id="rId7" Type="http://schemas.openxmlformats.org/officeDocument/2006/relationships/image" Target="media/image4.png"/><Relationship Id="rId69" Type="http://schemas.openxmlformats.org/officeDocument/2006/relationships/image" Target="media/image63.GIF"/><Relationship Id="rId68" Type="http://schemas.openxmlformats.org/officeDocument/2006/relationships/image" Target="media/image62.GIF"/><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image" Target="media/image2.png"/><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hyperlink" Target="http://webdesignerwall.com/demo/clear-float/demo2.html" TargetMode="External"/><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hyperlink" Target="http://webdesignerwall.com/demo/clear-float/" TargetMode="External"/><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emf"/><Relationship Id="rId34" Type="http://schemas.openxmlformats.org/officeDocument/2006/relationships/oleObject" Target="embeddings/oleObject1.bin"/><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8" Type="http://schemas.openxmlformats.org/officeDocument/2006/relationships/fontTable" Target="fontTable.xml"/><Relationship Id="rId157" Type="http://schemas.microsoft.com/office/2006/relationships/keyMapCustomizations" Target="customizations.xml"/><Relationship Id="rId156" Type="http://schemas.openxmlformats.org/officeDocument/2006/relationships/numbering" Target="numbering.xml"/><Relationship Id="rId155" Type="http://schemas.openxmlformats.org/officeDocument/2006/relationships/customXml" Target="../customXml/item1.xml"/><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12.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hyperlink" Target="http://og40ypzfa.bkt.clouddn.com/table.2.png" TargetMode="External"/><Relationship Id="rId141" Type="http://schemas.openxmlformats.org/officeDocument/2006/relationships/image" Target="media/image133.png"/><Relationship Id="rId140" Type="http://schemas.openxmlformats.org/officeDocument/2006/relationships/hyperlink" Target="http://og40ypzfa.bkt.clouddn.com/table.png" TargetMode="External"/><Relationship Id="rId14" Type="http://schemas.openxmlformats.org/officeDocument/2006/relationships/image" Target="media/image11.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10.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9.png"/><Relationship Id="rId119" Type="http://schemas.openxmlformats.org/officeDocument/2006/relationships/image" Target="media/image112.emf"/><Relationship Id="rId118" Type="http://schemas.openxmlformats.org/officeDocument/2006/relationships/oleObject" Target="embeddings/oleObject2.bin"/><Relationship Id="rId117" Type="http://schemas.openxmlformats.org/officeDocument/2006/relationships/image" Target="media/image111.jpeg"/><Relationship Id="rId116" Type="http://schemas.openxmlformats.org/officeDocument/2006/relationships/image" Target="media/image110.GIF"/><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8.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F:\HTML\&#31508;&#35760;\000000.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000000.dot</Template>
  <Pages>1</Pages>
  <Words>9</Words>
  <Characters>21</Characters>
  <Lines>0</Lines>
  <Paragraphs>0</Paragraphs>
  <ScaleCrop>false</ScaleCrop>
  <LinksUpToDate>false</LinksUpToDate>
  <CharactersWithSpaces>0</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2016-06-05T12:09:00Z</dcterms:created>
  <dc:creator>Administrator</dc:creator>
  <cp:lastModifiedBy>shen</cp:lastModifiedBy>
  <dcterms:modified xsi:type="dcterms:W3CDTF">2017-11-05T07:20:05Z</dcterms:modified>
  <dc:title>1、踏弱音板。 在弹钢琴时，有时你必须这样做。同样在公司里也不例外。任何一个公司都有它的优点和缺点，但不停地张扬它的缺点是无济于事的。强调它的优点，避免它的缺点，这样才能鼓起工作中的士气。 </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