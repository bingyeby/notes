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_Toc12990 </w:instrText>
      </w:r>
      <w:r>
        <w:rPr>
          <w:rFonts w:hint="eastAsia"/>
          <w:lang w:val="en-US" w:eastAsia="zh-CN"/>
        </w:rPr>
        <w:fldChar w:fldCharType="separate"/>
      </w:r>
      <w:r>
        <w:rPr>
          <w:rFonts w:hint="eastAsia"/>
          <w:lang w:val="en-US" w:eastAsia="zh-CN"/>
        </w:rPr>
        <w:t>webpack</w:t>
      </w:r>
      <w:r>
        <w:tab/>
      </w:r>
      <w:r>
        <w:fldChar w:fldCharType="begin"/>
      </w:r>
      <w:r>
        <w:instrText xml:space="preserve"> PAGEREF _Toc12990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_Toc15994 </w:instrText>
      </w:r>
      <w:r>
        <w:rPr>
          <w:rFonts w:hint="eastAsia" w:ascii="Consolas" w:hAnsi="Consolas" w:eastAsia="新宋体"/>
          <w:w w:val="120"/>
          <w:kern w:val="2"/>
          <w:szCs w:val="22"/>
          <w:lang w:val="en-US" w:eastAsia="zh-CN"/>
        </w:rPr>
        <w:fldChar w:fldCharType="separate"/>
      </w:r>
      <w:r>
        <w:rPr>
          <w:rFonts w:hint="eastAsia"/>
          <w:lang w:val="en-US" w:eastAsia="zh-CN"/>
        </w:rPr>
        <w:t>webpack</w:t>
      </w:r>
      <w:r>
        <w:tab/>
      </w:r>
      <w:r>
        <w:fldChar w:fldCharType="begin"/>
      </w:r>
      <w:r>
        <w:instrText xml:space="preserve"> PAGEREF _Toc15994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_Toc12049 </w:instrText>
      </w:r>
      <w:r>
        <w:rPr>
          <w:rFonts w:hint="eastAsia" w:ascii="Consolas" w:hAnsi="Consolas" w:eastAsia="新宋体"/>
          <w:w w:val="120"/>
          <w:kern w:val="2"/>
          <w:szCs w:val="22"/>
          <w:lang w:val="en-US" w:eastAsia="zh-CN"/>
        </w:rPr>
        <w:fldChar w:fldCharType="separate"/>
      </w:r>
      <w:r>
        <w:rPr>
          <w:rFonts w:hint="eastAsia"/>
        </w:rPr>
        <w:t>用 </w:t>
      </w:r>
      <w:r>
        <w:t>babel-loader</w:t>
      </w:r>
      <w:r>
        <w:rPr>
          <w:rFonts w:hint="eastAsia"/>
        </w:rPr>
        <w:t> 转换 ES2015</w:t>
      </w:r>
      <w:r>
        <w:tab/>
      </w:r>
      <w:r>
        <w:fldChar w:fldCharType="begin"/>
      </w:r>
      <w:r>
        <w:instrText xml:space="preserve"> PAGEREF _Toc12049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_Toc3548 </w:instrText>
      </w:r>
      <w:r>
        <w:rPr>
          <w:rFonts w:hint="eastAsia" w:ascii="Consolas" w:hAnsi="Consolas" w:eastAsia="新宋体"/>
          <w:w w:val="120"/>
          <w:kern w:val="2"/>
          <w:szCs w:val="22"/>
          <w:lang w:val="en-US" w:eastAsia="zh-CN"/>
        </w:rPr>
        <w:fldChar w:fldCharType="separate"/>
      </w:r>
      <w:r>
        <w:rPr>
          <w:rFonts w:hint="eastAsia"/>
          <w:lang w:val="en-US" w:eastAsia="zh-CN"/>
        </w:rPr>
        <w:t>webpack-dev-server</w:t>
      </w:r>
      <w:r>
        <w:tab/>
      </w:r>
      <w:r>
        <w:fldChar w:fldCharType="begin"/>
      </w:r>
      <w:r>
        <w:instrText xml:space="preserve"> PAGEREF _Toc3548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_Toc23543 </w:instrText>
      </w:r>
      <w:r>
        <w:rPr>
          <w:rFonts w:hint="eastAsia" w:ascii="Consolas" w:hAnsi="Consolas" w:eastAsia="新宋体"/>
          <w:w w:val="120"/>
          <w:kern w:val="2"/>
          <w:szCs w:val="22"/>
          <w:lang w:val="en-US" w:eastAsia="zh-CN"/>
        </w:rPr>
        <w:fldChar w:fldCharType="separate"/>
      </w:r>
      <w:r>
        <w:rPr>
          <w:rFonts w:hint="eastAsia"/>
          <w:lang w:val="en-US" w:eastAsia="zh-CN"/>
        </w:rPr>
        <w:t>Automatic Refresh</w:t>
      </w:r>
      <w:r>
        <w:tab/>
      </w:r>
      <w:r>
        <w:fldChar w:fldCharType="begin"/>
      </w:r>
      <w:r>
        <w:instrText xml:space="preserve"> PAGEREF _Toc23543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_Toc32160 </w:instrText>
      </w:r>
      <w:r>
        <w:rPr>
          <w:rFonts w:hint="eastAsia" w:ascii="Consolas" w:hAnsi="Consolas" w:eastAsia="新宋体"/>
          <w:w w:val="120"/>
          <w:kern w:val="2"/>
          <w:szCs w:val="22"/>
          <w:lang w:val="en-US" w:eastAsia="zh-CN"/>
        </w:rPr>
        <w:fldChar w:fldCharType="separate"/>
      </w:r>
      <w:r>
        <w:rPr>
          <w:rFonts w:hint="eastAsia"/>
          <w:lang w:val="en-US" w:eastAsia="zh-CN"/>
        </w:rPr>
        <w:t>Hot Module Replacement</w:t>
      </w:r>
      <w:r>
        <w:tab/>
      </w:r>
      <w:r>
        <w:fldChar w:fldCharType="begin"/>
      </w:r>
      <w:r>
        <w:instrText xml:space="preserve"> PAGEREF _Toc32160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_Toc21090 </w:instrText>
      </w:r>
      <w:r>
        <w:rPr>
          <w:rFonts w:hint="eastAsia" w:ascii="Consolas" w:hAnsi="Consolas" w:eastAsia="新宋体"/>
          <w:w w:val="120"/>
          <w:kern w:val="2"/>
          <w:szCs w:val="22"/>
          <w:lang w:val="en-US" w:eastAsia="zh-CN"/>
        </w:rPr>
        <w:fldChar w:fldCharType="separate"/>
      </w:r>
      <w:r>
        <w:rPr>
          <w:rFonts w:hint="eastAsia"/>
          <w:lang w:eastAsia="zh-CN"/>
        </w:rPr>
        <w:t>与本地</w:t>
      </w:r>
      <w:r>
        <w:rPr>
          <w:rFonts w:hint="default"/>
        </w:rPr>
        <w:t>API Server</w:t>
      </w:r>
      <w:r>
        <w:tab/>
      </w:r>
      <w:r>
        <w:fldChar w:fldCharType="begin"/>
      </w:r>
      <w:r>
        <w:instrText xml:space="preserve"> PAGEREF _Toc21090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_Toc19925 </w:instrText>
      </w:r>
      <w:r>
        <w:rPr>
          <w:rFonts w:hint="eastAsia" w:ascii="Consolas" w:hAnsi="Consolas" w:eastAsia="新宋体"/>
          <w:w w:val="120"/>
          <w:kern w:val="2"/>
          <w:szCs w:val="22"/>
          <w:lang w:val="en-US" w:eastAsia="zh-CN"/>
        </w:rPr>
        <w:fldChar w:fldCharType="separate"/>
      </w:r>
      <w:r>
        <w:rPr>
          <w:rFonts w:hint="eastAsia"/>
          <w:lang w:val="en-US" w:eastAsia="zh-CN"/>
        </w:rPr>
        <w:t>react</w:t>
      </w:r>
      <w:r>
        <w:rPr>
          <w:rFonts w:hint="default"/>
        </w:rPr>
        <w:t>热替</w:t>
      </w:r>
      <w:r>
        <w:rPr>
          <w:rFonts w:hint="eastAsia"/>
          <w:lang w:eastAsia="zh-CN"/>
        </w:rPr>
        <w:t>换</w:t>
      </w:r>
      <w:r>
        <w:tab/>
      </w:r>
      <w:r>
        <w:fldChar w:fldCharType="begin"/>
      </w:r>
      <w:r>
        <w:instrText xml:space="preserve"> PAGEREF _Toc19925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_Toc14722 </w:instrText>
      </w:r>
      <w:r>
        <w:rPr>
          <w:rFonts w:hint="eastAsia" w:ascii="Consolas" w:hAnsi="Consolas" w:eastAsia="新宋体"/>
          <w:w w:val="120"/>
          <w:kern w:val="2"/>
          <w:szCs w:val="22"/>
          <w:lang w:val="en-US" w:eastAsia="zh-CN"/>
        </w:rPr>
        <w:fldChar w:fldCharType="separate"/>
      </w:r>
      <w:r>
        <w:rPr>
          <w:rFonts w:hint="eastAsia"/>
          <w:lang w:val="en-US" w:eastAsia="zh-CN"/>
        </w:rPr>
        <w:t>开发环境 生产环境 使用案例</w:t>
      </w:r>
      <w:r>
        <w:tab/>
      </w:r>
      <w:r>
        <w:fldChar w:fldCharType="begin"/>
      </w:r>
      <w:r>
        <w:instrText xml:space="preserve"> PAGEREF _Toc14722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_Toc15069 </w:instrText>
      </w:r>
      <w:r>
        <w:rPr>
          <w:rFonts w:hint="eastAsia" w:ascii="Consolas" w:hAnsi="Consolas" w:eastAsia="新宋体"/>
          <w:w w:val="120"/>
          <w:kern w:val="2"/>
          <w:szCs w:val="22"/>
          <w:lang w:val="en-US" w:eastAsia="zh-CN"/>
        </w:rPr>
        <w:fldChar w:fldCharType="separate"/>
      </w:r>
      <w:r>
        <w:rPr>
          <w:rFonts w:hint="eastAsia"/>
          <w:lang w:val="en-US" w:eastAsia="zh-CN"/>
        </w:rPr>
        <w:t>demo</w:t>
      </w:r>
      <w:r>
        <w:tab/>
      </w:r>
      <w:r>
        <w:fldChar w:fldCharType="begin"/>
      </w:r>
      <w:r>
        <w:instrText xml:space="preserve"> PAGEREF _Toc15069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pStyle w:val="35"/>
        <w:rPr>
          <w:rFonts w:hint="eastAsia"/>
          <w:lang w:val="en-US" w:eastAsia="zh-CN"/>
        </w:rPr>
      </w:pPr>
      <w:bookmarkStart w:id="0" w:name="_Toc23142"/>
      <w:bookmarkStart w:id="1" w:name="_Toc12990"/>
      <w:r>
        <w:rPr>
          <w:rFonts w:hint="eastAsia"/>
          <w:lang w:val="en-US" w:eastAsia="zh-CN"/>
        </w:rPr>
        <w:t>webpack</w:t>
      </w:r>
      <w:bookmarkEnd w:id="0"/>
      <w:bookmarkEnd w:id="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rPr>
                <w:rFonts w:hint="eastAsia"/>
              </w:rPr>
            </w:pPr>
            <w:r>
              <w:rPr>
                <w:rFonts w:hint="default"/>
              </w:rPr>
              <w:t>Gulp和Webpack对比</w:t>
            </w:r>
          </w:p>
          <w:p>
            <w:pPr>
              <w:rPr>
                <w:rFonts w:hint="eastAsia"/>
              </w:rPr>
            </w:pPr>
            <w:r>
              <w:rPr>
                <w:rFonts w:hint="eastAsia"/>
              </w:rPr>
              <w:fldChar w:fldCharType="begin"/>
            </w:r>
            <w:r>
              <w:rPr>
                <w:rFonts w:hint="eastAsia"/>
              </w:rPr>
              <w:instrText xml:space="preserve"> HYPERLINK "http://chping.website/2016/10/18/gulp%E5%92%8Cwebpack%E5%AF%B9%E6%AF%94/" </w:instrText>
            </w:r>
            <w:r>
              <w:rPr>
                <w:rFonts w:hint="eastAsia"/>
              </w:rPr>
              <w:fldChar w:fldCharType="separate"/>
            </w:r>
            <w:r>
              <w:rPr>
                <w:rStyle w:val="21"/>
                <w:rFonts w:hint="eastAsia"/>
              </w:rPr>
              <w:t>http://chping.website/2016/10/18/gulp%E5%92%8Cwebpack%E5%AF%B9%E6%AF%94/</w:t>
            </w:r>
            <w:r>
              <w:rPr>
                <w:rFonts w:hint="eastAsia"/>
              </w:rPr>
              <w:fldChar w:fldCharType="end"/>
            </w:r>
          </w:p>
          <w:p>
            <w:pPr>
              <w:rPr>
                <w:rFonts w:hint="eastAsia"/>
              </w:rPr>
            </w:pPr>
          </w:p>
          <w:p>
            <w:r>
              <w:rPr>
                <w:rFonts w:hint="default"/>
              </w:rPr>
              <w:t>认识Webpack</w:t>
            </w:r>
          </w:p>
          <w:p>
            <w:pPr>
              <w:rPr>
                <w:rFonts w:hint="eastAsia"/>
              </w:rPr>
            </w:pPr>
            <w:r>
              <w:rPr>
                <w:rFonts w:hint="eastAsia"/>
              </w:rPr>
              <w:fldChar w:fldCharType="begin"/>
            </w:r>
            <w:r>
              <w:rPr>
                <w:rFonts w:hint="eastAsia"/>
              </w:rPr>
              <w:instrText xml:space="preserve"> HYPERLINK "http://aztack.wang/post/about-webpack.html" </w:instrText>
            </w:r>
            <w:r>
              <w:rPr>
                <w:rFonts w:hint="eastAsia"/>
              </w:rPr>
              <w:fldChar w:fldCharType="separate"/>
            </w:r>
            <w:r>
              <w:rPr>
                <w:rStyle w:val="21"/>
                <w:rFonts w:hint="eastAsia"/>
              </w:rPr>
              <w:t>http://aztack.wang/post/about-webpack.html</w:t>
            </w:r>
            <w:r>
              <w:rPr>
                <w:rFonts w:hint="eastAsia"/>
              </w:rPr>
              <w:fldChar w:fldCharType="end"/>
            </w:r>
          </w:p>
          <w:p>
            <w:r>
              <w:br w:type="textWrapping"/>
            </w:r>
            <w:r>
              <w:t>webpack + gulp 构建完整前端工作流</w:t>
            </w:r>
          </w:p>
          <w:p>
            <w:pPr>
              <w:rPr>
                <w:rFonts w:hint="eastAsia"/>
              </w:rPr>
            </w:pPr>
            <w:r>
              <w:rPr>
                <w:rFonts w:hint="eastAsia"/>
              </w:rPr>
              <w:fldChar w:fldCharType="begin"/>
            </w:r>
            <w:r>
              <w:rPr>
                <w:rFonts w:hint="eastAsia"/>
              </w:rPr>
              <w:instrText xml:space="preserve"> HYPERLINK "https://zhuanlan.zhihu.com/p/21312474" </w:instrText>
            </w:r>
            <w:r>
              <w:rPr>
                <w:rFonts w:hint="eastAsia"/>
              </w:rPr>
              <w:fldChar w:fldCharType="separate"/>
            </w:r>
            <w:r>
              <w:rPr>
                <w:rStyle w:val="21"/>
                <w:rFonts w:hint="eastAsia"/>
              </w:rPr>
              <w:t>https://zhuanlan.zhihu.com/p/21312474</w:t>
            </w:r>
            <w:r>
              <w:rPr>
                <w:rFonts w:hint="eastAsia"/>
              </w:rPr>
              <w:fldChar w:fldCharType="end"/>
            </w:r>
          </w:p>
          <w:p>
            <w:pPr>
              <w:rPr>
                <w:rFonts w:hint="eastAsia"/>
              </w:rPr>
            </w:pPr>
          </w:p>
          <w:p>
            <w:pPr>
              <w:rPr>
                <w:rFonts w:hint="default"/>
              </w:rPr>
            </w:pPr>
            <w:r>
              <w:rPr>
                <w:rFonts w:hint="eastAsia"/>
                <w:lang w:eastAsia="zh-CN"/>
              </w:rPr>
              <w:t>简易：</w:t>
            </w:r>
            <w:r>
              <w:rPr>
                <w:rFonts w:hint="default"/>
              </w:rPr>
              <w:fldChar w:fldCharType="begin"/>
            </w:r>
            <w:r>
              <w:rPr>
                <w:rFonts w:hint="default"/>
              </w:rPr>
              <w:instrText xml:space="preserve"> HYPERLINK "http://www.cnblogs.com/zhubei/p/6479454.html" </w:instrText>
            </w:r>
            <w:r>
              <w:rPr>
                <w:rFonts w:hint="default"/>
              </w:rPr>
              <w:fldChar w:fldCharType="separate"/>
            </w:r>
            <w:r>
              <w:rPr>
                <w:rFonts w:hint="default"/>
              </w:rPr>
              <w:t>webpack的配置文件entry与output</w:t>
            </w:r>
            <w:r>
              <w:rPr>
                <w:rFonts w:hint="default"/>
              </w:rPr>
              <w:fldChar w:fldCharType="end"/>
            </w:r>
          </w:p>
          <w:p>
            <w:pPr>
              <w:rPr>
                <w:rFonts w:hint="eastAsia"/>
              </w:rPr>
            </w:pPr>
            <w:r>
              <w:rPr>
                <w:rFonts w:hint="eastAsia"/>
              </w:rPr>
              <w:fldChar w:fldCharType="begin"/>
            </w:r>
            <w:r>
              <w:rPr>
                <w:rFonts w:hint="eastAsia"/>
              </w:rPr>
              <w:instrText xml:space="preserve"> HYPERLINK "http://www.cnblogs.com/zhubei/p/6479454.html" </w:instrText>
            </w:r>
            <w:r>
              <w:rPr>
                <w:rFonts w:hint="eastAsia"/>
              </w:rPr>
              <w:fldChar w:fldCharType="separate"/>
            </w:r>
            <w:r>
              <w:rPr>
                <w:rStyle w:val="21"/>
                <w:rFonts w:hint="eastAsia"/>
              </w:rPr>
              <w:t>http://www.cnblogs.com/zhubei/p/6479454.html</w:t>
            </w:r>
            <w:r>
              <w:rPr>
                <w:rFonts w:hint="eastAsia"/>
              </w:rPr>
              <w:fldChar w:fldCharType="end"/>
            </w:r>
          </w:p>
          <w:p>
            <w:pPr>
              <w:rPr>
                <w:rFonts w:hint="eastAsia"/>
              </w:rPr>
            </w:pPr>
          </w:p>
          <w:p>
            <w:pPr>
              <w:rPr>
                <w:rFonts w:hint="eastAsia" w:eastAsia="宋体"/>
                <w:lang w:eastAsia="zh-CN"/>
              </w:rPr>
            </w:pPr>
            <w:r>
              <w:rPr>
                <w:rFonts w:hint="eastAsia"/>
                <w:lang w:eastAsia="zh-CN"/>
              </w:rPr>
              <w:t>完美教程</w:t>
            </w:r>
            <w:r>
              <w:rPr>
                <w:rFonts w:hint="eastAsia"/>
                <w:lang w:val="en-US" w:eastAsia="zh-CN"/>
              </w:rPr>
              <w:t xml:space="preserve"> react vue webpack</w:t>
            </w:r>
          </w:p>
          <w:p>
            <w:pPr>
              <w:rPr>
                <w:rFonts w:hint="eastAsia"/>
              </w:rPr>
            </w:pPr>
            <w:r>
              <w:rPr>
                <w:rFonts w:hint="eastAsia"/>
              </w:rPr>
              <w:fldChar w:fldCharType="begin"/>
            </w:r>
            <w:r>
              <w:rPr>
                <w:rFonts w:hint="eastAsia"/>
              </w:rPr>
              <w:instrText xml:space="preserve"> HYPERLINK "https://www.geekjc.com/post/58b307e4f8251573a1d2dfa5" </w:instrText>
            </w:r>
            <w:r>
              <w:rPr>
                <w:rFonts w:hint="eastAsia"/>
              </w:rPr>
              <w:fldChar w:fldCharType="separate"/>
            </w:r>
            <w:r>
              <w:rPr>
                <w:rStyle w:val="21"/>
                <w:rFonts w:hint="eastAsia"/>
              </w:rPr>
              <w:t>https://www.geekjc.com/post/58b307e4f8251573a1d2dfa5</w:t>
            </w:r>
            <w:r>
              <w:rPr>
                <w:rFonts w:hint="eastAsia"/>
              </w:rPr>
              <w:fldChar w:fldCharType="end"/>
            </w:r>
          </w:p>
          <w:p>
            <w:pPr>
              <w:rPr>
                <w:rFonts w:hint="eastAsia"/>
              </w:rPr>
            </w:pPr>
            <w:r>
              <w:rPr>
                <w:rFonts w:hint="eastAsia"/>
              </w:rPr>
              <w:fldChar w:fldCharType="begin"/>
            </w:r>
            <w:r>
              <w:rPr>
                <w:rFonts w:hint="eastAsia"/>
              </w:rPr>
              <w:instrText xml:space="preserve"> HYPERLINK "https://www.geekjc.com/book/58b3027ef8251573a1d2dfa3" </w:instrText>
            </w:r>
            <w:r>
              <w:rPr>
                <w:rFonts w:hint="eastAsia"/>
              </w:rPr>
              <w:fldChar w:fldCharType="separate"/>
            </w:r>
            <w:r>
              <w:rPr>
                <w:rStyle w:val="21"/>
                <w:rFonts w:hint="eastAsia"/>
              </w:rPr>
              <w:t>https://www.geekjc.com/book/58b3027ef8251573a1d2dfa3</w:t>
            </w:r>
            <w:r>
              <w:rPr>
                <w:rFonts w:hint="eastAsia"/>
              </w:rPr>
              <w:fldChar w:fldCharType="end"/>
            </w:r>
          </w:p>
          <w:p>
            <w:pPr>
              <w:rPr>
                <w:rFonts w:hint="eastAsia"/>
              </w:rPr>
            </w:pPr>
            <w:r>
              <w:rPr>
                <w:rFonts w:hint="eastAsia"/>
              </w:rPr>
              <w:fldChar w:fldCharType="begin"/>
            </w:r>
            <w:r>
              <w:rPr>
                <w:rFonts w:hint="eastAsia"/>
              </w:rPr>
              <w:instrText xml:space="preserve"> HYPERLINK "https://www.geekjc.com/book/58b4e761c8c6ea16bd30445e" </w:instrText>
            </w:r>
            <w:r>
              <w:rPr>
                <w:rFonts w:hint="eastAsia"/>
              </w:rPr>
              <w:fldChar w:fldCharType="separate"/>
            </w:r>
            <w:r>
              <w:rPr>
                <w:rStyle w:val="21"/>
                <w:rFonts w:hint="eastAsia"/>
              </w:rPr>
              <w:t>https://www.geekjc.com/book/58b4e761c8c6ea16bd30445e</w:t>
            </w:r>
            <w:r>
              <w:rPr>
                <w:rFonts w:hint="eastAsia"/>
              </w:rPr>
              <w:fldChar w:fldCharType="end"/>
            </w:r>
          </w:p>
          <w:p>
            <w:pPr>
              <w:rPr>
                <w:rFonts w:hint="eastAsia" w:eastAsia="宋体"/>
                <w:lang w:val="en-US" w:eastAsia="zh-CN"/>
              </w:rPr>
            </w:pPr>
          </w:p>
          <w:p>
            <w:pPr>
              <w:rPr>
                <w:rFonts w:hint="eastAsia"/>
                <w:lang w:val="en-US" w:eastAsia="zh-CN"/>
              </w:rPr>
            </w:pPr>
            <w:r>
              <w:rPr>
                <w:rFonts w:hint="eastAsia"/>
                <w:lang w:val="en-US" w:eastAsia="zh-CN"/>
              </w:rPr>
              <w:t>中文教程（完全版本）</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"https://doc.webpack-china.org/guides/getting-started/" </w:instrText>
            </w:r>
            <w:r>
              <w:rPr>
                <w:rFonts w:hint="eastAsia"/>
                <w:lang w:val="en-US" w:eastAsia="zh-CN"/>
              </w:rPr>
              <w:fldChar w:fldCharType="separate"/>
            </w:r>
            <w:r>
              <w:rPr>
                <w:rStyle w:val="21"/>
                <w:rFonts w:hint="eastAsia"/>
                <w:lang w:val="en-US" w:eastAsia="zh-CN"/>
              </w:rPr>
              <w:t>https://doc.webpack-china.org/guides/getting-started/</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r>
              <w:rPr>
                <w:rFonts w:hint="eastAsia"/>
              </w:rPr>
              <w:t>html-webpack-plugin</w:t>
            </w:r>
          </w:p>
          <w:p>
            <w:pPr>
              <w:rPr>
                <w:rFonts w:hint="eastAsia"/>
              </w:rPr>
            </w:pPr>
            <w:r>
              <w:rPr>
                <w:rFonts w:hint="eastAsia"/>
              </w:rPr>
              <w:fldChar w:fldCharType="begin"/>
            </w:r>
            <w:r>
              <w:rPr>
                <w:rFonts w:hint="eastAsia"/>
              </w:rPr>
              <w:instrText xml:space="preserve"> HYPERLINK "http://blog.csdn.net/keliyxyz/article/details/51513114" </w:instrText>
            </w:r>
            <w:r>
              <w:rPr>
                <w:rFonts w:hint="eastAsia"/>
              </w:rPr>
              <w:fldChar w:fldCharType="separate"/>
            </w:r>
            <w:r>
              <w:rPr>
                <w:rStyle w:val="21"/>
                <w:rFonts w:hint="eastAsia"/>
              </w:rPr>
              <w:t>http://blog.csdn.net/keliyxyz/article/details/51513114</w:t>
            </w:r>
            <w:r>
              <w:rPr>
                <w:rFonts w:hint="eastAsia"/>
              </w:rPr>
              <w:fldChar w:fldCharType="end"/>
            </w:r>
          </w:p>
          <w:p>
            <w:pPr>
              <w:rPr>
                <w:rFonts w:hint="eastAsia"/>
              </w:rPr>
            </w:pPr>
          </w:p>
          <w:p>
            <w:r>
              <w:rPr>
                <w:rFonts w:hint="default"/>
              </w:rPr>
              <w:t>Webpack——解决疑惑,让你明白</w:t>
            </w:r>
          </w:p>
          <w:p>
            <w:pPr>
              <w:rPr>
                <w:rFonts w:hint="eastAsia"/>
              </w:rPr>
            </w:pPr>
            <w:r>
              <w:rPr>
                <w:rFonts w:hint="eastAsia"/>
              </w:rPr>
              <w:fldChar w:fldCharType="begin"/>
            </w:r>
            <w:r>
              <w:rPr>
                <w:rFonts w:hint="eastAsia"/>
              </w:rPr>
              <w:instrText xml:space="preserve"> HYPERLINK "http://www.jianshu.com/p/dcb28b582318" </w:instrText>
            </w:r>
            <w:r>
              <w:rPr>
                <w:rFonts w:hint="eastAsia"/>
              </w:rPr>
              <w:fldChar w:fldCharType="separate"/>
            </w:r>
            <w:r>
              <w:rPr>
                <w:rStyle w:val="19"/>
                <w:rFonts w:hint="eastAsia"/>
              </w:rPr>
              <w:t>http://www.jianshu.com/p/dcb28b582318</w:t>
            </w:r>
            <w:r>
              <w:rPr>
                <w:rFonts w:hint="eastAsia"/>
              </w:rPr>
              <w:fldChar w:fldCharType="end"/>
            </w:r>
          </w:p>
          <w:p>
            <w:pPr>
              <w:rPr>
                <w:rFonts w:hint="eastAsia"/>
              </w:rPr>
            </w:pPr>
            <w:r>
              <w:rPr>
                <w:rFonts w:hint="eastAsia"/>
              </w:rPr>
              <w:fldChar w:fldCharType="begin"/>
            </w:r>
            <w:r>
              <w:rPr>
                <w:rFonts w:hint="eastAsia"/>
              </w:rPr>
              <w:instrText xml:space="preserve"> HYPERLINK "https://github.com/chemdemo/chemdemo.github.io/issues/13" </w:instrText>
            </w:r>
            <w:r>
              <w:rPr>
                <w:rFonts w:hint="eastAsia"/>
              </w:rPr>
              <w:fldChar w:fldCharType="separate"/>
            </w:r>
            <w:r>
              <w:rPr>
                <w:rStyle w:val="21"/>
                <w:rFonts w:hint="eastAsia"/>
              </w:rPr>
              <w:t>https://github.com/chemdemo/chemdemo.github.io/issues/13</w:t>
            </w:r>
            <w:r>
              <w:rPr>
                <w:rFonts w:hint="eastAsia"/>
              </w:rPr>
              <w:fldChar w:fldCharType="end"/>
            </w:r>
          </w:p>
          <w:p>
            <w:pPr>
              <w:rPr>
                <w:rFonts w:hint="eastAsia"/>
              </w:rPr>
            </w:pPr>
          </w:p>
          <w:p>
            <w:pPr>
              <w:rPr>
                <w:rFonts w:hint="eastAsia"/>
              </w:rPr>
            </w:pPr>
            <w:r>
              <w:rPr>
                <w:rFonts w:hint="default"/>
              </w:rPr>
              <w:t>搜罗一切webpack的好文章好工具</w:t>
            </w:r>
          </w:p>
          <w:p>
            <w:pPr>
              <w:rPr>
                <w:rFonts w:hint="eastAsia"/>
              </w:rPr>
            </w:pPr>
            <w:r>
              <w:rPr>
                <w:rFonts w:hint="eastAsia"/>
              </w:rPr>
              <w:fldChar w:fldCharType="begin"/>
            </w:r>
            <w:r>
              <w:rPr>
                <w:rFonts w:hint="eastAsia"/>
              </w:rPr>
              <w:instrText xml:space="preserve"> HYPERLINK "https://github.com/webpack-china/awesome-webpack-cn" </w:instrText>
            </w:r>
            <w:r>
              <w:rPr>
                <w:rFonts w:hint="eastAsia"/>
              </w:rPr>
              <w:fldChar w:fldCharType="separate"/>
            </w:r>
            <w:r>
              <w:rPr>
                <w:rStyle w:val="21"/>
                <w:rFonts w:hint="eastAsia"/>
              </w:rPr>
              <w:t>https://github.com/webpack-china/awesome-webpack-cn</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r>
              <w:rPr>
                <w:rFonts w:hint="eastAsia"/>
              </w:rPr>
              <w:fldChar w:fldCharType="begin"/>
            </w:r>
            <w:r>
              <w:rPr>
                <w:rFonts w:hint="eastAsia"/>
              </w:rPr>
              <w:instrText xml:space="preserve"> HYPERLINK "http://www.cnblogs.com/dreamless/p/6008362.html" </w:instrText>
            </w:r>
            <w:r>
              <w:rPr>
                <w:rFonts w:hint="eastAsia"/>
              </w:rPr>
              <w:fldChar w:fldCharType="separate"/>
            </w:r>
            <w:r>
              <w:rPr>
                <w:rFonts w:hint="eastAsia"/>
              </w:rPr>
              <w:t>webpack使用webpack-dev-middleware进行热重载</w:t>
            </w:r>
            <w:r>
              <w:rPr>
                <w:rFonts w:hint="eastAsia"/>
              </w:rPr>
              <w:fldChar w:fldCharType="end"/>
            </w:r>
          </w:p>
          <w:p>
            <w:pPr>
              <w:rPr>
                <w:rFonts w:hint="eastAsia"/>
              </w:rPr>
            </w:pPr>
            <w:r>
              <w:rPr>
                <w:rFonts w:hint="default"/>
              </w:rPr>
              <w:fldChar w:fldCharType="begin"/>
            </w:r>
            <w:r>
              <w:rPr>
                <w:rFonts w:hint="default"/>
              </w:rPr>
              <w:instrText xml:space="preserve"> HYPERLINK "http://www.cnblogs.com/dreamless/p/6008362.html" </w:instrText>
            </w:r>
            <w:r>
              <w:rPr>
                <w:rFonts w:hint="default"/>
              </w:rPr>
              <w:fldChar w:fldCharType="separate"/>
            </w:r>
            <w:r>
              <w:rPr>
                <w:rFonts w:hint="default"/>
              </w:rPr>
              <w:t>http://www.cnblogs.com/dreamless/p/6008362.html</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优化</w:t>
            </w:r>
          </w:p>
        </w:tc>
        <w:tc>
          <w:tcPr>
            <w:tcW w:w="9699" w:type="dxa"/>
            <w:vAlign w:val="top"/>
          </w:tcPr>
          <w:p>
            <w:pPr>
              <w:rPr>
                <w:rFonts w:hint="eastAsia"/>
              </w:rPr>
            </w:pPr>
            <w:r>
              <w:rPr>
                <w:rFonts w:hint="default"/>
              </w:rPr>
              <w:fldChar w:fldCharType="begin"/>
            </w:r>
            <w:r>
              <w:rPr>
                <w:rFonts w:hint="default"/>
              </w:rPr>
              <w:instrText xml:space="preserve"> HYPERLINK "https://jeffjade.com/2017/08/12/125-webpack-package-optimization-for-speed/" </w:instrText>
            </w:r>
            <w:r>
              <w:rPr>
                <w:rFonts w:hint="default"/>
              </w:rPr>
              <w:fldChar w:fldCharType="separate"/>
            </w:r>
            <w:r>
              <w:rPr>
                <w:rFonts w:hint="default"/>
              </w:rPr>
              <w:t>Webpack 打包优化之速度篇</w:t>
            </w:r>
            <w:r>
              <w:rPr>
                <w:rFonts w:hint="default"/>
              </w:rPr>
              <w:fldChar w:fldCharType="end"/>
            </w:r>
          </w:p>
          <w:p>
            <w:pPr>
              <w:rPr>
                <w:rFonts w:hint="eastAsia"/>
              </w:rPr>
            </w:pPr>
            <w:r>
              <w:rPr>
                <w:rFonts w:hint="eastAsia"/>
              </w:rPr>
              <w:fldChar w:fldCharType="begin"/>
            </w:r>
            <w:r>
              <w:rPr>
                <w:rFonts w:hint="eastAsia"/>
              </w:rPr>
              <w:instrText xml:space="preserve"> HYPERLINK "https://jeffjade.com/2017/08/12/125-webpack-package-optimization-for-speed/" </w:instrText>
            </w:r>
            <w:r>
              <w:rPr>
                <w:rFonts w:hint="eastAsia"/>
              </w:rPr>
              <w:fldChar w:fldCharType="separate"/>
            </w:r>
            <w:r>
              <w:rPr>
                <w:rFonts w:hint="eastAsia"/>
              </w:rPr>
              <w:t>https://jeffjade.com/2017/08/12/125-webpack-package-optimization-for-speed/</w:t>
            </w:r>
            <w:r>
              <w:rPr>
                <w:rFonts w:hint="eastAsia"/>
              </w:rPr>
              <w:fldChar w:fldCharType="end"/>
            </w:r>
          </w:p>
          <w:p>
            <w:pPr>
              <w:rPr>
                <w:rFonts w:hint="eastAsia"/>
              </w:rPr>
            </w:pPr>
          </w:p>
          <w:p>
            <w:pPr>
              <w:rPr>
                <w:rFonts w:hint="eastAsia"/>
                <w:lang w:val="en-US" w:eastAsia="zh-CN"/>
              </w:rPr>
            </w:pPr>
            <w:r>
              <w:rPr>
                <w:rFonts w:hint="eastAsia"/>
                <w:lang w:val="en-US" w:eastAsia="zh-CN"/>
              </w:rPr>
              <w:t>-</w:t>
            </w:r>
            <w:r>
              <w:rPr>
                <w:rFonts w:hint="default"/>
              </w:rPr>
              <w:t>配置 resolve.modules</w:t>
            </w:r>
            <w:r>
              <w:rPr>
                <w:rFonts w:hint="eastAsia"/>
                <w:lang w:eastAsia="zh-CN"/>
              </w:rPr>
              <w:t>，减少搜索范围</w:t>
            </w:r>
          </w:p>
          <w:p>
            <w:r>
              <w:rPr>
                <w:rFonts w:hint="eastAsia"/>
                <w:lang w:val="en-US" w:eastAsia="zh-CN"/>
              </w:rPr>
              <w:t>-</w:t>
            </w:r>
            <w:r>
              <w:rPr>
                <w:rFonts w:hint="default"/>
              </w:rPr>
              <w:t>设置 test &amp; include &amp; exclude</w:t>
            </w:r>
          </w:p>
          <w:p>
            <w:pPr>
              <w:rPr>
                <w:rFonts w:hint="default"/>
              </w:rPr>
            </w:pPr>
            <w:r>
              <w:rPr>
                <w:rFonts w:hint="eastAsia"/>
                <w:lang w:val="en-US" w:eastAsia="zh-CN"/>
              </w:rPr>
              <w:t>-</w:t>
            </w:r>
            <w:r>
              <w:rPr>
                <w:rFonts w:hint="default"/>
              </w:rPr>
              <w:t>增强代码代码压缩工具</w:t>
            </w:r>
            <w:r>
              <w:rPr>
                <w:rFonts w:hint="eastAsia"/>
                <w:lang w:eastAsia="zh-CN"/>
              </w:rPr>
              <w:t>；</w:t>
            </w:r>
            <w:r>
              <w:t>Webpack</w:t>
            </w:r>
            <w:r>
              <w:rPr>
                <w:rFonts w:hint="default"/>
              </w:rPr>
              <w:t> 默认提供的 UglifyJS 插件，由于采用单线程压缩，速度颇慢 ；推荐采用 </w:t>
            </w:r>
            <w:r>
              <w:rPr>
                <w:rFonts w:hint="default"/>
              </w:rPr>
              <w:fldChar w:fldCharType="begin"/>
            </w:r>
            <w:r>
              <w:rPr>
                <w:rFonts w:hint="default"/>
              </w:rPr>
              <w:instrText xml:space="preserve"> HYPERLINK "https://www.npmjs.com/package/webpack-parallel-uglify-plugin" \t "https://jeffjade.com/2017/08/12/125-webpack-package-optimization-for-speed/_blank" </w:instrText>
            </w:r>
            <w:r>
              <w:rPr>
                <w:rFonts w:hint="default"/>
              </w:rPr>
              <w:fldChar w:fldCharType="separate"/>
            </w:r>
            <w:r>
              <w:rPr>
                <w:rStyle w:val="21"/>
                <w:rFonts w:hint="default" w:ascii="Helvetica Neue" w:hAnsi="Helvetica Neue" w:eastAsia="Helvetica Neue" w:cs="Helvetica Neue"/>
                <w:b w:val="0"/>
                <w:i w:val="0"/>
                <w:caps w:val="0"/>
                <w:color w:val="2EDFA3"/>
                <w:spacing w:val="0"/>
                <w:szCs w:val="24"/>
                <w:u w:val="none"/>
                <w:shd w:val="clear" w:fill="FFFFFF"/>
                <w:vertAlign w:val="baseline"/>
              </w:rPr>
              <w:t>webpack-parallel-uglify-plugin</w:t>
            </w:r>
            <w:r>
              <w:rPr>
                <w:rFonts w:hint="default"/>
              </w:rPr>
              <w:fldChar w:fldCharType="end"/>
            </w:r>
            <w:r>
              <w:rPr>
                <w:rFonts w:hint="default"/>
              </w:rPr>
              <w:t> 插件，</w:t>
            </w:r>
          </w:p>
          <w:p>
            <w:r>
              <w:rPr>
                <w:rFonts w:hint="eastAsia"/>
                <w:lang w:val="en-US" w:eastAsia="zh-CN"/>
              </w:rPr>
              <w:t>-</w:t>
            </w:r>
            <w:r>
              <w:rPr>
                <w:rFonts w:hint="default"/>
              </w:rPr>
              <w:t>设置 babel 的 cacheDirectory 为true</w:t>
            </w:r>
          </w:p>
          <w:p>
            <w:r>
              <w:fldChar w:fldCharType="begin"/>
            </w:r>
            <w:r>
              <w:instrText xml:space="preserve"> HYPERLINK "https://jeffjade.com/2017/08/12/125-webpack-package-optimization-for-speed/" \l "增强代码代码压缩工具" </w:instrText>
            </w:r>
            <w:r>
              <w:fldChar w:fldCharType="separate"/>
            </w:r>
            <w:r>
              <w:rPr>
                <w:rFonts w:hint="default"/>
              </w:rPr>
              <w:fldChar w:fldCharType="end"/>
            </w:r>
          </w:p>
          <w:p>
            <w:pPr>
              <w:rPr>
                <w:rFonts w:hint="eastAsia"/>
                <w:lang w:val="en-US" w:eastAsia="zh-CN"/>
              </w:rPr>
            </w:pPr>
          </w:p>
          <w:p>
            <w:pPr>
              <w:rPr>
                <w:rFonts w:hint="eastAsia"/>
              </w:rPr>
            </w:pPr>
          </w:p>
          <w:p>
            <w:pPr>
              <w:rPr>
                <w:rFonts w:hint="eastAsia"/>
              </w:rPr>
            </w:pPr>
            <w:r>
              <w:rPr>
                <w:rFonts w:hint="default"/>
              </w:rPr>
              <w:fldChar w:fldCharType="begin"/>
            </w:r>
            <w:r>
              <w:rPr>
                <w:rFonts w:hint="default"/>
              </w:rPr>
              <w:instrText xml:space="preserve"> HYPERLINK "https://jeffjade.com/2017/08/06/124-webpack-packge-optimization-for-volume/" </w:instrText>
            </w:r>
            <w:r>
              <w:rPr>
                <w:rFonts w:hint="default"/>
              </w:rPr>
              <w:fldChar w:fldCharType="separate"/>
            </w:r>
            <w:r>
              <w:rPr>
                <w:rFonts w:hint="default"/>
              </w:rPr>
              <w:t>Webpack 打包优化之体积篇</w:t>
            </w:r>
            <w:r>
              <w:rPr>
                <w:rFonts w:hint="default"/>
              </w:rPr>
              <w:fldChar w:fldCharType="end"/>
            </w:r>
          </w:p>
          <w:p>
            <w:pPr>
              <w:rPr>
                <w:rFonts w:hint="eastAsia"/>
              </w:rPr>
            </w:pPr>
            <w:r>
              <w:rPr>
                <w:rFonts w:hint="eastAsia"/>
              </w:rPr>
              <w:fldChar w:fldCharType="begin"/>
            </w:r>
            <w:r>
              <w:rPr>
                <w:rFonts w:hint="eastAsia"/>
              </w:rPr>
              <w:instrText xml:space="preserve"> HYPERLINK "https://jeffjade.com/2017/08/06/124-webpack-packge-optimization-for-volume/" </w:instrText>
            </w:r>
            <w:r>
              <w:rPr>
                <w:rFonts w:hint="eastAsia"/>
              </w:rPr>
              <w:fldChar w:fldCharType="separate"/>
            </w:r>
            <w:r>
              <w:rPr>
                <w:rFonts w:hint="eastAsia"/>
              </w:rPr>
              <w:t>https://jeffjade.com/2017/08/06/124-webpack-packge-optimization-for-volume/</w:t>
            </w:r>
            <w:r>
              <w:rPr>
                <w:rFonts w:hint="eastAsia"/>
              </w:rPr>
              <w:fldChar w:fldCharType="end"/>
            </w:r>
          </w:p>
          <w:p>
            <w:pPr>
              <w:rPr>
                <w:rFonts w:hint="eastAsia"/>
              </w:rPr>
            </w:pPr>
          </w:p>
          <w:p>
            <w:pPr>
              <w:rPr>
                <w:rFonts w:hint="default"/>
              </w:rPr>
            </w:pPr>
            <w:r>
              <w:rPr>
                <w:rFonts w:hint="eastAsia"/>
                <w:lang w:val="en-US" w:eastAsia="zh-CN"/>
              </w:rPr>
              <w:t>-</w:t>
            </w:r>
            <w:r>
              <w:rPr>
                <w:rFonts w:hint="default"/>
              </w:rPr>
              <w:t>引入 DllPlugin 和 DllReferencePlugin</w:t>
            </w:r>
          </w:p>
          <w:p>
            <w:pPr>
              <w:rPr>
                <w:rFonts w:hint="default"/>
              </w:rPr>
            </w:pPr>
            <w:r>
              <w:rPr>
                <w:rFonts w:hint="eastAsia"/>
                <w:lang w:val="en-US" w:eastAsia="zh-CN"/>
              </w:rPr>
              <w:t>-</w:t>
            </w:r>
            <w:r>
              <w:rPr>
                <w:rFonts w:hint="default"/>
              </w:rPr>
              <w:t>外部引入模块(CDN)</w:t>
            </w:r>
            <w:r>
              <w:rPr>
                <w:rFonts w:hint="eastAsia"/>
                <w:lang w:eastAsia="zh-CN"/>
              </w:rPr>
              <w:t>；</w:t>
            </w:r>
            <w:r>
              <w:t>考虑外部引入之，再借助</w:t>
            </w:r>
            <w:r>
              <w:rPr>
                <w:rFonts w:hint="default"/>
              </w:rPr>
              <w:t> </w:t>
            </w:r>
            <w:r>
              <w:t>externals</w:t>
            </w:r>
            <w:r>
              <w:rPr>
                <w:rFonts w:hint="default"/>
              </w:rPr>
              <w:t> 予以指定</w:t>
            </w:r>
          </w:p>
          <w:p>
            <w:r>
              <w:rPr>
                <w:rFonts w:hint="eastAsia"/>
                <w:lang w:val="en-US" w:eastAsia="zh-CN"/>
              </w:rPr>
              <w:t>-</w:t>
            </w:r>
            <w:r>
              <w:rPr>
                <w:rFonts w:hint="default"/>
              </w:rPr>
              <w:t>按需异步加载模块</w:t>
            </w:r>
            <w:r>
              <w:rPr>
                <w:rFonts w:hint="eastAsia"/>
                <w:lang w:eastAsia="zh-CN"/>
              </w:rPr>
              <w:t>；</w:t>
            </w:r>
            <w:r>
              <w:rPr>
                <w:rFonts w:hint="default"/>
              </w:rPr>
              <w:t>把</w:t>
            </w:r>
            <w:r>
              <w:rPr>
                <w:rFonts w:hint="default"/>
                <w:lang w:val="en-US" w:eastAsia="zh-CN"/>
              </w:rPr>
              <w:t>import Foo from './Foo.vue' 改为如下写法:   const Foo = () =&gt; import('./Foo.vue')</w:t>
            </w:r>
          </w:p>
          <w:p>
            <w:r>
              <w:rPr>
                <w:rFonts w:hint="eastAsia"/>
                <w:lang w:val="en-US" w:eastAsia="zh-CN"/>
              </w:rPr>
              <w:t>-</w:t>
            </w:r>
            <w:r>
              <w:rPr>
                <w:rFonts w:hint="default"/>
                <w:lang w:val="en-US" w:eastAsia="zh-CN"/>
              </w:rPr>
              <w:t>生产环境，压缩混淆并移除console</w:t>
            </w:r>
          </w:p>
          <w:p>
            <w:pPr>
              <w:rPr>
                <w:rFonts w:hint="eastAsia"/>
                <w:lang w:val="en-US" w:eastAsia="zh-CN"/>
              </w:rPr>
            </w:pPr>
            <w:r>
              <w:rPr>
                <w:rFonts w:hint="eastAsia"/>
                <w:lang w:val="en-US" w:eastAsia="zh-CN"/>
              </w:rPr>
              <w:t>new webpack.optimize.UglifyJsPlugin({</w:t>
            </w:r>
          </w:p>
          <w:p>
            <w:pPr>
              <w:rPr>
                <w:rFonts w:hint="eastAsia"/>
                <w:lang w:val="en-US" w:eastAsia="zh-CN"/>
              </w:rPr>
            </w:pPr>
            <w:r>
              <w:rPr>
                <w:rFonts w:hint="eastAsia"/>
                <w:lang w:val="en-US" w:eastAsia="zh-CN"/>
              </w:rPr>
              <w:t xml:space="preserve">  compress: {</w:t>
            </w:r>
          </w:p>
          <w:p>
            <w:pPr>
              <w:rPr>
                <w:rFonts w:hint="eastAsia"/>
                <w:lang w:val="en-US" w:eastAsia="zh-CN"/>
              </w:rPr>
            </w:pPr>
            <w:r>
              <w:rPr>
                <w:rFonts w:hint="eastAsia"/>
                <w:lang w:val="en-US" w:eastAsia="zh-CN"/>
              </w:rPr>
              <w:t xml:space="preserve">    warnings: false,</w:t>
            </w:r>
          </w:p>
          <w:p>
            <w:pPr>
              <w:rPr>
                <w:rFonts w:hint="eastAsia"/>
                <w:lang w:val="en-US" w:eastAsia="zh-CN"/>
              </w:rPr>
            </w:pPr>
            <w:r>
              <w:rPr>
                <w:rFonts w:hint="eastAsia"/>
                <w:lang w:val="en-US" w:eastAsia="zh-CN"/>
              </w:rPr>
              <w:t xml:space="preserve">    drop_console: true,</w:t>
            </w:r>
          </w:p>
          <w:p>
            <w:pPr>
              <w:rPr>
                <w:rFonts w:hint="eastAsia"/>
                <w:lang w:val="en-US" w:eastAsia="zh-CN"/>
              </w:rPr>
            </w:pPr>
            <w:r>
              <w:rPr>
                <w:rFonts w:hint="eastAsia"/>
                <w:lang w:val="en-US" w:eastAsia="zh-CN"/>
              </w:rPr>
              <w:t xml:space="preserve">    pure_funcs: ['console.log']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sourceMap: false</w:t>
            </w:r>
          </w:p>
          <w:p>
            <w:pPr>
              <w:rPr>
                <w:rFonts w:hint="default"/>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中文简易教程</w:t>
            </w:r>
          </w:p>
        </w:tc>
        <w:tc>
          <w:tcPr>
            <w:tcW w:w="9699" w:type="dxa"/>
            <w:vAlign w:val="top"/>
          </w:tcPr>
          <w:p>
            <w:pPr>
              <w:rPr>
                <w:rFonts w:hint="eastAsia"/>
                <w:lang w:val="en-US" w:eastAsia="zh-CN"/>
              </w:rPr>
            </w:pPr>
            <w:r>
              <w:rPr>
                <w:rFonts w:hint="eastAsia"/>
                <w:lang w:val="en-US" w:eastAsia="zh-CN"/>
              </w:rPr>
              <w:t>webpack 2</w:t>
            </w:r>
          </w:p>
          <w:p>
            <w:pPr>
              <w:rPr>
                <w:rFonts w:hint="eastAsia"/>
              </w:rPr>
            </w:pPr>
            <w:r>
              <w:rPr>
                <w:rFonts w:hint="eastAsia"/>
              </w:rPr>
              <w:fldChar w:fldCharType="begin"/>
            </w:r>
            <w:r>
              <w:rPr>
                <w:rFonts w:hint="eastAsia"/>
              </w:rPr>
              <w:instrText xml:space="preserve"> HYPERLINK "http://www.css88.com/doc/webpack2/" </w:instrText>
            </w:r>
            <w:r>
              <w:rPr>
                <w:rFonts w:hint="eastAsia"/>
              </w:rPr>
              <w:fldChar w:fldCharType="separate"/>
            </w:r>
            <w:r>
              <w:rPr>
                <w:rStyle w:val="21"/>
                <w:rFonts w:hint="eastAsia"/>
              </w:rPr>
              <w:t>http://www.css88.com/doc/webpack2/</w:t>
            </w:r>
            <w:r>
              <w:rPr>
                <w:rFonts w:hint="eastAsia"/>
              </w:rPr>
              <w:fldChar w:fldCharType="end"/>
            </w:r>
          </w:p>
          <w:p>
            <w:pPr>
              <w:rPr>
                <w:rFonts w:hint="eastAsia"/>
              </w:rPr>
            </w:pPr>
          </w:p>
          <w:p>
            <w:pPr>
              <w:rPr>
                <w:rFonts w:hint="eastAsia" w:eastAsia="宋体"/>
                <w:lang w:val="en-US" w:eastAsia="zh-CN"/>
              </w:rPr>
            </w:pPr>
            <w:r>
              <w:rPr>
                <w:rFonts w:hint="eastAsia"/>
                <w:lang w:val="en-US" w:eastAsia="zh-CN"/>
              </w:rPr>
              <w:t>webpack 3</w:t>
            </w:r>
          </w:p>
          <w:p>
            <w:pPr>
              <w:rPr>
                <w:rFonts w:hint="default"/>
              </w:rPr>
            </w:pPr>
            <w:r>
              <w:rPr>
                <w:rFonts w:hint="eastAsia"/>
              </w:rPr>
              <w:fldChar w:fldCharType="begin"/>
            </w:r>
            <w:r>
              <w:rPr>
                <w:rFonts w:hint="eastAsia"/>
              </w:rPr>
              <w:instrText xml:space="preserve"> HYPERLINK "http://www.css88.com/doc/webpack/" </w:instrText>
            </w:r>
            <w:r>
              <w:rPr>
                <w:rFonts w:hint="eastAsia"/>
              </w:rPr>
              <w:fldChar w:fldCharType="separate"/>
            </w:r>
            <w:r>
              <w:rPr>
                <w:rStyle w:val="21"/>
                <w:rFonts w:hint="eastAsia"/>
              </w:rPr>
              <w:t>http://www.css88.com/doc/webpack/</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react结合中文的使用</w:t>
            </w:r>
          </w:p>
        </w:tc>
        <w:tc>
          <w:tcPr>
            <w:tcW w:w="9699" w:type="dxa"/>
            <w:vAlign w:val="top"/>
          </w:tcPr>
          <w:p>
            <w:r>
              <w:rPr>
                <w:rFonts w:hint="default"/>
              </w:rPr>
              <w:fldChar w:fldCharType="begin"/>
            </w:r>
            <w:r>
              <w:rPr>
                <w:rFonts w:hint="default"/>
              </w:rPr>
              <w:instrText xml:space="preserve"> HYPERLINK "https://segmentfault.com/a/1190000005013207" </w:instrText>
            </w:r>
            <w:r>
              <w:rPr>
                <w:rFonts w:hint="default"/>
              </w:rPr>
              <w:fldChar w:fldCharType="separate"/>
            </w:r>
            <w:r>
              <w:rPr>
                <w:rFonts w:hint="default"/>
              </w:rPr>
              <w:t>React 最佳实践——那些 React 没告诉你但很重要的事</w:t>
            </w:r>
            <w:r>
              <w:rPr>
                <w:rFonts w:hint="default"/>
              </w:rPr>
              <w:fldChar w:fldCharType="end"/>
            </w:r>
          </w:p>
          <w:p>
            <w:pPr>
              <w:rPr>
                <w:rFonts w:hint="eastAsia"/>
              </w:rPr>
            </w:pPr>
            <w:r>
              <w:rPr>
                <w:rFonts w:hint="eastAsia"/>
              </w:rPr>
              <w:fldChar w:fldCharType="begin"/>
            </w:r>
            <w:r>
              <w:rPr>
                <w:rFonts w:hint="eastAsia"/>
              </w:rPr>
              <w:instrText xml:space="preserve"> HYPERLINK "https://segmentfault.com/a/1190000005013207" </w:instrText>
            </w:r>
            <w:r>
              <w:rPr>
                <w:rFonts w:hint="eastAsia"/>
              </w:rPr>
              <w:fldChar w:fldCharType="separate"/>
            </w:r>
            <w:r>
              <w:rPr>
                <w:rFonts w:hint="eastAsia"/>
              </w:rPr>
              <w:t>https://segmentfault.com/a/1190000005013207</w:t>
            </w:r>
            <w:r>
              <w:rPr>
                <w:rFonts w:hint="eastAsia"/>
              </w:rPr>
              <w:fldChar w:fldCharType="end"/>
            </w:r>
          </w:p>
          <w:p>
            <w:pPr>
              <w:rPr>
                <w:rFonts w:hint="eastAsia"/>
              </w:rPr>
            </w:pPr>
          </w:p>
          <w:p>
            <w:pPr>
              <w:rPr>
                <w:rFonts w:hint="eastAsia"/>
              </w:rPr>
            </w:pPr>
            <w:r>
              <w:fldChar w:fldCharType="begin"/>
            </w:r>
            <w:r>
              <w:instrText xml:space="preserve"> HYPERLINK "https://segmentfault.com/a/1190000007797584" </w:instrText>
            </w:r>
            <w:r>
              <w:fldChar w:fldCharType="separate"/>
            </w:r>
            <w:r>
              <w:rPr>
                <w:rFonts w:hint="default"/>
              </w:rPr>
              <w:t>React从入门到精通系列之</w:t>
            </w:r>
            <w:r>
              <w:rPr>
                <w:rFonts w:hint="eastAsia"/>
                <w:lang w:eastAsia="zh-CN"/>
              </w:rPr>
              <w:t>（</w:t>
            </w:r>
            <w:r>
              <w:rPr>
                <w:rFonts w:hint="default"/>
              </w:rPr>
              <w:fldChar w:fldCharType="end"/>
            </w:r>
            <w:r>
              <w:rPr>
                <w:rFonts w:hint="eastAsia"/>
                <w:lang w:val="en-US" w:eastAsia="zh-CN"/>
              </w:rPr>
              <w:t>1-22</w:t>
            </w:r>
            <w:r>
              <w:rPr>
                <w:rFonts w:hint="eastAsia"/>
                <w:lang w:eastAsia="zh-CN"/>
              </w:rPr>
              <w:t>）</w:t>
            </w:r>
          </w:p>
          <w:p>
            <w:pPr>
              <w:rPr>
                <w:rFonts w:hint="eastAsia"/>
              </w:rPr>
            </w:pPr>
            <w:r>
              <w:rPr>
                <w:rFonts w:hint="eastAsia"/>
              </w:rPr>
              <w:fldChar w:fldCharType="begin"/>
            </w:r>
            <w:r>
              <w:rPr>
                <w:rFonts w:hint="eastAsia"/>
              </w:rPr>
              <w:instrText xml:space="preserve"> HYPERLINK "https://segmentfault.com/blog/zhangyatao?page=2" </w:instrText>
            </w:r>
            <w:r>
              <w:rPr>
                <w:rFonts w:hint="eastAsia"/>
              </w:rPr>
              <w:fldChar w:fldCharType="separate"/>
            </w:r>
            <w:r>
              <w:rPr>
                <w:rFonts w:hint="eastAsia"/>
              </w:rPr>
              <w:t>https://segmentfault.com/blog/zhangyatao?page=2</w:t>
            </w:r>
            <w:r>
              <w:rPr>
                <w:rFonts w:hint="eastAsia"/>
              </w:rPr>
              <w:fldChar w:fldCharType="end"/>
            </w:r>
          </w:p>
          <w:p>
            <w:pPr>
              <w:rPr>
                <w:rFonts w:hint="eastAsia"/>
              </w:rPr>
            </w:pPr>
          </w:p>
          <w:p>
            <w:r>
              <w:rPr>
                <w:rFonts w:hint="default"/>
              </w:rPr>
              <w:fldChar w:fldCharType="begin"/>
            </w:r>
            <w:r>
              <w:rPr>
                <w:rFonts w:hint="default"/>
              </w:rPr>
              <w:instrText xml:space="preserve"> HYPERLINK "https://segmentfault.com/a/1190000004579183" </w:instrText>
            </w:r>
            <w:r>
              <w:rPr>
                <w:rFonts w:hint="default"/>
              </w:rPr>
              <w:fldChar w:fldCharType="separate"/>
            </w:r>
            <w:r>
              <w:rPr>
                <w:rFonts w:hint="default"/>
              </w:rPr>
              <w:t>webpack-es6-react （为系统学习React布一个良好的开局）</w:t>
            </w:r>
            <w:r>
              <w:rPr>
                <w:rFonts w:hint="default"/>
              </w:rPr>
              <w:fldChar w:fldCharType="end"/>
            </w:r>
          </w:p>
          <w:p>
            <w:pPr>
              <w:rPr>
                <w:rFonts w:hint="eastAsia"/>
              </w:rPr>
            </w:pPr>
            <w:r>
              <w:rPr>
                <w:rFonts w:hint="eastAsia"/>
              </w:rPr>
              <w:fldChar w:fldCharType="begin"/>
            </w:r>
            <w:r>
              <w:rPr>
                <w:rFonts w:hint="eastAsia"/>
              </w:rPr>
              <w:instrText xml:space="preserve"> HYPERLINK "https://segmentfault.com/a/1190000004579183?_ea=676957" </w:instrText>
            </w:r>
            <w:r>
              <w:rPr>
                <w:rFonts w:hint="eastAsia"/>
              </w:rPr>
              <w:fldChar w:fldCharType="separate"/>
            </w:r>
            <w:r>
              <w:rPr>
                <w:rFonts w:hint="eastAsia"/>
              </w:rPr>
              <w:t>https://segmentfault.com/a/1190000004579183?_ea=676957</w:t>
            </w:r>
            <w:r>
              <w:rPr>
                <w:rFonts w:hint="eastAsia"/>
              </w:rPr>
              <w:fldChar w:fldCharType="end"/>
            </w:r>
          </w:p>
          <w:p>
            <w:pPr>
              <w:rPr>
                <w:rFonts w:hint="eastAsia"/>
              </w:rPr>
            </w:pPr>
            <w:r>
              <w:rPr>
                <w:rFonts w:hint="eastAsia"/>
              </w:rPr>
              <w:fldChar w:fldCharType="begin"/>
            </w:r>
            <w:r>
              <w:rPr>
                <w:rFonts w:hint="eastAsia"/>
              </w:rPr>
              <w:instrText xml:space="preserve"> HYPERLINK "https://github.com/minooo/React-Study/tree/master/step-01" </w:instrText>
            </w:r>
            <w:r>
              <w:rPr>
                <w:rFonts w:hint="eastAsia"/>
              </w:rPr>
              <w:fldChar w:fldCharType="separate"/>
            </w:r>
            <w:r>
              <w:rPr>
                <w:rStyle w:val="21"/>
                <w:rFonts w:hint="eastAsia"/>
              </w:rPr>
              <w:t>https://github.com/minooo/React-Study/tree/master/step-01</w:t>
            </w:r>
            <w:r>
              <w:rPr>
                <w:rFonts w:hint="eastAsia"/>
              </w:rPr>
              <w:fldChar w:fldCharType="end"/>
            </w:r>
          </w:p>
          <w:p>
            <w:pPr>
              <w:rPr>
                <w:rFonts w:hint="eastAsia"/>
              </w:rPr>
            </w:pPr>
          </w:p>
          <w:p>
            <w:pPr>
              <w:rPr>
                <w:rFonts w:hint="eastAsia"/>
              </w:rPr>
            </w:pPr>
          </w:p>
          <w:p>
            <w:pPr>
              <w:rPr>
                <w:rFonts w:hint="eastAsia"/>
              </w:rPr>
            </w:pPr>
            <w:r>
              <w:rPr>
                <w:rFonts w:hint="default"/>
              </w:rPr>
              <w:fldChar w:fldCharType="begin"/>
            </w:r>
            <w:r>
              <w:rPr>
                <w:rFonts w:hint="default"/>
              </w:rPr>
              <w:instrText xml:space="preserve"> HYPERLINK "http://www.cnblogs.com/chenziyu-blog/p/5675086.html" </w:instrText>
            </w:r>
            <w:r>
              <w:rPr>
                <w:rFonts w:hint="default"/>
              </w:rPr>
              <w:fldChar w:fldCharType="separate"/>
            </w:r>
            <w:r>
              <w:rPr>
                <w:rFonts w:hint="default"/>
              </w:rPr>
              <w:t>React+ES6+Webpack深入浅出</w:t>
            </w:r>
            <w:r>
              <w:rPr>
                <w:rFonts w:hint="default"/>
              </w:rPr>
              <w:fldChar w:fldCharType="end"/>
            </w:r>
          </w:p>
          <w:p>
            <w:pPr>
              <w:rPr>
                <w:rFonts w:hint="default"/>
              </w:rPr>
            </w:pPr>
            <w:r>
              <w:rPr>
                <w:rFonts w:hint="eastAsia"/>
              </w:rPr>
              <w:fldChar w:fldCharType="begin"/>
            </w:r>
            <w:r>
              <w:rPr>
                <w:rFonts w:hint="eastAsia"/>
              </w:rPr>
              <w:instrText xml:space="preserve"> HYPERLINK "http://www.cnblogs.com/chenziyu-blog/p/5675086.html" </w:instrText>
            </w:r>
            <w:r>
              <w:rPr>
                <w:rFonts w:hint="eastAsia"/>
              </w:rPr>
              <w:fldChar w:fldCharType="separate"/>
            </w:r>
            <w:r>
              <w:rPr>
                <w:rFonts w:hint="eastAsia"/>
              </w:rPr>
              <w:t>http://www.cnblogs.com/chenziyu-blog/p/5675086.html</w:t>
            </w:r>
            <w:r>
              <w:rPr>
                <w:rFonts w:hint="eastAsia"/>
              </w:rPr>
              <w:fldChar w:fldCharType="end"/>
            </w:r>
          </w:p>
        </w:tc>
      </w:tr>
    </w:tbl>
    <w:p>
      <w:pPr>
        <w:pStyle w:val="29"/>
        <w:rPr>
          <w:rFonts w:hint="eastAsia"/>
          <w:lang w:val="en-US" w:eastAsia="zh-CN"/>
        </w:rPr>
      </w:pPr>
      <w:bookmarkStart w:id="2" w:name="_Toc28305"/>
      <w:bookmarkStart w:id="3" w:name="_Toc15994"/>
      <w:r>
        <w:rPr>
          <w:rFonts w:hint="eastAsia"/>
          <w:lang w:val="en-US" w:eastAsia="zh-CN"/>
        </w:rPr>
        <w:t>webpack</w:t>
      </w:r>
      <w:bookmarkEnd w:id="2"/>
      <w:bookmarkEnd w:id="3"/>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5" w:type="dxa"/>
            <w:vMerge w:val="restart"/>
            <w:vAlign w:val="top"/>
          </w:tcPr>
          <w:p>
            <w:pPr>
              <w:jc w:val="both"/>
              <w:rPr>
                <w:rFonts w:hint="eastAsia"/>
                <w:lang w:val="en-US" w:eastAsia="zh-CN"/>
              </w:rPr>
            </w:pPr>
          </w:p>
        </w:tc>
        <w:tc>
          <w:tcPr>
            <w:tcW w:w="9699" w:type="dxa"/>
            <w:vAlign w:val="top"/>
          </w:tcPr>
          <w:p>
            <w:pPr>
              <w:pStyle w:val="30"/>
              <w:rPr>
                <w:rFonts w:hint="eastAsia"/>
                <w:lang w:eastAsia="zh-CN"/>
              </w:rPr>
            </w:pPr>
            <w:r>
              <w:t>Webpack的构建过程需要一个配置文件，一个典型的配置文件大概就是这样</w:t>
            </w:r>
            <w:r>
              <w:rPr>
                <w:rFonts w:hint="eastAsia"/>
                <w:lang w:eastAsia="zh-CN"/>
              </w:rPr>
              <w:t>：</w:t>
            </w:r>
          </w:p>
          <w:p>
            <w:pPr>
              <w:pStyle w:val="30"/>
              <w:rPr>
                <w:rFonts w:hint="eastAsia"/>
                <w:lang w:eastAsia="zh-CN"/>
              </w:rPr>
            </w:pPr>
          </w:p>
          <w:p>
            <w:pPr>
              <w:pStyle w:val="30"/>
            </w:pPr>
            <w:r>
              <w:t>entry：指定打包的入口文件，每有一个键值对，就是一个入口文件</w:t>
            </w:r>
          </w:p>
          <w:p>
            <w:pPr>
              <w:pStyle w:val="30"/>
            </w:pPr>
          </w:p>
          <w:p>
            <w:pPr>
              <w:pStyle w:val="30"/>
            </w:pPr>
            <w:r>
              <w:rPr>
                <w:rFonts w:hint="default"/>
              </w:rPr>
              <w:t>output：配置打包结果，path定义了输出的文件夹，filename则定义了打包结果文件的名称，filename里面的[name]会由entry中的键（这里是entry1和entry2）替换</w:t>
            </w:r>
          </w:p>
          <w:p>
            <w:pPr>
              <w:pStyle w:val="30"/>
            </w:pPr>
          </w:p>
          <w:p>
            <w:pPr>
              <w:pStyle w:val="30"/>
            </w:pPr>
            <w:r>
              <w:rPr>
                <w:rFonts w:hint="default"/>
              </w:rPr>
              <w:t>resolve：定义了解析模块路径时的配置，常用的就是extensions，可以用来指定模块的后缀，这样在引入模块时就不需要写后缀了，会自动补全</w:t>
            </w:r>
          </w:p>
          <w:p>
            <w:pPr>
              <w:pStyle w:val="30"/>
            </w:pPr>
          </w:p>
          <w:p>
            <w:pPr>
              <w:pStyle w:val="30"/>
            </w:pPr>
            <w:r>
              <w:rPr>
                <w:rFonts w:hint="default"/>
              </w:rPr>
              <w:t>module：定义了对模块的处理逻辑，这里可以用loaders定义了一系列的加载器，以及一些正则。当需要加载的文件匹配test的正则时，就会调用后面的loader对文件进行处理，这正是webpack强大的原因。比如这里定义了凡是.js结尾的文件都是用babel-loader做处理，而.jsx结尾的文件会先经过jsx-loader处理，然后经过babel-loader处理。当然这些loader也需要通过npm install安装</w:t>
            </w:r>
          </w:p>
          <w:p>
            <w:pPr>
              <w:pStyle w:val="30"/>
            </w:pPr>
          </w:p>
          <w:p>
            <w:pPr>
              <w:pStyle w:val="30"/>
              <w:rPr>
                <w:rFonts w:hint="eastAsia"/>
              </w:rPr>
            </w:pPr>
            <w:r>
              <w:rPr>
                <w:rFonts w:hint="default"/>
              </w:rPr>
              <w:t>plugins: 这里定义了需要使用的插件，比如commonsPlugin在打包多个入口文件时会提取出公用的部分，生成common.js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jc w:val="both"/>
              <w:rPr>
                <w:rFonts w:hint="eastAsia"/>
                <w:lang w:val="en-US" w:eastAsia="zh-CN"/>
              </w:rPr>
            </w:pPr>
          </w:p>
        </w:tc>
        <w:tc>
          <w:tcPr>
            <w:tcW w:w="9699" w:type="dxa"/>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与gulp</w:t>
            </w:r>
          </w:p>
        </w:tc>
        <w:tc>
          <w:tcPr>
            <w:tcW w:w="9699" w:type="dxa"/>
            <w:vAlign w:val="top"/>
          </w:tcPr>
          <w:p>
            <w:pPr>
              <w:pStyle w:val="30"/>
            </w:pPr>
            <w:r>
              <w:rPr>
                <w:rFonts w:hint="default"/>
              </w:rPr>
              <w:t>执行打包</w:t>
            </w:r>
          </w:p>
          <w:p>
            <w:pPr>
              <w:pStyle w:val="30"/>
            </w:pPr>
            <w:r>
              <w:rPr>
                <w:rFonts w:hint="default"/>
              </w:rPr>
              <w:t>如果通过npm install -g webpack方式安装webpack的话，可以通过命令行直接执行打包命令，比如这样：</w:t>
            </w:r>
          </w:p>
          <w:p>
            <w:pPr>
              <w:pStyle w:val="30"/>
            </w:pPr>
            <w:r>
              <w:rPr>
                <w:rFonts w:hint="default"/>
              </w:rPr>
              <w:t>$webpack --config webpack.config.js</w:t>
            </w:r>
          </w:p>
          <w:p>
            <w:pPr>
              <w:pStyle w:val="30"/>
              <w:rPr>
                <w:rFonts w:hint="default"/>
              </w:rPr>
            </w:pPr>
            <w:r>
              <w:rPr>
                <w:rFonts w:hint="default"/>
              </w:rPr>
              <w:t>这样就会读取当前目录下的webpack.config.js作为配置文件执行打包操作</w:t>
            </w:r>
          </w:p>
          <w:p>
            <w:pPr>
              <w:pStyle w:val="30"/>
              <w:rPr>
                <w:rFonts w:hint="default"/>
              </w:rPr>
            </w:pPr>
            <w:r>
              <w:rPr>
                <w:rFonts w:hint="default"/>
              </w:rPr>
              <w:t>如果是通过gulp插件gulp-webpack，则可以在gulpfile中写上gulp任务：</w:t>
            </w:r>
          </w:p>
          <w:p>
            <w:pPr>
              <w:pStyle w:val="30"/>
              <w:rPr>
                <w:rFonts w:hint="eastAsia"/>
              </w:rPr>
            </w:pPr>
            <w:r>
              <w:rPr>
                <w:rFonts w:hint="eastAsia"/>
              </w:rPr>
              <w:t>var gulp  =  require('gulp');</w:t>
            </w:r>
          </w:p>
          <w:p>
            <w:pPr>
              <w:pStyle w:val="30"/>
              <w:rPr>
                <w:rFonts w:hint="eastAsia"/>
              </w:rPr>
            </w:pPr>
            <w:r>
              <w:rPr>
                <w:rFonts w:hint="eastAsia"/>
              </w:rPr>
              <w:t>var webpack  =  require('gulp-webpack');</w:t>
            </w:r>
          </w:p>
          <w:p>
            <w:pPr>
              <w:pStyle w:val="30"/>
              <w:rPr>
                <w:rFonts w:hint="eastAsia"/>
              </w:rPr>
            </w:pPr>
            <w:r>
              <w:rPr>
                <w:rFonts w:hint="eastAsia"/>
              </w:rPr>
              <w:t>var webpackConfig  =  require('./webpack.config');</w:t>
            </w:r>
          </w:p>
          <w:p>
            <w:pPr>
              <w:pStyle w:val="30"/>
              <w:rPr>
                <w:rFonts w:hint="eastAsia"/>
              </w:rPr>
            </w:pPr>
            <w:r>
              <w:rPr>
                <w:rFonts w:hint="eastAsia"/>
              </w:rPr>
              <w:t>gulp.task("webpack",  function()  {</w:t>
            </w:r>
          </w:p>
          <w:p>
            <w:pPr>
              <w:pStyle w:val="30"/>
              <w:rPr>
                <w:rFonts w:hint="eastAsia"/>
              </w:rPr>
            </w:pPr>
            <w:r>
              <w:rPr>
                <w:rFonts w:hint="eastAsia"/>
              </w:rPr>
              <w:tab/>
            </w:r>
            <w:r>
              <w:rPr>
                <w:rFonts w:hint="eastAsia"/>
              </w:rPr>
              <w:t>return gulp</w:t>
            </w:r>
          </w:p>
          <w:p>
            <w:pPr>
              <w:pStyle w:val="30"/>
              <w:rPr>
                <w:rFonts w:hint="eastAsia"/>
              </w:rPr>
            </w:pPr>
            <w:r>
              <w:rPr>
                <w:rFonts w:hint="eastAsia"/>
              </w:rPr>
              <w:tab/>
            </w:r>
            <w:r>
              <w:rPr>
                <w:rFonts w:hint="eastAsia"/>
              </w:rPr>
              <w:t>        .src('./')</w:t>
            </w:r>
          </w:p>
          <w:p>
            <w:pPr>
              <w:pStyle w:val="30"/>
              <w:rPr>
                <w:rFonts w:hint="eastAsia"/>
              </w:rPr>
            </w:pPr>
            <w:r>
              <w:rPr>
                <w:rFonts w:hint="eastAsia"/>
              </w:rPr>
              <w:tab/>
            </w:r>
            <w:r>
              <w:rPr>
                <w:rFonts w:hint="eastAsia"/>
              </w:rPr>
              <w:t>        .pipe(webpack(webpackConfig))</w:t>
            </w:r>
          </w:p>
          <w:p>
            <w:pPr>
              <w:pStyle w:val="30"/>
              <w:rPr>
                <w:rFonts w:hint="eastAsia"/>
              </w:rPr>
            </w:pPr>
            <w:r>
              <w:rPr>
                <w:rFonts w:hint="eastAsia"/>
              </w:rPr>
              <w:tab/>
            </w:r>
            <w:r>
              <w:rPr>
                <w:rFonts w:hint="eastAsia"/>
              </w:rPr>
              <w:t>        .pipe(gulp.dest('./build'));</w:t>
            </w:r>
          </w:p>
          <w:p>
            <w:pPr>
              <w:pStyle w:val="30"/>
              <w:rPr>
                <w:rFonts w:hint="eastAsia"/>
              </w:rPr>
            </w:pPr>
            <w:r>
              <w:rPr>
                <w:rFonts w:hint="eastAsia"/>
              </w:rPr>
              <w:t>});</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css-loader</w:t>
            </w:r>
          </w:p>
        </w:tc>
        <w:tc>
          <w:tcPr>
            <w:tcW w:w="9699" w:type="dxa"/>
            <w:vAlign w:val="top"/>
          </w:tcPr>
          <w:p>
            <w:pPr>
              <w:pStyle w:val="30"/>
            </w:pPr>
            <w:r>
              <w:rPr>
                <w:rFonts w:hint="default"/>
              </w:rPr>
              <w:t>样式编写</w:t>
            </w:r>
          </w:p>
          <w:p>
            <w:pPr>
              <w:pStyle w:val="30"/>
            </w:pPr>
            <w:r>
              <w:rPr>
                <w:rFonts w:hint="default"/>
              </w:rPr>
              <w:t>我是一个强烈地Less依赖患者，脱离了Less直接写CSS就会出现四肢乏力、不想干活、心情烦躁等现象，而且还不喜欢在写Less时候加前缀，平常都是gulp+less+autoprefixer直接处理的，那么在Webpack组织的React组件中要怎么写呢？</w:t>
            </w:r>
          </w:p>
          <w:p>
            <w:pPr>
              <w:pStyle w:val="30"/>
              <w:rPr>
                <w:rFonts w:hint="default"/>
              </w:rPr>
            </w:pPr>
            <w:r>
              <w:rPr>
                <w:rFonts w:hint="default"/>
              </w:rPr>
              <w:t>没错，依旧是使用loader</w:t>
            </w:r>
          </w:p>
          <w:p>
            <w:pPr>
              <w:pStyle w:val="30"/>
              <w:rPr>
                <w:rFonts w:hint="default"/>
              </w:rPr>
            </w:pPr>
            <w:r>
              <w:rPr>
                <w:rFonts w:hint="default"/>
              </w:rPr>
              <w:t>可以在webpack.config.js的loaders中增加Less的配置：</w:t>
            </w:r>
          </w:p>
          <w:p>
            <w:pPr>
              <w:pStyle w:val="33"/>
              <w:rPr>
                <w:rFonts w:hint="default"/>
              </w:rPr>
            </w:pPr>
            <w:r>
              <w:rPr>
                <w:rFonts w:hint="default"/>
              </w:rPr>
              <w:t>{</w:t>
            </w:r>
          </w:p>
          <w:p>
            <w:pPr>
              <w:pStyle w:val="33"/>
              <w:rPr>
                <w:rFonts w:hint="default"/>
              </w:rPr>
            </w:pPr>
            <w:r>
              <w:rPr>
                <w:rFonts w:hint="default"/>
              </w:rPr>
              <w:t>  test: /\.less$/,</w:t>
            </w:r>
          </w:p>
          <w:p>
            <w:pPr>
              <w:pStyle w:val="33"/>
              <w:rPr>
                <w:rFonts w:hint="default"/>
              </w:rPr>
            </w:pPr>
            <w:r>
              <w:rPr>
                <w:rFonts w:hint="default"/>
              </w:rPr>
              <w:t>  loader: 'style-loader!css-loader!autoprefixer-loader!less-loader'</w:t>
            </w:r>
          </w:p>
          <w:p>
            <w:pPr>
              <w:pStyle w:val="33"/>
            </w:pPr>
            <w:r>
              <w:rPr>
                <w:rFonts w:hint="default"/>
              </w:rPr>
              <w:t>}</w:t>
            </w:r>
          </w:p>
          <w:p>
            <w:pPr>
              <w:pStyle w:val="30"/>
              <w:rPr>
                <w:rFonts w:hint="default"/>
              </w:rPr>
            </w:pPr>
            <w:r>
              <w:rPr>
                <w:rFonts w:hint="default"/>
              </w:rPr>
              <w:t>通过这样的配置，就可以直接在模块代码中引入Less样式了：</w:t>
            </w:r>
          </w:p>
          <w:p>
            <w:pPr>
              <w:pStyle w:val="33"/>
              <w:rPr>
                <w:rFonts w:hint="default"/>
              </w:rPr>
            </w:pPr>
            <w:r>
              <w:rPr>
                <w:rFonts w:hint="default"/>
              </w:rPr>
              <w:t>import React from  'react';</w:t>
            </w:r>
          </w:p>
          <w:p>
            <w:pPr>
              <w:pStyle w:val="33"/>
              <w:rPr>
                <w:rFonts w:hint="default"/>
              </w:rPr>
            </w:pPr>
            <w:r>
              <w:rPr>
                <w:rFonts w:hint="default"/>
              </w:rPr>
              <w:t>require('./HelloWorldComponent.less');</w:t>
            </w:r>
          </w:p>
          <w:p>
            <w:pPr>
              <w:pStyle w:val="33"/>
              <w:rPr>
                <w:rFonts w:hint="default"/>
              </w:rPr>
            </w:pPr>
            <w:r>
              <w:rPr>
                <w:rFonts w:hint="default"/>
              </w:rPr>
              <w:t>export default class HelloWorldComponent extends React.Component  {</w:t>
            </w:r>
          </w:p>
          <w:p>
            <w:pPr>
              <w:pStyle w:val="33"/>
              <w:rPr>
                <w:rFonts w:hint="default"/>
              </w:rPr>
            </w:pPr>
            <w:r>
              <w:rPr>
                <w:rFonts w:hint="default"/>
              </w:rPr>
              <w:tab/>
            </w:r>
            <w:r>
              <w:rPr>
                <w:rFonts w:hint="default"/>
              </w:rPr>
              <w:t>constructor()  {</w:t>
            </w:r>
          </w:p>
          <w:p>
            <w:pPr>
              <w:pStyle w:val="33"/>
              <w:rPr>
                <w:rFonts w:hint="default"/>
              </w:rPr>
            </w:pPr>
            <w:r>
              <w:rPr>
                <w:rFonts w:hint="default"/>
              </w:rPr>
              <w:tab/>
            </w:r>
            <w:r>
              <w:rPr>
                <w:rFonts w:hint="default"/>
              </w:rPr>
              <w:tab/>
            </w:r>
            <w:r>
              <w:rPr>
                <w:rFonts w:hint="default"/>
              </w:rPr>
              <w:t>super();</w:t>
            </w:r>
          </w:p>
          <w:p>
            <w:pPr>
              <w:pStyle w:val="33"/>
              <w:rPr>
                <w:rFonts w:hint="default"/>
              </w:rPr>
            </w:pPr>
            <w:r>
              <w:rPr>
                <w:rFonts w:hint="default"/>
              </w:rPr>
              <w:tab/>
            </w:r>
            <w:r>
              <w:rPr>
                <w:rFonts w:hint="default"/>
              </w:rPr>
              <w:tab/>
            </w:r>
            <w:r>
              <w:rPr>
                <w:rFonts w:hint="default"/>
              </w:rPr>
              <w:t>this.state  =   {};</w:t>
            </w:r>
          </w:p>
          <w:p>
            <w:pPr>
              <w:pStyle w:val="33"/>
              <w:rPr>
                <w:rFonts w:hint="default"/>
              </w:rPr>
            </w:pPr>
            <w:r>
              <w:rPr>
                <w:rFonts w:hint="default"/>
              </w:rPr>
              <w:tab/>
            </w:r>
            <w:r>
              <w:rPr>
                <w:rFonts w:hint="default"/>
              </w:rPr>
              <w:t>}</w:t>
            </w:r>
          </w:p>
          <w:p>
            <w:pPr>
              <w:pStyle w:val="33"/>
              <w:rPr>
                <w:rFonts w:hint="default"/>
              </w:rPr>
            </w:pPr>
            <w:r>
              <w:rPr>
                <w:rFonts w:hint="default"/>
              </w:rPr>
              <w:tab/>
            </w:r>
            <w:r>
              <w:rPr>
                <w:rFonts w:hint="default"/>
              </w:rPr>
              <w:t>render()  {</w:t>
            </w:r>
          </w:p>
          <w:p>
            <w:pPr>
              <w:pStyle w:val="33"/>
              <w:rPr>
                <w:rFonts w:hint="default"/>
              </w:rPr>
            </w:pPr>
            <w:r>
              <w:rPr>
                <w:rFonts w:hint="default"/>
              </w:rPr>
              <w:tab/>
            </w:r>
            <w:r>
              <w:rPr>
                <w:rFonts w:hint="default"/>
              </w:rPr>
              <w:tab/>
            </w:r>
            <w:r>
              <w:rPr>
                <w:rFonts w:hint="default"/>
              </w:rPr>
              <w:t>return ( &lt; div &gt; Hello World &lt;  / div &gt; );</w:t>
            </w:r>
          </w:p>
          <w:p>
            <w:pPr>
              <w:pStyle w:val="33"/>
              <w:rPr>
                <w:rFonts w:hint="default"/>
              </w:rPr>
            </w:pPr>
            <w:r>
              <w:rPr>
                <w:rFonts w:hint="default"/>
              </w:rPr>
              <w:tab/>
            </w:r>
            <w:r>
              <w:rPr>
                <w:rFonts w:hint="default"/>
              </w:rPr>
              <w:t>}</w:t>
            </w:r>
          </w:p>
          <w:p>
            <w:pPr>
              <w:pStyle w:val="33"/>
              <w:rPr>
                <w:rFonts w:hint="default"/>
              </w:rPr>
            </w:pPr>
            <w:r>
              <w:rPr>
                <w:rFonts w:hint="default"/>
              </w:rPr>
              <w:t>}</w:t>
            </w:r>
          </w:p>
          <w:p>
            <w:pPr>
              <w:pStyle w:val="30"/>
              <w:rPr>
                <w:rFonts w:hint="default"/>
              </w:rPr>
            </w:pPr>
            <w:r>
              <w:rPr>
                <w:rFonts w:hint="default"/>
              </w:rPr>
              <w:t>其他</w:t>
            </w:r>
          </w:p>
          <w:p>
            <w:pPr>
              <w:pStyle w:val="30"/>
              <w:rPr>
                <w:rFonts w:hint="default"/>
              </w:rPr>
            </w:pPr>
            <w:r>
              <w:rPr>
                <w:rFonts w:hint="default"/>
              </w:rPr>
              <w:t>Webpack的loader为React组件化提供了很多帮助，像图片也提供了相关的loader：</w:t>
            </w:r>
          </w:p>
          <w:p>
            <w:pPr>
              <w:pStyle w:val="30"/>
              <w:rPr>
                <w:rFonts w:hint="default"/>
              </w:rPr>
            </w:pPr>
            <w:r>
              <w:rPr>
                <w:rFonts w:hint="default"/>
              </w:rPr>
              <w:t>{ test: /\.png$/, loader: "url-loader?mimetype=image/png" }</w:t>
            </w:r>
          </w:p>
          <w:p>
            <w:pPr>
              <w:pStyle w:val="30"/>
              <w:rPr>
                <w:rFonts w:hint="default"/>
              </w:rPr>
            </w:pPr>
            <w:r>
              <w:rPr>
                <w:rFonts w:hint="default"/>
              </w:rPr>
              <w:t>更多地loader可以移步</w:t>
            </w:r>
            <w:r>
              <w:rPr>
                <w:rFonts w:hint="default"/>
              </w:rPr>
              <w:fldChar w:fldCharType="begin"/>
            </w:r>
            <w:r>
              <w:rPr>
                <w:rFonts w:hint="default"/>
              </w:rPr>
              <w:instrText xml:space="preserve"> HYPERLINK "https://github.com/webpack/docs/wiki/list-of-loaders" \t "https://my.oschina.net/bosscheng/blog/_blank" </w:instrText>
            </w:r>
            <w:r>
              <w:rPr>
                <w:rFonts w:hint="default"/>
              </w:rPr>
              <w:fldChar w:fldCharType="separate"/>
            </w:r>
            <w:r>
              <w:rPr>
                <w:rStyle w:val="21"/>
                <w:rFonts w:hint="default" w:ascii="Pingfang SC" w:hAnsi="Pingfang SC" w:eastAsia="Pingfang SC" w:cs="Pingfang SC"/>
                <w:b w:val="0"/>
                <w:i w:val="0"/>
                <w:caps w:val="0"/>
                <w:color w:val="4466BB"/>
                <w:spacing w:val="0"/>
                <w:szCs w:val="21"/>
                <w:u w:val="none"/>
                <w:shd w:val="clear" w:fill="FFFFFF"/>
              </w:rPr>
              <w:t>webpack的wiki</w:t>
            </w:r>
            <w:r>
              <w:rPr>
                <w:rFonts w:hint="default"/>
              </w:rPr>
              <w:fldChar w:fldCharType="end"/>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jc w:val="both"/>
              <w:rPr>
                <w:rFonts w:hint="eastAsia"/>
                <w:lang w:val="en-US" w:eastAsia="zh-CN"/>
              </w:rPr>
            </w:pPr>
            <w:r>
              <w:rPr>
                <w:rFonts w:hint="eastAsia"/>
                <w:lang w:val="en-US" w:eastAsia="zh-CN"/>
              </w:rPr>
              <w:t>w-d-s</w:t>
            </w:r>
          </w:p>
        </w:tc>
        <w:tc>
          <w:tcPr>
            <w:tcW w:w="9699" w:type="dxa"/>
            <w:vAlign w:val="top"/>
          </w:tcPr>
          <w:p>
            <w:pPr>
              <w:pStyle w:val="32"/>
            </w:pPr>
            <w:r>
              <w:rPr>
                <w:rFonts w:hint="default"/>
              </w:rPr>
              <w:t>在Webpack下实时调试React组件</w:t>
            </w:r>
          </w:p>
          <w:p>
            <w:pPr>
              <w:pStyle w:val="30"/>
            </w:pPr>
            <w:r>
              <w:rPr>
                <w:rFonts w:hint="default"/>
              </w:rPr>
              <w:t>Webpack和React结合的另一个强大的地方就是，在修改了组件源码之后，不刷新页面就能把修改同步到页面上。这里需要用到两个库webpack-dev-server和react-hot-loader。</w:t>
            </w:r>
          </w:p>
          <w:p>
            <w:pPr>
              <w:pStyle w:val="30"/>
              <w:rPr>
                <w:rFonts w:hint="default"/>
              </w:rPr>
            </w:pPr>
            <w:r>
              <w:rPr>
                <w:rFonts w:hint="default"/>
              </w:rPr>
              <w:t>首先需要安装这两个库，npm install --save-dev webpack-dev-server react-hot-loader</w:t>
            </w:r>
          </w:p>
          <w:p>
            <w:pPr>
              <w:pStyle w:val="30"/>
              <w:rPr>
                <w:rFonts w:hint="default"/>
              </w:rPr>
            </w:pPr>
            <w:r>
              <w:rPr>
                <w:rFonts w:hint="default"/>
              </w:rPr>
              <w:t>安装完成后，就要开始配置了，首先需要修改entry配置：</w:t>
            </w:r>
          </w:p>
          <w:p>
            <w:pPr>
              <w:pStyle w:val="30"/>
              <w:rPr>
                <w:rFonts w:hint="default"/>
              </w:rPr>
            </w:pPr>
            <w:r>
              <w:rPr>
                <w:rFonts w:hint="default"/>
              </w:rPr>
              <w:t>entry:   {</w:t>
            </w:r>
          </w:p>
          <w:p>
            <w:pPr>
              <w:pStyle w:val="30"/>
              <w:rPr>
                <w:rFonts w:hint="default"/>
              </w:rPr>
            </w:pPr>
            <w:r>
              <w:rPr>
                <w:rFonts w:hint="default"/>
              </w:rPr>
              <w:tab/>
            </w:r>
            <w:r>
              <w:rPr>
                <w:rFonts w:hint="default"/>
              </w:rPr>
              <w:t>  helloworld:  [    </w:t>
            </w:r>
          </w:p>
          <w:p>
            <w:pPr>
              <w:pStyle w:val="30"/>
              <w:rPr>
                <w:rFonts w:hint="default"/>
              </w:rPr>
            </w:pPr>
            <w:r>
              <w:rPr>
                <w:rFonts w:hint="default"/>
              </w:rPr>
              <w:tab/>
            </w:r>
            <w:r>
              <w:rPr>
                <w:rFonts w:hint="default"/>
              </w:rPr>
              <w:tab/>
            </w:r>
            <w:r>
              <w:rPr>
                <w:rFonts w:hint="default"/>
              </w:rPr>
              <w:t>'webpack-dev-server/client?http://localhost:3000',     </w:t>
            </w:r>
          </w:p>
          <w:p>
            <w:pPr>
              <w:pStyle w:val="30"/>
              <w:rPr>
                <w:rFonts w:hint="default"/>
              </w:rPr>
            </w:pPr>
            <w:r>
              <w:rPr>
                <w:rFonts w:hint="default"/>
              </w:rPr>
              <w:tab/>
            </w:r>
            <w:r>
              <w:rPr>
                <w:rFonts w:hint="default"/>
              </w:rPr>
              <w:tab/>
            </w:r>
            <w:r>
              <w:rPr>
                <w:rFonts w:hint="default"/>
              </w:rPr>
              <w:t>'webpack/hot/only-dev-server',     </w:t>
            </w:r>
          </w:p>
          <w:p>
            <w:pPr>
              <w:pStyle w:val="30"/>
              <w:rPr>
                <w:rFonts w:hint="default"/>
              </w:rPr>
            </w:pPr>
            <w:r>
              <w:rPr>
                <w:rFonts w:hint="default"/>
              </w:rPr>
              <w:tab/>
            </w:r>
            <w:r>
              <w:rPr>
                <w:rFonts w:hint="default"/>
              </w:rPr>
              <w:tab/>
            </w:r>
            <w:r>
              <w:rPr>
                <w:rFonts w:hint="default"/>
              </w:rPr>
              <w:t>'./helloworld'</w:t>
            </w:r>
          </w:p>
          <w:p>
            <w:pPr>
              <w:pStyle w:val="30"/>
              <w:rPr>
                <w:rFonts w:hint="default"/>
              </w:rPr>
            </w:pPr>
            <w:r>
              <w:rPr>
                <w:rFonts w:hint="default"/>
              </w:rPr>
              <w:tab/>
            </w:r>
            <w:r>
              <w:rPr>
                <w:rFonts w:hint="default"/>
              </w:rPr>
              <w:tab/>
            </w:r>
            <w:r>
              <w:rPr>
                <w:rFonts w:hint="default"/>
              </w:rPr>
              <w:t>  ]</w:t>
            </w:r>
          </w:p>
          <w:p>
            <w:pPr>
              <w:pStyle w:val="30"/>
              <w:rPr>
                <w:rFonts w:hint="default"/>
              </w:rPr>
            </w:pPr>
            <w:r>
              <w:rPr>
                <w:rFonts w:hint="default"/>
              </w:rPr>
              <w:t>},</w:t>
            </w:r>
          </w:p>
          <w:p>
            <w:pPr>
              <w:pStyle w:val="30"/>
              <w:rPr>
                <w:rFonts w:hint="default"/>
              </w:rPr>
            </w:pPr>
            <w:r>
              <w:rPr>
                <w:rFonts w:hint="default"/>
              </w:rPr>
              <w:t>通过这种方式指定资源热启动对应的服务器，然后需要配置react-hot-loader到loaders的配置当中，比如我的所有组件代码全部放在scripts文件夹下：</w:t>
            </w:r>
          </w:p>
          <w:p>
            <w:pPr>
              <w:pStyle w:val="30"/>
              <w:rPr>
                <w:rFonts w:hint="default"/>
              </w:rPr>
            </w:pPr>
            <w:r>
              <w:rPr>
                <w:rFonts w:hint="default"/>
              </w:rPr>
              <w:t>{</w:t>
            </w:r>
          </w:p>
          <w:p>
            <w:pPr>
              <w:pStyle w:val="30"/>
              <w:rPr>
                <w:rFonts w:hint="default"/>
              </w:rPr>
            </w:pPr>
            <w:r>
              <w:rPr>
                <w:rFonts w:hint="default"/>
              </w:rPr>
              <w:t>  test: /\.js?$/,</w:t>
            </w:r>
          </w:p>
          <w:p>
            <w:pPr>
              <w:pStyle w:val="30"/>
              <w:rPr>
                <w:rFonts w:hint="default"/>
              </w:rPr>
            </w:pPr>
            <w:r>
              <w:rPr>
                <w:rFonts w:hint="default"/>
              </w:rPr>
              <w:t>  loaders: ['react-hot', 'babel'],</w:t>
            </w:r>
          </w:p>
          <w:p>
            <w:pPr>
              <w:pStyle w:val="30"/>
              <w:rPr>
                <w:rFonts w:hint="default"/>
              </w:rPr>
            </w:pPr>
            <w:r>
              <w:rPr>
                <w:rFonts w:hint="default"/>
              </w:rPr>
              <w:t>  include: [path.join(__dirname, 'scripts')]</w:t>
            </w:r>
          </w:p>
          <w:p>
            <w:pPr>
              <w:pStyle w:val="30"/>
              <w:rPr>
                <w:rFonts w:hint="default"/>
              </w:rPr>
            </w:pPr>
            <w:r>
              <w:rPr>
                <w:rFonts w:hint="default"/>
              </w:rPr>
              <w:t>}</w:t>
            </w:r>
          </w:p>
          <w:p>
            <w:pPr>
              <w:pStyle w:val="30"/>
              <w:rPr>
                <w:rFonts w:hint="default"/>
              </w:rPr>
            </w:pPr>
            <w:r>
              <w:rPr>
                <w:rFonts w:hint="default"/>
              </w:rPr>
              <w:t>最后配置一下plugins，加上热替换的插件和防止报错的插件：</w:t>
            </w:r>
          </w:p>
          <w:p>
            <w:pPr>
              <w:pStyle w:val="30"/>
              <w:rPr>
                <w:rFonts w:hint="default"/>
              </w:rPr>
            </w:pPr>
            <w:r>
              <w:rPr>
                <w:rFonts w:hint="default"/>
              </w:rPr>
              <w:t>plugins: [  </w:t>
            </w:r>
          </w:p>
          <w:p>
            <w:pPr>
              <w:pStyle w:val="30"/>
              <w:ind w:firstLine="800" w:firstLineChars="500"/>
              <w:rPr>
                <w:rFonts w:hint="default"/>
              </w:rPr>
            </w:pPr>
            <w:r>
              <w:rPr>
                <w:rFonts w:hint="default"/>
              </w:rPr>
              <w:t>new webpack.HotModuleReplacementPlugin(),  </w:t>
            </w:r>
          </w:p>
          <w:p>
            <w:pPr>
              <w:pStyle w:val="30"/>
              <w:ind w:firstLine="800" w:firstLineChars="500"/>
              <w:rPr>
                <w:rFonts w:hint="default"/>
              </w:rPr>
            </w:pPr>
            <w:r>
              <w:rPr>
                <w:rFonts w:hint="default"/>
              </w:rPr>
              <w:t>new webpack.NoErrorsPlugin()</w:t>
            </w:r>
          </w:p>
          <w:p>
            <w:pPr>
              <w:pStyle w:val="30"/>
              <w:rPr>
                <w:rFonts w:hint="default"/>
              </w:rPr>
            </w:pPr>
            <w:r>
              <w:rPr>
                <w:rFonts w:hint="default"/>
              </w:rPr>
              <w:t>]</w:t>
            </w:r>
          </w:p>
          <w:p>
            <w:pPr>
              <w:pStyle w:val="30"/>
              <w:rPr>
                <w:rFonts w:hint="default"/>
              </w:rPr>
            </w:pPr>
            <w:r>
              <w:rPr>
                <w:rFonts w:hint="default"/>
              </w:rPr>
              <w:t>这样配置就完成了，但是现在要调试需要启动一个服务器，而且之前配置里映射到http://localhost:3000，所以就在本地3000端口起个服务器吧，在项目根目录下面建个server.js：</w:t>
            </w:r>
          </w:p>
          <w:p>
            <w:pPr>
              <w:pStyle w:val="33"/>
              <w:rPr>
                <w:rFonts w:hint="default"/>
              </w:rPr>
            </w:pPr>
            <w:r>
              <w:rPr>
                <w:rFonts w:hint="default"/>
              </w:rPr>
              <w:t>var webpack  =  require('webpack');</w:t>
            </w:r>
          </w:p>
          <w:p>
            <w:pPr>
              <w:pStyle w:val="33"/>
              <w:rPr>
                <w:rFonts w:hint="default"/>
              </w:rPr>
            </w:pPr>
            <w:r>
              <w:rPr>
                <w:rFonts w:hint="default"/>
              </w:rPr>
              <w:t>var WebpackDevServer  =  require('webpack-dev-server');</w:t>
            </w:r>
          </w:p>
          <w:p>
            <w:pPr>
              <w:pStyle w:val="33"/>
              <w:rPr>
                <w:rFonts w:hint="default"/>
              </w:rPr>
            </w:pPr>
            <w:r>
              <w:rPr>
                <w:rFonts w:hint="default"/>
              </w:rPr>
              <w:t>var config  =  require('./webpack.config');</w:t>
            </w:r>
          </w:p>
          <w:p>
            <w:pPr>
              <w:pStyle w:val="33"/>
              <w:rPr>
                <w:rFonts w:hint="default"/>
              </w:rPr>
            </w:pPr>
            <w:r>
              <w:rPr>
                <w:rFonts w:hint="default"/>
              </w:rPr>
              <w:t>new WebpackDevServer(webpack(config),   {</w:t>
            </w:r>
          </w:p>
          <w:p>
            <w:pPr>
              <w:pStyle w:val="33"/>
              <w:rPr>
                <w:rFonts w:hint="default"/>
              </w:rPr>
            </w:pPr>
            <w:r>
              <w:rPr>
                <w:rFonts w:hint="default"/>
              </w:rPr>
              <w:tab/>
            </w:r>
            <w:r>
              <w:rPr>
                <w:rFonts w:hint="default"/>
              </w:rPr>
              <w:t>  publicPath:  config.output.publicPath,</w:t>
            </w:r>
          </w:p>
          <w:p>
            <w:pPr>
              <w:pStyle w:val="33"/>
              <w:rPr>
                <w:rFonts w:hint="default"/>
              </w:rPr>
            </w:pPr>
            <w:r>
              <w:rPr>
                <w:rFonts w:hint="default"/>
              </w:rPr>
              <w:tab/>
            </w:r>
            <w:r>
              <w:rPr>
                <w:rFonts w:hint="default"/>
              </w:rPr>
              <w:t>  hot:  true,</w:t>
            </w:r>
          </w:p>
          <w:p>
            <w:pPr>
              <w:pStyle w:val="33"/>
              <w:rPr>
                <w:rFonts w:hint="default"/>
              </w:rPr>
            </w:pPr>
            <w:r>
              <w:rPr>
                <w:rFonts w:hint="default"/>
              </w:rPr>
              <w:tab/>
            </w:r>
            <w:r>
              <w:rPr>
                <w:rFonts w:hint="default"/>
              </w:rPr>
              <w:t>  historyApiFallback:  true</w:t>
            </w:r>
          </w:p>
          <w:p>
            <w:pPr>
              <w:pStyle w:val="33"/>
              <w:rPr>
                <w:rFonts w:hint="default"/>
              </w:rPr>
            </w:pPr>
            <w:r>
              <w:rPr>
                <w:rFonts w:hint="default"/>
              </w:rPr>
              <w:t>}).listen(3000,   'localhost',  function (err,  result)  {</w:t>
            </w:r>
          </w:p>
          <w:p>
            <w:pPr>
              <w:pStyle w:val="33"/>
              <w:rPr>
                <w:rFonts w:hint="default"/>
              </w:rPr>
            </w:pPr>
            <w:r>
              <w:rPr>
                <w:rFonts w:hint="default"/>
              </w:rPr>
              <w:tab/>
            </w:r>
            <w:r>
              <w:rPr>
                <w:rFonts w:hint="default"/>
              </w:rPr>
              <w:t>  if (err) console.log(err);</w:t>
            </w:r>
          </w:p>
          <w:p>
            <w:pPr>
              <w:pStyle w:val="33"/>
              <w:rPr>
                <w:rFonts w:hint="default"/>
              </w:rPr>
            </w:pPr>
            <w:r>
              <w:rPr>
                <w:rFonts w:hint="default"/>
              </w:rPr>
              <w:tab/>
            </w:r>
            <w:r>
              <w:rPr>
                <w:rFonts w:hint="default"/>
              </w:rPr>
              <w:t>  console.log('Listening at localhost:3000');</w:t>
            </w:r>
          </w:p>
          <w:p>
            <w:pPr>
              <w:pStyle w:val="33"/>
              <w:rPr>
                <w:rFonts w:hint="default"/>
              </w:rPr>
            </w:pPr>
            <w:r>
              <w:rPr>
                <w:rFonts w:hint="default"/>
              </w:rPr>
              <w:t>});</w:t>
            </w:r>
          </w:p>
          <w:p>
            <w:pPr>
              <w:pStyle w:val="30"/>
              <w:rPr>
                <w:rFonts w:hint="default"/>
              </w:rPr>
            </w:pPr>
            <w:r>
              <w:rPr>
                <w:rFonts w:hint="default"/>
              </w:rPr>
              <w:t>这样就可以在本地3000端口开启调试服务器了，比如我的页面是根目录下地index.html，就可以直接通过http://localhost:3000/index.html访问页面，修改React组件后页面也会被同步修改，这里貌似使用了websocket来同步数据。</w:t>
            </w:r>
          </w:p>
          <w:p>
            <w:pPr>
              <w:pStyle w:val="30"/>
              <w:rPr>
                <w:rFonts w:hint="default"/>
              </w:rPr>
            </w:pPr>
            <w:r>
              <w:rPr>
                <w:rFonts w:hint="default"/>
              </w:rPr>
              <w:t>图是一个简单的效果：</w:t>
            </w:r>
          </w:p>
          <w:p>
            <w:pPr>
              <w:pStyle w:val="30"/>
              <w:rPr>
                <w:rFonts w:hint="default"/>
              </w:rPr>
            </w:pPr>
            <w:r>
              <w:rPr>
                <w:rFonts w:hint="default"/>
              </w:rPr>
              <w:drawing>
                <wp:inline distT="0" distB="0" distL="114300" distR="114300">
                  <wp:extent cx="3358515" cy="1743710"/>
                  <wp:effectExtent l="0" t="0" r="13335" b="8890"/>
                  <wp:docPr id="6"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IMG_256"/>
                          <pic:cNvPicPr>
                            <a:picLocks noChangeAspect="1"/>
                          </pic:cNvPicPr>
                        </pic:nvPicPr>
                        <pic:blipFill>
                          <a:blip r:embed="rId4"/>
                          <a:stretch>
                            <a:fillRect/>
                          </a:stretch>
                        </pic:blipFill>
                        <pic:spPr>
                          <a:xfrm>
                            <a:off x="0" y="0"/>
                            <a:ext cx="3358515" cy="1743710"/>
                          </a:xfrm>
                          <a:prstGeom prst="rect">
                            <a:avLst/>
                          </a:prstGeom>
                          <a:noFill/>
                          <a:ln w="9525">
                            <a:noFill/>
                          </a:ln>
                        </pic:spPr>
                      </pic:pic>
                    </a:graphicData>
                  </a:graphic>
                </wp:inline>
              </w:drawing>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jc w:val="both"/>
              <w:rPr>
                <w:rFonts w:hint="eastAsia"/>
                <w:lang w:val="en-US" w:eastAsia="zh-CN"/>
              </w:rPr>
            </w:pPr>
            <w:r>
              <w:rPr>
                <w:rFonts w:hint="eastAsia"/>
                <w:lang w:val="en-US" w:eastAsia="zh-CN"/>
              </w:rPr>
              <w:t>w-d-s</w:t>
            </w:r>
          </w:p>
        </w:tc>
        <w:tc>
          <w:tcPr>
            <w:tcW w:w="9699" w:type="dxa"/>
            <w:vAlign w:val="top"/>
          </w:tcPr>
          <w:p>
            <w:pPr>
              <w:pStyle w:val="30"/>
              <w:rPr>
                <w:rFonts w:hint="default"/>
              </w:rPr>
            </w:pPr>
            <w:r>
              <w:t>下面我们通过简单的例子来学习webpack-dev-server的用法（</w:t>
            </w:r>
            <w:r>
              <w:rPr>
                <w:rFonts w:hint="default"/>
              </w:rPr>
              <w:fldChar w:fldCharType="begin"/>
            </w:r>
            <w:r>
              <w:rPr>
                <w:rFonts w:hint="default"/>
              </w:rPr>
              <w:instrText xml:space="preserve"> HYPERLINK "https://github.com/xianfeishen/Webpack/tree/master/sample3" </w:instrText>
            </w:r>
            <w:r>
              <w:rPr>
                <w:rFonts w:hint="default"/>
              </w:rPr>
              <w:fldChar w:fldCharType="separate"/>
            </w:r>
            <w:r>
              <w:rPr>
                <w:rStyle w:val="21"/>
                <w:rFonts w:hint="default" w:ascii="Verdana" w:hAnsi="Verdana" w:eastAsia="宋体" w:cs="Verdana"/>
                <w:b w:val="0"/>
                <w:i w:val="0"/>
                <w:caps w:val="0"/>
                <w:color w:val="006666"/>
                <w:spacing w:val="0"/>
                <w:szCs w:val="24"/>
              </w:rPr>
              <w:t>代码下载</w:t>
            </w:r>
            <w:r>
              <w:rPr>
                <w:rFonts w:hint="default"/>
              </w:rPr>
              <w:fldChar w:fldCharType="end"/>
            </w:r>
            <w:r>
              <w:rPr>
                <w:rFonts w:hint="default"/>
              </w:rPr>
              <w:t>）。项目目录和结构仍然与教程一中的基本一致，不同的是要增加一个webpack.config.js文件：</w:t>
            </w:r>
          </w:p>
          <w:p>
            <w:pPr>
              <w:pStyle w:val="30"/>
              <w:rPr>
                <w:rFonts w:hint="eastAsia"/>
              </w:rPr>
            </w:pPr>
            <w:r>
              <w:rPr>
                <w:rFonts w:hint="eastAsia"/>
              </w:rPr>
              <w:t>module.exports = {</w:t>
            </w:r>
          </w:p>
          <w:p>
            <w:pPr>
              <w:pStyle w:val="30"/>
              <w:rPr>
                <w:rFonts w:hint="eastAsia"/>
              </w:rPr>
            </w:pPr>
            <w:r>
              <w:rPr>
                <w:rFonts w:hint="eastAsia"/>
              </w:rPr>
              <w:t xml:space="preserve">    devtool: 'eval-source-map',</w:t>
            </w:r>
          </w:p>
          <w:p>
            <w:pPr>
              <w:pStyle w:val="30"/>
              <w:rPr>
                <w:rFonts w:hint="eastAsia"/>
              </w:rPr>
            </w:pPr>
            <w:r>
              <w:rPr>
                <w:rFonts w:hint="eastAsia"/>
              </w:rPr>
              <w:t xml:space="preserve">    entry: __dirname + "/app/main.js",</w:t>
            </w:r>
          </w:p>
          <w:p>
            <w:pPr>
              <w:pStyle w:val="30"/>
              <w:rPr>
                <w:rFonts w:hint="eastAsia"/>
              </w:rPr>
            </w:pPr>
            <w:r>
              <w:rPr>
                <w:rFonts w:hint="eastAsia"/>
              </w:rPr>
              <w:t xml:space="preserve">    output: {</w:t>
            </w:r>
          </w:p>
          <w:p>
            <w:pPr>
              <w:pStyle w:val="30"/>
              <w:rPr>
                <w:rFonts w:hint="eastAsia"/>
              </w:rPr>
            </w:pPr>
            <w:r>
              <w:rPr>
                <w:rFonts w:hint="eastAsia"/>
              </w:rPr>
              <w:t xml:space="preserve">        path: __dirname + "/public",</w:t>
            </w:r>
          </w:p>
          <w:p>
            <w:pPr>
              <w:pStyle w:val="30"/>
              <w:rPr>
                <w:rFonts w:hint="eastAsia"/>
              </w:rPr>
            </w:pPr>
            <w:r>
              <w:rPr>
                <w:rFonts w:hint="eastAsia"/>
              </w:rPr>
              <w:t xml:space="preserve">        filename: "bundle.js"</w:t>
            </w:r>
          </w:p>
          <w:p>
            <w:pPr>
              <w:pStyle w:val="30"/>
              <w:rPr>
                <w:rFonts w:hint="eastAsia"/>
              </w:rPr>
            </w:pPr>
            <w:r>
              <w:rPr>
                <w:rFonts w:hint="eastAsia"/>
              </w:rPr>
              <w:t xml:space="preserve">    },</w:t>
            </w:r>
          </w:p>
          <w:p>
            <w:pPr>
              <w:pStyle w:val="30"/>
              <w:rPr>
                <w:rFonts w:hint="eastAsia"/>
              </w:rPr>
            </w:pPr>
            <w:r>
              <w:rPr>
                <w:rFonts w:hint="eastAsia"/>
              </w:rPr>
              <w:t xml:space="preserve">    devServer: {</w:t>
            </w:r>
          </w:p>
          <w:p>
            <w:pPr>
              <w:pStyle w:val="30"/>
              <w:rPr>
                <w:rFonts w:hint="eastAsia"/>
              </w:rPr>
            </w:pPr>
            <w:r>
              <w:rPr>
                <w:rFonts w:hint="eastAsia"/>
              </w:rPr>
              <w:t xml:space="preserve">        contentBase: "./public",  //以public为根目录提供文件</w:t>
            </w:r>
          </w:p>
          <w:p>
            <w:pPr>
              <w:pStyle w:val="30"/>
              <w:rPr>
                <w:rFonts w:hint="eastAsia"/>
              </w:rPr>
            </w:pPr>
            <w:r>
              <w:rPr>
                <w:rFonts w:hint="eastAsia"/>
              </w:rPr>
              <w:t xml:space="preserve">        colors: true,</w:t>
            </w:r>
          </w:p>
          <w:p>
            <w:pPr>
              <w:pStyle w:val="30"/>
              <w:rPr>
                <w:rFonts w:hint="eastAsia"/>
              </w:rPr>
            </w:pPr>
            <w:r>
              <w:rPr>
                <w:rFonts w:hint="eastAsia"/>
              </w:rPr>
              <w:t xml:space="preserve">        historyApiFallback: true,</w:t>
            </w:r>
          </w:p>
          <w:p>
            <w:pPr>
              <w:pStyle w:val="30"/>
              <w:rPr>
                <w:rFonts w:hint="eastAsia"/>
              </w:rPr>
            </w:pPr>
            <w:r>
              <w:rPr>
                <w:rFonts w:hint="eastAsia"/>
              </w:rPr>
              <w:t xml:space="preserve">        inline: true</w:t>
            </w:r>
          </w:p>
          <w:p>
            <w:pPr>
              <w:pStyle w:val="30"/>
              <w:rPr>
                <w:rFonts w:hint="eastAsia"/>
              </w:rPr>
            </w:pPr>
            <w:r>
              <w:rPr>
                <w:rFonts w:hint="eastAsia"/>
              </w:rPr>
              <w:t xml:space="preserve">    }</w:t>
            </w:r>
          </w:p>
          <w:p>
            <w:pPr>
              <w:pStyle w:val="30"/>
              <w:rPr>
                <w:rFonts w:hint="eastAsia"/>
              </w:rPr>
            </w:pPr>
            <w:r>
              <w:rPr>
                <w:rFonts w:hint="eastAsia"/>
              </w:rPr>
              <w:t>};</w:t>
            </w:r>
          </w:p>
          <w:p>
            <w:pPr>
              <w:pStyle w:val="30"/>
              <w:rPr>
                <w:rFonts w:hint="eastAsia"/>
              </w:rPr>
            </w:pPr>
            <w:r>
              <w:t>然后运行webpack-dev-server命令，顺利启动服务器后，在浏览器中输入http://localhost:8080/index.html就可以看到页面了。</w:t>
            </w:r>
            <w:r>
              <w:rPr>
                <w:rFonts w:hint="default"/>
              </w:rPr>
              <w:fldChar w:fldCharType="begin"/>
            </w:r>
            <w:r>
              <w:rPr>
                <w:rFonts w:hint="default"/>
              </w:rPr>
              <w:instrText xml:space="preserve"> HYPERLINK "https://github.com/xianfeishen/Webpack/tree/master/sample3" </w:instrText>
            </w:r>
            <w:r>
              <w:rPr>
                <w:rFonts w:hint="default"/>
              </w:rPr>
              <w:fldChar w:fldCharType="separate"/>
            </w:r>
            <w:r>
              <w:rPr>
                <w:rStyle w:val="21"/>
                <w:rFonts w:hint="default" w:ascii="Verdana" w:hAnsi="Verdana" w:eastAsia="宋体" w:cs="Verdana"/>
                <w:b w:val="0"/>
                <w:i w:val="0"/>
                <w:caps w:val="0"/>
                <w:color w:val="006666"/>
                <w:spacing w:val="0"/>
                <w:szCs w:val="24"/>
              </w:rPr>
              <w:t>代码下载</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pPr>
            <w:bookmarkStart w:id="4" w:name="_Toc22360"/>
            <w:bookmarkStart w:id="5" w:name="_Toc12049"/>
            <w:r>
              <w:rPr>
                <w:rFonts w:hint="eastAsia"/>
              </w:rPr>
              <w:t>用 </w:t>
            </w:r>
            <w:r>
              <w:t>babel-loader</w:t>
            </w:r>
            <w:r>
              <w:rPr>
                <w:rFonts w:hint="eastAsia"/>
              </w:rPr>
              <w:t> 转换 ES2015</w:t>
            </w:r>
            <w:bookmarkEnd w:id="4"/>
            <w:bookmarkEnd w:id="5"/>
          </w:p>
          <w:p>
            <w:pPr>
              <w:jc w:val="both"/>
              <w:rPr>
                <w:rFonts w:hint="eastAsia"/>
                <w:lang w:val="en-US" w:eastAsia="zh-CN"/>
              </w:rPr>
            </w:pPr>
          </w:p>
        </w:tc>
        <w:tc>
          <w:tcPr>
            <w:tcW w:w="9699" w:type="dxa"/>
            <w:vAlign w:val="top"/>
          </w:tcPr>
          <w:p>
            <w:pPr>
              <w:pStyle w:val="32"/>
            </w:pPr>
            <w:r>
              <w:rPr>
                <w:rFonts w:hint="eastAsia"/>
              </w:rPr>
              <w:t>用 </w:t>
            </w:r>
            <w:r>
              <w:t>babel-loader</w:t>
            </w:r>
            <w:r>
              <w:rPr>
                <w:rFonts w:hint="eastAsia"/>
              </w:rPr>
              <w:t> 转换 ES2015</w:t>
            </w:r>
          </w:p>
          <w:p>
            <w:pPr>
              <w:pStyle w:val="30"/>
              <w:rPr>
                <w:rFonts w:hint="eastAsia"/>
              </w:rPr>
            </w:pPr>
            <w:r>
              <w:rPr>
                <w:rFonts w:hint="eastAsia"/>
              </w:rPr>
              <w:t>在这个例子中， 我们会告诉 webpack　用　babel 跑我们的源码，这样就可以用 ES2015新特性了。 </w:t>
            </w:r>
          </w:p>
          <w:p>
            <w:pPr>
              <w:pStyle w:val="30"/>
              <w:rPr>
                <w:rFonts w:hint="eastAsia"/>
              </w:rPr>
            </w:pPr>
            <w:r>
              <w:rPr>
                <w:rFonts w:hint="eastAsia"/>
              </w:rPr>
              <w:t>1.先安装 babel 和 预设。</w:t>
            </w:r>
          </w:p>
          <w:p>
            <w:pPr>
              <w:pStyle w:val="30"/>
              <w:rPr>
                <w:rFonts w:hint="default"/>
              </w:rPr>
            </w:pPr>
            <w:r>
              <w:rPr>
                <w:rFonts w:hint="default"/>
              </w:rPr>
              <w:t xml:space="preserve">npm intall  </w:t>
            </w:r>
            <w:r>
              <w:rPr>
                <w:rFonts w:hint="eastAsia"/>
              </w:rPr>
              <w:t>--</w:t>
            </w:r>
            <w:r>
              <w:rPr>
                <w:rFonts w:hint="default"/>
              </w:rPr>
              <w:t>save</w:t>
            </w:r>
            <w:r>
              <w:rPr>
                <w:rFonts w:hint="eastAsia"/>
              </w:rPr>
              <w:t>-dev</w:t>
            </w:r>
            <w:r>
              <w:rPr>
                <w:rFonts w:hint="default"/>
              </w:rPr>
              <w:t xml:space="preserve"> babel</w:t>
            </w:r>
            <w:r>
              <w:rPr>
                <w:rFonts w:hint="eastAsia"/>
              </w:rPr>
              <w:t>-core</w:t>
            </w:r>
            <w:r>
              <w:rPr>
                <w:rFonts w:hint="default"/>
              </w:rPr>
              <w:t xml:space="preserve"> babel</w:t>
            </w:r>
            <w:r>
              <w:rPr>
                <w:rFonts w:hint="eastAsia"/>
              </w:rPr>
              <w:t>-preset-es2015</w:t>
            </w:r>
          </w:p>
          <w:p>
            <w:pPr>
              <w:pStyle w:val="30"/>
              <w:rPr>
                <w:rFonts w:hint="eastAsia"/>
              </w:rPr>
            </w:pPr>
          </w:p>
          <w:p>
            <w:pPr>
              <w:pStyle w:val="30"/>
              <w:rPr>
                <w:rFonts w:hint="eastAsia"/>
              </w:rPr>
            </w:pPr>
            <w:r>
              <w:rPr>
                <w:rFonts w:hint="eastAsia"/>
              </w:rPr>
              <w:t>2.安装 babel-loader</w:t>
            </w:r>
          </w:p>
          <w:p>
            <w:pPr>
              <w:pStyle w:val="30"/>
              <w:rPr>
                <w:rFonts w:hint="default"/>
              </w:rPr>
            </w:pPr>
            <w:r>
              <w:rPr>
                <w:rFonts w:hint="default"/>
              </w:rPr>
              <w:t xml:space="preserve">npm install </w:t>
            </w:r>
            <w:r>
              <w:rPr>
                <w:rFonts w:hint="eastAsia"/>
              </w:rPr>
              <w:t>--</w:t>
            </w:r>
            <w:r>
              <w:rPr>
                <w:rFonts w:hint="default"/>
              </w:rPr>
              <w:t>save</w:t>
            </w:r>
            <w:r>
              <w:rPr>
                <w:rFonts w:hint="eastAsia"/>
              </w:rPr>
              <w:t>-dev</w:t>
            </w:r>
            <w:r>
              <w:rPr>
                <w:rFonts w:hint="default"/>
              </w:rPr>
              <w:t xml:space="preserve"> babel</w:t>
            </w:r>
            <w:r>
              <w:rPr>
                <w:rFonts w:hint="eastAsia"/>
              </w:rPr>
              <w:t>-loader</w:t>
            </w:r>
          </w:p>
          <w:p>
            <w:pPr>
              <w:pStyle w:val="30"/>
              <w:rPr>
                <w:rFonts w:hint="eastAsia"/>
              </w:rPr>
            </w:pPr>
          </w:p>
          <w:p>
            <w:pPr>
              <w:pStyle w:val="30"/>
              <w:rPr>
                <w:rFonts w:hint="eastAsia"/>
              </w:rPr>
            </w:pPr>
            <w:r>
              <w:rPr>
                <w:rFonts w:hint="eastAsia"/>
              </w:rPr>
              <w:t>3.添加 </w:t>
            </w:r>
            <w:r>
              <w:rPr>
                <w:rFonts w:hint="default"/>
              </w:rPr>
              <w:t>.babelrc</w:t>
            </w:r>
            <w:r>
              <w:rPr>
                <w:rFonts w:hint="eastAsia"/>
              </w:rPr>
              <w:t> 文件来配置 babel 使用 规范。</w:t>
            </w:r>
          </w:p>
          <w:p>
            <w:pPr>
              <w:pStyle w:val="30"/>
              <w:rPr>
                <w:rFonts w:hint="default"/>
              </w:rPr>
            </w:pPr>
            <w:r>
              <w:rPr>
                <w:rFonts w:hint="default"/>
              </w:rPr>
              <w:t xml:space="preserve">npm install </w:t>
            </w:r>
            <w:r>
              <w:rPr>
                <w:rFonts w:hint="eastAsia"/>
              </w:rPr>
              <w:t>--</w:t>
            </w:r>
            <w:r>
              <w:rPr>
                <w:rFonts w:hint="default"/>
              </w:rPr>
              <w:t>save</w:t>
            </w:r>
            <w:r>
              <w:rPr>
                <w:rFonts w:hint="eastAsia"/>
              </w:rPr>
              <w:t>-dev</w:t>
            </w:r>
            <w:r>
              <w:rPr>
                <w:rFonts w:hint="default"/>
              </w:rPr>
              <w:t xml:space="preserve"> babel</w:t>
            </w:r>
            <w:r>
              <w:rPr>
                <w:rFonts w:hint="eastAsia"/>
              </w:rPr>
              <w:t>-loader</w:t>
            </w:r>
          </w:p>
          <w:p>
            <w:pPr>
              <w:pStyle w:val="30"/>
              <w:rPr>
                <w:rFonts w:hint="eastAsia"/>
              </w:rPr>
            </w:pPr>
          </w:p>
          <w:p>
            <w:pPr>
              <w:pStyle w:val="30"/>
              <w:rPr>
                <w:rFonts w:hint="eastAsia"/>
              </w:rPr>
            </w:pPr>
            <w:r>
              <w:rPr>
                <w:rFonts w:hint="eastAsia"/>
              </w:rPr>
              <w:t>4.修改 </w:t>
            </w:r>
            <w:r>
              <w:rPr>
                <w:rFonts w:hint="default"/>
              </w:rPr>
              <w:t>webpack.config.js</w:t>
            </w:r>
            <w:r>
              <w:rPr>
                <w:rFonts w:hint="eastAsia"/>
              </w:rPr>
              <w:t> 用babel-loader 处理所以 .js文件。</w:t>
            </w:r>
          </w:p>
          <w:p>
            <w:pPr>
              <w:pStyle w:val="30"/>
              <w:rPr>
                <w:rFonts w:hint="default"/>
              </w:rPr>
            </w:pPr>
            <w:r>
              <w:rPr>
                <w:rFonts w:hint="eastAsia"/>
              </w:rPr>
              <w:t>module</w:t>
            </w:r>
            <w:r>
              <w:rPr>
                <w:rFonts w:hint="default"/>
              </w:rPr>
              <w:t>.</w:t>
            </w:r>
            <w:r>
              <w:rPr>
                <w:rFonts w:hint="eastAsia"/>
              </w:rPr>
              <w:t>exports</w:t>
            </w:r>
            <w:r>
              <w:rPr>
                <w:rFonts w:hint="default"/>
              </w:rPr>
              <w:t xml:space="preserve"> = {</w:t>
            </w:r>
          </w:p>
          <w:p>
            <w:pPr>
              <w:pStyle w:val="30"/>
              <w:rPr>
                <w:rFonts w:hint="default"/>
              </w:rPr>
            </w:pPr>
            <w:r>
              <w:rPr>
                <w:rFonts w:hint="default"/>
              </w:rPr>
              <w:t xml:space="preserve">     </w:t>
            </w:r>
            <w:r>
              <w:rPr>
                <w:rFonts w:hint="eastAsia"/>
              </w:rPr>
              <w:t>entry</w:t>
            </w:r>
            <w:r>
              <w:rPr>
                <w:rFonts w:hint="default"/>
              </w:rPr>
              <w:t xml:space="preserve">: </w:t>
            </w:r>
            <w:r>
              <w:rPr>
                <w:rFonts w:hint="eastAsia"/>
              </w:rPr>
              <w:t>'./src/app.js'</w:t>
            </w:r>
            <w:r>
              <w:rPr>
                <w:rFonts w:hint="default"/>
              </w:rPr>
              <w:t>,</w:t>
            </w:r>
          </w:p>
          <w:p>
            <w:pPr>
              <w:pStyle w:val="30"/>
              <w:rPr>
                <w:rFonts w:hint="default"/>
              </w:rPr>
            </w:pPr>
            <w:r>
              <w:rPr>
                <w:rFonts w:hint="default"/>
              </w:rPr>
              <w:t xml:space="preserve">     </w:t>
            </w:r>
            <w:r>
              <w:rPr>
                <w:rFonts w:hint="eastAsia"/>
              </w:rPr>
              <w:t>output</w:t>
            </w:r>
            <w:r>
              <w:rPr>
                <w:rFonts w:hint="default"/>
              </w:rPr>
              <w:t>: {</w:t>
            </w:r>
          </w:p>
          <w:p>
            <w:pPr>
              <w:pStyle w:val="30"/>
              <w:rPr>
                <w:rFonts w:hint="default"/>
              </w:rPr>
            </w:pPr>
            <w:r>
              <w:rPr>
                <w:rFonts w:hint="default"/>
              </w:rPr>
              <w:t xml:space="preserve">         </w:t>
            </w:r>
            <w:r>
              <w:rPr>
                <w:rFonts w:hint="eastAsia"/>
              </w:rPr>
              <w:t>path</w:t>
            </w:r>
            <w:r>
              <w:rPr>
                <w:rFonts w:hint="default"/>
              </w:rPr>
              <w:t xml:space="preserve">: </w:t>
            </w:r>
            <w:r>
              <w:rPr>
                <w:rFonts w:hint="eastAsia"/>
              </w:rPr>
              <w:t>'./bin'</w:t>
            </w:r>
            <w:r>
              <w:rPr>
                <w:rFonts w:hint="default"/>
              </w:rPr>
              <w:t>,</w:t>
            </w:r>
          </w:p>
          <w:p>
            <w:pPr>
              <w:pStyle w:val="30"/>
              <w:rPr>
                <w:rFonts w:hint="default"/>
              </w:rPr>
            </w:pPr>
            <w:r>
              <w:rPr>
                <w:rFonts w:hint="default"/>
              </w:rPr>
              <w:t xml:space="preserve">         </w:t>
            </w:r>
            <w:r>
              <w:rPr>
                <w:rFonts w:hint="eastAsia"/>
              </w:rPr>
              <w:t>filename</w:t>
            </w:r>
            <w:r>
              <w:rPr>
                <w:rFonts w:hint="default"/>
              </w:rPr>
              <w:t xml:space="preserve">: </w:t>
            </w:r>
            <w:r>
              <w:rPr>
                <w:rFonts w:hint="eastAsia"/>
              </w:rPr>
              <w:t>'app.bundle.js'</w:t>
            </w:r>
            <w:r>
              <w:rPr>
                <w:rFonts w:hint="default"/>
              </w:rPr>
              <w:t>,</w:t>
            </w:r>
          </w:p>
          <w:p>
            <w:pPr>
              <w:pStyle w:val="30"/>
              <w:rPr>
                <w:rFonts w:hint="default"/>
              </w:rPr>
            </w:pPr>
            <w:r>
              <w:rPr>
                <w:rFonts w:hint="default"/>
              </w:rPr>
              <w:t xml:space="preserve">     },</w:t>
            </w:r>
          </w:p>
          <w:p>
            <w:pPr>
              <w:pStyle w:val="30"/>
              <w:rPr>
                <w:rFonts w:hint="default"/>
              </w:rPr>
            </w:pPr>
            <w:r>
              <w:rPr>
                <w:rFonts w:hint="default"/>
              </w:rPr>
              <w:t xml:space="preserve">     </w:t>
            </w:r>
            <w:r>
              <w:rPr>
                <w:rFonts w:hint="eastAsia"/>
              </w:rPr>
              <w:t>module</w:t>
            </w:r>
            <w:r>
              <w:rPr>
                <w:rFonts w:hint="default"/>
              </w:rPr>
              <w:t>: {</w:t>
            </w:r>
          </w:p>
          <w:p>
            <w:pPr>
              <w:pStyle w:val="30"/>
              <w:rPr>
                <w:rFonts w:hint="default"/>
              </w:rPr>
            </w:pPr>
            <w:r>
              <w:rPr>
                <w:rFonts w:hint="default"/>
              </w:rPr>
              <w:t xml:space="preserve">         </w:t>
            </w:r>
            <w:r>
              <w:rPr>
                <w:rFonts w:hint="eastAsia"/>
              </w:rPr>
              <w:t>loaders</w:t>
            </w:r>
            <w:r>
              <w:rPr>
                <w:rFonts w:hint="default"/>
              </w:rPr>
              <w:t>: [{</w:t>
            </w:r>
          </w:p>
          <w:p>
            <w:pPr>
              <w:pStyle w:val="30"/>
              <w:rPr>
                <w:rFonts w:hint="default"/>
              </w:rPr>
            </w:pPr>
            <w:r>
              <w:rPr>
                <w:rFonts w:hint="default"/>
              </w:rPr>
              <w:t xml:space="preserve">             </w:t>
            </w:r>
            <w:r>
              <w:rPr>
                <w:rFonts w:hint="eastAsia"/>
              </w:rPr>
              <w:t>test</w:t>
            </w:r>
            <w:r>
              <w:rPr>
                <w:rFonts w:hint="default"/>
              </w:rPr>
              <w:t xml:space="preserve">: </w:t>
            </w:r>
            <w:r>
              <w:rPr>
                <w:rFonts w:hint="eastAsia"/>
              </w:rPr>
              <w:t>/\.js$/</w:t>
            </w:r>
            <w:r>
              <w:rPr>
                <w:rFonts w:hint="default"/>
              </w:rPr>
              <w:t>,</w:t>
            </w:r>
          </w:p>
          <w:p>
            <w:pPr>
              <w:pStyle w:val="30"/>
              <w:rPr>
                <w:rFonts w:hint="default"/>
              </w:rPr>
            </w:pPr>
            <w:r>
              <w:rPr>
                <w:rFonts w:hint="default"/>
              </w:rPr>
              <w:t xml:space="preserve">             </w:t>
            </w:r>
            <w:r>
              <w:rPr>
                <w:rFonts w:hint="eastAsia"/>
              </w:rPr>
              <w:t>exclude</w:t>
            </w:r>
            <w:r>
              <w:rPr>
                <w:rFonts w:hint="default"/>
              </w:rPr>
              <w:t xml:space="preserve">: </w:t>
            </w:r>
            <w:r>
              <w:rPr>
                <w:rFonts w:hint="eastAsia"/>
              </w:rPr>
              <w:t>/node_modules/</w:t>
            </w:r>
            <w:r>
              <w:rPr>
                <w:rFonts w:hint="default"/>
              </w:rPr>
              <w:t>,</w:t>
            </w:r>
          </w:p>
          <w:p>
            <w:pPr>
              <w:pStyle w:val="30"/>
              <w:rPr>
                <w:rFonts w:hint="default"/>
              </w:rPr>
            </w:pPr>
            <w:r>
              <w:rPr>
                <w:rFonts w:hint="default"/>
              </w:rPr>
              <w:t xml:space="preserve">             </w:t>
            </w:r>
            <w:r>
              <w:rPr>
                <w:rFonts w:hint="eastAsia"/>
              </w:rPr>
              <w:t>loader</w:t>
            </w:r>
            <w:r>
              <w:rPr>
                <w:rFonts w:hint="default"/>
              </w:rPr>
              <w:t xml:space="preserve">: </w:t>
            </w:r>
            <w:r>
              <w:rPr>
                <w:rFonts w:hint="eastAsia"/>
              </w:rPr>
              <w:t>'babel-loader'</w:t>
            </w:r>
            <w:r>
              <w:rPr>
                <w:rFonts w:hint="default"/>
              </w:rPr>
              <w: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eastAsia"/>
                <w:lang w:val="en-US"/>
              </w:rPr>
            </w:pPr>
            <w:r>
              <w:rPr>
                <w:rFonts w:hint="default"/>
              </w:rPr>
              <w:t xml:space="preserve"> }</w:t>
            </w:r>
            <w:r>
              <w:rPr>
                <w:rFonts w:hint="eastAsia"/>
                <w:lang w:val="en-US" w:eastAsia="zh-CN"/>
              </w:rPr>
              <w:t xml:space="preserve"> </w:t>
            </w:r>
          </w:p>
          <w:p>
            <w:pPr>
              <w:pStyle w:val="30"/>
              <w:rPr>
                <w:rFonts w:hint="eastAsia"/>
              </w:rPr>
            </w:pPr>
            <w:r>
              <w:rPr>
                <w:rFonts w:hint="eastAsia"/>
              </w:rPr>
              <w:t>我们排除 node_modules中的文件，因为要不然的话所有外部库都会通过babel编译，将会降低 编译速度。</w:t>
            </w:r>
          </w:p>
          <w:p>
            <w:pPr>
              <w:pStyle w:val="30"/>
              <w:rPr>
                <w:rFonts w:hint="eastAsia"/>
              </w:rPr>
            </w:pPr>
          </w:p>
          <w:p>
            <w:pPr>
              <w:pStyle w:val="30"/>
              <w:rPr>
                <w:rFonts w:hint="eastAsia"/>
              </w:rPr>
            </w:pPr>
            <w:r>
              <w:rPr>
                <w:rFonts w:hint="eastAsia"/>
              </w:rPr>
              <w:t>5.安装你想用的第三方库。（例如 jQuery）</w:t>
            </w:r>
          </w:p>
          <w:p>
            <w:pPr>
              <w:pStyle w:val="30"/>
              <w:rPr>
                <w:rFonts w:hint="default"/>
              </w:rPr>
            </w:pPr>
            <w:r>
              <w:rPr>
                <w:rFonts w:hint="eastAsia"/>
              </w:rPr>
              <w:t>npm</w:t>
            </w:r>
            <w:r>
              <w:rPr>
                <w:rFonts w:hint="default"/>
              </w:rPr>
              <w:t xml:space="preserve"> </w:t>
            </w:r>
            <w:r>
              <w:rPr>
                <w:rFonts w:hint="eastAsia"/>
              </w:rPr>
              <w:t>install</w:t>
            </w:r>
            <w:r>
              <w:rPr>
                <w:rFonts w:hint="default"/>
              </w:rPr>
              <w:t xml:space="preserve"> </w:t>
            </w:r>
            <w:r>
              <w:rPr>
                <w:rFonts w:hint="eastAsia"/>
              </w:rPr>
              <w:t>--save</w:t>
            </w:r>
            <w:r>
              <w:rPr>
                <w:rFonts w:hint="default"/>
              </w:rPr>
              <w:t xml:space="preserve"> </w:t>
            </w:r>
            <w:r>
              <w:rPr>
                <w:rFonts w:hint="eastAsia"/>
              </w:rPr>
              <w:t>jquery</w:t>
            </w:r>
            <w:r>
              <w:rPr>
                <w:rFonts w:hint="default"/>
              </w:rPr>
              <w:t xml:space="preserve"> </w:t>
            </w:r>
            <w:r>
              <w:rPr>
                <w:rFonts w:hint="eastAsia"/>
              </w:rPr>
              <w:t>babel-polyfill</w:t>
            </w:r>
          </w:p>
          <w:p>
            <w:pPr>
              <w:pStyle w:val="30"/>
              <w:rPr>
                <w:rFonts w:hint="eastAsia"/>
              </w:rPr>
            </w:pPr>
            <w:r>
              <w:rPr>
                <w:rFonts w:hint="eastAsia"/>
              </w:rPr>
              <w:t>这里用 –save 而不是 –save-dev，　是因为这些库在执行时会用到。我们也安装了babel-polyfill 这样在一些老式浏览中可以用 ES2015了。</w:t>
            </w:r>
          </w:p>
          <w:p>
            <w:pPr>
              <w:pStyle w:val="30"/>
              <w:rPr>
                <w:rFonts w:hint="eastAsia"/>
              </w:rPr>
            </w:pPr>
          </w:p>
          <w:p>
            <w:pPr>
              <w:pStyle w:val="30"/>
              <w:numPr>
                <w:ilvl w:val="0"/>
                <w:numId w:val="4"/>
              </w:numPr>
              <w:rPr>
                <w:rFonts w:hint="eastAsia"/>
              </w:rPr>
            </w:pPr>
            <w:r>
              <w:rPr>
                <w:rFonts w:hint="eastAsia"/>
              </w:rPr>
              <w:t>编辑 src/app.js</w:t>
            </w:r>
          </w:p>
          <w:p>
            <w:pPr>
              <w:pStyle w:val="33"/>
              <w:rPr>
                <w:rFonts w:hint="eastAsia"/>
              </w:rPr>
            </w:pPr>
            <w:r>
              <w:rPr>
                <w:rFonts w:hint="eastAsia"/>
              </w:rPr>
              <w:t>import 'babel-polyfill';</w:t>
            </w:r>
          </w:p>
          <w:p>
            <w:pPr>
              <w:pStyle w:val="33"/>
              <w:rPr>
                <w:rFonts w:hint="eastAsia"/>
              </w:rPr>
            </w:pPr>
            <w:r>
              <w:rPr>
                <w:rFonts w:hint="eastAsia"/>
              </w:rPr>
              <w:t>import cats from './cats';</w:t>
            </w:r>
          </w:p>
          <w:p>
            <w:pPr>
              <w:pStyle w:val="33"/>
              <w:rPr>
                <w:rFonts w:hint="eastAsia"/>
              </w:rPr>
            </w:pPr>
            <w:r>
              <w:rPr>
                <w:rFonts w:hint="eastAsia"/>
              </w:rPr>
              <w:t>import $ from 'jquery';</w:t>
            </w:r>
          </w:p>
          <w:p>
            <w:pPr>
              <w:pStyle w:val="33"/>
              <w:rPr>
                <w:rFonts w:hint="eastAsia"/>
              </w:rPr>
            </w:pPr>
          </w:p>
          <w:p>
            <w:pPr>
              <w:pStyle w:val="33"/>
              <w:rPr>
                <w:rFonts w:hint="eastAsia"/>
              </w:rPr>
            </w:pPr>
            <w:r>
              <w:rPr>
                <w:rFonts w:hint="eastAsia"/>
              </w:rPr>
              <w:t>$('&lt;h1&gt;Cats&lt;/h1&gt;').appendTo('body');</w:t>
            </w:r>
          </w:p>
          <w:p>
            <w:pPr>
              <w:pStyle w:val="33"/>
              <w:rPr>
                <w:rFonts w:hint="eastAsia"/>
              </w:rPr>
            </w:pPr>
            <w:r>
              <w:rPr>
                <w:rFonts w:hint="eastAsia"/>
              </w:rPr>
              <w:t>const ul = $('&lt;ul&gt;&lt;/ul&gt;').appendTo('body');</w:t>
            </w:r>
          </w:p>
          <w:p>
            <w:pPr>
              <w:pStyle w:val="33"/>
              <w:rPr>
                <w:rFonts w:hint="eastAsia"/>
              </w:rPr>
            </w:pPr>
            <w:r>
              <w:rPr>
                <w:rFonts w:hint="eastAsia"/>
              </w:rPr>
              <w:t>for (const cat of cats) {</w:t>
            </w:r>
          </w:p>
          <w:p>
            <w:pPr>
              <w:pStyle w:val="33"/>
              <w:rPr>
                <w:rFonts w:hint="eastAsia"/>
              </w:rPr>
            </w:pPr>
            <w:r>
              <w:rPr>
                <w:rFonts w:hint="eastAsia"/>
              </w:rPr>
              <w:tab/>
            </w:r>
            <w:r>
              <w:rPr>
                <w:rFonts w:hint="eastAsia"/>
              </w:rPr>
              <w:t>$('&lt;li&gt;&lt;/li&gt;').text(cat).appendTo(ul);</w:t>
            </w:r>
          </w:p>
          <w:p>
            <w:pPr>
              <w:pStyle w:val="33"/>
              <w:rPr>
                <w:rFonts w:hint="eastAsia"/>
              </w:rPr>
            </w:pPr>
            <w:r>
              <w:rPr>
                <w:rFonts w:hint="eastAsia"/>
              </w:rPr>
              <w:t>}</w:t>
            </w:r>
          </w:p>
          <w:p>
            <w:pPr>
              <w:pStyle w:val="30"/>
              <w:numPr>
                <w:ilvl w:val="0"/>
                <w:numId w:val="0"/>
              </w:numPr>
              <w:rPr>
                <w:rFonts w:hint="eastAsia"/>
              </w:rPr>
            </w:pPr>
          </w:p>
          <w:p>
            <w:pPr>
              <w:pStyle w:val="30"/>
              <w:rPr>
                <w:rFonts w:hint="eastAsia"/>
              </w:rPr>
            </w:pPr>
            <w:r>
              <w:rPr>
                <w:rFonts w:hint="eastAsia"/>
              </w:rPr>
              <w:t>7.用webpack 打包</w:t>
            </w:r>
          </w:p>
          <w:p>
            <w:pPr>
              <w:pStyle w:val="30"/>
              <w:rPr>
                <w:rFonts w:hint="default"/>
              </w:rPr>
            </w:pPr>
            <w:r>
              <w:rPr>
                <w:rFonts w:hint="default"/>
              </w:rPr>
              <w:t>webpack</w:t>
            </w:r>
          </w:p>
          <w:p>
            <w:pPr>
              <w:pStyle w:val="30"/>
              <w:rPr>
                <w:rFonts w:hint="eastAsia"/>
              </w:rPr>
            </w:pPr>
          </w:p>
          <w:p>
            <w:pPr>
              <w:pStyle w:val="30"/>
              <w:rPr>
                <w:rFonts w:hint="eastAsia"/>
              </w:rPr>
            </w:pPr>
            <w:r>
              <w:rPr>
                <w:rFonts w:hint="eastAsia"/>
              </w:rPr>
              <w:t>8.添加 index.html，这样app能跑起来。</w:t>
            </w:r>
          </w:p>
          <w:p>
            <w:pPr>
              <w:pStyle w:val="30"/>
              <w:rPr>
                <w:rFonts w:hint="default"/>
              </w:rPr>
            </w:pPr>
            <w:r>
              <w:rPr>
                <w:rFonts w:hint="eastAsia"/>
              </w:rPr>
              <w:t>&lt;!DOCTYPE html&gt;&lt;body&gt;</w:t>
            </w:r>
          </w:p>
          <w:p>
            <w:pPr>
              <w:pStyle w:val="30"/>
              <w:rPr>
                <w:rFonts w:hint="eastAsia"/>
              </w:rPr>
            </w:pPr>
            <w:r>
              <w:rPr>
                <w:rFonts w:hint="default"/>
              </w:rPr>
              <w:t xml:space="preserve"> </w:t>
            </w:r>
            <w:r>
              <w:rPr>
                <w:rFonts w:hint="eastAsia"/>
              </w:rPr>
              <w:t>&lt;script src="bin/app.bundle.js"&gt;&lt;/script&gt;</w:t>
            </w:r>
          </w:p>
          <w:p>
            <w:pPr>
              <w:pStyle w:val="30"/>
              <w:rPr>
                <w:rFonts w:hint="eastAsia"/>
              </w:rPr>
            </w:pPr>
          </w:p>
          <w:p>
            <w:pPr>
              <w:pStyle w:val="30"/>
              <w:rPr>
                <w:rFonts w:hint="eastAsia"/>
              </w:rPr>
            </w:pPr>
            <w:r>
              <w:rPr>
                <w:rFonts w:hint="eastAsia"/>
              </w:rPr>
              <w:t>有许多不同的loders你可以用在app打包中，包括 css 和 image　loader。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eastAsia="宋体"/>
                <w:lang w:val="en-US" w:eastAsia="zh-CN"/>
              </w:rPr>
            </w:pPr>
            <w:r>
              <w:rPr>
                <w:rFonts w:hint="eastAsia"/>
                <w:lang w:val="en-US" w:eastAsia="zh-CN"/>
              </w:rPr>
              <w:t>小结</w:t>
            </w:r>
          </w:p>
        </w:tc>
        <w:tc>
          <w:tcPr>
            <w:tcW w:w="9699" w:type="dxa"/>
            <w:vAlign w:val="top"/>
          </w:tcPr>
          <w:p>
            <w:pPr>
              <w:pStyle w:val="30"/>
              <w:rPr>
                <w:rFonts w:hint="eastAsia"/>
              </w:rPr>
            </w:pPr>
            <w:r>
              <w:rPr>
                <w:rFonts w:hint="eastAsia"/>
              </w:rPr>
              <w:t>另外</w:t>
            </w:r>
            <w:r>
              <w:t>.vue</w:t>
            </w:r>
            <w:r>
              <w:rPr>
                <w:rFonts w:hint="eastAsia"/>
              </w:rPr>
              <w:t>文件也要vue-loader来处理。 </w:t>
            </w:r>
          </w:p>
          <w:p>
            <w:pPr>
              <w:pStyle w:val="30"/>
              <w:rPr>
                <w:rFonts w:hint="eastAsia"/>
              </w:rPr>
            </w:pPr>
            <w:r>
              <w:rPr>
                <w:rFonts w:hint="eastAsia"/>
              </w:rPr>
              <w:t>所以，我们还需要安装几个webpack的模块(module)</w:t>
            </w:r>
          </w:p>
          <w:p>
            <w:pPr>
              <w:pStyle w:val="30"/>
              <w:rPr>
                <w:rFonts w:hint="eastAsia"/>
              </w:rPr>
            </w:pPr>
          </w:p>
          <w:p>
            <w:pPr>
              <w:pStyle w:val="30"/>
              <w:rPr>
                <w:rFonts w:hint="default"/>
              </w:rPr>
            </w:pPr>
            <w:r>
              <w:rPr>
                <w:rFonts w:hint="default"/>
              </w:rPr>
              <w:t>npm install vue-loader vue-html-loader css-loader style-loader file-loader   --save -dev</w:t>
            </w:r>
          </w:p>
          <w:p>
            <w:pPr>
              <w:pStyle w:val="30"/>
              <w:ind w:left="0" w:leftChars="0" w:firstLine="0" w:firstLineChars="0"/>
            </w:pPr>
          </w:p>
          <w:p>
            <w:pPr>
              <w:pStyle w:val="30"/>
              <w:rPr>
                <w:rFonts w:hint="eastAsia"/>
              </w:rPr>
            </w:pPr>
            <w:r>
              <w:rPr>
                <w:rFonts w:hint="eastAsia"/>
              </w:rPr>
              <w:t>最最核心的必须要下载vue：</w:t>
            </w:r>
          </w:p>
          <w:p>
            <w:pPr>
              <w:pStyle w:val="30"/>
              <w:rPr>
                <w:rFonts w:hint="default"/>
              </w:rPr>
            </w:pPr>
            <w:r>
              <w:rPr>
                <w:rFonts w:hint="default"/>
              </w:rPr>
              <w:t>npm install vue vue-template-compiler --save -dev</w:t>
            </w:r>
          </w:p>
          <w:p>
            <w:pPr>
              <w:pStyle w:val="30"/>
            </w:pPr>
          </w:p>
          <w:p>
            <w:pPr>
              <w:pStyle w:val="30"/>
              <w:rPr>
                <w:rFonts w:hint="eastAsia"/>
              </w:rPr>
            </w:pPr>
            <w:r>
              <w:rPr>
                <w:rFonts w:hint="eastAsia"/>
              </w:rPr>
              <w:t>下载babel需要的</w:t>
            </w:r>
          </w:p>
          <w:p>
            <w:pPr>
              <w:pStyle w:val="30"/>
              <w:rPr>
                <w:rFonts w:hint="default"/>
              </w:rPr>
            </w:pPr>
            <w:r>
              <w:rPr>
                <w:rFonts w:hint="default"/>
              </w:rPr>
              <w:t>npm install babel-cli babel-loader babel-core babel-plugin-transform-runtime babel-preset-es2015 babel-runtime --save -dev</w:t>
            </w:r>
          </w:p>
          <w:p>
            <w:pPr>
              <w:pStyle w:val="30"/>
            </w:pPr>
          </w:p>
          <w:p>
            <w:pPr>
              <w:pStyle w:val="30"/>
              <w:rPr>
                <w:rFonts w:hint="eastAsia"/>
              </w:rPr>
            </w:pPr>
            <w:r>
              <w:rPr>
                <w:rFonts w:hint="eastAsia"/>
              </w:rPr>
              <w:t>根目录新建</w:t>
            </w:r>
            <w:r>
              <w:rPr>
                <w:rFonts w:hint="default"/>
              </w:rPr>
              <w:t>.babelrc</w:t>
            </w:r>
            <w:r>
              <w:rPr>
                <w:rFonts w:hint="eastAsia"/>
              </w:rPr>
              <w:t>文件，内容如下：</w:t>
            </w:r>
          </w:p>
          <w:p>
            <w:pPr>
              <w:pStyle w:val="30"/>
              <w:rPr>
                <w:rFonts w:hint="default"/>
              </w:rPr>
            </w:pPr>
            <w:r>
              <w:rPr>
                <w:rFonts w:hint="default"/>
              </w:rPr>
              <w:t>{</w:t>
            </w:r>
          </w:p>
          <w:p>
            <w:pPr>
              <w:pStyle w:val="30"/>
              <w:rPr>
                <w:rFonts w:hint="default"/>
              </w:rPr>
            </w:pPr>
            <w:r>
              <w:rPr>
                <w:rFonts w:hint="default"/>
              </w:rPr>
              <w:t xml:space="preserve">    "presets":["es2015"]</w:t>
            </w:r>
          </w:p>
          <w:p>
            <w:pPr>
              <w:pStyle w:val="30"/>
              <w:rPr>
                <w:rFonts w:hint="default"/>
              </w:rPr>
            </w:pPr>
            <w:r>
              <w:rPr>
                <w:rFonts w:hint="default"/>
              </w:rPr>
              <w:t>}</w:t>
            </w:r>
          </w:p>
          <w:p>
            <w:pPr>
              <w:pStyle w:val="30"/>
              <w:rPr>
                <w:rFonts w:hint="eastAsia"/>
              </w:rPr>
            </w:pPr>
          </w:p>
          <w:p>
            <w:pPr>
              <w:pStyle w:val="30"/>
              <w:rPr>
                <w:rFonts w:hint="eastAsia"/>
              </w:rPr>
            </w:pPr>
            <w:r>
              <w:rPr>
                <w:rFonts w:hint="eastAsia"/>
              </w:rPr>
              <w:t>webpack-merge：开发环境和生产环节的webpaak配置文件的配置合并</w:t>
            </w:r>
          </w:p>
          <w:p>
            <w:pPr>
              <w:pStyle w:val="30"/>
              <w:rPr>
                <w:rFonts w:hint="eastAsia"/>
              </w:rPr>
            </w:pPr>
          </w:p>
          <w:p>
            <w:pPr>
              <w:pStyle w:val="30"/>
              <w:rPr>
                <w:rFonts w:hint="eastAsia"/>
              </w:rPr>
            </w:pPr>
            <w:r>
              <w:rPr>
                <w:rFonts w:hint="eastAsia"/>
              </w:rPr>
              <w:t>file-loader：编译写入文件，默认情况下生成文件的文件名是文件名与MD5哈希值的组合</w:t>
            </w:r>
          </w:p>
          <w:p>
            <w:pPr>
              <w:pStyle w:val="30"/>
              <w:rPr>
                <w:rFonts w:hint="eastAsia"/>
              </w:rPr>
            </w:pPr>
          </w:p>
          <w:p>
            <w:pPr>
              <w:pStyle w:val="30"/>
              <w:rPr>
                <w:rFonts w:hint="eastAsia"/>
              </w:rPr>
            </w:pPr>
            <w:r>
              <w:rPr>
                <w:rFonts w:hint="eastAsia"/>
              </w:rPr>
              <w:t>vue-laoder：编译写入.vue文件</w:t>
            </w:r>
          </w:p>
          <w:p>
            <w:pPr>
              <w:pStyle w:val="30"/>
              <w:rPr>
                <w:rFonts w:hint="eastAsia"/>
              </w:rPr>
            </w:pPr>
          </w:p>
          <w:p>
            <w:pPr>
              <w:pStyle w:val="30"/>
              <w:rPr>
                <w:rFonts w:hint="eastAsia"/>
              </w:rPr>
            </w:pPr>
            <w:r>
              <w:rPr>
                <w:rFonts w:hint="eastAsia"/>
              </w:rPr>
              <w:t>vue-html-loader：编译vue的template部分</w:t>
            </w:r>
          </w:p>
          <w:p>
            <w:pPr>
              <w:pStyle w:val="30"/>
              <w:rPr>
                <w:rFonts w:hint="eastAsia"/>
              </w:rPr>
            </w:pPr>
          </w:p>
          <w:p>
            <w:pPr>
              <w:pStyle w:val="30"/>
              <w:rPr>
                <w:rFonts w:hint="eastAsia"/>
              </w:rPr>
            </w:pPr>
            <w:r>
              <w:rPr>
                <w:rFonts w:hint="eastAsia"/>
              </w:rPr>
              <w:t>vue-style-loader：编译vue的样式部分</w:t>
            </w:r>
          </w:p>
          <w:p>
            <w:pPr>
              <w:pStyle w:val="30"/>
              <w:rPr>
                <w:rFonts w:hint="eastAsia"/>
              </w:rPr>
            </w:pPr>
          </w:p>
          <w:p>
            <w:pPr>
              <w:pStyle w:val="30"/>
              <w:rPr>
                <w:rFonts w:hint="eastAsia"/>
              </w:rPr>
            </w:pPr>
            <w:r>
              <w:rPr>
                <w:rFonts w:hint="eastAsia"/>
              </w:rPr>
              <w:t>vue-hot-reload-api：webpack对vue实现热替换</w:t>
            </w:r>
          </w:p>
          <w:p>
            <w:pPr>
              <w:pStyle w:val="30"/>
              <w:rPr>
                <w:rFonts w:hint="eastAsia"/>
              </w:rPr>
            </w:pPr>
          </w:p>
          <w:p>
            <w:pPr>
              <w:pStyle w:val="30"/>
              <w:rPr>
                <w:rFonts w:hint="eastAsia"/>
              </w:rPr>
            </w:pPr>
            <w:r>
              <w:rPr>
                <w:rFonts w:hint="eastAsia"/>
              </w:rPr>
              <w:t>babel-core：ES2015编译核心</w:t>
            </w:r>
          </w:p>
          <w:p>
            <w:pPr>
              <w:pStyle w:val="30"/>
              <w:rPr>
                <w:rFonts w:hint="eastAsia"/>
              </w:rPr>
            </w:pPr>
          </w:p>
          <w:p>
            <w:pPr>
              <w:pStyle w:val="30"/>
              <w:rPr>
                <w:rFonts w:hint="eastAsia"/>
              </w:rPr>
            </w:pPr>
            <w:r>
              <w:rPr>
                <w:rFonts w:hint="eastAsia"/>
              </w:rPr>
              <w:t>babel-loader：编译写入ES2015文档</w:t>
            </w:r>
          </w:p>
          <w:p>
            <w:pPr>
              <w:pStyle w:val="30"/>
              <w:rPr>
                <w:rFonts w:hint="eastAsia"/>
              </w:rPr>
            </w:pPr>
          </w:p>
          <w:p>
            <w:pPr>
              <w:pStyle w:val="30"/>
              <w:rPr>
                <w:rFonts w:hint="eastAsia"/>
              </w:rPr>
            </w:pPr>
            <w:r>
              <w:rPr>
                <w:rFonts w:hint="eastAsia"/>
              </w:rPr>
              <w:t>babel-preset-es2015：ES2015语法</w:t>
            </w:r>
          </w:p>
          <w:p>
            <w:pPr>
              <w:pStyle w:val="30"/>
              <w:rPr>
                <w:rFonts w:hint="eastAsia"/>
              </w:rPr>
            </w:pPr>
          </w:p>
          <w:p>
            <w:pPr>
              <w:pStyle w:val="30"/>
              <w:rPr>
                <w:rFonts w:hint="eastAsia"/>
              </w:rPr>
            </w:pPr>
            <w:r>
              <w:rPr>
                <w:rFonts w:hint="eastAsia"/>
              </w:rPr>
              <w:t>babel-preset-stage-0：开启测试功能</w:t>
            </w:r>
          </w:p>
          <w:p>
            <w:pPr>
              <w:pStyle w:val="30"/>
              <w:rPr>
                <w:rFonts w:hint="eastAsia"/>
              </w:rPr>
            </w:pPr>
          </w:p>
          <w:p>
            <w:pPr>
              <w:pStyle w:val="30"/>
              <w:rPr>
                <w:rFonts w:hint="eastAsia"/>
              </w:rPr>
            </w:pPr>
            <w:r>
              <w:rPr>
                <w:rFonts w:hint="eastAsia"/>
              </w:rPr>
              <w:t>babel-runtime：babel执行环境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pPr>
            <w:r>
              <w:rPr>
                <w:rFonts w:hint="eastAsia"/>
              </w:rPr>
              <w:t>在webpack.config文件中添加</w:t>
            </w:r>
          </w:p>
          <w:p>
            <w:pPr>
              <w:pStyle w:val="30"/>
              <w:rPr>
                <w:rFonts w:hint="default"/>
              </w:rPr>
            </w:pPr>
            <w:r>
              <w:rPr>
                <w:rFonts w:hint="default"/>
              </w:rPr>
              <w:t>var OpenBrowserPlugin = require('open-browser-webpack-plugin');</w:t>
            </w:r>
          </w:p>
          <w:p>
            <w:pPr>
              <w:pStyle w:val="30"/>
              <w:rPr>
                <w:rFonts w:hint="default"/>
              </w:rPr>
            </w:pPr>
          </w:p>
          <w:p>
            <w:pPr>
              <w:pStyle w:val="30"/>
              <w:rPr>
                <w:rFonts w:hint="default"/>
              </w:rPr>
            </w:pPr>
            <w:r>
              <w:rPr>
                <w:rFonts w:hint="default"/>
              </w:rPr>
              <w:t xml:space="preserve">  plugins: [</w:t>
            </w:r>
          </w:p>
          <w:p>
            <w:pPr>
              <w:pStyle w:val="30"/>
              <w:rPr>
                <w:rFonts w:hint="default"/>
              </w:rPr>
            </w:pPr>
            <w:r>
              <w:rPr>
                <w:rFonts w:hint="default"/>
              </w:rPr>
              <w:t xml:space="preserve">        new OpenBrowserPlugin({ url: 'http://localhost:8080' })</w:t>
            </w:r>
          </w:p>
          <w:p>
            <w:pPr>
              <w:pStyle w:val="30"/>
              <w:rPr>
                <w:lang w:val="en-US"/>
              </w:rPr>
            </w:pPr>
            <w:r>
              <w:rPr>
                <w:rFonts w:hint="default"/>
              </w:rPr>
              <w:t xml:space="preserve">    ]</w:t>
            </w:r>
            <w:r>
              <w:rPr>
                <w:rFonts w:hint="eastAsia"/>
                <w:lang w:val="en-US" w:eastAsia="zh-CN"/>
              </w:rPr>
              <w:t xml:space="preserve"> </w:t>
            </w:r>
          </w:p>
          <w:p>
            <w:pPr>
              <w:pStyle w:val="30"/>
              <w:rPr>
                <w:rFonts w:hint="eastAsia"/>
              </w:rPr>
            </w:pPr>
            <w:r>
              <w:rPr>
                <w:rFonts w:hint="eastAsia"/>
              </w:rPr>
              <w:t>则在webpack 启动成功后会打开浏览器</w:t>
            </w:r>
          </w:p>
          <w:p>
            <w:pPr>
              <w:pStyle w:val="30"/>
            </w:pPr>
            <w:r>
              <w:rPr>
                <w:rFonts w:hint="eastAsia"/>
              </w:rPr>
              <w:t>参考文档 </w:t>
            </w:r>
            <w:r>
              <w:rPr>
                <w:rFonts w:hint="eastAsia"/>
              </w:rPr>
              <w:fldChar w:fldCharType="begin"/>
            </w:r>
            <w:r>
              <w:rPr>
                <w:rFonts w:hint="eastAsia"/>
              </w:rPr>
              <w:instrText xml:space="preserve"> HYPERLINK "https://www.npmjs.com/package/open-browser-webpack-plugin" \t "http://blog.csdn.net/isaisai/article/details/_blank" </w:instrText>
            </w:r>
            <w:r>
              <w:rPr>
                <w:rFonts w:hint="eastAsia"/>
              </w:rPr>
              <w:fldChar w:fldCharType="separate"/>
            </w:r>
            <w:r>
              <w:rPr>
                <w:rStyle w:val="21"/>
                <w:rFonts w:hint="eastAsia" w:ascii="微软雅黑" w:hAnsi="微软雅黑" w:eastAsia="微软雅黑" w:cs="微软雅黑"/>
                <w:b w:val="0"/>
                <w:i w:val="0"/>
                <w:caps w:val="0"/>
                <w:color w:val="4FA1DB"/>
                <w:spacing w:val="0"/>
                <w:szCs w:val="22"/>
                <w:u w:val="none"/>
              </w:rPr>
              <w:t>https://www.npmjs.com/package/open-browser-webpack-plugin</w:t>
            </w:r>
            <w:r>
              <w:rPr>
                <w:rFonts w:hint="eastAsia"/>
              </w:rPr>
              <w:fldChar w:fldCharType="end"/>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rPr>
                <w:rFonts w:hint="eastAsia"/>
              </w:rPr>
            </w:pPr>
            <w:r>
              <w:t>context</w:t>
            </w:r>
            <w:r>
              <w:rPr>
                <w:rFonts w:hint="default"/>
              </w:rPr>
              <w:t>: path.resolve(__dirname, './src'),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rPr>
                <w:rFonts w:hint="eastAsia"/>
              </w:rPr>
            </w:pPr>
          </w:p>
        </w:tc>
      </w:tr>
    </w:tbl>
    <w:p>
      <w:pPr>
        <w:pStyle w:val="29"/>
        <w:rPr>
          <w:rFonts w:hint="eastAsia"/>
          <w:lang w:val="en-US" w:eastAsia="zh-CN"/>
        </w:rPr>
      </w:pPr>
      <w:bookmarkStart w:id="6" w:name="_Toc3548"/>
      <w:bookmarkStart w:id="7" w:name="_Toc25115"/>
      <w:r>
        <w:rPr>
          <w:rFonts w:hint="eastAsia"/>
          <w:lang w:val="en-US" w:eastAsia="zh-CN"/>
        </w:rPr>
        <w:t>webpack-dev-server</w:t>
      </w:r>
      <w:bookmarkEnd w:id="6"/>
      <w:bookmarkEnd w:id="7"/>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4849"/>
        <w:gridCol w:w="4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rPr>
                <w:rFonts w:hint="eastAsia"/>
              </w:rPr>
            </w:pPr>
            <w:r>
              <w:rPr>
                <w:rFonts w:hint="default"/>
              </w:rPr>
              <w:fldChar w:fldCharType="begin"/>
            </w:r>
            <w:r>
              <w:rPr>
                <w:rFonts w:hint="default"/>
              </w:rPr>
              <w:instrText xml:space="preserve"> HYPERLINK "https://segmentfault.com/a/1190000006964335" </w:instrText>
            </w:r>
            <w:r>
              <w:rPr>
                <w:rFonts w:hint="default"/>
              </w:rPr>
              <w:fldChar w:fldCharType="separate"/>
            </w:r>
            <w:r>
              <w:rPr>
                <w:rFonts w:hint="default"/>
              </w:rPr>
              <w:t>详解webpack-dev-server的使用</w:t>
            </w:r>
            <w:r>
              <w:rPr>
                <w:rFonts w:hint="default"/>
              </w:rPr>
              <w:fldChar w:fldCharType="end"/>
            </w:r>
          </w:p>
          <w:p>
            <w:pPr>
              <w:pStyle w:val="30"/>
              <w:rPr>
                <w:rFonts w:hint="eastAsia"/>
              </w:rPr>
            </w:pPr>
            <w:r>
              <w:rPr>
                <w:rFonts w:hint="eastAsia"/>
              </w:rPr>
              <w:fldChar w:fldCharType="begin"/>
            </w:r>
            <w:r>
              <w:rPr>
                <w:rFonts w:hint="eastAsia"/>
              </w:rPr>
              <w:instrText xml:space="preserve"> HYPERLINK "https://segmentfault.com/a/1190000006964335" </w:instrText>
            </w:r>
            <w:r>
              <w:rPr>
                <w:rFonts w:hint="eastAsia"/>
              </w:rPr>
              <w:fldChar w:fldCharType="separate"/>
            </w:r>
            <w:r>
              <w:rPr>
                <w:rFonts w:hint="eastAsia"/>
              </w:rPr>
              <w:t>https://segmentfault.com/a/1190000006964335</w:t>
            </w:r>
            <w:r>
              <w:rPr>
                <w:rFonts w:hint="eastAsia"/>
              </w:rPr>
              <w:fldChar w:fldCharType="end"/>
            </w:r>
          </w:p>
          <w:p>
            <w:pPr>
              <w:pStyle w:val="30"/>
              <w:rPr>
                <w:rFonts w:hint="eastAsia"/>
              </w:rPr>
            </w:pPr>
          </w:p>
          <w:p>
            <w:pPr>
              <w:pStyle w:val="30"/>
              <w:rPr>
                <w:rFonts w:hint="eastAsia"/>
              </w:rPr>
            </w:pPr>
          </w:p>
          <w:p>
            <w:pPr>
              <w:pStyle w:val="30"/>
              <w:rPr>
                <w:rFonts w:hint="default"/>
              </w:rPr>
            </w:pPr>
            <w:r>
              <w:rPr>
                <w:rFonts w:hint="default"/>
              </w:rPr>
              <w:fldChar w:fldCharType="begin"/>
            </w:r>
            <w:r>
              <w:rPr>
                <w:rFonts w:hint="default"/>
              </w:rPr>
              <w:instrText xml:space="preserve"> HYPERLINK "https://segmentfault.com/a/1190000006670084" </w:instrText>
            </w:r>
            <w:r>
              <w:rPr>
                <w:rFonts w:hint="default"/>
              </w:rPr>
              <w:fldChar w:fldCharType="separate"/>
            </w:r>
            <w:r>
              <w:rPr>
                <w:rFonts w:hint="default"/>
              </w:rPr>
              <w:t>webpack-dev-server使用方法，看完还不会的来找我~</w:t>
            </w:r>
            <w:r>
              <w:rPr>
                <w:rFonts w:hint="default"/>
              </w:rPr>
              <w:fldChar w:fldCharType="end"/>
            </w:r>
          </w:p>
          <w:p>
            <w:pPr>
              <w:pStyle w:val="30"/>
              <w:rPr>
                <w:rFonts w:hint="eastAsia"/>
              </w:rPr>
            </w:pPr>
            <w:r>
              <w:rPr>
                <w:rFonts w:hint="eastAsia"/>
              </w:rPr>
              <w:fldChar w:fldCharType="begin"/>
            </w:r>
            <w:r>
              <w:rPr>
                <w:rFonts w:hint="eastAsia"/>
              </w:rPr>
              <w:instrText xml:space="preserve"> HYPERLINK "https://segmentfault.com/a/1190000006670084" </w:instrText>
            </w:r>
            <w:r>
              <w:rPr>
                <w:rFonts w:hint="eastAsia"/>
              </w:rPr>
              <w:fldChar w:fldCharType="separate"/>
            </w:r>
            <w:r>
              <w:rPr>
                <w:rStyle w:val="21"/>
                <w:rFonts w:hint="eastAsia"/>
              </w:rPr>
              <w:t>https://segmentfault.com/a/1190000006670084</w:t>
            </w:r>
            <w:r>
              <w:rPr>
                <w:rFonts w:hint="eastAsia"/>
              </w:rPr>
              <w:fldChar w:fldCharType="end"/>
            </w:r>
          </w:p>
          <w:p>
            <w:pPr>
              <w:pStyle w:val="30"/>
              <w:rPr>
                <w:rFonts w:hint="eastAsia"/>
              </w:rPr>
            </w:pPr>
          </w:p>
          <w:p>
            <w:pPr>
              <w:pStyle w:val="30"/>
            </w:pPr>
            <w:r>
              <w:rPr>
                <w:rFonts w:hint="default"/>
              </w:rPr>
              <w:fldChar w:fldCharType="begin"/>
            </w:r>
            <w:r>
              <w:rPr>
                <w:rFonts w:hint="default"/>
              </w:rPr>
              <w:instrText xml:space="preserve"> HYPERLINK "http://www.cnblogs.com/penghuwan/p/6941616.html" </w:instrText>
            </w:r>
            <w:r>
              <w:rPr>
                <w:rFonts w:hint="default"/>
              </w:rPr>
              <w:fldChar w:fldCharType="separate"/>
            </w:r>
            <w:r>
              <w:rPr>
                <w:rFonts w:hint="default"/>
              </w:rPr>
              <w:t>【webpack】webpack-dev-server生猛上手——让我们来搭一个webpack的微服务器吧！</w:t>
            </w:r>
            <w:r>
              <w:rPr>
                <w:rFonts w:hint="default"/>
              </w:rPr>
              <w:fldChar w:fldCharType="end"/>
            </w:r>
          </w:p>
          <w:p>
            <w:pPr>
              <w:pStyle w:val="30"/>
              <w:rPr>
                <w:rFonts w:hint="eastAsia"/>
              </w:rPr>
            </w:pPr>
            <w:r>
              <w:rPr>
                <w:rFonts w:hint="eastAsia"/>
              </w:rPr>
              <w:fldChar w:fldCharType="begin"/>
            </w:r>
            <w:r>
              <w:rPr>
                <w:rFonts w:hint="eastAsia"/>
              </w:rPr>
              <w:instrText xml:space="preserve"> HYPERLINK "http://www.cnblogs.com/penghuwan/p/6941616.html" </w:instrText>
            </w:r>
            <w:r>
              <w:rPr>
                <w:rFonts w:hint="eastAsia"/>
              </w:rPr>
              <w:fldChar w:fldCharType="separate"/>
            </w:r>
            <w:r>
              <w:rPr>
                <w:rStyle w:val="21"/>
                <w:rFonts w:hint="eastAsia"/>
              </w:rPr>
              <w:t>http://www.cnblogs.com/penghuwan/p/6941616.html</w:t>
            </w:r>
            <w:r>
              <w:rPr>
                <w:rFonts w:hint="eastAsia"/>
              </w:rPr>
              <w:fldChar w:fldCharType="end"/>
            </w:r>
          </w:p>
          <w:p>
            <w:pPr>
              <w:pStyle w:val="30"/>
              <w:rPr>
                <w:rFonts w:hint="eastAsia"/>
              </w:rPr>
            </w:pP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rPr>
                <w:rFonts w:hint="eastAsia"/>
              </w:rPr>
            </w:pPr>
            <w:r>
              <w:rPr>
                <w:rFonts w:hint="default"/>
              </w:rPr>
              <w:t>这是一个基于Express.js框架开发的web server，默认监听8080端口。server内部调用Webpack，这样做的好处是提供了额外的功能如热更新“Live Reload”以及热替换“Hot Module Replacement”（即HMR）。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pPr>
            <w:r>
              <w:rPr>
                <w:rFonts w:hint="default"/>
              </w:rPr>
              <w:t>记录下</w:t>
            </w:r>
            <w:r>
              <w:t>webpack-dev-server</w:t>
            </w:r>
            <w:r>
              <w:rPr>
                <w:rFonts w:hint="default"/>
              </w:rPr>
              <w:t>的用法.</w:t>
            </w:r>
          </w:p>
          <w:p>
            <w:pPr>
              <w:pStyle w:val="30"/>
              <w:rPr>
                <w:rFonts w:hint="default"/>
              </w:rPr>
            </w:pPr>
            <w:r>
              <w:rPr>
                <w:rFonts w:hint="default"/>
              </w:rPr>
              <w:t>首先，我们来看看基本的webpack.config.js的写法</w:t>
            </w:r>
          </w:p>
          <w:p>
            <w:pPr>
              <w:pStyle w:val="33"/>
              <w:rPr>
                <w:rFonts w:hint="default"/>
              </w:rPr>
            </w:pPr>
            <w:r>
              <w:rPr>
                <w:rFonts w:hint="default"/>
              </w:rPr>
              <w:t xml:space="preserve">    module.exports = {</w:t>
            </w:r>
          </w:p>
          <w:p>
            <w:pPr>
              <w:pStyle w:val="33"/>
              <w:rPr>
                <w:rFonts w:hint="default"/>
              </w:rPr>
            </w:pPr>
            <w:r>
              <w:rPr>
                <w:rFonts w:hint="default"/>
              </w:rPr>
              <w:t xml:space="preserve">        entry: './src/js/index.js',</w:t>
            </w:r>
          </w:p>
          <w:p>
            <w:pPr>
              <w:pStyle w:val="33"/>
              <w:rPr>
                <w:rFonts w:hint="default"/>
              </w:rPr>
            </w:pPr>
            <w:r>
              <w:rPr>
                <w:rFonts w:hint="default"/>
              </w:rPr>
              <w:t xml:space="preserve">        output: {</w:t>
            </w:r>
          </w:p>
          <w:p>
            <w:pPr>
              <w:pStyle w:val="33"/>
              <w:rPr>
                <w:rFonts w:hint="default"/>
              </w:rPr>
            </w:pPr>
            <w:r>
              <w:rPr>
                <w:rFonts w:hint="default"/>
              </w:rPr>
              <w:t xml:space="preserve">            path: './dist/js',</w:t>
            </w:r>
          </w:p>
          <w:p>
            <w:pPr>
              <w:pStyle w:val="33"/>
              <w:rPr>
                <w:rFonts w:hint="default"/>
              </w:rPr>
            </w:pPr>
            <w:r>
              <w:rPr>
                <w:rFonts w:hint="default"/>
              </w:rPr>
              <w:t xml:space="preserve">            filename: 'bundle.js'</w:t>
            </w:r>
          </w:p>
          <w:p>
            <w:pPr>
              <w:pStyle w:val="33"/>
              <w:rPr>
                <w:rFonts w:hint="default"/>
              </w:rPr>
            </w:pPr>
            <w:r>
              <w:rPr>
                <w:rFonts w:hint="default"/>
              </w:rPr>
              <w:t xml:space="preserve">        }</w:t>
            </w:r>
          </w:p>
          <w:p>
            <w:pPr>
              <w:pStyle w:val="33"/>
              <w:rPr>
                <w:rFonts w:hint="default"/>
              </w:rPr>
            </w:pPr>
            <w:r>
              <w:rPr>
                <w:rFonts w:hint="default"/>
              </w:rPr>
              <w:t xml:space="preserve">    }</w:t>
            </w:r>
          </w:p>
          <w:p>
            <w:pPr>
              <w:pStyle w:val="30"/>
              <w:rPr>
                <w:rFonts w:hint="default"/>
              </w:rPr>
            </w:pPr>
            <w:r>
              <w:rPr>
                <w:rFonts w:hint="default"/>
              </w:rPr>
              <w:t>配置文件提供一个入口和一个出口，webpack根据这个来进行js的打包和编译工作。虽然webpack提供了webpack --watch的命令来动态监听文件的改变并实时打包，输出新bundle.js文件，这样文件多了之后打包速度会很慢，此外这样的打包的方式不能做到hot replace，即每次webpack编译之后，你还需要手动刷新浏览器。</w:t>
            </w:r>
          </w:p>
          <w:p>
            <w:pPr>
              <w:pStyle w:val="30"/>
              <w:rPr>
                <w:rFonts w:hint="default"/>
              </w:rPr>
            </w:pPr>
            <w:r>
              <w:rPr>
                <w:rFonts w:hint="default"/>
              </w:rPr>
              <w:t>webpack-dev-server其中部分功能就能克服上面的2个问题。webpack-dev-server主要是启动了一个使用express的Http服务器。它的作用主要是用来伺服资源文件。此外这个Http服务器和client使用了websocket通讯协议，原始文件作出改动后，webpack-dev-server会实时的编译，但是最后的编译的文件并没有输出到目标文件夹，即上面配置的:</w:t>
            </w:r>
          </w:p>
          <w:p>
            <w:pPr>
              <w:pStyle w:val="33"/>
              <w:rPr>
                <w:rFonts w:hint="default"/>
              </w:rPr>
            </w:pPr>
            <w:r>
              <w:rPr>
                <w:rFonts w:hint="default"/>
              </w:rPr>
              <w:t xml:space="preserve">    output: {</w:t>
            </w:r>
          </w:p>
          <w:p>
            <w:pPr>
              <w:pStyle w:val="33"/>
              <w:rPr>
                <w:rFonts w:hint="default"/>
              </w:rPr>
            </w:pPr>
            <w:r>
              <w:rPr>
                <w:rFonts w:hint="default"/>
              </w:rPr>
              <w:t xml:space="preserve">        path: './dist/js',</w:t>
            </w:r>
          </w:p>
          <w:p>
            <w:pPr>
              <w:pStyle w:val="33"/>
              <w:rPr>
                <w:rFonts w:hint="default"/>
              </w:rPr>
            </w:pPr>
            <w:r>
              <w:rPr>
                <w:rFonts w:hint="default"/>
              </w:rPr>
              <w:t xml:space="preserve">        filename: 'bundle.js'</w:t>
            </w:r>
          </w:p>
          <w:p>
            <w:pPr>
              <w:pStyle w:val="33"/>
              <w:rPr>
                <w:rFonts w:hint="default"/>
              </w:rPr>
            </w:pPr>
            <w:r>
              <w:rPr>
                <w:rFonts w:hint="default"/>
              </w:rPr>
              <w:t xml:space="preserve">    }</w:t>
            </w:r>
          </w:p>
          <w:p>
            <w:pPr>
              <w:pStyle w:val="30"/>
              <w:rPr>
                <w:rFonts w:hint="eastAsia"/>
              </w:rPr>
            </w:pPr>
            <w:r>
              <w:rPr>
                <w:rFonts w:hint="default"/>
              </w:rPr>
              <w:t>注意：你启动webpack-dev-server后，你在目标文件夹中是看不到编译后的文件的,实时编译后的文件都保存到了内存当中。因此很多同学使用webpack-dev-server进行开发的时候都看不到编译后的文件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rPr>
                <w:rFonts w:hint="default"/>
              </w:rPr>
            </w:pPr>
            <w:r>
              <w:rPr>
                <w:rFonts w:hint="default"/>
              </w:rPr>
              <w:t>下面来结合webpack的文档和webpack-dev-server里部分源码来说明下如何使用：</w:t>
            </w:r>
          </w:p>
          <w:p>
            <w:pPr>
              <w:pStyle w:val="32"/>
              <w:rPr>
                <w:rFonts w:hint="default"/>
              </w:rPr>
            </w:pPr>
            <w:r>
              <w:rPr>
                <w:rFonts w:hint="default"/>
              </w:rPr>
              <w:t>启动</w:t>
            </w:r>
          </w:p>
          <w:p>
            <w:pPr>
              <w:pStyle w:val="30"/>
              <w:rPr>
                <w:rFonts w:hint="eastAsia"/>
                <w:lang w:val="en-US" w:eastAsia="zh-CN"/>
              </w:rPr>
            </w:pPr>
            <w:r>
              <w:rPr>
                <w:rFonts w:hint="default"/>
              </w:rPr>
              <w:t>启动webpack-dev-server有</w:t>
            </w:r>
            <w:r>
              <w:rPr>
                <w:rFonts w:hint="eastAsia"/>
                <w:lang w:val="en-US" w:eastAsia="zh-CN"/>
              </w:rPr>
              <w:t>3</w:t>
            </w:r>
            <w:r>
              <w:rPr>
                <w:rFonts w:hint="default"/>
              </w:rPr>
              <w:t>种方式：</w:t>
            </w:r>
            <w:r>
              <w:rPr>
                <w:rFonts w:hint="eastAsia"/>
                <w:lang w:val="en-US" w:eastAsia="zh-CN"/>
              </w:rPr>
              <w:t xml:space="preserve"> [ </w:t>
            </w:r>
            <w:r>
              <w:rPr>
                <w:rFonts w:hint="default"/>
              </w:rPr>
              <w:t>cmd line</w:t>
            </w:r>
            <w:r>
              <w:rPr>
                <w:rFonts w:hint="eastAsia"/>
                <w:lang w:val="en-US" w:eastAsia="zh-CN"/>
              </w:rPr>
              <w:t xml:space="preserve"> | </w:t>
            </w:r>
            <w:r>
              <w:rPr>
                <w:rFonts w:hint="default"/>
              </w:rPr>
              <w:t>Node.js API</w:t>
            </w:r>
            <w:r>
              <w:rPr>
                <w:rFonts w:hint="eastAsia"/>
                <w:lang w:val="en-US" w:eastAsia="zh-CN"/>
              </w:rPr>
              <w:t xml:space="preserve"> | </w:t>
            </w:r>
            <w:r>
              <w:rPr>
                <w:rFonts w:hint="default"/>
              </w:rPr>
              <w:t>npm script</w:t>
            </w:r>
            <w:r>
              <w:rPr>
                <w:rFonts w:hint="eastAsia"/>
                <w:lang w:val="en-US" w:eastAsia="zh-CN"/>
              </w:rPr>
              <w:t>]</w:t>
            </w:r>
          </w:p>
          <w:p>
            <w:pPr>
              <w:pStyle w:val="30"/>
              <w:rPr>
                <w:rFonts w:hint="eastAsia"/>
                <w:lang w:val="en-US" w:eastAsia="zh-CN"/>
              </w:rPr>
            </w:pPr>
          </w:p>
          <w:p>
            <w:pPr>
              <w:pStyle w:val="30"/>
              <w:rPr>
                <w:rFonts w:hint="default"/>
              </w:rPr>
            </w:pPr>
            <w:r>
              <w:rPr>
                <w:rFonts w:hint="default"/>
              </w:rPr>
              <w:t>方式 1:</w:t>
            </w:r>
          </w:p>
          <w:p>
            <w:pPr>
              <w:pStyle w:val="30"/>
              <w:rPr>
                <w:rFonts w:hint="default"/>
              </w:rPr>
            </w:pPr>
            <w:r>
              <w:rPr>
                <w:rFonts w:hint="default"/>
              </w:rPr>
              <w:t>// 全局安装</w:t>
            </w:r>
          </w:p>
          <w:p>
            <w:pPr>
              <w:pStyle w:val="30"/>
              <w:rPr>
                <w:rFonts w:hint="default"/>
              </w:rPr>
            </w:pPr>
            <w:r>
              <w:rPr>
                <w:rFonts w:hint="default"/>
              </w:rPr>
              <w:t>npm install webpack-dev-server --save// 终端输入</w:t>
            </w:r>
          </w:p>
          <w:p>
            <w:pPr>
              <w:pStyle w:val="30"/>
              <w:rPr>
                <w:rFonts w:hint="default"/>
              </w:rPr>
            </w:pPr>
            <w:r>
              <w:rPr>
                <w:rFonts w:hint="default"/>
              </w:rPr>
              <w:t>$ webpack-dev-server --inline --hot</w:t>
            </w:r>
          </w:p>
          <w:p>
            <w:pPr>
              <w:pStyle w:val="30"/>
              <w:rPr>
                <w:rFonts w:hint="default"/>
              </w:rPr>
            </w:pPr>
          </w:p>
          <w:p>
            <w:pPr>
              <w:pStyle w:val="30"/>
              <w:rPr>
                <w:rFonts w:hint="default"/>
              </w:rPr>
            </w:pPr>
            <w:r>
              <w:rPr>
                <w:rFonts w:hint="default"/>
              </w:rPr>
              <w:t xml:space="preserve">用法 </w:t>
            </w:r>
            <w:r>
              <w:rPr>
                <w:rFonts w:hint="eastAsia"/>
                <w:lang w:val="en-US" w:eastAsia="zh-CN"/>
              </w:rPr>
              <w:t>3</w:t>
            </w:r>
            <w:r>
              <w:rPr>
                <w:rFonts w:hint="default"/>
              </w:rPr>
              <w:t>:</w:t>
            </w:r>
          </w:p>
          <w:p>
            <w:pPr>
              <w:pStyle w:val="30"/>
              <w:rPr>
                <w:rFonts w:hint="default"/>
              </w:rPr>
            </w:pPr>
            <w:r>
              <w:rPr>
                <w:rFonts w:hint="default"/>
              </w:rPr>
              <w:t>// 添加到package.json scripts</w:t>
            </w:r>
          </w:p>
          <w:p>
            <w:pPr>
              <w:pStyle w:val="30"/>
              <w:rPr>
                <w:rFonts w:hint="default"/>
              </w:rPr>
            </w:pPr>
            <w:r>
              <w:rPr>
                <w:rFonts w:hint="default"/>
              </w:rPr>
              <w:t>"scripts": {</w:t>
            </w:r>
          </w:p>
          <w:p>
            <w:pPr>
              <w:pStyle w:val="30"/>
              <w:rPr>
                <w:rFonts w:hint="default"/>
              </w:rPr>
            </w:pPr>
            <w:r>
              <w:rPr>
                <w:rFonts w:hint="default"/>
              </w:rPr>
              <w:t xml:space="preserve"> "start": "webpack-dev-server --inline --hot",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运行： </w:t>
            </w:r>
          </w:p>
          <w:p>
            <w:pPr>
              <w:pStyle w:val="30"/>
              <w:rPr>
                <w:rFonts w:hint="default"/>
              </w:rPr>
            </w:pPr>
            <w:r>
              <w:rPr>
                <w:rFonts w:hint="default"/>
              </w:rPr>
              <w:t>$ npm start</w:t>
            </w:r>
            <w:r>
              <w:rPr>
                <w:rFonts w:hint="eastAsia"/>
                <w:lang w:val="en-US" w:eastAsia="zh-CN"/>
              </w:rPr>
              <w:t xml:space="preserve"> </w:t>
            </w:r>
          </w:p>
          <w:p>
            <w:pPr>
              <w:pStyle w:val="30"/>
              <w:rPr>
                <w:rFonts w:hint="default"/>
              </w:rPr>
            </w:pPr>
            <w:r>
              <w:rPr>
                <w:rFonts w:hint="default"/>
              </w:rPr>
              <w:t>// 浏览器预览：</w:t>
            </w:r>
          </w:p>
          <w:p>
            <w:pPr>
              <w:pStyle w:val="30"/>
            </w:pPr>
            <w:r>
              <w:rPr>
                <w:rFonts w:hint="default"/>
              </w:rPr>
              <w:t>http://localhost:8080</w:t>
            </w:r>
          </w:p>
          <w:p>
            <w:pPr>
              <w:pStyle w:val="30"/>
              <w:rPr>
                <w:rFonts w:hint="eastAsia"/>
                <w:lang w:val="en-US" w:eastAsia="zh-CN"/>
              </w:rPr>
            </w:pPr>
          </w:p>
          <w:p>
            <w:pPr>
              <w:pStyle w:val="30"/>
              <w:rPr>
                <w:rFonts w:hint="eastAsia"/>
                <w:lang w:val="en-US" w:eastAsia="zh-CN"/>
              </w:rPr>
            </w:pPr>
          </w:p>
          <w:p>
            <w:pPr>
              <w:pStyle w:val="30"/>
              <w:rPr>
                <w:rFonts w:hint="eastAsia"/>
                <w:lang w:val="en-US" w:eastAsia="zh-CN"/>
              </w:rPr>
            </w:pPr>
          </w:p>
          <w:p>
            <w:pPr>
              <w:pStyle w:val="30"/>
              <w:rPr>
                <w:rFonts w:hint="eastAsia"/>
                <w:lang w:val="en-US" w:eastAsia="zh-CN"/>
              </w:rPr>
            </w:pPr>
          </w:p>
          <w:p>
            <w:pPr>
              <w:pStyle w:val="30"/>
            </w:pPr>
          </w:p>
          <w:p>
            <w:pPr>
              <w:pStyle w:val="32"/>
              <w:rPr>
                <w:rFonts w:hint="default"/>
              </w:rPr>
            </w:pPr>
            <w:r>
              <w:rPr>
                <w:rFonts w:hint="default"/>
              </w:rPr>
              <w:t>配置</w:t>
            </w:r>
          </w:p>
          <w:p>
            <w:pPr>
              <w:pStyle w:val="30"/>
              <w:rPr>
                <w:rFonts w:hint="default"/>
              </w:rPr>
            </w:pPr>
            <w:r>
              <w:rPr>
                <w:rFonts w:hint="default"/>
              </w:rPr>
              <w:t>目录结构是:</w:t>
            </w:r>
          </w:p>
          <w:p>
            <w:pPr>
              <w:pStyle w:val="30"/>
              <w:rPr>
                <w:rFonts w:hint="default"/>
              </w:rPr>
            </w:pPr>
            <w:r>
              <w:rPr>
                <w:rFonts w:hint="default"/>
              </w:rPr>
              <w:t xml:space="preserve">    app</w:t>
            </w:r>
          </w:p>
          <w:p>
            <w:pPr>
              <w:pStyle w:val="30"/>
              <w:rPr>
                <w:rFonts w:hint="default"/>
              </w:rPr>
            </w:pPr>
            <w:r>
              <w:rPr>
                <w:rFonts w:hint="default"/>
              </w:rPr>
              <w:t xml:space="preserve">    |__dist</w:t>
            </w:r>
          </w:p>
          <w:p>
            <w:pPr>
              <w:pStyle w:val="30"/>
              <w:rPr>
                <w:rFonts w:hint="default"/>
              </w:rPr>
            </w:pPr>
            <w:r>
              <w:rPr>
                <w:rFonts w:hint="default"/>
              </w:rPr>
              <w:t xml:space="preserve">    |   |__styles</w:t>
            </w:r>
          </w:p>
          <w:p>
            <w:pPr>
              <w:pStyle w:val="30"/>
              <w:rPr>
                <w:rFonts w:hint="default"/>
              </w:rPr>
            </w:pPr>
            <w:r>
              <w:rPr>
                <w:rFonts w:hint="default"/>
              </w:rPr>
              <w:t xml:space="preserve">    |   |__js</w:t>
            </w:r>
          </w:p>
          <w:p>
            <w:pPr>
              <w:pStyle w:val="30"/>
              <w:rPr>
                <w:rFonts w:hint="default"/>
              </w:rPr>
            </w:pPr>
            <w:r>
              <w:rPr>
                <w:rFonts w:hint="default"/>
              </w:rPr>
              <w:t xml:space="preserve">    |       |__bundle.js</w:t>
            </w:r>
          </w:p>
          <w:p>
            <w:pPr>
              <w:pStyle w:val="30"/>
              <w:rPr>
                <w:rFonts w:hint="default"/>
              </w:rPr>
            </w:pPr>
            <w:r>
              <w:rPr>
                <w:rFonts w:hint="default"/>
              </w:rPr>
              <w:t xml:space="preserve">    |   |__index.html</w:t>
            </w:r>
          </w:p>
          <w:p>
            <w:pPr>
              <w:pStyle w:val="30"/>
              <w:rPr>
                <w:rFonts w:hint="default"/>
              </w:rPr>
            </w:pPr>
            <w:r>
              <w:rPr>
                <w:rFonts w:hint="default"/>
              </w:rPr>
              <w:t xml:space="preserve">    |__src</w:t>
            </w:r>
          </w:p>
          <w:p>
            <w:pPr>
              <w:pStyle w:val="30"/>
              <w:rPr>
                <w:rFonts w:hint="default"/>
              </w:rPr>
            </w:pPr>
            <w:r>
              <w:rPr>
                <w:rFonts w:hint="default"/>
              </w:rPr>
              <w:t xml:space="preserve">    |   |__styles</w:t>
            </w:r>
          </w:p>
          <w:p>
            <w:pPr>
              <w:pStyle w:val="30"/>
              <w:rPr>
                <w:rFonts w:hint="default"/>
              </w:rPr>
            </w:pPr>
            <w:r>
              <w:rPr>
                <w:rFonts w:hint="default"/>
              </w:rPr>
              <w:t xml:space="preserve">    |   |__js</w:t>
            </w:r>
          </w:p>
          <w:p>
            <w:pPr>
              <w:pStyle w:val="30"/>
              <w:rPr>
                <w:rFonts w:hint="default"/>
              </w:rPr>
            </w:pPr>
            <w:r>
              <w:rPr>
                <w:rFonts w:hint="default"/>
              </w:rPr>
              <w:t xml:space="preserve">    |       |__index.js</w:t>
            </w:r>
          </w:p>
          <w:p>
            <w:pPr>
              <w:pStyle w:val="30"/>
              <w:rPr>
                <w:rFonts w:hint="default"/>
              </w:rPr>
            </w:pPr>
            <w:r>
              <w:rPr>
                <w:rFonts w:hint="default"/>
              </w:rPr>
              <w:t xml:space="preserve">    |__node_modules</w:t>
            </w:r>
          </w:p>
          <w:p>
            <w:pPr>
              <w:pStyle w:val="30"/>
              <w:rPr>
                <w:rFonts w:hint="default"/>
              </w:rPr>
            </w:pPr>
            <w:r>
              <w:rPr>
                <w:rFonts w:hint="default"/>
              </w:rPr>
              <w:t xml:space="preserve">    |__package.json</w:t>
            </w:r>
          </w:p>
          <w:p>
            <w:pPr>
              <w:pStyle w:val="30"/>
              <w:rPr>
                <w:rFonts w:hint="default"/>
              </w:rPr>
            </w:pPr>
            <w:r>
              <w:rPr>
                <w:rFonts w:hint="default"/>
              </w:rPr>
              <w:t xml:space="preserve">    |__webpack.config.js</w:t>
            </w:r>
          </w:p>
          <w:p>
            <w:pPr>
              <w:pStyle w:val="30"/>
              <w:rPr>
                <w:rFonts w:hint="default"/>
              </w:rPr>
            </w:pPr>
          </w:p>
          <w:p>
            <w:pPr>
              <w:pStyle w:val="30"/>
              <w:rPr>
                <w:rFonts w:hint="default"/>
              </w:rPr>
            </w:pPr>
          </w:p>
          <w:p>
            <w:pPr>
              <w:pStyle w:val="30"/>
              <w:rPr>
                <w:rFonts w:hint="default"/>
              </w:rPr>
            </w:pPr>
            <w:r>
              <w:rPr>
                <w:rFonts w:hint="default"/>
              </w:rPr>
              <w:t>webpack-dev-server --content-base ./dist</w:t>
            </w:r>
          </w:p>
          <w:p>
            <w:pPr>
              <w:pStyle w:val="30"/>
              <w:rPr>
                <w:rFonts w:hint="default"/>
              </w:rPr>
            </w:pPr>
            <w:r>
              <w:rPr>
                <w:rFonts w:hint="eastAsia"/>
                <w:lang w:val="en-US" w:eastAsia="zh-CN"/>
              </w:rPr>
              <w:t xml:space="preserve">// </w:t>
            </w:r>
            <w:r>
              <w:rPr>
                <w:rFonts w:hint="default"/>
              </w:rPr>
              <w:t>content-base设定webpack-dev-server伺服的directory。如果不进行设定的话，默认是在当前目录下。</w:t>
            </w: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jc w:val="both"/>
              <w:rPr>
                <w:rFonts w:hint="eastAsia"/>
                <w:lang w:val="en-US" w:eastAsia="zh-CN"/>
              </w:rPr>
            </w:pPr>
          </w:p>
        </w:tc>
        <w:tc>
          <w:tcPr>
            <w:tcW w:w="9699" w:type="dxa"/>
            <w:gridSpan w:val="2"/>
            <w:vAlign w:val="top"/>
          </w:tcPr>
          <w:p>
            <w:pPr>
              <w:pStyle w:val="30"/>
              <w:rPr>
                <w:rFonts w:hint="default"/>
              </w:rPr>
            </w:pPr>
            <w:r>
              <w:rPr>
                <w:rFonts w:hint="default"/>
              </w:rPr>
              <w:t>这个时候还要注意的一点就是在webpack.config.js文件里面，如果配置了output的publicPath这个字段的值的话，在index.html文件里面也应该做出调整。</w:t>
            </w:r>
          </w:p>
          <w:p>
            <w:pPr>
              <w:pStyle w:val="30"/>
              <w:rPr>
                <w:rFonts w:hint="eastAsia"/>
                <w:lang w:val="en-US" w:eastAsia="zh-CN"/>
              </w:rPr>
            </w:pPr>
            <w:r>
              <w:rPr>
                <w:rFonts w:hint="default"/>
              </w:rPr>
              <w:t>因为webpack-dev-server伺服的文件是相对publicPath这个路径的。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jc w:val="both"/>
              <w:rPr>
                <w:rFonts w:hint="eastAsia"/>
                <w:lang w:val="en-US" w:eastAsia="zh-CN"/>
              </w:rPr>
            </w:pPr>
          </w:p>
        </w:tc>
        <w:tc>
          <w:tcPr>
            <w:tcW w:w="4849" w:type="dxa"/>
            <w:vAlign w:val="top"/>
          </w:tcPr>
          <w:p>
            <w:pPr>
              <w:pStyle w:val="30"/>
              <w:rPr>
                <w:rFonts w:hint="default"/>
              </w:rPr>
            </w:pPr>
            <w:r>
              <w:rPr>
                <w:rFonts w:hint="default"/>
              </w:rPr>
              <w:t>因此，如果你的webpack.config.js配置成这样的：</w:t>
            </w:r>
          </w:p>
          <w:p>
            <w:pPr>
              <w:pStyle w:val="30"/>
              <w:rPr>
                <w:rFonts w:hint="default"/>
              </w:rPr>
            </w:pPr>
            <w:r>
              <w:rPr>
                <w:rFonts w:hint="default"/>
              </w:rPr>
              <w:t xml:space="preserve">    module.exports = {</w:t>
            </w:r>
          </w:p>
          <w:p>
            <w:pPr>
              <w:pStyle w:val="30"/>
              <w:rPr>
                <w:rFonts w:hint="default"/>
              </w:rPr>
            </w:pPr>
            <w:r>
              <w:rPr>
                <w:rFonts w:hint="default"/>
              </w:rPr>
              <w:t xml:space="preserve">        entry: './src/js/index.js',</w:t>
            </w:r>
          </w:p>
          <w:p>
            <w:pPr>
              <w:pStyle w:val="30"/>
              <w:rPr>
                <w:rFonts w:hint="default"/>
              </w:rPr>
            </w:pPr>
            <w:r>
              <w:rPr>
                <w:rFonts w:hint="default"/>
              </w:rPr>
              <w:t xml:space="preserve">        output: {</w:t>
            </w:r>
          </w:p>
          <w:p>
            <w:pPr>
              <w:pStyle w:val="30"/>
              <w:rPr>
                <w:rFonts w:hint="default"/>
              </w:rPr>
            </w:pPr>
            <w:r>
              <w:rPr>
                <w:rFonts w:hint="default"/>
              </w:rPr>
              <w:t xml:space="preserve">            path: './dist/js',</w:t>
            </w:r>
          </w:p>
          <w:p>
            <w:pPr>
              <w:pStyle w:val="30"/>
              <w:rPr>
                <w:rFonts w:hint="default"/>
              </w:rPr>
            </w:pPr>
            <w:r>
              <w:rPr>
                <w:rFonts w:hint="default"/>
              </w:rPr>
              <w:t xml:space="preserve">            filename: 'bundle.js'，</w:t>
            </w:r>
          </w:p>
          <w:p>
            <w:pPr>
              <w:pStyle w:val="30"/>
              <w:rPr>
                <w:rFonts w:hint="default"/>
              </w:rPr>
            </w:pPr>
            <w:r>
              <w:rPr>
                <w:rFonts w:hint="default"/>
              </w:rPr>
              <w:t xml:space="preserve">            publicPath: '/assets/'</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那么，在index.html文件当中引入的路径也发生相应的变化:</w:t>
            </w:r>
          </w:p>
          <w:p>
            <w:pPr>
              <w:pStyle w:val="30"/>
              <w:rPr>
                <w:rFonts w:hint="default"/>
              </w:rPr>
            </w:pPr>
            <w:r>
              <w:rPr>
                <w:rFonts w:hint="default"/>
              </w:rPr>
              <w:t xml:space="preserve">    &lt;!DOCTYPE html&gt;</w:t>
            </w:r>
          </w:p>
          <w:p>
            <w:pPr>
              <w:pStyle w:val="30"/>
              <w:rPr>
                <w:rFonts w:hint="default"/>
              </w:rPr>
            </w:pPr>
            <w:r>
              <w:rPr>
                <w:rFonts w:hint="default"/>
              </w:rPr>
              <w:t xml:space="preserve">    &lt;html lang="en"&gt;</w:t>
            </w:r>
          </w:p>
          <w:p>
            <w:pPr>
              <w:pStyle w:val="30"/>
              <w:rPr>
                <w:rFonts w:hint="default"/>
              </w:rPr>
            </w:pPr>
            <w:r>
              <w:rPr>
                <w:rFonts w:hint="default"/>
              </w:rPr>
              <w:t xml:space="preserve">    &lt;head&gt;</w:t>
            </w:r>
          </w:p>
          <w:p>
            <w:pPr>
              <w:pStyle w:val="30"/>
              <w:rPr>
                <w:rFonts w:hint="default"/>
              </w:rPr>
            </w:pPr>
            <w:r>
              <w:rPr>
                <w:rFonts w:hint="default"/>
              </w:rPr>
              <w:t xml:space="preserve">        &lt;meta charset="UTF-8"&gt;</w:t>
            </w:r>
          </w:p>
          <w:p>
            <w:pPr>
              <w:pStyle w:val="30"/>
              <w:rPr>
                <w:rFonts w:hint="default"/>
              </w:rPr>
            </w:pPr>
            <w:r>
              <w:rPr>
                <w:rFonts w:hint="default"/>
              </w:rPr>
              <w:t xml:space="preserve">        &lt;title&gt;Demo&lt;/title&gt;</w:t>
            </w:r>
          </w:p>
          <w:p>
            <w:pPr>
              <w:pStyle w:val="30"/>
              <w:rPr>
                <w:rFonts w:hint="default"/>
              </w:rPr>
            </w:pPr>
            <w:r>
              <w:rPr>
                <w:rFonts w:hint="default"/>
              </w:rPr>
              <w:t xml:space="preserve">    &lt;/head&gt;</w:t>
            </w:r>
          </w:p>
          <w:p>
            <w:pPr>
              <w:pStyle w:val="30"/>
              <w:rPr>
                <w:rFonts w:hint="default"/>
              </w:rPr>
            </w:pPr>
            <w:r>
              <w:rPr>
                <w:rFonts w:hint="default"/>
              </w:rPr>
              <w:t xml:space="preserve">    &lt;body&gt;</w:t>
            </w:r>
          </w:p>
          <w:p>
            <w:pPr>
              <w:pStyle w:val="30"/>
              <w:rPr>
                <w:rFonts w:hint="default"/>
              </w:rPr>
            </w:pPr>
            <w:r>
              <w:rPr>
                <w:rFonts w:hint="default"/>
              </w:rPr>
              <w:t xml:space="preserve">        &lt;script src="assets/bundle.js"&gt;&lt;/script&gt;</w:t>
            </w:r>
          </w:p>
          <w:p>
            <w:pPr>
              <w:pStyle w:val="30"/>
              <w:rPr>
                <w:rFonts w:hint="default"/>
              </w:rPr>
            </w:pPr>
            <w:r>
              <w:rPr>
                <w:rFonts w:hint="default"/>
              </w:rPr>
              <w:t xml:space="preserve">    &lt;/body&gt;</w:t>
            </w:r>
          </w:p>
          <w:p>
            <w:pPr>
              <w:pStyle w:val="30"/>
              <w:rPr>
                <w:rFonts w:hint="default"/>
              </w:rPr>
            </w:pPr>
            <w:r>
              <w:rPr>
                <w:rFonts w:hint="default"/>
              </w:rPr>
              <w:t xml:space="preserve">    &lt;/html&gt;</w:t>
            </w:r>
          </w:p>
          <w:p>
            <w:pPr>
              <w:rPr>
                <w:rFonts w:hint="eastAsia"/>
              </w:rPr>
            </w:pPr>
          </w:p>
        </w:tc>
        <w:tc>
          <w:tcPr>
            <w:tcW w:w="4850" w:type="dxa"/>
            <w:vAlign w:val="top"/>
          </w:tcPr>
          <w:p>
            <w:pPr>
              <w:pStyle w:val="30"/>
              <w:rPr>
                <w:rFonts w:hint="default"/>
              </w:rPr>
            </w:pPr>
            <w:r>
              <w:rPr>
                <w:rFonts w:hint="default"/>
              </w:rPr>
              <w:t>如果在webpack.config.js里面没有配置output的publicPath的话，那么index.html最后引入的文件js文件路径应该是下面这样的。</w:t>
            </w:r>
          </w:p>
          <w:p>
            <w:pPr>
              <w:pStyle w:val="30"/>
              <w:rPr>
                <w:rFonts w:hint="default"/>
              </w:rPr>
            </w:pPr>
            <w:r>
              <w:rPr>
                <w:rFonts w:hint="default"/>
              </w:rPr>
              <w:t xml:space="preserve">    &lt;!DOCTYPE html&gt;</w:t>
            </w:r>
          </w:p>
          <w:p>
            <w:pPr>
              <w:pStyle w:val="30"/>
              <w:rPr>
                <w:rFonts w:hint="default"/>
              </w:rPr>
            </w:pPr>
            <w:r>
              <w:rPr>
                <w:rFonts w:hint="default"/>
              </w:rPr>
              <w:t xml:space="preserve">    &lt;html lang="en"&gt;</w:t>
            </w:r>
          </w:p>
          <w:p>
            <w:pPr>
              <w:pStyle w:val="30"/>
              <w:rPr>
                <w:rFonts w:hint="default"/>
              </w:rPr>
            </w:pPr>
            <w:r>
              <w:rPr>
                <w:rFonts w:hint="default"/>
              </w:rPr>
              <w:t xml:space="preserve">    &lt;head&gt;</w:t>
            </w:r>
          </w:p>
          <w:p>
            <w:pPr>
              <w:pStyle w:val="30"/>
              <w:rPr>
                <w:rFonts w:hint="default"/>
              </w:rPr>
            </w:pPr>
            <w:r>
              <w:rPr>
                <w:rFonts w:hint="default"/>
              </w:rPr>
              <w:t xml:space="preserve">        &lt;meta charset="UTF-8"&gt;</w:t>
            </w:r>
          </w:p>
          <w:p>
            <w:pPr>
              <w:pStyle w:val="30"/>
              <w:rPr>
                <w:rFonts w:hint="default"/>
              </w:rPr>
            </w:pPr>
            <w:r>
              <w:rPr>
                <w:rFonts w:hint="default"/>
              </w:rPr>
              <w:t xml:space="preserve">        &lt;title&gt;Demo&lt;/title&gt;</w:t>
            </w:r>
          </w:p>
          <w:p>
            <w:pPr>
              <w:pStyle w:val="30"/>
              <w:rPr>
                <w:rFonts w:hint="default"/>
              </w:rPr>
            </w:pPr>
            <w:r>
              <w:rPr>
                <w:rFonts w:hint="default"/>
              </w:rPr>
              <w:t xml:space="preserve">    &lt;/head&gt;</w:t>
            </w:r>
          </w:p>
          <w:p>
            <w:pPr>
              <w:pStyle w:val="30"/>
              <w:rPr>
                <w:rFonts w:hint="default"/>
              </w:rPr>
            </w:pPr>
            <w:r>
              <w:rPr>
                <w:rFonts w:hint="default"/>
              </w:rPr>
              <w:t xml:space="preserve">    &lt;body&gt;</w:t>
            </w:r>
          </w:p>
          <w:p>
            <w:pPr>
              <w:pStyle w:val="30"/>
              <w:rPr>
                <w:rFonts w:hint="default"/>
              </w:rPr>
            </w:pPr>
            <w:r>
              <w:rPr>
                <w:rFonts w:hint="default"/>
              </w:rPr>
              <w:t xml:space="preserve">        &lt;script src="bundle.js"&gt;&lt;/script&gt;</w:t>
            </w:r>
          </w:p>
          <w:p>
            <w:pPr>
              <w:pStyle w:val="30"/>
              <w:rPr>
                <w:rFonts w:hint="default"/>
              </w:rPr>
            </w:pPr>
            <w:r>
              <w:rPr>
                <w:rFonts w:hint="default"/>
              </w:rPr>
              <w:t xml:space="preserve">    &lt;/body&gt;</w:t>
            </w:r>
          </w:p>
          <w:p>
            <w:pPr>
              <w:pStyle w:val="30"/>
              <w:rPr>
                <w:rFonts w:hint="default"/>
              </w:rPr>
            </w:pPr>
            <w:r>
              <w:rPr>
                <w:rFonts w:hint="default"/>
              </w:rPr>
              <w:t xml:space="preserve">    &lt;/html&gt;</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8" w:name="_Toc23543"/>
            <w:bookmarkStart w:id="9" w:name="_Toc5053"/>
            <w:r>
              <w:rPr>
                <w:rFonts w:hint="eastAsia"/>
                <w:lang w:val="en-US" w:eastAsia="zh-CN"/>
              </w:rPr>
              <w:t>Automatic Refresh</w:t>
            </w:r>
            <w:bookmarkEnd w:id="8"/>
            <w:bookmarkEnd w:id="9"/>
          </w:p>
        </w:tc>
        <w:tc>
          <w:tcPr>
            <w:tcW w:w="9699" w:type="dxa"/>
            <w:gridSpan w:val="2"/>
            <w:vAlign w:val="top"/>
          </w:tcPr>
          <w:p>
            <w:pPr>
              <w:pStyle w:val="30"/>
            </w:pPr>
            <w:r>
              <w:rPr>
                <w:rFonts w:hint="default"/>
              </w:rPr>
              <w:t>webpack-dev-server支持2种自动刷新的方式：</w:t>
            </w:r>
          </w:p>
          <w:p>
            <w:pPr>
              <w:pStyle w:val="30"/>
            </w:pPr>
            <w:r>
              <w:rPr>
                <w:rFonts w:hint="eastAsia"/>
                <w:lang w:val="en-US" w:eastAsia="zh-CN"/>
              </w:rPr>
              <w:t xml:space="preserve">1. </w:t>
            </w:r>
            <w:r>
              <w:rPr>
                <w:rFonts w:hint="default"/>
              </w:rPr>
              <w:t>iframe模式(页面放在iframe中,当发生改变时重载)</w:t>
            </w:r>
          </w:p>
          <w:p>
            <w:pPr>
              <w:pStyle w:val="30"/>
            </w:pPr>
            <w:r>
              <w:rPr>
                <w:rFonts w:hint="eastAsia"/>
                <w:lang w:val="en-US" w:eastAsia="zh-CN"/>
              </w:rPr>
              <w:t xml:space="preserve">2. </w:t>
            </w:r>
            <w:r>
              <w:rPr>
                <w:rFonts w:hint="default"/>
              </w:rPr>
              <w:t>inline模式(将webpack-dev-sever的客户端入口添加到包(bundle)中)</w:t>
            </w:r>
          </w:p>
          <w:p>
            <w:pPr>
              <w:pStyle w:val="30"/>
              <w:rPr>
                <w:rFonts w:hint="default"/>
              </w:rPr>
            </w:pPr>
            <w:r>
              <w:rPr>
                <w:rFonts w:hint="default"/>
              </w:rPr>
              <w:t>两种模式都支持热模块替换(Hot Module Replacement).热模块替换的好处是只替换更新的部分,而不是页面重载.</w:t>
            </w:r>
          </w:p>
          <w:p>
            <w:pPr>
              <w:pStyle w:val="30"/>
            </w:pPr>
          </w:p>
          <w:p>
            <w:pPr>
              <w:pStyle w:val="30"/>
              <w:rPr>
                <w:rFonts w:hint="default"/>
              </w:rPr>
            </w:pPr>
            <w:r>
              <w:rPr>
                <w:rFonts w:hint="default"/>
              </w:rPr>
              <w:t>这2种模式配置的方式和访问的路径稍微有点区别，最主要的区别还是Iframe mode是在网页中嵌入了一个iframe，将我们自己的应用注入到这个iframe当中去，因此每次你修改的文件后，都是这个iframe进行了reload。</w:t>
            </w:r>
          </w:p>
          <w:p>
            <w:pPr>
              <w:pStyle w:val="30"/>
              <w:rPr>
                <w:rFonts w:hint="default"/>
              </w:rPr>
            </w:pPr>
          </w:p>
          <w:p>
            <w:pPr>
              <w:pStyle w:val="30"/>
              <w:rPr>
                <w:rFonts w:hint="default"/>
              </w:rPr>
            </w:pPr>
            <w:r>
              <w:rPr>
                <w:rFonts w:hint="default"/>
              </w:rPr>
              <w:t>通过查看webpack-dev-server的源码，lib路径下的Server.js文件，第38-48行，分别新建几个流，这几个流保存了client文件夹下的相关文件：</w:t>
            </w:r>
          </w:p>
          <w:p>
            <w:pPr>
              <w:pStyle w:val="30"/>
              <w:rPr>
                <w:rFonts w:hint="default"/>
              </w:rPr>
            </w:pPr>
            <w:r>
              <w:rPr>
                <w:rFonts w:hint="default"/>
              </w:rPr>
              <w:t xml:space="preserve">    // Prepare live html page</w:t>
            </w:r>
          </w:p>
          <w:p>
            <w:pPr>
              <w:pStyle w:val="30"/>
              <w:rPr>
                <w:rFonts w:hint="default"/>
              </w:rPr>
            </w:pPr>
            <w:r>
              <w:rPr>
                <w:rFonts w:hint="default"/>
              </w:rPr>
              <w:t xml:space="preserve">    var livePage = this.livePage = new StreamCache();</w:t>
            </w:r>
          </w:p>
          <w:p>
            <w:pPr>
              <w:pStyle w:val="30"/>
              <w:rPr>
                <w:rFonts w:hint="default"/>
              </w:rPr>
            </w:pPr>
            <w:r>
              <w:rPr>
                <w:rFonts w:hint="default"/>
              </w:rPr>
              <w:t xml:space="preserve">    fs.createReadStream(path.join(__dirname, "..", "client", "live.html")).pipe(livePage);</w:t>
            </w:r>
          </w:p>
          <w:p>
            <w:pPr>
              <w:pStyle w:val="30"/>
              <w:rPr>
                <w:rFonts w:hint="default"/>
              </w:rPr>
            </w:pPr>
          </w:p>
          <w:p>
            <w:pPr>
              <w:pStyle w:val="30"/>
              <w:rPr>
                <w:rFonts w:hint="default"/>
              </w:rPr>
            </w:pPr>
            <w:r>
              <w:rPr>
                <w:rFonts w:hint="default"/>
              </w:rPr>
              <w:t xml:space="preserve">    // Prepare the live js file</w:t>
            </w:r>
          </w:p>
          <w:p>
            <w:pPr>
              <w:pStyle w:val="30"/>
              <w:rPr>
                <w:rFonts w:hint="default"/>
              </w:rPr>
            </w:pPr>
            <w:r>
              <w:rPr>
                <w:rFonts w:hint="default"/>
              </w:rPr>
              <w:t xml:space="preserve">    var liveJs = new StreamCache();</w:t>
            </w:r>
          </w:p>
          <w:p>
            <w:pPr>
              <w:pStyle w:val="30"/>
              <w:rPr>
                <w:rFonts w:hint="default"/>
              </w:rPr>
            </w:pPr>
            <w:r>
              <w:rPr>
                <w:rFonts w:hint="default"/>
              </w:rPr>
              <w:t xml:space="preserve">    fs.createReadStream(path.join(__dirname, "..", "client", "live.bundle.js")).pipe(liveJs);</w:t>
            </w:r>
          </w:p>
          <w:p>
            <w:pPr>
              <w:pStyle w:val="30"/>
              <w:rPr>
                <w:rFonts w:hint="default"/>
              </w:rPr>
            </w:pPr>
          </w:p>
          <w:p>
            <w:pPr>
              <w:pStyle w:val="30"/>
              <w:rPr>
                <w:rFonts w:hint="default"/>
              </w:rPr>
            </w:pPr>
            <w:r>
              <w:rPr>
                <w:rFonts w:hint="default"/>
              </w:rPr>
              <w:t xml:space="preserve">    // Prepare the inlined js file</w:t>
            </w:r>
          </w:p>
          <w:p>
            <w:pPr>
              <w:pStyle w:val="30"/>
              <w:rPr>
                <w:rFonts w:hint="default"/>
              </w:rPr>
            </w:pPr>
            <w:r>
              <w:rPr>
                <w:rFonts w:hint="default"/>
              </w:rPr>
              <w:t xml:space="preserve">    var inlinedJs = new StreamCache();</w:t>
            </w:r>
          </w:p>
          <w:p>
            <w:pPr>
              <w:pStyle w:val="30"/>
              <w:rPr>
                <w:rFonts w:hint="default"/>
              </w:rPr>
            </w:pPr>
            <w:r>
              <w:rPr>
                <w:rFonts w:hint="default"/>
              </w:rPr>
              <w:t xml:space="preserve">    fs.createReadStream(path.join(__dirname, "..", "client", "index.bundle.js")).pipe(inlinedJs);</w:t>
            </w:r>
          </w:p>
          <w:p>
            <w:pPr>
              <w:pStyle w:val="30"/>
              <w:rPr>
                <w:rFonts w:hint="default"/>
              </w:rPr>
            </w:pPr>
            <w:r>
              <w:rPr>
                <w:rFonts w:hint="default"/>
              </w:rPr>
              <w:t xml:space="preserve">    // Init express server</w:t>
            </w:r>
          </w:p>
          <w:p>
            <w:pPr>
              <w:pStyle w:val="30"/>
              <w:rPr>
                <w:rFonts w:hint="default"/>
              </w:rPr>
            </w:pPr>
            <w:r>
              <w:rPr>
                <w:rFonts w:hint="default"/>
              </w:rPr>
              <w:t xml:space="preserve">    var app = this.app = new express();</w:t>
            </w:r>
          </w:p>
          <w:p>
            <w:pPr>
              <w:pStyle w:val="30"/>
              <w:rPr>
                <w:rFonts w:hint="default"/>
              </w:rPr>
            </w:pPr>
          </w:p>
          <w:p>
            <w:pPr>
              <w:pStyle w:val="30"/>
              <w:rPr>
                <w:rFonts w:hint="default"/>
              </w:rPr>
            </w:pPr>
            <w:r>
              <w:rPr>
                <w:rFonts w:hint="default"/>
              </w:rPr>
              <w:t xml:space="preserve">    // middleware for serving webpack bundle</w:t>
            </w:r>
          </w:p>
          <w:p>
            <w:pPr>
              <w:pStyle w:val="30"/>
              <w:rPr>
                <w:rFonts w:hint="default"/>
              </w:rPr>
            </w:pPr>
            <w:r>
              <w:rPr>
                <w:rFonts w:hint="default"/>
              </w:rPr>
              <w:t xml:space="preserve">    this.middleware = webpackDevMiddleware(compiler, options);</w:t>
            </w:r>
          </w:p>
          <w:p>
            <w:pPr>
              <w:pStyle w:val="30"/>
              <w:rPr>
                <w:rFonts w:hint="default"/>
              </w:rPr>
            </w:pPr>
          </w:p>
          <w:p>
            <w:pPr>
              <w:pStyle w:val="30"/>
              <w:rPr>
                <w:rFonts w:hint="default"/>
              </w:rPr>
            </w:pPr>
            <w:r>
              <w:rPr>
                <w:rFonts w:hint="default"/>
              </w:rPr>
              <w:t xml:space="preserve">    app.get("/__webpack_dev_server__/live.bundle.js", function(req, res) {</w:t>
            </w:r>
          </w:p>
          <w:p>
            <w:pPr>
              <w:pStyle w:val="30"/>
              <w:rPr>
                <w:rFonts w:hint="default"/>
              </w:rPr>
            </w:pPr>
            <w:r>
              <w:rPr>
                <w:rFonts w:hint="default"/>
              </w:rPr>
              <w:t xml:space="preserve">        res.setHeader("Content-Type", "application/javascript");</w:t>
            </w:r>
          </w:p>
          <w:p>
            <w:pPr>
              <w:pStyle w:val="30"/>
              <w:rPr>
                <w:rFonts w:hint="default"/>
              </w:rPr>
            </w:pPr>
            <w:r>
              <w:rPr>
                <w:rFonts w:hint="default"/>
              </w:rPr>
              <w:t xml:space="preserve">        liveJs.pipe(res);</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app.get("/webpack-dev-server.js", function(req, res) {</w:t>
            </w:r>
          </w:p>
          <w:p>
            <w:pPr>
              <w:pStyle w:val="30"/>
              <w:rPr>
                <w:rFonts w:hint="default"/>
              </w:rPr>
            </w:pPr>
            <w:r>
              <w:rPr>
                <w:rFonts w:hint="default"/>
              </w:rPr>
              <w:t xml:space="preserve">        res.setHeader("Content-Type", "application/javascript");</w:t>
            </w:r>
          </w:p>
          <w:p>
            <w:pPr>
              <w:pStyle w:val="30"/>
              <w:rPr>
                <w:rFonts w:hint="default"/>
              </w:rPr>
            </w:pPr>
            <w:r>
              <w:rPr>
                <w:rFonts w:hint="default"/>
              </w:rPr>
              <w:t xml:space="preserve">        inlinedJs.pipe(res);</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app.get("/webpack-dev-server/*", function(req, res) {</w:t>
            </w:r>
          </w:p>
          <w:p>
            <w:pPr>
              <w:pStyle w:val="30"/>
              <w:rPr>
                <w:rFonts w:hint="default"/>
              </w:rPr>
            </w:pPr>
            <w:r>
              <w:rPr>
                <w:rFonts w:hint="default"/>
              </w:rPr>
              <w:t xml:space="preserve">        res.setHeader("Content-Type", "text/html");</w:t>
            </w:r>
          </w:p>
          <w:p>
            <w:pPr>
              <w:pStyle w:val="30"/>
              <w:rPr>
                <w:rFonts w:hint="default"/>
              </w:rPr>
            </w:pPr>
            <w:r>
              <w:rPr>
                <w:rFonts w:hint="default"/>
              </w:rPr>
              <w:t xml:space="preserve">        this.livePage.pipe(res);</w:t>
            </w:r>
          </w:p>
          <w:p>
            <w:pPr>
              <w:pStyle w:val="30"/>
              <w:rPr>
                <w:rFonts w:hint="eastAsia"/>
              </w:rPr>
            </w:pPr>
            <w:r>
              <w:rPr>
                <w:rFonts w:hint="default"/>
              </w:rPr>
              <w:t xml:space="preserve">    }.bind(this));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r>
              <w:rPr>
                <w:rFonts w:hint="eastAsia"/>
                <w:lang w:val="en-US" w:eastAsia="zh-CN"/>
              </w:rPr>
              <w:t>iframe模式</w:t>
            </w:r>
          </w:p>
        </w:tc>
        <w:tc>
          <w:tcPr>
            <w:tcW w:w="9699" w:type="dxa"/>
            <w:gridSpan w:val="2"/>
            <w:vAlign w:val="top"/>
          </w:tcPr>
          <w:p>
            <w:pPr>
              <w:pStyle w:val="30"/>
              <w:rPr>
                <w:rFonts w:hint="default"/>
              </w:rPr>
            </w:pPr>
            <w:r>
              <w:rPr>
                <w:rFonts w:hint="default"/>
              </w:rPr>
              <w:t>当使用Iframe mode时，请求/webpack-dev-server/index.html路径时，会返回client/index.html文件，这个文件的内容就是：</w:t>
            </w:r>
          </w:p>
          <w:p>
            <w:pPr>
              <w:pStyle w:val="30"/>
              <w:rPr>
                <w:rFonts w:hint="default"/>
              </w:rPr>
            </w:pPr>
            <w:r>
              <w:rPr>
                <w:rFonts w:hint="default"/>
              </w:rPr>
              <w:t>&lt;!DOCTYPE html&gt;&lt;html&gt;&lt;head&gt;&lt;meta http-equiv="X-UA-Compatible" content="IE=edge"/&gt;&lt;meta charset="utf-8"/&gt;&lt;meta name="viewport" content="width=device-width, height=device-height, initial-scale=1.0, user-scalable=no, minimum-scale=1.0, maximum-scale=1.0"/&gt;&lt;script type="text/javascript" charset="utf-8"src="/__webpack_dev_server__/live.bundle.js"&gt;&lt;/script&gt;&lt;/head&gt;&lt;body&gt;&lt;/body&gt;&lt;/html&gt;</w:t>
            </w:r>
          </w:p>
          <w:p>
            <w:pPr>
              <w:pStyle w:val="30"/>
              <w:rPr>
                <w:rFonts w:hint="default"/>
              </w:rPr>
            </w:pPr>
            <w:r>
              <w:rPr>
                <w:rFonts w:hint="default"/>
              </w:rPr>
              <w:t>这个页面会请求live.bundle.js,其中里面会新建一个Iframe，你的应用就被注入到了这个Iframe当中。同时live.bundle.js中含有socket.io的client代码，这样它就能和webpack-dev-server建立的http server进行websocket通讯了。并根据返回的信息完成相应的动作。</w:t>
            </w:r>
          </w:p>
          <w:p>
            <w:pPr>
              <w:pStyle w:val="30"/>
              <w:rPr>
                <w:rFonts w:hint="eastAsia"/>
              </w:rPr>
            </w:pPr>
            <w:r>
              <w:rPr>
                <w:rFonts w:hint="eastAsia"/>
              </w:rPr>
              <w:t>使用这种模式不需要额外的配置,只需要以下面这种URL格式访问即可</w:t>
            </w:r>
          </w:p>
          <w:p>
            <w:pPr>
              <w:pStyle w:val="30"/>
              <w:rPr>
                <w:rFonts w:hint="eastAsia"/>
              </w:rPr>
            </w:pPr>
            <w:r>
              <w:rPr>
                <w:rFonts w:hint="eastAsia"/>
              </w:rPr>
              <w:t>http://«host»:«port»/webpack-dev-server/«path»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rPr>
                <w:rFonts w:hint="eastAsia"/>
                <w:lang w:val="en-US" w:eastAsia="zh-CN"/>
              </w:rPr>
            </w:pPr>
            <w:r>
              <w:rPr>
                <w:rFonts w:hint="eastAsia"/>
                <w:lang w:val="en-US" w:eastAsia="zh-CN"/>
              </w:rPr>
              <w:t>inline模式</w:t>
            </w:r>
          </w:p>
        </w:tc>
        <w:tc>
          <w:tcPr>
            <w:tcW w:w="9699" w:type="dxa"/>
            <w:gridSpan w:val="2"/>
            <w:vAlign w:val="top"/>
          </w:tcPr>
          <w:p>
            <w:pPr>
              <w:pStyle w:val="30"/>
              <w:rPr>
                <w:rFonts w:hint="eastAsia"/>
                <w:lang w:val="en-US" w:eastAsia="zh-CN"/>
              </w:rPr>
            </w:pPr>
            <w:r>
              <w:rPr>
                <w:rFonts w:hint="eastAsia"/>
                <w:lang w:val="en-US" w:eastAsia="zh-CN"/>
              </w:rPr>
              <w:t>inline模式下我们访问的URL不用发生变化。</w:t>
            </w:r>
          </w:p>
          <w:p>
            <w:pPr>
              <w:pStyle w:val="32"/>
              <w:rPr>
                <w:rFonts w:hint="eastAsia"/>
                <w:lang w:val="en-US" w:eastAsia="zh-CN"/>
              </w:rPr>
            </w:pPr>
            <w:r>
              <w:rPr>
                <w:rFonts w:hint="eastAsia"/>
                <w:lang w:val="en-US" w:eastAsia="zh-CN"/>
              </w:rPr>
              <w:t>配置方式1:</w:t>
            </w:r>
          </w:p>
          <w:p>
            <w:pPr>
              <w:pStyle w:val="30"/>
            </w:pPr>
            <w:r>
              <w:rPr>
                <w:rFonts w:hint="default"/>
              </w:rPr>
              <w:t>而</w:t>
            </w:r>
            <w:r>
              <w:t>Inline-mode</w:t>
            </w:r>
            <w:r>
              <w:rPr>
                <w:rFonts w:hint="default"/>
              </w:rPr>
              <w:t>，是webpack-dev-server会在你的webpack.config.js的入口配置文件中再添加一个入口</w:t>
            </w:r>
            <w:r>
              <w:rPr>
                <w:rFonts w:hint="eastAsia"/>
                <w:lang w:val="en-US" w:eastAsia="zh-CN"/>
              </w:rPr>
              <w:t>:</w:t>
            </w:r>
          </w:p>
          <w:p>
            <w:pPr>
              <w:pStyle w:val="33"/>
              <w:rPr>
                <w:rFonts w:hint="default"/>
              </w:rPr>
            </w:pPr>
            <w:r>
              <w:rPr>
                <w:rFonts w:hint="default"/>
              </w:rPr>
              <w:t>module.exports = {</w:t>
            </w:r>
          </w:p>
          <w:p>
            <w:pPr>
              <w:pStyle w:val="33"/>
              <w:rPr>
                <w:rFonts w:hint="default"/>
              </w:rPr>
            </w:pPr>
            <w:r>
              <w:rPr>
                <w:rFonts w:hint="default"/>
              </w:rPr>
              <w:tab/>
            </w:r>
            <w:r>
              <w:rPr>
                <w:rFonts w:hint="default"/>
              </w:rPr>
              <w:t>entry: {</w:t>
            </w:r>
          </w:p>
          <w:p>
            <w:pPr>
              <w:pStyle w:val="33"/>
              <w:rPr>
                <w:rFonts w:hint="default"/>
              </w:rPr>
            </w:pPr>
            <w:r>
              <w:rPr>
                <w:rFonts w:hint="default"/>
              </w:rPr>
              <w:tab/>
            </w:r>
            <w:r>
              <w:rPr>
                <w:rFonts w:hint="default"/>
              </w:rPr>
              <w:tab/>
            </w:r>
            <w:r>
              <w:rPr>
                <w:rFonts w:hint="default"/>
              </w:rPr>
              <w:t>app: [</w:t>
            </w:r>
          </w:p>
          <w:p>
            <w:pPr>
              <w:pStyle w:val="33"/>
              <w:rPr>
                <w:rFonts w:hint="default"/>
              </w:rPr>
            </w:pPr>
            <w:r>
              <w:rPr>
                <w:rFonts w:hint="default"/>
              </w:rPr>
              <w:tab/>
            </w:r>
            <w:r>
              <w:rPr>
                <w:rFonts w:hint="default"/>
              </w:rPr>
              <w:tab/>
            </w:r>
            <w:r>
              <w:rPr>
                <w:rFonts w:hint="default"/>
              </w:rPr>
              <w:tab/>
            </w:r>
            <w:r>
              <w:rPr>
                <w:rFonts w:hint="default"/>
              </w:rPr>
              <w:t>'webpack-dev-server/client?http://localhost:8080/',</w:t>
            </w:r>
          </w:p>
          <w:p>
            <w:pPr>
              <w:pStyle w:val="33"/>
              <w:rPr>
                <w:rFonts w:hint="default"/>
              </w:rPr>
            </w:pPr>
            <w:r>
              <w:rPr>
                <w:rFonts w:hint="default"/>
              </w:rPr>
              <w:tab/>
            </w:r>
            <w:r>
              <w:rPr>
                <w:rFonts w:hint="default"/>
              </w:rPr>
              <w:tab/>
            </w:r>
            <w:r>
              <w:rPr>
                <w:rFonts w:hint="default"/>
              </w:rPr>
              <w:tab/>
            </w:r>
            <w:r>
              <w:rPr>
                <w:rFonts w:hint="default"/>
              </w:rPr>
              <w:t>'./src/js/index.js'</w:t>
            </w:r>
          </w:p>
          <w:p>
            <w:pPr>
              <w:pStyle w:val="33"/>
              <w:rPr>
                <w:rFonts w:hint="default"/>
              </w:rPr>
            </w:pPr>
            <w:r>
              <w:rPr>
                <w:rFonts w:hint="default"/>
              </w:rPr>
              <w:tab/>
            </w:r>
            <w:r>
              <w:rPr>
                <w:rFonts w:hint="default"/>
              </w:rPr>
              <w:tab/>
            </w:r>
            <w:r>
              <w:rPr>
                <w:rFonts w:hint="default"/>
              </w:rPr>
              <w:t>]</w:t>
            </w:r>
          </w:p>
          <w:p>
            <w:pPr>
              <w:pStyle w:val="33"/>
              <w:rPr>
                <w:rFonts w:hint="default"/>
              </w:rPr>
            </w:pPr>
            <w:r>
              <w:rPr>
                <w:rFonts w:hint="default"/>
              </w:rPr>
              <w:tab/>
            </w:r>
            <w:r>
              <w:rPr>
                <w:rFonts w:hint="default"/>
              </w:rPr>
              <w:t>},</w:t>
            </w:r>
          </w:p>
          <w:p>
            <w:pPr>
              <w:pStyle w:val="33"/>
              <w:rPr>
                <w:rFonts w:hint="default"/>
              </w:rPr>
            </w:pPr>
            <w:r>
              <w:rPr>
                <w:rFonts w:hint="default"/>
              </w:rPr>
              <w:tab/>
            </w:r>
            <w:r>
              <w:rPr>
                <w:rFonts w:hint="default"/>
              </w:rPr>
              <w:t>output: {</w:t>
            </w:r>
          </w:p>
          <w:p>
            <w:pPr>
              <w:pStyle w:val="33"/>
              <w:rPr>
                <w:rFonts w:hint="default"/>
              </w:rPr>
            </w:pPr>
            <w:r>
              <w:rPr>
                <w:rFonts w:hint="default"/>
              </w:rPr>
              <w:tab/>
            </w:r>
            <w:r>
              <w:rPr>
                <w:rFonts w:hint="default"/>
              </w:rPr>
              <w:tab/>
            </w:r>
            <w:r>
              <w:rPr>
                <w:rFonts w:hint="default"/>
              </w:rPr>
              <w:t>path: './dist/js',</w:t>
            </w:r>
          </w:p>
          <w:p>
            <w:pPr>
              <w:pStyle w:val="33"/>
              <w:rPr>
                <w:rFonts w:hint="default"/>
              </w:rPr>
            </w:pPr>
            <w:r>
              <w:rPr>
                <w:rFonts w:hint="default"/>
              </w:rPr>
              <w:tab/>
            </w:r>
            <w:r>
              <w:rPr>
                <w:rFonts w:hint="default"/>
              </w:rPr>
              <w:tab/>
            </w:r>
            <w:r>
              <w:rPr>
                <w:rFonts w:hint="default"/>
              </w:rPr>
              <w:t>filename: 'bundle.js'</w:t>
            </w:r>
          </w:p>
          <w:p>
            <w:pPr>
              <w:pStyle w:val="33"/>
              <w:rPr>
                <w:rFonts w:hint="default"/>
              </w:rPr>
            </w:pPr>
            <w:r>
              <w:rPr>
                <w:rFonts w:hint="default"/>
              </w:rPr>
              <w:tab/>
            </w:r>
            <w:r>
              <w:rPr>
                <w:rFonts w:hint="default"/>
              </w:rPr>
              <w:t>}</w:t>
            </w:r>
          </w:p>
          <w:p>
            <w:pPr>
              <w:pStyle w:val="33"/>
              <w:rPr>
                <w:rFonts w:hint="default"/>
              </w:rPr>
            </w:pPr>
            <w:r>
              <w:rPr>
                <w:rFonts w:hint="default"/>
              </w:rPr>
              <w:t>}</w:t>
            </w:r>
          </w:p>
          <w:p>
            <w:pPr>
              <w:pStyle w:val="30"/>
              <w:rPr>
                <w:rFonts w:hint="default"/>
              </w:rPr>
            </w:pPr>
            <w:r>
              <w:rPr>
                <w:rFonts w:hint="default"/>
              </w:rPr>
              <w:t>这样就完成了将inlinedJS打包进bundle.js里的功能，同时inlinedJS里面也包含了socket.io的client代码，可以和webpack-dev-server进行websocket通讯。</w:t>
            </w:r>
          </w:p>
          <w:p>
            <w:pPr>
              <w:pStyle w:val="30"/>
              <w:rPr>
                <w:rFonts w:hint="default"/>
              </w:rPr>
            </w:pPr>
          </w:p>
          <w:p>
            <w:pPr>
              <w:pStyle w:val="32"/>
              <w:rPr>
                <w:rFonts w:hint="eastAsia"/>
                <w:lang w:eastAsia="zh-CN"/>
              </w:rPr>
            </w:pPr>
            <w:r>
              <w:rPr>
                <w:rFonts w:hint="eastAsia"/>
                <w:lang w:eastAsia="zh-CN"/>
              </w:rPr>
              <w:t>配置方式</w:t>
            </w:r>
            <w:r>
              <w:rPr>
                <w:rFonts w:hint="eastAsia"/>
                <w:lang w:val="en-US" w:eastAsia="zh-CN"/>
              </w:rPr>
              <w:t>2：</w:t>
            </w:r>
          </w:p>
          <w:p>
            <w:pPr>
              <w:pStyle w:val="30"/>
              <w:rPr>
                <w:rFonts w:hint="default"/>
              </w:rPr>
            </w:pPr>
            <w:r>
              <w:rPr>
                <w:rFonts w:hint="default"/>
              </w:rPr>
              <w:t>当然你也可以直接在你index.html引入这部分代码:</w:t>
            </w:r>
          </w:p>
          <w:p>
            <w:pPr>
              <w:pStyle w:val="30"/>
              <w:rPr>
                <w:rFonts w:hint="default"/>
              </w:rPr>
            </w:pPr>
            <w:r>
              <w:rPr>
                <w:rFonts w:hint="default"/>
              </w:rPr>
              <w:t>&lt;script src="http://localhost:8080/webpack-dev-server.js"&gt;&lt;/script&gt;</w:t>
            </w:r>
          </w:p>
          <w:p>
            <w:pPr>
              <w:pStyle w:val="30"/>
              <w:rPr>
                <w:rFonts w:hint="eastAsia"/>
              </w:rPr>
            </w:pPr>
          </w:p>
          <w:p>
            <w:pPr>
              <w:pStyle w:val="32"/>
              <w:rPr>
                <w:rFonts w:hint="eastAsia"/>
                <w:lang w:eastAsia="zh-CN"/>
              </w:rPr>
            </w:pPr>
            <w:r>
              <w:rPr>
                <w:rFonts w:hint="eastAsia"/>
                <w:lang w:eastAsia="zh-CN"/>
              </w:rPr>
              <w:t>启用方式</w:t>
            </w:r>
            <w:r>
              <w:rPr>
                <w:rFonts w:hint="eastAsia"/>
                <w:lang w:val="en-US" w:eastAsia="zh-CN"/>
              </w:rPr>
              <w:t>1：</w:t>
            </w:r>
          </w:p>
          <w:p>
            <w:pPr>
              <w:pStyle w:val="30"/>
              <w:rPr>
                <w:rFonts w:hint="eastAsia"/>
              </w:rPr>
            </w:pPr>
            <w:r>
              <w:rPr>
                <w:rFonts w:hint="eastAsia"/>
              </w:rPr>
              <w:t>当以命令行启动webpack-dev-server时,需要做两点：</w:t>
            </w:r>
          </w:p>
          <w:p>
            <w:pPr>
              <w:pStyle w:val="30"/>
              <w:rPr>
                <w:rFonts w:hint="eastAsia"/>
              </w:rPr>
            </w:pPr>
            <w:r>
              <w:rPr>
                <w:rFonts w:hint="eastAsia"/>
              </w:rPr>
              <w:t>在命令行中添加--inline命令</w:t>
            </w:r>
          </w:p>
          <w:p>
            <w:pPr>
              <w:pStyle w:val="30"/>
              <w:rPr>
                <w:rFonts w:hint="eastAsia"/>
              </w:rPr>
            </w:pPr>
            <w:r>
              <w:rPr>
                <w:rFonts w:hint="eastAsia"/>
              </w:rPr>
              <w:t>在webpack.config.js中添加devServer:{inline:true}</w:t>
            </w:r>
          </w:p>
          <w:p>
            <w:pPr>
              <w:pStyle w:val="30"/>
              <w:rPr>
                <w:rFonts w:hint="eastAsia"/>
              </w:rPr>
            </w:pPr>
          </w:p>
          <w:p>
            <w:pPr>
              <w:pStyle w:val="32"/>
              <w:rPr>
                <w:rFonts w:hint="eastAsia"/>
              </w:rPr>
            </w:pPr>
            <w:r>
              <w:rPr>
                <w:rFonts w:hint="eastAsia"/>
                <w:lang w:eastAsia="zh-CN"/>
              </w:rPr>
              <w:t>启用方式</w:t>
            </w:r>
            <w:r>
              <w:rPr>
                <w:rFonts w:hint="eastAsia"/>
                <w:lang w:val="en-US" w:eastAsia="zh-CN"/>
              </w:rPr>
              <w:t>2：</w:t>
            </w:r>
          </w:p>
          <w:p>
            <w:pPr>
              <w:pStyle w:val="30"/>
              <w:rPr>
                <w:rFonts w:hint="eastAsia"/>
              </w:rPr>
            </w:pPr>
            <w:r>
              <w:rPr>
                <w:rFonts w:hint="eastAsia"/>
              </w:rPr>
              <w:t>当以Node.js API启动webpack-dev-server时,我们也需要做两点:</w:t>
            </w:r>
          </w:p>
          <w:p>
            <w:pPr>
              <w:pStyle w:val="30"/>
              <w:rPr>
                <w:rFonts w:hint="eastAsia"/>
              </w:rPr>
            </w:pPr>
            <w:r>
              <w:rPr>
                <w:rFonts w:hint="eastAsia"/>
              </w:rPr>
              <w:t>由于webpack-dev-server的配置中无inline选项,我们需要添加webpack-dev-server/client?http://«path»:«port»/到webpack配置的entry入口点中.</w:t>
            </w:r>
          </w:p>
          <w:p>
            <w:pPr>
              <w:pStyle w:val="30"/>
              <w:rPr>
                <w:rFonts w:hint="eastAsia"/>
              </w:rPr>
            </w:pPr>
            <w:r>
              <w:rPr>
                <w:rFonts w:hint="eastAsia"/>
              </w:rPr>
              <w:t>将&lt;script src="http://localhost:8080/webpack-dev-server.js"&gt;&lt;/script&gt;添加到html文件中</w:t>
            </w:r>
          </w:p>
          <w:p>
            <w:pPr>
              <w:pStyle w:val="33"/>
              <w:rPr>
                <w:rFonts w:hint="eastAsia"/>
              </w:rPr>
            </w:pPr>
            <w:r>
              <w:rPr>
                <w:rFonts w:hint="eastAsia"/>
              </w:rPr>
              <w:t>var config = require("./webpack.config.js");</w:t>
            </w:r>
          </w:p>
          <w:p>
            <w:pPr>
              <w:pStyle w:val="33"/>
              <w:rPr>
                <w:rFonts w:hint="eastAsia"/>
              </w:rPr>
            </w:pPr>
            <w:r>
              <w:rPr>
                <w:rFonts w:hint="eastAsia"/>
              </w:rPr>
              <w:t>var webpack = require('webpack');</w:t>
            </w:r>
          </w:p>
          <w:p>
            <w:pPr>
              <w:pStyle w:val="33"/>
              <w:rPr>
                <w:rFonts w:hint="eastAsia"/>
              </w:rPr>
            </w:pPr>
            <w:r>
              <w:rPr>
                <w:rFonts w:hint="eastAsia"/>
              </w:rPr>
              <w:t>var WebpackDevServer = require('webpack-dev-server');</w:t>
            </w:r>
          </w:p>
          <w:p>
            <w:pPr>
              <w:pStyle w:val="33"/>
              <w:rPr>
                <w:rFonts w:hint="eastAsia"/>
              </w:rPr>
            </w:pPr>
          </w:p>
          <w:p>
            <w:pPr>
              <w:pStyle w:val="33"/>
              <w:rPr>
                <w:rFonts w:hint="eastAsia"/>
              </w:rPr>
            </w:pPr>
            <w:r>
              <w:rPr>
                <w:rFonts w:hint="eastAsia"/>
              </w:rPr>
              <w:t>config.entry.app.unshift("webpack-dev-server/client?http://localhost:8080/");</w:t>
            </w:r>
          </w:p>
          <w:p>
            <w:pPr>
              <w:pStyle w:val="33"/>
              <w:rPr>
                <w:rFonts w:hint="eastAsia"/>
              </w:rPr>
            </w:pPr>
          </w:p>
          <w:p>
            <w:pPr>
              <w:pStyle w:val="33"/>
              <w:rPr>
                <w:rFonts w:hint="eastAsia"/>
              </w:rPr>
            </w:pPr>
            <w:r>
              <w:rPr>
                <w:rFonts w:hint="eastAsia"/>
              </w:rPr>
              <w:t>var compiler = webpack(config);</w:t>
            </w:r>
          </w:p>
          <w:p>
            <w:pPr>
              <w:pStyle w:val="33"/>
              <w:rPr>
                <w:rFonts w:hint="eastAsia"/>
              </w:rPr>
            </w:pPr>
            <w:r>
              <w:rPr>
                <w:rFonts w:hint="eastAsia"/>
              </w:rPr>
              <w:t>new WebpackDevServer(compiler, {</w:t>
            </w:r>
          </w:p>
          <w:p>
            <w:pPr>
              <w:pStyle w:val="33"/>
              <w:rPr>
                <w:rFonts w:hint="eastAsia"/>
              </w:rPr>
            </w:pPr>
            <w:r>
              <w:rPr>
                <w:rFonts w:hint="eastAsia"/>
              </w:rPr>
              <w:tab/>
            </w:r>
            <w:r>
              <w:rPr>
                <w:rFonts w:hint="eastAsia"/>
              </w:rPr>
              <w:tab/>
            </w:r>
            <w:r>
              <w:rPr>
                <w:rFonts w:hint="eastAsia"/>
              </w:rPr>
              <w:t>contentBase: 'build/',</w:t>
            </w:r>
          </w:p>
          <w:p>
            <w:pPr>
              <w:pStyle w:val="33"/>
              <w:rPr>
                <w:rFonts w:hint="eastAsia"/>
              </w:rPr>
            </w:pPr>
            <w:r>
              <w:rPr>
                <w:rFonts w:hint="eastAsia"/>
              </w:rPr>
              <w:tab/>
            </w:r>
            <w:r>
              <w:rPr>
                <w:rFonts w:hint="eastAsia"/>
              </w:rPr>
              <w:tab/>
            </w:r>
            <w:r>
              <w:rPr>
                <w:rFonts w:hint="eastAsia"/>
              </w:rPr>
              <w:t>publicPath: "/assets/"</w:t>
            </w:r>
          </w:p>
          <w:p>
            <w:pPr>
              <w:pStyle w:val="33"/>
              <w:rPr>
                <w:rFonts w:hint="eastAsia"/>
              </w:rPr>
            </w:pPr>
            <w:r>
              <w:rPr>
                <w:rFonts w:hint="eastAsia"/>
              </w:rPr>
              <w:t>}).listen(8080);</w:t>
            </w:r>
          </w:p>
          <w:p>
            <w:pPr>
              <w:pStyle w:val="30"/>
              <w:rPr>
                <w:rFonts w:hint="eastAsia"/>
              </w:rPr>
            </w:pPr>
            <w:r>
              <w:rPr>
                <w:rFonts w:hint="eastAsia"/>
              </w:rPr>
              <w:t>在Node中运行上面的代码即可。</w:t>
            </w:r>
          </w:p>
          <w:p>
            <w:pPr>
              <w:pStyle w:val="30"/>
              <w:rPr>
                <w:rFonts w:hint="eastAsia" w:eastAsia="宋体"/>
                <w:lang w:eastAsia="zh-CN"/>
              </w:rPr>
            </w:pPr>
            <w:r>
              <w:rPr>
                <w:rFonts w:hint="eastAsia" w:eastAsia="宋体"/>
                <w:lang w:eastAsia="zh-CN"/>
              </w:rPr>
              <w:object>
                <v:shape id="_x0000_i1025" o:spt="75" type="#_x0000_t75" style="height:41.85pt;width:72.75pt;" o:ole="t" filled="f" o:preferrelative="t" stroked="f" coordsize="21600,21600">
                  <v:path/>
                  <v:fill on="f" focussize="0,0"/>
                  <v:stroke on="f"/>
                  <v:imagedata r:id="rId6" cropbottom="23980f" o:title=""/>
                  <o:lock v:ext="edit" aspectratio="t"/>
                  <w10:wrap type="none"/>
                  <w10:anchorlock/>
                </v:shape>
                <o:OLEObject Type="Embed" ProgID="Package" ShapeID="_x0000_i1025" DrawAspect="Icon" ObjectID="_1468075725" r:id="rId5">
                  <o:LockedField>false</o:LockedField>
                </o:OLEObject>
              </w:object>
            </w:r>
          </w:p>
          <w:p>
            <w:pPr>
              <w:pStyle w:val="30"/>
              <w:rPr>
                <w:rFonts w:hint="eastAsia"/>
              </w:rPr>
            </w:pPr>
          </w:p>
          <w:p>
            <w:pPr>
              <w:pStyle w:val="32"/>
              <w:rPr>
                <w:rFonts w:hint="eastAsia"/>
              </w:rPr>
            </w:pPr>
            <w:r>
              <w:rPr>
                <w:rFonts w:hint="eastAsia"/>
                <w:lang w:eastAsia="zh-CN"/>
              </w:rPr>
              <w:t>启动方式</w:t>
            </w:r>
            <w:r>
              <w:rPr>
                <w:rFonts w:hint="eastAsia"/>
                <w:lang w:val="en-US" w:eastAsia="zh-CN"/>
              </w:rPr>
              <w:t>3：</w:t>
            </w:r>
          </w:p>
          <w:p>
            <w:pPr>
              <w:pStyle w:val="30"/>
              <w:rPr>
                <w:rFonts w:hint="eastAsia"/>
              </w:rPr>
            </w:pPr>
            <w:r>
              <w:rPr>
                <w:rFonts w:hint="eastAsia"/>
              </w:rPr>
              <w:t>"dev": "webpack-dev-server --devtool eval-source-map --progress --colors --hot --inline --content-base ./assets",</w:t>
            </w:r>
          </w:p>
          <w:p>
            <w:pPr>
              <w:pStyle w:val="30"/>
              <w:rPr>
                <w:rFonts w:hint="eastAsia"/>
              </w:rPr>
            </w:pPr>
          </w:p>
          <w:p>
            <w:pPr>
              <w:pStyle w:val="30"/>
              <w:rPr>
                <w:rFonts w:hint="eastAsia"/>
              </w:rPr>
            </w:pPr>
            <w:r>
              <w:rPr>
                <w:rFonts w:hint="eastAsia"/>
                <w:b/>
                <w:bCs/>
              </w:rPr>
              <w:t>注意：webpack配置中的devSever配置项只对在命令行模式webpack-dev-server有效。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rPr>
                <w:rFonts w:hint="eastAsia"/>
                <w:lang w:val="en-US" w:eastAsia="zh-CN"/>
              </w:rPr>
            </w:pPr>
          </w:p>
        </w:tc>
        <w:tc>
          <w:tcPr>
            <w:tcW w:w="9699" w:type="dxa"/>
            <w:gridSpan w:val="2"/>
            <w:vAlign w:val="top"/>
          </w:tcPr>
          <w:p>
            <w:pPr>
              <w:pStyle w:val="30"/>
            </w:pPr>
            <w:r>
              <w:rPr>
                <w:rFonts w:hint="default"/>
              </w:rPr>
              <w:t>其实</w:t>
            </w:r>
            <w:r>
              <w:t>entry</w:t>
            </w:r>
            <w:r>
              <w:rPr>
                <w:rFonts w:hint="default"/>
              </w:rPr>
              <w:t>不需要搞那么麻烦：</w:t>
            </w:r>
          </w:p>
          <w:p>
            <w:pPr>
              <w:pStyle w:val="30"/>
              <w:rPr>
                <w:rFonts w:hint="default"/>
              </w:rPr>
            </w:pPr>
            <w:r>
              <w:rPr>
                <w:rFonts w:hint="default"/>
              </w:rPr>
              <w:t>entry: {</w:t>
            </w:r>
          </w:p>
          <w:p>
            <w:pPr>
              <w:pStyle w:val="30"/>
              <w:rPr>
                <w:rFonts w:hint="default"/>
              </w:rPr>
            </w:pPr>
            <w:r>
              <w:rPr>
                <w:rFonts w:hint="default"/>
              </w:rPr>
              <w:t xml:space="preserve">        app: './assets/main.js'</w:t>
            </w:r>
          </w:p>
          <w:p>
            <w:pPr>
              <w:pStyle w:val="30"/>
              <w:rPr>
                <w:rFonts w:hint="default"/>
              </w:rPr>
            </w:pPr>
            <w:r>
              <w:rPr>
                <w:rFonts w:hint="default"/>
              </w:rPr>
              <w:t xml:space="preserve">    },</w:t>
            </w:r>
          </w:p>
          <w:p>
            <w:pPr>
              <w:pStyle w:val="30"/>
              <w:rPr>
                <w:rFonts w:hint="default"/>
              </w:rPr>
            </w:pPr>
            <w:r>
              <w:rPr>
                <w:rFonts w:hint="default"/>
              </w:rPr>
              <w:t>只要在把inline也启动起来就好了：</w:t>
            </w:r>
          </w:p>
          <w:p>
            <w:pPr>
              <w:pStyle w:val="30"/>
              <w:rPr>
                <w:rFonts w:hint="default"/>
              </w:rPr>
            </w:pPr>
            <w:r>
              <w:rPr>
                <w:rFonts w:hint="default"/>
              </w:rPr>
              <w:t>new WebpackDevServer(webpack(config), {</w:t>
            </w:r>
          </w:p>
          <w:p>
            <w:pPr>
              <w:pStyle w:val="30"/>
              <w:rPr>
                <w:rFonts w:hint="default"/>
              </w:rPr>
            </w:pPr>
            <w:r>
              <w:rPr>
                <w:rFonts w:hint="default"/>
              </w:rPr>
              <w:t xml:space="preserve">    publicPath        : config.output.publicPath,</w:t>
            </w:r>
          </w:p>
          <w:p>
            <w:pPr>
              <w:pStyle w:val="30"/>
              <w:rPr>
                <w:rFonts w:hint="default"/>
              </w:rPr>
            </w:pPr>
            <w:r>
              <w:rPr>
                <w:rFonts w:hint="default"/>
              </w:rPr>
              <w:t xml:space="preserve">    hot               : true,</w:t>
            </w:r>
          </w:p>
          <w:p>
            <w:pPr>
              <w:pStyle w:val="30"/>
              <w:rPr>
                <w:rFonts w:hint="default"/>
              </w:rPr>
            </w:pPr>
            <w:r>
              <w:rPr>
                <w:rFonts w:hint="default"/>
              </w:rPr>
              <w:t xml:space="preserve">    inline            : true,//启动inline</w:t>
            </w:r>
          </w:p>
          <w:p>
            <w:pPr>
              <w:pStyle w:val="30"/>
              <w:rPr>
                <w:rFonts w:hint="default"/>
              </w:rPr>
            </w:pPr>
            <w:r>
              <w:rPr>
                <w:rFonts w:hint="default"/>
              </w:rPr>
              <w:t xml:space="preserve">    noInfo            : true,</w:t>
            </w:r>
          </w:p>
          <w:p>
            <w:pPr>
              <w:pStyle w:val="30"/>
              <w:rPr>
                <w:rFonts w:hint="default"/>
              </w:rPr>
            </w:pPr>
            <w:r>
              <w:rPr>
                <w:rFonts w:hint="default"/>
              </w:rPr>
              <w:t xml:space="preserve">    historyApiFallback: true</w:t>
            </w:r>
          </w:p>
          <w:p>
            <w:pPr>
              <w:pStyle w:val="30"/>
              <w:rPr>
                <w:rFonts w:hint="default"/>
              </w:rPr>
            </w:pPr>
            <w:r>
              <w:rPr>
                <w:rFonts w:hint="default"/>
              </w:rPr>
              <w:t>}).listen(8080, '127.0.0.1', function (err, res) {</w:t>
            </w:r>
          </w:p>
          <w:p>
            <w:pPr>
              <w:pStyle w:val="30"/>
              <w:rPr>
                <w:rFonts w:hint="default"/>
              </w:rPr>
            </w:pPr>
            <w:r>
              <w:rPr>
                <w:rFonts w:hint="default"/>
              </w:rPr>
              <w:t xml:space="preserve">    if (err) console.log(err);</w:t>
            </w:r>
          </w:p>
          <w:p>
            <w:pPr>
              <w:pStyle w:val="30"/>
              <w:rPr>
                <w:rFonts w:hint="default"/>
              </w:rPr>
            </w:pPr>
            <w:r>
              <w:rPr>
                <w:rFonts w:hint="default"/>
              </w:rPr>
              <w:t xml:space="preserve">    console.log('At 3000');</w:t>
            </w:r>
          </w:p>
          <w:p>
            <w:pPr>
              <w:pStyle w:val="30"/>
              <w:rPr>
                <w:rFonts w:hint="eastAsia"/>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eastAsia="宋体"/>
                <w:lang w:val="en-US" w:eastAsia="zh-CN"/>
              </w:rPr>
            </w:pPr>
            <w:r>
              <w:rPr>
                <w:rFonts w:hint="eastAsia"/>
                <w:lang w:val="en-US" w:eastAsia="zh-CN"/>
              </w:rPr>
              <w:t>比较</w:t>
            </w:r>
          </w:p>
        </w:tc>
        <w:tc>
          <w:tcPr>
            <w:tcW w:w="9699" w:type="dxa"/>
            <w:gridSpan w:val="2"/>
            <w:vAlign w:val="top"/>
          </w:tcPr>
          <w:p>
            <w:pPr>
              <w:pStyle w:val="30"/>
              <w:rPr>
                <w:rFonts w:hint="default"/>
              </w:rPr>
            </w:pPr>
            <w:r>
              <w:rPr>
                <w:rFonts w:hint="default"/>
              </w:rPr>
              <w:t>不过Iframe mode和Inline mode最后达到的效果都是一样的，都是监听文件的变化，然后再将编译后的文件推送到前端，完成页面的reload的。</w:t>
            </w:r>
          </w:p>
          <w:p>
            <w:pPr>
              <w:pStyle w:val="30"/>
              <w:rPr>
                <w:rFonts w:hint="default"/>
              </w:rPr>
            </w:pPr>
          </w:p>
          <w:p>
            <w:pPr>
              <w:pStyle w:val="30"/>
            </w:pPr>
            <w:r>
              <w:rPr>
                <w:rFonts w:hint="default"/>
              </w:rPr>
              <w:t>Iframe mode</w:t>
            </w:r>
            <w:r>
              <w:rPr>
                <w:rFonts w:hint="eastAsia"/>
                <w:lang w:val="en-US" w:eastAsia="zh-CN"/>
              </w:rPr>
              <w:t>(默认)</w:t>
            </w:r>
          </w:p>
          <w:p>
            <w:pPr>
              <w:pStyle w:val="30"/>
              <w:rPr>
                <w:rFonts w:hint="default"/>
                <w:lang w:eastAsia="zh-CN"/>
              </w:rPr>
            </w:pPr>
            <w:r>
              <w:t>Iframe mode</w:t>
            </w:r>
            <w:r>
              <w:rPr>
                <w:rFonts w:hint="default"/>
              </w:rPr>
              <w:t>下cmd line不需要添加其他的内容</w:t>
            </w:r>
            <w:r>
              <w:rPr>
                <w:rFonts w:hint="eastAsia"/>
                <w:lang w:val="en-US" w:eastAsia="zh-CN"/>
              </w:rPr>
              <w:t xml:space="preserve">: </w:t>
            </w:r>
            <w:r>
              <w:rPr>
                <w:rFonts w:hint="default"/>
                <w:lang w:eastAsia="zh-CN"/>
              </w:rPr>
              <w:t>webpack-dev-server</w:t>
            </w:r>
          </w:p>
          <w:p>
            <w:pPr>
              <w:pStyle w:val="30"/>
              <w:rPr>
                <w:rFonts w:hint="default"/>
              </w:rPr>
            </w:pPr>
            <w:r>
              <w:rPr>
                <w:rFonts w:hint="default"/>
              </w:rPr>
              <w:t>浏览器访问的路径是:</w:t>
            </w:r>
            <w:r>
              <w:rPr>
                <w:rFonts w:hint="eastAsia"/>
                <w:lang w:val="en-US" w:eastAsia="zh-CN"/>
              </w:rPr>
              <w:t xml:space="preserve"> </w:t>
            </w:r>
            <w:r>
              <w:rPr>
                <w:rFonts w:hint="default"/>
              </w:rPr>
              <w:t>localhost:8080/webpack-dev-server/index.html。</w:t>
            </w:r>
          </w:p>
          <w:p>
            <w:pPr>
              <w:pStyle w:val="30"/>
              <w:rPr>
                <w:rFonts w:hint="default"/>
              </w:rPr>
            </w:pPr>
            <w:r>
              <w:rPr>
                <w:rFonts w:hint="default"/>
              </w:rPr>
              <w:t>这个时候这个页面的header部分会出现整个reload消息的状态。当时改变源文件的时候，即可以完成自动编译打包，页面自动刷新的功能。</w:t>
            </w:r>
          </w:p>
          <w:p>
            <w:pPr>
              <w:pStyle w:val="30"/>
              <w:rPr>
                <w:rFonts w:hint="default"/>
              </w:rPr>
            </w:pPr>
          </w:p>
          <w:p>
            <w:pPr>
              <w:pStyle w:val="30"/>
              <w:rPr>
                <w:rFonts w:hint="default"/>
              </w:rPr>
            </w:pPr>
            <w:r>
              <w:rPr>
                <w:rFonts w:hint="default"/>
              </w:rPr>
              <w:t>Inline mode</w:t>
            </w:r>
          </w:p>
          <w:p>
            <w:pPr>
              <w:pStyle w:val="30"/>
              <w:rPr>
                <w:rFonts w:hint="default"/>
              </w:rPr>
            </w:pPr>
            <w:r>
              <w:rPr>
                <w:rFonts w:hint="default"/>
              </w:rPr>
              <w:t>使用inline mode的时候，cmd line需要写成</w:t>
            </w:r>
            <w:r>
              <w:rPr>
                <w:rFonts w:hint="eastAsia"/>
                <w:lang w:val="en-US" w:eastAsia="zh-CN"/>
              </w:rPr>
              <w:t xml:space="preserve">: </w:t>
            </w:r>
            <w:r>
              <w:rPr>
                <w:rFonts w:hint="default"/>
              </w:rPr>
              <w:t>webpack-dev-server --inline --content-base ./dist</w:t>
            </w:r>
          </w:p>
          <w:p>
            <w:pPr>
              <w:pStyle w:val="30"/>
              <w:rPr>
                <w:rFonts w:hint="default"/>
              </w:rPr>
            </w:pPr>
            <w:r>
              <w:rPr>
                <w:rFonts w:hint="default"/>
              </w:rPr>
              <w:t>这个时候访问的路径是:</w:t>
            </w:r>
            <w:r>
              <w:rPr>
                <w:rFonts w:hint="eastAsia"/>
                <w:lang w:val="en-US" w:eastAsia="zh-CN"/>
              </w:rPr>
              <w:t xml:space="preserve"> </w:t>
            </w:r>
            <w:r>
              <w:rPr>
                <w:rFonts w:hint="default"/>
              </w:rPr>
              <w:t>localhost:8080/index.html</w:t>
            </w:r>
          </w:p>
          <w:p>
            <w:pPr>
              <w:pStyle w:val="30"/>
              <w:rPr>
                <w:rFonts w:hint="eastAsia"/>
              </w:rPr>
            </w:pPr>
            <w:r>
              <w:rPr>
                <w:rFonts w:hint="default"/>
              </w:rPr>
              <w:t>也能完成自动编译打包，页面自动刷新的功能。但是没有的header部分的reload消息的显示，不过在控制台中会显示reload的状态。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ind w:firstLine="0" w:firstLineChars="0"/>
              <w:rPr>
                <w:rFonts w:hint="eastAsia"/>
                <w:lang w:val="en-US" w:eastAsia="zh-CN"/>
              </w:rPr>
            </w:pPr>
            <w:bookmarkStart w:id="10" w:name="_Toc32160"/>
            <w:r>
              <w:rPr>
                <w:rFonts w:hint="eastAsia"/>
                <w:lang w:val="en-US" w:eastAsia="zh-CN"/>
              </w:rPr>
              <w:t>Hot Module Replacement</w:t>
            </w:r>
            <w:bookmarkEnd w:id="10"/>
          </w:p>
        </w:tc>
        <w:tc>
          <w:tcPr>
            <w:tcW w:w="9699" w:type="dxa"/>
            <w:gridSpan w:val="2"/>
            <w:vAlign w:val="top"/>
          </w:tcPr>
          <w:p>
            <w:pPr>
              <w:pStyle w:val="32"/>
              <w:rPr>
                <w:rFonts w:hint="default"/>
              </w:rPr>
            </w:pPr>
            <w:r>
              <w:rPr>
                <w:rFonts w:hint="default"/>
              </w:rPr>
              <w:t>在命令行中运行inline模式，并启用热模块替换</w:t>
            </w:r>
          </w:p>
          <w:p>
            <w:pPr>
              <w:pStyle w:val="30"/>
              <w:rPr>
                <w:rFonts w:hint="eastAsia"/>
                <w:lang w:val="en-US" w:eastAsia="zh-CN"/>
              </w:rPr>
            </w:pPr>
            <w:r>
              <w:rPr>
                <w:rFonts w:hint="default"/>
              </w:rPr>
              <w:t>这里只需要多增加 --hot指令就OK了</w:t>
            </w:r>
            <w:r>
              <w:rPr>
                <w:rFonts w:hint="eastAsia"/>
                <w:lang w:val="en-US" w:eastAsia="zh-CN"/>
              </w:rPr>
              <w:t>:</w:t>
            </w:r>
          </w:p>
          <w:p>
            <w:pPr>
              <w:pStyle w:val="30"/>
              <w:rPr>
                <w:rFonts w:hint="default"/>
                <w:lang w:val="en-US" w:eastAsia="zh-CN"/>
              </w:rPr>
            </w:pPr>
          </w:p>
          <w:p>
            <w:pPr>
              <w:pStyle w:val="30"/>
              <w:rPr>
                <w:rFonts w:hint="default"/>
              </w:rPr>
            </w:pPr>
            <w:r>
              <w:rPr>
                <w:rFonts w:hint="default"/>
              </w:rPr>
              <w:t>webpack-dev-server --hot --inline --content-base ./dist</w:t>
            </w:r>
          </w:p>
          <w:p>
            <w:pPr>
              <w:pStyle w:val="30"/>
              <w:rPr>
                <w:rFonts w:hint="default"/>
              </w:rPr>
            </w:pPr>
          </w:p>
          <w:p>
            <w:pPr>
              <w:pStyle w:val="30"/>
              <w:rPr>
                <w:rFonts w:hint="default"/>
              </w:rPr>
            </w:pPr>
            <w:r>
              <w:rPr>
                <w:rFonts w:hint="default"/>
              </w:rPr>
              <w:t>"scripts": {</w:t>
            </w:r>
          </w:p>
          <w:p>
            <w:pPr>
              <w:pStyle w:val="30"/>
              <w:rPr>
                <w:rFonts w:hint="default"/>
              </w:rPr>
            </w:pPr>
            <w:r>
              <w:rPr>
                <w:rFonts w:hint="default"/>
              </w:rPr>
              <w:t xml:space="preserve">    "dev": "webpack-dev-server --devtool eval-source-map --progress --colors --hot --inline --content-base ./dist",</w:t>
            </w:r>
          </w:p>
          <w:p>
            <w:pPr>
              <w:pStyle w:val="30"/>
              <w:rPr>
                <w:rFonts w:hint="default"/>
              </w:rPr>
            </w:pPr>
            <w:r>
              <w:rPr>
                <w:rFonts w:hint="default"/>
              </w:rPr>
              <w:t xml:space="preserve">    "build": "webpack --progress --colors"</w:t>
            </w:r>
          </w:p>
          <w:p>
            <w:pPr>
              <w:pStyle w:val="30"/>
              <w:rPr>
                <w:rFonts w:hint="default"/>
              </w:rPr>
            </w:pPr>
            <w:r>
              <w:rPr>
                <w:rFonts w:hint="default"/>
              </w:rPr>
              <w:t xml:space="preserve">  },</w:t>
            </w:r>
          </w:p>
          <w:p>
            <w:pPr>
              <w:pStyle w:val="30"/>
              <w:rPr>
                <w:rFonts w:hint="default"/>
              </w:rPr>
            </w:pPr>
            <w:r>
              <w:rPr>
                <w:rFonts w:hint="default"/>
              </w:rPr>
              <w:t>注意:命令行模式下,webpack.config.js中一定要配置output.publicPath来指定编译后的包(bundle)的访问位置.</w:t>
            </w:r>
          </w:p>
          <w:p>
            <w:pPr>
              <w:pStyle w:val="30"/>
              <w:rPr>
                <w:rFonts w:hint="default"/>
              </w:rPr>
            </w:pPr>
          </w:p>
          <w:p>
            <w:pPr>
              <w:pStyle w:val="32"/>
              <w:rPr>
                <w:rFonts w:hint="default"/>
              </w:rPr>
            </w:pPr>
            <w:r>
              <w:rPr>
                <w:rFonts w:hint="default"/>
              </w:rPr>
              <w:t>在Nodejs API中运行inline模式，并启用热模块替换</w:t>
            </w:r>
          </w:p>
          <w:p>
            <w:pPr>
              <w:pStyle w:val="30"/>
              <w:rPr>
                <w:rFonts w:hint="default"/>
              </w:rPr>
            </w:pPr>
            <w:r>
              <w:rPr>
                <w:rFonts w:hint="default"/>
              </w:rPr>
              <w:t>这里需要做以下三点:</w:t>
            </w:r>
          </w:p>
          <w:p>
            <w:pPr>
              <w:pStyle w:val="30"/>
              <w:rPr>
                <w:rFonts w:hint="default"/>
              </w:rPr>
            </w:pPr>
            <w:r>
              <w:rPr>
                <w:rFonts w:hint="default"/>
              </w:rPr>
              <w:t>在webpack.config.js的entry选项中添加:webpack/hot/dev-server</w:t>
            </w:r>
          </w:p>
          <w:p>
            <w:pPr>
              <w:pStyle w:val="30"/>
              <w:rPr>
                <w:rFonts w:hint="default"/>
              </w:rPr>
            </w:pPr>
            <w:r>
              <w:rPr>
                <w:rFonts w:hint="default"/>
              </w:rPr>
              <w:t>在webpack.config.js的plugins选项中添加:new webpack.HotModuleReplacementPlugin()</w:t>
            </w:r>
          </w:p>
          <w:p>
            <w:pPr>
              <w:pStyle w:val="30"/>
              <w:rPr>
                <w:rFonts w:hint="default"/>
              </w:rPr>
            </w:pPr>
            <w:r>
              <w:rPr>
                <w:rFonts w:hint="default"/>
              </w:rPr>
              <w:t>在webpack-dev-server的配置中添加：hot:true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ind w:firstLine="0" w:firstLineChars="0"/>
              <w:rPr>
                <w:rFonts w:hint="eastAsia"/>
                <w:lang w:val="en-US" w:eastAsia="zh-CN"/>
              </w:rPr>
            </w:pPr>
          </w:p>
        </w:tc>
        <w:tc>
          <w:tcPr>
            <w:tcW w:w="9699" w:type="dxa"/>
            <w:gridSpan w:val="2"/>
            <w:vAlign w:val="top"/>
          </w:tcPr>
          <w:p>
            <w:pPr>
              <w:pStyle w:val="32"/>
            </w:pPr>
            <w:r>
              <w:rPr>
                <w:rFonts w:hint="default"/>
              </w:rPr>
              <w:t>webpack-dev-server的“hot” 和 “inline”选项</w:t>
            </w:r>
          </w:p>
          <w:p>
            <w:pPr>
              <w:pStyle w:val="30"/>
              <w:rPr>
                <w:rFonts w:hint="default"/>
              </w:rPr>
            </w:pPr>
            <w:r>
              <w:rPr>
                <w:rFonts w:hint="default"/>
              </w:rPr>
              <w:t>注意像</w:t>
            </w:r>
            <w:r>
              <w:t>inline</w:t>
            </w:r>
            <w:r>
              <w:rPr>
                <w:rFonts w:hint="default"/>
              </w:rPr>
              <w:t>和hot这些选项是Webpack-dev-server特有的，而另外的如hide-modules则是CLI模式特有的选项。</w:t>
            </w:r>
          </w:p>
          <w:p>
            <w:pPr>
              <w:pStyle w:val="30"/>
              <w:rPr>
                <w:rFonts w:hint="default"/>
              </w:rPr>
            </w:pPr>
            <w:r>
              <w:rPr>
                <w:rFonts w:hint="default"/>
              </w:rPr>
              <w:t>“inline”选项会为入口页面添加“热加载”功能，“hot”选项则开启“热替换（Hot Module Reloading）”，即尝试重新加载组件改变的部分（而不是重新加载整个页面）。如果两个参数都传入，当资源改变时，webpack-dev-server将会先尝试HRM（即热替换），如果失败则重新加载整个入口页面。</w:t>
            </w:r>
          </w:p>
          <w:p>
            <w:pPr>
              <w:pStyle w:val="30"/>
              <w:rPr>
                <w:rFonts w:hint="default"/>
              </w:rPr>
            </w:pPr>
            <w:r>
              <w:rPr>
                <w:rFonts w:hint="default"/>
              </w:rPr>
              <w:t>// 当资源发生改变，以下三种方式都会生成新的bundle，但是又有区别：</w:t>
            </w:r>
          </w:p>
          <w:p>
            <w:pPr>
              <w:pStyle w:val="30"/>
              <w:rPr>
                <w:rFonts w:hint="default"/>
              </w:rPr>
            </w:pPr>
            <w:r>
              <w:rPr>
                <w:rFonts w:hint="default"/>
              </w:rPr>
              <w:t>// 1. 不会刷新浏览器</w:t>
            </w:r>
          </w:p>
          <w:p>
            <w:pPr>
              <w:pStyle w:val="30"/>
              <w:rPr>
                <w:rFonts w:hint="default"/>
              </w:rPr>
            </w:pPr>
            <w:r>
              <w:rPr>
                <w:rFonts w:hint="default"/>
              </w:rPr>
              <w:t>$ webpack-dev-server</w:t>
            </w:r>
          </w:p>
          <w:p>
            <w:pPr>
              <w:pStyle w:val="30"/>
              <w:rPr>
                <w:rFonts w:hint="default"/>
              </w:rPr>
            </w:pPr>
            <w:r>
              <w:rPr>
                <w:rFonts w:hint="default"/>
              </w:rPr>
              <w:t>//2. 刷新浏览器</w:t>
            </w:r>
          </w:p>
          <w:p>
            <w:pPr>
              <w:pStyle w:val="30"/>
              <w:rPr>
                <w:rFonts w:hint="default"/>
              </w:rPr>
            </w:pPr>
            <w:r>
              <w:rPr>
                <w:rFonts w:hint="default"/>
              </w:rPr>
              <w:t>$ webpack-dev-server --inline</w:t>
            </w:r>
          </w:p>
          <w:p>
            <w:pPr>
              <w:pStyle w:val="30"/>
              <w:rPr>
                <w:rFonts w:hint="default"/>
              </w:rPr>
            </w:pPr>
            <w:r>
              <w:rPr>
                <w:rFonts w:hint="default"/>
              </w:rPr>
              <w:t>//3. 重新加载改变的部分，HRM失败则刷新页面</w:t>
            </w:r>
          </w:p>
          <w:p>
            <w:pPr>
              <w:pStyle w:val="30"/>
              <w:rPr>
                <w:rFonts w:hint="eastAsia"/>
                <w:lang w:val="en-US" w:eastAsia="zh-CN"/>
              </w:rPr>
            </w:pPr>
            <w:r>
              <w:rPr>
                <w:rFonts w:hint="default"/>
              </w:rPr>
              <w:t>$ webpack-dev-server  --inline --ho</w:t>
            </w:r>
            <w:r>
              <w:rPr>
                <w:rFonts w:hint="eastAsia"/>
                <w:lang w:val="en-US" w:eastAsia="zh-CN"/>
              </w:rPr>
              <w:t>t</w:t>
            </w:r>
          </w:p>
          <w:p>
            <w:pPr>
              <w:pStyle w:val="30"/>
              <w:rPr>
                <w:rFonts w:hint="eastAsia"/>
                <w:lang w:val="en-US" w:eastAsia="zh-CN"/>
              </w:rPr>
            </w:pPr>
          </w:p>
          <w:p>
            <w:pPr>
              <w:pStyle w:val="30"/>
              <w:rPr>
                <w:rFonts w:hint="eastAsia"/>
                <w:lang w:val="en-US" w:eastAsia="zh-CN"/>
              </w:rPr>
            </w:pPr>
          </w:p>
          <w:p>
            <w:pPr>
              <w:pStyle w:val="32"/>
              <w:rPr>
                <w:rFonts w:hint="default"/>
              </w:rPr>
            </w:pPr>
            <w:r>
              <w:rPr>
                <w:rFonts w:hint="default"/>
              </w:rPr>
              <w:t>另外值得注意的是你可以通过以下两种方式向webpack-dev-server传入参数：</w:t>
            </w:r>
          </w:p>
          <w:p>
            <w:pPr>
              <w:pStyle w:val="30"/>
              <w:rPr>
                <w:rFonts w:hint="default"/>
              </w:rPr>
            </w:pPr>
            <w:r>
              <w:rPr>
                <w:rFonts w:hint="default"/>
              </w:rPr>
              <w:t>// 通过CLI传参</w:t>
            </w:r>
          </w:p>
          <w:p>
            <w:pPr>
              <w:pStyle w:val="30"/>
              <w:rPr>
                <w:rFonts w:hint="default"/>
              </w:rPr>
            </w:pPr>
            <w:r>
              <w:rPr>
                <w:rFonts w:hint="default"/>
              </w:rPr>
              <w:t>webpack-dev-server --hot --inline</w:t>
            </w:r>
          </w:p>
          <w:p>
            <w:pPr>
              <w:pStyle w:val="30"/>
              <w:rPr>
                <w:rFonts w:hint="default"/>
              </w:rPr>
            </w:pPr>
            <w:r>
              <w:rPr>
                <w:rFonts w:hint="default"/>
              </w:rPr>
              <w:t>// 通过webpack.config.js文件的"devServer"对象</w:t>
            </w:r>
          </w:p>
          <w:p>
            <w:pPr>
              <w:pStyle w:val="30"/>
              <w:rPr>
                <w:rFonts w:hint="default"/>
              </w:rPr>
            </w:pPr>
            <w:r>
              <w:rPr>
                <w:rFonts w:hint="default"/>
              </w:rPr>
              <w:t>devServer: {</w:t>
            </w:r>
          </w:p>
          <w:p>
            <w:pPr>
              <w:pStyle w:val="30"/>
              <w:rPr>
                <w:rFonts w:hint="default"/>
              </w:rPr>
            </w:pPr>
            <w:r>
              <w:rPr>
                <w:rFonts w:hint="default"/>
              </w:rPr>
              <w:t xml:space="preserve">  inline: true,</w:t>
            </w:r>
          </w:p>
          <w:p>
            <w:pPr>
              <w:pStyle w:val="30"/>
              <w:rPr>
                <w:rFonts w:hint="default"/>
              </w:rPr>
            </w:pPr>
            <w:r>
              <w:rPr>
                <w:rFonts w:hint="default"/>
              </w:rPr>
              <w:t xml:space="preserve">  hot:true</w:t>
            </w:r>
          </w:p>
          <w:p>
            <w:pPr>
              <w:pStyle w:val="30"/>
              <w:rPr>
                <w:rFonts w:hint="default"/>
              </w:rPr>
            </w:pPr>
            <w:r>
              <w:rPr>
                <w:rFonts w:hint="default"/>
              </w:rPr>
              <w:t>}</w:t>
            </w:r>
          </w:p>
          <w:p>
            <w:pPr>
              <w:pStyle w:val="30"/>
              <w:rPr>
                <w:rFonts w:hint="default"/>
              </w:rPr>
            </w:pPr>
          </w:p>
          <w:p>
            <w:pPr>
              <w:pStyle w:val="30"/>
              <w:rPr>
                <w:rFonts w:hint="default"/>
              </w:rPr>
            </w:pPr>
            <w:r>
              <w:rPr>
                <w:rFonts w:hint="default"/>
              </w:rPr>
              <w:t>我发现有时devServer配置项（hot: true 和inline: true）不生效，我更偏向使用如下的方式向CLI传递参数：</w:t>
            </w:r>
          </w:p>
          <w:p>
            <w:pPr>
              <w:pStyle w:val="30"/>
              <w:rPr>
                <w:rFonts w:hint="default"/>
              </w:rPr>
            </w:pPr>
            <w:r>
              <w:rPr>
                <w:rFonts w:hint="default"/>
              </w:rPr>
              <w:t>"scripts": "webpack-dev-server --hot --inline"</w:t>
            </w:r>
            <w:r>
              <w:rPr>
                <w:rFonts w:hint="eastAsia"/>
                <w:lang w:val="en-US" w:eastAsia="zh-CN"/>
              </w:rPr>
              <w:t xml:space="preserve">  </w:t>
            </w:r>
            <w:r>
              <w:rPr>
                <w:rFonts w:hint="default"/>
              </w:rPr>
              <w:t>// package.json</w:t>
            </w:r>
          </w:p>
          <w:p>
            <w:pPr>
              <w:pStyle w:val="30"/>
              <w:rPr>
                <w:rFonts w:hint="default"/>
              </w:rPr>
            </w:pPr>
            <w:r>
              <w:rPr>
                <w:rFonts w:hint="default"/>
              </w:rPr>
              <w:t>注意：确定你没有同时传入hot:true</w:t>
            </w:r>
            <w:r>
              <w:rPr>
                <w:rFonts w:hint="eastAsia"/>
                <w:lang w:eastAsia="zh-CN"/>
              </w:rPr>
              <w:t>、</w:t>
            </w:r>
            <w:r>
              <w:rPr>
                <w:rFonts w:hint="default"/>
              </w:rPr>
              <w:t>-</w:t>
            </w:r>
            <w:r>
              <w:rPr>
                <w:rFonts w:hint="eastAsia"/>
                <w:lang w:val="en-US" w:eastAsia="zh-CN"/>
              </w:rPr>
              <w:t>-</w:t>
            </w:r>
            <w:r>
              <w:rPr>
                <w:rFonts w:hint="default"/>
              </w:rPr>
              <w:t>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gridSpan w:val="2"/>
            <w:vAlign w:val="top"/>
          </w:tcPr>
          <w:p>
            <w:pPr>
              <w:pStyle w:val="30"/>
              <w:rPr>
                <w:rFonts w:hint="default"/>
              </w:rPr>
            </w:pPr>
            <w:r>
              <w:rPr>
                <w:rFonts w:hint="default"/>
              </w:rPr>
              <w:t>webpack-dev-server中的配置选项</w:t>
            </w:r>
          </w:p>
          <w:p>
            <w:pPr>
              <w:pStyle w:val="33"/>
              <w:rPr>
                <w:rFonts w:hint="eastAsia"/>
              </w:rPr>
            </w:pPr>
            <w:r>
              <w:rPr>
                <w:rFonts w:hint="eastAsia"/>
              </w:rPr>
              <w:t>var WebpackDevServer = require("webpack-dev-server");</w:t>
            </w:r>
          </w:p>
          <w:p>
            <w:pPr>
              <w:pStyle w:val="33"/>
              <w:rPr>
                <w:rFonts w:hint="eastAsia"/>
              </w:rPr>
            </w:pPr>
            <w:r>
              <w:rPr>
                <w:rFonts w:hint="eastAsia"/>
              </w:rPr>
              <w:t>var webpack = require("webpack");</w:t>
            </w:r>
          </w:p>
          <w:p>
            <w:pPr>
              <w:pStyle w:val="33"/>
              <w:rPr>
                <w:rFonts w:hint="eastAsia"/>
              </w:rPr>
            </w:pPr>
          </w:p>
          <w:p>
            <w:pPr>
              <w:pStyle w:val="33"/>
              <w:rPr>
                <w:rFonts w:hint="eastAsia"/>
              </w:rPr>
            </w:pPr>
            <w:r>
              <w:rPr>
                <w:rFonts w:hint="eastAsia"/>
              </w:rPr>
              <w:t>var compiler = webpack({</w:t>
            </w:r>
          </w:p>
          <w:p>
            <w:pPr>
              <w:pStyle w:val="33"/>
              <w:rPr>
                <w:rFonts w:hint="eastAsia"/>
              </w:rPr>
            </w:pPr>
            <w:r>
              <w:rPr>
                <w:rFonts w:hint="eastAsia"/>
              </w:rPr>
              <w:t xml:space="preserve">  // configuration</w:t>
            </w:r>
          </w:p>
          <w:p>
            <w:pPr>
              <w:pStyle w:val="33"/>
              <w:rPr>
                <w:rFonts w:hint="eastAsia"/>
              </w:rPr>
            </w:pPr>
            <w:r>
              <w:rPr>
                <w:rFonts w:hint="eastAsia"/>
              </w:rPr>
              <w:t>});</w:t>
            </w:r>
          </w:p>
          <w:p>
            <w:pPr>
              <w:pStyle w:val="33"/>
              <w:rPr>
                <w:rFonts w:hint="eastAsia"/>
              </w:rPr>
            </w:pPr>
            <w:r>
              <w:rPr>
                <w:rFonts w:hint="eastAsia"/>
              </w:rPr>
              <w:t>var server = new WebpackDevServer(compiler, {</w:t>
            </w:r>
          </w:p>
          <w:p>
            <w:pPr>
              <w:pStyle w:val="33"/>
              <w:rPr>
                <w:rFonts w:hint="eastAsia"/>
              </w:rPr>
            </w:pPr>
            <w:r>
              <w:rPr>
                <w:rFonts w:hint="eastAsia"/>
              </w:rPr>
              <w:t xml:space="preserve">  // webpack-dev-server options</w:t>
            </w:r>
          </w:p>
          <w:p>
            <w:pPr>
              <w:pStyle w:val="33"/>
              <w:rPr>
                <w:rFonts w:hint="eastAsia"/>
              </w:rPr>
            </w:pPr>
          </w:p>
          <w:p>
            <w:pPr>
              <w:pStyle w:val="33"/>
              <w:rPr>
                <w:rFonts w:hint="eastAsia"/>
              </w:rPr>
            </w:pPr>
            <w:r>
              <w:rPr>
                <w:rFonts w:hint="eastAsia"/>
              </w:rPr>
              <w:t xml:space="preserve">  contentBase: "/path/to/directory",</w:t>
            </w:r>
          </w:p>
          <w:p>
            <w:pPr>
              <w:pStyle w:val="33"/>
              <w:rPr>
                <w:rFonts w:hint="eastAsia"/>
              </w:rPr>
            </w:pPr>
            <w:r>
              <w:rPr>
                <w:rFonts w:hint="eastAsia"/>
              </w:rPr>
              <w:t xml:space="preserve">  // Can also be an array, or: contentBase: "http://localhost/",</w:t>
            </w:r>
          </w:p>
          <w:p>
            <w:pPr>
              <w:pStyle w:val="33"/>
              <w:rPr>
                <w:rFonts w:hint="eastAsia"/>
              </w:rPr>
            </w:pPr>
          </w:p>
          <w:p>
            <w:pPr>
              <w:pStyle w:val="33"/>
              <w:rPr>
                <w:rFonts w:hint="eastAsia"/>
              </w:rPr>
            </w:pPr>
            <w:r>
              <w:rPr>
                <w:rFonts w:hint="eastAsia"/>
              </w:rPr>
              <w:t xml:space="preserve">  hot: true,</w:t>
            </w:r>
          </w:p>
          <w:p>
            <w:pPr>
              <w:pStyle w:val="33"/>
              <w:rPr>
                <w:rFonts w:hint="eastAsia"/>
              </w:rPr>
            </w:pPr>
            <w:r>
              <w:rPr>
                <w:rFonts w:hint="eastAsia"/>
              </w:rPr>
              <w:t xml:space="preserve">  // Enable special support for Hot Module Replacement</w:t>
            </w:r>
          </w:p>
          <w:p>
            <w:pPr>
              <w:pStyle w:val="33"/>
              <w:rPr>
                <w:rFonts w:hint="eastAsia"/>
              </w:rPr>
            </w:pPr>
            <w:r>
              <w:rPr>
                <w:rFonts w:hint="eastAsia"/>
              </w:rPr>
              <w:t xml:space="preserve">  // Page is no longer updated, but a "webpackHotUpdate" message is send to the content</w:t>
            </w:r>
          </w:p>
          <w:p>
            <w:pPr>
              <w:pStyle w:val="33"/>
              <w:rPr>
                <w:rFonts w:hint="eastAsia"/>
              </w:rPr>
            </w:pPr>
            <w:r>
              <w:rPr>
                <w:rFonts w:hint="eastAsia"/>
              </w:rPr>
              <w:t xml:space="preserve">  // Use "webpack/hot/dev-server" as additional module in your entry point</w:t>
            </w:r>
          </w:p>
          <w:p>
            <w:pPr>
              <w:pStyle w:val="33"/>
              <w:rPr>
                <w:rFonts w:hint="eastAsia"/>
              </w:rPr>
            </w:pPr>
            <w:r>
              <w:rPr>
                <w:rFonts w:hint="eastAsia"/>
              </w:rPr>
              <w:t xml:space="preserve">  // Note: this does _not_ add the `HotModuleReplacementPlugin` like the CLI option does. </w:t>
            </w:r>
          </w:p>
          <w:p>
            <w:pPr>
              <w:pStyle w:val="33"/>
              <w:rPr>
                <w:rFonts w:hint="eastAsia"/>
              </w:rPr>
            </w:pPr>
          </w:p>
          <w:p>
            <w:pPr>
              <w:pStyle w:val="33"/>
              <w:rPr>
                <w:rFonts w:hint="eastAsia"/>
              </w:rPr>
            </w:pPr>
            <w:r>
              <w:rPr>
                <w:rFonts w:hint="eastAsia"/>
              </w:rPr>
              <w:t xml:space="preserve">  // Set this as true if you want to access dev server from arbitrary url.</w:t>
            </w:r>
          </w:p>
          <w:p>
            <w:pPr>
              <w:pStyle w:val="33"/>
              <w:rPr>
                <w:rFonts w:hint="eastAsia"/>
              </w:rPr>
            </w:pPr>
            <w:r>
              <w:rPr>
                <w:rFonts w:hint="eastAsia"/>
              </w:rPr>
              <w:t xml:space="preserve">  // This is handy if you are using a html5 router.</w:t>
            </w:r>
          </w:p>
          <w:p>
            <w:pPr>
              <w:pStyle w:val="33"/>
              <w:rPr>
                <w:rFonts w:hint="eastAsia"/>
              </w:rPr>
            </w:pPr>
            <w:r>
              <w:rPr>
                <w:rFonts w:hint="eastAsia"/>
              </w:rPr>
              <w:t xml:space="preserve">  historyApiFallback: false,</w:t>
            </w:r>
          </w:p>
          <w:p>
            <w:pPr>
              <w:pStyle w:val="33"/>
              <w:rPr>
                <w:rFonts w:hint="eastAsia"/>
              </w:rPr>
            </w:pPr>
          </w:p>
          <w:p>
            <w:pPr>
              <w:pStyle w:val="33"/>
              <w:rPr>
                <w:rFonts w:hint="eastAsia"/>
              </w:rPr>
            </w:pPr>
            <w:r>
              <w:rPr>
                <w:rFonts w:hint="eastAsia"/>
              </w:rPr>
              <w:t xml:space="preserve">  // Set this if you want to enable gzip compression for assets</w:t>
            </w:r>
          </w:p>
          <w:p>
            <w:pPr>
              <w:pStyle w:val="33"/>
              <w:rPr>
                <w:rFonts w:hint="eastAsia"/>
              </w:rPr>
            </w:pPr>
            <w:r>
              <w:rPr>
                <w:rFonts w:hint="eastAsia"/>
              </w:rPr>
              <w:t xml:space="preserve">  compress: true,</w:t>
            </w:r>
          </w:p>
          <w:p>
            <w:pPr>
              <w:pStyle w:val="33"/>
              <w:rPr>
                <w:rFonts w:hint="eastAsia"/>
              </w:rPr>
            </w:pPr>
          </w:p>
          <w:p>
            <w:pPr>
              <w:pStyle w:val="33"/>
              <w:rPr>
                <w:rFonts w:hint="eastAsia"/>
              </w:rPr>
            </w:pPr>
            <w:r>
              <w:rPr>
                <w:rFonts w:hint="eastAsia"/>
              </w:rPr>
              <w:t xml:space="preserve">  // Set this if you want webpack-dev-server to delegate a single path to an arbitrary server.</w:t>
            </w:r>
          </w:p>
          <w:p>
            <w:pPr>
              <w:pStyle w:val="33"/>
              <w:rPr>
                <w:rFonts w:hint="eastAsia"/>
              </w:rPr>
            </w:pPr>
            <w:r>
              <w:rPr>
                <w:rFonts w:hint="eastAsia"/>
              </w:rPr>
              <w:t xml:space="preserve">  // Use "**" to proxy all paths to the specified server.</w:t>
            </w:r>
          </w:p>
          <w:p>
            <w:pPr>
              <w:pStyle w:val="33"/>
              <w:rPr>
                <w:rFonts w:hint="eastAsia"/>
              </w:rPr>
            </w:pPr>
            <w:r>
              <w:rPr>
                <w:rFonts w:hint="eastAsia"/>
              </w:rPr>
              <w:t xml:space="preserve">  // This is useful if you want to get rid of 'http://localhost:8080/' in script[src],</w:t>
            </w:r>
          </w:p>
          <w:p>
            <w:pPr>
              <w:pStyle w:val="33"/>
              <w:rPr>
                <w:rFonts w:hint="eastAsia"/>
              </w:rPr>
            </w:pPr>
            <w:r>
              <w:rPr>
                <w:rFonts w:hint="eastAsia"/>
              </w:rPr>
              <w:t xml:space="preserve">  // and has many other use cases (see https://github.com/webpack/webpack-dev-server/pull/127 ).</w:t>
            </w:r>
          </w:p>
          <w:p>
            <w:pPr>
              <w:pStyle w:val="33"/>
              <w:rPr>
                <w:rFonts w:hint="eastAsia"/>
              </w:rPr>
            </w:pPr>
            <w:r>
              <w:rPr>
                <w:rFonts w:hint="eastAsia"/>
              </w:rPr>
              <w:t xml:space="preserve">  proxy: {</w:t>
            </w:r>
          </w:p>
          <w:p>
            <w:pPr>
              <w:pStyle w:val="33"/>
              <w:rPr>
                <w:rFonts w:hint="eastAsia"/>
              </w:rPr>
            </w:pPr>
            <w:r>
              <w:rPr>
                <w:rFonts w:hint="eastAsia"/>
              </w:rPr>
              <w:t xml:space="preserve">    "**": "http://localhost:9090"</w:t>
            </w:r>
          </w:p>
          <w:p>
            <w:pPr>
              <w:pStyle w:val="33"/>
              <w:rPr>
                <w:rFonts w:hint="eastAsia"/>
              </w:rPr>
            </w:pPr>
            <w:r>
              <w:rPr>
                <w:rFonts w:hint="eastAsia"/>
              </w:rPr>
              <w:t xml:space="preserve">  },</w:t>
            </w:r>
          </w:p>
          <w:p>
            <w:pPr>
              <w:pStyle w:val="33"/>
              <w:rPr>
                <w:rFonts w:hint="eastAsia"/>
              </w:rPr>
            </w:pPr>
          </w:p>
          <w:p>
            <w:pPr>
              <w:pStyle w:val="33"/>
              <w:rPr>
                <w:rFonts w:hint="eastAsia"/>
              </w:rPr>
            </w:pPr>
            <w:r>
              <w:rPr>
                <w:rFonts w:hint="eastAsia"/>
              </w:rPr>
              <w:t xml:space="preserve">  setup: function(app) {</w:t>
            </w:r>
          </w:p>
          <w:p>
            <w:pPr>
              <w:pStyle w:val="33"/>
              <w:rPr>
                <w:rFonts w:hint="eastAsia"/>
              </w:rPr>
            </w:pPr>
            <w:r>
              <w:rPr>
                <w:rFonts w:hint="eastAsia"/>
              </w:rPr>
              <w:t xml:space="preserve">    // Here you can access the Express app object and add your own custom middleware to it.</w:t>
            </w:r>
          </w:p>
          <w:p>
            <w:pPr>
              <w:pStyle w:val="33"/>
              <w:rPr>
                <w:rFonts w:hint="eastAsia"/>
              </w:rPr>
            </w:pPr>
            <w:r>
              <w:rPr>
                <w:rFonts w:hint="eastAsia"/>
              </w:rPr>
              <w:t xml:space="preserve">    // For example, to define custom handlers for some paths:</w:t>
            </w:r>
          </w:p>
          <w:p>
            <w:pPr>
              <w:pStyle w:val="33"/>
              <w:rPr>
                <w:rFonts w:hint="eastAsia"/>
              </w:rPr>
            </w:pPr>
            <w:r>
              <w:rPr>
                <w:rFonts w:hint="eastAsia"/>
              </w:rPr>
              <w:t xml:space="preserve">    // app.get('/some/path', function(req, res) {</w:t>
            </w:r>
          </w:p>
          <w:p>
            <w:pPr>
              <w:pStyle w:val="33"/>
              <w:rPr>
                <w:rFonts w:hint="eastAsia"/>
              </w:rPr>
            </w:pPr>
            <w:r>
              <w:rPr>
                <w:rFonts w:hint="eastAsia"/>
              </w:rPr>
              <w:t xml:space="preserve">    //   res.json({ custom: 'response' });</w:t>
            </w:r>
          </w:p>
          <w:p>
            <w:pPr>
              <w:pStyle w:val="33"/>
              <w:rPr>
                <w:rFonts w:hint="eastAsia"/>
              </w:rPr>
            </w:pPr>
            <w:r>
              <w:rPr>
                <w:rFonts w:hint="eastAsia"/>
              </w:rPr>
              <w:t xml:space="preserve">    // });</w:t>
            </w:r>
          </w:p>
          <w:p>
            <w:pPr>
              <w:pStyle w:val="33"/>
              <w:rPr>
                <w:rFonts w:hint="eastAsia"/>
              </w:rPr>
            </w:pPr>
            <w:r>
              <w:rPr>
                <w:rFonts w:hint="eastAsia"/>
              </w:rPr>
              <w:t xml:space="preserve">  },</w:t>
            </w:r>
          </w:p>
          <w:p>
            <w:pPr>
              <w:pStyle w:val="33"/>
              <w:rPr>
                <w:rFonts w:hint="eastAsia"/>
              </w:rPr>
            </w:pPr>
          </w:p>
          <w:p>
            <w:pPr>
              <w:pStyle w:val="33"/>
              <w:rPr>
                <w:rFonts w:hint="eastAsia"/>
              </w:rPr>
            </w:pPr>
            <w:r>
              <w:rPr>
                <w:rFonts w:hint="eastAsia"/>
              </w:rPr>
              <w:t xml:space="preserve">  // pass [static options](http://expressjs.com/en/4x/api.html#express.static) to inner express server</w:t>
            </w:r>
          </w:p>
          <w:p>
            <w:pPr>
              <w:pStyle w:val="33"/>
              <w:rPr>
                <w:rFonts w:hint="eastAsia"/>
              </w:rPr>
            </w:pPr>
            <w:r>
              <w:rPr>
                <w:rFonts w:hint="eastAsia"/>
              </w:rPr>
              <w:t xml:space="preserve">  staticOptions: {</w:t>
            </w:r>
          </w:p>
          <w:p>
            <w:pPr>
              <w:pStyle w:val="33"/>
              <w:rPr>
                <w:rFonts w:hint="eastAsia"/>
              </w:rPr>
            </w:pPr>
            <w:r>
              <w:rPr>
                <w:rFonts w:hint="eastAsia"/>
              </w:rPr>
              <w:t xml:space="preserve">  },</w:t>
            </w:r>
          </w:p>
          <w:p>
            <w:pPr>
              <w:pStyle w:val="33"/>
              <w:rPr>
                <w:rFonts w:hint="eastAsia"/>
              </w:rPr>
            </w:pPr>
          </w:p>
          <w:p>
            <w:pPr>
              <w:pStyle w:val="33"/>
              <w:rPr>
                <w:rFonts w:hint="eastAsia"/>
              </w:rPr>
            </w:pPr>
            <w:r>
              <w:rPr>
                <w:rFonts w:hint="eastAsia"/>
              </w:rPr>
              <w:t xml:space="preserve">  // webpack-dev-middleware options</w:t>
            </w:r>
          </w:p>
          <w:p>
            <w:pPr>
              <w:pStyle w:val="33"/>
              <w:rPr>
                <w:rFonts w:hint="eastAsia"/>
              </w:rPr>
            </w:pPr>
            <w:r>
              <w:rPr>
                <w:rFonts w:hint="eastAsia"/>
              </w:rPr>
              <w:t xml:space="preserve">  quiet: false,</w:t>
            </w:r>
          </w:p>
          <w:p>
            <w:pPr>
              <w:pStyle w:val="33"/>
              <w:rPr>
                <w:rFonts w:hint="eastAsia"/>
              </w:rPr>
            </w:pPr>
            <w:r>
              <w:rPr>
                <w:rFonts w:hint="eastAsia"/>
              </w:rPr>
              <w:t xml:space="preserve">  noInfo: false,</w:t>
            </w:r>
          </w:p>
          <w:p>
            <w:pPr>
              <w:pStyle w:val="33"/>
              <w:rPr>
                <w:rFonts w:hint="eastAsia"/>
              </w:rPr>
            </w:pPr>
            <w:r>
              <w:rPr>
                <w:rFonts w:hint="eastAsia"/>
              </w:rPr>
              <w:t xml:space="preserve">  lazy: true,</w:t>
            </w:r>
          </w:p>
          <w:p>
            <w:pPr>
              <w:pStyle w:val="33"/>
              <w:rPr>
                <w:rFonts w:hint="eastAsia"/>
              </w:rPr>
            </w:pPr>
            <w:r>
              <w:rPr>
                <w:rFonts w:hint="eastAsia"/>
              </w:rPr>
              <w:t xml:space="preserve">  filename: "bundle.js",</w:t>
            </w:r>
          </w:p>
          <w:p>
            <w:pPr>
              <w:pStyle w:val="33"/>
              <w:rPr>
                <w:rFonts w:hint="eastAsia"/>
              </w:rPr>
            </w:pPr>
            <w:r>
              <w:rPr>
                <w:rFonts w:hint="eastAsia"/>
              </w:rPr>
              <w:t xml:space="preserve">  watchOptions: {</w:t>
            </w:r>
          </w:p>
          <w:p>
            <w:pPr>
              <w:pStyle w:val="33"/>
              <w:rPr>
                <w:rFonts w:hint="eastAsia"/>
              </w:rPr>
            </w:pPr>
            <w:r>
              <w:rPr>
                <w:rFonts w:hint="eastAsia"/>
              </w:rPr>
              <w:t xml:space="preserve">    aggregateTimeout: 300,</w:t>
            </w:r>
          </w:p>
          <w:p>
            <w:pPr>
              <w:pStyle w:val="33"/>
              <w:rPr>
                <w:rFonts w:hint="eastAsia"/>
              </w:rPr>
            </w:pPr>
            <w:r>
              <w:rPr>
                <w:rFonts w:hint="eastAsia"/>
              </w:rPr>
              <w:t xml:space="preserve">    poll: 1000</w:t>
            </w:r>
          </w:p>
          <w:p>
            <w:pPr>
              <w:pStyle w:val="33"/>
              <w:rPr>
                <w:rFonts w:hint="eastAsia"/>
              </w:rPr>
            </w:pPr>
            <w:r>
              <w:rPr>
                <w:rFonts w:hint="eastAsia"/>
              </w:rPr>
              <w:t xml:space="preserve">  },</w:t>
            </w:r>
          </w:p>
          <w:p>
            <w:pPr>
              <w:pStyle w:val="33"/>
              <w:rPr>
                <w:rFonts w:hint="eastAsia"/>
              </w:rPr>
            </w:pPr>
            <w:r>
              <w:rPr>
                <w:rFonts w:hint="eastAsia"/>
              </w:rPr>
              <w:t xml:space="preserve">  // It's a required option.</w:t>
            </w:r>
          </w:p>
          <w:p>
            <w:pPr>
              <w:pStyle w:val="33"/>
              <w:rPr>
                <w:rFonts w:hint="eastAsia"/>
              </w:rPr>
            </w:pPr>
            <w:r>
              <w:rPr>
                <w:rFonts w:hint="eastAsia"/>
              </w:rPr>
              <w:t xml:space="preserve">  publicPath: "/assets/",</w:t>
            </w:r>
          </w:p>
          <w:p>
            <w:pPr>
              <w:pStyle w:val="33"/>
              <w:rPr>
                <w:rFonts w:hint="eastAsia"/>
              </w:rPr>
            </w:pPr>
            <w:r>
              <w:rPr>
                <w:rFonts w:hint="eastAsia"/>
              </w:rPr>
              <w:t xml:space="preserve">  headers: { "X-Custom-Header": "yes" },</w:t>
            </w:r>
          </w:p>
          <w:p>
            <w:pPr>
              <w:pStyle w:val="33"/>
              <w:rPr>
                <w:rFonts w:hint="eastAsia"/>
              </w:rPr>
            </w:pPr>
            <w:r>
              <w:rPr>
                <w:rFonts w:hint="eastAsia"/>
              </w:rPr>
              <w:t xml:space="preserve">  stats: { colors: true }</w:t>
            </w:r>
          </w:p>
          <w:p>
            <w:pPr>
              <w:pStyle w:val="33"/>
              <w:rPr>
                <w:rFonts w:hint="eastAsia"/>
              </w:rPr>
            </w:pPr>
            <w:r>
              <w:rPr>
                <w:rFonts w:hint="eastAsia"/>
              </w:rPr>
              <w:t>});</w:t>
            </w:r>
          </w:p>
          <w:p>
            <w:pPr>
              <w:pStyle w:val="33"/>
              <w:rPr>
                <w:rFonts w:hint="eastAsia"/>
              </w:rPr>
            </w:pPr>
            <w:r>
              <w:rPr>
                <w:rFonts w:hint="eastAsia"/>
              </w:rPr>
              <w:t>server.listen(8080, "localhost", function() {});</w:t>
            </w:r>
          </w:p>
          <w:p>
            <w:pPr>
              <w:pStyle w:val="33"/>
              <w:rPr>
                <w:rFonts w:hint="eastAsia"/>
              </w:rPr>
            </w:pPr>
            <w:r>
              <w:rPr>
                <w:rFonts w:hint="eastAsia"/>
              </w:rPr>
              <w:t>// server.close();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gridSpan w:val="2"/>
            <w:vAlign w:val="top"/>
          </w:tcPr>
          <w:p>
            <w:pPr>
              <w:pStyle w:val="30"/>
              <w:rPr>
                <w:rFonts w:hint="eastAsia"/>
              </w:rPr>
            </w:pPr>
            <w:r>
              <w:rPr>
                <w:rFonts w:hint="eastAsia"/>
              </w:rPr>
              <w:t>配置参数说明如下：</w:t>
            </w:r>
          </w:p>
          <w:p>
            <w:pPr>
              <w:pStyle w:val="30"/>
              <w:rPr>
                <w:rFonts w:hint="eastAsia"/>
              </w:rPr>
            </w:pPr>
            <w:r>
              <w:rPr>
                <w:rFonts w:hint="eastAsia"/>
              </w:rPr>
              <w:t>--content-base &lt;file/directory/url/port&gt;: base path for the content.</w:t>
            </w:r>
          </w:p>
          <w:p>
            <w:pPr>
              <w:pStyle w:val="30"/>
              <w:rPr>
                <w:rFonts w:hint="eastAsia"/>
              </w:rPr>
            </w:pPr>
            <w:r>
              <w:rPr>
                <w:rFonts w:hint="eastAsia"/>
              </w:rPr>
              <w:t>--quiet: don’t output anything to the console.</w:t>
            </w:r>
          </w:p>
          <w:p>
            <w:pPr>
              <w:pStyle w:val="30"/>
              <w:rPr>
                <w:rFonts w:hint="eastAsia"/>
              </w:rPr>
            </w:pPr>
            <w:r>
              <w:rPr>
                <w:rFonts w:hint="eastAsia"/>
              </w:rPr>
              <w:t>--no-info: suppress boring information.</w:t>
            </w:r>
          </w:p>
          <w:p>
            <w:pPr>
              <w:pStyle w:val="30"/>
              <w:rPr>
                <w:rFonts w:hint="eastAsia"/>
              </w:rPr>
            </w:pPr>
            <w:r>
              <w:rPr>
                <w:rFonts w:hint="eastAsia"/>
              </w:rPr>
              <w:t>--colors: add some colors to the output.</w:t>
            </w:r>
          </w:p>
          <w:p>
            <w:pPr>
              <w:pStyle w:val="30"/>
              <w:rPr>
                <w:rFonts w:hint="eastAsia"/>
              </w:rPr>
            </w:pPr>
            <w:r>
              <w:rPr>
                <w:rFonts w:hint="eastAsia"/>
              </w:rPr>
              <w:t>--no-colors: don’t use colors in the output.</w:t>
            </w:r>
          </w:p>
          <w:p>
            <w:pPr>
              <w:pStyle w:val="30"/>
              <w:rPr>
                <w:rFonts w:hint="eastAsia"/>
              </w:rPr>
            </w:pPr>
            <w:r>
              <w:rPr>
                <w:rFonts w:hint="eastAsia"/>
              </w:rPr>
              <w:t>--compress: use gzip compression.</w:t>
            </w:r>
          </w:p>
          <w:p>
            <w:pPr>
              <w:pStyle w:val="30"/>
              <w:rPr>
                <w:rFonts w:hint="eastAsia"/>
              </w:rPr>
            </w:pPr>
            <w:r>
              <w:rPr>
                <w:rFonts w:hint="eastAsia"/>
              </w:rPr>
              <w:t>--host &lt;hostname/ip&gt;: hostname or IP. 0.0.0.0 binds to all hosts.</w:t>
            </w:r>
          </w:p>
          <w:p>
            <w:pPr>
              <w:pStyle w:val="30"/>
              <w:rPr>
                <w:rFonts w:hint="eastAsia"/>
              </w:rPr>
            </w:pPr>
            <w:r>
              <w:rPr>
                <w:rFonts w:hint="eastAsia"/>
              </w:rPr>
              <w:t>--port &lt;number&gt;: port.</w:t>
            </w:r>
          </w:p>
          <w:p>
            <w:pPr>
              <w:pStyle w:val="30"/>
              <w:rPr>
                <w:rFonts w:hint="eastAsia"/>
              </w:rPr>
            </w:pPr>
            <w:r>
              <w:rPr>
                <w:rFonts w:hint="eastAsia"/>
              </w:rPr>
              <w:t>--inline: embed the webpack-dev-server runtime into the bundle.</w:t>
            </w:r>
          </w:p>
          <w:p>
            <w:pPr>
              <w:pStyle w:val="30"/>
              <w:rPr>
                <w:rFonts w:hint="eastAsia"/>
              </w:rPr>
            </w:pPr>
            <w:r>
              <w:rPr>
                <w:rFonts w:hint="eastAsia"/>
              </w:rPr>
              <w:t>--hot: adds the HotModuleReplacementPlugin and switch the server to hot mode. Note: make sure you don’t add HotModuleReplacementPlugin twice.</w:t>
            </w:r>
          </w:p>
          <w:p>
            <w:pPr>
              <w:pStyle w:val="30"/>
              <w:rPr>
                <w:rFonts w:hint="eastAsia"/>
              </w:rPr>
            </w:pPr>
            <w:r>
              <w:rPr>
                <w:rFonts w:hint="eastAsia"/>
              </w:rPr>
              <w:t>--hot --inline also adds the webpack/hot/dev-server entry.</w:t>
            </w:r>
          </w:p>
          <w:p>
            <w:pPr>
              <w:pStyle w:val="30"/>
              <w:rPr>
                <w:rFonts w:hint="eastAsia"/>
              </w:rPr>
            </w:pPr>
            <w:r>
              <w:rPr>
                <w:rFonts w:hint="eastAsia"/>
              </w:rPr>
              <w:t>--public: overrides the host and port used in --inline mode for the client (useful for a VM or Docker).</w:t>
            </w:r>
          </w:p>
          <w:p>
            <w:pPr>
              <w:pStyle w:val="30"/>
              <w:rPr>
                <w:rFonts w:hint="eastAsia"/>
              </w:rPr>
            </w:pPr>
            <w:r>
              <w:rPr>
                <w:rFonts w:hint="eastAsia"/>
              </w:rPr>
              <w:t>--lazy: no watching, compiles on request (cannot be combined with --hot).</w:t>
            </w:r>
          </w:p>
          <w:p>
            <w:pPr>
              <w:pStyle w:val="30"/>
              <w:rPr>
                <w:rFonts w:hint="eastAsia"/>
              </w:rPr>
            </w:pPr>
            <w:r>
              <w:rPr>
                <w:rFonts w:hint="eastAsia"/>
              </w:rPr>
              <w:t>--https: serves webpack-dev-server over HTTPS Protocol. Includes a self-signed certificate that is used when serving the requests.</w:t>
            </w:r>
          </w:p>
          <w:p>
            <w:pPr>
              <w:pStyle w:val="30"/>
              <w:rPr>
                <w:rFonts w:hint="eastAsia"/>
              </w:rPr>
            </w:pPr>
            <w:r>
              <w:rPr>
                <w:rFonts w:hint="eastAsia"/>
              </w:rPr>
              <w:t>--cert, --cacert, --key: Paths the certificate files.</w:t>
            </w:r>
          </w:p>
          <w:p>
            <w:pPr>
              <w:pStyle w:val="30"/>
              <w:rPr>
                <w:rFonts w:hint="eastAsia"/>
              </w:rPr>
            </w:pPr>
            <w:r>
              <w:rPr>
                <w:rFonts w:hint="eastAsia"/>
              </w:rPr>
              <w:t>--open: opens the url in default browser (for webpack-dev-server versions &gt; 2.0).</w:t>
            </w:r>
          </w:p>
          <w:p>
            <w:pPr>
              <w:pStyle w:val="30"/>
              <w:rPr>
                <w:rFonts w:hint="eastAsia"/>
              </w:rPr>
            </w:pPr>
            <w:r>
              <w:rPr>
                <w:rFonts w:hint="eastAsia"/>
              </w:rPr>
              <w:t>--history-api-fallback: enables support for history API fallback.</w:t>
            </w:r>
          </w:p>
          <w:p>
            <w:pPr>
              <w:pStyle w:val="30"/>
              <w:rPr>
                <w:rFonts w:hint="eastAsia"/>
              </w:rPr>
            </w:pPr>
            <w:r>
              <w:rPr>
                <w:rFonts w:hint="eastAsia"/>
              </w:rPr>
              <w:t>--client-log-level: controls the console log messages shown in the browser. Use error, warning, info or none.</w:t>
            </w:r>
          </w:p>
          <w:p>
            <w:pPr>
              <w:pStyle w:val="30"/>
              <w:rPr>
                <w:rFonts w:hint="eastAsia"/>
              </w:rPr>
            </w:pPr>
            <w:r>
              <w:rPr>
                <w:rFonts w:hint="eastAsia"/>
              </w:rPr>
              <w:t>webpack-dev-server相关介绍请参见这里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gridSpan w:val="2"/>
            <w:vAlign w:val="top"/>
          </w:tcPr>
          <w:p>
            <w:pPr>
              <w:pStyle w:val="30"/>
            </w:pPr>
            <w:r>
              <w:rPr>
                <w:lang w:val="en-US" w:eastAsia="zh-CN"/>
              </w:rPr>
              <w:t>devServer.overlay</w:t>
            </w:r>
          </w:p>
          <w:p>
            <w:pPr>
              <w:pStyle w:val="30"/>
              <w:rPr>
                <w:rFonts w:hint="eastAsia"/>
                <w:lang w:val="en-US" w:eastAsia="zh-CN"/>
              </w:rPr>
            </w:pPr>
            <w:r>
              <w:rPr>
                <w:rFonts w:hint="eastAsia"/>
                <w:lang w:val="en-US" w:eastAsia="zh-CN"/>
              </w:rPr>
              <w:t>这个配置属性用来在编译出错的时候，在浏览器页面上显示错误，默认是false，可设置为true</w:t>
            </w:r>
          </w:p>
          <w:p>
            <w:pPr>
              <w:pStyle w:val="30"/>
              <w:rPr>
                <w:rFonts w:hint="eastAsia"/>
                <w:lang w:val="en-US" w:eastAsia="zh-CN"/>
              </w:rPr>
            </w:pPr>
          </w:p>
          <w:p>
            <w:pPr>
              <w:pStyle w:val="30"/>
            </w:pPr>
            <w:r>
              <w:rPr>
                <w:lang w:val="en-US" w:eastAsia="zh-CN"/>
              </w:rPr>
              <w:t>devServer.historyApiFallback</w:t>
            </w:r>
          </w:p>
          <w:p>
            <w:pPr>
              <w:pStyle w:val="30"/>
              <w:rPr>
                <w:rFonts w:hint="eastAsia"/>
              </w:rPr>
            </w:pPr>
            <w:r>
              <w:rPr>
                <w:rFonts w:hint="eastAsia"/>
                <w:lang w:val="en-US" w:eastAsia="zh-CN"/>
              </w:rPr>
              <w:t>在文档里面说的很清楚，这个配置属性是用来应对返回404页面时定向到特定页面用的（the index.html page will likely have to be served in place of any 404 responses)</w:t>
            </w:r>
          </w:p>
          <w:p>
            <w:pPr>
              <w:pStyle w:val="30"/>
              <w:rPr>
                <w:rFonts w:hint="default"/>
              </w:rPr>
            </w:pPr>
            <w:r>
              <w:rPr>
                <w:rFonts w:hint="default"/>
              </w:rPr>
              <w:t>historyApiFallback:{</w:t>
            </w:r>
          </w:p>
          <w:p>
            <w:pPr>
              <w:pStyle w:val="30"/>
              <w:rPr>
                <w:rFonts w:hint="default"/>
              </w:rPr>
            </w:pPr>
            <w:r>
              <w:rPr>
                <w:rFonts w:hint="default"/>
              </w:rPr>
              <w:t xml:space="preserve">   rewrites:[</w:t>
            </w:r>
          </w:p>
          <w:p>
            <w:pPr>
              <w:pStyle w:val="30"/>
              <w:rPr>
                <w:rFonts w:hint="default"/>
              </w:rPr>
            </w:pPr>
            <w:r>
              <w:rPr>
                <w:rFonts w:hint="default"/>
              </w:rPr>
              <w:t xml:space="preserve">      {from:/./,to:'/404.html'}</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eastAsia"/>
              </w:rPr>
            </w:pPr>
          </w:p>
          <w:p>
            <w:pPr>
              <w:pStyle w:val="30"/>
              <w:rPr>
                <w:lang w:val="en-US" w:eastAsia="zh-CN"/>
              </w:rPr>
            </w:pPr>
            <w:r>
              <w:rPr>
                <w:lang w:val="en-US" w:eastAsia="zh-CN"/>
              </w:rPr>
              <w:t>devServer.stats（字符串）</w:t>
            </w:r>
          </w:p>
          <w:p>
            <w:pPr>
              <w:pStyle w:val="30"/>
              <w:rPr>
                <w:rFonts w:hint="eastAsia"/>
              </w:rPr>
            </w:pPr>
            <w:r>
              <w:rPr>
                <w:rFonts w:hint="eastAsia"/>
                <w:lang w:val="en-US" w:eastAsia="zh-CN"/>
              </w:rPr>
              <w:t>这个配置属性用来控制编译的时候shell上的输出内容</w:t>
            </w:r>
          </w:p>
          <w:p>
            <w:pPr>
              <w:pStyle w:val="30"/>
            </w:pPr>
            <w:r>
              <w:rPr>
                <w:lang w:val="en-US" w:eastAsia="zh-CN"/>
              </w:rPr>
              <w:t>stats: "errors-only"表示只打印错误：</w:t>
            </w:r>
          </w:p>
          <w:p>
            <w:pPr>
              <w:pStyle w:val="30"/>
              <w:rPr>
                <w:rFonts w:hint="eastAsia"/>
              </w:rPr>
            </w:pPr>
            <w:r>
              <w:rPr>
                <w:rFonts w:hint="eastAsia"/>
                <w:lang w:val="en-US" w:eastAsia="zh-CN"/>
              </w:rPr>
              <w:t>我们把配置改成：</w:t>
            </w:r>
          </w:p>
          <w:p>
            <w:pPr>
              <w:pStyle w:val="30"/>
              <w:rPr>
                <w:rFonts w:hint="default"/>
              </w:rPr>
            </w:pPr>
            <w:r>
              <w:rPr>
                <w:rFonts w:hint="default"/>
              </w:rPr>
              <w:t>devServer: {</w:t>
            </w:r>
          </w:p>
          <w:p>
            <w:pPr>
              <w:pStyle w:val="30"/>
              <w:rPr>
                <w:rFonts w:hint="default"/>
              </w:rPr>
            </w:pPr>
            <w:r>
              <w:rPr>
                <w:rFonts w:hint="default"/>
              </w:rPr>
              <w:t xml:space="preserve">   contentBase: path.join(__dirname, "dist"),</w:t>
            </w:r>
          </w:p>
          <w:p>
            <w:pPr>
              <w:pStyle w:val="30"/>
              <w:rPr>
                <w:rFonts w:hint="default"/>
              </w:rPr>
            </w:pPr>
            <w:r>
              <w:rPr>
                <w:rFonts w:hint="default"/>
              </w:rPr>
              <w:t xml:space="preserve">   stats: "errors-only"</w:t>
            </w:r>
          </w:p>
          <w:p>
            <w:pPr>
              <w:pStyle w:val="30"/>
              <w:rPr>
                <w:rFonts w:hint="default"/>
              </w:rPr>
            </w:pPr>
            <w:r>
              <w:rPr>
                <w:rFonts w:hint="default"/>
              </w:rPr>
              <w:t>}</w:t>
            </w:r>
          </w:p>
          <w:p>
            <w:pPr>
              <w:pStyle w:val="30"/>
              <w:rPr>
                <w:rFonts w:hint="default"/>
              </w:rPr>
            </w:pPr>
          </w:p>
          <w:p>
            <w:pPr>
              <w:pStyle w:val="30"/>
              <w:rPr>
                <w:rFonts w:hint="default"/>
              </w:rPr>
            </w:pPr>
          </w:p>
          <w:p>
            <w:pPr>
              <w:pStyle w:val="30"/>
            </w:pPr>
            <w:r>
              <w:rPr>
                <w:lang w:val="en-US" w:eastAsia="zh-CN"/>
              </w:rPr>
              <w:t>devServer.compress</w:t>
            </w:r>
          </w:p>
          <w:p>
            <w:pPr>
              <w:pStyle w:val="30"/>
              <w:rPr>
                <w:rFonts w:hint="eastAsia"/>
              </w:rPr>
            </w:pPr>
            <w:r>
              <w:rPr>
                <w:rFonts w:hint="eastAsia"/>
                <w:lang w:val="en-US" w:eastAsia="zh-CN"/>
              </w:rPr>
              <w:t>这是一个布尔型的值，当它被设置为true的时候对所有的服务器资源采用gzip压缩</w:t>
            </w:r>
          </w:p>
          <w:p>
            <w:pPr>
              <w:pStyle w:val="30"/>
              <w:rPr>
                <w:rFonts w:hint="eastAsia"/>
              </w:rPr>
            </w:pPr>
            <w:r>
              <w:rPr>
                <w:rFonts w:hint="eastAsia"/>
                <w:lang w:val="en-US" w:eastAsia="zh-CN"/>
              </w:rPr>
              <w:t>采用gzip压缩的优点和缺点：</w:t>
            </w:r>
          </w:p>
          <w:p>
            <w:pPr>
              <w:pStyle w:val="30"/>
              <w:rPr>
                <w:rFonts w:hint="eastAsia"/>
              </w:rPr>
            </w:pPr>
            <w:r>
              <w:rPr>
                <w:rFonts w:hint="eastAsia"/>
                <w:lang w:val="en-US" w:eastAsia="zh-CN"/>
              </w:rPr>
              <w:t>优点：对JS，CSS资源的压缩率很高，可以极大得提高文件传输的速率，从而提升web性能</w:t>
            </w:r>
          </w:p>
          <w:p>
            <w:pPr>
              <w:pStyle w:val="30"/>
              <w:rPr>
                <w:rFonts w:hint="eastAsia"/>
              </w:rPr>
            </w:pPr>
            <w:r>
              <w:rPr>
                <w:rFonts w:hint="eastAsia"/>
                <w:lang w:val="en-US" w:eastAsia="zh-CN"/>
              </w:rPr>
              <w:t>缺点：服务端要对文件进行压缩，而客户端要进行解压，增加了两边的负载</w:t>
            </w:r>
          </w:p>
          <w:p>
            <w:pPr>
              <w:pStyle w:val="30"/>
              <w:rPr>
                <w:rFonts w:hint="eastAsia"/>
              </w:rPr>
            </w:pPr>
            <w:r>
              <w:rPr>
                <w:rFonts w:hint="eastAsia"/>
                <w:lang w:val="en-US" w:eastAsia="zh-CN"/>
              </w:rPr>
              <w:t> </w:t>
            </w:r>
          </w:p>
          <w:p>
            <w:pPr>
              <w:pStyle w:val="30"/>
              <w:rPr>
                <w:rFonts w:hint="eastAsia"/>
              </w:rPr>
            </w:pPr>
            <w:r>
              <w:rPr>
                <w:rFonts w:hint="eastAsia"/>
                <w:lang w:val="en-US" w:eastAsia="zh-CN"/>
              </w:rPr>
              <w:t>devServer.hot和devServer.inline</w:t>
            </w:r>
          </w:p>
          <w:p>
            <w:pPr>
              <w:pStyle w:val="30"/>
              <w:rPr>
                <w:rFonts w:hint="eastAsia"/>
              </w:rPr>
            </w:pPr>
            <w:r>
              <w:rPr>
                <w:rFonts w:hint="eastAsia"/>
                <w:lang w:val="en-US" w:eastAsia="zh-CN"/>
              </w:rPr>
              <w:t>在这之前，首先要说一下的是webpack-dev-server的自动刷新和模块热替换机制</w:t>
            </w:r>
          </w:p>
          <w:p>
            <w:pPr>
              <w:pStyle w:val="30"/>
              <w:rPr>
                <w:rFonts w:hint="default"/>
              </w:rPr>
            </w:pPr>
          </w:p>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pPr>
            <w:bookmarkStart w:id="11" w:name="_Toc21090"/>
            <w:bookmarkStart w:id="12" w:name="_Toc26338"/>
            <w:r>
              <w:rPr>
                <w:rFonts w:hint="eastAsia"/>
                <w:lang w:eastAsia="zh-CN"/>
              </w:rPr>
              <w:t>与本地</w:t>
            </w:r>
            <w:r>
              <w:rPr>
                <w:rFonts w:hint="default"/>
              </w:rPr>
              <w:t>API Server</w:t>
            </w:r>
            <w:bookmarkEnd w:id="11"/>
            <w:bookmarkEnd w:id="12"/>
          </w:p>
          <w:p>
            <w:pPr>
              <w:jc w:val="both"/>
              <w:rPr>
                <w:rFonts w:hint="eastAsia"/>
                <w:lang w:val="en-US" w:eastAsia="zh-CN"/>
              </w:rPr>
            </w:pPr>
          </w:p>
        </w:tc>
        <w:tc>
          <w:tcPr>
            <w:tcW w:w="9699" w:type="dxa"/>
            <w:gridSpan w:val="2"/>
            <w:vAlign w:val="top"/>
          </w:tcPr>
          <w:p>
            <w:pPr>
              <w:pStyle w:val="30"/>
              <w:rPr>
                <w:rFonts w:hint="default"/>
              </w:rPr>
            </w:pPr>
            <w:r>
              <w:rPr>
                <w:rFonts w:hint="default"/>
              </w:rPr>
              <w:t>如果你在本地还启动了一个</w:t>
            </w:r>
            <w:r>
              <w:t>api server</w:t>
            </w:r>
            <w:r>
              <w:rPr>
                <w:rFonts w:hint="default"/>
              </w:rPr>
              <w:t>,port为3000,这个server主要和你的前端应用进行数据交互。这个时候很显然会出现跨域的问题，那么这个时候，你前端应用的入口文件应当是用你自己启动的api server提供的。</w:t>
            </w:r>
          </w:p>
          <w:p>
            <w:pPr>
              <w:pStyle w:val="30"/>
              <w:rPr>
                <w:rFonts w:hint="default"/>
              </w:rPr>
            </w:pPr>
            <w:r>
              <w:rPr>
                <w:rFonts w:hint="default"/>
              </w:rPr>
              <w:t>var express = require('express');</w:t>
            </w:r>
          </w:p>
          <w:p>
            <w:pPr>
              <w:pStyle w:val="30"/>
              <w:rPr>
                <w:rFonts w:hint="default"/>
              </w:rPr>
            </w:pPr>
            <w:r>
              <w:rPr>
                <w:rFonts w:hint="default"/>
              </w:rPr>
              <w:t>var app = express();</w:t>
            </w:r>
          </w:p>
          <w:p>
            <w:pPr>
              <w:pStyle w:val="30"/>
              <w:rPr>
                <w:rFonts w:hint="default"/>
              </w:rPr>
            </w:pPr>
          </w:p>
          <w:p>
            <w:pPr>
              <w:pStyle w:val="30"/>
              <w:rPr>
                <w:rFonts w:hint="default"/>
              </w:rPr>
            </w:pPr>
            <w:r>
              <w:rPr>
                <w:rFonts w:hint="default"/>
              </w:rPr>
              <w:t>app.get('/', function(req, res) {</w:t>
            </w:r>
          </w:p>
          <w:p>
            <w:pPr>
              <w:pStyle w:val="30"/>
              <w:rPr>
                <w:rFonts w:hint="default"/>
              </w:rPr>
            </w:pPr>
            <w:r>
              <w:rPr>
                <w:rFonts w:hint="default"/>
              </w:rPr>
              <w:tab/>
            </w:r>
            <w:r>
              <w:rPr>
                <w:rFonts w:hint="default"/>
              </w:rPr>
              <w:t>res.send('xxx/xxx/index.html'); //这个地方填写dist/index.html的路径</w:t>
            </w:r>
          </w:p>
          <w:p>
            <w:pPr>
              <w:pStyle w:val="30"/>
              <w:rPr>
                <w:rFonts w:hint="default"/>
              </w:rPr>
            </w:pPr>
            <w:r>
              <w:rPr>
                <w:rFonts w:hint="default"/>
              </w:rPr>
              <w:t>})</w:t>
            </w:r>
          </w:p>
          <w:p>
            <w:pPr>
              <w:pStyle w:val="30"/>
              <w:rPr>
                <w:rFonts w:hint="default"/>
              </w:rPr>
            </w:pPr>
          </w:p>
          <w:p>
            <w:pPr>
              <w:pStyle w:val="30"/>
              <w:rPr>
                <w:rFonts w:hint="default"/>
              </w:rPr>
            </w:pPr>
            <w:r>
              <w:rPr>
                <w:rFonts w:hint="default"/>
              </w:rPr>
              <w:t>此外webpack.config.js:</w:t>
            </w:r>
          </w:p>
          <w:p>
            <w:pPr>
              <w:pStyle w:val="33"/>
              <w:rPr>
                <w:rFonts w:hint="eastAsia"/>
                <w:lang w:val="en-US" w:eastAsia="zh-CN"/>
              </w:rPr>
            </w:pPr>
            <w:r>
              <w:rPr>
                <w:rFonts w:hint="eastAsia" w:eastAsia="宋体"/>
                <w:lang w:val="en-US" w:eastAsia="zh-CN"/>
              </w:rPr>
              <w:t>modu</w:t>
            </w:r>
            <w:r>
              <w:rPr>
                <w:rFonts w:hint="eastAsia"/>
                <w:lang w:val="en-US" w:eastAsia="zh-CN"/>
              </w:rPr>
              <w:t>le.exports = {</w:t>
            </w:r>
          </w:p>
          <w:p>
            <w:pPr>
              <w:pStyle w:val="33"/>
              <w:rPr>
                <w:rFonts w:hint="eastAsia"/>
                <w:lang w:val="en-US" w:eastAsia="zh-CN"/>
              </w:rPr>
            </w:pPr>
            <w:r>
              <w:rPr>
                <w:rFonts w:hint="eastAsia"/>
                <w:lang w:val="en-US" w:eastAsia="zh-CN"/>
              </w:rPr>
              <w:tab/>
            </w:r>
            <w:r>
              <w:rPr>
                <w:rFonts w:hint="eastAsia"/>
                <w:lang w:val="en-US" w:eastAsia="zh-CN"/>
              </w:rPr>
              <w:t>entry: './src/js/index.js',</w:t>
            </w:r>
          </w:p>
          <w:p>
            <w:pPr>
              <w:pStyle w:val="33"/>
              <w:rPr>
                <w:rFonts w:hint="eastAsia"/>
                <w:lang w:val="en-US" w:eastAsia="zh-CN"/>
              </w:rPr>
            </w:pPr>
            <w:r>
              <w:rPr>
                <w:rFonts w:hint="eastAsia"/>
                <w:lang w:val="en-US" w:eastAsia="zh-CN"/>
              </w:rPr>
              <w:tab/>
            </w:r>
            <w:r>
              <w:rPr>
                <w:rFonts w:hint="eastAsia"/>
                <w:lang w:val="en-US" w:eastAsia="zh-CN"/>
              </w:rPr>
              <w:t>output: {</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path: './dist/js',</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filename: 'bundle.js',</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publicPath: 'localhost:8080/dist'</w:t>
            </w:r>
          </w:p>
          <w:p>
            <w:pPr>
              <w:pStyle w:val="33"/>
              <w:rPr>
                <w:rFonts w:hint="eastAsia"/>
                <w:lang w:val="en-US" w:eastAsia="zh-CN"/>
              </w:rPr>
            </w:pPr>
            <w:r>
              <w:rPr>
                <w:rFonts w:hint="eastAsia"/>
                <w:lang w:val="en-US" w:eastAsia="zh-CN"/>
              </w:rPr>
              <w:tab/>
            </w:r>
            <w:r>
              <w:rPr>
                <w:rFonts w:hint="eastAsia"/>
                <w:lang w:val="en-US" w:eastAsia="zh-CN"/>
              </w:rPr>
              <w:t>},</w:t>
            </w:r>
          </w:p>
          <w:p>
            <w:pPr>
              <w:pStyle w:val="33"/>
              <w:rPr>
                <w:rFonts w:hint="eastAsia"/>
                <w:lang w:val="en-US" w:eastAsia="zh-CN"/>
              </w:rPr>
            </w:pPr>
            <w:r>
              <w:rPr>
                <w:rFonts w:hint="eastAsia"/>
                <w:lang w:val="en-US" w:eastAsia="zh-CN"/>
              </w:rPr>
              <w:tab/>
            </w:r>
            <w:r>
              <w:rPr>
                <w:rFonts w:hint="eastAsia"/>
                <w:lang w:val="en-US" w:eastAsia="zh-CN"/>
              </w:rPr>
              <w:t>devServer: {</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'/get': {</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targer: 'localhost:3000',</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secure: false</w:t>
            </w:r>
          </w:p>
          <w:p>
            <w:pPr>
              <w:pStyle w:val="33"/>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33"/>
              <w:rPr>
                <w:rFonts w:hint="eastAsia"/>
                <w:lang w:val="en-US" w:eastAsia="zh-CN"/>
              </w:rPr>
            </w:pPr>
            <w:r>
              <w:rPr>
                <w:rFonts w:hint="eastAsia"/>
                <w:lang w:val="en-US" w:eastAsia="zh-CN"/>
              </w:rPr>
              <w:tab/>
            </w:r>
            <w:r>
              <w:rPr>
                <w:rFonts w:hint="eastAsia"/>
                <w:lang w:val="en-US" w:eastAsia="zh-CN"/>
              </w:rPr>
              <w:t>}</w:t>
            </w:r>
          </w:p>
          <w:p>
            <w:pPr>
              <w:pStyle w:val="33"/>
              <w:rPr>
                <w:rFonts w:hint="eastAsia" w:eastAsia="宋体"/>
                <w:lang w:val="en-US" w:eastAsia="zh-CN"/>
              </w:rPr>
            </w:pPr>
            <w:r>
              <w:rPr>
                <w:rFonts w:hint="eastAsia"/>
                <w:lang w:val="en-US" w:eastAsia="zh-CN"/>
              </w:rPr>
              <w:t>}</w:t>
            </w:r>
          </w:p>
          <w:p>
            <w:pPr>
              <w:pStyle w:val="30"/>
              <w:rPr>
                <w:rFonts w:hint="default"/>
              </w:rPr>
            </w:pPr>
            <w:r>
              <w:rPr>
                <w:rFonts w:hint="default"/>
              </w:rPr>
              <w:t>将publicPath字段的内容配置为绝对路径。同时index.html文件中对js引用的路径也改为绝对路径</w:t>
            </w:r>
          </w:p>
          <w:p>
            <w:pPr>
              <w:pStyle w:val="30"/>
              <w:rPr>
                <w:rFonts w:hint="default"/>
              </w:rPr>
            </w:pPr>
            <w:r>
              <w:rPr>
                <w:rFonts w:hint="default"/>
              </w:rPr>
              <w:t>&lt;script src="localhost:8080/dist/bundle.js"&gt;&lt;/script&gt;</w:t>
            </w:r>
          </w:p>
          <w:p>
            <w:pPr>
              <w:pStyle w:val="30"/>
              <w:rPr>
                <w:rFonts w:hint="default"/>
              </w:rPr>
            </w:pPr>
            <w:r>
              <w:rPr>
                <w:rFonts w:hint="default"/>
              </w:rPr>
              <w:t>如果对web-dev-server还有其他问题的话，请留言告知。</w:t>
            </w:r>
          </w:p>
          <w:p>
            <w:pPr>
              <w:pStyle w:val="30"/>
              <w:rPr>
                <w:rFonts w:hint="default"/>
              </w:rPr>
            </w:pPr>
            <w:r>
              <w:rPr>
                <w:rFonts w:hint="default"/>
              </w:rPr>
              <w:t>另外2篇关于webpack的文章:</w:t>
            </w:r>
          </w:p>
          <w:p>
            <w:pPr>
              <w:pStyle w:val="30"/>
              <w:rPr>
                <w:rFonts w:hint="default"/>
              </w:rPr>
            </w:pPr>
            <w:r>
              <w:rPr>
                <w:rFonts w:hint="default"/>
              </w:rPr>
              <w:fldChar w:fldCharType="begin"/>
            </w:r>
            <w:r>
              <w:rPr>
                <w:rFonts w:hint="default"/>
              </w:rPr>
              <w:instrText xml:space="preserve"> HYPERLINK "https://segmentfault.com/a/1190000007962830" </w:instrText>
            </w:r>
            <w:r>
              <w:rPr>
                <w:rFonts w:hint="default"/>
              </w:rPr>
              <w:fldChar w:fldCharType="separate"/>
            </w:r>
            <w:r>
              <w:rPr>
                <w:rStyle w:val="21"/>
                <w:rFonts w:hint="default" w:ascii="-apple-system" w:hAnsi="-apple-system" w:eastAsia="-apple-system" w:cs="-apple-system"/>
                <w:b w:val="0"/>
                <w:i w:val="0"/>
                <w:caps w:val="0"/>
                <w:color w:val="009A61"/>
                <w:spacing w:val="0"/>
                <w:szCs w:val="21"/>
                <w:u w:val="none"/>
                <w:shd w:val="clear" w:fill="FFFFFF"/>
              </w:rPr>
              <w:t>webpack1.x分包及异步加载套路</w:t>
            </w:r>
            <w:r>
              <w:rPr>
                <w:rFonts w:hint="default"/>
              </w:rPr>
              <w:fldChar w:fldCharType="end"/>
            </w:r>
          </w:p>
          <w:p>
            <w:pPr>
              <w:pStyle w:val="30"/>
              <w:rPr>
                <w:rFonts w:hint="eastAsia"/>
              </w:rPr>
            </w:pPr>
            <w:r>
              <w:rPr>
                <w:rFonts w:hint="default"/>
              </w:rPr>
              <w:fldChar w:fldCharType="begin"/>
            </w:r>
            <w:r>
              <w:rPr>
                <w:rFonts w:hint="default"/>
              </w:rPr>
              <w:instrText xml:space="preserve"> HYPERLINK "https://segmentfault.com/a/1190000008279471" \t "https://segmentfault.com/a/_blank" </w:instrText>
            </w:r>
            <w:r>
              <w:rPr>
                <w:rFonts w:hint="default"/>
              </w:rPr>
              <w:fldChar w:fldCharType="separate"/>
            </w:r>
            <w:r>
              <w:rPr>
                <w:rStyle w:val="21"/>
                <w:rFonts w:hint="default" w:ascii="-apple-system" w:hAnsi="-apple-system" w:eastAsia="-apple-system" w:cs="-apple-system"/>
                <w:b w:val="0"/>
                <w:i w:val="0"/>
                <w:caps w:val="0"/>
                <w:color w:val="009A61"/>
                <w:spacing w:val="0"/>
                <w:szCs w:val="21"/>
                <w:u w:val="none"/>
                <w:shd w:val="clear" w:fill="FFFFFF"/>
              </w:rPr>
              <w:t>webpack2分包及异步加载套路</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4" w:hRule="atLeast"/>
        </w:trPr>
        <w:tc>
          <w:tcPr>
            <w:tcW w:w="1175" w:type="dxa"/>
            <w:vAlign w:val="top"/>
          </w:tcPr>
          <w:p>
            <w:pPr>
              <w:pStyle w:val="27"/>
              <w:rPr>
                <w:rFonts w:hint="eastAsia"/>
                <w:lang w:val="en-US" w:eastAsia="zh-CN"/>
              </w:rPr>
            </w:pPr>
            <w:bookmarkStart w:id="13" w:name="_Toc16036"/>
            <w:bookmarkStart w:id="14" w:name="_Toc19925"/>
            <w:r>
              <w:rPr>
                <w:rFonts w:hint="eastAsia"/>
                <w:lang w:val="en-US" w:eastAsia="zh-CN"/>
              </w:rPr>
              <w:t>react</w:t>
            </w:r>
            <w:r>
              <w:rPr>
                <w:rFonts w:hint="default"/>
              </w:rPr>
              <w:t>热替</w:t>
            </w:r>
            <w:bookmarkEnd w:id="13"/>
            <w:r>
              <w:rPr>
                <w:rFonts w:hint="eastAsia"/>
                <w:lang w:eastAsia="zh-CN"/>
              </w:rPr>
              <w:t>换</w:t>
            </w:r>
            <w:bookmarkEnd w:id="14"/>
          </w:p>
        </w:tc>
        <w:tc>
          <w:tcPr>
            <w:tcW w:w="9699" w:type="dxa"/>
            <w:gridSpan w:val="2"/>
            <w:vAlign w:val="top"/>
          </w:tcPr>
          <w:p>
            <w:pPr>
              <w:pStyle w:val="30"/>
            </w:pPr>
            <w:r>
              <w:rPr>
                <w:rFonts w:hint="default"/>
              </w:rPr>
              <w:t>Webpack有一个很实用的功能叫做热替换（Hot-replace），尤其是结合React Hot Loader插件，开发过程中都不需要刷新浏览器，任何前端代码的更改都会实时的在浏览器中表现出来。</w:t>
            </w:r>
          </w:p>
          <w:p>
            <w:pPr>
              <w:pStyle w:val="30"/>
              <w:rPr>
                <w:rFonts w:hint="default"/>
              </w:rPr>
            </w:pPr>
            <w:r>
              <w:rPr>
                <w:rFonts w:hint="default"/>
              </w:rPr>
              <w:t>首先需要安装Webpack-dev-server,一个轻量的node.js express服务器。</w:t>
            </w:r>
          </w:p>
          <w:p>
            <w:pPr>
              <w:pStyle w:val="30"/>
            </w:pPr>
            <w:r>
              <w:rPr>
                <w:rFonts w:hint="default"/>
                <w:b/>
                <w:bCs/>
                <w:u w:val="single"/>
              </w:rPr>
              <w:t>npm install webpack-dev-server --save-dev</w:t>
            </w:r>
          </w:p>
          <w:p>
            <w:pPr>
              <w:pStyle w:val="30"/>
              <w:rPr>
                <w:rFonts w:hint="default"/>
              </w:rPr>
            </w:pPr>
            <w:r>
              <w:rPr>
                <w:rFonts w:hint="default"/>
              </w:rPr>
              <w:t>Webpack-dev-server十分小巧，这里的作用是用来伺服资源文件，不能替代后端的服务器，因此如果你还要进行后端开发，就要采用双服务器模式：一个后端服务器和一个资源服务器（即Webpack-dev-server)</w:t>
            </w:r>
          </w:p>
          <w:p>
            <w:pPr>
              <w:pStyle w:val="30"/>
              <w:rPr>
                <w:rFonts w:hint="default"/>
              </w:rPr>
            </w:pPr>
            <w:r>
              <w:rPr>
                <w:rFonts w:hint="default"/>
              </w:rPr>
              <w:t>配置双服务器热替换模式首先需要修改Wepack.config.js的entry条目</w:t>
            </w:r>
          </w:p>
          <w:p>
            <w:pPr>
              <w:pStyle w:val="30"/>
              <w:rPr>
                <w:rFonts w:hint="eastAsia"/>
              </w:rPr>
            </w:pPr>
            <w:r>
              <w:rPr>
                <w:rFonts w:hint="eastAsia"/>
              </w:rPr>
              <w:t>entry: [</w:t>
            </w:r>
          </w:p>
          <w:p>
            <w:pPr>
              <w:pStyle w:val="30"/>
              <w:rPr>
                <w:rFonts w:hint="eastAsia"/>
              </w:rPr>
            </w:pPr>
            <w:r>
              <w:rPr>
                <w:rFonts w:hint="eastAsia"/>
              </w:rPr>
              <w:t>    'webpack-dev-server/client?http://0.0.0.0:9090',//资源服务器地址</w:t>
            </w:r>
          </w:p>
          <w:p>
            <w:pPr>
              <w:pStyle w:val="30"/>
              <w:rPr>
                <w:rFonts w:hint="eastAsia"/>
              </w:rPr>
            </w:pPr>
            <w:r>
              <w:rPr>
                <w:rFonts w:hint="eastAsia"/>
              </w:rPr>
              <w:t>    'webpack/hot/only-dev-server',</w:t>
            </w:r>
            <w:r>
              <w:rPr>
                <w:rFonts w:hint="eastAsia"/>
                <w:lang w:val="en-US" w:eastAsia="zh-CN"/>
              </w:rPr>
              <w:t>//</w:t>
            </w:r>
            <w:r>
              <w:rPr>
                <w:rFonts w:hint="default"/>
              </w:rPr>
              <w:t>react的热加载</w:t>
            </w:r>
          </w:p>
          <w:p>
            <w:pPr>
              <w:pStyle w:val="30"/>
              <w:rPr>
                <w:rFonts w:hint="eastAsia"/>
              </w:rPr>
            </w:pPr>
            <w:r>
              <w:rPr>
                <w:rFonts w:hint="eastAsia"/>
              </w:rPr>
              <w:t>    './static/js/entry.coffee'</w:t>
            </w:r>
          </w:p>
          <w:p>
            <w:pPr>
              <w:pStyle w:val="30"/>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rPr>
                <w:rFonts w:hint="default"/>
              </w:rPr>
            </w:pPr>
            <w:r>
              <w:rPr>
                <w:rFonts w:hint="default"/>
              </w:rPr>
              <w:t>output条目,将publicPath设置为webpack-dev-server</w:t>
            </w:r>
            <w:r>
              <w:rPr>
                <w:rFonts w:hint="eastAsia"/>
                <w:lang w:eastAsia="zh-CN"/>
              </w:rPr>
              <w:t>资源服务器</w:t>
            </w:r>
            <w:r>
              <w:rPr>
                <w:rFonts w:hint="default"/>
              </w:rPr>
              <w:t>服务器下资源目录的绝对路径</w:t>
            </w:r>
          </w:p>
          <w:p>
            <w:pPr>
              <w:pStyle w:val="30"/>
              <w:rPr>
                <w:rFonts w:hint="default"/>
              </w:rPr>
            </w:pPr>
            <w:r>
              <w:rPr>
                <w:rFonts w:hint="default"/>
              </w:rPr>
              <w:t>output: {</w:t>
            </w:r>
          </w:p>
          <w:p>
            <w:pPr>
              <w:pStyle w:val="30"/>
              <w:rPr>
                <w:rFonts w:hint="default"/>
              </w:rPr>
            </w:pPr>
            <w:r>
              <w:rPr>
                <w:rFonts w:hint="default"/>
              </w:rPr>
              <w:t>    publicPath: "http://127.0.0.1:9090/static/dist/",</w:t>
            </w:r>
          </w:p>
          <w:p>
            <w:pPr>
              <w:pStyle w:val="30"/>
              <w:rPr>
                <w:rFonts w:hint="default"/>
              </w:rPr>
            </w:pPr>
            <w:r>
              <w:rPr>
                <w:rFonts w:hint="default"/>
              </w:rPr>
              <w:t>    path: './static/dist/',</w:t>
            </w:r>
          </w:p>
          <w:p>
            <w:pPr>
              <w:pStyle w:val="30"/>
              <w:rPr>
                <w:rFonts w:hint="default"/>
              </w:rPr>
            </w:pPr>
            <w:r>
              <w:rPr>
                <w:rFonts w:hint="default"/>
              </w:rPr>
              <w:t>    filename: "bundle.js"</w:t>
            </w:r>
          </w:p>
          <w:p>
            <w:pPr>
              <w:pStyle w:val="30"/>
              <w:rPr>
                <w:rFonts w:hint="default"/>
              </w:rPr>
            </w:pPr>
            <w:r>
              <w:rPr>
                <w:rFonts w:hint="default"/>
              </w:rPr>
              <w:t>}</w:t>
            </w:r>
          </w:p>
          <w:p>
            <w:pPr>
              <w:pStyle w:val="30"/>
              <w:rPr>
                <w:rFonts w:hint="default"/>
              </w:rPr>
            </w:pPr>
            <w:r>
              <w:rPr>
                <w:rFonts w:hint="default"/>
              </w:rPr>
              <w:t>在Plugins中增加</w:t>
            </w:r>
          </w:p>
          <w:p>
            <w:pPr>
              <w:pStyle w:val="30"/>
              <w:rPr>
                <w:rFonts w:hint="default"/>
              </w:rPr>
            </w:pPr>
            <w:r>
              <w:rPr>
                <w:rFonts w:hint="default"/>
              </w:rPr>
              <w:t>new webpack.DefinePlugin({</w:t>
            </w:r>
          </w:p>
          <w:p>
            <w:pPr>
              <w:pStyle w:val="30"/>
              <w:rPr>
                <w:rFonts w:hint="default"/>
              </w:rPr>
            </w:pPr>
            <w:r>
              <w:rPr>
                <w:rFonts w:hint="default"/>
              </w:rPr>
              <w:t>    'process.env.NODE_ENV': '"development"'</w:t>
            </w:r>
          </w:p>
          <w:p>
            <w:pPr>
              <w:pStyle w:val="30"/>
              <w:rPr>
                <w:rFonts w:hint="default"/>
              </w:rPr>
            </w:pPr>
            <w:r>
              <w:rPr>
                <w:rFonts w:hint="default"/>
              </w:rPr>
              <w:t>}),</w:t>
            </w:r>
          </w:p>
          <w:p>
            <w:pPr>
              <w:pStyle w:val="30"/>
              <w:rPr>
                <w:rFonts w:hint="default"/>
              </w:rPr>
            </w:pPr>
            <w:r>
              <w:rPr>
                <w:rFonts w:hint="default"/>
              </w:rPr>
              <w:t>new webpack.HotModuleReplacementPlugin()</w:t>
            </w:r>
          </w:p>
          <w:p>
            <w:pPr>
              <w:pStyle w:val="30"/>
              <w:rPr>
                <w:rFonts w:hint="default"/>
              </w:rPr>
            </w:pPr>
          </w:p>
          <w:p>
            <w:pPr>
              <w:pStyle w:val="30"/>
              <w:rPr>
                <w:rFonts w:hint="default"/>
              </w:rPr>
            </w:pPr>
            <w:r>
              <w:rPr>
                <w:rFonts w:hint="default"/>
              </w:rPr>
              <w:t>webpack变量需要在Webpack.config.js的开始处声明</w:t>
            </w:r>
          </w:p>
          <w:p>
            <w:pPr>
              <w:pStyle w:val="30"/>
              <w:rPr>
                <w:rFonts w:hint="default"/>
              </w:rPr>
            </w:pPr>
            <w:r>
              <w:rPr>
                <w:rFonts w:hint="default"/>
              </w:rPr>
              <w:t>var webpack = require('webpack');</w:t>
            </w:r>
          </w:p>
          <w:p>
            <w:pPr>
              <w:pStyle w:val="30"/>
              <w:rPr>
                <w:rFonts w:hint="default"/>
              </w:rPr>
            </w:pPr>
          </w:p>
          <w:p>
            <w:pPr>
              <w:pStyle w:val="30"/>
              <w:rPr>
                <w:rFonts w:hint="default"/>
              </w:rPr>
            </w:pPr>
            <w:r>
              <w:rPr>
                <w:rFonts w:hint="default"/>
              </w:rPr>
              <w:t>接着中页面文件中插入打包后的资源文件，注意这里要采用资源服务器的绝对路径</w:t>
            </w:r>
            <w:r>
              <w:rPr>
                <w:rFonts w:hint="eastAsia"/>
                <w:lang w:val="en-US" w:eastAsia="zh-CN"/>
              </w:rPr>
              <w:t>:</w:t>
            </w:r>
          </w:p>
          <w:p>
            <w:pPr>
              <w:pStyle w:val="30"/>
              <w:rPr>
                <w:rFonts w:hint="default"/>
              </w:rPr>
            </w:pPr>
            <w:r>
              <w:rPr>
                <w:rFonts w:hint="default"/>
              </w:rPr>
              <w:t>&lt;script src="http://127.0.0.1:9090/static/dist/bundle.js"&gt;&lt;/script&gt;</w:t>
            </w:r>
          </w:p>
          <w:p>
            <w:pPr>
              <w:pStyle w:val="30"/>
              <w:rPr>
                <w:rFonts w:hint="default"/>
              </w:rPr>
            </w:pPr>
          </w:p>
          <w:p>
            <w:pPr>
              <w:pStyle w:val="30"/>
              <w:ind w:firstLine="320" w:firstLineChars="200"/>
              <w:rPr>
                <w:rFonts w:hint="eastAsia"/>
              </w:rPr>
            </w:pPr>
            <w:r>
              <w:rPr>
                <w:rFonts w:hint="default"/>
              </w:rPr>
              <w:t>双服务器的原理其实就是让后端服务器伺服的页面加载资源服务伺服的资源。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gridSpan w:val="2"/>
            <w:vAlign w:val="top"/>
          </w:tcPr>
          <w:p>
            <w:pPr>
              <w:pStyle w:val="30"/>
            </w:pPr>
            <w:r>
              <w:rPr>
                <w:rFonts w:hint="default"/>
              </w:rPr>
              <w:t>如果要实现react的热加载，还需要</w:t>
            </w:r>
            <w:r>
              <w:rPr>
                <w:rFonts w:hint="default"/>
              </w:rPr>
              <w:fldChar w:fldCharType="begin"/>
            </w:r>
            <w:r>
              <w:rPr>
                <w:rFonts w:hint="default"/>
              </w:rPr>
              <w:instrText xml:space="preserve"> HYPERLINK "http://gaearon.github.io/react-hot-loader/getstarted/" \t "http://www.jianshu.com/p/_blank" </w:instrText>
            </w:r>
            <w:r>
              <w:rPr>
                <w:rFonts w:hint="default"/>
              </w:rPr>
              <w:fldChar w:fldCharType="separate"/>
            </w:r>
            <w:r>
              <w:rPr>
                <w:rStyle w:val="21"/>
                <w:rFonts w:hint="default" w:ascii="-apple-system" w:hAnsi="-apple-system" w:eastAsia="-apple-system" w:cs="-apple-system"/>
                <w:b w:val="0"/>
                <w:i w:val="0"/>
                <w:caps w:val="0"/>
                <w:color w:val="3194D0"/>
                <w:spacing w:val="0"/>
                <w:szCs w:val="24"/>
                <w:u w:val="none"/>
                <w:shd w:val="clear" w:fill="FFFFFF"/>
              </w:rPr>
              <w:t>React Hot Loader插件</w:t>
            </w:r>
            <w:r>
              <w:rPr>
                <w:rFonts w:hint="default"/>
              </w:rPr>
              <w:fldChar w:fldCharType="end"/>
            </w:r>
            <w:r>
              <w:rPr>
                <w:rFonts w:hint="default"/>
              </w:rPr>
              <w:t> ，</w:t>
            </w:r>
          </w:p>
          <w:p>
            <w:pPr>
              <w:pStyle w:val="30"/>
            </w:pPr>
            <w:r>
              <w:rPr>
                <w:rFonts w:hint="default"/>
                <w:b/>
                <w:bCs/>
                <w:u w:val="single"/>
              </w:rPr>
              <w:t>npm install react-hot-loader --save-dev</w:t>
            </w:r>
          </w:p>
          <w:p>
            <w:pPr>
              <w:pStyle w:val="30"/>
              <w:rPr>
                <w:rFonts w:hint="default"/>
              </w:rPr>
            </w:pPr>
            <w:r>
              <w:rPr>
                <w:rFonts w:hint="default"/>
              </w:rPr>
              <w:t>然后将react-hot loader放在jsx文件loader链的第一位</w:t>
            </w:r>
          </w:p>
          <w:p>
            <w:pPr>
              <w:pStyle w:val="30"/>
              <w:rPr>
                <w:rFonts w:hint="default"/>
              </w:rPr>
            </w:pPr>
            <w:r>
              <w:rPr>
                <w:rFonts w:hint="default"/>
              </w:rPr>
              <w:t>{</w:t>
            </w:r>
          </w:p>
          <w:p>
            <w:pPr>
              <w:pStyle w:val="30"/>
              <w:rPr>
                <w:rFonts w:hint="default"/>
              </w:rPr>
            </w:pPr>
            <w:r>
              <w:rPr>
                <w:rFonts w:hint="default"/>
              </w:rPr>
              <w:tab/>
            </w:r>
            <w:r>
              <w:rPr>
                <w:rFonts w:hint="default"/>
              </w:rPr>
              <w:t>test: /\.jsx?$/,</w:t>
            </w:r>
          </w:p>
          <w:p>
            <w:pPr>
              <w:pStyle w:val="30"/>
              <w:rPr>
                <w:rFonts w:hint="default"/>
              </w:rPr>
            </w:pPr>
            <w:r>
              <w:rPr>
                <w:rFonts w:hint="default"/>
              </w:rPr>
              <w:tab/>
            </w:r>
            <w:r>
              <w:rPr>
                <w:rFonts w:hint="default"/>
              </w:rPr>
              <w:t>loaders: ['react-hot', 'jsx?harmony'],</w:t>
            </w:r>
          </w:p>
          <w:p>
            <w:pPr>
              <w:pStyle w:val="30"/>
              <w:rPr>
                <w:rFonts w:hint="default"/>
              </w:rPr>
            </w:pPr>
            <w:r>
              <w:rPr>
                <w:rFonts w:hint="default"/>
              </w:rPr>
              <w:tab/>
            </w:r>
            <w:r>
              <w:rPr>
                <w:rFonts w:hint="default"/>
              </w:rPr>
              <w:t>include: path.join(__dirname, 'src')</w:t>
            </w:r>
          </w:p>
          <w:p>
            <w:pPr>
              <w:pStyle w:val="30"/>
              <w:rPr>
                <w:rFonts w:hint="default"/>
              </w:rPr>
            </w:pPr>
            <w:r>
              <w:rPr>
                <w:rFonts w:hint="default"/>
              </w:rPr>
              <w:t>}</w:t>
            </w:r>
          </w:p>
          <w:p>
            <w:pPr>
              <w:pStyle w:val="30"/>
              <w:rPr>
                <w:rFonts w:hint="default"/>
              </w:rPr>
            </w:pPr>
            <w:r>
              <w:rPr>
                <w:rFonts w:hint="default"/>
              </w:rPr>
              <w:t>最后就是启动Webpack-dev-server服务器，注意这里要采用inline模式， 如果采用hot模式会出现错误。--content-base 为资源文件夹。另外如果你想用另一台电脑做调试，需要增加--host参数为开发服务器的IP地址，因为默认只能通过localhost进行方式。如果IP地址经常变动，可以写一个脚本方便每次启动服务器</w:t>
            </w:r>
          </w:p>
          <w:p>
            <w:pPr>
              <w:pStyle w:val="30"/>
            </w:pPr>
            <w:r>
              <w:rPr>
                <w:rFonts w:hint="default"/>
              </w:rPr>
              <w:t>#!/bin/sh</w:t>
            </w:r>
          </w:p>
          <w:p>
            <w:pPr>
              <w:pStyle w:val="30"/>
            </w:pPr>
            <w:r>
              <w:rPr>
                <w:rFonts w:hint="default"/>
              </w:rPr>
              <w:t>ip=`awk '/inet / &amp;&amp; $2 != "127.0.0.1"{print $2}' &lt;(ifconfig)`</w:t>
            </w:r>
          </w:p>
          <w:p>
            <w:pPr>
              <w:pStyle w:val="30"/>
            </w:pPr>
            <w:r>
              <w:rPr>
                <w:rFonts w:hint="default"/>
              </w:rPr>
              <w:t>node webpack-dev-server.js --port 9090 --inline --host $ip --content-base static/dist/</w:t>
            </w:r>
          </w:p>
          <w:p>
            <w:pPr>
              <w:pStyle w:val="30"/>
              <w:ind w:firstLine="320" w:firstLineChars="200"/>
              <w:rPr>
                <w:rFonts w:hint="eastAsia"/>
              </w:rPr>
            </w:pPr>
            <w:r>
              <w:rPr>
                <w:rFonts w:hint="default"/>
              </w:rPr>
              <w:t>当资源文件修改时，webpack-dev-server将通过socket.io通知客户端更新．</w:t>
            </w:r>
          </w:p>
        </w:tc>
      </w:tr>
    </w:tbl>
    <w:p>
      <w:pPr>
        <w:pStyle w:val="29"/>
        <w:rPr>
          <w:rFonts w:hint="eastAsia"/>
          <w:lang w:val="en-US" w:eastAsia="zh-CN"/>
        </w:rPr>
      </w:pPr>
      <w:bookmarkStart w:id="15" w:name="_Toc9192"/>
      <w:bookmarkStart w:id="16" w:name="_Toc14722"/>
      <w:r>
        <w:rPr>
          <w:rFonts w:hint="eastAsia"/>
          <w:lang w:val="en-US" w:eastAsia="zh-CN"/>
        </w:rPr>
        <w:t>开发环境 生产环境 使用案例</w:t>
      </w:r>
      <w:bookmarkEnd w:id="15"/>
      <w:bookmarkEnd w:id="16"/>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18" w:hRule="atLeast"/>
        </w:trPr>
        <w:tc>
          <w:tcPr>
            <w:tcW w:w="1175" w:type="dxa"/>
            <w:vAlign w:val="top"/>
          </w:tcPr>
          <w:p>
            <w:pPr>
              <w:pStyle w:val="27"/>
              <w:rPr>
                <w:rFonts w:hint="eastAsia"/>
                <w:lang w:val="en-US" w:eastAsia="zh-CN"/>
              </w:rPr>
            </w:pPr>
            <w:bookmarkStart w:id="17" w:name="_Toc28147"/>
            <w:bookmarkStart w:id="18" w:name="_Toc15069"/>
            <w:r>
              <w:rPr>
                <w:rFonts w:hint="eastAsia"/>
                <w:lang w:val="en-US" w:eastAsia="zh-CN"/>
              </w:rPr>
              <w:t>demo</w:t>
            </w:r>
            <w:bookmarkEnd w:id="17"/>
            <w:bookmarkEnd w:id="18"/>
          </w:p>
        </w:tc>
        <w:tc>
          <w:tcPr>
            <w:tcW w:w="9699" w:type="dxa"/>
            <w:vAlign w:val="top"/>
          </w:tcPr>
          <w:p>
            <w:pPr>
              <w:pStyle w:val="30"/>
            </w:pPr>
            <w:r>
              <w:rPr>
                <w:rFonts w:hint="default"/>
              </w:rPr>
              <w:t>1. 开发模式和生产模式</w:t>
            </w:r>
            <w:r>
              <w:rPr>
                <w:rFonts w:hint="eastAsia"/>
                <w:lang w:val="en-US" w:eastAsia="zh-CN"/>
              </w:rPr>
              <w:t>(</w:t>
            </w:r>
            <w:r>
              <w:rPr>
                <w:rFonts w:hint="eastAsia"/>
              </w:rPr>
              <w:fldChar w:fldCharType="begin"/>
            </w:r>
            <w:r>
              <w:rPr>
                <w:rFonts w:hint="eastAsia"/>
              </w:rPr>
              <w:instrText xml:space="preserve"> HYPERLINK "http://www.jianshu.com/p/dcb28b582318" </w:instrText>
            </w:r>
            <w:r>
              <w:rPr>
                <w:rFonts w:hint="eastAsia"/>
              </w:rPr>
              <w:fldChar w:fldCharType="separate"/>
            </w:r>
            <w:r>
              <w:rPr>
                <w:rStyle w:val="21"/>
                <w:rFonts w:hint="eastAsia"/>
              </w:rPr>
              <w:t>http://www.jianshu.com/p/dcb28b582318</w:t>
            </w:r>
            <w:r>
              <w:rPr>
                <w:rFonts w:hint="eastAsia"/>
              </w:rPr>
              <w:fldChar w:fldCharType="end"/>
            </w:r>
            <w:r>
              <w:rPr>
                <w:rFonts w:hint="eastAsia"/>
                <w:lang w:val="en-US" w:eastAsia="zh-CN"/>
              </w:rPr>
              <w:t>)</w:t>
            </w:r>
          </w:p>
          <w:p>
            <w:pPr>
              <w:pStyle w:val="30"/>
              <w:rPr>
                <w:rFonts w:hint="default"/>
              </w:rPr>
            </w:pPr>
            <w:r>
              <w:rPr>
                <w:rFonts w:hint="default"/>
              </w:rPr>
              <w:t>首先要知道的是Webpack有许许多多的特性，一些是”开发模式“下才有的，一些是”生产模式“下才有的，还有一些是两种模式下都有的。</w:t>
            </w:r>
          </w:p>
          <w:p>
            <w:pPr>
              <w:pStyle w:val="30"/>
              <w:rPr>
                <w:rFonts w:hint="eastAsia"/>
              </w:rPr>
            </w:pPr>
            <w:r>
              <w:drawing>
                <wp:inline distT="0" distB="0" distL="114300" distR="114300">
                  <wp:extent cx="5810250" cy="3261360"/>
                  <wp:effectExtent l="0" t="0" r="0" b="15240"/>
                  <wp:docPr id="7"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56"/>
                          <pic:cNvPicPr>
                            <a:picLocks noChangeAspect="1"/>
                          </pic:cNvPicPr>
                        </pic:nvPicPr>
                        <pic:blipFill>
                          <a:blip r:embed="rId7"/>
                          <a:stretch>
                            <a:fillRect/>
                          </a:stretch>
                        </pic:blipFill>
                        <pic:spPr>
                          <a:xfrm>
                            <a:off x="0" y="0"/>
                            <a:ext cx="5810250" cy="32613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pPr>
            <w:r>
              <w:rPr>
                <w:rFonts w:hint="default"/>
              </w:rPr>
              <w:t>值得注意的是，Webpack作为模块打包工具，提供两种用户交互接口：</w:t>
            </w:r>
          </w:p>
          <w:p>
            <w:pPr>
              <w:pStyle w:val="30"/>
              <w:rPr>
                <w:rFonts w:hint="default"/>
              </w:rPr>
            </w:pPr>
            <w:r>
              <w:rPr>
                <w:rFonts w:hint="default"/>
              </w:rPr>
              <w:t>Webpack CLI tool：默认的交互方式（已随Webpack本身安装到本地）</w:t>
            </w:r>
          </w:p>
          <w:p>
            <w:pPr>
              <w:pStyle w:val="30"/>
              <w:rPr>
                <w:rFonts w:hint="default"/>
              </w:rPr>
            </w:pPr>
            <w:r>
              <w:rPr>
                <w:rFonts w:hint="default"/>
              </w:rPr>
              <w:t>webpack-dev-server：一个Node.js服务器（需要开发者从npm自行安装）</w:t>
            </w:r>
          </w:p>
          <w:p>
            <w:pPr>
              <w:pStyle w:val="30"/>
              <w:rPr>
                <w:rFonts w:hint="eastAsia" w:eastAsia="宋体"/>
                <w:lang w:val="en-US" w:eastAsia="zh-CN"/>
              </w:rPr>
            </w:pPr>
          </w:p>
          <w:p>
            <w:pPr>
              <w:pStyle w:val="30"/>
            </w:pPr>
            <w:r>
              <w:t>通常使用到Webpack如此多特性的项目都会有两个比较大的Webpack配置文件</w:t>
            </w:r>
          </w:p>
          <w:p>
            <w:pPr>
              <w:pStyle w:val="30"/>
              <w:rPr>
                <w:rFonts w:hint="default"/>
              </w:rPr>
            </w:pPr>
            <w:r>
              <w:rPr>
                <w:rFonts w:hint="default"/>
              </w:rPr>
              <w:t>为了生成bundles文件你可能在package.json文件加入如下的scripts项：</w:t>
            </w:r>
          </w:p>
          <w:p>
            <w:pPr>
              <w:pStyle w:val="33"/>
              <w:rPr>
                <w:rFonts w:hint="eastAsia"/>
              </w:rPr>
            </w:pPr>
            <w:r>
              <w:rPr>
                <w:rFonts w:hint="eastAsia"/>
              </w:rPr>
              <w:t>"scripts": {</w:t>
            </w:r>
          </w:p>
          <w:p>
            <w:pPr>
              <w:pStyle w:val="33"/>
              <w:rPr>
                <w:rFonts w:hint="eastAsia"/>
              </w:rPr>
            </w:pPr>
            <w:r>
              <w:rPr>
                <w:rFonts w:hint="eastAsia"/>
              </w:rPr>
              <w:tab/>
            </w:r>
            <w:r>
              <w:rPr>
                <w:rFonts w:hint="eastAsia"/>
              </w:rPr>
              <w:t>// 运行npm run build 来编译生成生产模式下的bundles</w:t>
            </w:r>
          </w:p>
          <w:p>
            <w:pPr>
              <w:pStyle w:val="33"/>
              <w:rPr>
                <w:rFonts w:hint="eastAsia"/>
              </w:rPr>
            </w:pPr>
            <w:r>
              <w:rPr>
                <w:rFonts w:hint="eastAsia"/>
              </w:rPr>
              <w:tab/>
            </w:r>
            <w:r>
              <w:rPr>
                <w:rFonts w:hint="eastAsia"/>
              </w:rPr>
              <w:t>"build": "webpack --config webpack.config.prod.js",</w:t>
            </w:r>
          </w:p>
          <w:p>
            <w:pPr>
              <w:pStyle w:val="33"/>
              <w:rPr>
                <w:rFonts w:hint="eastAsia"/>
              </w:rPr>
            </w:pPr>
            <w:r>
              <w:rPr>
                <w:rFonts w:hint="eastAsia"/>
              </w:rPr>
              <w:tab/>
            </w:r>
            <w:r>
              <w:rPr>
                <w:rFonts w:hint="eastAsia"/>
              </w:rPr>
              <w:t>// 运行npm run dev来生成开发模式下的bundles以及启动本地server</w:t>
            </w:r>
          </w:p>
          <w:p>
            <w:pPr>
              <w:pStyle w:val="33"/>
              <w:rPr>
                <w:rFonts w:hint="eastAsia"/>
              </w:rPr>
            </w:pPr>
            <w:r>
              <w:rPr>
                <w:rFonts w:hint="eastAsia"/>
              </w:rPr>
              <w:tab/>
            </w:r>
            <w:r>
              <w:rPr>
                <w:rFonts w:hint="eastAsia"/>
              </w:rPr>
              <w:t>"dev": "webpack-dev-server"</w:t>
            </w:r>
          </w:p>
          <w:p>
            <w:pPr>
              <w:pStyle w:val="33"/>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demo</w:t>
            </w:r>
          </w:p>
        </w:tc>
        <w:tc>
          <w:tcPr>
            <w:tcW w:w="9699" w:type="dxa"/>
            <w:vAlign w:val="top"/>
          </w:tcPr>
          <w:p>
            <w:pPr>
              <w:pStyle w:val="30"/>
            </w:pPr>
            <w:r>
              <w:rPr>
                <w:rFonts w:hint="default"/>
              </w:rPr>
              <w:t>Webpack给本地开发提供了一个可选的服务器webpack-dev-server。webpack-dev-server是一个很小的express应用，使用前需要用npm安装，它根据webpack.config.js文件中的选项构建。常见的选项如下：</w:t>
            </w:r>
          </w:p>
          <w:tbl>
            <w:tblPr>
              <w:tblStyle w:val="23"/>
              <w:tblW w:w="8820" w:type="dxa"/>
              <w:jc w:val="center"/>
              <w:tblInd w:w="394" w:type="dxa"/>
              <w:shd w:val="clear" w:color="auto" w:fill="auto"/>
              <w:tblLayout w:type="fixed"/>
              <w:tblCellMar>
                <w:top w:w="15" w:type="dxa"/>
                <w:left w:w="15" w:type="dxa"/>
                <w:bottom w:w="15" w:type="dxa"/>
                <w:right w:w="15" w:type="dxa"/>
              </w:tblCellMar>
            </w:tblPr>
            <w:tblGrid>
              <w:gridCol w:w="2276"/>
              <w:gridCol w:w="6544"/>
            </w:tblGrid>
            <w:tr>
              <w:tblPrEx>
                <w:tblLayout w:type="fixed"/>
                <w:tblCellMar>
                  <w:top w:w="15" w:type="dxa"/>
                  <w:left w:w="15" w:type="dxa"/>
                  <w:bottom w:w="15" w:type="dxa"/>
                  <w:right w:w="15" w:type="dxa"/>
                </w:tblCellMar>
              </w:tblPrEx>
              <w:trPr>
                <w:trHeight w:val="184"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r>
                    <w:rPr>
                      <w:rFonts w:hint="default"/>
                    </w:rPr>
                    <w:t>webpack-dev-server选项</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选项说明</w:t>
                  </w:r>
                </w:p>
              </w:tc>
            </w:tr>
            <w:tr>
              <w:tblPrEx>
                <w:shd w:val="clear" w:color="auto" w:fill="auto"/>
                <w:tblLayout w:type="fixed"/>
                <w:tblCellMar>
                  <w:top w:w="15" w:type="dxa"/>
                  <w:left w:w="15" w:type="dxa"/>
                  <w:bottom w:w="15" w:type="dxa"/>
                  <w:right w:w="15" w:type="dxa"/>
                </w:tblCellMar>
              </w:tblPrEx>
              <w:trPr>
                <w:trHeight w:val="306"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content-Base</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默认情况下，webpack-dev-server会从项目的根目录提供文件，可以通过此选项设置文件的目录名</w:t>
                  </w:r>
                </w:p>
              </w:tc>
            </w:tr>
            <w:tr>
              <w:tblPrEx>
                <w:tblLayout w:type="fixed"/>
                <w:tblCellMar>
                  <w:top w:w="15" w:type="dxa"/>
                  <w:left w:w="15" w:type="dxa"/>
                  <w:bottom w:w="15" w:type="dxa"/>
                  <w:right w:w="15" w:type="dxa"/>
                </w:tblCellMar>
              </w:tblPrEx>
              <w:trPr>
                <w:trHeight w:val="184"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port</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服务器使用的端口，默认情况下为8080</w:t>
                  </w:r>
                </w:p>
              </w:tc>
            </w:tr>
            <w:tr>
              <w:tblPrEx>
                <w:tblLayout w:type="fixed"/>
                <w:tblCellMar>
                  <w:top w:w="15" w:type="dxa"/>
                  <w:left w:w="15" w:type="dxa"/>
                  <w:bottom w:w="15" w:type="dxa"/>
                  <w:right w:w="15" w:type="dxa"/>
                </w:tblCellMar>
              </w:tblPrEx>
              <w:trPr>
                <w:trHeight w:val="184"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inline</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设为true时可以在文件发生变化时，更新页面</w:t>
                  </w:r>
                </w:p>
              </w:tc>
            </w:tr>
            <w:tr>
              <w:tblPrEx>
                <w:tblLayout w:type="fixed"/>
                <w:tblCellMar>
                  <w:top w:w="15" w:type="dxa"/>
                  <w:left w:w="15" w:type="dxa"/>
                  <w:bottom w:w="15" w:type="dxa"/>
                  <w:right w:w="15" w:type="dxa"/>
                </w:tblCellMar>
              </w:tblPrEx>
              <w:trPr>
                <w:trHeight w:val="184"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colors</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设置终端输出字体颜色</w:t>
                  </w:r>
                </w:p>
              </w:tc>
            </w:tr>
            <w:tr>
              <w:tblPrEx>
                <w:shd w:val="clear" w:color="auto" w:fill="auto"/>
                <w:tblLayout w:type="fixed"/>
                <w:tblCellMar>
                  <w:top w:w="15" w:type="dxa"/>
                  <w:left w:w="15" w:type="dxa"/>
                  <w:bottom w:w="15" w:type="dxa"/>
                  <w:right w:w="15" w:type="dxa"/>
                </w:tblCellMar>
              </w:tblPrEx>
              <w:trPr>
                <w:trHeight w:val="315" w:hRule="atLeast"/>
                <w:jc w:val="center"/>
              </w:trPr>
              <w:tc>
                <w:tcPr>
                  <w:tcW w:w="227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historyApiFallback</w:t>
                  </w:r>
                </w:p>
              </w:tc>
              <w:tc>
                <w:tcPr>
                  <w:tcW w:w="65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rPr>
                      <w:rFonts w:hint="default"/>
                    </w:rPr>
                  </w:pPr>
                  <w:r>
                    <w:rPr>
                      <w:rFonts w:hint="default"/>
                      <w:lang w:val="en-US" w:eastAsia="zh-CN"/>
                    </w:rPr>
                    <w:t>当设置为true时，访问所有服务器上不存在的文件，都会被重定向到/，也就是index.html文件</w:t>
                  </w:r>
                </w:p>
              </w:tc>
            </w:tr>
          </w:tbl>
          <w:p>
            <w:pPr>
              <w:pStyle w:val="30"/>
              <w:rPr>
                <w:rFonts w:hint="default"/>
              </w:rPr>
            </w:pPr>
            <w:r>
              <w:rPr>
                <w:rFonts w:hint="default"/>
              </w:rPr>
              <w:t> 下面我们通过简单的例子来学习webpack-dev-server的用法（</w:t>
            </w:r>
            <w:r>
              <w:rPr>
                <w:rFonts w:hint="default"/>
              </w:rPr>
              <w:fldChar w:fldCharType="begin"/>
            </w:r>
            <w:r>
              <w:rPr>
                <w:rFonts w:hint="default"/>
              </w:rPr>
              <w:instrText xml:space="preserve"> HYPERLINK "https://github.com/xianfeishen/Webpack/tree/master/sample3" </w:instrText>
            </w:r>
            <w:r>
              <w:rPr>
                <w:rFonts w:hint="default"/>
              </w:rPr>
              <w:fldChar w:fldCharType="separate"/>
            </w:r>
            <w:r>
              <w:rPr>
                <w:rStyle w:val="21"/>
                <w:rFonts w:hint="default" w:ascii="Verdana" w:hAnsi="Verdana" w:cs="Verdana"/>
                <w:b w:val="0"/>
                <w:i w:val="0"/>
                <w:caps w:val="0"/>
                <w:color w:val="006666"/>
                <w:spacing w:val="0"/>
                <w:szCs w:val="24"/>
              </w:rPr>
              <w:t>代码下载</w:t>
            </w:r>
            <w:r>
              <w:rPr>
                <w:rFonts w:hint="default"/>
              </w:rPr>
              <w:fldChar w:fldCharType="end"/>
            </w:r>
            <w:r>
              <w:rPr>
                <w:rFonts w:hint="default"/>
              </w:rPr>
              <w:t>）。项目目录和结构仍然与教程一中的基本一致，不同的是要增加一个webpack.config.js文件：</w:t>
            </w:r>
          </w:p>
          <w:p>
            <w:pPr>
              <w:pStyle w:val="30"/>
              <w:rPr>
                <w:rFonts w:hint="default"/>
              </w:rPr>
            </w:pPr>
            <w:r>
              <w:t>然后运行webpack-dev-server命令，顺利启动服务器后，在浏览器中输入http://localhost:8080/index.html就可以看到页面了。</w:t>
            </w:r>
            <w:r>
              <w:rPr>
                <w:rFonts w:hint="default"/>
              </w:rPr>
              <w:fldChar w:fldCharType="begin"/>
            </w:r>
            <w:r>
              <w:rPr>
                <w:rFonts w:hint="default"/>
              </w:rPr>
              <w:instrText xml:space="preserve"> HYPERLINK "https://github.com/xianfeishen/Webpack/tree/master/sample3" </w:instrText>
            </w:r>
            <w:r>
              <w:rPr>
                <w:rFonts w:hint="default"/>
              </w:rPr>
              <w:fldChar w:fldCharType="separate"/>
            </w:r>
            <w:r>
              <w:rPr>
                <w:rStyle w:val="21"/>
                <w:rFonts w:hint="default" w:ascii="Verdana" w:hAnsi="Verdana" w:eastAsia="宋体" w:cs="Verdana"/>
                <w:b w:val="0"/>
                <w:i w:val="0"/>
                <w:caps w:val="0"/>
                <w:color w:val="006666"/>
                <w:spacing w:val="0"/>
                <w:szCs w:val="24"/>
              </w:rPr>
              <w:t>代码下载</w:t>
            </w:r>
            <w:r>
              <w:rPr>
                <w:rFonts w:hint="default"/>
              </w:rPr>
              <w:fldChar w:fldCharType="end"/>
            </w:r>
          </w:p>
          <w:p>
            <w:pPr>
              <w:pStyle w:val="33"/>
              <w:rPr>
                <w:rFonts w:hint="eastAsia"/>
              </w:rPr>
            </w:pPr>
            <w:r>
              <w:rPr>
                <w:rFonts w:hint="eastAsia"/>
              </w:rPr>
              <w:t>module.exports = {</w:t>
            </w:r>
          </w:p>
          <w:p>
            <w:pPr>
              <w:pStyle w:val="33"/>
              <w:rPr>
                <w:rFonts w:hint="eastAsia"/>
              </w:rPr>
            </w:pPr>
            <w:r>
              <w:rPr>
                <w:rFonts w:hint="eastAsia"/>
              </w:rPr>
              <w:t xml:space="preserve">    devtool: 'eval-source-map',</w:t>
            </w:r>
          </w:p>
          <w:p>
            <w:pPr>
              <w:pStyle w:val="33"/>
              <w:rPr>
                <w:rFonts w:hint="eastAsia"/>
              </w:rPr>
            </w:pPr>
            <w:r>
              <w:rPr>
                <w:rFonts w:hint="eastAsia"/>
              </w:rPr>
              <w:t xml:space="preserve">    entry: __dirname + "/app/main.js",</w:t>
            </w:r>
          </w:p>
          <w:p>
            <w:pPr>
              <w:pStyle w:val="33"/>
              <w:rPr>
                <w:rFonts w:hint="eastAsia"/>
              </w:rPr>
            </w:pPr>
            <w:r>
              <w:rPr>
                <w:rFonts w:hint="eastAsia"/>
              </w:rPr>
              <w:t xml:space="preserve">    output: {</w:t>
            </w:r>
          </w:p>
          <w:p>
            <w:pPr>
              <w:pStyle w:val="33"/>
              <w:rPr>
                <w:rFonts w:hint="eastAsia"/>
              </w:rPr>
            </w:pPr>
            <w:r>
              <w:rPr>
                <w:rFonts w:hint="eastAsia"/>
              </w:rPr>
              <w:t xml:space="preserve">        path: __dirname + "/public",</w:t>
            </w:r>
          </w:p>
          <w:p>
            <w:pPr>
              <w:pStyle w:val="33"/>
              <w:rPr>
                <w:rFonts w:hint="eastAsia"/>
              </w:rPr>
            </w:pPr>
            <w:r>
              <w:rPr>
                <w:rFonts w:hint="eastAsia"/>
              </w:rPr>
              <w:t xml:space="preserve">        filename: "bundle.js"</w:t>
            </w:r>
          </w:p>
          <w:p>
            <w:pPr>
              <w:pStyle w:val="33"/>
              <w:rPr>
                <w:rFonts w:hint="eastAsia"/>
              </w:rPr>
            </w:pPr>
            <w:r>
              <w:rPr>
                <w:rFonts w:hint="eastAsia"/>
              </w:rPr>
              <w:t xml:space="preserve">    },</w:t>
            </w:r>
          </w:p>
          <w:p>
            <w:pPr>
              <w:pStyle w:val="33"/>
              <w:rPr>
                <w:rFonts w:hint="eastAsia"/>
              </w:rPr>
            </w:pPr>
            <w:r>
              <w:rPr>
                <w:rFonts w:hint="eastAsia"/>
              </w:rPr>
              <w:t xml:space="preserve">    devServer: {</w:t>
            </w:r>
          </w:p>
          <w:p>
            <w:pPr>
              <w:pStyle w:val="33"/>
              <w:rPr>
                <w:rFonts w:hint="eastAsia"/>
              </w:rPr>
            </w:pPr>
            <w:r>
              <w:rPr>
                <w:rFonts w:hint="eastAsia"/>
              </w:rPr>
              <w:t xml:space="preserve">        contentBase: "./public",  //以public为根目录提供文件</w:t>
            </w:r>
          </w:p>
          <w:p>
            <w:pPr>
              <w:pStyle w:val="33"/>
              <w:rPr>
                <w:rFonts w:hint="eastAsia"/>
              </w:rPr>
            </w:pPr>
            <w:r>
              <w:rPr>
                <w:rFonts w:hint="eastAsia"/>
              </w:rPr>
              <w:t xml:space="preserve">        colors: true,</w:t>
            </w:r>
          </w:p>
          <w:p>
            <w:pPr>
              <w:pStyle w:val="33"/>
              <w:rPr>
                <w:rFonts w:hint="eastAsia"/>
              </w:rPr>
            </w:pPr>
            <w:r>
              <w:rPr>
                <w:rFonts w:hint="eastAsia"/>
              </w:rPr>
              <w:t xml:space="preserve">        historyApiFallback: true,</w:t>
            </w:r>
          </w:p>
          <w:p>
            <w:pPr>
              <w:pStyle w:val="33"/>
              <w:rPr>
                <w:rFonts w:hint="eastAsia"/>
              </w:rPr>
            </w:pPr>
            <w:r>
              <w:rPr>
                <w:rFonts w:hint="eastAsia"/>
              </w:rPr>
              <w:t xml:space="preserve">        inline: true</w:t>
            </w:r>
          </w:p>
          <w:p>
            <w:pPr>
              <w:pStyle w:val="33"/>
              <w:rPr>
                <w:rFonts w:hint="eastAsia"/>
              </w:rPr>
            </w:pPr>
            <w:r>
              <w:rPr>
                <w:rFonts w:hint="eastAsia"/>
              </w:rPr>
              <w:t xml:space="preserve">    }</w:t>
            </w:r>
          </w:p>
          <w:p>
            <w:pPr>
              <w:pStyle w:val="33"/>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demo</w:t>
            </w:r>
          </w:p>
        </w:tc>
        <w:tc>
          <w:tcPr>
            <w:tcW w:w="9699" w:type="dxa"/>
            <w:vAlign w:val="top"/>
          </w:tcPr>
          <w:p>
            <w:pPr>
              <w:pStyle w:val="30"/>
              <w:rPr>
                <w:lang w:val="en-US" w:eastAsia="zh-CN"/>
              </w:rPr>
            </w:pPr>
            <w:r>
              <w:rPr>
                <w:lang w:val="en-US" w:eastAsia="zh-CN"/>
              </w:rPr>
              <w:fldChar w:fldCharType="begin"/>
            </w:r>
            <w:r>
              <w:rPr>
                <w:lang w:val="en-US" w:eastAsia="zh-CN"/>
              </w:rPr>
              <w:instrText xml:space="preserve"> HYPERLINK "https://zhuanlan.zhihu.com/p/20367175" </w:instrText>
            </w:r>
            <w:r>
              <w:rPr>
                <w:lang w:val="en-US" w:eastAsia="zh-CN"/>
              </w:rPr>
              <w:fldChar w:fldCharType="separate"/>
            </w:r>
            <w:r>
              <w:rPr>
                <w:rStyle w:val="21"/>
                <w:lang w:val="en-US" w:eastAsia="zh-CN"/>
              </w:rPr>
              <w:t>https://zhuanlan.zhihu.com/p/20367175</w:t>
            </w:r>
            <w:r>
              <w:rPr>
                <w:lang w:val="en-US" w:eastAsia="zh-CN"/>
              </w:rPr>
              <w:fldChar w:fldCharType="end"/>
            </w:r>
          </w:p>
          <w:p>
            <w:pPr>
              <w:pStyle w:val="30"/>
              <w:rPr>
                <w:lang w:val="en-US" w:eastAsia="zh-CN"/>
              </w:rPr>
            </w:pPr>
          </w:p>
          <w:p>
            <w:pPr>
              <w:pStyle w:val="30"/>
            </w:pPr>
            <w:r>
              <w:t>npm install webpack-dev-server --save-dev</w:t>
            </w:r>
          </w:p>
          <w:p>
            <w:pPr>
              <w:pStyle w:val="30"/>
            </w:pPr>
            <w:r>
              <w:t>安装完毕后 在config中添加配置</w:t>
            </w:r>
          </w:p>
          <w:p>
            <w:pPr>
              <w:pStyle w:val="30"/>
            </w:pPr>
            <w:r>
              <w:t>module.exports = {</w:t>
            </w:r>
          </w:p>
          <w:p>
            <w:pPr>
              <w:pStyle w:val="30"/>
            </w:pPr>
            <w:r>
              <w:t xml:space="preserve">  ....</w:t>
            </w:r>
          </w:p>
          <w:p>
            <w:pPr>
              <w:pStyle w:val="30"/>
            </w:pPr>
            <w:r>
              <w:t xml:space="preserve">  devServer: {</w:t>
            </w:r>
          </w:p>
          <w:p>
            <w:pPr>
              <w:pStyle w:val="30"/>
            </w:pPr>
            <w:r>
              <w:t xml:space="preserve">    historyApiFallback: true,</w:t>
            </w:r>
          </w:p>
          <w:p>
            <w:pPr>
              <w:pStyle w:val="30"/>
            </w:pPr>
            <w:r>
              <w:t xml:space="preserve">    hot: true,</w:t>
            </w:r>
          </w:p>
          <w:p>
            <w:pPr>
              <w:pStyle w:val="30"/>
            </w:pPr>
            <w:r>
              <w:t xml:space="preserve">    inline: true,</w:t>
            </w:r>
          </w:p>
          <w:p>
            <w:pPr>
              <w:pStyle w:val="30"/>
            </w:pPr>
            <w:r>
              <w:t xml:space="preserve">    progress: true,</w:t>
            </w:r>
          </w:p>
          <w:p>
            <w:pPr>
              <w:pStyle w:val="30"/>
            </w:pPr>
            <w:r>
              <w:t xml:space="preserve">  },</w:t>
            </w:r>
          </w:p>
          <w:p>
            <w:pPr>
              <w:pStyle w:val="30"/>
            </w:pPr>
            <w:r>
              <w:t xml:space="preserve">  ...</w:t>
            </w:r>
          </w:p>
          <w:p>
            <w:pPr>
              <w:pStyle w:val="30"/>
            </w:pPr>
            <w:r>
              <w:t>}</w:t>
            </w:r>
          </w:p>
          <w:p>
            <w:pPr>
              <w:pStyle w:val="30"/>
            </w:pPr>
            <w:r>
              <w:t>然后再package.json里面配置一下运行的命令,npm支持自定义一些命令</w:t>
            </w:r>
          </w:p>
          <w:p>
            <w:pPr>
              <w:pStyle w:val="30"/>
            </w:pPr>
            <w:r>
              <w:t>...</w:t>
            </w:r>
          </w:p>
          <w:p>
            <w:pPr>
              <w:pStyle w:val="30"/>
            </w:pPr>
            <w:r>
              <w:t>"scripts": {</w:t>
            </w:r>
          </w:p>
          <w:p>
            <w:pPr>
              <w:pStyle w:val="30"/>
            </w:pPr>
            <w:r>
              <w:t xml:space="preserve">  "start": "webpack-dev-server --hot --inline"</w:t>
            </w:r>
          </w:p>
          <w:p>
            <w:pPr>
              <w:pStyle w:val="30"/>
            </w:pPr>
            <w:r>
              <w:t>},</w:t>
            </w:r>
          </w:p>
          <w:p>
            <w:pPr>
              <w:pStyle w:val="30"/>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demo</w:t>
            </w:r>
          </w:p>
        </w:tc>
        <w:tc>
          <w:tcPr>
            <w:tcW w:w="9699" w:type="dxa"/>
            <w:vAlign w:val="top"/>
          </w:tcPr>
          <w:p>
            <w:pPr>
              <w:pStyle w:val="30"/>
            </w:pPr>
            <w:r>
              <w:rPr>
                <w:rFonts w:hint="eastAsia"/>
              </w:rPr>
              <w:t>实际上 Webpack 有它自己的开发服务器，所以无论你正在开发一个静态网站，或者只是正在原型化前端阶段，这个服务器都是完美可用的。想要运行它，只需要在 webpack.config.js 里添加一个 devServer 对象：</w:t>
            </w:r>
          </w:p>
          <w:p>
            <w:pPr>
              <w:pStyle w:val="30"/>
              <w:rPr>
                <w:rFonts w:hint="default"/>
              </w:rPr>
            </w:pPr>
            <w:r>
              <w:rPr>
                <w:rFonts w:hint="default"/>
              </w:rPr>
              <w:t>module.exports = {</w:t>
            </w:r>
          </w:p>
          <w:p>
            <w:pPr>
              <w:pStyle w:val="30"/>
              <w:rPr>
                <w:rFonts w:hint="default"/>
              </w:rPr>
            </w:pPr>
            <w:r>
              <w:rPr>
                <w:rFonts w:hint="default"/>
              </w:rPr>
              <w:t xml:space="preserve">  context: path.resolve(__dirname, './src'),</w:t>
            </w:r>
          </w:p>
          <w:p>
            <w:pPr>
              <w:pStyle w:val="30"/>
              <w:rPr>
                <w:rFonts w:hint="default"/>
              </w:rPr>
            </w:pPr>
            <w:r>
              <w:rPr>
                <w:rFonts w:hint="default"/>
              </w:rPr>
              <w:t xml:space="preserve">  entry: {</w:t>
            </w:r>
          </w:p>
          <w:p>
            <w:pPr>
              <w:pStyle w:val="30"/>
              <w:rPr>
                <w:rFonts w:hint="default"/>
              </w:rPr>
            </w:pPr>
            <w:r>
              <w:rPr>
                <w:rFonts w:hint="default"/>
              </w:rPr>
              <w:t xml:space="preserve">    app: './app.js',</w:t>
            </w:r>
          </w:p>
          <w:p>
            <w:pPr>
              <w:pStyle w:val="30"/>
              <w:rPr>
                <w:rFonts w:hint="default"/>
              </w:rPr>
            </w:pPr>
            <w:r>
              <w:rPr>
                <w:rFonts w:hint="default"/>
              </w:rPr>
              <w:t xml:space="preserve">  },</w:t>
            </w:r>
          </w:p>
          <w:p>
            <w:pPr>
              <w:pStyle w:val="30"/>
              <w:rPr>
                <w:rFonts w:hint="default"/>
              </w:rPr>
            </w:pPr>
            <w:r>
              <w:rPr>
                <w:rFonts w:hint="default"/>
              </w:rPr>
              <w:t xml:space="preserve">  output: {</w:t>
            </w:r>
          </w:p>
          <w:p>
            <w:pPr>
              <w:pStyle w:val="30"/>
              <w:rPr>
                <w:rFonts w:hint="default"/>
              </w:rPr>
            </w:pPr>
            <w:r>
              <w:rPr>
                <w:rFonts w:hint="default"/>
              </w:rPr>
              <w:t xml:space="preserve">    filename: '[name].bundle.js',</w:t>
            </w:r>
          </w:p>
          <w:p>
            <w:pPr>
              <w:pStyle w:val="30"/>
              <w:rPr>
                <w:rFonts w:hint="default"/>
              </w:rPr>
            </w:pPr>
            <w:r>
              <w:rPr>
                <w:rFonts w:hint="default"/>
              </w:rPr>
              <w:t xml:space="preserve">    path: path.resolve(__dirname, './dist/assets'),</w:t>
            </w:r>
          </w:p>
          <w:p>
            <w:pPr>
              <w:pStyle w:val="30"/>
              <w:rPr>
                <w:rFonts w:hint="default"/>
              </w:rPr>
            </w:pPr>
            <w:r>
              <w:rPr>
                <w:rFonts w:hint="default"/>
              </w:rPr>
              <w:t xml:space="preserve">    publicPath: '/assets',                          // New</w:t>
            </w:r>
          </w:p>
          <w:p>
            <w:pPr>
              <w:pStyle w:val="30"/>
              <w:rPr>
                <w:rFonts w:hint="default"/>
              </w:rPr>
            </w:pPr>
            <w:r>
              <w:rPr>
                <w:rFonts w:hint="default"/>
              </w:rPr>
              <w:t xml:space="preserve">  },</w:t>
            </w:r>
          </w:p>
          <w:p>
            <w:pPr>
              <w:pStyle w:val="30"/>
              <w:rPr>
                <w:rFonts w:hint="default"/>
              </w:rPr>
            </w:pPr>
            <w:r>
              <w:rPr>
                <w:rFonts w:hint="default"/>
              </w:rPr>
              <w:t xml:space="preserve">  devServer: {</w:t>
            </w:r>
          </w:p>
          <w:p>
            <w:pPr>
              <w:pStyle w:val="30"/>
              <w:rPr>
                <w:rFonts w:hint="default"/>
              </w:rPr>
            </w:pPr>
            <w:r>
              <w:rPr>
                <w:rFonts w:hint="default"/>
              </w:rPr>
              <w:t xml:space="preserve">    contentBase: path.resolve(__dirname, './src'),  // New</w:t>
            </w:r>
          </w:p>
          <w:p>
            <w:pPr>
              <w:pStyle w:val="30"/>
              <w:rPr>
                <w:rFonts w:hint="default"/>
              </w:rPr>
            </w:pPr>
            <w:r>
              <w:rPr>
                <w:rFonts w:hint="default"/>
              </w:rPr>
              <w:t xml:space="preserve">  },</w:t>
            </w:r>
          </w:p>
          <w:p>
            <w:pPr>
              <w:pStyle w:val="30"/>
            </w:pPr>
            <w:r>
              <w:rPr>
                <w:rFonts w:hint="default"/>
              </w:rPr>
              <w:t>};</w:t>
            </w:r>
          </w:p>
          <w:p>
            <w:pPr>
              <w:pStyle w:val="30"/>
              <w:rPr>
                <w:rFonts w:hint="eastAsia"/>
              </w:rPr>
            </w:pPr>
            <w:r>
              <w:rPr>
                <w:rFonts w:hint="eastAsia"/>
              </w:rPr>
              <w:t>现在新建一个 src/index.html 文件，加入下面这行：</w:t>
            </w:r>
          </w:p>
          <w:p>
            <w:pPr>
              <w:pStyle w:val="30"/>
              <w:rPr>
                <w:rFonts w:hint="default"/>
              </w:rPr>
            </w:pPr>
            <w:r>
              <w:rPr>
                <w:rFonts w:hint="default"/>
              </w:rPr>
              <w:t>&lt;script src="/assets/app.bundle.js"&gt;&lt;/script&gt;</w:t>
            </w:r>
          </w:p>
          <w:p>
            <w:pPr>
              <w:pStyle w:val="30"/>
              <w:rPr>
                <w:rFonts w:hint="eastAsia"/>
              </w:rPr>
            </w:pPr>
          </w:p>
          <w:p>
            <w:pPr>
              <w:pStyle w:val="30"/>
              <w:rPr>
                <w:rFonts w:hint="eastAsia"/>
              </w:rPr>
            </w:pPr>
            <w:r>
              <w:rPr>
                <w:rFonts w:hint="eastAsia"/>
              </w:rPr>
              <w:t>运行</w:t>
            </w:r>
            <w:r>
              <w:rPr>
                <w:rFonts w:hint="default"/>
              </w:rPr>
              <w:t>webpack-dev-server</w:t>
            </w:r>
            <w:r>
              <w:rPr>
                <w:rFonts w:hint="eastAsia"/>
                <w:lang w:eastAsia="zh-CN"/>
              </w:rPr>
              <w:t>，</w:t>
            </w:r>
            <w:r>
              <w:rPr>
                <w:rFonts w:hint="eastAsia"/>
              </w:rPr>
              <w:t>服务器现在就运行在了 localhost:8080 上。注意 script 标签中的 /assets 对应的是 output.publicPath 的值 - 可以随便填成你想要的命名（如果需要一个 CDN，这就很有用了）。</w:t>
            </w:r>
          </w:p>
          <w:p>
            <w:pPr>
              <w:pStyle w:val="30"/>
              <w:rPr>
                <w:rFonts w:hint="eastAsia"/>
              </w:rPr>
            </w:pPr>
            <w:r>
              <w:rPr>
                <w:rFonts w:hint="eastAsia"/>
              </w:rPr>
              <w:t>当你更改 JavaScript 代码的时候，Webpack 就会实时更新页面而无需手动刷新浏览器。但是，任何对 webpack.config.js 的更改都需要重启服务器才可以生效。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 w:hRule="atLeast"/>
        </w:trPr>
        <w:tc>
          <w:tcPr>
            <w:tcW w:w="1175" w:type="dxa"/>
            <w:vAlign w:val="top"/>
          </w:tcPr>
          <w:p>
            <w:pPr>
              <w:jc w:val="both"/>
              <w:rPr>
                <w:rFonts w:hint="eastAsia"/>
                <w:lang w:val="en-US" w:eastAsia="zh-CN"/>
              </w:rPr>
            </w:pPr>
          </w:p>
        </w:tc>
        <w:tc>
          <w:tcPr>
            <w:tcW w:w="9699" w:type="dxa"/>
            <w:vAlign w:val="top"/>
          </w:tcPr>
          <w:p>
            <w:pPr>
              <w:pStyle w:val="32"/>
            </w:pPr>
            <w:r>
              <w:rPr>
                <w:rFonts w:hint="default"/>
              </w:rPr>
              <w:fldChar w:fldCharType="begin"/>
            </w:r>
            <w:r>
              <w:rPr>
                <w:rFonts w:hint="default"/>
              </w:rPr>
              <w:instrText xml:space="preserve"> HYPERLINK "http://www.cnblogs.com/hahazexia/p/6393212.html" </w:instrText>
            </w:r>
            <w:r>
              <w:rPr>
                <w:rFonts w:hint="default"/>
              </w:rPr>
              <w:fldChar w:fldCharType="separate"/>
            </w:r>
            <w:r>
              <w:rPr>
                <w:rFonts w:hint="default"/>
              </w:rPr>
              <w:t>给vue项目添加ESLint</w:t>
            </w:r>
            <w:r>
              <w:rPr>
                <w:rFonts w:hint="default"/>
              </w:rPr>
              <w:fldChar w:fldCharType="end"/>
            </w:r>
            <w:r>
              <w:rPr>
                <w:rFonts w:hint="eastAsia"/>
                <w:lang w:val="en-US" w:eastAsia="zh-CN"/>
              </w:rPr>
              <w:t xml:space="preserve"> 并 配置说明</w:t>
            </w:r>
          </w:p>
          <w:p>
            <w:pPr>
              <w:pStyle w:val="30"/>
              <w:rPr>
                <w:rFonts w:hint="eastAsia"/>
              </w:rPr>
            </w:pPr>
            <w:r>
              <w:rPr>
                <w:rFonts w:hint="eastAsia"/>
              </w:rPr>
              <w:fldChar w:fldCharType="begin"/>
            </w:r>
            <w:r>
              <w:rPr>
                <w:rFonts w:hint="eastAsia"/>
              </w:rPr>
              <w:instrText xml:space="preserve"> HYPERLINK "http://www.cnblogs.com/hahazexia/p/6393212.html" </w:instrText>
            </w:r>
            <w:r>
              <w:rPr>
                <w:rFonts w:hint="eastAsia"/>
              </w:rPr>
              <w:fldChar w:fldCharType="separate"/>
            </w:r>
            <w:r>
              <w:rPr>
                <w:rStyle w:val="21"/>
                <w:rFonts w:hint="eastAsia"/>
              </w:rPr>
              <w:t>http://www.cnblogs.com/hahazexia/p/6393212.html</w:t>
            </w:r>
            <w:r>
              <w:rPr>
                <w:rFonts w:hint="eastAsia"/>
              </w:rPr>
              <w:fldChar w:fldCharType="end"/>
            </w:r>
          </w:p>
          <w:p>
            <w:pPr>
              <w:pStyle w:val="30"/>
              <w:rPr>
                <w:rFonts w:hint="eastAsia"/>
                <w:lang w:eastAsia="zh-CN"/>
              </w:rPr>
            </w:pPr>
            <w:r>
              <w:rPr>
                <w:rFonts w:hint="eastAsia" w:eastAsia="宋体"/>
                <w:lang w:eastAsia="zh-CN"/>
              </w:rPr>
              <w:object>
                <v:shape id="_x0000_i1026" o:spt="75" type="#_x0000_t75" style="height:40.2pt;width:36.3pt;" o:ole="t" filled="f" o:preferrelative="t" stroked="f" coordsize="21600,21600">
                  <v:path/>
                  <v:fill on="f" focussize="0,0"/>
                  <v:stroke on="f"/>
                  <v:imagedata r:id="rId9" cropleft="16886f" cropright="15517f" cropbottom="25099f" o:title=""/>
                  <o:lock v:ext="edit" aspectratio="t"/>
                  <w10:wrap type="none"/>
                  <w10:anchorlock/>
                </v:shape>
                <o:OLEObject Type="Embed" ProgID="Package" ShapeID="_x0000_i1026" DrawAspect="Icon" ObjectID="_1468075726" r:id="rId8">
                  <o:LockedField>false</o:LockedField>
                </o:OLEObject>
              </w:object>
            </w:r>
          </w:p>
          <w:p>
            <w:pPr>
              <w:pStyle w:val="30"/>
              <w:rPr>
                <w:rFonts w:hint="eastAsia"/>
                <w:lang w:eastAsia="zh-CN"/>
              </w:rPr>
            </w:pPr>
            <w:r>
              <w:rPr>
                <w:rFonts w:hint="eastAsia"/>
                <w:lang w:eastAsia="zh-CN"/>
              </w:rPr>
              <w:t>相关配置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top"/>
          </w:tcPr>
          <w:p>
            <w:pPr>
              <w:pStyle w:val="32"/>
              <w:rPr>
                <w:rFonts w:hint="default"/>
                <w:lang w:val="en-US" w:eastAsia="zh-CN"/>
              </w:rPr>
            </w:pPr>
            <w:r>
              <w:rPr>
                <w:rFonts w:hint="eastAsia"/>
                <w:lang w:val="en-US" w:eastAsia="zh-CN"/>
              </w:rPr>
              <w:t>自动启动浏览器</w:t>
            </w:r>
            <w:r>
              <w:rPr>
                <w:rFonts w:hint="default"/>
                <w:lang w:val="en-US" w:eastAsia="zh-CN"/>
              </w:rPr>
              <w:t>open-browser-webpack-plugin</w:t>
            </w:r>
          </w:p>
          <w:p>
            <w:pPr>
              <w:pStyle w:val="30"/>
              <w:rPr>
                <w:rFonts w:hint="default"/>
                <w:lang w:val="en-US" w:eastAsia="zh-CN"/>
              </w:rPr>
            </w:pPr>
            <w:r>
              <w:rPr>
                <w:rFonts w:hint="default"/>
                <w:lang w:val="en-US" w:eastAsia="zh-CN"/>
              </w:rPr>
              <w:t>var OpenBrowserPlugin = require('open-browser-webpack-plugin');</w:t>
            </w:r>
          </w:p>
          <w:p>
            <w:pPr>
              <w:pStyle w:val="30"/>
            </w:pPr>
            <w:r>
              <w:rPr>
                <w:rFonts w:hint="default"/>
                <w:lang w:val="en-US" w:eastAsia="zh-CN"/>
              </w:rPr>
              <w:t>new OpenBrowserPlugin({ url: 'http://localhost:8080' })</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2"/>
              <w:rPr>
                <w:rFonts w:hint="eastAsia"/>
              </w:rPr>
            </w:pPr>
            <w:r>
              <w:rPr>
                <w:rFonts w:hint="eastAsia"/>
                <w:lang w:eastAsia="zh-CN"/>
              </w:rPr>
              <w:t>提取公共</w:t>
            </w:r>
            <w:r>
              <w:rPr>
                <w:rFonts w:hint="eastAsia"/>
                <w:lang w:val="en-US" w:eastAsia="zh-CN"/>
              </w:rPr>
              <w:t>js插件 webpack.optimize.</w:t>
            </w:r>
            <w:r>
              <w:rPr>
                <w:rFonts w:hint="eastAsia"/>
              </w:rPr>
              <w:t>CommonsChunkPlugin</w:t>
            </w:r>
          </w:p>
          <w:p>
            <w:pPr>
              <w:pStyle w:val="33"/>
              <w:rPr>
                <w:rFonts w:hint="eastAsia"/>
              </w:rPr>
            </w:pPr>
            <w:r>
              <w:rPr>
                <w:rFonts w:hint="eastAsia"/>
              </w:rPr>
              <w:t>var webpack = require('webpack');</w:t>
            </w:r>
          </w:p>
          <w:p>
            <w:pPr>
              <w:pStyle w:val="33"/>
              <w:rPr>
                <w:rFonts w:hint="eastAsia"/>
              </w:rPr>
            </w:pPr>
            <w:r>
              <w:rPr>
                <w:rFonts w:hint="eastAsia"/>
              </w:rPr>
              <w:t>var commonsPlugin = new webpack.optimize.CommonsChunkPlugin('common.js');</w:t>
            </w:r>
          </w:p>
          <w:p>
            <w:pPr>
              <w:pStyle w:val="33"/>
              <w:rPr>
                <w:rFonts w:hint="eastAsia"/>
              </w:rPr>
            </w:pPr>
            <w:r>
              <w:rPr>
                <w:rFonts w:hint="eastAsia"/>
              </w:rPr>
              <w:t>module.exports = {</w:t>
            </w:r>
          </w:p>
          <w:p>
            <w:pPr>
              <w:pStyle w:val="33"/>
              <w:rPr>
                <w:rFonts w:hint="eastAsia"/>
              </w:rPr>
            </w:pPr>
            <w:r>
              <w:rPr>
                <w:rFonts w:hint="eastAsia"/>
              </w:rPr>
              <w:tab/>
            </w:r>
            <w:r>
              <w:rPr>
                <w:rFonts w:hint="eastAsia"/>
              </w:rPr>
              <w:t>entry: {</w:t>
            </w:r>
          </w:p>
          <w:p>
            <w:pPr>
              <w:pStyle w:val="33"/>
              <w:rPr>
                <w:rFonts w:hint="eastAsia"/>
              </w:rPr>
            </w:pPr>
            <w:r>
              <w:rPr>
                <w:rFonts w:hint="eastAsia"/>
              </w:rPr>
              <w:tab/>
            </w:r>
            <w:r>
              <w:rPr>
                <w:rFonts w:hint="eastAsia"/>
              </w:rPr>
              <w:tab/>
            </w:r>
            <w:r>
              <w:rPr>
                <w:rFonts w:hint="eastAsia"/>
              </w:rPr>
              <w:t>entry1: './entry/entry1.js',</w:t>
            </w:r>
          </w:p>
          <w:p>
            <w:pPr>
              <w:pStyle w:val="33"/>
              <w:rPr>
                <w:rFonts w:hint="eastAsia"/>
              </w:rPr>
            </w:pPr>
            <w:r>
              <w:rPr>
                <w:rFonts w:hint="eastAsia"/>
              </w:rPr>
              <w:tab/>
            </w:r>
            <w:r>
              <w:rPr>
                <w:rFonts w:hint="eastAsia"/>
              </w:rPr>
              <w:tab/>
            </w:r>
            <w:r>
              <w:rPr>
                <w:rFonts w:hint="eastAsia"/>
              </w:rPr>
              <w:t>entry2: './entry/entry2.js'</w:t>
            </w:r>
          </w:p>
          <w:p>
            <w:pPr>
              <w:pStyle w:val="33"/>
              <w:rPr>
                <w:rFonts w:hint="eastAsia"/>
              </w:rPr>
            </w:pPr>
            <w:r>
              <w:rPr>
                <w:rFonts w:hint="eastAsia"/>
              </w:rPr>
              <w:tab/>
            </w:r>
            <w:r>
              <w:rPr>
                <w:rFonts w:hint="eastAsia"/>
              </w:rPr>
              <w:t>},</w:t>
            </w:r>
          </w:p>
          <w:p>
            <w:pPr>
              <w:pStyle w:val="33"/>
              <w:rPr>
                <w:rFonts w:hint="eastAsia"/>
              </w:rPr>
            </w:pPr>
            <w:r>
              <w:rPr>
                <w:rFonts w:hint="eastAsia"/>
              </w:rPr>
              <w:tab/>
            </w:r>
            <w:r>
              <w:rPr>
                <w:rFonts w:hint="eastAsia"/>
              </w:rPr>
              <w:t>output: {</w:t>
            </w:r>
          </w:p>
          <w:p>
            <w:pPr>
              <w:pStyle w:val="33"/>
              <w:rPr>
                <w:rFonts w:hint="eastAsia"/>
              </w:rPr>
            </w:pPr>
            <w:r>
              <w:rPr>
                <w:rFonts w:hint="eastAsia"/>
              </w:rPr>
              <w:tab/>
            </w:r>
            <w:r>
              <w:rPr>
                <w:rFonts w:hint="eastAsia"/>
              </w:rPr>
              <w:tab/>
            </w:r>
            <w:r>
              <w:rPr>
                <w:rFonts w:hint="eastAsia"/>
              </w:rPr>
              <w:t>path: __dirname,</w:t>
            </w:r>
          </w:p>
          <w:p>
            <w:pPr>
              <w:pStyle w:val="33"/>
              <w:rPr>
                <w:rFonts w:hint="eastAsia"/>
              </w:rPr>
            </w:pPr>
            <w:r>
              <w:rPr>
                <w:rFonts w:hint="eastAsia"/>
              </w:rPr>
              <w:tab/>
            </w:r>
            <w:r>
              <w:rPr>
                <w:rFonts w:hint="eastAsia"/>
              </w:rPr>
              <w:tab/>
            </w:r>
            <w:r>
              <w:rPr>
                <w:rFonts w:hint="eastAsia"/>
              </w:rPr>
              <w:t>filename: '[name].entry.js'</w:t>
            </w:r>
          </w:p>
          <w:p>
            <w:pPr>
              <w:pStyle w:val="33"/>
              <w:rPr>
                <w:rFonts w:hint="eastAsia"/>
              </w:rPr>
            </w:pPr>
            <w:r>
              <w:rPr>
                <w:rFonts w:hint="eastAsia"/>
              </w:rPr>
              <w:tab/>
            </w:r>
            <w:r>
              <w:rPr>
                <w:rFonts w:hint="eastAsia"/>
              </w:rPr>
              <w:t>},</w:t>
            </w:r>
          </w:p>
          <w:p>
            <w:pPr>
              <w:pStyle w:val="33"/>
              <w:rPr>
                <w:rFonts w:hint="eastAsia"/>
              </w:rPr>
            </w:pPr>
            <w:r>
              <w:rPr>
                <w:rFonts w:hint="eastAsia"/>
              </w:rPr>
              <w:tab/>
            </w:r>
            <w:r>
              <w:rPr>
                <w:rFonts w:hint="eastAsia"/>
              </w:rPr>
              <w:t>resolve: {</w:t>
            </w:r>
          </w:p>
          <w:p>
            <w:pPr>
              <w:pStyle w:val="33"/>
              <w:rPr>
                <w:rFonts w:hint="eastAsia"/>
              </w:rPr>
            </w:pPr>
            <w:r>
              <w:rPr>
                <w:rFonts w:hint="eastAsia"/>
              </w:rPr>
              <w:tab/>
            </w:r>
            <w:r>
              <w:rPr>
                <w:rFonts w:hint="eastAsia"/>
              </w:rPr>
              <w:tab/>
            </w:r>
            <w:r>
              <w:rPr>
                <w:rFonts w:hint="eastAsia"/>
              </w:rPr>
              <w:t>extensions: ['', '.js', '.jsx']</w:t>
            </w:r>
          </w:p>
          <w:p>
            <w:pPr>
              <w:pStyle w:val="33"/>
              <w:rPr>
                <w:rFonts w:hint="eastAsia"/>
              </w:rPr>
            </w:pPr>
            <w:r>
              <w:rPr>
                <w:rFonts w:hint="eastAsia"/>
              </w:rPr>
              <w:tab/>
            </w:r>
            <w:r>
              <w:rPr>
                <w:rFonts w:hint="eastAsia"/>
              </w:rPr>
              <w:t>},</w:t>
            </w:r>
          </w:p>
          <w:p>
            <w:pPr>
              <w:pStyle w:val="33"/>
              <w:rPr>
                <w:rFonts w:hint="eastAsia"/>
              </w:rPr>
            </w:pPr>
            <w:r>
              <w:rPr>
                <w:rFonts w:hint="eastAsia"/>
              </w:rPr>
              <w:tab/>
            </w:r>
            <w:r>
              <w:rPr>
                <w:rFonts w:hint="eastAsia"/>
              </w:rPr>
              <w:t>module: {</w:t>
            </w:r>
          </w:p>
          <w:p>
            <w:pPr>
              <w:pStyle w:val="33"/>
              <w:rPr>
                <w:rFonts w:hint="eastAsia"/>
              </w:rPr>
            </w:pPr>
            <w:r>
              <w:rPr>
                <w:rFonts w:hint="eastAsia"/>
              </w:rPr>
              <w:tab/>
            </w:r>
            <w:r>
              <w:rPr>
                <w:rFonts w:hint="eastAsia"/>
              </w:rPr>
              <w:tab/>
            </w:r>
            <w:r>
              <w:rPr>
                <w:rFonts w:hint="eastAsia"/>
              </w:rPr>
              <w:t>loaders: [{</w:t>
            </w:r>
          </w:p>
          <w:p>
            <w:pPr>
              <w:pStyle w:val="33"/>
              <w:rPr>
                <w:rFonts w:hint="eastAsia"/>
              </w:rPr>
            </w:pPr>
            <w:r>
              <w:rPr>
                <w:rFonts w:hint="eastAsia"/>
              </w:rPr>
              <w:tab/>
            </w:r>
            <w:r>
              <w:rPr>
                <w:rFonts w:hint="eastAsia"/>
              </w:rPr>
              <w:tab/>
            </w:r>
            <w:r>
              <w:rPr>
                <w:rFonts w:hint="eastAsia"/>
              </w:rPr>
              <w:tab/>
            </w:r>
            <w:r>
              <w:rPr>
                <w:rFonts w:hint="eastAsia"/>
              </w:rPr>
              <w:tab/>
            </w:r>
            <w:r>
              <w:rPr>
                <w:rFonts w:hint="eastAsia"/>
              </w:rPr>
              <w:t>test: /\.js$/,</w:t>
            </w:r>
          </w:p>
          <w:p>
            <w:pPr>
              <w:pStyle w:val="33"/>
              <w:rPr>
                <w:rFonts w:hint="eastAsia"/>
              </w:rPr>
            </w:pPr>
            <w:r>
              <w:rPr>
                <w:rFonts w:hint="eastAsia"/>
              </w:rPr>
              <w:tab/>
            </w:r>
            <w:r>
              <w:rPr>
                <w:rFonts w:hint="eastAsia"/>
              </w:rPr>
              <w:tab/>
            </w:r>
            <w:r>
              <w:rPr>
                <w:rFonts w:hint="eastAsia"/>
              </w:rPr>
              <w:tab/>
            </w:r>
            <w:r>
              <w:rPr>
                <w:rFonts w:hint="eastAsia"/>
              </w:rPr>
              <w:tab/>
            </w:r>
            <w:r>
              <w:rPr>
                <w:rFonts w:hint="eastAsia"/>
              </w:rPr>
              <w:t>loader: 'babel-loader'</w:t>
            </w:r>
          </w:p>
          <w:p>
            <w:pPr>
              <w:pStyle w:val="33"/>
              <w:rPr>
                <w:rFonts w:hint="eastAsia"/>
              </w:rPr>
            </w:pPr>
            <w:r>
              <w:rPr>
                <w:rFonts w:hint="eastAsia"/>
              </w:rPr>
              <w:tab/>
            </w:r>
            <w:r>
              <w:rPr>
                <w:rFonts w:hint="eastAsia"/>
              </w:rPr>
              <w:tab/>
            </w:r>
            <w:r>
              <w:rPr>
                <w:rFonts w:hint="eastAsia"/>
              </w:rPr>
              <w:tab/>
            </w:r>
            <w:r>
              <w:rPr>
                <w:rFonts w:hint="eastAsia"/>
              </w:rPr>
              <w:t>}, {</w:t>
            </w:r>
          </w:p>
          <w:p>
            <w:pPr>
              <w:pStyle w:val="33"/>
              <w:rPr>
                <w:rFonts w:hint="eastAsia"/>
              </w:rPr>
            </w:pPr>
            <w:r>
              <w:rPr>
                <w:rFonts w:hint="eastAsia"/>
              </w:rPr>
              <w:tab/>
            </w:r>
            <w:r>
              <w:rPr>
                <w:rFonts w:hint="eastAsia"/>
              </w:rPr>
              <w:tab/>
            </w:r>
            <w:r>
              <w:rPr>
                <w:rFonts w:hint="eastAsia"/>
              </w:rPr>
              <w:tab/>
            </w:r>
            <w:r>
              <w:rPr>
                <w:rFonts w:hint="eastAsia"/>
              </w:rPr>
              <w:tab/>
            </w:r>
            <w:r>
              <w:rPr>
                <w:rFonts w:hint="eastAsia"/>
              </w:rPr>
              <w:t>test: /\.jsx$/,</w:t>
            </w:r>
          </w:p>
          <w:p>
            <w:pPr>
              <w:pStyle w:val="33"/>
              <w:rPr>
                <w:rFonts w:hint="eastAsia"/>
              </w:rPr>
            </w:pPr>
            <w:r>
              <w:rPr>
                <w:rFonts w:hint="eastAsia"/>
              </w:rPr>
              <w:tab/>
            </w:r>
            <w:r>
              <w:rPr>
                <w:rFonts w:hint="eastAsia"/>
              </w:rPr>
              <w:tab/>
            </w:r>
            <w:r>
              <w:rPr>
                <w:rFonts w:hint="eastAsia"/>
              </w:rPr>
              <w:tab/>
            </w:r>
            <w:r>
              <w:rPr>
                <w:rFonts w:hint="eastAsia"/>
              </w:rPr>
              <w:tab/>
            </w:r>
            <w:r>
              <w:rPr>
                <w:rFonts w:hint="eastAsia"/>
              </w:rPr>
              <w:t>loader: 'babel-loader!jsx-loader?harmony'</w:t>
            </w:r>
          </w:p>
          <w:p>
            <w:pPr>
              <w:pStyle w:val="33"/>
              <w:rPr>
                <w:rFonts w:hint="eastAsia"/>
              </w:rPr>
            </w:pPr>
            <w:r>
              <w:rPr>
                <w:rFonts w:hint="eastAsia"/>
              </w:rPr>
              <w:tab/>
            </w:r>
            <w:r>
              <w:rPr>
                <w:rFonts w:hint="eastAsia"/>
              </w:rPr>
              <w:tab/>
            </w:r>
            <w:r>
              <w:rPr>
                <w:rFonts w:hint="eastAsia"/>
              </w:rPr>
              <w:tab/>
            </w:r>
            <w:r>
              <w:rPr>
                <w:rFonts w:hint="eastAsia"/>
              </w:rPr>
              <w:t>}</w:t>
            </w:r>
          </w:p>
          <w:p>
            <w:pPr>
              <w:pStyle w:val="33"/>
              <w:rPr>
                <w:rFonts w:hint="eastAsia"/>
              </w:rPr>
            </w:pPr>
            <w:r>
              <w:rPr>
                <w:rFonts w:hint="eastAsia"/>
              </w:rPr>
              <w:tab/>
            </w:r>
            <w:r>
              <w:rPr>
                <w:rFonts w:hint="eastAsia"/>
              </w:rPr>
              <w:tab/>
            </w:r>
            <w:r>
              <w:rPr>
                <w:rFonts w:hint="eastAsia"/>
              </w:rPr>
              <w:t>]</w:t>
            </w:r>
          </w:p>
          <w:p>
            <w:pPr>
              <w:pStyle w:val="33"/>
              <w:rPr>
                <w:rFonts w:hint="eastAsia"/>
              </w:rPr>
            </w:pPr>
            <w:r>
              <w:rPr>
                <w:rFonts w:hint="eastAsia"/>
              </w:rPr>
              <w:tab/>
            </w:r>
            <w:r>
              <w:rPr>
                <w:rFonts w:hint="eastAsia"/>
              </w:rPr>
              <w:t>},</w:t>
            </w:r>
          </w:p>
          <w:p>
            <w:pPr>
              <w:pStyle w:val="33"/>
              <w:rPr>
                <w:rFonts w:hint="eastAsia"/>
              </w:rPr>
            </w:pPr>
            <w:r>
              <w:rPr>
                <w:rFonts w:hint="eastAsia"/>
              </w:rPr>
              <w:tab/>
            </w:r>
            <w:r>
              <w:rPr>
                <w:rFonts w:hint="eastAsia"/>
              </w:rPr>
              <w:t>plugins: [commonsPlugin]</w:t>
            </w:r>
          </w:p>
          <w:p>
            <w:pPr>
              <w:pStyle w:val="33"/>
              <w:rPr>
                <w:rFonts w:hint="eastAsia"/>
              </w:rPr>
            </w:pPr>
            <w:r>
              <w:rPr>
                <w:rFonts w:hint="eastAsia"/>
              </w:rPr>
              <w:t>};</w:t>
            </w:r>
          </w:p>
          <w:p>
            <w:pPr>
              <w:pStyle w:val="33"/>
              <w:ind w:left="320" w:leftChars="200" w:right="320" w:rightChars="20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3"/>
              <w:rPr>
                <w:rFonts w:hint="default"/>
                <w:lang w:val="en-US" w:eastAsia="zh-CN"/>
              </w:rPr>
            </w:pPr>
            <w:r>
              <w:rPr>
                <w:rFonts w:hint="default"/>
                <w:lang w:val="en-US" w:eastAsia="zh-CN"/>
              </w:rPr>
              <w:t>HotModuleReplacementPlugin</w:t>
            </w:r>
          </w:p>
          <w:p>
            <w:pPr>
              <w:pStyle w:val="33"/>
              <w:rPr>
                <w:rFonts w:hint="default"/>
                <w:lang w:val="en-US" w:eastAsia="zh-CN"/>
              </w:rPr>
            </w:pPr>
          </w:p>
          <w:p>
            <w:pPr>
              <w:pStyle w:val="33"/>
            </w:pPr>
            <w:r>
              <w:rPr>
                <w:rFonts w:hint="default"/>
                <w:lang w:val="en-US" w:eastAsia="zh-CN"/>
              </w:rPr>
              <w:t>entry: [</w:t>
            </w:r>
          </w:p>
          <w:p>
            <w:pPr>
              <w:pStyle w:val="33"/>
              <w:rPr>
                <w:rFonts w:hint="default"/>
              </w:rPr>
            </w:pPr>
            <w:r>
              <w:rPr>
                <w:rFonts w:hint="default"/>
                <w:lang w:val="en-US" w:eastAsia="zh-CN"/>
              </w:rPr>
              <w:t>'webpack-dev-server/client?http://localhost:8080',</w:t>
            </w:r>
          </w:p>
          <w:p>
            <w:pPr>
              <w:pStyle w:val="33"/>
              <w:rPr>
                <w:rFonts w:hint="default"/>
              </w:rPr>
            </w:pPr>
            <w:r>
              <w:rPr>
                <w:rFonts w:hint="default"/>
                <w:lang w:val="en-US" w:eastAsia="zh-CN"/>
              </w:rPr>
              <w:t>'webpack/hot/dev-server',</w:t>
            </w:r>
          </w:p>
          <w:p>
            <w:pPr>
              <w:pStyle w:val="33"/>
              <w:rPr>
                <w:rFonts w:hint="default"/>
              </w:rPr>
            </w:pPr>
            <w:r>
              <w:rPr>
                <w:rFonts w:hint="default"/>
                <w:lang w:val="en-US" w:eastAsia="zh-CN"/>
              </w:rPr>
              <w:t>'./scripts/index'</w:t>
            </w:r>
          </w:p>
          <w:p>
            <w:pPr>
              <w:pStyle w:val="33"/>
            </w:pPr>
          </w:p>
          <w:p>
            <w:pPr>
              <w:pStyle w:val="33"/>
            </w:pPr>
            <w:r>
              <w:rPr>
                <w:rFonts w:hint="default"/>
                <w:lang w:val="en-US" w:eastAsia="zh-CN"/>
              </w:rPr>
              <w:t>plugins: [</w:t>
            </w:r>
          </w:p>
          <w:p>
            <w:pPr>
              <w:pStyle w:val="33"/>
              <w:rPr>
                <w:rFonts w:hint="default"/>
              </w:rPr>
            </w:pPr>
            <w:r>
              <w:rPr>
                <w:rFonts w:hint="default"/>
                <w:lang w:val="en-US" w:eastAsia="zh-CN"/>
              </w:rPr>
              <w:t>new webpack.HotModuleReplacementPlugin(),</w:t>
            </w:r>
          </w:p>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3"/>
            </w:pPr>
            <w:r>
              <w:rPr>
                <w:rFonts w:hint="default"/>
              </w:rPr>
              <w:t>optimize 优化类</w:t>
            </w:r>
          </w:p>
          <w:p>
            <w:pPr>
              <w:pStyle w:val="33"/>
              <w:rPr>
                <w:rFonts w:hint="default"/>
              </w:rPr>
            </w:pPr>
            <w:r>
              <w:rPr>
                <w:rFonts w:hint="default"/>
              </w:rPr>
              <w:t>UglifyJsPlugin</w:t>
            </w:r>
          </w:p>
          <w:p>
            <w:pPr>
              <w:pStyle w:val="33"/>
              <w:rPr>
                <w:rFonts w:hint="default"/>
              </w:rPr>
            </w:pPr>
            <w:r>
              <w:rPr>
                <w:rFonts w:hint="default"/>
              </w:rPr>
              <w:t>用途：js压缩</w:t>
            </w:r>
          </w:p>
          <w:p>
            <w:pPr>
              <w:pStyle w:val="33"/>
              <w:rPr>
                <w:rFonts w:hint="default"/>
              </w:rPr>
            </w:pPr>
            <w:r>
              <w:rPr>
                <w:rFonts w:hint="default"/>
              </w:rPr>
              <w:t>用法： </w:t>
            </w:r>
            <w:r>
              <w:t>new webpack.optimize.UglifyJsPlugin()</w:t>
            </w:r>
          </w:p>
          <w:p>
            <w:pPr>
              <w:pStyle w:val="33"/>
              <w:rPr>
                <w:rFonts w:hint="default"/>
              </w:rPr>
            </w:pPr>
            <w:r>
              <w:rPr>
                <w:rFonts w:hint="default"/>
              </w:rPr>
              <w:t>OccurrenceOrderPlugin</w:t>
            </w:r>
          </w:p>
          <w:p>
            <w:pPr>
              <w:pStyle w:val="33"/>
              <w:rPr>
                <w:rFonts w:hint="default"/>
              </w:rPr>
            </w:pPr>
            <w:r>
              <w:rPr>
                <w:rFonts w:hint="default"/>
              </w:rPr>
              <w:t>用途：排序输出</w:t>
            </w:r>
          </w:p>
          <w:p>
            <w:pPr>
              <w:pStyle w:val="33"/>
              <w:rPr>
                <w:rFonts w:hint="default"/>
              </w:rPr>
            </w:pPr>
          </w:p>
          <w:p>
            <w:pPr>
              <w:pStyle w:val="33"/>
              <w:rPr>
                <w:rFonts w:hint="default"/>
              </w:rPr>
            </w:pPr>
          </w:p>
          <w:p>
            <w:pPr>
              <w:pStyle w:val="33"/>
              <w:rPr>
                <w:rFonts w:hint="default"/>
              </w:rPr>
            </w:pPr>
          </w:p>
          <w:p>
            <w:pPr>
              <w:pStyle w:val="33"/>
              <w:rPr>
                <w:rFonts w:hint="default"/>
              </w:rPr>
            </w:pPr>
            <w:r>
              <w:rPr>
                <w:rFonts w:hint="default"/>
              </w:rPr>
              <w:br w:type="textWrapping"/>
            </w:r>
            <w:r>
              <w:rPr>
                <w:rFonts w:hint="default"/>
              </w:rPr>
              <w:t>通过模块调用次数给模块分配ids，常用的ids就会分配更短的id，使ids可预测，减小文件大小，推荐使用</w:t>
            </w:r>
          </w:p>
          <w:p>
            <w:pPr>
              <w:pStyle w:val="33"/>
              <w:rPr>
                <w:rFonts w:hint="default"/>
              </w:rPr>
            </w:pPr>
            <w:r>
              <w:rPr>
                <w:rFonts w:hint="default"/>
              </w:rPr>
              <w:t>用法： new webpack.optimize.OccurrenceOrderPlugin(true)</w:t>
            </w:r>
          </w:p>
          <w:p>
            <w:pPr>
              <w:pStyle w:val="33"/>
              <w:rPr>
                <w:rFonts w:hint="default"/>
              </w:rPr>
            </w:pPr>
          </w:p>
          <w:p>
            <w:pPr>
              <w:pStyle w:val="33"/>
              <w:rPr>
                <w:rFonts w:hint="default"/>
              </w:rPr>
            </w:pPr>
          </w:p>
          <w:p>
            <w:pPr>
              <w:pStyle w:val="33"/>
              <w:rPr>
                <w:rFonts w:hint="default"/>
              </w:rPr>
            </w:pPr>
            <w:r>
              <w:rPr>
                <w:rFonts w:hint="default"/>
              </w:rPr>
              <w:t>CommonsChunkPlugin</w:t>
            </w:r>
          </w:p>
          <w:p>
            <w:pPr>
              <w:pStyle w:val="33"/>
              <w:rPr>
                <w:rFonts w:hint="default"/>
              </w:rPr>
            </w:pPr>
            <w:r>
              <w:rPr>
                <w:rFonts w:hint="default"/>
              </w:rPr>
              <w:t>用途：合并公共模块为单独文件，比如全局通用的js等，长期不会修改的，从而可以从缓存中取，优化网页性能</w:t>
            </w:r>
          </w:p>
          <w:p>
            <w:pPr>
              <w:pStyle w:val="33"/>
              <w:rPr>
                <w:rFonts w:hint="default"/>
              </w:rPr>
            </w:pPr>
            <w:r>
              <w:rPr>
                <w:rFonts w:hint="default"/>
              </w:rPr>
              <w:t>用法：</w:t>
            </w:r>
          </w:p>
          <w:p>
            <w:pPr>
              <w:pStyle w:val="33"/>
              <w:rPr>
                <w:rFonts w:hint="default"/>
              </w:rPr>
            </w:pPr>
            <w:r>
              <w:rPr>
                <w:rFonts w:hint="default"/>
              </w:rPr>
              <w:t>new webpack.optimize.CommonsChunkPlugin({</w:t>
            </w:r>
          </w:p>
          <w:p>
            <w:pPr>
              <w:pStyle w:val="33"/>
              <w:rPr>
                <w:rFonts w:hint="default"/>
              </w:rPr>
            </w:pPr>
            <w:r>
              <w:rPr>
                <w:rFonts w:hint="default"/>
              </w:rPr>
              <w:t xml:space="preserve">    names: ['vendor']</w:t>
            </w:r>
          </w:p>
          <w:p>
            <w:pPr>
              <w:pStyle w:val="33"/>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bookmarkStart w:id="19" w:name="_GoBack"/>
            <w:bookmarkEnd w:id="19"/>
          </w:p>
        </w:tc>
      </w:tr>
    </w:tbl>
    <w:p>
      <w:pPr>
        <w:rPr>
          <w:rFonts w:hint="eastAsia"/>
          <w:lang w:val="en-US" w:eastAsia="zh-CN"/>
        </w:rPr>
      </w:pPr>
    </w:p>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Verdana">
    <w:panose1 w:val="020B0604030504040204"/>
    <w:charset w:val="00"/>
    <w:family w:val="auto"/>
    <w:pitch w:val="default"/>
    <w:sig w:usb0="A0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9513014"/>
    <w:multiLevelType w:val="singleLevel"/>
    <w:tmpl w:val="59513014"/>
    <w:lvl w:ilvl="0" w:tentative="0">
      <w:start w:val="6"/>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0C333E"/>
    <w:rsid w:val="00143738"/>
    <w:rsid w:val="001444D1"/>
    <w:rsid w:val="001769BA"/>
    <w:rsid w:val="001769DD"/>
    <w:rsid w:val="00181A1E"/>
    <w:rsid w:val="001D5084"/>
    <w:rsid w:val="00272DD1"/>
    <w:rsid w:val="00317E66"/>
    <w:rsid w:val="003462E3"/>
    <w:rsid w:val="00352B2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07DE"/>
    <w:rsid w:val="007A2162"/>
    <w:rsid w:val="007B49BE"/>
    <w:rsid w:val="00812A7C"/>
    <w:rsid w:val="00851B42"/>
    <w:rsid w:val="008C58D4"/>
    <w:rsid w:val="00920C08"/>
    <w:rsid w:val="00956007"/>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731A"/>
    <w:rsid w:val="00DA7E73"/>
    <w:rsid w:val="00DE2442"/>
    <w:rsid w:val="00E26113"/>
    <w:rsid w:val="00E27700"/>
    <w:rsid w:val="00EA60C5"/>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F0AA1"/>
    <w:rsid w:val="014623F8"/>
    <w:rsid w:val="01467425"/>
    <w:rsid w:val="01475A44"/>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83239"/>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943B5"/>
    <w:rsid w:val="01EF3668"/>
    <w:rsid w:val="01F02EEE"/>
    <w:rsid w:val="01F06DE7"/>
    <w:rsid w:val="01F2604A"/>
    <w:rsid w:val="01F76208"/>
    <w:rsid w:val="01FD1152"/>
    <w:rsid w:val="01FE2583"/>
    <w:rsid w:val="01FF65AE"/>
    <w:rsid w:val="02040ADD"/>
    <w:rsid w:val="02072FEF"/>
    <w:rsid w:val="020916A5"/>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D1BAF"/>
    <w:rsid w:val="024F4267"/>
    <w:rsid w:val="02586938"/>
    <w:rsid w:val="026173E3"/>
    <w:rsid w:val="026E2711"/>
    <w:rsid w:val="0274126E"/>
    <w:rsid w:val="027A1E11"/>
    <w:rsid w:val="02810B0F"/>
    <w:rsid w:val="028710B6"/>
    <w:rsid w:val="028E75BB"/>
    <w:rsid w:val="028F3EDD"/>
    <w:rsid w:val="029525CA"/>
    <w:rsid w:val="02977A5E"/>
    <w:rsid w:val="029B09F6"/>
    <w:rsid w:val="029D038D"/>
    <w:rsid w:val="029E00D6"/>
    <w:rsid w:val="02A11707"/>
    <w:rsid w:val="02A561AC"/>
    <w:rsid w:val="02AE54F2"/>
    <w:rsid w:val="02B45BC2"/>
    <w:rsid w:val="02B64300"/>
    <w:rsid w:val="02BA15E5"/>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B4AD7"/>
    <w:rsid w:val="032C2BCE"/>
    <w:rsid w:val="032D24EA"/>
    <w:rsid w:val="032E4050"/>
    <w:rsid w:val="032F27C8"/>
    <w:rsid w:val="032F414B"/>
    <w:rsid w:val="033E2FDE"/>
    <w:rsid w:val="033E77B7"/>
    <w:rsid w:val="03404374"/>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DB5670"/>
    <w:rsid w:val="03E517CE"/>
    <w:rsid w:val="03EA4D86"/>
    <w:rsid w:val="03EB0FE6"/>
    <w:rsid w:val="03F066AC"/>
    <w:rsid w:val="03F62706"/>
    <w:rsid w:val="03F66F4B"/>
    <w:rsid w:val="03F8112C"/>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71DEC"/>
    <w:rsid w:val="045B4BB8"/>
    <w:rsid w:val="045F27C4"/>
    <w:rsid w:val="045F50B9"/>
    <w:rsid w:val="0467712D"/>
    <w:rsid w:val="046C7E60"/>
    <w:rsid w:val="047141B5"/>
    <w:rsid w:val="04742C3D"/>
    <w:rsid w:val="047564C6"/>
    <w:rsid w:val="04771833"/>
    <w:rsid w:val="04775EC4"/>
    <w:rsid w:val="04862D7A"/>
    <w:rsid w:val="048765FD"/>
    <w:rsid w:val="048E6EEA"/>
    <w:rsid w:val="04936139"/>
    <w:rsid w:val="04954051"/>
    <w:rsid w:val="0496157D"/>
    <w:rsid w:val="049760FA"/>
    <w:rsid w:val="049813C2"/>
    <w:rsid w:val="04995056"/>
    <w:rsid w:val="049E1A50"/>
    <w:rsid w:val="04A13921"/>
    <w:rsid w:val="04A41963"/>
    <w:rsid w:val="04A755F5"/>
    <w:rsid w:val="04A973E6"/>
    <w:rsid w:val="04AA3095"/>
    <w:rsid w:val="04B91BD4"/>
    <w:rsid w:val="04BC3C25"/>
    <w:rsid w:val="04BC6FA9"/>
    <w:rsid w:val="04C02E6D"/>
    <w:rsid w:val="04C12A89"/>
    <w:rsid w:val="04C207DA"/>
    <w:rsid w:val="04C53A37"/>
    <w:rsid w:val="04C54439"/>
    <w:rsid w:val="04C95567"/>
    <w:rsid w:val="04CA266B"/>
    <w:rsid w:val="04CF408F"/>
    <w:rsid w:val="04D55173"/>
    <w:rsid w:val="04D95B90"/>
    <w:rsid w:val="04DB3421"/>
    <w:rsid w:val="04EA1F30"/>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D2947"/>
    <w:rsid w:val="057E3312"/>
    <w:rsid w:val="0584521B"/>
    <w:rsid w:val="05897876"/>
    <w:rsid w:val="058D3195"/>
    <w:rsid w:val="05937A34"/>
    <w:rsid w:val="05946799"/>
    <w:rsid w:val="059A5FDA"/>
    <w:rsid w:val="059C5E4D"/>
    <w:rsid w:val="05A54DA7"/>
    <w:rsid w:val="05AB281D"/>
    <w:rsid w:val="05AD4018"/>
    <w:rsid w:val="05B62B7A"/>
    <w:rsid w:val="05B641D4"/>
    <w:rsid w:val="05B8621D"/>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B1271"/>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45C67"/>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62625"/>
    <w:rsid w:val="06D9784A"/>
    <w:rsid w:val="06DD0CD0"/>
    <w:rsid w:val="06DD45F9"/>
    <w:rsid w:val="06DD47B2"/>
    <w:rsid w:val="06DD75C4"/>
    <w:rsid w:val="06E3699A"/>
    <w:rsid w:val="06E728E4"/>
    <w:rsid w:val="06E820B0"/>
    <w:rsid w:val="06EF377B"/>
    <w:rsid w:val="06F54DE4"/>
    <w:rsid w:val="07030A93"/>
    <w:rsid w:val="070A7A63"/>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60845"/>
    <w:rsid w:val="074769A3"/>
    <w:rsid w:val="0749740A"/>
    <w:rsid w:val="074C0CC6"/>
    <w:rsid w:val="074F36A9"/>
    <w:rsid w:val="075E200F"/>
    <w:rsid w:val="07602408"/>
    <w:rsid w:val="076034A7"/>
    <w:rsid w:val="0760493F"/>
    <w:rsid w:val="07634D86"/>
    <w:rsid w:val="07683212"/>
    <w:rsid w:val="076C0E2B"/>
    <w:rsid w:val="076D7A83"/>
    <w:rsid w:val="07705251"/>
    <w:rsid w:val="0771339E"/>
    <w:rsid w:val="077153AD"/>
    <w:rsid w:val="07770ECE"/>
    <w:rsid w:val="078176EC"/>
    <w:rsid w:val="07827C0C"/>
    <w:rsid w:val="078758E5"/>
    <w:rsid w:val="07885544"/>
    <w:rsid w:val="078E0C62"/>
    <w:rsid w:val="0799628E"/>
    <w:rsid w:val="079D2704"/>
    <w:rsid w:val="079E3C6E"/>
    <w:rsid w:val="07AA7281"/>
    <w:rsid w:val="07AF43AE"/>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80177C0"/>
    <w:rsid w:val="080E35AE"/>
    <w:rsid w:val="08123601"/>
    <w:rsid w:val="081B30D8"/>
    <w:rsid w:val="081F7288"/>
    <w:rsid w:val="082544EA"/>
    <w:rsid w:val="082C6202"/>
    <w:rsid w:val="082E7DC9"/>
    <w:rsid w:val="082F223B"/>
    <w:rsid w:val="08376240"/>
    <w:rsid w:val="08393F76"/>
    <w:rsid w:val="083C0A5B"/>
    <w:rsid w:val="083E1A9D"/>
    <w:rsid w:val="083F411F"/>
    <w:rsid w:val="08433DB2"/>
    <w:rsid w:val="084538F3"/>
    <w:rsid w:val="08473719"/>
    <w:rsid w:val="084D7DFB"/>
    <w:rsid w:val="084E5EB0"/>
    <w:rsid w:val="084F190B"/>
    <w:rsid w:val="08513857"/>
    <w:rsid w:val="0856053C"/>
    <w:rsid w:val="08597EDD"/>
    <w:rsid w:val="085E64B8"/>
    <w:rsid w:val="0875373A"/>
    <w:rsid w:val="087B264D"/>
    <w:rsid w:val="087C25D6"/>
    <w:rsid w:val="087E7F76"/>
    <w:rsid w:val="087F1701"/>
    <w:rsid w:val="08823FA4"/>
    <w:rsid w:val="08882010"/>
    <w:rsid w:val="0888678D"/>
    <w:rsid w:val="088C5193"/>
    <w:rsid w:val="088E1EB5"/>
    <w:rsid w:val="08903079"/>
    <w:rsid w:val="08957EEA"/>
    <w:rsid w:val="08997D33"/>
    <w:rsid w:val="089C015F"/>
    <w:rsid w:val="089C1F4A"/>
    <w:rsid w:val="089C29D1"/>
    <w:rsid w:val="089E2C88"/>
    <w:rsid w:val="08A4283A"/>
    <w:rsid w:val="08A5484A"/>
    <w:rsid w:val="08AB546D"/>
    <w:rsid w:val="08AC4CDE"/>
    <w:rsid w:val="08AF0EE2"/>
    <w:rsid w:val="08AF5F57"/>
    <w:rsid w:val="08B64308"/>
    <w:rsid w:val="08BA13D3"/>
    <w:rsid w:val="08C45064"/>
    <w:rsid w:val="08C56C6F"/>
    <w:rsid w:val="08CC474C"/>
    <w:rsid w:val="08CD7D11"/>
    <w:rsid w:val="08D16CFF"/>
    <w:rsid w:val="08D357A5"/>
    <w:rsid w:val="08D67903"/>
    <w:rsid w:val="08DA2B58"/>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95D0A"/>
    <w:rsid w:val="09CB4AED"/>
    <w:rsid w:val="09CD1937"/>
    <w:rsid w:val="09CE2A6B"/>
    <w:rsid w:val="09D303AE"/>
    <w:rsid w:val="09D5642F"/>
    <w:rsid w:val="09DA1A23"/>
    <w:rsid w:val="09DC6A83"/>
    <w:rsid w:val="09DD08C6"/>
    <w:rsid w:val="09E70843"/>
    <w:rsid w:val="09EB6A3B"/>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3E2BCA"/>
    <w:rsid w:val="0A471ACB"/>
    <w:rsid w:val="0A4C562C"/>
    <w:rsid w:val="0A501F43"/>
    <w:rsid w:val="0A507C21"/>
    <w:rsid w:val="0A514660"/>
    <w:rsid w:val="0A521C2D"/>
    <w:rsid w:val="0A5419FA"/>
    <w:rsid w:val="0A577CB8"/>
    <w:rsid w:val="0A583185"/>
    <w:rsid w:val="0A5D6B00"/>
    <w:rsid w:val="0A677A24"/>
    <w:rsid w:val="0A701760"/>
    <w:rsid w:val="0A705DCA"/>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505A3"/>
    <w:rsid w:val="0AE560A4"/>
    <w:rsid w:val="0AEA6CB6"/>
    <w:rsid w:val="0AED1631"/>
    <w:rsid w:val="0AEE6081"/>
    <w:rsid w:val="0AEF0200"/>
    <w:rsid w:val="0AF34D04"/>
    <w:rsid w:val="0AF40E05"/>
    <w:rsid w:val="0AF61F03"/>
    <w:rsid w:val="0AF813A5"/>
    <w:rsid w:val="0AF90E01"/>
    <w:rsid w:val="0AFF5853"/>
    <w:rsid w:val="0B00493C"/>
    <w:rsid w:val="0B0260A6"/>
    <w:rsid w:val="0B031CDB"/>
    <w:rsid w:val="0B0770DF"/>
    <w:rsid w:val="0B083329"/>
    <w:rsid w:val="0B0901E2"/>
    <w:rsid w:val="0B0F4EB2"/>
    <w:rsid w:val="0B133F1B"/>
    <w:rsid w:val="0B1A44F3"/>
    <w:rsid w:val="0B1F1633"/>
    <w:rsid w:val="0B373D42"/>
    <w:rsid w:val="0B3A6F23"/>
    <w:rsid w:val="0B400D5B"/>
    <w:rsid w:val="0B47088F"/>
    <w:rsid w:val="0B474E87"/>
    <w:rsid w:val="0B4A5A07"/>
    <w:rsid w:val="0B5025A5"/>
    <w:rsid w:val="0B52775E"/>
    <w:rsid w:val="0B553428"/>
    <w:rsid w:val="0B6211FD"/>
    <w:rsid w:val="0B6A2E57"/>
    <w:rsid w:val="0B6A36D2"/>
    <w:rsid w:val="0B6C02BE"/>
    <w:rsid w:val="0B6D1CDA"/>
    <w:rsid w:val="0B7C65C0"/>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5A2B"/>
    <w:rsid w:val="0BD95C00"/>
    <w:rsid w:val="0BDA519E"/>
    <w:rsid w:val="0BDB224F"/>
    <w:rsid w:val="0BDB48C3"/>
    <w:rsid w:val="0BDE0227"/>
    <w:rsid w:val="0BE07789"/>
    <w:rsid w:val="0BE20A8D"/>
    <w:rsid w:val="0BF01DD0"/>
    <w:rsid w:val="0BF56429"/>
    <w:rsid w:val="0BF74921"/>
    <w:rsid w:val="0BFB678D"/>
    <w:rsid w:val="0BFE0AA2"/>
    <w:rsid w:val="0BFF25BC"/>
    <w:rsid w:val="0C00142E"/>
    <w:rsid w:val="0C053673"/>
    <w:rsid w:val="0C0741F4"/>
    <w:rsid w:val="0C097146"/>
    <w:rsid w:val="0C0A63CF"/>
    <w:rsid w:val="0C0D4416"/>
    <w:rsid w:val="0C0E2F16"/>
    <w:rsid w:val="0C1D0AE5"/>
    <w:rsid w:val="0C1F1FEC"/>
    <w:rsid w:val="0C1F22F8"/>
    <w:rsid w:val="0C217B01"/>
    <w:rsid w:val="0C240C36"/>
    <w:rsid w:val="0C2A4705"/>
    <w:rsid w:val="0C2A63F7"/>
    <w:rsid w:val="0C3102BA"/>
    <w:rsid w:val="0C31322C"/>
    <w:rsid w:val="0C3424F3"/>
    <w:rsid w:val="0C376FE6"/>
    <w:rsid w:val="0C381EE7"/>
    <w:rsid w:val="0C3F4682"/>
    <w:rsid w:val="0C40157A"/>
    <w:rsid w:val="0C427D4C"/>
    <w:rsid w:val="0C4C6BFB"/>
    <w:rsid w:val="0C5232CE"/>
    <w:rsid w:val="0C563617"/>
    <w:rsid w:val="0C5A0585"/>
    <w:rsid w:val="0C686EF4"/>
    <w:rsid w:val="0C6E6E3E"/>
    <w:rsid w:val="0C7155B7"/>
    <w:rsid w:val="0C73257B"/>
    <w:rsid w:val="0C741842"/>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631B"/>
    <w:rsid w:val="0CE16EE6"/>
    <w:rsid w:val="0CE2458C"/>
    <w:rsid w:val="0CE55334"/>
    <w:rsid w:val="0CE611B0"/>
    <w:rsid w:val="0CE74E81"/>
    <w:rsid w:val="0CE9718F"/>
    <w:rsid w:val="0CF32FA2"/>
    <w:rsid w:val="0CF42A90"/>
    <w:rsid w:val="0D04130B"/>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3B3CFA"/>
    <w:rsid w:val="0D403F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1656C"/>
    <w:rsid w:val="0DA234D9"/>
    <w:rsid w:val="0DAC6EA6"/>
    <w:rsid w:val="0DB20D09"/>
    <w:rsid w:val="0DB2207F"/>
    <w:rsid w:val="0DB40790"/>
    <w:rsid w:val="0DB5492B"/>
    <w:rsid w:val="0DBD1298"/>
    <w:rsid w:val="0DC71BA8"/>
    <w:rsid w:val="0DCB5D62"/>
    <w:rsid w:val="0DCF276F"/>
    <w:rsid w:val="0DCF3853"/>
    <w:rsid w:val="0DD11B31"/>
    <w:rsid w:val="0DDB0CB6"/>
    <w:rsid w:val="0DE02C29"/>
    <w:rsid w:val="0DE33DA3"/>
    <w:rsid w:val="0DE73C8D"/>
    <w:rsid w:val="0DE85960"/>
    <w:rsid w:val="0DF33F20"/>
    <w:rsid w:val="0DFA7DBD"/>
    <w:rsid w:val="0DFE4289"/>
    <w:rsid w:val="0E086E4F"/>
    <w:rsid w:val="0E1006DC"/>
    <w:rsid w:val="0E176294"/>
    <w:rsid w:val="0E1A18E3"/>
    <w:rsid w:val="0E2963C9"/>
    <w:rsid w:val="0E2C2BD1"/>
    <w:rsid w:val="0E2D363C"/>
    <w:rsid w:val="0E2D7C3B"/>
    <w:rsid w:val="0E2E24C5"/>
    <w:rsid w:val="0E307A84"/>
    <w:rsid w:val="0E370F62"/>
    <w:rsid w:val="0E3A266F"/>
    <w:rsid w:val="0E3C48F3"/>
    <w:rsid w:val="0E4265CE"/>
    <w:rsid w:val="0E50755C"/>
    <w:rsid w:val="0E5B6692"/>
    <w:rsid w:val="0E5C71D7"/>
    <w:rsid w:val="0E614B50"/>
    <w:rsid w:val="0E632DC9"/>
    <w:rsid w:val="0E651086"/>
    <w:rsid w:val="0E6A77B2"/>
    <w:rsid w:val="0E6B6812"/>
    <w:rsid w:val="0E6C1366"/>
    <w:rsid w:val="0E6D5139"/>
    <w:rsid w:val="0E850799"/>
    <w:rsid w:val="0E8D4DA8"/>
    <w:rsid w:val="0E944290"/>
    <w:rsid w:val="0E995783"/>
    <w:rsid w:val="0EA0510E"/>
    <w:rsid w:val="0EA45A04"/>
    <w:rsid w:val="0EA471D0"/>
    <w:rsid w:val="0EAC0F21"/>
    <w:rsid w:val="0EAF0957"/>
    <w:rsid w:val="0EB11911"/>
    <w:rsid w:val="0EB430F4"/>
    <w:rsid w:val="0EB95A3E"/>
    <w:rsid w:val="0EC05B89"/>
    <w:rsid w:val="0EC73E63"/>
    <w:rsid w:val="0EC85B94"/>
    <w:rsid w:val="0ED7396F"/>
    <w:rsid w:val="0EDA4321"/>
    <w:rsid w:val="0EDE67B3"/>
    <w:rsid w:val="0EE377BA"/>
    <w:rsid w:val="0EE7404C"/>
    <w:rsid w:val="0EE77A81"/>
    <w:rsid w:val="0EE81585"/>
    <w:rsid w:val="0EE854AF"/>
    <w:rsid w:val="0EE87E9C"/>
    <w:rsid w:val="0EE9530F"/>
    <w:rsid w:val="0EEE5C4A"/>
    <w:rsid w:val="0EF0290F"/>
    <w:rsid w:val="0EF2743E"/>
    <w:rsid w:val="0EF507AF"/>
    <w:rsid w:val="0EF726EA"/>
    <w:rsid w:val="0EF84441"/>
    <w:rsid w:val="0F002469"/>
    <w:rsid w:val="0F026AB9"/>
    <w:rsid w:val="0F0A2A3F"/>
    <w:rsid w:val="0F0C12EC"/>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77F6B"/>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D1D7F"/>
    <w:rsid w:val="0FA6591C"/>
    <w:rsid w:val="0FA8520B"/>
    <w:rsid w:val="0FAB2D2F"/>
    <w:rsid w:val="0FAE4864"/>
    <w:rsid w:val="0FAE5E23"/>
    <w:rsid w:val="0FAF4A8D"/>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B649F"/>
    <w:rsid w:val="102C0118"/>
    <w:rsid w:val="102D63DF"/>
    <w:rsid w:val="102E7620"/>
    <w:rsid w:val="10340A9C"/>
    <w:rsid w:val="103C03B2"/>
    <w:rsid w:val="104C3C7A"/>
    <w:rsid w:val="104D32D9"/>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815624"/>
    <w:rsid w:val="10815E2A"/>
    <w:rsid w:val="10843B80"/>
    <w:rsid w:val="108914D0"/>
    <w:rsid w:val="10970C78"/>
    <w:rsid w:val="10971292"/>
    <w:rsid w:val="10982E64"/>
    <w:rsid w:val="109B03CC"/>
    <w:rsid w:val="109B33AC"/>
    <w:rsid w:val="109C5E4D"/>
    <w:rsid w:val="10AE1788"/>
    <w:rsid w:val="10B028F0"/>
    <w:rsid w:val="10B247FF"/>
    <w:rsid w:val="10B4758E"/>
    <w:rsid w:val="10B54C2C"/>
    <w:rsid w:val="10BA0C81"/>
    <w:rsid w:val="10BB1B9C"/>
    <w:rsid w:val="10BB561D"/>
    <w:rsid w:val="10D00653"/>
    <w:rsid w:val="10E20B40"/>
    <w:rsid w:val="10E70970"/>
    <w:rsid w:val="10ED0548"/>
    <w:rsid w:val="10F47B13"/>
    <w:rsid w:val="10F76A75"/>
    <w:rsid w:val="110348F8"/>
    <w:rsid w:val="11046A7F"/>
    <w:rsid w:val="11060F4E"/>
    <w:rsid w:val="11073260"/>
    <w:rsid w:val="11082F7E"/>
    <w:rsid w:val="11083D25"/>
    <w:rsid w:val="110943CE"/>
    <w:rsid w:val="110950F8"/>
    <w:rsid w:val="110A1D05"/>
    <w:rsid w:val="110E0E69"/>
    <w:rsid w:val="110F6FAB"/>
    <w:rsid w:val="11121121"/>
    <w:rsid w:val="11142082"/>
    <w:rsid w:val="11157C92"/>
    <w:rsid w:val="11172B69"/>
    <w:rsid w:val="111E58ED"/>
    <w:rsid w:val="11202BD7"/>
    <w:rsid w:val="11253490"/>
    <w:rsid w:val="11285A31"/>
    <w:rsid w:val="11332796"/>
    <w:rsid w:val="11377D67"/>
    <w:rsid w:val="113B2E11"/>
    <w:rsid w:val="113D42D5"/>
    <w:rsid w:val="114278B6"/>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252A4"/>
    <w:rsid w:val="11C97C92"/>
    <w:rsid w:val="11CB5F42"/>
    <w:rsid w:val="11CC31C7"/>
    <w:rsid w:val="11CC61F3"/>
    <w:rsid w:val="11CE674D"/>
    <w:rsid w:val="11CF0AE0"/>
    <w:rsid w:val="11CF74C4"/>
    <w:rsid w:val="11D23D73"/>
    <w:rsid w:val="11D40E7B"/>
    <w:rsid w:val="11D471CF"/>
    <w:rsid w:val="11D8046E"/>
    <w:rsid w:val="11DA7834"/>
    <w:rsid w:val="11DC23FB"/>
    <w:rsid w:val="11E47469"/>
    <w:rsid w:val="11EE07CB"/>
    <w:rsid w:val="11F137E7"/>
    <w:rsid w:val="11F2097D"/>
    <w:rsid w:val="11F6754A"/>
    <w:rsid w:val="12044661"/>
    <w:rsid w:val="12065ED0"/>
    <w:rsid w:val="120E66B5"/>
    <w:rsid w:val="121656BA"/>
    <w:rsid w:val="1217313B"/>
    <w:rsid w:val="12184440"/>
    <w:rsid w:val="12190B00"/>
    <w:rsid w:val="121C4A22"/>
    <w:rsid w:val="121D5045"/>
    <w:rsid w:val="12204769"/>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AF1B54"/>
    <w:rsid w:val="12B16E18"/>
    <w:rsid w:val="12B2138C"/>
    <w:rsid w:val="12B363D0"/>
    <w:rsid w:val="12B832BA"/>
    <w:rsid w:val="12BC0F4A"/>
    <w:rsid w:val="12BD28D9"/>
    <w:rsid w:val="12BD38C9"/>
    <w:rsid w:val="12C26BAC"/>
    <w:rsid w:val="12C31056"/>
    <w:rsid w:val="12C82F5F"/>
    <w:rsid w:val="12D0722A"/>
    <w:rsid w:val="12D273FD"/>
    <w:rsid w:val="12D46372"/>
    <w:rsid w:val="12D56D87"/>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51FD6"/>
    <w:rsid w:val="13DB5B4E"/>
    <w:rsid w:val="13DC4C52"/>
    <w:rsid w:val="13E658EF"/>
    <w:rsid w:val="13E823A5"/>
    <w:rsid w:val="13E855B5"/>
    <w:rsid w:val="13EA5E56"/>
    <w:rsid w:val="13EF07C3"/>
    <w:rsid w:val="13FE555A"/>
    <w:rsid w:val="140045F6"/>
    <w:rsid w:val="1401478B"/>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764FD"/>
    <w:rsid w:val="14B90622"/>
    <w:rsid w:val="14BB338F"/>
    <w:rsid w:val="14BC4694"/>
    <w:rsid w:val="14BD2115"/>
    <w:rsid w:val="14C31FB0"/>
    <w:rsid w:val="14C804A6"/>
    <w:rsid w:val="14D00FC4"/>
    <w:rsid w:val="14D6523E"/>
    <w:rsid w:val="14EA74F1"/>
    <w:rsid w:val="14F26BD0"/>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352E1"/>
    <w:rsid w:val="1574407E"/>
    <w:rsid w:val="158045F1"/>
    <w:rsid w:val="15834974"/>
    <w:rsid w:val="158C3A09"/>
    <w:rsid w:val="15924498"/>
    <w:rsid w:val="15954948"/>
    <w:rsid w:val="15962673"/>
    <w:rsid w:val="159E7A42"/>
    <w:rsid w:val="15A0012B"/>
    <w:rsid w:val="15A2357D"/>
    <w:rsid w:val="15A315B3"/>
    <w:rsid w:val="15A94914"/>
    <w:rsid w:val="15AB431C"/>
    <w:rsid w:val="15AF40D5"/>
    <w:rsid w:val="15B86E7D"/>
    <w:rsid w:val="15B91E2B"/>
    <w:rsid w:val="15BA02BF"/>
    <w:rsid w:val="15C34EFE"/>
    <w:rsid w:val="15CF65AA"/>
    <w:rsid w:val="15CF79D4"/>
    <w:rsid w:val="15D13CDF"/>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C2E47"/>
    <w:rsid w:val="163D17A3"/>
    <w:rsid w:val="163D6FAB"/>
    <w:rsid w:val="1643445B"/>
    <w:rsid w:val="16451A22"/>
    <w:rsid w:val="1648057E"/>
    <w:rsid w:val="1651252C"/>
    <w:rsid w:val="16554AB0"/>
    <w:rsid w:val="16664E65"/>
    <w:rsid w:val="166665BA"/>
    <w:rsid w:val="16673EC4"/>
    <w:rsid w:val="166E0106"/>
    <w:rsid w:val="166E4DF6"/>
    <w:rsid w:val="16744DE2"/>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E5498"/>
    <w:rsid w:val="16CF00B5"/>
    <w:rsid w:val="16D6189E"/>
    <w:rsid w:val="16DC47AC"/>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34D7A"/>
    <w:rsid w:val="17160CB0"/>
    <w:rsid w:val="171966F1"/>
    <w:rsid w:val="17203772"/>
    <w:rsid w:val="17211058"/>
    <w:rsid w:val="1726072D"/>
    <w:rsid w:val="17267023"/>
    <w:rsid w:val="172734B8"/>
    <w:rsid w:val="17274CF0"/>
    <w:rsid w:val="172C0A2B"/>
    <w:rsid w:val="173730EA"/>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E2B38"/>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76A76"/>
    <w:rsid w:val="17FC277F"/>
    <w:rsid w:val="17FE5A6A"/>
    <w:rsid w:val="18004E96"/>
    <w:rsid w:val="18047A67"/>
    <w:rsid w:val="18100D5A"/>
    <w:rsid w:val="18116C89"/>
    <w:rsid w:val="18143F62"/>
    <w:rsid w:val="18145C80"/>
    <w:rsid w:val="18157012"/>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20130"/>
    <w:rsid w:val="19250D50"/>
    <w:rsid w:val="19267CFE"/>
    <w:rsid w:val="192C60D0"/>
    <w:rsid w:val="192F165F"/>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C3F77"/>
    <w:rsid w:val="19934ADC"/>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314A1"/>
    <w:rsid w:val="19E47E89"/>
    <w:rsid w:val="19F2719F"/>
    <w:rsid w:val="19F34C20"/>
    <w:rsid w:val="19F825E9"/>
    <w:rsid w:val="19FB7AAE"/>
    <w:rsid w:val="1A0158BC"/>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37393"/>
    <w:rsid w:val="1A694FF6"/>
    <w:rsid w:val="1A6B6745"/>
    <w:rsid w:val="1A6F00F0"/>
    <w:rsid w:val="1A6F0924"/>
    <w:rsid w:val="1A6F74A1"/>
    <w:rsid w:val="1A74626B"/>
    <w:rsid w:val="1A7621A7"/>
    <w:rsid w:val="1A7A0008"/>
    <w:rsid w:val="1A7C0FB8"/>
    <w:rsid w:val="1A8061D9"/>
    <w:rsid w:val="1A815789"/>
    <w:rsid w:val="1A8302D5"/>
    <w:rsid w:val="1A8356EF"/>
    <w:rsid w:val="1A842773"/>
    <w:rsid w:val="1A8F7577"/>
    <w:rsid w:val="1A915A23"/>
    <w:rsid w:val="1A917ED8"/>
    <w:rsid w:val="1A962DAC"/>
    <w:rsid w:val="1A9A3371"/>
    <w:rsid w:val="1A9D0930"/>
    <w:rsid w:val="1A9D26C6"/>
    <w:rsid w:val="1A9F1134"/>
    <w:rsid w:val="1AA25CBE"/>
    <w:rsid w:val="1AA54191"/>
    <w:rsid w:val="1AA5769E"/>
    <w:rsid w:val="1AAA4995"/>
    <w:rsid w:val="1AAE61A5"/>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C2243"/>
    <w:rsid w:val="1B5E2550"/>
    <w:rsid w:val="1B60416C"/>
    <w:rsid w:val="1B605332"/>
    <w:rsid w:val="1B680508"/>
    <w:rsid w:val="1B6A3C34"/>
    <w:rsid w:val="1B6F4858"/>
    <w:rsid w:val="1B784348"/>
    <w:rsid w:val="1B7B5E92"/>
    <w:rsid w:val="1B835EEB"/>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E7847"/>
    <w:rsid w:val="1BEF610D"/>
    <w:rsid w:val="1BF112FF"/>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8448C9"/>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F05E58"/>
    <w:rsid w:val="1CF21D0A"/>
    <w:rsid w:val="1CF45A69"/>
    <w:rsid w:val="1CF54F95"/>
    <w:rsid w:val="1CF71D32"/>
    <w:rsid w:val="1CF87497"/>
    <w:rsid w:val="1D023E04"/>
    <w:rsid w:val="1D025D5D"/>
    <w:rsid w:val="1D077C92"/>
    <w:rsid w:val="1D080113"/>
    <w:rsid w:val="1D0D23FA"/>
    <w:rsid w:val="1D1515EC"/>
    <w:rsid w:val="1D166949"/>
    <w:rsid w:val="1D1866C7"/>
    <w:rsid w:val="1D195ABA"/>
    <w:rsid w:val="1D1D63D2"/>
    <w:rsid w:val="1D1D66F4"/>
    <w:rsid w:val="1D1E46AB"/>
    <w:rsid w:val="1D2404A7"/>
    <w:rsid w:val="1D250111"/>
    <w:rsid w:val="1D3075F1"/>
    <w:rsid w:val="1D386E23"/>
    <w:rsid w:val="1D425538"/>
    <w:rsid w:val="1D457596"/>
    <w:rsid w:val="1D463B5A"/>
    <w:rsid w:val="1D4767B3"/>
    <w:rsid w:val="1D4B5C1C"/>
    <w:rsid w:val="1D4D111F"/>
    <w:rsid w:val="1D4F7C24"/>
    <w:rsid w:val="1D5368AC"/>
    <w:rsid w:val="1D561A2F"/>
    <w:rsid w:val="1D5E0A48"/>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42C8C"/>
    <w:rsid w:val="1DE7502C"/>
    <w:rsid w:val="1DEB2ABD"/>
    <w:rsid w:val="1DEE0CA9"/>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26FBE"/>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B1D7B"/>
    <w:rsid w:val="1EC17800"/>
    <w:rsid w:val="1EC23B23"/>
    <w:rsid w:val="1EC40E3C"/>
    <w:rsid w:val="1EC7640D"/>
    <w:rsid w:val="1ECB6A7C"/>
    <w:rsid w:val="1ED81F2B"/>
    <w:rsid w:val="1ED87DF2"/>
    <w:rsid w:val="1EDD63B3"/>
    <w:rsid w:val="1EE12403"/>
    <w:rsid w:val="1EE22006"/>
    <w:rsid w:val="1EEE76F8"/>
    <w:rsid w:val="1EF42E36"/>
    <w:rsid w:val="1EF4586B"/>
    <w:rsid w:val="1EF67B00"/>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D3F84"/>
    <w:rsid w:val="1F8806D4"/>
    <w:rsid w:val="1F8C7519"/>
    <w:rsid w:val="1F8E03D1"/>
    <w:rsid w:val="1F8E05D4"/>
    <w:rsid w:val="1F9C45D4"/>
    <w:rsid w:val="1F9F7402"/>
    <w:rsid w:val="1FA12AD0"/>
    <w:rsid w:val="1FA4371A"/>
    <w:rsid w:val="1FA67757"/>
    <w:rsid w:val="1FAD4DEA"/>
    <w:rsid w:val="1FB11C0E"/>
    <w:rsid w:val="1FB11FB2"/>
    <w:rsid w:val="1FC30E2E"/>
    <w:rsid w:val="1FC3564F"/>
    <w:rsid w:val="1FC62D4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51F70"/>
    <w:rsid w:val="20876C2B"/>
    <w:rsid w:val="208D430A"/>
    <w:rsid w:val="208E0525"/>
    <w:rsid w:val="2092426F"/>
    <w:rsid w:val="20927797"/>
    <w:rsid w:val="20946FC1"/>
    <w:rsid w:val="2096607A"/>
    <w:rsid w:val="20984AD6"/>
    <w:rsid w:val="20996C08"/>
    <w:rsid w:val="209A60AF"/>
    <w:rsid w:val="209A6A64"/>
    <w:rsid w:val="209B180C"/>
    <w:rsid w:val="209B4153"/>
    <w:rsid w:val="209B62A2"/>
    <w:rsid w:val="20A13715"/>
    <w:rsid w:val="20A139CA"/>
    <w:rsid w:val="20A67B9D"/>
    <w:rsid w:val="20B100C3"/>
    <w:rsid w:val="20B25844"/>
    <w:rsid w:val="20B76E33"/>
    <w:rsid w:val="20BC57DC"/>
    <w:rsid w:val="20BE75C8"/>
    <w:rsid w:val="20C8755D"/>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B7D3B"/>
    <w:rsid w:val="20FF3942"/>
    <w:rsid w:val="20FF3AAE"/>
    <w:rsid w:val="21012825"/>
    <w:rsid w:val="21040423"/>
    <w:rsid w:val="210A797F"/>
    <w:rsid w:val="210C5A42"/>
    <w:rsid w:val="211D0C90"/>
    <w:rsid w:val="211F02FC"/>
    <w:rsid w:val="21243CEE"/>
    <w:rsid w:val="212743C3"/>
    <w:rsid w:val="212C548F"/>
    <w:rsid w:val="212C6E82"/>
    <w:rsid w:val="212D6B7C"/>
    <w:rsid w:val="21316837"/>
    <w:rsid w:val="213A2261"/>
    <w:rsid w:val="213B04B4"/>
    <w:rsid w:val="213C0093"/>
    <w:rsid w:val="213E0389"/>
    <w:rsid w:val="213E4898"/>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F4577"/>
    <w:rsid w:val="2182368B"/>
    <w:rsid w:val="2184254B"/>
    <w:rsid w:val="21886FEF"/>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D00159"/>
    <w:rsid w:val="21D657D5"/>
    <w:rsid w:val="21D9741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6625A"/>
    <w:rsid w:val="22395DB5"/>
    <w:rsid w:val="223D54A5"/>
    <w:rsid w:val="223E0D35"/>
    <w:rsid w:val="2240017C"/>
    <w:rsid w:val="22401BF7"/>
    <w:rsid w:val="22404645"/>
    <w:rsid w:val="22436C3F"/>
    <w:rsid w:val="224750CA"/>
    <w:rsid w:val="224B74B8"/>
    <w:rsid w:val="224D4A55"/>
    <w:rsid w:val="224F7F58"/>
    <w:rsid w:val="22536767"/>
    <w:rsid w:val="22574413"/>
    <w:rsid w:val="225A1E85"/>
    <w:rsid w:val="225C07C1"/>
    <w:rsid w:val="225C42F3"/>
    <w:rsid w:val="225E4CF0"/>
    <w:rsid w:val="225E6384"/>
    <w:rsid w:val="225F1AB8"/>
    <w:rsid w:val="225F41B1"/>
    <w:rsid w:val="225F7093"/>
    <w:rsid w:val="22613263"/>
    <w:rsid w:val="2268048A"/>
    <w:rsid w:val="22695329"/>
    <w:rsid w:val="226B2EF1"/>
    <w:rsid w:val="226B7889"/>
    <w:rsid w:val="22720E6B"/>
    <w:rsid w:val="227359A0"/>
    <w:rsid w:val="227609D7"/>
    <w:rsid w:val="22760C8F"/>
    <w:rsid w:val="22761351"/>
    <w:rsid w:val="22765305"/>
    <w:rsid w:val="2278331B"/>
    <w:rsid w:val="2279359A"/>
    <w:rsid w:val="227A06B2"/>
    <w:rsid w:val="227F0BE7"/>
    <w:rsid w:val="22801251"/>
    <w:rsid w:val="228E7A3D"/>
    <w:rsid w:val="22991F4F"/>
    <w:rsid w:val="229E7CD7"/>
    <w:rsid w:val="22A225E3"/>
    <w:rsid w:val="22A31FA5"/>
    <w:rsid w:val="22A83746"/>
    <w:rsid w:val="22A93109"/>
    <w:rsid w:val="22AD1F08"/>
    <w:rsid w:val="22B32C51"/>
    <w:rsid w:val="22B5280F"/>
    <w:rsid w:val="22B63028"/>
    <w:rsid w:val="22B83D7E"/>
    <w:rsid w:val="22B8406A"/>
    <w:rsid w:val="22C37C47"/>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3F5473"/>
    <w:rsid w:val="234207B5"/>
    <w:rsid w:val="23491D5C"/>
    <w:rsid w:val="234C3B50"/>
    <w:rsid w:val="234D23FA"/>
    <w:rsid w:val="23510E00"/>
    <w:rsid w:val="235164CA"/>
    <w:rsid w:val="235766AF"/>
    <w:rsid w:val="235776B7"/>
    <w:rsid w:val="23592F0A"/>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465537"/>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AB50DE"/>
    <w:rsid w:val="24B35562"/>
    <w:rsid w:val="24B916B7"/>
    <w:rsid w:val="24B93241"/>
    <w:rsid w:val="24BB7B71"/>
    <w:rsid w:val="24CE251F"/>
    <w:rsid w:val="24D01A58"/>
    <w:rsid w:val="24D40FD5"/>
    <w:rsid w:val="24D4724F"/>
    <w:rsid w:val="24D91A93"/>
    <w:rsid w:val="24DA62C8"/>
    <w:rsid w:val="24DB144A"/>
    <w:rsid w:val="24E93733"/>
    <w:rsid w:val="24EC1837"/>
    <w:rsid w:val="24F332AC"/>
    <w:rsid w:val="25034D6F"/>
    <w:rsid w:val="250C23E2"/>
    <w:rsid w:val="250D0D56"/>
    <w:rsid w:val="250D7171"/>
    <w:rsid w:val="251174C3"/>
    <w:rsid w:val="25171665"/>
    <w:rsid w:val="251A6110"/>
    <w:rsid w:val="25201426"/>
    <w:rsid w:val="25262E71"/>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31435"/>
    <w:rsid w:val="25764939"/>
    <w:rsid w:val="257A6CB1"/>
    <w:rsid w:val="25801095"/>
    <w:rsid w:val="25833F44"/>
    <w:rsid w:val="25844FA2"/>
    <w:rsid w:val="258575F2"/>
    <w:rsid w:val="258D0FE4"/>
    <w:rsid w:val="25925214"/>
    <w:rsid w:val="2593730F"/>
    <w:rsid w:val="259407BA"/>
    <w:rsid w:val="2598165C"/>
    <w:rsid w:val="259A49B8"/>
    <w:rsid w:val="25A2281E"/>
    <w:rsid w:val="25A260C0"/>
    <w:rsid w:val="25A6396F"/>
    <w:rsid w:val="25A70F54"/>
    <w:rsid w:val="25A719FC"/>
    <w:rsid w:val="25A92259"/>
    <w:rsid w:val="25AA630C"/>
    <w:rsid w:val="25AB00AF"/>
    <w:rsid w:val="25AE3E94"/>
    <w:rsid w:val="25B0194E"/>
    <w:rsid w:val="25B07371"/>
    <w:rsid w:val="25B4489F"/>
    <w:rsid w:val="25B63C48"/>
    <w:rsid w:val="25BA5EE3"/>
    <w:rsid w:val="25BD427B"/>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F3C59"/>
    <w:rsid w:val="2620489C"/>
    <w:rsid w:val="26292F95"/>
    <w:rsid w:val="26302819"/>
    <w:rsid w:val="26314544"/>
    <w:rsid w:val="26314D5B"/>
    <w:rsid w:val="263317CE"/>
    <w:rsid w:val="26333B78"/>
    <w:rsid w:val="26391CED"/>
    <w:rsid w:val="263C4FDA"/>
    <w:rsid w:val="264077F9"/>
    <w:rsid w:val="26430DD2"/>
    <w:rsid w:val="264542D6"/>
    <w:rsid w:val="264A7953"/>
    <w:rsid w:val="264B0AC1"/>
    <w:rsid w:val="264F65DA"/>
    <w:rsid w:val="265159A9"/>
    <w:rsid w:val="265312CB"/>
    <w:rsid w:val="26592AA7"/>
    <w:rsid w:val="26593253"/>
    <w:rsid w:val="26641C0F"/>
    <w:rsid w:val="266447D8"/>
    <w:rsid w:val="2669584C"/>
    <w:rsid w:val="266B0CE1"/>
    <w:rsid w:val="266B1CD9"/>
    <w:rsid w:val="266D6D30"/>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E52D7"/>
    <w:rsid w:val="2783440B"/>
    <w:rsid w:val="27976333"/>
    <w:rsid w:val="27991097"/>
    <w:rsid w:val="27991704"/>
    <w:rsid w:val="279C1D6F"/>
    <w:rsid w:val="27A1608A"/>
    <w:rsid w:val="27A924FE"/>
    <w:rsid w:val="27A96407"/>
    <w:rsid w:val="27AA4ACC"/>
    <w:rsid w:val="27AD6F6C"/>
    <w:rsid w:val="27B30CA6"/>
    <w:rsid w:val="27B66AB6"/>
    <w:rsid w:val="27B70BF4"/>
    <w:rsid w:val="27BA5E6D"/>
    <w:rsid w:val="27BA678E"/>
    <w:rsid w:val="27BE60C1"/>
    <w:rsid w:val="27BF1DB8"/>
    <w:rsid w:val="27C87ECF"/>
    <w:rsid w:val="27CE3487"/>
    <w:rsid w:val="27CF699E"/>
    <w:rsid w:val="27D86C6A"/>
    <w:rsid w:val="27DF665C"/>
    <w:rsid w:val="27E62C4D"/>
    <w:rsid w:val="27E824FF"/>
    <w:rsid w:val="27E91BCE"/>
    <w:rsid w:val="27EC3CF5"/>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93AA9"/>
    <w:rsid w:val="283B6D0F"/>
    <w:rsid w:val="283C6645"/>
    <w:rsid w:val="283F6E7B"/>
    <w:rsid w:val="284639AD"/>
    <w:rsid w:val="284C0DAF"/>
    <w:rsid w:val="28532003"/>
    <w:rsid w:val="28562DBC"/>
    <w:rsid w:val="285A13A9"/>
    <w:rsid w:val="285C10A6"/>
    <w:rsid w:val="285D041B"/>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36CAB"/>
    <w:rsid w:val="28B44EAB"/>
    <w:rsid w:val="28B86FC9"/>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B582E"/>
    <w:rsid w:val="28EC0123"/>
    <w:rsid w:val="28EF1CB6"/>
    <w:rsid w:val="28EF6DF9"/>
    <w:rsid w:val="28F3136A"/>
    <w:rsid w:val="28F31CD2"/>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4065BD"/>
    <w:rsid w:val="29434DE4"/>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14FC6"/>
    <w:rsid w:val="29C5442B"/>
    <w:rsid w:val="29C8521C"/>
    <w:rsid w:val="29CD234D"/>
    <w:rsid w:val="29D63CA7"/>
    <w:rsid w:val="29D87414"/>
    <w:rsid w:val="29DB3051"/>
    <w:rsid w:val="29DE5933"/>
    <w:rsid w:val="29E570DF"/>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E49E1"/>
    <w:rsid w:val="2A31099F"/>
    <w:rsid w:val="2A333D49"/>
    <w:rsid w:val="2A3343BE"/>
    <w:rsid w:val="2A344EF2"/>
    <w:rsid w:val="2A380697"/>
    <w:rsid w:val="2A3A4C0F"/>
    <w:rsid w:val="2A3C56E9"/>
    <w:rsid w:val="2A3C6BAF"/>
    <w:rsid w:val="2A460871"/>
    <w:rsid w:val="2A4B19C1"/>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C5288"/>
    <w:rsid w:val="2B1E4BB1"/>
    <w:rsid w:val="2B1F60E1"/>
    <w:rsid w:val="2B266E40"/>
    <w:rsid w:val="2B2958A8"/>
    <w:rsid w:val="2B2B188A"/>
    <w:rsid w:val="2B341EF0"/>
    <w:rsid w:val="2B3866F7"/>
    <w:rsid w:val="2B3A0154"/>
    <w:rsid w:val="2B3D1BCE"/>
    <w:rsid w:val="2B3D6987"/>
    <w:rsid w:val="2B4D1FD6"/>
    <w:rsid w:val="2B503D9E"/>
    <w:rsid w:val="2B516ACB"/>
    <w:rsid w:val="2B517290"/>
    <w:rsid w:val="2B5214E7"/>
    <w:rsid w:val="2B5571CF"/>
    <w:rsid w:val="2B595475"/>
    <w:rsid w:val="2B5B7BB1"/>
    <w:rsid w:val="2B5C1DAF"/>
    <w:rsid w:val="2B5E54B4"/>
    <w:rsid w:val="2B601FE9"/>
    <w:rsid w:val="2B615637"/>
    <w:rsid w:val="2B637A77"/>
    <w:rsid w:val="2B6422A9"/>
    <w:rsid w:val="2B6E601F"/>
    <w:rsid w:val="2B71643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D0D38"/>
    <w:rsid w:val="2C1D7C6F"/>
    <w:rsid w:val="2C20560F"/>
    <w:rsid w:val="2C22450B"/>
    <w:rsid w:val="2C24530C"/>
    <w:rsid w:val="2C281489"/>
    <w:rsid w:val="2C2C53D7"/>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3586F"/>
    <w:rsid w:val="2C645E65"/>
    <w:rsid w:val="2C6B572F"/>
    <w:rsid w:val="2C727379"/>
    <w:rsid w:val="2C734DFA"/>
    <w:rsid w:val="2C75382A"/>
    <w:rsid w:val="2C784B05"/>
    <w:rsid w:val="2C7B53AB"/>
    <w:rsid w:val="2C7C590E"/>
    <w:rsid w:val="2C7C73AE"/>
    <w:rsid w:val="2C7E6A0F"/>
    <w:rsid w:val="2C8073A8"/>
    <w:rsid w:val="2C820BE8"/>
    <w:rsid w:val="2C882DCC"/>
    <w:rsid w:val="2C8834EA"/>
    <w:rsid w:val="2C8C3875"/>
    <w:rsid w:val="2C8C6E22"/>
    <w:rsid w:val="2C8D6B55"/>
    <w:rsid w:val="2C8F76A1"/>
    <w:rsid w:val="2C9246DA"/>
    <w:rsid w:val="2C983D35"/>
    <w:rsid w:val="2C9C3C0D"/>
    <w:rsid w:val="2C9F1FB6"/>
    <w:rsid w:val="2CA9692F"/>
    <w:rsid w:val="2CAB5D19"/>
    <w:rsid w:val="2CAD0457"/>
    <w:rsid w:val="2CBA3E59"/>
    <w:rsid w:val="2CBE19F6"/>
    <w:rsid w:val="2CC125C3"/>
    <w:rsid w:val="2CCB3FC9"/>
    <w:rsid w:val="2CD66E7E"/>
    <w:rsid w:val="2CD91744"/>
    <w:rsid w:val="2CDD482A"/>
    <w:rsid w:val="2CDE6AFE"/>
    <w:rsid w:val="2CE06DBA"/>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60178"/>
    <w:rsid w:val="2D861DD2"/>
    <w:rsid w:val="2D8A19DF"/>
    <w:rsid w:val="2D8F42CD"/>
    <w:rsid w:val="2D9C73A4"/>
    <w:rsid w:val="2D9D777F"/>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E5016"/>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74396"/>
    <w:rsid w:val="302876DC"/>
    <w:rsid w:val="302C662C"/>
    <w:rsid w:val="302F3F6D"/>
    <w:rsid w:val="3039026B"/>
    <w:rsid w:val="303C51B0"/>
    <w:rsid w:val="30413E3F"/>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7E36F4"/>
    <w:rsid w:val="30814255"/>
    <w:rsid w:val="30814620"/>
    <w:rsid w:val="308220A2"/>
    <w:rsid w:val="3084306C"/>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C592B"/>
    <w:rsid w:val="30EE2FAA"/>
    <w:rsid w:val="30F07E12"/>
    <w:rsid w:val="30F139DA"/>
    <w:rsid w:val="30F17330"/>
    <w:rsid w:val="30F2365A"/>
    <w:rsid w:val="31005C21"/>
    <w:rsid w:val="31025E73"/>
    <w:rsid w:val="310B3862"/>
    <w:rsid w:val="310C4445"/>
    <w:rsid w:val="310F0C41"/>
    <w:rsid w:val="31121990"/>
    <w:rsid w:val="3112726D"/>
    <w:rsid w:val="31175C10"/>
    <w:rsid w:val="311B481E"/>
    <w:rsid w:val="311C74DC"/>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A1B65"/>
    <w:rsid w:val="31AC630C"/>
    <w:rsid w:val="31AE4B21"/>
    <w:rsid w:val="31B61AEF"/>
    <w:rsid w:val="31BA4AAA"/>
    <w:rsid w:val="31BB2651"/>
    <w:rsid w:val="31BF532C"/>
    <w:rsid w:val="31C0231B"/>
    <w:rsid w:val="31C0752B"/>
    <w:rsid w:val="31CA1013"/>
    <w:rsid w:val="31D25F4E"/>
    <w:rsid w:val="31D37CAD"/>
    <w:rsid w:val="31D914C6"/>
    <w:rsid w:val="31DD2232"/>
    <w:rsid w:val="31DE235E"/>
    <w:rsid w:val="31DE4B96"/>
    <w:rsid w:val="31DF3829"/>
    <w:rsid w:val="31E032E3"/>
    <w:rsid w:val="31E94BBB"/>
    <w:rsid w:val="31EA31E6"/>
    <w:rsid w:val="31F669FE"/>
    <w:rsid w:val="31F76061"/>
    <w:rsid w:val="32025300"/>
    <w:rsid w:val="320264FB"/>
    <w:rsid w:val="3203486C"/>
    <w:rsid w:val="32041D31"/>
    <w:rsid w:val="32044878"/>
    <w:rsid w:val="32096B1E"/>
    <w:rsid w:val="320B3D85"/>
    <w:rsid w:val="320F4B17"/>
    <w:rsid w:val="321272E7"/>
    <w:rsid w:val="32136850"/>
    <w:rsid w:val="321432F0"/>
    <w:rsid w:val="321A6031"/>
    <w:rsid w:val="321E331F"/>
    <w:rsid w:val="32206301"/>
    <w:rsid w:val="322D2467"/>
    <w:rsid w:val="322E33E2"/>
    <w:rsid w:val="322F3062"/>
    <w:rsid w:val="322F5900"/>
    <w:rsid w:val="32363EA6"/>
    <w:rsid w:val="323662DD"/>
    <w:rsid w:val="323A2E3F"/>
    <w:rsid w:val="32401ECC"/>
    <w:rsid w:val="32467B09"/>
    <w:rsid w:val="324909D0"/>
    <w:rsid w:val="324D6797"/>
    <w:rsid w:val="32510E0E"/>
    <w:rsid w:val="32512144"/>
    <w:rsid w:val="325167B6"/>
    <w:rsid w:val="32535DC9"/>
    <w:rsid w:val="32591C03"/>
    <w:rsid w:val="325B37D9"/>
    <w:rsid w:val="325B51AB"/>
    <w:rsid w:val="325D06AE"/>
    <w:rsid w:val="325E19B3"/>
    <w:rsid w:val="325E7DA9"/>
    <w:rsid w:val="32614B36"/>
    <w:rsid w:val="3262562C"/>
    <w:rsid w:val="326545BA"/>
    <w:rsid w:val="32656151"/>
    <w:rsid w:val="326817B5"/>
    <w:rsid w:val="326E37F0"/>
    <w:rsid w:val="32721F61"/>
    <w:rsid w:val="32724D52"/>
    <w:rsid w:val="32727C2C"/>
    <w:rsid w:val="32765723"/>
    <w:rsid w:val="32786318"/>
    <w:rsid w:val="327A7628"/>
    <w:rsid w:val="327E1827"/>
    <w:rsid w:val="328E55B6"/>
    <w:rsid w:val="32983DD8"/>
    <w:rsid w:val="329C2F13"/>
    <w:rsid w:val="329E727B"/>
    <w:rsid w:val="32A9020D"/>
    <w:rsid w:val="32AD3BE8"/>
    <w:rsid w:val="32B1279F"/>
    <w:rsid w:val="32B14B08"/>
    <w:rsid w:val="32C8475B"/>
    <w:rsid w:val="32C94944"/>
    <w:rsid w:val="32CB69C2"/>
    <w:rsid w:val="32CC2A9A"/>
    <w:rsid w:val="32CC41E5"/>
    <w:rsid w:val="32CD7A68"/>
    <w:rsid w:val="32D47AFE"/>
    <w:rsid w:val="32D778F7"/>
    <w:rsid w:val="32E04F68"/>
    <w:rsid w:val="32E12E85"/>
    <w:rsid w:val="32E30BE6"/>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107B6"/>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3492D"/>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14C4C"/>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E2CB3"/>
    <w:rsid w:val="34E11FDC"/>
    <w:rsid w:val="34EC6D43"/>
    <w:rsid w:val="34F541B4"/>
    <w:rsid w:val="34F8556A"/>
    <w:rsid w:val="34F85A73"/>
    <w:rsid w:val="34FC76BB"/>
    <w:rsid w:val="35022A4B"/>
    <w:rsid w:val="35046B44"/>
    <w:rsid w:val="35054E58"/>
    <w:rsid w:val="350E4B4E"/>
    <w:rsid w:val="35100496"/>
    <w:rsid w:val="351714B2"/>
    <w:rsid w:val="351B586F"/>
    <w:rsid w:val="351D468D"/>
    <w:rsid w:val="35237106"/>
    <w:rsid w:val="35267DD2"/>
    <w:rsid w:val="352A0640"/>
    <w:rsid w:val="352A0F42"/>
    <w:rsid w:val="352D72E8"/>
    <w:rsid w:val="35361A6D"/>
    <w:rsid w:val="353A4770"/>
    <w:rsid w:val="353E7D5B"/>
    <w:rsid w:val="35455B73"/>
    <w:rsid w:val="35456D82"/>
    <w:rsid w:val="354B38F1"/>
    <w:rsid w:val="354C2CD8"/>
    <w:rsid w:val="354C39A9"/>
    <w:rsid w:val="354E5A36"/>
    <w:rsid w:val="35504B23"/>
    <w:rsid w:val="355127A9"/>
    <w:rsid w:val="35565D57"/>
    <w:rsid w:val="35591F35"/>
    <w:rsid w:val="355D407D"/>
    <w:rsid w:val="355F451E"/>
    <w:rsid w:val="3560658B"/>
    <w:rsid w:val="356154A3"/>
    <w:rsid w:val="35654641"/>
    <w:rsid w:val="3575473D"/>
    <w:rsid w:val="35811D31"/>
    <w:rsid w:val="358C7890"/>
    <w:rsid w:val="358D7ED1"/>
    <w:rsid w:val="35915FF2"/>
    <w:rsid w:val="35943EBC"/>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376F1"/>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10CE9"/>
    <w:rsid w:val="36852558"/>
    <w:rsid w:val="36860AE4"/>
    <w:rsid w:val="36877584"/>
    <w:rsid w:val="368A4DE1"/>
    <w:rsid w:val="3690462F"/>
    <w:rsid w:val="3692197C"/>
    <w:rsid w:val="36934756"/>
    <w:rsid w:val="36A0406A"/>
    <w:rsid w:val="36A77D38"/>
    <w:rsid w:val="36A819FE"/>
    <w:rsid w:val="36AF059D"/>
    <w:rsid w:val="36B36428"/>
    <w:rsid w:val="36B556BF"/>
    <w:rsid w:val="36B6153E"/>
    <w:rsid w:val="36B74F38"/>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1E59DF"/>
    <w:rsid w:val="37250FD3"/>
    <w:rsid w:val="372B5D93"/>
    <w:rsid w:val="372F096A"/>
    <w:rsid w:val="372F0F16"/>
    <w:rsid w:val="37364124"/>
    <w:rsid w:val="373D40D8"/>
    <w:rsid w:val="373E0B04"/>
    <w:rsid w:val="37444D4E"/>
    <w:rsid w:val="37464640"/>
    <w:rsid w:val="3746557D"/>
    <w:rsid w:val="37485AA7"/>
    <w:rsid w:val="37497340"/>
    <w:rsid w:val="374E39C9"/>
    <w:rsid w:val="3753174E"/>
    <w:rsid w:val="375674EA"/>
    <w:rsid w:val="375A305F"/>
    <w:rsid w:val="375E32CF"/>
    <w:rsid w:val="375F1BF5"/>
    <w:rsid w:val="3760284B"/>
    <w:rsid w:val="376132F1"/>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109D5"/>
    <w:rsid w:val="38031BB6"/>
    <w:rsid w:val="3809775E"/>
    <w:rsid w:val="38126F8A"/>
    <w:rsid w:val="381B4B6F"/>
    <w:rsid w:val="381F577F"/>
    <w:rsid w:val="382749E6"/>
    <w:rsid w:val="383316D0"/>
    <w:rsid w:val="38373947"/>
    <w:rsid w:val="38375519"/>
    <w:rsid w:val="383806E7"/>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7324"/>
    <w:rsid w:val="386F7BEB"/>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231C1"/>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42EF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AD1485"/>
    <w:rsid w:val="39B02D80"/>
    <w:rsid w:val="39B45B6E"/>
    <w:rsid w:val="39B479BB"/>
    <w:rsid w:val="39B56B51"/>
    <w:rsid w:val="39BA6DBD"/>
    <w:rsid w:val="39BF24C9"/>
    <w:rsid w:val="39C07F4B"/>
    <w:rsid w:val="39C12B44"/>
    <w:rsid w:val="39C31AE0"/>
    <w:rsid w:val="39C73159"/>
    <w:rsid w:val="39D06867"/>
    <w:rsid w:val="39D52D48"/>
    <w:rsid w:val="39DA0812"/>
    <w:rsid w:val="39DF07FF"/>
    <w:rsid w:val="39E27206"/>
    <w:rsid w:val="39E9123E"/>
    <w:rsid w:val="39EB61A3"/>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72E79"/>
    <w:rsid w:val="3A1C16AB"/>
    <w:rsid w:val="3A1E15E9"/>
    <w:rsid w:val="3A2B507B"/>
    <w:rsid w:val="3A2B74F2"/>
    <w:rsid w:val="3A322808"/>
    <w:rsid w:val="3A34378D"/>
    <w:rsid w:val="3A387612"/>
    <w:rsid w:val="3A3C0C0F"/>
    <w:rsid w:val="3A3C7806"/>
    <w:rsid w:val="3A3D661B"/>
    <w:rsid w:val="3A3E0114"/>
    <w:rsid w:val="3A3E2E5E"/>
    <w:rsid w:val="3A3E52BF"/>
    <w:rsid w:val="3A3E5B39"/>
    <w:rsid w:val="3A43473F"/>
    <w:rsid w:val="3A4903BC"/>
    <w:rsid w:val="3A4A1C17"/>
    <w:rsid w:val="3A4B68BF"/>
    <w:rsid w:val="3A5122AA"/>
    <w:rsid w:val="3A515669"/>
    <w:rsid w:val="3A550DC9"/>
    <w:rsid w:val="3A564FC6"/>
    <w:rsid w:val="3A5E0F04"/>
    <w:rsid w:val="3A5E6B4F"/>
    <w:rsid w:val="3A621BFD"/>
    <w:rsid w:val="3A7458CA"/>
    <w:rsid w:val="3A7C2B1F"/>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30FB4"/>
    <w:rsid w:val="3B364634"/>
    <w:rsid w:val="3B3B23BA"/>
    <w:rsid w:val="3B41159E"/>
    <w:rsid w:val="3B4370D4"/>
    <w:rsid w:val="3B46104B"/>
    <w:rsid w:val="3B4B13EF"/>
    <w:rsid w:val="3B4B46B0"/>
    <w:rsid w:val="3B4B518D"/>
    <w:rsid w:val="3B4E2987"/>
    <w:rsid w:val="3B4F195B"/>
    <w:rsid w:val="3B555076"/>
    <w:rsid w:val="3B591316"/>
    <w:rsid w:val="3B5A059C"/>
    <w:rsid w:val="3B5E7279"/>
    <w:rsid w:val="3B627C44"/>
    <w:rsid w:val="3B6803D4"/>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A08E3"/>
    <w:rsid w:val="3BCE6AB0"/>
    <w:rsid w:val="3BD20214"/>
    <w:rsid w:val="3BD41BB4"/>
    <w:rsid w:val="3BD67662"/>
    <w:rsid w:val="3BDB47BC"/>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4B63D3"/>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86DF1"/>
    <w:rsid w:val="3C7939C7"/>
    <w:rsid w:val="3C7A591B"/>
    <w:rsid w:val="3C7F356B"/>
    <w:rsid w:val="3C8007A8"/>
    <w:rsid w:val="3C870516"/>
    <w:rsid w:val="3C8772E6"/>
    <w:rsid w:val="3C8959C5"/>
    <w:rsid w:val="3C8F2D20"/>
    <w:rsid w:val="3C902CAC"/>
    <w:rsid w:val="3C91525C"/>
    <w:rsid w:val="3C957A74"/>
    <w:rsid w:val="3C971FA6"/>
    <w:rsid w:val="3C985175"/>
    <w:rsid w:val="3C9B7560"/>
    <w:rsid w:val="3CB22218"/>
    <w:rsid w:val="3CBF5A67"/>
    <w:rsid w:val="3CC4692E"/>
    <w:rsid w:val="3CC5197F"/>
    <w:rsid w:val="3CD4433C"/>
    <w:rsid w:val="3CDC477B"/>
    <w:rsid w:val="3CDE2E1D"/>
    <w:rsid w:val="3CE10D9B"/>
    <w:rsid w:val="3CE27A66"/>
    <w:rsid w:val="3CE75CEF"/>
    <w:rsid w:val="3CEB2AE6"/>
    <w:rsid w:val="3CF03343"/>
    <w:rsid w:val="3CF2319C"/>
    <w:rsid w:val="3CFB10C6"/>
    <w:rsid w:val="3D0026B3"/>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31188"/>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1436"/>
    <w:rsid w:val="3E0344EB"/>
    <w:rsid w:val="3E0527FB"/>
    <w:rsid w:val="3E0B5057"/>
    <w:rsid w:val="3E19491A"/>
    <w:rsid w:val="3E1A5841"/>
    <w:rsid w:val="3E23283B"/>
    <w:rsid w:val="3E2A7B0A"/>
    <w:rsid w:val="3E2B2B1B"/>
    <w:rsid w:val="3E304B60"/>
    <w:rsid w:val="3E3267BD"/>
    <w:rsid w:val="3E346C44"/>
    <w:rsid w:val="3E3B61A9"/>
    <w:rsid w:val="3E3E774C"/>
    <w:rsid w:val="3E3F49A2"/>
    <w:rsid w:val="3E4214E7"/>
    <w:rsid w:val="3E4569C2"/>
    <w:rsid w:val="3E4C2487"/>
    <w:rsid w:val="3E6469EA"/>
    <w:rsid w:val="3E657B72"/>
    <w:rsid w:val="3E706080"/>
    <w:rsid w:val="3E7778AC"/>
    <w:rsid w:val="3E7852F6"/>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B775F"/>
    <w:rsid w:val="3EA22515"/>
    <w:rsid w:val="3EA31DBB"/>
    <w:rsid w:val="3EA9277A"/>
    <w:rsid w:val="3EB035E6"/>
    <w:rsid w:val="3EB25374"/>
    <w:rsid w:val="3EB70159"/>
    <w:rsid w:val="3EBB2C7C"/>
    <w:rsid w:val="3EBB6F12"/>
    <w:rsid w:val="3EBD1E11"/>
    <w:rsid w:val="3EC0129E"/>
    <w:rsid w:val="3EC35EF6"/>
    <w:rsid w:val="3EC56405"/>
    <w:rsid w:val="3EC75557"/>
    <w:rsid w:val="3EC80C8D"/>
    <w:rsid w:val="3EC822A1"/>
    <w:rsid w:val="3EC86233"/>
    <w:rsid w:val="3ECA5339"/>
    <w:rsid w:val="3ECF58D0"/>
    <w:rsid w:val="3ED20EBC"/>
    <w:rsid w:val="3ED328A1"/>
    <w:rsid w:val="3ED33A73"/>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083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B4E59"/>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1A59C8"/>
    <w:rsid w:val="402011C4"/>
    <w:rsid w:val="40294073"/>
    <w:rsid w:val="402D43E7"/>
    <w:rsid w:val="402F0F53"/>
    <w:rsid w:val="40302903"/>
    <w:rsid w:val="40317946"/>
    <w:rsid w:val="40365FAE"/>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C26D5"/>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5C7D45"/>
    <w:rsid w:val="41602ED0"/>
    <w:rsid w:val="416138EE"/>
    <w:rsid w:val="416163D3"/>
    <w:rsid w:val="416318D6"/>
    <w:rsid w:val="41643AD4"/>
    <w:rsid w:val="416E13AC"/>
    <w:rsid w:val="4172666D"/>
    <w:rsid w:val="41787A8B"/>
    <w:rsid w:val="417B1AD3"/>
    <w:rsid w:val="417B2F0A"/>
    <w:rsid w:val="417B6F4E"/>
    <w:rsid w:val="417C57F6"/>
    <w:rsid w:val="41802369"/>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D591D"/>
    <w:rsid w:val="422E5A45"/>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4596"/>
    <w:rsid w:val="42795420"/>
    <w:rsid w:val="427E68AB"/>
    <w:rsid w:val="4285315A"/>
    <w:rsid w:val="428975C0"/>
    <w:rsid w:val="428C458B"/>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D6428"/>
    <w:rsid w:val="42E40ACD"/>
    <w:rsid w:val="42F14EEB"/>
    <w:rsid w:val="42F4025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A1D57"/>
    <w:rsid w:val="43312E3E"/>
    <w:rsid w:val="43352051"/>
    <w:rsid w:val="43365054"/>
    <w:rsid w:val="433C27C8"/>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AF30EB"/>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C4A7C"/>
    <w:rsid w:val="43DD589C"/>
    <w:rsid w:val="43E413BA"/>
    <w:rsid w:val="43E560F1"/>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50A39"/>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D7B26"/>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2660F"/>
    <w:rsid w:val="454330A5"/>
    <w:rsid w:val="45451D58"/>
    <w:rsid w:val="454633DC"/>
    <w:rsid w:val="454A0B5A"/>
    <w:rsid w:val="454A2BC7"/>
    <w:rsid w:val="454D3DDB"/>
    <w:rsid w:val="45524036"/>
    <w:rsid w:val="45532917"/>
    <w:rsid w:val="455477A0"/>
    <w:rsid w:val="4555135B"/>
    <w:rsid w:val="45566AEE"/>
    <w:rsid w:val="45574CCE"/>
    <w:rsid w:val="455E626C"/>
    <w:rsid w:val="4562706C"/>
    <w:rsid w:val="45634994"/>
    <w:rsid w:val="457119D7"/>
    <w:rsid w:val="45715FD3"/>
    <w:rsid w:val="45824C19"/>
    <w:rsid w:val="45830CBB"/>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CD2F65"/>
    <w:rsid w:val="45D05735"/>
    <w:rsid w:val="45D3377A"/>
    <w:rsid w:val="45D41214"/>
    <w:rsid w:val="45D46C68"/>
    <w:rsid w:val="45D710DA"/>
    <w:rsid w:val="45D81DA4"/>
    <w:rsid w:val="45DA553B"/>
    <w:rsid w:val="45DA6427"/>
    <w:rsid w:val="45E43156"/>
    <w:rsid w:val="45E64F74"/>
    <w:rsid w:val="45E77734"/>
    <w:rsid w:val="45EA309B"/>
    <w:rsid w:val="45EC0A45"/>
    <w:rsid w:val="45EC2287"/>
    <w:rsid w:val="45F4581F"/>
    <w:rsid w:val="45FB46E8"/>
    <w:rsid w:val="45FC1914"/>
    <w:rsid w:val="45FC6AE1"/>
    <w:rsid w:val="46021082"/>
    <w:rsid w:val="46022BE9"/>
    <w:rsid w:val="460264AE"/>
    <w:rsid w:val="460615EF"/>
    <w:rsid w:val="460F60BC"/>
    <w:rsid w:val="46106542"/>
    <w:rsid w:val="46110680"/>
    <w:rsid w:val="46146443"/>
    <w:rsid w:val="46152448"/>
    <w:rsid w:val="461A2DF0"/>
    <w:rsid w:val="461B3B13"/>
    <w:rsid w:val="46256D10"/>
    <w:rsid w:val="46284C74"/>
    <w:rsid w:val="462C182F"/>
    <w:rsid w:val="46302058"/>
    <w:rsid w:val="463026CF"/>
    <w:rsid w:val="4635213E"/>
    <w:rsid w:val="4636699C"/>
    <w:rsid w:val="46375EA3"/>
    <w:rsid w:val="463B53E6"/>
    <w:rsid w:val="463E230F"/>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E233C"/>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D1E03"/>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92B92"/>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8430E"/>
    <w:rsid w:val="4759478A"/>
    <w:rsid w:val="475B519F"/>
    <w:rsid w:val="475F2AB0"/>
    <w:rsid w:val="476218AB"/>
    <w:rsid w:val="4763727B"/>
    <w:rsid w:val="47691F47"/>
    <w:rsid w:val="47693D2D"/>
    <w:rsid w:val="476A2E4C"/>
    <w:rsid w:val="476C21BB"/>
    <w:rsid w:val="47723FE1"/>
    <w:rsid w:val="477B4C0C"/>
    <w:rsid w:val="477E4417"/>
    <w:rsid w:val="47802BB6"/>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60920"/>
    <w:rsid w:val="47F7637E"/>
    <w:rsid w:val="47F95228"/>
    <w:rsid w:val="47FB71BA"/>
    <w:rsid w:val="480406FD"/>
    <w:rsid w:val="48053650"/>
    <w:rsid w:val="480C71D4"/>
    <w:rsid w:val="48107ECE"/>
    <w:rsid w:val="48110A67"/>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60CA1"/>
    <w:rsid w:val="48376979"/>
    <w:rsid w:val="4838060A"/>
    <w:rsid w:val="483A550D"/>
    <w:rsid w:val="483F2233"/>
    <w:rsid w:val="48420EBA"/>
    <w:rsid w:val="48452B2F"/>
    <w:rsid w:val="484B50AC"/>
    <w:rsid w:val="485D621A"/>
    <w:rsid w:val="485F71F2"/>
    <w:rsid w:val="486139CD"/>
    <w:rsid w:val="48642C82"/>
    <w:rsid w:val="486636D8"/>
    <w:rsid w:val="48697535"/>
    <w:rsid w:val="48785AA3"/>
    <w:rsid w:val="487948F7"/>
    <w:rsid w:val="487C1B6B"/>
    <w:rsid w:val="488213CA"/>
    <w:rsid w:val="48842C88"/>
    <w:rsid w:val="48862EDC"/>
    <w:rsid w:val="488964A1"/>
    <w:rsid w:val="48902CE1"/>
    <w:rsid w:val="48973EA7"/>
    <w:rsid w:val="489764B6"/>
    <w:rsid w:val="48977477"/>
    <w:rsid w:val="489C7C0F"/>
    <w:rsid w:val="48A472D7"/>
    <w:rsid w:val="48AC4584"/>
    <w:rsid w:val="48AE059E"/>
    <w:rsid w:val="48AF154D"/>
    <w:rsid w:val="48AF7463"/>
    <w:rsid w:val="48B956E0"/>
    <w:rsid w:val="48B963C2"/>
    <w:rsid w:val="48BA0793"/>
    <w:rsid w:val="48BA78DE"/>
    <w:rsid w:val="48BF76AA"/>
    <w:rsid w:val="48C30041"/>
    <w:rsid w:val="48C86DC2"/>
    <w:rsid w:val="48D06B1E"/>
    <w:rsid w:val="48D35DF6"/>
    <w:rsid w:val="48D851C6"/>
    <w:rsid w:val="48E85DAA"/>
    <w:rsid w:val="48EC78FB"/>
    <w:rsid w:val="48F763FB"/>
    <w:rsid w:val="48F8629C"/>
    <w:rsid w:val="48FC3155"/>
    <w:rsid w:val="490270EE"/>
    <w:rsid w:val="49092EE1"/>
    <w:rsid w:val="490B5556"/>
    <w:rsid w:val="491236C8"/>
    <w:rsid w:val="49130759"/>
    <w:rsid w:val="49156BE1"/>
    <w:rsid w:val="491952E2"/>
    <w:rsid w:val="491B038D"/>
    <w:rsid w:val="491C6D3F"/>
    <w:rsid w:val="491D0D54"/>
    <w:rsid w:val="4922507A"/>
    <w:rsid w:val="49244D8F"/>
    <w:rsid w:val="49264ECE"/>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34922"/>
    <w:rsid w:val="49F774F6"/>
    <w:rsid w:val="49F940AC"/>
    <w:rsid w:val="49FC6FF1"/>
    <w:rsid w:val="49FD42AE"/>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91A33"/>
    <w:rsid w:val="4A6B2927"/>
    <w:rsid w:val="4A6B6A45"/>
    <w:rsid w:val="4A7E222E"/>
    <w:rsid w:val="4A7F1D1F"/>
    <w:rsid w:val="4A7F791C"/>
    <w:rsid w:val="4A845C50"/>
    <w:rsid w:val="4A87336A"/>
    <w:rsid w:val="4A87561B"/>
    <w:rsid w:val="4A891AC0"/>
    <w:rsid w:val="4A8C0FDB"/>
    <w:rsid w:val="4A8C4971"/>
    <w:rsid w:val="4A92209F"/>
    <w:rsid w:val="4A964BA2"/>
    <w:rsid w:val="4A9C0221"/>
    <w:rsid w:val="4A9D3799"/>
    <w:rsid w:val="4AB54221"/>
    <w:rsid w:val="4AB5641F"/>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224833"/>
    <w:rsid w:val="4B244198"/>
    <w:rsid w:val="4B2A595F"/>
    <w:rsid w:val="4B390AF7"/>
    <w:rsid w:val="4B3A447A"/>
    <w:rsid w:val="4B4126FB"/>
    <w:rsid w:val="4B434FD9"/>
    <w:rsid w:val="4B4555CF"/>
    <w:rsid w:val="4B464DC9"/>
    <w:rsid w:val="4B4A475D"/>
    <w:rsid w:val="4B5700BB"/>
    <w:rsid w:val="4B58772F"/>
    <w:rsid w:val="4B5E2231"/>
    <w:rsid w:val="4B5F05EA"/>
    <w:rsid w:val="4B647D38"/>
    <w:rsid w:val="4B67518B"/>
    <w:rsid w:val="4B690F66"/>
    <w:rsid w:val="4B692CE2"/>
    <w:rsid w:val="4B692EA5"/>
    <w:rsid w:val="4B6B18E5"/>
    <w:rsid w:val="4B6B4FBC"/>
    <w:rsid w:val="4B6B7B5C"/>
    <w:rsid w:val="4B6C65FF"/>
    <w:rsid w:val="4B73522F"/>
    <w:rsid w:val="4B783E24"/>
    <w:rsid w:val="4B7B0A18"/>
    <w:rsid w:val="4B811226"/>
    <w:rsid w:val="4B8211B2"/>
    <w:rsid w:val="4B82486E"/>
    <w:rsid w:val="4B8D6103"/>
    <w:rsid w:val="4B8F3B84"/>
    <w:rsid w:val="4B905F60"/>
    <w:rsid w:val="4B967373"/>
    <w:rsid w:val="4BA20BB3"/>
    <w:rsid w:val="4BA2158F"/>
    <w:rsid w:val="4BA51985"/>
    <w:rsid w:val="4BA65547"/>
    <w:rsid w:val="4BA8599E"/>
    <w:rsid w:val="4BA94739"/>
    <w:rsid w:val="4BAB0E26"/>
    <w:rsid w:val="4BAB34B4"/>
    <w:rsid w:val="4BB05738"/>
    <w:rsid w:val="4BB17EDA"/>
    <w:rsid w:val="4BB97224"/>
    <w:rsid w:val="4BBA4B80"/>
    <w:rsid w:val="4BBB09A4"/>
    <w:rsid w:val="4BBD06AA"/>
    <w:rsid w:val="4BC07B62"/>
    <w:rsid w:val="4BC679E1"/>
    <w:rsid w:val="4BCF19C0"/>
    <w:rsid w:val="4BD12AD8"/>
    <w:rsid w:val="4BD943AD"/>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11C55"/>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76FCA"/>
    <w:rsid w:val="4C9D6A4C"/>
    <w:rsid w:val="4C9D6E81"/>
    <w:rsid w:val="4C9E3D41"/>
    <w:rsid w:val="4CA6114E"/>
    <w:rsid w:val="4CA61DB9"/>
    <w:rsid w:val="4CAA0503"/>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10BBE"/>
    <w:rsid w:val="4D133367"/>
    <w:rsid w:val="4D1377DB"/>
    <w:rsid w:val="4D15722C"/>
    <w:rsid w:val="4D1A381D"/>
    <w:rsid w:val="4D220B18"/>
    <w:rsid w:val="4D224122"/>
    <w:rsid w:val="4D237680"/>
    <w:rsid w:val="4D250C0D"/>
    <w:rsid w:val="4D2612B8"/>
    <w:rsid w:val="4D2967AC"/>
    <w:rsid w:val="4D303589"/>
    <w:rsid w:val="4D303706"/>
    <w:rsid w:val="4D316377"/>
    <w:rsid w:val="4D351EA6"/>
    <w:rsid w:val="4D353572"/>
    <w:rsid w:val="4D383CE1"/>
    <w:rsid w:val="4D3A524A"/>
    <w:rsid w:val="4D3F688C"/>
    <w:rsid w:val="4D405AC9"/>
    <w:rsid w:val="4D4225D0"/>
    <w:rsid w:val="4D471CDB"/>
    <w:rsid w:val="4D4A1C5C"/>
    <w:rsid w:val="4D4B1237"/>
    <w:rsid w:val="4D4E25B7"/>
    <w:rsid w:val="4D5039FD"/>
    <w:rsid w:val="4D542204"/>
    <w:rsid w:val="4D544769"/>
    <w:rsid w:val="4D555A6E"/>
    <w:rsid w:val="4D6D7E6D"/>
    <w:rsid w:val="4D73323D"/>
    <w:rsid w:val="4D736F47"/>
    <w:rsid w:val="4D740358"/>
    <w:rsid w:val="4D752A9D"/>
    <w:rsid w:val="4D7A6C85"/>
    <w:rsid w:val="4D841B9A"/>
    <w:rsid w:val="4D86623D"/>
    <w:rsid w:val="4D8822B2"/>
    <w:rsid w:val="4D8E2B22"/>
    <w:rsid w:val="4D951639"/>
    <w:rsid w:val="4D971D5B"/>
    <w:rsid w:val="4D9819DB"/>
    <w:rsid w:val="4D9D0090"/>
    <w:rsid w:val="4D9D72BC"/>
    <w:rsid w:val="4DA91A11"/>
    <w:rsid w:val="4DAB2802"/>
    <w:rsid w:val="4DAD60FD"/>
    <w:rsid w:val="4DAE583E"/>
    <w:rsid w:val="4DAF0B0F"/>
    <w:rsid w:val="4DB24301"/>
    <w:rsid w:val="4DB55AB5"/>
    <w:rsid w:val="4DB8445D"/>
    <w:rsid w:val="4DBA516F"/>
    <w:rsid w:val="4DBE0EF2"/>
    <w:rsid w:val="4DBE3863"/>
    <w:rsid w:val="4DBE698E"/>
    <w:rsid w:val="4DC63921"/>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37E97"/>
    <w:rsid w:val="4E55535C"/>
    <w:rsid w:val="4E5C7BAA"/>
    <w:rsid w:val="4E6202F5"/>
    <w:rsid w:val="4E671EEA"/>
    <w:rsid w:val="4E675527"/>
    <w:rsid w:val="4E6F1211"/>
    <w:rsid w:val="4E701003"/>
    <w:rsid w:val="4E725A1F"/>
    <w:rsid w:val="4E756EBB"/>
    <w:rsid w:val="4E781290"/>
    <w:rsid w:val="4E7C0644"/>
    <w:rsid w:val="4E7C3E90"/>
    <w:rsid w:val="4E7F6D11"/>
    <w:rsid w:val="4E874041"/>
    <w:rsid w:val="4E884E8C"/>
    <w:rsid w:val="4E8A1B8B"/>
    <w:rsid w:val="4E8A47E6"/>
    <w:rsid w:val="4E8D0FEE"/>
    <w:rsid w:val="4E8F6056"/>
    <w:rsid w:val="4E8F7F3C"/>
    <w:rsid w:val="4E950C86"/>
    <w:rsid w:val="4E9B3995"/>
    <w:rsid w:val="4E9E55C0"/>
    <w:rsid w:val="4EAD5C96"/>
    <w:rsid w:val="4EC06A8A"/>
    <w:rsid w:val="4EC13525"/>
    <w:rsid w:val="4EC86115"/>
    <w:rsid w:val="4EC96053"/>
    <w:rsid w:val="4ECA6E54"/>
    <w:rsid w:val="4ED02D5C"/>
    <w:rsid w:val="4ED25D29"/>
    <w:rsid w:val="4ED2625F"/>
    <w:rsid w:val="4ED66E64"/>
    <w:rsid w:val="4ED73F53"/>
    <w:rsid w:val="4ED8629B"/>
    <w:rsid w:val="4EDA0CEA"/>
    <w:rsid w:val="4EE60657"/>
    <w:rsid w:val="4EE711CA"/>
    <w:rsid w:val="4EE92945"/>
    <w:rsid w:val="4EEB24B7"/>
    <w:rsid w:val="4EFE5277"/>
    <w:rsid w:val="4F093A5A"/>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55929"/>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BB5FF8"/>
    <w:rsid w:val="4FBB61DD"/>
    <w:rsid w:val="4FBD06C3"/>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1B0024"/>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64167"/>
    <w:rsid w:val="50AA3B0E"/>
    <w:rsid w:val="50B86653"/>
    <w:rsid w:val="50BD4B06"/>
    <w:rsid w:val="50C62822"/>
    <w:rsid w:val="50D40EA8"/>
    <w:rsid w:val="50D4472B"/>
    <w:rsid w:val="50D50BD4"/>
    <w:rsid w:val="50D7458F"/>
    <w:rsid w:val="50DA0833"/>
    <w:rsid w:val="50DC3ABF"/>
    <w:rsid w:val="50DC6319"/>
    <w:rsid w:val="50DD17B8"/>
    <w:rsid w:val="50E00737"/>
    <w:rsid w:val="50E34B15"/>
    <w:rsid w:val="50E70915"/>
    <w:rsid w:val="50E72995"/>
    <w:rsid w:val="50E8276F"/>
    <w:rsid w:val="50E96788"/>
    <w:rsid w:val="50EE2DBE"/>
    <w:rsid w:val="50F3533F"/>
    <w:rsid w:val="50F5224C"/>
    <w:rsid w:val="50F75D3F"/>
    <w:rsid w:val="50F81079"/>
    <w:rsid w:val="50F8386B"/>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C3056C"/>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1402D8"/>
    <w:rsid w:val="521C290C"/>
    <w:rsid w:val="521D45B9"/>
    <w:rsid w:val="522F15C1"/>
    <w:rsid w:val="52304437"/>
    <w:rsid w:val="523934A9"/>
    <w:rsid w:val="523A2058"/>
    <w:rsid w:val="523F4084"/>
    <w:rsid w:val="52413A29"/>
    <w:rsid w:val="52473CEC"/>
    <w:rsid w:val="524B1983"/>
    <w:rsid w:val="525271E8"/>
    <w:rsid w:val="5253261E"/>
    <w:rsid w:val="52535E1D"/>
    <w:rsid w:val="52561169"/>
    <w:rsid w:val="525A1FA9"/>
    <w:rsid w:val="525B2981"/>
    <w:rsid w:val="525C4F63"/>
    <w:rsid w:val="52604669"/>
    <w:rsid w:val="52614B6B"/>
    <w:rsid w:val="52653BBD"/>
    <w:rsid w:val="52672461"/>
    <w:rsid w:val="52682774"/>
    <w:rsid w:val="52694663"/>
    <w:rsid w:val="52722B49"/>
    <w:rsid w:val="5272764F"/>
    <w:rsid w:val="527334E9"/>
    <w:rsid w:val="52754C9F"/>
    <w:rsid w:val="527A5020"/>
    <w:rsid w:val="527D599B"/>
    <w:rsid w:val="52816DE2"/>
    <w:rsid w:val="528775F5"/>
    <w:rsid w:val="528C1EFE"/>
    <w:rsid w:val="529002B4"/>
    <w:rsid w:val="52940124"/>
    <w:rsid w:val="5294541B"/>
    <w:rsid w:val="5295257D"/>
    <w:rsid w:val="5296629A"/>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1A6CEB"/>
    <w:rsid w:val="531F76AE"/>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3D29D2"/>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F46C6"/>
    <w:rsid w:val="5380302F"/>
    <w:rsid w:val="538A7CC5"/>
    <w:rsid w:val="538B0B91"/>
    <w:rsid w:val="539058A9"/>
    <w:rsid w:val="53922C86"/>
    <w:rsid w:val="539433BF"/>
    <w:rsid w:val="539662A9"/>
    <w:rsid w:val="539677B2"/>
    <w:rsid w:val="539848C2"/>
    <w:rsid w:val="539C5E38"/>
    <w:rsid w:val="539E197C"/>
    <w:rsid w:val="53A361E1"/>
    <w:rsid w:val="53A872A0"/>
    <w:rsid w:val="53AE2023"/>
    <w:rsid w:val="53AE7F01"/>
    <w:rsid w:val="53AF6E1B"/>
    <w:rsid w:val="53B119EA"/>
    <w:rsid w:val="53B22829"/>
    <w:rsid w:val="53B56A0D"/>
    <w:rsid w:val="53BF5B09"/>
    <w:rsid w:val="53C127F5"/>
    <w:rsid w:val="53C366DB"/>
    <w:rsid w:val="53D2588F"/>
    <w:rsid w:val="53D81E35"/>
    <w:rsid w:val="53D9371F"/>
    <w:rsid w:val="53DA11A0"/>
    <w:rsid w:val="53E463F8"/>
    <w:rsid w:val="53E51237"/>
    <w:rsid w:val="53E753BB"/>
    <w:rsid w:val="53E804B6"/>
    <w:rsid w:val="53EC273F"/>
    <w:rsid w:val="53ED4E6A"/>
    <w:rsid w:val="53F942BD"/>
    <w:rsid w:val="54034E9F"/>
    <w:rsid w:val="540A2D7F"/>
    <w:rsid w:val="540A38F2"/>
    <w:rsid w:val="540D1EA8"/>
    <w:rsid w:val="540E7C9B"/>
    <w:rsid w:val="54152C37"/>
    <w:rsid w:val="54185F5F"/>
    <w:rsid w:val="54194508"/>
    <w:rsid w:val="541F2FBB"/>
    <w:rsid w:val="5424549B"/>
    <w:rsid w:val="54266653"/>
    <w:rsid w:val="542970C8"/>
    <w:rsid w:val="542A5FE3"/>
    <w:rsid w:val="54303F4D"/>
    <w:rsid w:val="543C01E3"/>
    <w:rsid w:val="543E3828"/>
    <w:rsid w:val="54442DCE"/>
    <w:rsid w:val="5445432C"/>
    <w:rsid w:val="54456A76"/>
    <w:rsid w:val="544746D8"/>
    <w:rsid w:val="54483125"/>
    <w:rsid w:val="54492292"/>
    <w:rsid w:val="544C6971"/>
    <w:rsid w:val="544E5078"/>
    <w:rsid w:val="54525967"/>
    <w:rsid w:val="5457545B"/>
    <w:rsid w:val="545974F0"/>
    <w:rsid w:val="545D5EF6"/>
    <w:rsid w:val="545E6535"/>
    <w:rsid w:val="545F71FB"/>
    <w:rsid w:val="546722BD"/>
    <w:rsid w:val="54673847"/>
    <w:rsid w:val="54687B0A"/>
    <w:rsid w:val="54717022"/>
    <w:rsid w:val="54722490"/>
    <w:rsid w:val="54723212"/>
    <w:rsid w:val="547A43C9"/>
    <w:rsid w:val="547A709A"/>
    <w:rsid w:val="547A774C"/>
    <w:rsid w:val="548926F6"/>
    <w:rsid w:val="548C557B"/>
    <w:rsid w:val="54912AC0"/>
    <w:rsid w:val="54932B07"/>
    <w:rsid w:val="549340DE"/>
    <w:rsid w:val="54941192"/>
    <w:rsid w:val="54967355"/>
    <w:rsid w:val="54974DD6"/>
    <w:rsid w:val="549F3FA1"/>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1A4A19"/>
    <w:rsid w:val="551D7347"/>
    <w:rsid w:val="55244113"/>
    <w:rsid w:val="5526119A"/>
    <w:rsid w:val="55266308"/>
    <w:rsid w:val="55280E42"/>
    <w:rsid w:val="55292D8F"/>
    <w:rsid w:val="5529306B"/>
    <w:rsid w:val="55294218"/>
    <w:rsid w:val="552B7024"/>
    <w:rsid w:val="55336317"/>
    <w:rsid w:val="5536134B"/>
    <w:rsid w:val="553C3366"/>
    <w:rsid w:val="554078E1"/>
    <w:rsid w:val="55415B2A"/>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A77CF"/>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6335A"/>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7754"/>
    <w:rsid w:val="567B5958"/>
    <w:rsid w:val="568026F8"/>
    <w:rsid w:val="5682435D"/>
    <w:rsid w:val="5683367D"/>
    <w:rsid w:val="568B6CCD"/>
    <w:rsid w:val="569737C8"/>
    <w:rsid w:val="56973E7D"/>
    <w:rsid w:val="569B0D24"/>
    <w:rsid w:val="569F1FC1"/>
    <w:rsid w:val="56A5752D"/>
    <w:rsid w:val="56A95538"/>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04118"/>
    <w:rsid w:val="5701202D"/>
    <w:rsid w:val="570125D6"/>
    <w:rsid w:val="570217DA"/>
    <w:rsid w:val="5703068B"/>
    <w:rsid w:val="570535AB"/>
    <w:rsid w:val="57081358"/>
    <w:rsid w:val="57093777"/>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14C22"/>
    <w:rsid w:val="57320323"/>
    <w:rsid w:val="57321B8B"/>
    <w:rsid w:val="5739399A"/>
    <w:rsid w:val="57404288"/>
    <w:rsid w:val="57406FC7"/>
    <w:rsid w:val="57465D03"/>
    <w:rsid w:val="574B6CE7"/>
    <w:rsid w:val="574F6249"/>
    <w:rsid w:val="5754478F"/>
    <w:rsid w:val="57556CD5"/>
    <w:rsid w:val="575649D1"/>
    <w:rsid w:val="57614CEC"/>
    <w:rsid w:val="5764251E"/>
    <w:rsid w:val="57653C70"/>
    <w:rsid w:val="576563C3"/>
    <w:rsid w:val="57657E05"/>
    <w:rsid w:val="5768418B"/>
    <w:rsid w:val="576B31F1"/>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67D9B"/>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5B3B8D"/>
    <w:rsid w:val="58605002"/>
    <w:rsid w:val="58625F68"/>
    <w:rsid w:val="5863030F"/>
    <w:rsid w:val="586373F7"/>
    <w:rsid w:val="58647B43"/>
    <w:rsid w:val="586A3AE2"/>
    <w:rsid w:val="587666F5"/>
    <w:rsid w:val="58813143"/>
    <w:rsid w:val="58815D3A"/>
    <w:rsid w:val="5882251C"/>
    <w:rsid w:val="58834585"/>
    <w:rsid w:val="58855660"/>
    <w:rsid w:val="58871D43"/>
    <w:rsid w:val="5887411D"/>
    <w:rsid w:val="58916BF6"/>
    <w:rsid w:val="58941ADC"/>
    <w:rsid w:val="58997DAE"/>
    <w:rsid w:val="589C46AA"/>
    <w:rsid w:val="589D0CC7"/>
    <w:rsid w:val="58A917F2"/>
    <w:rsid w:val="58AE754E"/>
    <w:rsid w:val="58BE7DF6"/>
    <w:rsid w:val="58BF6D7C"/>
    <w:rsid w:val="58C50E42"/>
    <w:rsid w:val="58C73DA7"/>
    <w:rsid w:val="58CE69A0"/>
    <w:rsid w:val="58D04B74"/>
    <w:rsid w:val="58D726DD"/>
    <w:rsid w:val="58D93C33"/>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1317D"/>
    <w:rsid w:val="59932B89"/>
    <w:rsid w:val="59945D51"/>
    <w:rsid w:val="59956BB9"/>
    <w:rsid w:val="5998290B"/>
    <w:rsid w:val="599E0B6F"/>
    <w:rsid w:val="599F69F8"/>
    <w:rsid w:val="599F74F1"/>
    <w:rsid w:val="59A22244"/>
    <w:rsid w:val="59A6256A"/>
    <w:rsid w:val="59A81CD9"/>
    <w:rsid w:val="59A92BA5"/>
    <w:rsid w:val="59AA5AAA"/>
    <w:rsid w:val="59B124EB"/>
    <w:rsid w:val="59B32FF2"/>
    <w:rsid w:val="59B620FF"/>
    <w:rsid w:val="59B722F3"/>
    <w:rsid w:val="59C072BD"/>
    <w:rsid w:val="59CD5043"/>
    <w:rsid w:val="59D631F5"/>
    <w:rsid w:val="59D97E08"/>
    <w:rsid w:val="59E67AAE"/>
    <w:rsid w:val="59EA45D3"/>
    <w:rsid w:val="59EE60B2"/>
    <w:rsid w:val="59F16754"/>
    <w:rsid w:val="59F277E1"/>
    <w:rsid w:val="59F93C29"/>
    <w:rsid w:val="59FA24EA"/>
    <w:rsid w:val="59FB4033"/>
    <w:rsid w:val="59FC0341"/>
    <w:rsid w:val="5A0403AC"/>
    <w:rsid w:val="5A0A1945"/>
    <w:rsid w:val="5A0D35A8"/>
    <w:rsid w:val="5A137044"/>
    <w:rsid w:val="5A192DF9"/>
    <w:rsid w:val="5A1B7661"/>
    <w:rsid w:val="5A1F3AD9"/>
    <w:rsid w:val="5A2051E5"/>
    <w:rsid w:val="5A246AF0"/>
    <w:rsid w:val="5A2569C6"/>
    <w:rsid w:val="5A275D8A"/>
    <w:rsid w:val="5A2C4445"/>
    <w:rsid w:val="5A340D99"/>
    <w:rsid w:val="5A3C4E02"/>
    <w:rsid w:val="5A4120AB"/>
    <w:rsid w:val="5A416980"/>
    <w:rsid w:val="5A48580A"/>
    <w:rsid w:val="5A49197D"/>
    <w:rsid w:val="5A545A17"/>
    <w:rsid w:val="5A5824F4"/>
    <w:rsid w:val="5A650D5A"/>
    <w:rsid w:val="5A673068"/>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A61B4"/>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47B48"/>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716C8"/>
    <w:rsid w:val="5C1F35AE"/>
    <w:rsid w:val="5C235838"/>
    <w:rsid w:val="5C2B3EB1"/>
    <w:rsid w:val="5C2C3877"/>
    <w:rsid w:val="5C2D6B5B"/>
    <w:rsid w:val="5C3B3722"/>
    <w:rsid w:val="5C3B7C2A"/>
    <w:rsid w:val="5C3F2C9E"/>
    <w:rsid w:val="5C4D7BBE"/>
    <w:rsid w:val="5C4E6892"/>
    <w:rsid w:val="5C4F1B7F"/>
    <w:rsid w:val="5C4F5402"/>
    <w:rsid w:val="5C510905"/>
    <w:rsid w:val="5C5818AE"/>
    <w:rsid w:val="5C5A3341"/>
    <w:rsid w:val="5C5B5462"/>
    <w:rsid w:val="5C5B589C"/>
    <w:rsid w:val="5C5F7340"/>
    <w:rsid w:val="5C6D6470"/>
    <w:rsid w:val="5C705473"/>
    <w:rsid w:val="5C725490"/>
    <w:rsid w:val="5C787FFC"/>
    <w:rsid w:val="5C7936A7"/>
    <w:rsid w:val="5C7E6E4B"/>
    <w:rsid w:val="5C8445D7"/>
    <w:rsid w:val="5C8567D6"/>
    <w:rsid w:val="5C8B0FA4"/>
    <w:rsid w:val="5C8E041D"/>
    <w:rsid w:val="5C9078F4"/>
    <w:rsid w:val="5C915E6B"/>
    <w:rsid w:val="5C9679C1"/>
    <w:rsid w:val="5C9B696D"/>
    <w:rsid w:val="5C9E000C"/>
    <w:rsid w:val="5CA85A91"/>
    <w:rsid w:val="5CA918B9"/>
    <w:rsid w:val="5CAA2A23"/>
    <w:rsid w:val="5CAB0C94"/>
    <w:rsid w:val="5CAC30AD"/>
    <w:rsid w:val="5CAD799A"/>
    <w:rsid w:val="5CAF06D8"/>
    <w:rsid w:val="5CB07969"/>
    <w:rsid w:val="5CB23EEA"/>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D7754"/>
    <w:rsid w:val="5D3F67D3"/>
    <w:rsid w:val="5D4503A9"/>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F6638"/>
    <w:rsid w:val="5DA53CBD"/>
    <w:rsid w:val="5DA862C6"/>
    <w:rsid w:val="5DAE05EE"/>
    <w:rsid w:val="5DAF26F5"/>
    <w:rsid w:val="5DB1153A"/>
    <w:rsid w:val="5DB373F9"/>
    <w:rsid w:val="5DB412DF"/>
    <w:rsid w:val="5DC61285"/>
    <w:rsid w:val="5DC64AB5"/>
    <w:rsid w:val="5DC9299A"/>
    <w:rsid w:val="5DCE05FD"/>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4940"/>
    <w:rsid w:val="5DFC62CD"/>
    <w:rsid w:val="5DFE1C3D"/>
    <w:rsid w:val="5E067C21"/>
    <w:rsid w:val="5E09559D"/>
    <w:rsid w:val="5E0C4AEB"/>
    <w:rsid w:val="5E0F1A19"/>
    <w:rsid w:val="5E126FC8"/>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9221E"/>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C40A1E"/>
    <w:rsid w:val="5ED837A7"/>
    <w:rsid w:val="5ED83A6B"/>
    <w:rsid w:val="5EE8497A"/>
    <w:rsid w:val="5EEA24D3"/>
    <w:rsid w:val="5EEE3322"/>
    <w:rsid w:val="5EF56BCD"/>
    <w:rsid w:val="5EFF150E"/>
    <w:rsid w:val="5F03465D"/>
    <w:rsid w:val="5F0367F2"/>
    <w:rsid w:val="5F05522A"/>
    <w:rsid w:val="5F0813EE"/>
    <w:rsid w:val="5F121D6F"/>
    <w:rsid w:val="5F1631E3"/>
    <w:rsid w:val="5F1C5B9B"/>
    <w:rsid w:val="5F1E209F"/>
    <w:rsid w:val="5F1F2410"/>
    <w:rsid w:val="5F262DDB"/>
    <w:rsid w:val="5F276DA9"/>
    <w:rsid w:val="5F2922AC"/>
    <w:rsid w:val="5F3076FC"/>
    <w:rsid w:val="5F32144E"/>
    <w:rsid w:val="5F337ABE"/>
    <w:rsid w:val="5F3715C2"/>
    <w:rsid w:val="5F390348"/>
    <w:rsid w:val="5F3B6A5A"/>
    <w:rsid w:val="5F42158C"/>
    <w:rsid w:val="5F46213C"/>
    <w:rsid w:val="5F4750E0"/>
    <w:rsid w:val="5F4A33AE"/>
    <w:rsid w:val="5F4E2BDC"/>
    <w:rsid w:val="5F517BED"/>
    <w:rsid w:val="5F5B7104"/>
    <w:rsid w:val="5F75201C"/>
    <w:rsid w:val="5F76152F"/>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2407F"/>
    <w:rsid w:val="600864B9"/>
    <w:rsid w:val="600A1215"/>
    <w:rsid w:val="600B4226"/>
    <w:rsid w:val="600C1D11"/>
    <w:rsid w:val="600C2517"/>
    <w:rsid w:val="6012222A"/>
    <w:rsid w:val="601307B3"/>
    <w:rsid w:val="60135FEC"/>
    <w:rsid w:val="60142E33"/>
    <w:rsid w:val="60152188"/>
    <w:rsid w:val="60255A41"/>
    <w:rsid w:val="602E7086"/>
    <w:rsid w:val="602F3586"/>
    <w:rsid w:val="602F463E"/>
    <w:rsid w:val="60335FE2"/>
    <w:rsid w:val="60356B99"/>
    <w:rsid w:val="603B0FE8"/>
    <w:rsid w:val="604575B0"/>
    <w:rsid w:val="604A5C07"/>
    <w:rsid w:val="604E0C5C"/>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1351"/>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1285"/>
    <w:rsid w:val="60DB4245"/>
    <w:rsid w:val="60DC07FE"/>
    <w:rsid w:val="60DC76F4"/>
    <w:rsid w:val="60DE0679"/>
    <w:rsid w:val="60DE0A49"/>
    <w:rsid w:val="60DF0DA4"/>
    <w:rsid w:val="60E24E81"/>
    <w:rsid w:val="60E27A91"/>
    <w:rsid w:val="60EC0F7C"/>
    <w:rsid w:val="60EE1C3E"/>
    <w:rsid w:val="60F53E7E"/>
    <w:rsid w:val="610015D3"/>
    <w:rsid w:val="610408B9"/>
    <w:rsid w:val="61042EF3"/>
    <w:rsid w:val="61051BBD"/>
    <w:rsid w:val="61096932"/>
    <w:rsid w:val="61132CDC"/>
    <w:rsid w:val="61162110"/>
    <w:rsid w:val="611C1A05"/>
    <w:rsid w:val="611D39E1"/>
    <w:rsid w:val="61206B0C"/>
    <w:rsid w:val="61253C8A"/>
    <w:rsid w:val="61345F29"/>
    <w:rsid w:val="6136238C"/>
    <w:rsid w:val="61376642"/>
    <w:rsid w:val="61397A3C"/>
    <w:rsid w:val="613B0140"/>
    <w:rsid w:val="61400CDE"/>
    <w:rsid w:val="61406388"/>
    <w:rsid w:val="61442EE7"/>
    <w:rsid w:val="614B3E16"/>
    <w:rsid w:val="614B5A3A"/>
    <w:rsid w:val="614D563F"/>
    <w:rsid w:val="61522D63"/>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D5FF2"/>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5423C"/>
    <w:rsid w:val="627A1BB9"/>
    <w:rsid w:val="62802B9D"/>
    <w:rsid w:val="628B27FC"/>
    <w:rsid w:val="629044F6"/>
    <w:rsid w:val="629167CA"/>
    <w:rsid w:val="629710C4"/>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CE39BC"/>
    <w:rsid w:val="62CE4F5A"/>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D7DE8"/>
    <w:rsid w:val="6300717D"/>
    <w:rsid w:val="630156DF"/>
    <w:rsid w:val="63037B71"/>
    <w:rsid w:val="63130619"/>
    <w:rsid w:val="63141C61"/>
    <w:rsid w:val="63142770"/>
    <w:rsid w:val="632442AB"/>
    <w:rsid w:val="63262F2A"/>
    <w:rsid w:val="632F1199"/>
    <w:rsid w:val="63302147"/>
    <w:rsid w:val="63340988"/>
    <w:rsid w:val="6336138B"/>
    <w:rsid w:val="63382DD7"/>
    <w:rsid w:val="63384CD3"/>
    <w:rsid w:val="63542B2A"/>
    <w:rsid w:val="636278D7"/>
    <w:rsid w:val="63651E75"/>
    <w:rsid w:val="63671A0D"/>
    <w:rsid w:val="636D4873"/>
    <w:rsid w:val="636E0014"/>
    <w:rsid w:val="63721D18"/>
    <w:rsid w:val="63731937"/>
    <w:rsid w:val="6378056A"/>
    <w:rsid w:val="6378206C"/>
    <w:rsid w:val="637C468F"/>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B6305"/>
    <w:rsid w:val="63DF4869"/>
    <w:rsid w:val="63E31E7D"/>
    <w:rsid w:val="63E83B50"/>
    <w:rsid w:val="63E97C4A"/>
    <w:rsid w:val="63EB2BCE"/>
    <w:rsid w:val="63EE3086"/>
    <w:rsid w:val="63F02116"/>
    <w:rsid w:val="63F02585"/>
    <w:rsid w:val="63F62737"/>
    <w:rsid w:val="63F71355"/>
    <w:rsid w:val="63F71F10"/>
    <w:rsid w:val="63F82D4F"/>
    <w:rsid w:val="63F86642"/>
    <w:rsid w:val="63F9476E"/>
    <w:rsid w:val="63FC0C65"/>
    <w:rsid w:val="63FC6058"/>
    <w:rsid w:val="640042AA"/>
    <w:rsid w:val="64013364"/>
    <w:rsid w:val="64090C82"/>
    <w:rsid w:val="640A241A"/>
    <w:rsid w:val="640B2DAF"/>
    <w:rsid w:val="641800B7"/>
    <w:rsid w:val="6419326D"/>
    <w:rsid w:val="641D4987"/>
    <w:rsid w:val="641E1706"/>
    <w:rsid w:val="64210C70"/>
    <w:rsid w:val="64212D54"/>
    <w:rsid w:val="64254DEC"/>
    <w:rsid w:val="64256367"/>
    <w:rsid w:val="642C4FB0"/>
    <w:rsid w:val="643364F2"/>
    <w:rsid w:val="64341ABA"/>
    <w:rsid w:val="64390C64"/>
    <w:rsid w:val="64393C7E"/>
    <w:rsid w:val="64467CD3"/>
    <w:rsid w:val="644738C0"/>
    <w:rsid w:val="64541701"/>
    <w:rsid w:val="645A3817"/>
    <w:rsid w:val="64607EA1"/>
    <w:rsid w:val="6464671C"/>
    <w:rsid w:val="646A672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91AF8"/>
    <w:rsid w:val="64C93B06"/>
    <w:rsid w:val="64CB4E74"/>
    <w:rsid w:val="64CB623B"/>
    <w:rsid w:val="64CF29EF"/>
    <w:rsid w:val="64D11969"/>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437C"/>
    <w:rsid w:val="650F6F00"/>
    <w:rsid w:val="651365C9"/>
    <w:rsid w:val="651577D6"/>
    <w:rsid w:val="65183223"/>
    <w:rsid w:val="651B4C59"/>
    <w:rsid w:val="65293587"/>
    <w:rsid w:val="652C59DF"/>
    <w:rsid w:val="652D418B"/>
    <w:rsid w:val="652D7209"/>
    <w:rsid w:val="652E1915"/>
    <w:rsid w:val="652E1C0D"/>
    <w:rsid w:val="65310946"/>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D2B1F"/>
    <w:rsid w:val="656E627A"/>
    <w:rsid w:val="656F2DF8"/>
    <w:rsid w:val="6575158B"/>
    <w:rsid w:val="657612AC"/>
    <w:rsid w:val="657D4E8B"/>
    <w:rsid w:val="658B4525"/>
    <w:rsid w:val="65903942"/>
    <w:rsid w:val="65956720"/>
    <w:rsid w:val="65960E19"/>
    <w:rsid w:val="659E3231"/>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C15ED"/>
    <w:rsid w:val="660D37F9"/>
    <w:rsid w:val="66122496"/>
    <w:rsid w:val="66131902"/>
    <w:rsid w:val="66170D0A"/>
    <w:rsid w:val="66172236"/>
    <w:rsid w:val="66246CA2"/>
    <w:rsid w:val="662851C1"/>
    <w:rsid w:val="662A642A"/>
    <w:rsid w:val="662D1176"/>
    <w:rsid w:val="662D34A3"/>
    <w:rsid w:val="663319D5"/>
    <w:rsid w:val="66344D3E"/>
    <w:rsid w:val="66355577"/>
    <w:rsid w:val="66380E49"/>
    <w:rsid w:val="663941C8"/>
    <w:rsid w:val="663E0C09"/>
    <w:rsid w:val="663E4C50"/>
    <w:rsid w:val="66434C02"/>
    <w:rsid w:val="6645416B"/>
    <w:rsid w:val="664809B6"/>
    <w:rsid w:val="664D45E3"/>
    <w:rsid w:val="66524BB1"/>
    <w:rsid w:val="66564EF2"/>
    <w:rsid w:val="6660100D"/>
    <w:rsid w:val="66684444"/>
    <w:rsid w:val="66702FE2"/>
    <w:rsid w:val="66716DA1"/>
    <w:rsid w:val="667322A4"/>
    <w:rsid w:val="66762349"/>
    <w:rsid w:val="667941AD"/>
    <w:rsid w:val="667B76B0"/>
    <w:rsid w:val="667D49B7"/>
    <w:rsid w:val="668001BE"/>
    <w:rsid w:val="66830A2E"/>
    <w:rsid w:val="66876D7B"/>
    <w:rsid w:val="668B7920"/>
    <w:rsid w:val="668B794B"/>
    <w:rsid w:val="668E5FC2"/>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0599D"/>
    <w:rsid w:val="66F128D5"/>
    <w:rsid w:val="66F228CC"/>
    <w:rsid w:val="66FA5A00"/>
    <w:rsid w:val="670C5ACC"/>
    <w:rsid w:val="670D7BBA"/>
    <w:rsid w:val="670D7F7C"/>
    <w:rsid w:val="670E334D"/>
    <w:rsid w:val="671208AB"/>
    <w:rsid w:val="671A0990"/>
    <w:rsid w:val="671F3661"/>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90595"/>
    <w:rsid w:val="674C7A92"/>
    <w:rsid w:val="674E41C6"/>
    <w:rsid w:val="6750098D"/>
    <w:rsid w:val="67505682"/>
    <w:rsid w:val="67562897"/>
    <w:rsid w:val="67570318"/>
    <w:rsid w:val="675763D2"/>
    <w:rsid w:val="675A0292"/>
    <w:rsid w:val="675F65EF"/>
    <w:rsid w:val="676234EB"/>
    <w:rsid w:val="676461AE"/>
    <w:rsid w:val="6764762E"/>
    <w:rsid w:val="676A3053"/>
    <w:rsid w:val="676B7672"/>
    <w:rsid w:val="676C3AD5"/>
    <w:rsid w:val="676D103E"/>
    <w:rsid w:val="677101EA"/>
    <w:rsid w:val="6775521D"/>
    <w:rsid w:val="67760E10"/>
    <w:rsid w:val="6779409B"/>
    <w:rsid w:val="67795758"/>
    <w:rsid w:val="677D2D9C"/>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6D1"/>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1C31"/>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4BDD"/>
    <w:rsid w:val="68537BAB"/>
    <w:rsid w:val="6855023B"/>
    <w:rsid w:val="6858515E"/>
    <w:rsid w:val="685B0A60"/>
    <w:rsid w:val="68665ABD"/>
    <w:rsid w:val="686B36C2"/>
    <w:rsid w:val="68714CAC"/>
    <w:rsid w:val="688167F8"/>
    <w:rsid w:val="68822004"/>
    <w:rsid w:val="68822858"/>
    <w:rsid w:val="68891054"/>
    <w:rsid w:val="68894480"/>
    <w:rsid w:val="68896522"/>
    <w:rsid w:val="688C6E6F"/>
    <w:rsid w:val="688E2B0E"/>
    <w:rsid w:val="6890193C"/>
    <w:rsid w:val="689A2350"/>
    <w:rsid w:val="68A32539"/>
    <w:rsid w:val="68A846EB"/>
    <w:rsid w:val="68AA15C8"/>
    <w:rsid w:val="68AE039B"/>
    <w:rsid w:val="68AE1BBA"/>
    <w:rsid w:val="68B73D94"/>
    <w:rsid w:val="68B774AE"/>
    <w:rsid w:val="68B90C74"/>
    <w:rsid w:val="68BA31A9"/>
    <w:rsid w:val="68BE43E7"/>
    <w:rsid w:val="68C00A0C"/>
    <w:rsid w:val="68C04948"/>
    <w:rsid w:val="68C218A5"/>
    <w:rsid w:val="68D051C7"/>
    <w:rsid w:val="68D57981"/>
    <w:rsid w:val="68E72403"/>
    <w:rsid w:val="68EA7E0E"/>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2D48EA"/>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355CD"/>
    <w:rsid w:val="697D06BD"/>
    <w:rsid w:val="6983542A"/>
    <w:rsid w:val="698526F4"/>
    <w:rsid w:val="69864BE4"/>
    <w:rsid w:val="69897805"/>
    <w:rsid w:val="698A27D3"/>
    <w:rsid w:val="698C4031"/>
    <w:rsid w:val="69925B5D"/>
    <w:rsid w:val="69934D74"/>
    <w:rsid w:val="699425C6"/>
    <w:rsid w:val="69966649"/>
    <w:rsid w:val="69A8475E"/>
    <w:rsid w:val="69AA0425"/>
    <w:rsid w:val="69AA5692"/>
    <w:rsid w:val="69B00F7F"/>
    <w:rsid w:val="69B40066"/>
    <w:rsid w:val="69B71134"/>
    <w:rsid w:val="69C06E1D"/>
    <w:rsid w:val="69C61B1F"/>
    <w:rsid w:val="69CA6A1A"/>
    <w:rsid w:val="69D645E3"/>
    <w:rsid w:val="69DD7366"/>
    <w:rsid w:val="69E07BDC"/>
    <w:rsid w:val="69E7725B"/>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811ACA"/>
    <w:rsid w:val="6A83645F"/>
    <w:rsid w:val="6A89149F"/>
    <w:rsid w:val="6A8A42CD"/>
    <w:rsid w:val="6A8E15A3"/>
    <w:rsid w:val="6A9A2A13"/>
    <w:rsid w:val="6A9C1ED3"/>
    <w:rsid w:val="6A9F0D82"/>
    <w:rsid w:val="6AA06AFB"/>
    <w:rsid w:val="6AA71F4E"/>
    <w:rsid w:val="6AAA01FD"/>
    <w:rsid w:val="6AAD1694"/>
    <w:rsid w:val="6AAD2762"/>
    <w:rsid w:val="6AB4251E"/>
    <w:rsid w:val="6AB71CFC"/>
    <w:rsid w:val="6AB81F5F"/>
    <w:rsid w:val="6ABD3732"/>
    <w:rsid w:val="6AC27FFF"/>
    <w:rsid w:val="6AC54B2B"/>
    <w:rsid w:val="6AC57DD4"/>
    <w:rsid w:val="6AC9403A"/>
    <w:rsid w:val="6AD050CC"/>
    <w:rsid w:val="6AD0641C"/>
    <w:rsid w:val="6AD16FF8"/>
    <w:rsid w:val="6AD26B55"/>
    <w:rsid w:val="6ADF0AF5"/>
    <w:rsid w:val="6ADF4062"/>
    <w:rsid w:val="6AE57C1D"/>
    <w:rsid w:val="6AE804B2"/>
    <w:rsid w:val="6AE95684"/>
    <w:rsid w:val="6AEA4972"/>
    <w:rsid w:val="6AEA5C76"/>
    <w:rsid w:val="6AEC1179"/>
    <w:rsid w:val="6AEC2DB3"/>
    <w:rsid w:val="6AF057AC"/>
    <w:rsid w:val="6AF413CC"/>
    <w:rsid w:val="6AF656AC"/>
    <w:rsid w:val="6AF77E0B"/>
    <w:rsid w:val="6AFD53E5"/>
    <w:rsid w:val="6AFD71E8"/>
    <w:rsid w:val="6B0542A1"/>
    <w:rsid w:val="6B075969"/>
    <w:rsid w:val="6B0A61AB"/>
    <w:rsid w:val="6B0D7A86"/>
    <w:rsid w:val="6B117E7A"/>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27F02"/>
    <w:rsid w:val="6B4934AC"/>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C046418"/>
    <w:rsid w:val="6C05601A"/>
    <w:rsid w:val="6C0D4F75"/>
    <w:rsid w:val="6C0F08F5"/>
    <w:rsid w:val="6C1024FD"/>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A7B04"/>
    <w:rsid w:val="6CDB1A0D"/>
    <w:rsid w:val="6CE36503"/>
    <w:rsid w:val="6CE5593D"/>
    <w:rsid w:val="6CE6125B"/>
    <w:rsid w:val="6CEE7645"/>
    <w:rsid w:val="6CF005A6"/>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305E85"/>
    <w:rsid w:val="6D364995"/>
    <w:rsid w:val="6D3754BB"/>
    <w:rsid w:val="6D385CEF"/>
    <w:rsid w:val="6D3A44B1"/>
    <w:rsid w:val="6D3D63F4"/>
    <w:rsid w:val="6D3E4E45"/>
    <w:rsid w:val="6D446D4F"/>
    <w:rsid w:val="6D462E39"/>
    <w:rsid w:val="6D4651D9"/>
    <w:rsid w:val="6D4A04D4"/>
    <w:rsid w:val="6D4C5200"/>
    <w:rsid w:val="6D4E0963"/>
    <w:rsid w:val="6D516AD9"/>
    <w:rsid w:val="6D534419"/>
    <w:rsid w:val="6D547FBE"/>
    <w:rsid w:val="6D552910"/>
    <w:rsid w:val="6D58146C"/>
    <w:rsid w:val="6D5A732B"/>
    <w:rsid w:val="6D5D6216"/>
    <w:rsid w:val="6D5E3260"/>
    <w:rsid w:val="6D5E543F"/>
    <w:rsid w:val="6D655C97"/>
    <w:rsid w:val="6D660707"/>
    <w:rsid w:val="6D6A4A10"/>
    <w:rsid w:val="6D720ACB"/>
    <w:rsid w:val="6D780435"/>
    <w:rsid w:val="6D7875A9"/>
    <w:rsid w:val="6D7A0C98"/>
    <w:rsid w:val="6D822B0B"/>
    <w:rsid w:val="6D830034"/>
    <w:rsid w:val="6D97707B"/>
    <w:rsid w:val="6D9A0E92"/>
    <w:rsid w:val="6D9F4DE1"/>
    <w:rsid w:val="6D9F7468"/>
    <w:rsid w:val="6DA14F3C"/>
    <w:rsid w:val="6DA203ED"/>
    <w:rsid w:val="6DA515C8"/>
    <w:rsid w:val="6DA66DF3"/>
    <w:rsid w:val="6DA96954"/>
    <w:rsid w:val="6DAA5AA5"/>
    <w:rsid w:val="6DAD2EFB"/>
    <w:rsid w:val="6DAE27F4"/>
    <w:rsid w:val="6DAE7CBE"/>
    <w:rsid w:val="6DAF0B26"/>
    <w:rsid w:val="6DB55918"/>
    <w:rsid w:val="6DBD69DE"/>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E000787"/>
    <w:rsid w:val="6E003E5C"/>
    <w:rsid w:val="6E0D1308"/>
    <w:rsid w:val="6E0D23FE"/>
    <w:rsid w:val="6E0F44DC"/>
    <w:rsid w:val="6E1A4050"/>
    <w:rsid w:val="6E1A70F8"/>
    <w:rsid w:val="6E1C392B"/>
    <w:rsid w:val="6E281045"/>
    <w:rsid w:val="6E2B14A4"/>
    <w:rsid w:val="6E2D5D2D"/>
    <w:rsid w:val="6E33381A"/>
    <w:rsid w:val="6E377C6D"/>
    <w:rsid w:val="6E382AB1"/>
    <w:rsid w:val="6E384464"/>
    <w:rsid w:val="6E39405C"/>
    <w:rsid w:val="6E3C2B6A"/>
    <w:rsid w:val="6E3C6F4B"/>
    <w:rsid w:val="6E411B46"/>
    <w:rsid w:val="6E490B25"/>
    <w:rsid w:val="6E510CAF"/>
    <w:rsid w:val="6E557E91"/>
    <w:rsid w:val="6E5649F6"/>
    <w:rsid w:val="6E5B289A"/>
    <w:rsid w:val="6E5C2DDF"/>
    <w:rsid w:val="6E5D51D5"/>
    <w:rsid w:val="6E606222"/>
    <w:rsid w:val="6E7617DF"/>
    <w:rsid w:val="6E7838C8"/>
    <w:rsid w:val="6E7B2183"/>
    <w:rsid w:val="6E827A5B"/>
    <w:rsid w:val="6E8354DD"/>
    <w:rsid w:val="6E846ECE"/>
    <w:rsid w:val="6E954DF0"/>
    <w:rsid w:val="6E9561DD"/>
    <w:rsid w:val="6E956C0A"/>
    <w:rsid w:val="6E961E29"/>
    <w:rsid w:val="6E963B88"/>
    <w:rsid w:val="6E9666FC"/>
    <w:rsid w:val="6E971546"/>
    <w:rsid w:val="6E98198E"/>
    <w:rsid w:val="6E990B0E"/>
    <w:rsid w:val="6E9B4115"/>
    <w:rsid w:val="6E9C0605"/>
    <w:rsid w:val="6E9D6087"/>
    <w:rsid w:val="6E9F1ECE"/>
    <w:rsid w:val="6EA25BBE"/>
    <w:rsid w:val="6EA420CA"/>
    <w:rsid w:val="6EA43493"/>
    <w:rsid w:val="6EA71476"/>
    <w:rsid w:val="6EAA0C20"/>
    <w:rsid w:val="6EAD38BF"/>
    <w:rsid w:val="6EAF3123"/>
    <w:rsid w:val="6EB16DCC"/>
    <w:rsid w:val="6EB77491"/>
    <w:rsid w:val="6EBC0B3A"/>
    <w:rsid w:val="6EBC693B"/>
    <w:rsid w:val="6EC1275B"/>
    <w:rsid w:val="6EC17732"/>
    <w:rsid w:val="6EC60C8D"/>
    <w:rsid w:val="6ED3474B"/>
    <w:rsid w:val="6ED461E0"/>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3E1639"/>
    <w:rsid w:val="6F427E5B"/>
    <w:rsid w:val="6F44015F"/>
    <w:rsid w:val="6F483FA1"/>
    <w:rsid w:val="6F4E2BF9"/>
    <w:rsid w:val="6F4F0081"/>
    <w:rsid w:val="6F5A1CBD"/>
    <w:rsid w:val="6F636395"/>
    <w:rsid w:val="6F6D675F"/>
    <w:rsid w:val="6F752D9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6629E"/>
    <w:rsid w:val="6F9A1FB1"/>
    <w:rsid w:val="6F9A5456"/>
    <w:rsid w:val="6F9A7E58"/>
    <w:rsid w:val="6F9C19AD"/>
    <w:rsid w:val="6FA00D13"/>
    <w:rsid w:val="6FA17EB3"/>
    <w:rsid w:val="6FA6654D"/>
    <w:rsid w:val="6FA673FB"/>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0E2653"/>
    <w:rsid w:val="70107D9A"/>
    <w:rsid w:val="70136654"/>
    <w:rsid w:val="701941DB"/>
    <w:rsid w:val="701A2E49"/>
    <w:rsid w:val="70275B8D"/>
    <w:rsid w:val="702B188C"/>
    <w:rsid w:val="702C2DDA"/>
    <w:rsid w:val="702E401B"/>
    <w:rsid w:val="702E66A0"/>
    <w:rsid w:val="703114E0"/>
    <w:rsid w:val="703E518A"/>
    <w:rsid w:val="704476BC"/>
    <w:rsid w:val="704658CE"/>
    <w:rsid w:val="704C35C5"/>
    <w:rsid w:val="70527CD6"/>
    <w:rsid w:val="70532E19"/>
    <w:rsid w:val="70535AAB"/>
    <w:rsid w:val="70541EDB"/>
    <w:rsid w:val="70563162"/>
    <w:rsid w:val="705B72E1"/>
    <w:rsid w:val="705D0266"/>
    <w:rsid w:val="706249AE"/>
    <w:rsid w:val="70637020"/>
    <w:rsid w:val="7075209C"/>
    <w:rsid w:val="70877760"/>
    <w:rsid w:val="70891124"/>
    <w:rsid w:val="70892F21"/>
    <w:rsid w:val="708A3556"/>
    <w:rsid w:val="708B718D"/>
    <w:rsid w:val="708C3333"/>
    <w:rsid w:val="708F2DB5"/>
    <w:rsid w:val="70923CBE"/>
    <w:rsid w:val="70947472"/>
    <w:rsid w:val="70953476"/>
    <w:rsid w:val="70953C43"/>
    <w:rsid w:val="70975011"/>
    <w:rsid w:val="709822E2"/>
    <w:rsid w:val="7099219A"/>
    <w:rsid w:val="709B431E"/>
    <w:rsid w:val="709D4D53"/>
    <w:rsid w:val="70A150A5"/>
    <w:rsid w:val="70A22BA3"/>
    <w:rsid w:val="70A5083B"/>
    <w:rsid w:val="70A51C9F"/>
    <w:rsid w:val="70A51CDF"/>
    <w:rsid w:val="70A73548"/>
    <w:rsid w:val="70A805B1"/>
    <w:rsid w:val="70AC5DE7"/>
    <w:rsid w:val="70AE5910"/>
    <w:rsid w:val="70B40C75"/>
    <w:rsid w:val="70BC7DEB"/>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52946"/>
    <w:rsid w:val="70F95F3E"/>
    <w:rsid w:val="70FA56A5"/>
    <w:rsid w:val="70FA6605"/>
    <w:rsid w:val="70FB78D2"/>
    <w:rsid w:val="70FC0150"/>
    <w:rsid w:val="710032F2"/>
    <w:rsid w:val="71011583"/>
    <w:rsid w:val="710D4DD6"/>
    <w:rsid w:val="710E5E8B"/>
    <w:rsid w:val="711716ED"/>
    <w:rsid w:val="711A07C5"/>
    <w:rsid w:val="711B4D33"/>
    <w:rsid w:val="711C7889"/>
    <w:rsid w:val="711F45BE"/>
    <w:rsid w:val="7120168E"/>
    <w:rsid w:val="712236DE"/>
    <w:rsid w:val="71230764"/>
    <w:rsid w:val="71253A41"/>
    <w:rsid w:val="7126145F"/>
    <w:rsid w:val="712672CA"/>
    <w:rsid w:val="712A4BBE"/>
    <w:rsid w:val="712B79BA"/>
    <w:rsid w:val="712E2D60"/>
    <w:rsid w:val="71357610"/>
    <w:rsid w:val="7138527E"/>
    <w:rsid w:val="71386CCF"/>
    <w:rsid w:val="713E4ABD"/>
    <w:rsid w:val="713E6A82"/>
    <w:rsid w:val="714022EB"/>
    <w:rsid w:val="71427A89"/>
    <w:rsid w:val="71484F30"/>
    <w:rsid w:val="71525FA3"/>
    <w:rsid w:val="71551092"/>
    <w:rsid w:val="715722E3"/>
    <w:rsid w:val="71573644"/>
    <w:rsid w:val="715D5847"/>
    <w:rsid w:val="7161351E"/>
    <w:rsid w:val="71634839"/>
    <w:rsid w:val="71650A13"/>
    <w:rsid w:val="71665116"/>
    <w:rsid w:val="7167651A"/>
    <w:rsid w:val="71695B5F"/>
    <w:rsid w:val="716F4C2B"/>
    <w:rsid w:val="716F71A9"/>
    <w:rsid w:val="71710F55"/>
    <w:rsid w:val="71713064"/>
    <w:rsid w:val="717D316D"/>
    <w:rsid w:val="71855F60"/>
    <w:rsid w:val="71861A95"/>
    <w:rsid w:val="71875FF5"/>
    <w:rsid w:val="718C2ED6"/>
    <w:rsid w:val="718E03AD"/>
    <w:rsid w:val="71945C13"/>
    <w:rsid w:val="71962D60"/>
    <w:rsid w:val="719C2227"/>
    <w:rsid w:val="71A20235"/>
    <w:rsid w:val="71A208FD"/>
    <w:rsid w:val="71A327A7"/>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1592F"/>
    <w:rsid w:val="71E404E5"/>
    <w:rsid w:val="71E412F0"/>
    <w:rsid w:val="71EA6C8B"/>
    <w:rsid w:val="71EB730A"/>
    <w:rsid w:val="71EC41F4"/>
    <w:rsid w:val="71EC593F"/>
    <w:rsid w:val="71F029AE"/>
    <w:rsid w:val="71F61AF3"/>
    <w:rsid w:val="71F84CD0"/>
    <w:rsid w:val="71FE3527"/>
    <w:rsid w:val="72010916"/>
    <w:rsid w:val="72034D11"/>
    <w:rsid w:val="720A7028"/>
    <w:rsid w:val="720D2183"/>
    <w:rsid w:val="720D6EB1"/>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3861"/>
    <w:rsid w:val="723E657D"/>
    <w:rsid w:val="72430486"/>
    <w:rsid w:val="72485775"/>
    <w:rsid w:val="724A3A34"/>
    <w:rsid w:val="724B13DD"/>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27B1C"/>
    <w:rsid w:val="72A40FB1"/>
    <w:rsid w:val="72A43366"/>
    <w:rsid w:val="72A612CC"/>
    <w:rsid w:val="72A9407D"/>
    <w:rsid w:val="72AC1DE0"/>
    <w:rsid w:val="72AC1EC9"/>
    <w:rsid w:val="72AD1664"/>
    <w:rsid w:val="72B03DC8"/>
    <w:rsid w:val="72B461BC"/>
    <w:rsid w:val="72C0381D"/>
    <w:rsid w:val="72CB55A0"/>
    <w:rsid w:val="72CF1BB4"/>
    <w:rsid w:val="72CF24CE"/>
    <w:rsid w:val="72E04B7F"/>
    <w:rsid w:val="72E5220E"/>
    <w:rsid w:val="72EB0873"/>
    <w:rsid w:val="72F01D3C"/>
    <w:rsid w:val="72F44A27"/>
    <w:rsid w:val="72F55364"/>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B49"/>
    <w:rsid w:val="735F1ED8"/>
    <w:rsid w:val="73603060"/>
    <w:rsid w:val="73607959"/>
    <w:rsid w:val="73626D4E"/>
    <w:rsid w:val="736C7F88"/>
    <w:rsid w:val="736E48A4"/>
    <w:rsid w:val="73736A5F"/>
    <w:rsid w:val="73756BEA"/>
    <w:rsid w:val="73761AFD"/>
    <w:rsid w:val="737627DE"/>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0076A"/>
    <w:rsid w:val="73C43DFB"/>
    <w:rsid w:val="73C62A98"/>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002AE"/>
    <w:rsid w:val="7561635F"/>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66332"/>
    <w:rsid w:val="75993A85"/>
    <w:rsid w:val="759E4D10"/>
    <w:rsid w:val="759F0036"/>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5FF12B4"/>
    <w:rsid w:val="76044C5D"/>
    <w:rsid w:val="76126D25"/>
    <w:rsid w:val="7615294E"/>
    <w:rsid w:val="7617405D"/>
    <w:rsid w:val="761A1481"/>
    <w:rsid w:val="761C64AB"/>
    <w:rsid w:val="761D56F4"/>
    <w:rsid w:val="7623412A"/>
    <w:rsid w:val="762400E1"/>
    <w:rsid w:val="762766AF"/>
    <w:rsid w:val="762C4856"/>
    <w:rsid w:val="762F15B8"/>
    <w:rsid w:val="76326A38"/>
    <w:rsid w:val="76370859"/>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D22600"/>
    <w:rsid w:val="76D90199"/>
    <w:rsid w:val="76D90BB3"/>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558C5"/>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0EF"/>
    <w:rsid w:val="776526C1"/>
    <w:rsid w:val="77656D86"/>
    <w:rsid w:val="777E5648"/>
    <w:rsid w:val="777F1354"/>
    <w:rsid w:val="77807865"/>
    <w:rsid w:val="77844EB4"/>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92710"/>
    <w:rsid w:val="77FA62E1"/>
    <w:rsid w:val="780A1F78"/>
    <w:rsid w:val="781270FA"/>
    <w:rsid w:val="781404B1"/>
    <w:rsid w:val="781D2907"/>
    <w:rsid w:val="78205DC5"/>
    <w:rsid w:val="782978A7"/>
    <w:rsid w:val="782C38B4"/>
    <w:rsid w:val="78306EBD"/>
    <w:rsid w:val="78327EB2"/>
    <w:rsid w:val="783436C5"/>
    <w:rsid w:val="78392B4B"/>
    <w:rsid w:val="7842124D"/>
    <w:rsid w:val="78482365"/>
    <w:rsid w:val="784970F3"/>
    <w:rsid w:val="784C548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A7106"/>
    <w:rsid w:val="78DE6D7A"/>
    <w:rsid w:val="78DF2AEE"/>
    <w:rsid w:val="78E1434F"/>
    <w:rsid w:val="78E421E4"/>
    <w:rsid w:val="78ED173B"/>
    <w:rsid w:val="78ED2AF3"/>
    <w:rsid w:val="78EE0575"/>
    <w:rsid w:val="78F86522"/>
    <w:rsid w:val="78F87700"/>
    <w:rsid w:val="78FA7C0B"/>
    <w:rsid w:val="78FD07BE"/>
    <w:rsid w:val="78FF5176"/>
    <w:rsid w:val="79001EB6"/>
    <w:rsid w:val="790A780A"/>
    <w:rsid w:val="790D043F"/>
    <w:rsid w:val="790D2DE1"/>
    <w:rsid w:val="791040B8"/>
    <w:rsid w:val="79144F31"/>
    <w:rsid w:val="79157CD1"/>
    <w:rsid w:val="791A224A"/>
    <w:rsid w:val="791A33B9"/>
    <w:rsid w:val="7928775C"/>
    <w:rsid w:val="792A2958"/>
    <w:rsid w:val="792A7F85"/>
    <w:rsid w:val="792D3757"/>
    <w:rsid w:val="79321CA9"/>
    <w:rsid w:val="79372FD8"/>
    <w:rsid w:val="79385BCB"/>
    <w:rsid w:val="793B232B"/>
    <w:rsid w:val="7941257D"/>
    <w:rsid w:val="79420CB1"/>
    <w:rsid w:val="79443502"/>
    <w:rsid w:val="79444A80"/>
    <w:rsid w:val="79483EDC"/>
    <w:rsid w:val="79486AD0"/>
    <w:rsid w:val="794B10D1"/>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9D42C1"/>
    <w:rsid w:val="79A0232D"/>
    <w:rsid w:val="79A05855"/>
    <w:rsid w:val="79A2767A"/>
    <w:rsid w:val="79A31F5D"/>
    <w:rsid w:val="79AC1C2C"/>
    <w:rsid w:val="79AF133F"/>
    <w:rsid w:val="79AF4080"/>
    <w:rsid w:val="79B40B1D"/>
    <w:rsid w:val="79B57EE0"/>
    <w:rsid w:val="79BD1B44"/>
    <w:rsid w:val="79C008CD"/>
    <w:rsid w:val="79C00C72"/>
    <w:rsid w:val="79C14150"/>
    <w:rsid w:val="79C96FDE"/>
    <w:rsid w:val="79CD3553"/>
    <w:rsid w:val="79CD4ECA"/>
    <w:rsid w:val="79D4783E"/>
    <w:rsid w:val="79D558FF"/>
    <w:rsid w:val="79E55E84"/>
    <w:rsid w:val="79EB0148"/>
    <w:rsid w:val="79EE4279"/>
    <w:rsid w:val="79F0241B"/>
    <w:rsid w:val="79F10AA1"/>
    <w:rsid w:val="79F248DD"/>
    <w:rsid w:val="79F644B7"/>
    <w:rsid w:val="79FB19AC"/>
    <w:rsid w:val="79FC02EE"/>
    <w:rsid w:val="79FD0A4D"/>
    <w:rsid w:val="79FE457A"/>
    <w:rsid w:val="79FE61B3"/>
    <w:rsid w:val="79FF3C35"/>
    <w:rsid w:val="79FF6EE2"/>
    <w:rsid w:val="7A00281E"/>
    <w:rsid w:val="7A002CCD"/>
    <w:rsid w:val="7A007C03"/>
    <w:rsid w:val="7A083DB2"/>
    <w:rsid w:val="7A101951"/>
    <w:rsid w:val="7A124E54"/>
    <w:rsid w:val="7A1366AD"/>
    <w:rsid w:val="7A184AB4"/>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561E8"/>
    <w:rsid w:val="7A795AFD"/>
    <w:rsid w:val="7A7E500B"/>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C724F"/>
    <w:rsid w:val="7ABE2148"/>
    <w:rsid w:val="7AC06FCD"/>
    <w:rsid w:val="7AC76B64"/>
    <w:rsid w:val="7AC9024C"/>
    <w:rsid w:val="7AC93116"/>
    <w:rsid w:val="7AD341AD"/>
    <w:rsid w:val="7AD65055"/>
    <w:rsid w:val="7AD743F9"/>
    <w:rsid w:val="7AD816BB"/>
    <w:rsid w:val="7ADE2EB1"/>
    <w:rsid w:val="7ADE49D7"/>
    <w:rsid w:val="7ADF1211"/>
    <w:rsid w:val="7AE067A6"/>
    <w:rsid w:val="7AE17C8E"/>
    <w:rsid w:val="7AE85A57"/>
    <w:rsid w:val="7AED5EED"/>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249B8"/>
    <w:rsid w:val="7B163A6B"/>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18D9"/>
    <w:rsid w:val="7B676120"/>
    <w:rsid w:val="7B695A5D"/>
    <w:rsid w:val="7B6C1628"/>
    <w:rsid w:val="7B712812"/>
    <w:rsid w:val="7B7150D6"/>
    <w:rsid w:val="7B726D74"/>
    <w:rsid w:val="7B74769B"/>
    <w:rsid w:val="7B7763CA"/>
    <w:rsid w:val="7B7862CB"/>
    <w:rsid w:val="7B7E53AB"/>
    <w:rsid w:val="7B8251EA"/>
    <w:rsid w:val="7B865D1D"/>
    <w:rsid w:val="7B8A593A"/>
    <w:rsid w:val="7B8F7843"/>
    <w:rsid w:val="7B947C5F"/>
    <w:rsid w:val="7B986491"/>
    <w:rsid w:val="7BA03361"/>
    <w:rsid w:val="7BA12E40"/>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4958"/>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33ADD"/>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9584D"/>
    <w:rsid w:val="7D4E4D0C"/>
    <w:rsid w:val="7D4E6401"/>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D1C5C"/>
    <w:rsid w:val="7DB068C8"/>
    <w:rsid w:val="7DB67CA7"/>
    <w:rsid w:val="7DBA340C"/>
    <w:rsid w:val="7DBB7B54"/>
    <w:rsid w:val="7DBE08C6"/>
    <w:rsid w:val="7DC14660"/>
    <w:rsid w:val="7DC34BE6"/>
    <w:rsid w:val="7DC46201"/>
    <w:rsid w:val="7DC50AE8"/>
    <w:rsid w:val="7DC64872"/>
    <w:rsid w:val="7DCB716E"/>
    <w:rsid w:val="7DCD2541"/>
    <w:rsid w:val="7DCD5EF4"/>
    <w:rsid w:val="7DD0292D"/>
    <w:rsid w:val="7DD16DC8"/>
    <w:rsid w:val="7DD40CDA"/>
    <w:rsid w:val="7DD42480"/>
    <w:rsid w:val="7DD5468E"/>
    <w:rsid w:val="7DD569D4"/>
    <w:rsid w:val="7DDB0D59"/>
    <w:rsid w:val="7DDC7E2D"/>
    <w:rsid w:val="7DDE03A5"/>
    <w:rsid w:val="7DDE2E91"/>
    <w:rsid w:val="7DE71485"/>
    <w:rsid w:val="7DEC585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C5F18"/>
    <w:rsid w:val="7E3D5F81"/>
    <w:rsid w:val="7E3F05A3"/>
    <w:rsid w:val="7E46233B"/>
    <w:rsid w:val="7E4862D8"/>
    <w:rsid w:val="7E4B1471"/>
    <w:rsid w:val="7E4F7DF3"/>
    <w:rsid w:val="7E502C4A"/>
    <w:rsid w:val="7E515325"/>
    <w:rsid w:val="7E51703C"/>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04D0E"/>
    <w:rsid w:val="7EB2746C"/>
    <w:rsid w:val="7EB416EA"/>
    <w:rsid w:val="7EB96DF7"/>
    <w:rsid w:val="7EBE622B"/>
    <w:rsid w:val="7EC34B1F"/>
    <w:rsid w:val="7EC8360C"/>
    <w:rsid w:val="7ECC4447"/>
    <w:rsid w:val="7ED52EA3"/>
    <w:rsid w:val="7ED55715"/>
    <w:rsid w:val="7EE34720"/>
    <w:rsid w:val="7EE4018C"/>
    <w:rsid w:val="7EEC0825"/>
    <w:rsid w:val="7EEC3055"/>
    <w:rsid w:val="7EF127D4"/>
    <w:rsid w:val="7EF16F50"/>
    <w:rsid w:val="7EF43E4D"/>
    <w:rsid w:val="7EFA16FF"/>
    <w:rsid w:val="7F035F71"/>
    <w:rsid w:val="7F0B49A4"/>
    <w:rsid w:val="7F0C311D"/>
    <w:rsid w:val="7F0D5E40"/>
    <w:rsid w:val="7F113580"/>
    <w:rsid w:val="7F12016F"/>
    <w:rsid w:val="7F162657"/>
    <w:rsid w:val="7F174C12"/>
    <w:rsid w:val="7F183E4D"/>
    <w:rsid w:val="7F197110"/>
    <w:rsid w:val="7F1C32AB"/>
    <w:rsid w:val="7F205BBD"/>
    <w:rsid w:val="7F287181"/>
    <w:rsid w:val="7F2C5072"/>
    <w:rsid w:val="7F2E0549"/>
    <w:rsid w:val="7F324490"/>
    <w:rsid w:val="7F360F8D"/>
    <w:rsid w:val="7F376D4E"/>
    <w:rsid w:val="7F3F4359"/>
    <w:rsid w:val="7F4D648C"/>
    <w:rsid w:val="7F530919"/>
    <w:rsid w:val="7F5979F4"/>
    <w:rsid w:val="7F5A5761"/>
    <w:rsid w:val="7F5A6D0E"/>
    <w:rsid w:val="7F6079A0"/>
    <w:rsid w:val="7F697103"/>
    <w:rsid w:val="7F7978FB"/>
    <w:rsid w:val="7F7D5AD6"/>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D620F"/>
    <w:rsid w:val="7FCE0820"/>
    <w:rsid w:val="7FCE0D8B"/>
    <w:rsid w:val="7FD20C76"/>
    <w:rsid w:val="7FD3254D"/>
    <w:rsid w:val="7FD3473A"/>
    <w:rsid w:val="7FD52A46"/>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0" w:leftChars="0" w:firstLine="320" w:firstLineChars="200"/>
      <w:jc w:val="left"/>
    </w:pPr>
    <w:rPr>
      <w:color w:val="FF0000"/>
      <w:sz w:val="18"/>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TotalTime>434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bingyeby</cp:lastModifiedBy>
  <dcterms:modified xsi:type="dcterms:W3CDTF">2018-12-27T05:02:25Z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