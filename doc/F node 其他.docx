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pStyle w:val="11"/>
        <w:tabs>
          <w:tab w:val="right" w:leader="dot" w:pos="1065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</w:t>
      </w:r>
      <w:r>
        <w:tab/>
      </w:r>
      <w:r>
        <w:fldChar w:fldCharType="begin"/>
      </w:r>
      <w:r>
        <w:instrText xml:space="preserve"> PAGEREF _Toc5537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_Toc6060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常用的node模块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_Toc20936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w w:val="120"/>
          <w:kern w:val="2"/>
          <w:szCs w:val="22"/>
          <w:lang w:val="en-US" w:eastAsia="zh-CN"/>
        </w:rPr>
        <w:t>第一个demo</w:t>
      </w:r>
      <w:r>
        <w:tab/>
      </w:r>
      <w:r>
        <w:fldChar w:fldCharType="begin"/>
      </w:r>
      <w:r>
        <w:instrText xml:space="preserve"> PAGEREF _Toc20936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_Toc32559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hollow world</w:t>
      </w:r>
      <w:r>
        <w:tab/>
      </w:r>
      <w:r>
        <w:fldChar w:fldCharType="begin"/>
      </w:r>
      <w:r>
        <w:instrText xml:space="preserve"> PAGEREF _Toc32559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_Toc20089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nodejs里的module.exports和exports的关系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_Toc23053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npm Scripts</w:t>
      </w:r>
      <w:r>
        <w:tab/>
      </w:r>
      <w:r>
        <w:fldChar w:fldCharType="begin"/>
      </w:r>
      <w:r>
        <w:instrText xml:space="preserve"> PAGEREF _Toc23053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_Toc2859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nodemon</w:t>
      </w:r>
      <w:r>
        <w:tab/>
      </w:r>
      <w:r>
        <w:fldChar w:fldCharType="begin"/>
      </w:r>
      <w:r>
        <w:instrText xml:space="preserve"> PAGEREF _Toc2859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_Toc31668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模块加载方式及机制</w:t>
      </w:r>
      <w:r>
        <w:tab/>
      </w:r>
      <w:r>
        <w:fldChar w:fldCharType="begin"/>
      </w:r>
      <w:r>
        <w:instrText xml:space="preserve"> PAGEREF _Toc31668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_Toc24602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</w:t>
      </w:r>
      <w:r>
        <w:tab/>
      </w:r>
      <w:r>
        <w:fldChar w:fldCharType="begin"/>
      </w:r>
      <w:r>
        <w:instrText xml:space="preserve"> PAGEREF _Toc24602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_Toc3026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载入内置模块</w:t>
      </w:r>
      <w:r>
        <w:tab/>
      </w:r>
      <w:r>
        <w:fldChar w:fldCharType="begin"/>
      </w:r>
      <w:r>
        <w:instrText xml:space="preserve"> PAGEREF _Toc3026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_Toc19742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载入文件模块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_Toc3669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载入文件目录模块</w:t>
      </w:r>
      <w:r>
        <w:tab/>
      </w:r>
      <w:r>
        <w:fldChar w:fldCharType="begin"/>
      </w:r>
      <w:r>
        <w:instrText xml:space="preserve"> PAGEREF _Toc3669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_Toc1040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载入node_modules里的模块</w:t>
      </w:r>
      <w:r>
        <w:tab/>
      </w:r>
      <w:r>
        <w:fldChar w:fldCharType="begin"/>
      </w:r>
      <w:r>
        <w:instrText xml:space="preserve"> PAGEREF _Toc1040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_Toc23723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自动缓存已载入模块</w:t>
      </w:r>
      <w:r>
        <w:tab/>
      </w:r>
      <w:r>
        <w:fldChar w:fldCharType="begin"/>
      </w:r>
      <w:r>
        <w:instrText xml:space="preserve"> PAGEREF _Toc23723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_Toc8668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t>如何使用</w:t>
      </w:r>
      <w:r>
        <w:rPr>
          <w:rFonts w:hint="eastAsia"/>
          <w:lang w:val="en-US" w:eastAsia="zh-CN"/>
        </w:rPr>
        <w:t>npm</w:t>
      </w:r>
      <w:r>
        <w:t>来管理你的Node.js依赖</w:t>
      </w:r>
      <w:r>
        <w:tab/>
      </w:r>
      <w:r>
        <w:fldChar w:fldCharType="begin"/>
      </w:r>
      <w:r>
        <w:instrText xml:space="preserve"> PAGEREF _Toc8668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_Toc32136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t>npm install</w:t>
      </w:r>
      <w:r>
        <w:tab/>
      </w:r>
      <w:r>
        <w:fldChar w:fldCharType="begin"/>
      </w:r>
      <w:r>
        <w:instrText xml:space="preserve"> PAGEREF _Toc32136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_Toc14433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default"/>
        </w:rPr>
        <w:t>npm install --sa</w:t>
      </w:r>
      <w:r>
        <w:rPr>
          <w:rFonts w:hint="eastAsia"/>
          <w:lang w:val="en-US" w:eastAsia="zh-CN"/>
        </w:rPr>
        <w:t>#</w:t>
      </w:r>
      <w:r>
        <w:rPr>
          <w:rFonts w:hint="default"/>
        </w:rPr>
        <w:t>ve 与 npm install --save-dev 的区别</w:t>
      </w:r>
      <w:r>
        <w:tab/>
      </w:r>
      <w:r>
        <w:fldChar w:fldCharType="begin"/>
      </w:r>
      <w:r>
        <w:instrText xml:space="preserve"> PAGEREF _Toc14433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_Toc7019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package.json属性说明</w:t>
      </w:r>
      <w:r>
        <w:tab/>
      </w:r>
      <w:r>
        <w:fldChar w:fldCharType="begin"/>
      </w:r>
      <w:r>
        <w:instrText xml:space="preserve"> PAGEREF _Toc7019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_Toc32760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npm link指令</w:t>
      </w:r>
      <w:r>
        <w:tab/>
      </w:r>
      <w:r>
        <w:fldChar w:fldCharType="begin"/>
      </w:r>
      <w:r>
        <w:instrText xml:space="preserve"> PAGEREF _Toc32760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_Toc4099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_Toc4099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_Toc12986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</w:rPr>
        <w:t>一行命令搞定node.js 版本升级</w:t>
      </w:r>
      <w:r>
        <w:tab/>
      </w:r>
      <w:r>
        <w:fldChar w:fldCharType="begin"/>
      </w:r>
      <w:r>
        <w:instrText xml:space="preserve"> PAGEREF _Toc12986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_Toc28218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制作命令行工具</w:t>
      </w:r>
      <w:r>
        <w:tab/>
      </w:r>
      <w:r>
        <w:fldChar w:fldCharType="begin"/>
      </w:r>
      <w:r>
        <w:instrText xml:space="preserve"> PAGEREF _Toc28218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_Toc15424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eastAsia="zh-CN"/>
        </w:rPr>
        <w:t>源文件结构</w:t>
      </w:r>
      <w:r>
        <w:tab/>
      </w:r>
      <w:r>
        <w:fldChar w:fldCharType="begin"/>
      </w:r>
      <w:r>
        <w:instrText xml:space="preserve"> PAGEREF _Toc15424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_Toc20050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基础步骤</w:t>
      </w:r>
      <w:r>
        <w:tab/>
      </w:r>
      <w:r>
        <w:fldChar w:fldCharType="begin"/>
      </w:r>
      <w:r>
        <w:instrText xml:space="preserve"> PAGEREF _Toc20050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3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_Toc27294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szCs w:val="16"/>
          <w:lang w:val="en-US" w:eastAsia="zh-CN"/>
        </w:rPr>
        <w:t>引用及更新</w:t>
      </w:r>
      <w:r>
        <w:tab/>
      </w:r>
      <w:r>
        <w:fldChar w:fldCharType="begin"/>
      </w:r>
      <w:r>
        <w:instrText xml:space="preserve"> PAGEREF _Toc27294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_Toc2407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</w:rPr>
        <w:t>nodejs colors 模块设置控制台文本颜色</w:t>
      </w:r>
      <w:r>
        <w:tab/>
      </w:r>
      <w:r>
        <w:fldChar w:fldCharType="begin"/>
      </w:r>
      <w:r>
        <w:instrText xml:space="preserve"> PAGEREF _Toc2407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_Toc21950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eastAsia="zh-CN"/>
        </w:rPr>
        <w:t>其他</w:t>
      </w:r>
      <w:r>
        <w:tab/>
      </w:r>
      <w:r>
        <w:fldChar w:fldCharType="begin"/>
      </w:r>
      <w:r>
        <w:instrText xml:space="preserve"> PAGEREF _Toc21950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pStyle w:val="11"/>
        <w:tabs>
          <w:tab w:val="right" w:leader="dot" w:pos="10658"/>
        </w:tabs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begin"/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instrText xml:space="preserve"> HYPERLINK \l _Toc10359 </w:instrText>
      </w:r>
      <w:r>
        <w:rPr>
          <w:rFonts w:hint="eastAsia" w:ascii="Consolas" w:hAnsi="Consolas" w:eastAsia="新宋体"/>
          <w:w w:val="120"/>
          <w:kern w:val="2"/>
          <w:szCs w:val="2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node-inspector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  <w:r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"https://www.jeffjade.com/2016/05/14/106-front-end-learning-record/" </w:instrText>
      </w:r>
      <w:r>
        <w:rPr>
          <w:rFonts w:hint="default"/>
        </w:rPr>
        <w:fldChar w:fldCharType="separate"/>
      </w:r>
      <w:r>
        <w:rPr>
          <w:rFonts w:hint="default"/>
        </w:rPr>
        <w:t>所历前端“姿势”更替记(其一)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"https://www.jeffjade.com/2016/05/14/106-front-end-learning-record/"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https://www.jeffjade.com/2016/05/14/106-front-end-learning-record/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"https://www.jeffjade.com/2016/05/08/106-vue-es6-jade-scss-webpack-gulp/" </w:instrText>
      </w:r>
      <w:r>
        <w:rPr>
          <w:rFonts w:hint="default"/>
        </w:rPr>
        <w:fldChar w:fldCharType="separate"/>
      </w:r>
      <w:r>
        <w:rPr>
          <w:rFonts w:hint="default"/>
        </w:rPr>
        <w:t>Vue ES6 Jade Scss Webpack Gulp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"https://www.jeffjade.com/2016/05/14/106-front-end-learning-record/"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https://www.jeffjade.com/2016/05/14/106-front-end-learning-record/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史上最全的前端资源大汇总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"http://www.jianshu.com/p/6cb49271cd2a"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http://www.jianshu.com/p/6cb49271cd2a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前端开发者github的star整理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"https://github.com/folger-fan/widget/tree/master/github_stars_explain" </w:instrText>
      </w:r>
      <w:r>
        <w:rPr>
          <w:rFonts w:hint="default"/>
        </w:rPr>
        <w:fldChar w:fldCharType="separate"/>
      </w:r>
      <w:r>
        <w:rPr>
          <w:rStyle w:val="21"/>
          <w:rFonts w:hint="default"/>
        </w:rPr>
        <w:t>https://github.com/folger-fan/widget/tree/master/github_stars_explain</w:t>
      </w:r>
      <w:r>
        <w:rPr>
          <w:rFonts w:hint="default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阿里云的node文档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"http://alinode.aliyun.com/blog"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http://alinode.aliyun.com/blog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《深入理解Node.js：核心思想与源码分析》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"https://yjhjstz.gitbooks.io/deep-into-node/content/"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https://yjhjstz.gitbooks.io/deep-into-node/content/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天猫双11前端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"https://github.com/tmallfe/tmallfe.github.io/issues"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https://github.com/tmallfe/tmallfe.github.io/issues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9"/>
        <w:rPr>
          <w:rFonts w:hint="eastAsia" w:ascii="Consolas" w:hAnsi="Consolas" w:eastAsia="新宋体"/>
          <w:color w:val="C0504D"/>
          <w:w w:val="120"/>
          <w:kern w:val="2"/>
          <w:szCs w:val="22"/>
          <w:lang w:val="en-US" w:eastAsia="zh-CN"/>
        </w:rPr>
      </w:pPr>
      <w:bookmarkStart w:id="0" w:name="_Toc22111"/>
      <w:bookmarkStart w:id="1" w:name="_Toc5537"/>
      <w:r>
        <w:rPr>
          <w:rFonts w:hint="eastAsia"/>
          <w:lang w:val="en-US" w:eastAsia="zh-CN"/>
        </w:rPr>
        <w:t>WWW</w:t>
      </w:r>
      <w:bookmarkEnd w:id="0"/>
      <w:bookmarkEnd w:id="1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61" w:type="dxa"/>
            <w:vMerge w:val="restart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spm: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"https://github.com/spmjs/spm/wiki"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https://github.com/spmjs/spm/wiki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"http://www.cnblogs.com/chenyablog/p/6390500.html"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从几张图来看看越来越难做的前端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"http://www.cnblogs.com/chenyablog/p/6390500.html"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http://www.cnblogs.com/chenyablog/p/6390500.html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MDN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"https://developer.mozilla.org/zh-CN/docs/Web"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Web 技术文档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"https://developer.mozilla.org/zh-CN/docs/Web/API"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Web API 接口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"https://developer.mozilla.org/zh-CN/docs/Web/API/Canvas_API"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Canvas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Canvas教程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"http://f2er.club/"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https://developer.mozilla.org/zh-CN/docs/Web/API/Canvas_API/Tutorial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醉牛前端</w:t>
            </w:r>
            <w:r>
              <w:rPr>
                <w:rFonts w:hint="eastAsia"/>
                <w:lang w:val="en-US" w:eastAsia="zh-CN"/>
              </w:rPr>
              <w:t>---前端工具 框架 库 地址汇总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"http://f2er.club/"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http://f2er.club/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十个Node.js开发易犯错误之一:不使用开发工具</w:t>
            </w:r>
            <w:r>
              <w:rPr>
                <w:rFonts w:hint="eastAsia"/>
                <w:lang w:val="en-US" w:eastAsia="zh-CN"/>
              </w:rPr>
              <w:t>(自动重启，自动刷新)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"http://www.jdon.com/idea/nodejs/top-10-mistakes-node-developers-make-1.html"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http://www.jdon.com/idea/nodejs/top-10-mistakes-node-developers-make-1.html</w:t>
            </w:r>
            <w:r>
              <w:rPr>
                <w:rFonts w:hint="default"/>
              </w:rPr>
              <w:fldChar w:fldCharType="end"/>
            </w:r>
          </w:p>
          <w:p>
            <w:pPr>
              <w:ind w:firstLine="0" w:firstLineChars="0"/>
              <w:rPr>
                <w:rFonts w:hint="default"/>
              </w:rPr>
            </w:pP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javascript设计模式</w:t>
            </w:r>
          </w:p>
          <w:p>
            <w:pPr>
              <w:ind w:firstLine="0" w:firstLineChars="0"/>
              <w:rPr>
                <w:rStyle w:val="21"/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"http://www.cnblogs.com/TomXu/tag/JavaScript/default.html?page=2"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http://www.cnblogs.com/TomXu/tag/JavaScript/default.html?page=2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node学习路线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"http://www.open-open.com/lib/view/open1403574545233.html"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http://www.open-open.com/lib/view/open1403574545233.html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"https://cnodejs.org/" </w:instrText>
            </w:r>
            <w:r>
              <w:fldChar w:fldCharType="separate"/>
            </w:r>
            <w:r>
              <w:rPr>
                <w:rFonts w:hint="default"/>
              </w:rPr>
              <w:t>主页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/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default"/>
              </w:rPr>
              <w:t>Node.js 新手入门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"https://cnodejs.org/getstart"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https://cnodejs.org/getstart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node学习路线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"http://www.open-open.com/lib/view/open1403574545233.html"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http://www.open-open.com/lib/view/open1403574545233.html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从零开始nodejs系列文章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"http://blog.fens.me/series-nodejs/"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http://blog.fens.me/series-nodejs/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Node.js 包教不包会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"https://github.com/alsotang/node-lessons"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https://github.com/alsotang/node-lessons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阿里前端node7天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"http://nqdeng.github.io/7-days-nodejs/"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http://nqdeng.github.io/7-days-nodejs/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"https://github.com/nqdeng/7-days-nodejs/"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https://github.com/nqdeng/7-days-nodejs/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node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"https://toutiao.io/k/96hsla"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https://toutiao.io/k/96hsla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"https://github.com/CGerAJ/node123"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node干货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"https://github.com/CGerAJ/node123"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https://github.com/CGerAJ/node123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node应用小试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"http://blog.csdn.net/a1104258464/article/category/6149761"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http://blog.csdn.net/a1104258464/article/category/6149761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nodejs方向指引：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"https://juejin.im/post/58cf4a3144d90400690b7be7#comment"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https://juejin.im/post/58cf4a3144d90400690b7be7#comment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"https://zhuanlan.zhihu.com/p/25933892"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https://zhuanlan.zhihu.com/p/25933892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使用 Express + MongoDB 搭建多人博客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"https://github.com/nswbmw/N-blog"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https://github.com/nswbmw/N-blog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ind w:left="0" w:leftChars="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作者：韦捷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链接：https://www.zhihu.com/question/55886635/answer/147275692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来源：知乎</w:t>
            </w:r>
            <w:r>
              <w:rPr>
                <w:lang w:val="en-US" w:eastAsia="zh-CN"/>
              </w:rPr>
              <w:br w:type="textWrapping"/>
            </w:r>
            <w:r>
              <w:rPr>
                <w:lang w:val="en-US" w:eastAsia="zh-CN"/>
              </w:rPr>
              <w:t>著作权归作者所有。商业转载请联系作者获得授权，非商业转载请注明出处。</w:t>
            </w:r>
          </w:p>
          <w:p>
            <w:pPr>
              <w:pStyle w:val="30"/>
              <w:ind w:left="0" w:leftChars="0" w:firstLine="0" w:firstLineChars="0"/>
              <w:rPr>
                <w:lang w:val="en-US" w:eastAsia="zh-CN"/>
              </w:rPr>
            </w:pPr>
          </w:p>
          <w:p>
            <w:pPr>
              <w:pStyle w:val="30"/>
            </w:pPr>
            <w:r>
              <w:t>如果你已经学会了 HTML CSS JavaScript jQuery，还想要往前一步的话，我推荐：</w:t>
            </w:r>
          </w:p>
          <w:p>
            <w:pPr>
              <w:pStyle w:val="30"/>
            </w:pPr>
            <w:r>
              <w:t>首先你需要安装 NodeJS 然后看这里（</w:t>
            </w:r>
            <w:r>
              <w:fldChar w:fldCharType="begin"/>
            </w:r>
            <w:r>
              <w:instrText xml:space="preserve"> HYPERLINK "https://link.zhihu.com/?target=https://cnodejs.org/topic/581b0c4ebb9452c9052e7acb" \t "_blank" </w:instrText>
            </w:r>
            <w:r>
              <w:fldChar w:fldCharType="separate"/>
            </w:r>
            <w:r>
              <w:rPr>
                <w:rStyle w:val="19"/>
              </w:rPr>
              <w:t>《一起学 Node.js》彻底重写完毕 - CNode技术社区</w:t>
            </w:r>
            <w:r>
              <w:fldChar w:fldCharType="end"/>
            </w:r>
            <w:r>
              <w:t>）免费的 NodeJS 教程哎，时间多，可以看完顺便学习后端知识，时间不多，看前三章，看完后有收获，记得给作者打赏，请他喝杯咖啡。接下来马马虎虎就知道 NodeJS 是什么鬼了。</w:t>
            </w:r>
          </w:p>
          <w:p>
            <w:pPr>
              <w:pStyle w:val="30"/>
            </w:pPr>
            <w:r>
              <w:t>然后学习 Vue 技术栈，现在有许多公司在使用，岗位数量有保证。同时它简单易学，不像 AngularJS 那么重，也没有 React 那么多文绉绉的概念，文档齐全教程丰富，随便在 GitHub 上搜 Vue 都能找到许多实例项目可以参考学习。 先跟着 Vue 官方教程(</w:t>
            </w:r>
            <w:r>
              <w:fldChar w:fldCharType="begin"/>
            </w:r>
            <w:r>
              <w:instrText xml:space="preserve"> HYPERLINK "https://link.zhihu.com/?target=https://cn.vuejs.org/v2/guide/state-management.html" \t "_blank" </w:instrText>
            </w:r>
            <w:r>
              <w:fldChar w:fldCharType="separate"/>
            </w:r>
            <w:r>
              <w:rPr>
                <w:rStyle w:val="21"/>
              </w:rPr>
              <w:t>https://cn.vuejs.org/v2/guide/</w:t>
            </w:r>
            <w:r>
              <w:fldChar w:fldCharType="end"/>
            </w:r>
            <w:r>
              <w:t>)走一遍，基本上 Vue 技术栈中常用的几个模块就能一一碰到了，它们分别是 vue-router vuex。</w:t>
            </w:r>
          </w:p>
          <w:p>
            <w:pPr>
              <w:pStyle w:val="30"/>
            </w:pPr>
            <w:r>
              <w:t>然后当你看完教程想要新建目录准备大干一场的时候，发觉自己什么都不会，别担心，这是人之常情。学过 NodeJS 的你，可以在 5 秒钟内敲出指令，通过 NPM 安装一个 vue-cli （文档地址：</w:t>
            </w:r>
            <w:r>
              <w:fldChar w:fldCharType="begin"/>
            </w:r>
            <w:r>
              <w:instrText xml:space="preserve"> HYPERLINK "https://link.zhihu.com/?target=https://github.com/vuejs/vue-cli" \t "_blank" </w:instrText>
            </w:r>
            <w:r>
              <w:fldChar w:fldCharType="separate"/>
            </w:r>
            <w:r>
              <w:rPr>
                <w:rStyle w:val="21"/>
              </w:rPr>
              <w:t>vuejs/vue-cli: Simple CLI for scaffolding Vue.js projects</w:t>
            </w:r>
            <w:r>
              <w:fldChar w:fldCharType="end"/>
            </w:r>
            <w:r>
              <w:t>）然后使用它的 webpack 模版（文档地址：</w:t>
            </w:r>
            <w:r>
              <w:fldChar w:fldCharType="begin"/>
            </w:r>
            <w:r>
              <w:instrText xml:space="preserve"> HYPERLINK "https://link.zhihu.com/?target=https://github.com/vuejs-templates/webpack" \t "_blank" </w:instrText>
            </w:r>
            <w:r>
              <w:fldChar w:fldCharType="separate"/>
            </w:r>
            <w:r>
              <w:rPr>
                <w:rStyle w:val="21"/>
              </w:rPr>
              <w:t>vuejs-templates/webpack: A full-featured Webpack + vue-loader setup with hot reload, linting, testing &amp;amp;amp; css extraction.</w:t>
            </w:r>
            <w:r>
              <w:fldChar w:fldCharType="end"/>
            </w:r>
            <w:r>
              <w:t>）不出三分钟，你就得到了一个配置完善的 Vue 项目，有一整套的基于 Webpack 的构建流程，连目录都给你建好了，你只需在此基础上不断的增加自己的代码。</w:t>
            </w:r>
          </w:p>
          <w:p>
            <w:pPr>
              <w:pStyle w:val="30"/>
            </w:pPr>
            <w:r>
              <w:t>接着可以在 GitHub 上找一个你喜欢的项目模仿学习，比如在 GitHub 上搜索「vue 知乎日报」就能出现许多相关项目。尽量找新的，并且使用了全套 Vue 技术（Vue、Vue-Router、Vuex、Vue-Resource）的项目来参考。</w:t>
            </w:r>
          </w:p>
          <w:p>
            <w:pPr>
              <w:pStyle w:val="30"/>
            </w:pPr>
            <w:r>
              <w:t>接着，对着各种文档，边查看边练习吧，当你磕磕碰碰完成一个完整的项目时，你会发觉自己更上一层楼了，找工作也没原来那么难了。再看原来那些 jQuery 代码，你就会发现那是上个时代的产物了。</w:t>
            </w:r>
          </w:p>
          <w:p>
            <w:pPr>
              <w:pStyle w:val="30"/>
            </w:pPr>
            <w:r>
              <w:t>另外，当你想要让 Webpack 帮你处理更多的东西时你可以看看 Webpack(</w:t>
            </w:r>
            <w:r>
              <w:fldChar w:fldCharType="begin"/>
            </w:r>
            <w:r>
              <w:instrText xml:space="preserve"> HYPERLINK "https://link.zhihu.com/?target=https://webpack.js.org/" \t "_blank" </w:instrText>
            </w:r>
            <w:r>
              <w:fldChar w:fldCharType="separate"/>
            </w:r>
            <w:r>
              <w:rPr>
                <w:rStyle w:val="21"/>
              </w:rPr>
              <w:t>webpack</w:t>
            </w:r>
            <w:r>
              <w:fldChar w:fldCharType="end"/>
            </w:r>
            <w:r>
              <w:t>) 的文档，然后修改 vue-cli 给你生成的 Webpack 的配置代码，你就能尝试配置自己的项目了，顺便学习 Webpack 的使用。 想写 SCSS ？Webpack 有个 scss-loader。 想写 ES6 ？ Webpack 有个 babel-loader。 等等等等……</w:t>
            </w:r>
          </w:p>
          <w:p>
            <w:pPr>
              <w:pStyle w:val="30"/>
            </w:pPr>
            <w:r>
              <w:t>这题，是越答越歪了....</w:t>
            </w:r>
          </w:p>
          <w:p>
            <w:pPr>
              <w:pStyle w:val="30"/>
            </w:pPr>
            <w:r>
              <w:t xml:space="preserve">=== 2017.4 更新=== </w:t>
            </w:r>
          </w:p>
          <w:p>
            <w:pPr>
              <w:pStyle w:val="30"/>
            </w:pPr>
            <w:r>
              <w:t>前文提到的 Vue-Resource 作者已经停止维护，替代品是 axios 地址在这 ：</w:t>
            </w:r>
            <w:r>
              <w:fldChar w:fldCharType="begin"/>
            </w:r>
            <w:r>
              <w:instrText xml:space="preserve"> HYPERLINK "https://link.zhihu.com/?target=https://github.com/mzabriskie/axios" \t "_blank" </w:instrText>
            </w:r>
            <w:r>
              <w:fldChar w:fldCharType="separate"/>
            </w:r>
            <w:r>
              <w:rPr>
                <w:rStyle w:val="21"/>
              </w:rPr>
              <w:t>mzabriskie/axios</w:t>
            </w:r>
            <w:r>
              <w:fldChar w:fldCharType="end"/>
            </w:r>
          </w:p>
          <w:p>
            <w:pPr>
              <w:pStyle w:val="30"/>
            </w:pPr>
            <w:r>
              <w:t>如果 Webpack 一下子不好弄懂，这里有个非常不错的 webpack 中文教程：</w:t>
            </w:r>
            <w:r>
              <w:fldChar w:fldCharType="begin"/>
            </w:r>
            <w:r>
              <w:instrText xml:space="preserve"> HYPERLINK "https://link.zhihu.com/?target=https://vikingmute.gitbooks.io/webpack-for-fools/content/" \t "_blank" </w:instrText>
            </w:r>
            <w:r>
              <w:fldChar w:fldCharType="separate"/>
            </w:r>
            <w:r>
              <w:rPr>
                <w:rStyle w:val="21"/>
              </w:rPr>
              <w:t>Introduction · Webpack for fools</w:t>
            </w:r>
            <w: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r>
              <w:t>学习 Node.js 的书籍：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"http://read.html5.qq.com/image?src=forum&amp;q=5&amp;r=0&amp;imgflag=7&amp;imageUrl=http://mmbiz.qpic.cn/mmbiz/w9Cccd1M0aedOafbAoSasf5pSyRUmZ9ibcia9kFJo1fKJsIksI2ax1upriaft9icHTU5LBt85WCSeXm1Wr2iaSJcOgg/0?wx_fmt=png"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2809875" cy="1471295"/>
                  <wp:effectExtent l="0" t="0" r="9525" b="14605"/>
                  <wp:docPr id="1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7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推荐国内比较专业的 cnode 社区 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"https://cnodejs.org，有任何问题都可以发帖提问，会有很多人回答。"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9"/>
                <w:rFonts w:hint="eastAsia"/>
              </w:rPr>
              <w:t>https://cnodejs.org，有任何问题都可以发帖提问，会有很多人回答。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其他就数https://github.com/trending，每日必看。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他给的几个学习建议是：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1、可以去深入学习3D加速、rem、flex和svg。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2、css3动画。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3、canvas，把API整体看一遍，多练习。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4、学习自动化工具，gulp、grunt。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5、多记一下平时碰到的问题，并把解决方案记录下来（这是个好习惯）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腾讯SNG雏鹰计划Mini项目杂谈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"http://natumsol.github.io/2016/08/02/mini/"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http://natumsol.github.io/2016/08/02/mini/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"http://www.cnblogs.com/liulangmao/p/4920534.html"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browserify使用手册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"http://www.cnblogs.com/liulangmao/p/4920534.html?utm_source=tuicool&amp;utm_medium=referral"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http://www.cnblogs.com/liulangmao/p/4920534.html?utm_source=tuicool&amp;utm_medium=referral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知识点教程：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"http://www.gimoo.net/t/1412/54a24d71ae74f.html"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http://www.gimoo.net/t/1412/54a24d71ae74f.html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nodeEN：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"https://nodejs.org/api/path.html#path_path_extname_path"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https://nodejs.org/api/path.html#path_path_extname_path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nodeCH: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"http://nodeapi.ucdok.com/api/"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lang w:val="en-US" w:eastAsia="zh-CN"/>
              </w:rPr>
              <w:t>http://nodeapi.ucdok.com/api/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菜鸟教程：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"http://www.runoob.com/nodejs/nodejs-restful-api.html"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http://www.runoob.com/nodejs/nodejs-restful-api.html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r>
              <w:t>初探nodejs学习笔记- 如何使用nodejs接收get/post 数据（参数）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"http://my.oschina.net/freddon/blog/513853"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http://my.oschina.net/freddon/blog/513853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"https://www.baidufe.com/item/60cd11d3bfdee5c51369.html" \t "https://www.baidufe.com/_blank" </w:instrText>
            </w:r>
            <w:r>
              <w:fldChar w:fldCharType="separate"/>
            </w:r>
            <w:r>
              <w:rPr>
                <w:rFonts w:hint="default"/>
              </w:rPr>
              <w:t>web界面上的字体兼容方案</w:t>
            </w:r>
            <w:r>
              <w:rPr>
                <w:rFonts w:hint="default"/>
              </w:rPr>
              <w:fldChar w:fldCharType="end"/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"https://www.baidufe.com/item/60cd11d3bfdee5c51369.html"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https://www.baidufe.com/item/60cd11d3bfdee5c51369.html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公共组件库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"https://www.baidufe.com/component"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https://www.baidufe.com/component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Node.js使用cheerio抓取网页数据DEMO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"http://www.sufeinet.com/thread-8413-1-1.html"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http://www.sufeinet.com/thread-8413-1-1.html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uglifyjs压缩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"http://jiangxiao-2000.iteye.com/blog/1941144"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http://jiangxiao-2000.iteye.com/blog/1941144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"http://www.zhangxinxu.com/wordpress/2013/01/uglifyjs-compress-js/"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http://www.zhangxinxu.com/wordpress/2013/01/uglifyjs-compress-js/</w:t>
            </w:r>
            <w:r>
              <w:rPr>
                <w:rFonts w:hint="default"/>
              </w:rPr>
              <w:fldChar w:fldCharType="end"/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"http://www.cnblogs.com/sorex/archive/2011/12/14/2287635.html"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http://www.cnblogs.com/sorex/archive/2011/12/14/2287635.html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使用nrm控制npm源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"https://chenjiangsong.github.io/blog/2016/03/13/%E4%BD%BF%E7%94%A8nrm%E6%8E%A7%E5%88%B6npm%E6%BA%90/"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https://chenjiangsong.github.io/blog/2016/03/13/%E4%BD%BF%E7%94%A8nrm%E6%8E%A7%E5%88%B6npm%E6%BA%90/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"http://stylechen.com/static-build.html" \o "前端自动化构建和发布系统的设计（一）"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Arial" w:hAnsi="Arial" w:cs="Arial"/>
                <w:i w:val="0"/>
                <w:caps w:val="0"/>
                <w:color w:val="1F7B9B"/>
                <w:spacing w:val="0"/>
                <w:szCs w:val="36"/>
                <w:u w:val="single"/>
              </w:rPr>
              <w:t>前端自动化构建和发布系统的设计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"http://stylechen.com/category/node-js"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http://stylechen.com/category/node-js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10个Node.js开发者最易犯的错误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"https://zhuanlan.zhihu.com/p/19944110?columnSlug=FrontendMagazine"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https://zhuanlan.zhihu.com/p/19944110?columnSlug=FrontendMagazine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Gulp应该和Grunt比较，他们的区别我就不说了，说说用处吧。Gulp / Grunt 是一种工具，能够优化前端工作流程。比如自动刷新页面、combo、压缩css、js、编译less等等。简单来说，就是使用Gulp/Grunt，然后配置你需要的插件，就可以把以前需要手工做的事情让它帮你做了。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说到 browserify / webpack ，那还要说到 seajs / requirejs 。这四个都是JS模块化的方案。其中seajs / require 是一种类型，browserify / webpack 是另一种类型。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seajs / require : 是一种在线"编译" 模块的方案，相当于在页面上加载一个 CMD/AMD 解释器。这样浏览器就认识了 define、exports、module 这些东西。也就实现了模块化。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browserify / webpack : 是一个预编译模块的方案，相比于上面 ，这个方案更加智能。没用过browserify，这里以webpack为例。首先，它是预编译的，不需要在浏览器中加载解释器。另外，你在本地直接写JS，不管是 AMD / CMD / ES6 风格的模块化，它都能认识，并且编译成浏览器认识的JS。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这样就知道，Gulp是一个工具，而webpack等等是模块化方案。Gulp也可以配置seajs、requirejs甚至webpack的插件。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2" w:name="_Toc18746"/>
            <w:bookmarkStart w:id="3" w:name="_Toc6060"/>
            <w:r>
              <w:rPr>
                <w:rFonts w:hint="eastAsia"/>
                <w:lang w:val="en-US" w:eastAsia="zh-CN"/>
              </w:rPr>
              <w:t>常用的node模块</w:t>
            </w:r>
            <w:bookmarkEnd w:id="2"/>
            <w:bookmarkEnd w:id="3"/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socket.io ：作用为客户端和服务器端的双向实时通信；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uglify-js ：作用为js文件的压缩；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clean-css ：作用为css文件的压缩；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node-smushit ：作用为图片文件的压缩；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walk ：作用为分析磁盘的目录结构；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t>node.js的前100个流行模块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"http://blog.csdn.net/kavensu/article/details/17890503"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lang w:val="en-US" w:eastAsia="zh-CN"/>
              </w:rPr>
              <w:t>http://blog.csdn.net/kavensu/article/details/17890503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4" w:name="_Toc1043"/>
      <w:bookmarkStart w:id="5" w:name="_Toc20936"/>
      <w:r>
        <w:rPr>
          <w:rFonts w:hint="eastAsia"/>
          <w:color w:val="C0504D"/>
          <w:w w:val="120"/>
          <w:kern w:val="2"/>
          <w:szCs w:val="22"/>
          <w:lang w:val="en-US" w:eastAsia="zh-CN"/>
        </w:rPr>
        <w:t>第一个demo</w:t>
      </w:r>
      <w:bookmarkEnd w:id="4"/>
      <w:bookmarkEnd w:id="5"/>
    </w:p>
    <w:tbl>
      <w:tblPr>
        <w:tblStyle w:val="24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6" w:name="_Toc23116"/>
            <w:bookmarkStart w:id="7" w:name="_Toc32559"/>
            <w:bookmarkStart w:id="8" w:name="_Toc5449"/>
            <w:r>
              <w:rPr>
                <w:rFonts w:hint="eastAsia"/>
                <w:lang w:val="en-US" w:eastAsia="zh-CN"/>
              </w:rPr>
              <w:t>hollow world</w:t>
            </w:r>
            <w:bookmarkEnd w:id="6"/>
            <w:bookmarkEnd w:id="7"/>
            <w:bookmarkEnd w:id="8"/>
          </w:p>
        </w:tc>
        <w:tc>
          <w:tcPr>
            <w:tcW w:w="96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---新建server.js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http = require("http");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http.createServer(function(request, response)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response.writeHead(200, {"Content-Type": "text/plain"});//返回的状态，返回的文本类型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response.write("Hello World");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response.end();//response.end("hellow world")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}).listen(8888);//.listen(1337,'127.0.0.1')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---http://localhost:8888/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=node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进入node环境变量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=F12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进入调试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区别：window  process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9" w:name="_Toc2008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"http://www.cnblogs.com/liulangmao/p/4901665.html"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nodejs里的module.exports和exports的关系</w:t>
      </w:r>
      <w:r>
        <w:rPr>
          <w:rFonts w:hint="eastAsia"/>
          <w:lang w:val="en-US" w:eastAsia="zh-CN"/>
        </w:rPr>
        <w:fldChar w:fldCharType="end"/>
      </w:r>
      <w:bookmarkEnd w:id="9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"/>
        <w:gridCol w:w="9613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gridSpan w:val="2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gridSpan w:val="2"/>
            <w:vAlign w:val="top"/>
          </w:tcPr>
          <w:p>
            <w:r>
              <w:rPr>
                <w:rFonts w:hint="default"/>
              </w:rPr>
              <w:t>Node.js模块里exports与module.exports的区别?</w:t>
            </w:r>
          </w:p>
          <w:p>
            <w:r>
              <w:rPr>
                <w:rFonts w:hint="eastAsia"/>
              </w:rPr>
              <w:t>https://www.zhihu.com/question/26621212/answer/33432974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Module.exports和exports的区别</w:t>
            </w:r>
            <w:r>
              <w:rPr>
                <w:rFonts w:hint="eastAsia"/>
                <w:lang w:val="en-US" w:eastAsia="zh-CN"/>
              </w:rPr>
              <w:t>---详细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https://www.ycjcl.cc/2017/02/10/module-exportshe-exportsde-qu-bie/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//下面这种情况下是一致的: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exports.foo=123 //可以是字符串,数字,数组或函数,都无所谓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module.exports.foo=123 //可以是字符串,数字,数组或函数,都无所谓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//下面这种情况下是不一致的: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module.exports = 123 //可以是字符串,数字,数组或函数,都无所谓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exports = 123 //可以是字符串,数字,数组或函数,都无所谓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至于为什么会这样,我一直都不太清楚,直到看到下面这段代码: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 module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exports: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(function(module,exports){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module.exports = 123;   //可以修改module对象下的exports属性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　　 exports = 123;　　　　　　//修改的是当前函数环境里的exports变量,而非module.exports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　　　 exports.foo = 123       //可以修改module.exports下的foo属性</w:t>
            </w:r>
          </w:p>
          <w:p>
            <w:r>
              <w:rPr>
                <w:rFonts w:hint="eastAsia"/>
              </w:rPr>
              <w:t>})(module,module.exports);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eastAsia"/>
              </w:rPr>
              <w:t>这个函数里的参数module和exports就对应了nodejs里的module和exports,module和module.exports都作为参数被传递给了函数,所以,当我们修改参数的属性的时候,它对于参数指向的这个对象是有效的,而直接修改这个参数,只是在函数环境里修改这个变量,对象并没有被修改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这就解释了为什么可以直接给module.exports赋值,却不能给exports直接赋值.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也解释了为什么module.exports.foo和exports.foo是完全一样的.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1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改变不了 </w:t>
            </w:r>
            <w:r>
              <w:rPr>
                <w:rFonts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的引用。准确来说，是改变后实际导出的还是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原引用指向的对象。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就是用来修复此问题的。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如果我们把你的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JS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文件整个放在一个闭包内执行：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define(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exports 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的引用改变外部根本观察不到。但如果换成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define(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(require, exports, module)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 {};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这时候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module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对内外的观察者来说都是同一个东西，在内部改变了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在外部能获取到。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用一句话来说明就是，</w:t>
            </w:r>
            <w:r>
              <w:rPr>
                <w:rFonts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方能看到的只有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这个对象，它是看不到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对象的，而我们在编写模块时用到的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对象实际上只是对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的引用。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首先说一个概念：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ECMAScript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的变量值类型共有两种：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基本类型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(primitive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： 包括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Undefined, Null, Boolean, Number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五种基本数据类型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引用类型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(reference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values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： 保存在内存中的对象们，不能直接操作，只能通过保存在变量中的地址引用对其进行操作。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我们今天要讨论的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属于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类型，属于引用类型。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看下面的例子：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module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是对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的引用，也就是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现在指向的内存地址和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指向的内存地址是一样的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属性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看到没，引用的结果就是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a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b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都操作同一内存地址下的数据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修改方式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：这个时候我在某个文件定义了一个想导出的模块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Circle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2D0000"/>
                <w:sz w:val="16"/>
                <w:szCs w:val="16"/>
                <w:shd w:val="clear" w:fill="FFFFFF"/>
              </w:rPr>
              <w:t>我是一个圆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func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x*x*</w:t>
            </w:r>
            <w:r>
              <w:rPr>
                <w:rFonts w:hint="default" w:ascii="Consolas" w:hAnsi="Consolas" w:eastAsia="Consolas" w:cs="Consolas"/>
                <w:color w:val="2D0505"/>
                <w:sz w:val="16"/>
                <w:szCs w:val="16"/>
                <w:shd w:val="clear" w:fill="FFFFFF"/>
              </w:rPr>
              <w:t>3.14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Circle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//   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看清楚了，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Circle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这个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Object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在内存中指向了新的地址，所以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也指向了这个新的地址，和原来的地址没有半毛钱关系了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我想改一下名字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);   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 { name: '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我是一个圆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', func: [Function] }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回到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nodejs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中，</w:t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初始的时候置为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{},exports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也指向这个空对象。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修改方式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2*/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修改方式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：下面这个一毛一样，因为都是修改的同一内存地址里的东西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b/>
                <w:color w:val="005BFF"/>
                <w:sz w:val="16"/>
                <w:szCs w:val="16"/>
                <w:shd w:val="clear" w:fill="FFFFFF"/>
              </w:rPr>
              <w:t>但是这样写就有了区别了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b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上面的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 xml:space="preserve"> function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是一块新的内存地址，导致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与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不存在任何关系，而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require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方能看到的只有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这个对象，看不到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对象，所以这样写是导不出去的。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下面的写法是可以导出去的。说句题外话，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module.exports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t>除了导出对象，函数，还可以导出所有的类型，比如字符串、数值等。</w:t>
            </w:r>
            <w:r>
              <w:rPr>
                <w:rFonts w:hint="eastAsia" w:ascii="宋体" w:hAnsi="宋体" w:eastAsia="宋体" w:cs="宋体"/>
                <w:color w:val="005BFF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0000"/>
                <w:sz w:val="16"/>
                <w:szCs w:val="16"/>
                <w:shd w:val="clear" w:fill="FFFFFF"/>
              </w:rPr>
              <w:t>module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00"/>
                <w:sz w:val="16"/>
                <w:szCs w:val="16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E4E4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FF3816"/>
                <w:sz w:val="16"/>
                <w:szCs w:val="16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(x);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};</w:t>
            </w:r>
          </w:p>
          <w:p>
            <w:pPr>
              <w:pStyle w:val="30"/>
              <w:ind w:firstLine="220" w:firstLineChars="200"/>
              <w:rPr>
                <w:rFonts w:hint="eastAsia"/>
                <w:sz w:val="11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9614" w:type="dxa"/>
            <w:gridSpan w:val="2"/>
          </w:tcPr>
          <w:p>
            <w:r>
              <w:rPr>
                <w:rFonts w:hint="default"/>
              </w:rPr>
              <w:t>从require导入方式去理解，关键有两个变量(全局变量</w:t>
            </w:r>
            <w:r>
              <w:t>module.exports</w:t>
            </w:r>
            <w:r>
              <w:rPr>
                <w:rFonts w:hint="default"/>
              </w:rPr>
              <w:t>，局部变量exports)、一个返回值(module.exports)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function require(...)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var module =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exports: {}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((module, exports) =&gt;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--- 你的被引入代码 Start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var exports = module.exports = {}; (默认都有的)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exports = function () {};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此时，exports不再挂载到module.exports；require() 将导出{}默认对象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module.exports = function () {};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此时，这个模块将导出some_func对象，覆盖exports上的some_func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// --- 你的被引入代码 End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})(module, module.exports);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// 不管是exports还是module.exports，最后返回的还是module.exports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return module.exports;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require 结果</w:t>
            </w: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 = function ()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 = function ()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exports.a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//{ a: [Function]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module.exports.a =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{ a: [Function]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0" w:hRule="atLeast"/>
        </w:trPr>
        <w:tc>
          <w:tcPr>
            <w:tcW w:w="126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module.exports =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b: function 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console.log(2)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//{ b: [Function: b] }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save-dev</w:t>
      </w:r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--save 和 --save-dev的区别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--save是对生产环境所需依赖的声明(开发应用中使用的框架，库，比如jquery，bootstrap等)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--save-dev是对开发环境所需依赖的声明(构建工具，测试工具，比如babel，gulp等)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正常使用npm install时，会下载dependencies和devDependencies中的模块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当使用npm install --production或者注明NODE_ENV变量值为production时，只会下载dependencies中的模块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0" w:name="_Toc23053"/>
      <w:r>
        <w:rPr>
          <w:rFonts w:hint="default"/>
        </w:rPr>
        <w:t>npm Scripts</w:t>
      </w:r>
      <w:bookmarkEnd w:id="10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r>
              <w:rPr>
                <w:rFonts w:hint="default"/>
              </w:rPr>
              <w:t>为什么使用 npm Scripts 构建项目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"http://www.css88.com/archives/7308"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http://www.css88.com/archives/7308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"http://www.cnblogs.com/webxiaochou/"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前端小丑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-</w:t>
            </w:r>
            <w:r>
              <w:fldChar w:fldCharType="begin"/>
            </w:r>
            <w:r>
              <w:instrText xml:space="preserve"> HYPERLINK "http://www.cnblogs.com/webxiaochou/p/6664906.html" </w:instrText>
            </w:r>
            <w:r>
              <w:fldChar w:fldCharType="separate"/>
            </w:r>
            <w:r>
              <w:t>npm命令及npm scripts的简单总结</w:t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"http://www.cnblogs.com/webxiaochou/p/6664906.html"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http://www.cnblogs.com/webxiaochou/p/6664906.html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npm中文文档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"https://www.kancloud.cn/shellway/npm-doc/199981"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https://www.kancloud.cn/shellway/npm-doc/199981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11" w:name="_Toc2859"/>
      <w:r>
        <w:rPr>
          <w:rFonts w:hint="eastAsia"/>
          <w:lang w:val="en-US" w:eastAsia="zh-CN"/>
        </w:rPr>
        <w:t>nodemon</w:t>
      </w:r>
      <w:bookmarkEnd w:id="11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简单使用</w:t>
            </w: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"https://github.com/remy/nodemon"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https://github.com/remy/nodemon</w:t>
            </w:r>
            <w:r>
              <w:rPr>
                <w:rFonts w:hint="eastAsia"/>
              </w:rPr>
              <w:fldChar w:fldCharType="end"/>
            </w: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0"/>
            </w:pPr>
            <w:r>
              <w:t>npm install -g nodemon  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lang w:val="en-US" w:eastAsia="zh-CN"/>
              </w:rPr>
              <w:t>在doc下输入上面的，就安装成功了，以后我们启动我们的项目的时候，就输入</w:t>
            </w:r>
            <w:r>
              <w:rPr>
                <w:rFonts w:hint="default"/>
                <w:lang w:val="en-US" w:eastAsia="zh-CN"/>
              </w:rPr>
              <w:t>nodemon server.js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以前是node server.js</w:t>
            </w:r>
          </w:p>
          <w:p>
            <w:pPr>
              <w:pStyle w:val="30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这样，每次我们的js文件修改后，node就会自动重启，就省的我们手动去重启了，这样方便了很多。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还有注意一下，这里有一个坑：我一直使用下面的方法启动node: node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这样启动是没有问题的，因为环境变量中配置了node了嘛，但是如果nodemon d:/js/node/app.js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这样nodemon监视的是启动目录，而不是d:/js/node这个目录，比如 c:\program&gt;nodemon d:/js/node/app.js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他实际上监视的是c:\program这个目录，你需要修改启动目录里才可以。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3）如果想通过 npm start 命令来启动应用同时又想用 nodemon 来监控文件改动，可以修改 npm 的 package.js 文件中的 scripts.start：</w:t>
            </w:r>
          </w:p>
          <w:p>
            <w:pPr>
              <w:pStyle w:val="30"/>
            </w:pPr>
            <w:r>
              <w:rPr>
                <w:rFonts w:hint="default"/>
              </w:rPr>
              <w:t>1 "scripts": {2     "start": "nodemon ./bin/www"3 }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nodemon({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script: ...,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stdout: false // important: this tells nodemon not to output to console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}).on('readable', function() { // the `readable` event indicates that data is ready to pick up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this.stdout.pipe(fs.createWriteStream('output.txt'));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this.stderr.pipe(fs.createWriteStream('err.txt'));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"https://github.com/JacksonGariety/gulp-nodemon"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https://github.com/JacksonGariety/gulp-nodemon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</w:pPr>
            <w:r>
              <w:rPr>
                <w:rFonts w:hint="default"/>
              </w:rPr>
              <w:t>$ npm install --save-dev gulp-nodemon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t>Example below will start</w:t>
            </w:r>
            <w:r>
              <w:rPr>
                <w:rFonts w:hint="default"/>
              </w:rPr>
              <w:t> </w:t>
            </w:r>
            <w:r>
              <w:t>server.js</w:t>
            </w:r>
            <w:r>
              <w:rPr>
                <w:rFonts w:hint="default"/>
              </w:rPr>
              <w:t> in development mode and watch for changes, as well as watch all .html and .js files in the directory.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gulp.task('start', function ()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nodemon({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script: 'server.js',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ext: 'js html',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env: { 'NODE_ENV': 'development' 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})</w:t>
            </w:r>
          </w:p>
          <w:p>
            <w:pPr>
              <w:pStyle w:val="33"/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"http://www.cnblogs.com/JuFoFu/p/5140302.html"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nodemon 基本配置与使用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fldChar w:fldCharType="begin"/>
            </w:r>
            <w:r>
              <w:instrText xml:space="preserve"> HYPERLINK "http://www.cnblogs.com/JuFoFu/p/5140302.html" </w:instrText>
            </w:r>
            <w:r>
              <w:fldChar w:fldCharType="separate"/>
            </w:r>
            <w:r>
              <w:t>http://www.cnblogs.com/JuFoFu/p/5140302.html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在开发环境下，往往需要一个工具来自动重启项目工程，之前接触过 python 的 supervisor，现在写 node 的时候发现 supervisior 在很多地方都有他的身影，node 也有一个 npm 模块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"https://github.com/petruisfan/node-supervisor"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supervisior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也是用来监控进程的，不过除了 supervisior 外，还有很多其他的工具，从 github 的评分上看，比较热门的有 forever，nodemon，node-dev，具体这些工具的区别可以参考这篇文章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"https://strongloop.com/strongblog/comparison-tools-to-automate-restarting-node-js-server-after-code-changes-forever-nodemon-nodesupervisor-nodedev/"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Comparison: Tools to Automate Restarting Node.js Server After Code Changes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，个人觉得在开发环境还是用 nodemon，因为配置比较方便，文档也很清晰。所以这里先主要讲 nodemon。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 的安装：</w:t>
            </w:r>
          </w:p>
          <w:p>
            <w:pPr>
              <w:pStyle w:val="33"/>
            </w:pPr>
            <w:r>
              <w:rPr>
                <w:rFonts w:hint="default"/>
              </w:rPr>
              <w:t>npm install -g nodemon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安装完 nodemon 后，就可以用 nodemon 来代替 node 来启动应用：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[your node app]（相当于 node [your node app]）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如果没有在应用中指定端口，可以在命令中指定：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./server.js localhost 8080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可以运行 debug 模式：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--debug ./server.js 80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查看帮助，帮助里面有很多选项都是一目了然：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nodemon -h 或者 nodemon -help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nodemon 比较流行的原因之一就是它的可配置性比较高，下面是官网给出的配置文件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"https://github.com/remy/nodemon/blob/master/doc/sample-nodemon.md"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nodemon.json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的例子，加上我自己了解到的有用的一些配置，开发环境建议可以把每个参数都写上备用，生产环境就把没有必要的参数去掉，有些字段是可以在命令行模式以参数形式给出的，可以通过 -h 查看，下面逐个解释：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"restartable": "rs",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"ignore": [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".git",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"node_modules/**/node_modules"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"verbose": true,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"execMap":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"": "node"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"js": "node --harmony"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"events":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"restart": "osascript -e 'display notification \"App restarted due to:\n'$FILENAME'\" with title \"nodemon\"'"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"watch": [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"test/fixtures/",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"test/samples/"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"env":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"NODE_ENV": "development",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"PORT": "3000"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"ext": "js json",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"legacy-watch": false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t>restartable</w:t>
            </w:r>
            <w:r>
              <w:rPr>
                <w:rFonts w:hint="default"/>
              </w:rPr>
              <w:t>：重启的命令，默认是 rs ，可以改成你自己喜欢的字符串。当用 nodemon 启动应用时，可以直接键入 rs 直接重启服务。除了字符串值外，还可以设置 false 值，这个值的意思是当 nodemon 影响了你自己的终端命令时，设置为 false 则不会在 nodemon 运行期间监听 rs 的重启命令。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ignore：忽略的文件后缀名或者文件夹，文件路径的书写用相对于 nodemon.json 所在位置的相对路径，下同。nodemon 会默认忽略一些文件，默认忽略的文件有：.git, node_modules, bower_components, .sass-cache，如果这些文件想要加入监控，需要重写默认忽略参数字段 ignoreRoot，比如加入："ignoreRoot": [".git", "bower_components", ".sass-cache"]，然后在 watch 中将 node_modules 文件路径加入监控，那么 node_modules 内的文件也加入了监控了。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verbose：true 表示输出详细启动与重启信息，如下图：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"http://images2015.cnblogs.com/blog/739151/201601/739151-20160118193024625-465302499.png"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5344160" cy="1116330"/>
                  <wp:effectExtent l="0" t="0" r="8890" b="7620"/>
                  <wp:docPr id="11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16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false 表示不输出这些运行信息，如下图：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"http://images2015.cnblogs.com/blog/739151/201601/739151-20160118193040531-808582358.png"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4999990" cy="688975"/>
                  <wp:effectExtent l="0" t="0" r="10160" b="15875"/>
                  <wp:docPr id="12" name="图片 7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9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execMap：运行服务的后缀名和对应的运行命令，"js": "node --harmony" 表示用 nodemon 代替 node  --harmony 运行 js 后缀文件；"" 指 www 这些没有后缀名的文件；默认的 defaults.js 配置文件会识别一些文件：py: 'python',rb: 'ruby'。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events：这个字段表示 nodemon 运行到某些状态时的一些触发事件，总共有五个状态：</w:t>
            </w:r>
          </w:p>
          <w:p>
            <w:pPr>
              <w:pStyle w:val="30"/>
            </w:pPr>
            <w:r>
              <w:rPr>
                <w:rFonts w:hint="default"/>
              </w:rPr>
              <w:t>start - 子进程（即监控的应用）启动</w:t>
            </w:r>
          </w:p>
          <w:p>
            <w:pPr>
              <w:pStyle w:val="30"/>
            </w:pPr>
            <w:r>
              <w:rPr>
                <w:rFonts w:hint="default"/>
              </w:rPr>
              <w:t>crash - 子进程崩溃，不会触发 exit</w:t>
            </w:r>
          </w:p>
          <w:p>
            <w:pPr>
              <w:pStyle w:val="30"/>
            </w:pPr>
            <w:r>
              <w:rPr>
                <w:rFonts w:hint="default"/>
              </w:rPr>
              <w:t>exit - 子进程完全退出，不是非正常的崩溃</w:t>
            </w:r>
          </w:p>
          <w:p>
            <w:pPr>
              <w:pStyle w:val="30"/>
            </w:pPr>
            <w:r>
              <w:rPr>
                <w:rFonts w:hint="default"/>
              </w:rPr>
              <w:t>restart - 子进程重启</w:t>
            </w:r>
          </w:p>
          <w:p>
            <w:pPr>
              <w:pStyle w:val="30"/>
            </w:pPr>
            <w:r>
              <w:rPr>
                <w:rFonts w:hint="default"/>
              </w:rPr>
              <w:t>config:update - nodemon 的 config 文件改变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状态后面可以带标准输入输出语句，比如 mac 系统下设置： "start": "echo 'app start'"，那么启动应用时会输出 app start 信息，其他类似命令如 ls，ps 等等标准命令都可以在这里定义。除此之外，也可以写js来监控，github 上有介绍：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"https://github.com/remy/nodemon/blob/master/doc/events.md"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events.md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，不过我试过之后没有成功，如果有懂的朋友，记得在评论不吝赐教。^_^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watch：监控的文件夹路径或者文件路径。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env：运行环境 development 是开发环境，production 是生产环境。port 是端口号。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ext：监控指定后缀名的文件，用空格间隔。默认监控的后缀文件：.js, .coffee, .litcoffee, .json。但是对于没有文件后缀的文件，比如 www 文件，我暂时找不到怎么用 nodemon 去监控，就算在 watch 中包含了，nodemon 也会忽略掉。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注：关于监控以及忽略文件修改有个顺序的问题，或者说优先级，首先 nodemon 会先读取 watch 里面需要监控的文件或文件路径，再从文件中选择监控 ext 中指定的后缀名，最后去掉从 ignore 中指定的忽略文件或文件路径。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legacy-watch：nodemon 使用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"https://www.npmjs.com/package/chokidar"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Chokidar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作为底层监控系统，但是如果监控失效，或者提示没有需要监控的文件时，就需要使用轮询模式（polling mode），即设置 legacy-watch 为 true，也可以在命令行中指定：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$ nodemon --legacy-watch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$ nodemon -L # 简写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 的默认配置文件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"https://github.com/remy/nodemon/blob/master/lib/config/defaults.js"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default.js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// default options for config.options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module.exports =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restartable: 'rs',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colours: true,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execMap: {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py: 'python',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rb: 'ruby',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// more can be added here such as ls: lsc - but please ensure it's cross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// compatible with linux, mac and windows, or make the default.js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    // dynamically append the `.cmd` for node based utilities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ignoreRoot: ['.git', 'node_modules', 'bower_components', '.sass-cache'],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watch: ['*.*'],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stdin: true,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runOnChangeOnly: false,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verbose: false,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// 'stdout' refers to the default behaviour of a required nodemon's child,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// but also includes stderr. If this is false, data is still dispatched via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// nodemon.on('stdout/stderr')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    stdout: true,</w:t>
            </w:r>
          </w:p>
          <w:p>
            <w:pPr>
              <w:pStyle w:val="33"/>
              <w:ind w:left="320" w:leftChars="200" w:right="320" w:rightChars="20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有几个比较少用到的配置字段：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1）colous：输出信息颜色标示。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2）runOnChangeOnly：true 时运行 nodemon www 项目不会启动，只保持对文件的监控，当监控的文件有修改并保存时才会启动应用，其他没有影响。默认是 false 即一开始就启动应用并监控文件改动。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3）stdin，stdout：这个是关于标准输入输出的设置，上文提到 nodemon.json 文件中的 events 字段可以为状态设置标准输入输出语句，如果这里设置了 false，标准输入输入语句就会实效。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github 上给出了一个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"https://github.com/remy/nodemon/blob/master/faq.md"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 faq.js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解答了一些常见的问题，有的上文已经提到，还有一些比较常见的列举如下：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1）当自己的应用启动服务带的参数和 nodemon 冲突时，可以利用下面的方法来解决冲突：</w:t>
            </w:r>
          </w:p>
          <w:p>
            <w:pPr>
              <w:pStyle w:val="30"/>
            </w:pPr>
            <w:r>
              <w:rPr>
                <w:rFonts w:hint="default"/>
              </w:rPr>
              <w:t>$ nodemon app.js -- -L -opt2 -opt3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以 -- 为分隔，nodemon 不会去读取 -- 后面的参数，而是传给 app.js。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2）当应用因为某些原因奔溃时，nodemon 不会自动重启，会输出以下信息：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[nodemon] app crashed - waiting for file changes before starting...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这个时需要修改文件并保存后 nodemon 才会重启应用，这在开发环境没什么关系，但是如果想把 nodemon 放在线上时，我们往往希望 nodemon 能够自动重启崩溃的应用，这个时候就需要 forever 来辅助了，有一个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"https://github.com/remy/nodemon/issues/30"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 issue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专门讲这个问题。使用 forever 来重启 nodemon 时，在 nodemon 启动时需要加个参数 --exitcrash：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nodemon www --exitcrash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这样当应用崩溃后，nodemon 会自动中断退出，forever 检测到 nodemon 退出后就会重启 nodemon，nodemon 又会重启应用。其他就是 forever 的配置了，因为这里只讲 nodemon，所以就不涉及 forever，到时候总结 forever 的时候再讲，感兴趣的看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"https://github.com/remy/nodemon/blob/master/faq.md" \l "using-nodemon-with-forever"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000000"/>
                <w:spacing w:val="0"/>
                <w:szCs w:val="21"/>
                <w:u w:val="single"/>
                <w:shd w:val="clear" w:fill="FFFFFF"/>
              </w:rPr>
              <w:t>这里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3）如果想通过 npm start 命令来启动应用同时又想用 nodemon 来监控文件改动，可以修改 npm 的 package.js 文件中的 scripts.start：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"scripts":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"start": "nodemon ./bin/www"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那么用 npm start 启动后就是执行 nodemon ./bin/www。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还有注意一下，这里有一个坑：我一直使用下面的方法启动node: node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这样启动是没有问题的，因为环境变量中配置了node了嘛，但是如果nodemon d:/js/node/app.js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这样nodemon监视的是启动目录，而不是d:/js/node这个目录，比如 c:\program&gt;nodemon d:/js/node/app.js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他实际上监视的是c:\program这个目录，你需要修改启动目录里才可以。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 xml:space="preserve">supervisor 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2" w:name="_Toc19262"/>
      <w:bookmarkStart w:id="13" w:name="_Toc31668"/>
      <w:r>
        <w:rPr>
          <w:rFonts w:hint="eastAsia"/>
          <w:lang w:val="en-US" w:eastAsia="zh-CN"/>
        </w:rPr>
        <w:t>模块加载方式及机制</w:t>
      </w:r>
      <w:bookmarkEnd w:id="12"/>
      <w:bookmarkEnd w:id="13"/>
    </w:p>
    <w:tbl>
      <w:tblPr>
        <w:tblStyle w:val="24"/>
        <w:tblW w:w="10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  <w:bookmarkStart w:id="14" w:name="_Toc24602"/>
            <w:bookmarkStart w:id="15" w:name="_Toc22125"/>
            <w:r>
              <w:rPr>
                <w:rFonts w:hint="eastAsia"/>
                <w:lang w:val="en-US" w:eastAsia="zh-CN"/>
              </w:rPr>
              <w:t>www</w:t>
            </w:r>
            <w:bookmarkEnd w:id="14"/>
            <w:bookmarkEnd w:id="15"/>
          </w:p>
        </w:tc>
        <w:tc>
          <w:tcPr>
            <w:tcW w:w="9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"http://www.cnblogs.com/snandy/p/3445550.html"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http://www.cnblogs.com/snandy/p/3445550.html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</w:pPr>
            <w:r>
              <w:rPr>
                <w:rFonts w:hint="default"/>
              </w:rPr>
              <w:t>Node.js中模块可以通过文件路径或名字获取模块的引用。模块的引用会映射到一个js文件路径，除非它是一个Node内置模块。Node的内置模块公开了一些常用的API给开发者，并且它们在Node进程开始的时候就预加载了。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其它的如通过NPM安装的第三方模块（third-party modules）或本地模块（local modules），每个模块都会暴露一个公开的API。以便开发者可以导入。如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var mod = require('module_name')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此句执行后，Node内部会载入内置模块或通过NPM安装的模块。require函数会返回一个对象，该对象公开的API可能是函数，对象，或者属性如函数，数组，甚至任意类型的JS对象。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这里列下node模块的载入及缓存机制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</w:rPr>
              <w:t>载入内置模块（A Core Module）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</w:rPr>
              <w:t>载入文件模块（A File Module）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default"/>
              </w:rPr>
              <w:t>载入文件目录模块（A Folder Module）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default"/>
              </w:rPr>
              <w:t>载入node_modules里的模块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default"/>
              </w:rPr>
              <w:t>自动缓存已载入模块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16" w:name="_Toc3026"/>
            <w:bookmarkStart w:id="17" w:name="_Toc14199"/>
            <w:r>
              <w:rPr>
                <w:rFonts w:hint="default"/>
              </w:rPr>
              <w:t>载入内置模块</w:t>
            </w:r>
            <w:bookmarkEnd w:id="16"/>
            <w:bookmarkEnd w:id="17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</w:pPr>
            <w:r>
              <w:t>Node的内置模块被编译为二进制形式，引用时直接使用名字而非文件路径。当第三方的模块和内置模块同名时，内置模块将覆盖第三方同名模块。因此命名时需要注意不要和内置模块同名。如获取一个http模块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30"/>
              <w:rPr>
                <w:rFonts w:hint="default"/>
              </w:rPr>
            </w:pPr>
            <w:r>
              <w:t>var</w:t>
            </w:r>
            <w:r>
              <w:rPr>
                <w:rFonts w:hint="default"/>
              </w:rPr>
              <w:t> http = require('http')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t>返回的http即是实现了HTTP功能Node的内置模块。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18" w:name="_Toc19742"/>
            <w:bookmarkStart w:id="19" w:name="_Toc9730"/>
            <w:r>
              <w:rPr>
                <w:rFonts w:hint="default"/>
              </w:rPr>
              <w:t>载入文件模块</w:t>
            </w:r>
            <w:bookmarkEnd w:id="18"/>
            <w:bookmarkEnd w:id="19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绝对路径: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myMod = require('/home/base/my_mod')  </w:t>
            </w:r>
          </w:p>
          <w:p>
            <w:pPr>
              <w:pStyle w:val="3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相对路径: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myMod = require('./my_mod')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</w:p>
          <w:p>
            <w:pPr>
              <w:pStyle w:val="3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注意，这里忽略了扩展名“.js”，以下是对等的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myMod = require('./my_mod')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myMod = require('./my_mod.js')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20" w:name="_Toc3669"/>
            <w:bookmarkStart w:id="21" w:name="_Toc6422"/>
            <w:r>
              <w:rPr>
                <w:rFonts w:hint="default"/>
              </w:rPr>
              <w:t>载入文件目录模块</w:t>
            </w:r>
            <w:bookmarkEnd w:id="20"/>
            <w:bookmarkEnd w:id="21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可以直接require一个目录，假设有一个目录名为folder，如 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myMod = require('./folder')</w:t>
            </w:r>
          </w:p>
          <w:p>
            <w:pPr>
              <w:pStyle w:val="3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，Node将搜索整个folder目录，Node会假设folder为一个包并试图找到包定义文件package.json。如果folder目录里没有包含package.json文件，Node会假设默认主文件为index.js，即会加载index.js。如果index.js也不存在，那么加载将失败。</w:t>
            </w:r>
          </w:p>
          <w:tbl>
            <w:tblPr>
              <w:tblStyle w:val="24"/>
              <w:tblW w:w="7820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007"/>
              <w:gridCol w:w="48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6" w:hRule="atLeast"/>
                <w:jc w:val="center"/>
              </w:trPr>
              <w:tc>
                <w:tcPr>
                  <w:tcW w:w="3007" w:type="dxa"/>
                </w:tcPr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目录结构如下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drawing>
                      <wp:inline distT="0" distB="0" distL="114300" distR="114300">
                        <wp:extent cx="923925" cy="809625"/>
                        <wp:effectExtent l="0" t="0" r="9525" b="9525"/>
                        <wp:docPr id="5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</w:p>
              </w:tc>
              <w:tc>
                <w:tcPr>
                  <w:tcW w:w="4813" w:type="dxa"/>
                </w:tcPr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package.json定义如下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"name": "pack",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"main": "modA.js"</w:t>
                  </w:r>
                </w:p>
                <w:p>
                  <w:pPr>
                    <w:pStyle w:val="3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}</w:t>
                  </w:r>
                </w:p>
              </w:tc>
            </w:tr>
          </w:tbl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 require('./folder') 将返回模块modA.js。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如果package.json不存在，那么将返回模块index.js。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果index.js也不存在，那么将发生载入异常。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22" w:name="_Toc26797"/>
            <w:bookmarkStart w:id="23" w:name="_Toc1040"/>
            <w:r>
              <w:rPr>
                <w:rFonts w:hint="default"/>
              </w:rPr>
              <w:t>载入node_modules里的模块</w:t>
            </w:r>
            <w:bookmarkEnd w:id="22"/>
            <w:bookmarkEnd w:id="23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如果模块名不是路径，也不是内置模块，Node将试图去当前目录的node_modules文件夹里搜索。如果当前目录的node_modules里没有找到，Node会从父目录的node_modules里搜索，这样递归下去直到根目录。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不必担心，npm命令可让我们很方便的去安装，卸载，更新node_modules目录。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pPr>
              <w:pStyle w:val="27"/>
            </w:pPr>
            <w:bookmarkStart w:id="24" w:name="_Toc4258"/>
            <w:bookmarkStart w:id="25" w:name="_Toc23723"/>
            <w:r>
              <w:rPr>
                <w:rFonts w:hint="default"/>
              </w:rPr>
              <w:t>自动缓存已载入模块</w:t>
            </w:r>
            <w:bookmarkEnd w:id="24"/>
            <w:bookmarkEnd w:id="25"/>
          </w:p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4" w:type="dxa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对于已加载的模块Node会缓存下来，而不必每次都重新搜索。下面是一个示例</w:t>
            </w:r>
          </w:p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modA.js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console.log('模块modA开始加载...')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exports = function() {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console.log('Hi')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console.log('模块modA加载完毕')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</w:p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init.js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 mod1 = require('./modA')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 mod2 = require('./modA')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console.log(mod1 === mod2)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2"/>
              <w:rPr>
                <w:rFonts w:hint="default"/>
              </w:rPr>
            </w:pPr>
            <w:r>
              <w:rPr>
                <w:rFonts w:hint="default"/>
              </w:rPr>
              <w:t>命令行执行：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node init.js 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INCLUDEPICTURE \d "http://images.cnitblog.com/blog/114013/201311/27140544-ec470dd17e964197b9b9aae3542d7434.png" \* MERGEFORMATINET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drawing>
                <wp:inline distT="0" distB="0" distL="114300" distR="114300">
                  <wp:extent cx="1524000" cy="638175"/>
                  <wp:effectExtent l="0" t="0" r="0" b="9525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可以看到虽然require了两次，但modA.js仍然只执行了一次。mod1和mod2是相同的，即两个引用都指向了同一个模块对象。</w:t>
            </w:r>
          </w:p>
        </w:tc>
      </w:tr>
    </w:tbl>
    <w:p>
      <w:pPr>
        <w:pStyle w:val="29"/>
        <w:rPr>
          <w:rFonts w:hint="default"/>
        </w:rPr>
      </w:pPr>
      <w:bookmarkStart w:id="26" w:name="_Toc8668"/>
      <w:bookmarkStart w:id="27" w:name="_Toc16423"/>
      <w:bookmarkStart w:id="28" w:name="_Toc12722"/>
      <w:r>
        <w:t>如何使用</w:t>
      </w:r>
      <w:r>
        <w:rPr>
          <w:rFonts w:hint="eastAsia"/>
          <w:lang w:val="en-US" w:eastAsia="zh-CN"/>
        </w:rPr>
        <w:t>npm</w:t>
      </w:r>
      <w:r>
        <w:t>来管理你的Node.js依赖</w:t>
      </w:r>
      <w:bookmarkEnd w:id="26"/>
      <w:bookmarkEnd w:id="27"/>
      <w:bookmarkEnd w:id="28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如何使用NPM来管理你的Node.js依赖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"http://www.infoq.com/cn/articles/msh-using-npm-manage-node.js-dependence"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http://www.infoq.com/cn/articles/msh-using-npm-manage-node.js-dependence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config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"https://docs.npmjs.com/misc/config"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https://docs.npmjs.com/misc/config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</w:pPr>
            <w:bookmarkStart w:id="29" w:name="_Toc27155"/>
            <w:bookmarkStart w:id="30" w:name="_Toc6960"/>
            <w:bookmarkStart w:id="31" w:name="_Toc32136"/>
            <w:r>
              <w:t>npm install</w:t>
            </w:r>
            <w:bookmarkEnd w:id="29"/>
            <w:bookmarkEnd w:id="30"/>
            <w:bookmarkEnd w:id="31"/>
          </w:p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t>安装模块只需要 npm install express connect 命令给我们带来了很大的方便。安装模块的路径分两种：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全局路径，也就是带上参数 -g 的安装模式。这个命令会把模块安装在 $PREFIX/lib/node_modules 下，可通过命令 npm root -g 查看全局模块的安装目录。 package.json 里定义的bin会安装到 $PREFIX/bin 目录下，如果模块带有 man page 会安装到 $PREFIX/share/man 目录下。 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本地路径，不带 -g 参数的。从当前目录一直查找到根目录/下有没有 node_modules 目录，有模块安装到这个目录下的 node_modules 目录里，如果没有找到则把模块安装到当前目录 node_modules 目录下。package.josn 定义的 bin 会安装到 node_modules/.bin 目录下，man page 则不会安装。 </w:t>
            </w:r>
          </w:p>
          <w:p>
            <w:pPr>
              <w:pStyle w:val="30"/>
            </w:pPr>
            <w:r>
              <w:rPr>
                <w:rFonts w:hint="default"/>
              </w:rPr>
              <w:t>我们需要选择什么样的安装方式呢？全局模式可以让你不用担心找不到模块，如果不需要还是尽量避免全局模式。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如果我们只是 require('pkg') 一个模块，我们不需要使用全局模式。 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如果我们需要在命令行中调用，我们需要使用全局模式。因为这个安装把 package.josn里 bin 下的定义安装到 $PATH 目录下。 </w:t>
            </w:r>
          </w:p>
          <w:p>
            <w:pPr>
              <w:pStyle w:val="30"/>
            </w:pPr>
            <w:r>
              <w:rPr>
                <w:rFonts w:hint="default"/>
              </w:rPr>
              <w:t xml:space="preserve">有些模块我们既需要在命令行中调用又想 require('pkg')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那么我们可以使用全局模式安装，然后使用下一段要讲的命令 npm link 把它链接到本地的 node_modules 目录下。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不要担心 package.josn 里 script 中定义的命令会不会因为不是全局安装而不能运行。比如在例子里定义的 devDependencies 的 vows 。在调用 npm test 时 npm 会把 node_modules/.bin 目录放到环境变量 $PATH 的最前面。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  <w:bookmarkStart w:id="32" w:name="_Toc14433"/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"http://www.cnblogs.com/hollen/p/5956012.html"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npm install --sa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</w:rPr>
              <w:t>ve 与 npm install --save-dev 的区别</w:t>
            </w:r>
            <w:r>
              <w:rPr>
                <w:rFonts w:hint="default"/>
              </w:rPr>
              <w:fldChar w:fldCharType="end"/>
            </w:r>
            <w:bookmarkEnd w:id="32"/>
          </w:p>
        </w:tc>
        <w:tc>
          <w:tcPr>
            <w:tcW w:w="9619" w:type="dxa"/>
            <w:vAlign w:val="top"/>
          </w:tcPr>
          <w:p>
            <w:pPr>
              <w:pStyle w:val="30"/>
            </w:pPr>
          </w:p>
          <w:p>
            <w:pPr>
              <w:pStyle w:val="30"/>
            </w:pPr>
            <w:r>
              <w:t>以npm安装msbuild为例：</w:t>
            </w:r>
          </w:p>
          <w:p>
            <w:pPr>
              <w:pStyle w:val="32"/>
            </w:pPr>
            <w:r>
              <w:t>npm install msbuild:</w:t>
            </w:r>
          </w:p>
          <w:p>
            <w:pPr>
              <w:pStyle w:val="30"/>
            </w:pPr>
            <w:r>
              <w:rPr>
                <w:rFonts w:hint="default"/>
              </w:rPr>
              <w:t>会把msbuild包安装到node_modules目录中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不会修改package.json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install命令时，不会自动安装msbuild</w:t>
            </w:r>
          </w:p>
          <w:p>
            <w:pPr>
              <w:pStyle w:val="32"/>
            </w:pPr>
            <w:r>
              <w:t>npm install --save:</w:t>
            </w:r>
          </w:p>
          <w:p>
            <w:pPr>
              <w:pStyle w:val="30"/>
            </w:pPr>
            <w:r>
              <w:rPr>
                <w:rFonts w:hint="default"/>
              </w:rPr>
              <w:t>会把msbuild包安装到node_modules目录中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会在package.json的dependencies属性下添加msbuild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install命令时，会自动安装msbuild到node_modules目录中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 --production或者注明NODE_ENV变量值为production时，会自动安装msbuild到node_modules目录中</w:t>
            </w:r>
          </w:p>
          <w:p>
            <w:pPr>
              <w:pStyle w:val="32"/>
            </w:pPr>
            <w:r>
              <w:t>npm install --save-dev:</w:t>
            </w:r>
          </w:p>
          <w:p>
            <w:pPr>
              <w:pStyle w:val="30"/>
            </w:pPr>
            <w:r>
              <w:rPr>
                <w:rFonts w:hint="default"/>
              </w:rPr>
              <w:t>会把msbuild包安装到node_modules目录中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会在package.json的devDependencies属性下添加msbuild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install命令时，会自动安装msbuild到node_modules目录中</w:t>
            </w:r>
          </w:p>
          <w:p>
            <w:pPr>
              <w:pStyle w:val="30"/>
            </w:pPr>
            <w:r>
              <w:rPr>
                <w:rFonts w:hint="default"/>
              </w:rPr>
              <w:t>之后运行npm install --production或者注明NODE_ENV变量值为production时，不会自动安装msbuild到node_modules目录中</w:t>
            </w:r>
          </w:p>
          <w:p>
            <w:pPr>
              <w:pStyle w:val="32"/>
            </w:pPr>
            <w:r>
              <w:t>使用原则:</w:t>
            </w:r>
          </w:p>
          <w:p>
            <w:pPr>
              <w:pStyle w:val="30"/>
            </w:pPr>
            <w:r>
              <w:t>运行时需要用到的包使用--save，否则使用--save-dev。</w:t>
            </w:r>
          </w:p>
          <w:p>
            <w:pPr>
              <w:pStyle w:val="30"/>
              <w:rPr>
                <w:rFonts w:hint="default"/>
              </w:rPr>
            </w:pPr>
            <w:r>
              <w:t>--save-dev </w:t>
            </w:r>
            <w:r>
              <w:rPr>
                <w:rFonts w:hint="default"/>
              </w:rPr>
              <w:t>是你开发时候依赖的东西，--save 是你发布之后还依赖的东西。</w:t>
            </w:r>
          </w:p>
          <w:p>
            <w:pPr>
              <w:pStyle w:val="30"/>
            </w:pPr>
            <w:r>
              <w:rPr>
                <w:rFonts w:hint="default"/>
              </w:rPr>
              <w:t>比如，你写 ES6 代码，如果你想编译成 </w:t>
            </w:r>
            <w:r>
              <w:t>ES5</w:t>
            </w:r>
            <w:r>
              <w:rPr>
                <w:rFonts w:hint="default"/>
              </w:rPr>
              <w:t> 发布那么 babel 就是devDependencies。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如果你用了 jQuery，由于发布之后还是依赖jQuery，所以是dependencies。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但是在 npm 里面除了二进制的依赖，似乎也不用区分是不是dev。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因为使用npm就是自己编译的意思，而不使用npm直接拿编译后的版本的，这些依赖项也看不到。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npm install 在安装 npm 包时，有两种命令参数可以把它们的信息写入 package.json 文件，一个是npm install --save另一个是 npm install --save-dev，他们表面上的区别是--save 会把依赖包名称添加到 package.json 文件 dependencies 键下，--save-dev 则添加到 package.json 文件 devDependencies 键下，譬如：</w:t>
            </w:r>
          </w:p>
          <w:p>
            <w:pPr>
              <w:pStyle w:val="33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"yo"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"version"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"0.0.0"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"dependencies"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"devDependencies"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"~0.4.1"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"grunt-contrib-copy"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"~0.4.1"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"grunt-contrib-concat"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"~0.3.0"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"grunt-contrib-uglify"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"~0.2.0"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"grunt-contrib-compass"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"~0.7.0"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"grunt-contrib-jshint"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"~0.7.0"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4033"/>
                <w:sz w:val="16"/>
                <w:szCs w:val="16"/>
                <w:shd w:val="clear" w:fill="FFFFFF"/>
              </w:rPr>
              <w:t>"grunt-contrib-cssmin"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2D0000"/>
                <w:sz w:val="16"/>
                <w:szCs w:val="16"/>
                <w:shd w:val="clear" w:fill="FFFFFF"/>
              </w:rPr>
              <w:t>"~0.7.0"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不过这只是它们的表面区别。它们真正的区别是，devDependencies 下列出的模块，是我们开发时用的，比如 我们安装 js的压缩包gulp-uglify 时，</w:t>
            </w:r>
          </w:p>
          <w:p>
            <w:pPr>
              <w:pStyle w:val="3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我们采用的是 npm install --save-dev gulp-uglify （见上图）命令安装，因为我们在发布后用不到它，而只是在我们开发才用到它。dependencies 下的模块，则是我们发布后还需要依赖的模块，譬如像jQuery库或者Angular框架类似的，我们在开发完后后肯定还要依赖它们，否则就运行不了。</w:t>
            </w:r>
          </w:p>
          <w:p>
            <w:pPr>
              <w:pStyle w:val="30"/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另外需要补充的是：</w:t>
            </w:r>
          </w:p>
          <w:p>
            <w:pPr>
              <w:pStyle w:val="30"/>
              <w:rPr>
                <w:rFonts w:hint="eastAsia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正常使用npm install时，会下载dependencies和devDependencies中的模块，当使用npm install --production或者注明NODE_ENV变量值为production时，只会下载dependencies中的模块。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区别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在生产环境，使用npm install --production安装 dependencies 部分的模块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在开发环境，npm i ，安装所有devDependencies 和 dependencies里面的模块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所以，在生产环境，就不需要安装 gulp ,webpack 这样的模块，可以通过这种方法区分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几种简写指令：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-P 相当于 --save-prod，  添加dependencies 里面所有的包。在 -D -O 不存在时，-P 就是默认值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-S 相当于 --save;      添加dependencies 里面所有的包。 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-D 相当于 --save-dev;  添加devDependencies 里面所有的包，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-O 相当于 --save-optional, 添加在 optionalDependencies 里面的包，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--no-save：      阻止保存记录在dependencies 中，   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合理使用这两个依赖记录，可以保证减少在生产环境下，打包后体积大小。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"https://segmentfault.com/a/1190000010675594"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https://segmentfault.com/a/1190000010675594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 w:eastAsia="宋体"/>
                <w:lang w:val="en-US" w:eastAsia="zh-CN"/>
              </w:rPr>
            </w:pPr>
            <w:bookmarkStart w:id="33" w:name="_Toc7019"/>
            <w:r>
              <w:rPr>
                <w:rFonts w:hint="eastAsia"/>
                <w:lang w:val="en-US" w:eastAsia="zh-CN"/>
              </w:rPr>
              <w:t>package.json属性说明</w:t>
            </w:r>
            <w:bookmarkEnd w:id="33"/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name - 包名。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version - 包的版本号。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description - 包的描述。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homepage - 包的官网 url 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author - 包的作者姓名。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contributors - 包的其他贡献者姓名。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dependencies - 依赖包列表。如果依赖包没有安装，npm 会自动将依赖包安装在 node_module 目录下。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repository - 包代码存放的地方的类型，可以是 Git 或 svn，git 可在 Github 上。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main - main 字段是一个模块ID，它是一个指向你程序的主要项目。就是说，如果你包的名字叫 express，然后用户安装它，然后require("express")。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keywords - 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  <w:bookmarkStart w:id="34" w:name="_Toc12803"/>
            <w:bookmarkStart w:id="35" w:name="_Toc6309"/>
            <w:bookmarkStart w:id="36" w:name="_Toc32760"/>
            <w:r>
              <w:rPr>
                <w:rFonts w:hint="eastAsia"/>
                <w:lang w:val="en-US" w:eastAsia="zh-CN"/>
              </w:rPr>
              <w:t>npm link指令</w:t>
            </w:r>
            <w:bookmarkEnd w:id="34"/>
            <w:bookmarkEnd w:id="35"/>
            <w:bookmarkEnd w:id="36"/>
          </w:p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default"/>
              </w:rPr>
              <w:t>对开发者而言，这算是最有价值的命令。假设我们开发了一个模块叫 test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default"/>
              </w:rPr>
              <w:t>然后我们在 test-example 里引用这个模块 ，每次 test 模块的变动我们都需要反映到 test-example 模块里。不要担心，有了 npm link 命令一切变的非常容易。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首先我们需要把 test 链接到全局模式下：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~/work/node/test # 进入test模块目录</w:t>
            </w:r>
          </w:p>
          <w:p>
            <w:pPr>
              <w:pStyle w:val="30"/>
            </w:pPr>
            <w:r>
              <w:rPr>
                <w:rFonts w:hint="default"/>
              </w:rPr>
              <w:t>npm link # 创建链接到$PREFIX/lib/node_modules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那么 test 的模块将被链接到 $PREFIX/lib/node_modules 下，就像我的机器上 $PREFIX 指到 /usr/local ，那么 /usr/local/lib/node_modules/test 将会链接到 ~/work/node/test 下。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执行脚本 bin/test.js 被链接到 /usr/local/bin/test 上。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接下来我们需要把 test 引用到 test-example 项目中来：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~/work/node/test-example # 进入test-example模块目录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test # 把全局模式的模块链接到本地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test 命令会去 $PREFIX/lib/node_modules 目录下查找名叫 test 的模块，找到这个模块后把 $PREFIX/lib/node_modules/test 的目录链接到 ~/work/node/test-example/node_modules/test 这个目录上来。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现在任何 test 模块上的改动都会直接映射到 test-example 上来。再比如假设我们开发很多应用，每个应用都用到 Coffee-script 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install coffee-script -g # 全局模式下安装coffee-script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~/work/node/test # 进入开发目录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coffee-script # 把全局模式的coffee-script模块链接到本地的node_modules下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cd ../test-example # 进入另外的一个开发目录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link coffee-script # 把全局模式的coffee-script模块链接到本地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npm update coffee-script -g # 更新全局模式的coffee-script，所有link过去的项目同时更新了。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就像你看到，npm link 对于开发时一个模块被多个模块引用时非常有用。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windows 的用户会想，我这儿没有 UNIX 下的 link 工具怎么办？别担心只要你的 Node.js 支持 fs.symlink 就可用到这个特性。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原理   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linux的系统下会自动执行ln -s 命令来创建一个软连接指向你的全局包路径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npm link创建全局链接(不支持windows)</w:t>
            </w:r>
          </w:p>
          <w:p>
            <w:pPr>
              <w:pStyle w:val="30"/>
            </w:pPr>
            <w:r>
              <w:t>举个例子，我们已经通过 npm install -g express 安装了 express，</w:t>
            </w:r>
            <w:r>
              <w:rPr>
                <w:rFonts w:hint="eastAsia"/>
              </w:rPr>
              <w:t>这时在工程的目录下运行命令：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npm link express ./node_modules/express -&gt; /usr/local/lib/node_modules/express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eastAsia"/>
              </w:rPr>
              <w:t>我们可以在 node_modules 子目录中发现一个指向安装到全局的包的符号链接。通过这种方法，我们就可以把全局包当本地包来使用了。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lang w:eastAsia="zh-CN"/>
              </w:rPr>
            </w:pPr>
            <w:bookmarkStart w:id="37" w:name="_Toc4099"/>
            <w:r>
              <w:rPr>
                <w:rFonts w:hint="eastAsia"/>
                <w:lang w:eastAsia="zh-CN"/>
              </w:rPr>
              <w:t>其他</w:t>
            </w:r>
            <w:bookmarkEnd w:id="37"/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官方文档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"https://docs.npmjs.com/"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https://docs.npmjs.com/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菜鸟教程</w:t>
            </w:r>
            <w:r>
              <w:rPr>
                <w:rFonts w:hint="default"/>
              </w:rPr>
              <w:t>NPM 使用介绍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"http://www.runoob.com/nodejs/nodejs-npm.html"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http://www.runoob.com/nodejs/nodejs-npm.html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卸载 Node.js 模块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uninstall express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ls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更新模块：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update express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搜索模块：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search express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  <w:lang w:val="en-US" w:eastAsia="zh-CN"/>
              </w:rPr>
              <w:t>npm配置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config list //查看基本配置 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list -l //查看所有配置</w:t>
            </w:r>
          </w:p>
          <w:p>
            <w:pPr>
              <w:rPr>
                <w:rFonts w:hint="default"/>
              </w:rPr>
            </w:pPr>
          </w:p>
          <w:p>
            <w:r>
              <w:t>npm本地安装与全局安装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install grunt // 本地安装，则是将模块下载到当前命令行所在目录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install -g grunt//全局安装，模块将被下载安装到【全局目录】中</w:t>
            </w:r>
          </w:p>
          <w:p>
            <w:pPr>
              <w:rPr>
                <w:rFonts w:hint="default"/>
              </w:rPr>
            </w:pPr>
          </w:p>
          <w:p>
            <w:r>
              <w:t>npm如何获取全局安装的默认目录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config get prefix</w:t>
            </w:r>
          </w:p>
          <w:p>
            <w:pPr>
              <w:rPr>
                <w:rFonts w:hint="default"/>
              </w:rPr>
            </w:pPr>
          </w:p>
          <w:p>
            <w:r>
              <w:t>npm如何设置全局安装的默认目录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config set prefix “directory”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>查看自己全局安装过的包，用命令</w:t>
            </w:r>
          </w:p>
          <w:p>
            <w:pPr>
              <w:rPr>
                <w:rFonts w:hint="default"/>
              </w:rPr>
            </w:pPr>
            <w:r>
              <w:t xml:space="preserve">npm list </w:t>
            </w:r>
            <w:r>
              <w:rPr>
                <w:rFonts w:hint="default"/>
              </w:rPr>
              <w:t>-g --depth 0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help &lt;command&gt;可查看某条命令的详细帮助，例如npm help install。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在package.json所在目录下使用npm install . -g可先在本地安装当前命令行程序，可用于发布前的本地测试。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update &lt;package&gt;可以把当前目录下node_modules子目录里边的对应模块更新至最新版本。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update &lt;package&gt; -g可以把全局安装的对应命令行程序更新至最新版。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cache clear可以清空NPM本地缓存，用于对付使用相同版本号发布新版本代码的人。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使用npm unpublish &lt;package&gt;@&lt;version&gt;可以撤销发布自己发布过的某个版本代码。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</w:t>
            </w:r>
          </w:p>
          <w:p>
            <w:pPr>
              <w:rPr>
                <w:rFonts w:hint="default"/>
              </w:rPr>
            </w:pPr>
          </w:p>
          <w:p>
            <w:pPr>
              <w:pStyle w:val="31"/>
              <w:rPr>
                <w:rFonts w:hint="default"/>
              </w:rPr>
            </w:pPr>
            <w:r>
              <w:rPr>
                <w:rFonts w:hint="default"/>
              </w:rPr>
              <w:t>创建模块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创建模块，package.json 文件是必不可少的。我们可以使用 NPM 生成 package.json 文件，生成的文件包含了基本的结果。</w:t>
            </w:r>
          </w:p>
          <w:tbl>
            <w:tblPr>
              <w:tblStyle w:val="24"/>
              <w:tblW w:w="94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403" w:type="dxa"/>
                </w:tcPr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$ npm init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This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utility will walk you through creating a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json file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It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only covers the most common items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and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tries to guess sensible defaults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See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`npm help json`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for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definitive documentation on these fields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and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exactly what they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do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Use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`npm install &lt;pkg&gt; --save`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afterwards to install a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and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save it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as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a dependency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in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the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json file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Press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^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C at any time to quit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name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node_modules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runoob                 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# 模块名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version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6666"/>
                      <w:spacing w:val="0"/>
                      <w:sz w:val="15"/>
                      <w:szCs w:val="15"/>
                      <w:shd w:val="clear" w:fill="FBFBFB"/>
                    </w:rPr>
                    <w:t>1.0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6666"/>
                      <w:spacing w:val="0"/>
                      <w:sz w:val="15"/>
                      <w:szCs w:val="15"/>
                      <w:shd w:val="clear" w:fill="FBFBFB"/>
                    </w:rPr>
                    <w:t>0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description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Node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js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测试模块(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www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runoob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com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# 描述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entry point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index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test command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make test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git repository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https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//github.com/runoob/runoob.git  # Github 地址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keywords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author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license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ISC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About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to write to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……/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node_modules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/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package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.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json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880000"/>
                      <w:spacing w:val="0"/>
                      <w:sz w:val="15"/>
                      <w:szCs w:val="15"/>
                      <w:shd w:val="clear" w:fill="FBFBFB"/>
                    </w:rPr>
                    <w:t># 生成地址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{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"name"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"runoob"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"version"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"1.0.0"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"description"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8800"/>
                      <w:spacing w:val="0"/>
                      <w:sz w:val="15"/>
                      <w:szCs w:val="15"/>
                      <w:shd w:val="clear" w:fill="FBFBFB"/>
                    </w:rPr>
                    <w:t>"Node.js 测试模块(www.runoob.com)"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,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……}</w:t>
                  </w: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</w:pPr>
                </w:p>
                <w:p>
                  <w:pPr>
                    <w:pStyle w:val="15"/>
                    <w:keepNext w:val="0"/>
                    <w:keepLines w:val="0"/>
                    <w:pageBreakBefore w:val="0"/>
                    <w:widowControl/>
                    <w:suppressLineNumbers w:val="0"/>
                    <w:pBdr>
                      <w:top w:val="single" w:color="DDDDDD" w:sz="6" w:space="7"/>
                      <w:left w:val="single" w:color="DDDDDD" w:sz="24" w:space="11"/>
                      <w:bottom w:val="single" w:color="DDDDDD" w:sz="6" w:space="7"/>
                      <w:right w:val="single" w:color="DDDDDD" w:sz="6" w:space="11"/>
                    </w:pBdr>
                    <w:shd w:val="clear" w:fill="FBFBFB"/>
                    <w:kinsoku/>
                    <w:wordWrap w:val="0"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Autospacing="0" w:afterAutospacing="0" w:line="240" w:lineRule="auto"/>
                    <w:ind w:left="0" w:leftChars="0" w:right="0" w:rightChars="0" w:firstLine="0" w:firstLineChars="0"/>
                    <w:jc w:val="left"/>
                    <w:textAlignment w:val="auto"/>
                    <w:outlineLvl w:val="9"/>
                    <w:rPr>
                      <w:rFonts w:hint="eastAsia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0066"/>
                      <w:spacing w:val="0"/>
                      <w:sz w:val="15"/>
                      <w:szCs w:val="15"/>
                      <w:shd w:val="clear" w:fill="FBFBFB"/>
                    </w:rPr>
                    <w:t>Is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88"/>
                      <w:spacing w:val="0"/>
                      <w:sz w:val="15"/>
                      <w:szCs w:val="15"/>
                      <w:shd w:val="clear" w:fill="FBFBFB"/>
                    </w:rPr>
                    <w:t>this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ok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?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>yes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666600"/>
                      <w:spacing w:val="0"/>
                      <w:sz w:val="15"/>
                      <w:szCs w:val="15"/>
                      <w:shd w:val="clear" w:fill="FBFBFB"/>
                    </w:rPr>
                    <w:t>)</w:t>
                  </w:r>
                  <w:r>
                    <w:rPr>
                      <w:rFonts w:hint="default" w:ascii="Courier New" w:hAnsi="Courier New" w:eastAsia="Courier New" w:cs="Courier New"/>
                      <w:b w:val="0"/>
                      <w:i w:val="0"/>
                      <w:caps w:val="0"/>
                      <w:color w:val="000000"/>
                      <w:spacing w:val="0"/>
                      <w:sz w:val="15"/>
                      <w:szCs w:val="15"/>
                      <w:shd w:val="clear" w:fill="FBFBFB"/>
                    </w:rPr>
                    <w:t xml:space="preserve"> yes</w:t>
                  </w:r>
                </w:p>
              </w:tc>
            </w:tr>
          </w:tbl>
          <w:p>
            <w:r>
              <w:rPr>
                <w:rFonts w:hint="eastAsia"/>
              </w:rPr>
              <w:t>以上的信息，你需要根据你自己的情况输入。在最后输入 "yes" 后会生成 package.json 文件。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接下来我们可以使用以下命令在 npm 资源库中注册用户（使用邮箱注册）：</w:t>
            </w:r>
          </w:p>
          <w:p>
            <w:r>
              <w:rPr>
                <w:rFonts w:hint="default"/>
              </w:rPr>
              <w:t>$ npm adduserUsername: mcmohdPassword:Email: (this IS public) mcmohd@gmail.com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接下来我们就用以下命令来发布模块：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npm publish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如果你以上的步骤都操作正确，你就可以跟其他模块一样使用 npm 来安装。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t>npm config list/ls</w:t>
            </w:r>
            <w:r>
              <w:rPr>
                <w:rFonts w:hint="default"/>
              </w:rPr>
              <w:t> 显示配置信息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list/ls -l 更详细</w:t>
            </w:r>
          </w:p>
          <w:p>
            <w:r>
              <w:rPr>
                <w:rFonts w:hint="default"/>
              </w:rPr>
              <w:t>npm config set prefix path 修改npm全局安装目录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set cache path 修改npm cache目录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default"/>
              </w:rPr>
              <w:t>把新的npm路径修改到系统环境变量中，才可生效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config set registry='https://registry.npm.taobao.org/' 设置npm资源镜像，加快下载安装速度，还有其他镜像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-h 显示帮助信息，建议多查看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-l display full usage info ;-l is --long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&lt;cmd&gt; -h 显示某个命令的帮助信息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help npm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help &lt;term&gt;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ls 显示工程目录下本地安装的包，--depth=0,显示初级依赖层次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-g ls 显示全局安装的包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i/install --save xxx 安装包信息将加入到dependencies（生产阶段的依赖）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i/install --save-dev xxx 安装包信息将加入到devDependencies（开发阶段的依赖），所以开发阶段一般使用它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 --save-exact xxx 精确安装包版本，package.json里的依赖包的value是具体的版本号，前边没有符号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root 查看包的安装路径,及node_modules的路径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modulename 查看模块的package.json信息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moudleName dependencies 查看包的依赖关系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moduleName repository.url 查看包的源文件地址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view moduleName engines 查看包所依赖的node版本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outdated 检测显示过时的包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update 更新包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uninstall 卸载包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npm init 在项目中引导创建一个package.json文件</w:t>
            </w:r>
          </w:p>
          <w:p>
            <w:pPr>
              <w:rPr>
                <w:rFonts w:hint="default"/>
              </w:rPr>
            </w:pPr>
          </w:p>
        </w:tc>
      </w:tr>
    </w:tbl>
    <w:p>
      <w:pPr>
        <w:pStyle w:val="29"/>
        <w:rPr>
          <w:rFonts w:hint="default"/>
        </w:rPr>
      </w:pPr>
      <w:bookmarkStart w:id="38" w:name="_Toc12986"/>
      <w:r>
        <w:rPr>
          <w:rFonts w:hint="eastAsia"/>
        </w:rPr>
        <w:t>一行命令搞定node.js 版本升级</w:t>
      </w:r>
      <w:bookmarkEnd w:id="38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"http://www.jb51.net/article/52409.htm"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http://www.jb51.net/article/52409.htm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今天，又发现一个超级简单的升级node.js的方法。一行命令搞定，省去了重新编译安装的过程。</w:t>
            </w:r>
          </w:p>
          <w:p>
            <w:r>
              <w:rPr>
                <w:rFonts w:hint="default"/>
              </w:rPr>
              <w:t>node有一个模块叫n（这名字可够短的。。。），是专门用来管理node.js的版本的。</w:t>
            </w:r>
          </w:p>
          <w:p>
            <w:r>
              <w:rPr>
                <w:rFonts w:hint="default"/>
              </w:rPr>
              <w:t>首先安装n模块：</w:t>
            </w:r>
          </w:p>
          <w:p/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install -g n</w:t>
                  </w:r>
                </w:p>
              </w:tc>
            </w:tr>
          </w:tbl>
          <w:p>
            <w:r>
              <w:rPr>
                <w:rFonts w:hint="default"/>
              </w:rPr>
              <w:t>第二步：</w:t>
            </w:r>
          </w:p>
          <w:p>
            <w:r>
              <w:rPr>
                <w:rFonts w:hint="default"/>
              </w:rPr>
              <w:t>升级node.js到最新稳定版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 stable</w:t>
                  </w:r>
                </w:p>
              </w:tc>
            </w:tr>
          </w:tbl>
          <w:p>
            <w:r>
              <w:rPr>
                <w:rFonts w:hint="default"/>
              </w:rPr>
              <w:t>是不是很简单？！</w:t>
            </w:r>
          </w:p>
          <w:p>
            <w:r>
              <w:rPr>
                <w:rFonts w:hint="default"/>
              </w:rPr>
              <w:t>n后面也可以跟随版本号比如：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 v0.10.26</w:t>
                  </w:r>
                </w:p>
              </w:tc>
            </w:tr>
          </w:tbl>
          <w:p>
            <w:r>
              <w:rPr>
                <w:rFonts w:hint="default"/>
              </w:rPr>
              <w:t>或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403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"/>
              <w:gridCol w:w="91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8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1</w:t>
                  </w:r>
                </w:p>
              </w:tc>
              <w:tc>
                <w:tcPr>
                  <w:tcW w:w="9120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 0.10.26</w:t>
                  </w:r>
                </w:p>
              </w:tc>
            </w:tr>
          </w:tbl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>另外分享几个npm的常用命令</w:t>
            </w:r>
          </w:p>
          <w:p>
            <w:pPr>
              <w:rPr>
                <w:rFonts w:hint="default"/>
              </w:rPr>
            </w:pPr>
          </w:p>
          <w:tbl>
            <w:tblPr>
              <w:tblStyle w:val="23"/>
              <w:tblW w:w="9258" w:type="dxa"/>
              <w:tblInd w:w="-9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3"/>
              <w:gridCol w:w="90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0" w:hRule="atLeast"/>
              </w:trPr>
              <w:tc>
                <w:tcPr>
                  <w:tcW w:w="213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</w:p>
              </w:tc>
              <w:tc>
                <w:tcPr>
                  <w:tcW w:w="9045" w:type="dxa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shd w:val="clear" w:color="auto" w:fill="auto"/>
                  <w:tcMar>
                    <w:top w:w="42" w:type="dxa"/>
                    <w:left w:w="97" w:type="dxa"/>
                    <w:bottom w:w="42" w:type="dxa"/>
                    <w:right w:w="97" w:type="dxa"/>
                  </w:tcMar>
                  <w:vAlign w:val="top"/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-v          #显示版本，检查npm 是否正确安装。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install express   #安装express模块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install -g express  #全局安装express模块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list         #列出已安装模块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show express     #显示模块详情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update        #升级当前目录下的项目的所有模块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update express    #升级当前目录下的项目的指定模块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update -g express  #升级全局安装的express模块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 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npm uninstall express  #删除指定的模块</w:t>
                  </w:r>
                </w:p>
              </w:tc>
            </w:tr>
          </w:tbl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39" w:name="_Toc28218"/>
      <w:bookmarkStart w:id="40" w:name="_Toc26180"/>
      <w:r>
        <w:rPr>
          <w:rFonts w:hint="eastAsia"/>
          <w:lang w:val="en-US" w:eastAsia="zh-CN"/>
        </w:rPr>
        <w:t>制作命令行工具</w:t>
      </w:r>
      <w:bookmarkEnd w:id="39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8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"https://segmentfault.com/a/1190000002918295"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Nodejs 制作命令行工具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</w:rPr>
              <w:t>Commander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</w:rPr>
              <w:t>yargs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"https://segmentfault.com/a/1190000002918295"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https://segmentfault.com/a/1190000002918295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用node.js开发命令行工具</w:t>
            </w:r>
            <w:r>
              <w:rPr>
                <w:rFonts w:hint="eastAsia"/>
                <w:lang w:val="en-US" w:eastAsia="zh-CN"/>
              </w:rPr>
              <w:t>-简单-显示文件目录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"http://binbinliao.com/programming/commandline-nodejs.html"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http://binbinliao.com/programming/commandline-nodejs.html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极客学院：</w:t>
            </w:r>
            <w:r>
              <w:fldChar w:fldCharType="begin"/>
            </w:r>
            <w:r>
              <w:instrText xml:space="preserve"> HYPERLINK "http://www.jikexueyuan.com/" </w:instrText>
            </w:r>
            <w:r>
              <w:fldChar w:fldCharType="separate"/>
            </w:r>
            <w:r>
              <w:rPr>
                <w:rFonts w:hint="default"/>
              </w:rPr>
              <w:t>首页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职业课程库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"http://www.jikexueyuan.com/course/nodejs/"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Node.js 基础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"http://www.jikexueyuan.com/course/1332.html"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使用 Node.js 开发命令行工具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&gt;命令行工具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"http://www.jikexueyuan.com/course/1332_1.html"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http://www.jikexueyuan.com/course/1332_1.html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t>读取node.js命令行输入内容的小工具</w:t>
            </w:r>
            <w:r>
              <w:rPr>
                <w:rFonts w:hint="eastAsia"/>
                <w:lang w:val="en-US" w:eastAsia="zh-CN"/>
              </w:rPr>
              <w:t>-simple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"https://www.baidufe.com/item/6e1ffe79fa84ffb8e03b.html"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https://www.baidufe.com/item/6e1ffe79fa84ffb8e03b.html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从零开始打造个人专属命令行工具集——yargs完全指南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"http://www.jianshu.com/p/fef668d61085"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http://www.jianshu.com/p/fef668d61085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 w:eastAsia="宋体"/>
                <w:sz w:val="16"/>
                <w:szCs w:val="16"/>
                <w:lang w:eastAsia="zh-CN"/>
              </w:rPr>
            </w:pPr>
            <w:bookmarkStart w:id="41" w:name="_Toc27136"/>
            <w:bookmarkStart w:id="42" w:name="_Toc26240"/>
            <w:bookmarkStart w:id="43" w:name="_Toc15424"/>
            <w:r>
              <w:rPr>
                <w:rFonts w:hint="eastAsia"/>
                <w:sz w:val="16"/>
                <w:szCs w:val="16"/>
                <w:lang w:eastAsia="zh-CN"/>
              </w:rPr>
              <w:t>源文件结构</w:t>
            </w:r>
            <w:bookmarkEnd w:id="41"/>
            <w:bookmarkEnd w:id="42"/>
            <w:bookmarkEnd w:id="43"/>
          </w:p>
        </w:tc>
        <w:tc>
          <w:tcPr>
            <w:tcW w:w="9619" w:type="dxa"/>
            <w:vAlign w:val="top"/>
          </w:tcPr>
          <w:p>
            <w:r>
              <w:drawing>
                <wp:inline distT="0" distB="0" distL="114300" distR="114300">
                  <wp:extent cx="1752600" cy="809625"/>
                  <wp:effectExtent l="0" t="0" r="0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object>
                <v:shape id="_x0000_i1025" o:spt="75" type="#_x0000_t75" style="height:42.75pt;width:39.75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10">
                  <o:LockedField>false</o:LockedField>
                </o:OLEObject>
              </w:objec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开头一行指定脚本的解释程序</w:t>
            </w:r>
            <w:r>
              <w:rPr>
                <w:rFonts w:hint="eastAsia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pStyle w:val="27"/>
              <w:rPr>
                <w:rFonts w:hint="eastAsia" w:eastAsia="宋体"/>
                <w:sz w:val="16"/>
                <w:szCs w:val="16"/>
                <w:lang w:val="en-US" w:eastAsia="zh-CN"/>
              </w:rPr>
            </w:pPr>
            <w:bookmarkStart w:id="44" w:name="_Toc20050"/>
            <w:bookmarkStart w:id="45" w:name="_Toc6671"/>
            <w:bookmarkStart w:id="46" w:name="_Toc17296"/>
            <w:r>
              <w:rPr>
                <w:rFonts w:hint="eastAsia"/>
                <w:sz w:val="16"/>
                <w:szCs w:val="16"/>
                <w:lang w:val="en-US" w:eastAsia="zh-CN"/>
              </w:rPr>
              <w:t>基础步骤</w:t>
            </w:r>
            <w:bookmarkEnd w:id="44"/>
            <w:bookmarkEnd w:id="45"/>
            <w:bookmarkEnd w:id="46"/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ming目录执行 npm init 得到如下json：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"ming"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"version"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"1.0.0"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"main"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"ming.js"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"echo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Error: no test specified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\"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&amp;&amp; exit 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},</w:t>
            </w:r>
            <w:bookmarkStart w:id="58" w:name="_GoBack"/>
            <w:bookmarkEnd w:id="58"/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"bin"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"ming"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"ming.js"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"author"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"license"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"ISC"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</w:pPr>
          </w:p>
        </w:tc>
        <w:tc>
          <w:tcPr>
            <w:tcW w:w="9619" w:type="dxa"/>
            <w:vAlign w:val="top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i/>
                <w:color w:val="80808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对bin做修改：</w:t>
            </w:r>
            <w:r>
              <w:rPr>
                <w:rFonts w:hint="default"/>
              </w:rPr>
              <w:t>bin字段中，ming是命令行的名字，ming.js是要执行的文件，然后需要使用npm来使命令ming可以在整个系统下执行。在当前目录下执行：</w:t>
            </w:r>
            <w:r>
              <w:t>npm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sz w:val="16"/>
                <w:szCs w:val="16"/>
                <w:lang w:val="en-US" w:eastAsia="zh-CN"/>
              </w:rPr>
            </w:pPr>
            <w:bookmarkStart w:id="47" w:name="_Toc11270"/>
            <w:bookmarkStart w:id="48" w:name="_Toc27294"/>
            <w:r>
              <w:rPr>
                <w:rFonts w:hint="eastAsia"/>
                <w:sz w:val="16"/>
                <w:szCs w:val="16"/>
                <w:lang w:val="en-US" w:eastAsia="zh-CN"/>
              </w:rPr>
              <w:t>引用及更新</w:t>
            </w:r>
            <w:bookmarkEnd w:id="47"/>
            <w:bookmarkEnd w:id="48"/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在一个新的模块中，通过npm link获取ming的引用，将全局的ming变为局部：</w:t>
            </w:r>
          </w:p>
          <w:p>
            <w:pPr>
              <w:rPr>
                <w:rFonts w:hint="default"/>
                <w:sz w:val="15"/>
                <w:szCs w:val="18"/>
              </w:rPr>
            </w:pPr>
            <w:r>
              <w:rPr>
                <w:rFonts w:hint="default"/>
                <w:sz w:val="15"/>
                <w:szCs w:val="18"/>
              </w:rPr>
              <w:t>F:\HTML\practice\testnode\命令行\ming-test&gt;</w:t>
            </w:r>
            <w:r>
              <w:rPr>
                <w:rFonts w:hint="default"/>
                <w:b/>
                <w:bCs/>
                <w:sz w:val="15"/>
                <w:szCs w:val="18"/>
                <w:u w:val="single"/>
              </w:rPr>
              <w:t>npm link ming</w:t>
            </w:r>
          </w:p>
          <w:p>
            <w:pPr>
              <w:rPr>
                <w:rFonts w:hint="default"/>
                <w:sz w:val="15"/>
                <w:szCs w:val="18"/>
                <w:u w:val="single"/>
              </w:rPr>
            </w:pPr>
            <w:r>
              <w:rPr>
                <w:rFonts w:hint="default"/>
                <w:sz w:val="15"/>
                <w:szCs w:val="18"/>
                <w:u w:val="single"/>
              </w:rPr>
              <w:t>F:\HTML\practice\testnode\命令行\ming-test\node_modules\ming -&gt; C:\Users\Administrator\AppData\Roaming\npm\node_modules\ming -&gt; F:\HTML\practice\testnode\命令行\ming</w:t>
            </w:r>
          </w:p>
          <w:p>
            <w:pPr>
              <w:ind w:firstLine="0" w:firstLineChars="0"/>
            </w:pPr>
            <w:r>
              <w:drawing>
                <wp:inline distT="0" distB="0" distL="114300" distR="114300">
                  <wp:extent cx="1633855" cy="1299845"/>
                  <wp:effectExtent l="0" t="0" r="4445" b="1460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5" cy="12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当</w:t>
            </w:r>
            <w:r>
              <w:rPr>
                <w:rFonts w:hint="eastAsia"/>
                <w:lang w:val="en-US" w:eastAsia="zh-CN"/>
              </w:rPr>
              <w:t>ming文件中内容被修改后，在ming-test中重复执行npm link ming即可将ming中的修改同步至ming-test中；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r>
              <w:t>package.json</w:t>
            </w:r>
            <w:r>
              <w:rPr>
                <w:rFonts w:hint="default"/>
              </w:rPr>
              <w:t> 文件中 bin 里面的内容表示这个字段将 wcj 命令映射到了你的 bin/wcj.js 脚本。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"https://docs.npmjs.com/files/package.json" \l "bin"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bin参考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此工具采用 npm版本号采用的 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"http://semver.org/lang/zh-CN/"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semver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 规则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"bin": { "wcj": "bin/wcj.js" 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"https://github.com/jaywcjlove/wcj/blob/master/examples/ls.js"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列子源码</w:t>
            </w:r>
            <w:r>
              <w:rPr>
                <w:rFonts w:hint="default"/>
              </w:rPr>
              <w:fldChar w:fldCharType="end"/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全局运行命令调试</w:t>
            </w:r>
          </w:p>
          <w:p>
            <w:r>
              <w:rPr>
                <w:rFonts w:hint="default"/>
              </w:rPr>
              <w:t>确保你在 package.json 文件中添加了 bin 节点。然后打开命令了工具进入 wcj 目录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install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如果在项目目录下运行没有问题，可以将当前目录模块安装到全局，也可以采用此方法来更新你的命令行工具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 npm install . -g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link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或者目录输入 npm link 会自动添加全局的 symbolic link ，然后就可以使用自己的命令了。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wcj#README.md#bin#package.json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cmd -v# version is 1.0.0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$ cmd -h #Useage:#  -v --version [show version]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错误处理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在运行 sudo npm install . -g 会有一堆警告可以忽视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如果你已经 npm link 搞了一遍你再 link 一遍，会报如下错误。即使你 npm unlink 也会报如下错误：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linknpm ERR! Darwin 14.3.0npm ERR! argv "node" "/usr/local/bin/npm" "link"npm ERR! node v0.10.36npm ERR! npm  v2.7.1npm ERR! path /usr/local/bin/wcjnpm ERR! code EEXIST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npm ERR! Refusing to delete: /usr/local/bin/wcj not in /Applications/XAMPP/xamppfiles/htdocs/git/github.com/myJS/wcj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File exists: /usr/local/bin/wcj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Move it away, and try again.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让你删除 /usr/local/bin/wcj 再 npm link ， 删除此目录运行 rm -rf /usr/local/bin/wcj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/>
        </w:rPr>
      </w:pPr>
      <w:bookmarkStart w:id="49" w:name="_Toc3042"/>
      <w:bookmarkStart w:id="50" w:name="_Toc240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"http://blog.csdn.net/dai_jing/article/details/47295067" </w:instrText>
      </w:r>
      <w:r>
        <w:rPr>
          <w:rFonts w:hint="eastAsia"/>
        </w:rPr>
        <w:fldChar w:fldCharType="separate"/>
      </w:r>
      <w:r>
        <w:rPr>
          <w:rFonts w:hint="eastAsia"/>
        </w:rPr>
        <w:t>nodejs colors 模块设置控制台文本颜色</w:t>
      </w:r>
      <w:r>
        <w:rPr>
          <w:rFonts w:hint="eastAsia"/>
        </w:rPr>
        <w:fldChar w:fldCharType="end"/>
      </w:r>
      <w:bookmarkEnd w:id="40"/>
      <w:bookmarkEnd w:id="49"/>
      <w:bookmarkEnd w:id="50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restart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fldChar w:fldCharType="begin"/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instrText xml:space="preserve"> HYPERLINK "http://blog.csdn.net/somnus3421/article/details/51200145" </w:instrTex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fldChar w:fldCharType="separate"/>
            </w:r>
            <w:r>
              <w:rPr>
                <w:rStyle w:val="19"/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t>http://blog.csdn.net/somnus3421/article/details/51200145</w:t>
            </w:r>
            <w:r>
              <w:rPr>
                <w:rFonts w:hint="default" w:ascii="Consolas" w:hAnsi="Consolas" w:eastAsia="Consolas" w:cs="Consolas"/>
                <w:color w:val="005BFF"/>
                <w:sz w:val="16"/>
                <w:szCs w:val="16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Merge w:val="continue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5BFF"/>
                <w:szCs w:val="16"/>
                <w:shd w:val="clear" w:fill="FFFFFF"/>
                <w:lang w:eastAsia="zh-CN"/>
              </w:rPr>
              <w:object>
                <v:shape id="_x0000_i1026" o:spt="75" type="#_x0000_t75" style="height:42.75pt;width:105.7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13">
                  <o:LockedField>false</o:LockedField>
                </o:OLEObject>
              </w:object>
            </w:r>
          </w:p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cnpm install colors</w:t>
            </w:r>
          </w:p>
          <w:p>
            <w:pPr>
              <w:pStyle w:val="3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colorModuleTest.js</w:t>
            </w:r>
          </w:p>
          <w:p>
            <w:pPr>
              <w:pStyle w:val="3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486660" cy="2807970"/>
                  <wp:effectExtent l="0" t="0" r="8890" b="11430"/>
                  <wp:docPr id="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660" cy="280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Node.js 中的循环依赖 </w:t>
            </w:r>
          </w:p>
          <w:p>
            <w:pPr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"http://div.io/topic/1512"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http://div.io/topic/1512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eastAsia"/>
              </w:rPr>
            </w:pPr>
            <w:r>
              <w:rPr>
                <w:rFonts w:hint="default"/>
              </w:rPr>
              <w:t>我们在写node的时候有可能会遇到循环依赖的情况，什么是循环依赖，怎么避免或解决循环依赖问题？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先看一段官网给出的循环依赖的代码:</w:t>
            </w:r>
          </w:p>
          <w:p>
            <w:pPr>
              <w:pStyle w:val="33"/>
              <w:rPr>
                <w:rFonts w:hint="default"/>
              </w:rPr>
            </w:pPr>
            <w:r>
              <w:t>a.js</w:t>
            </w:r>
            <w:r>
              <w:rPr>
                <w:rFonts w:hint="default"/>
              </w:rPr>
              <w:t>: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console.log('a starting');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false;var b = require('./b.js'); // ---&gt; 1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console.log('in a, b.done = %j', b.done);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true;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console.log('a done') // ---&gt; 4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b.js: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 xml:space="preserve">console.log('b starting'); 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false;var a = require('./a.js');  // ---&gt; 2// console.log(a);  ---&gt; {done:false}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console.log('in b, a.done = %j', a.done); // ---&gt; 3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exports.done = true;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console.log('b done');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main.js: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console.log('main starting'); var a = require('./a.js'); // --&gt; 0var b = require('./b.js');</w:t>
            </w:r>
          </w:p>
          <w:p>
            <w:pPr>
              <w:pStyle w:val="33"/>
              <w:rPr>
                <w:rFonts w:hint="default"/>
              </w:rPr>
            </w:pPr>
            <w:r>
              <w:rPr>
                <w:rFonts w:hint="default"/>
              </w:rPr>
              <w:t>console.log('in main, a.done=%j, b.done=%j', a.done, b.done);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如果我们启动 main.js 会出现什么情况？ 在 a.js 中加载 b.js，然后在b.js中加载 a.js，然后再在 a.js中加载 b.js 吗？这样就会造成循环依赖死循环。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让我们执行看看：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$ node main.js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main starting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 starting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 startingin b, a.done = false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b donein a, b.done = true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 donein main, a.done=true, b.done=true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可以看到程序并没有陷入死循环，从上面的执行结果可以看到 main.js 中先require了 a.js ，a.js 中执行完了console和export.done=fasle之后，转而去加载b.js，待b.js被load完之后，再返回a.js中执行完剩下的代码。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我在官网的代码基础上增加了一些注释，基本 load 顺序就是按照这个0--&gt;1--&gt;2--&gt;3--&gt;4的顺序去执行的，然后在第二步下面我打印出了require('./a')的结果，可以看到是{done:false}，可以猜测在b.js中require('./a')的结果是a.js中已经执行到的exports出的值。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上面所说的还只是基于结果基础上的猜测，没有什么说服力，为了验证我的猜测是正确的，我把 Node 的源码稍微翻看了一些，C++ 的代码看不懂没关系，能看懂 JS 的部分就可以了，下面就是 Node 源码的分析（主要是 module 的分析，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"https://github.com/nodejs/node" \t "http://div.io/topic/_blank"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187DB"/>
                <w:spacing w:val="0"/>
                <w:szCs w:val="24"/>
                <w:u w:val="none"/>
                <w:shd w:val="clear" w:fill="FFFFFF"/>
              </w:rPr>
              <w:t>Node 源码在此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）：</w:t>
            </w:r>
          </w:p>
          <w:p>
            <w:pPr>
              <w:pStyle w:val="30"/>
            </w:pPr>
            <w:r>
              <w:rPr>
                <w:rFonts w:hint="default"/>
              </w:rPr>
              <w:t>将会分析的主要源码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30"/>
            </w:pPr>
            <w:r>
              <w:rPr>
                <w:rFonts w:hint="default"/>
              </w:rPr>
              <w:t>node/src/node.js</w:t>
            </w:r>
          </w:p>
          <w:p>
            <w:pPr>
              <w:pStyle w:val="30"/>
            </w:pPr>
            <w:r>
              <w:rPr>
                <w:rFonts w:hint="default"/>
              </w:rPr>
              <w:t>node/lib/module.js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ind w:firstLine="0" w:firstLineChars="0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ind w:firstLine="0" w:firstLineChars="0"/>
              <w:rPr>
                <w:rFonts w:hint="default"/>
              </w:rPr>
            </w:pPr>
          </w:p>
        </w:tc>
      </w:tr>
    </w:tbl>
    <w:p>
      <w:pPr>
        <w:pStyle w:val="29"/>
        <w:rPr>
          <w:rFonts w:hint="default"/>
        </w:rPr>
      </w:pPr>
      <w:bookmarkStart w:id="51" w:name="_Toc22046"/>
      <w:bookmarkStart w:id="52" w:name="_Toc14943"/>
      <w:bookmarkStart w:id="53" w:name="_Toc21950"/>
      <w:r>
        <w:rPr>
          <w:rFonts w:hint="eastAsia"/>
          <w:lang w:eastAsia="zh-CN"/>
        </w:rPr>
        <w:t>其他</w:t>
      </w:r>
      <w:bookmarkEnd w:id="51"/>
      <w:bookmarkEnd w:id="52"/>
      <w:bookmarkEnd w:id="53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pStyle w:val="27"/>
              <w:rPr>
                <w:rFonts w:hint="default"/>
                <w:sz w:val="16"/>
                <w:szCs w:val="16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t>孢子社区前端 js 部署是本地缓存加载的，所有的 js 和 css 被打包成几个独立的文件，缓存在 localStorage 内。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每次访问主页时，会请求部署包的 hash，发现与本地缓存不匹配的，单独更新变化的代码包。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更新完毕后，再由引导程序按顺序加载 css 和各个 js 包，进入框架初始化部分。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因此，除非用户遇到升级前端代码，刷新浏览器只会看到一次获取代码包 hash 的请求。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楼主的疑问是对的，对技术很敏锐。没有愚弄大家。</w:t>
            </w:r>
          </w:p>
          <w:p>
            <w:pPr>
              <w:pStyle w:val="30"/>
              <w:rPr>
                <w:rFonts w:hint="eastAsia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eastAsia"/>
              </w:rPr>
              <w:t>其他还有一些技术，比如不同浏览器缓存机制不同(是否支持 localStorage)，不同浏览器对应的 css 包不同(icon 支持格式，是否支持 dada:，dada: 最大尺寸限制等)。就不一一展开了。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54" w:name="_Toc10359"/>
      <w:r>
        <w:rPr>
          <w:rFonts w:hint="eastAsia"/>
          <w:lang w:val="en-US" w:eastAsia="zh-CN"/>
        </w:rPr>
        <w:t>node-inspector</w:t>
      </w:r>
      <w:bookmarkEnd w:id="54"/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"https://cnodejs.org/topic/4f77c41f8a04d82a3d5dfcb9"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https://cnodejs.org/topic/4f77c41f8a04d82a3d5dfcb9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"http://jingyan.baidu.com/article/dca1fa6fbd580ff1a44052de.html"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/>
              </w:rPr>
              <w:t>http://jingyan.baidu.com/article/dca1fa6fbd580ff1a44052de.html</w:t>
            </w:r>
            <w:r>
              <w:rPr>
                <w:rFonts w:hint="defaul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default"/>
        </w:rPr>
        <w:t>JavaScript的运行机制Event Loop（事件循环）</w:t>
      </w:r>
    </w:p>
    <w:tbl>
      <w:tblPr>
        <w:tblStyle w:val="24"/>
        <w:tblW w:w="10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9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"http://blog.csdn.net/qq_35534823/article/details/69388045#t1"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21"/>
                <w:rFonts w:hint="eastAsia"/>
              </w:rPr>
              <w:t>http://blog.csdn.net/qq_35534823/article/details/69388045#t1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eastAsia"/>
              </w:rPr>
            </w:pPr>
            <w:r>
              <w:t>我们都知道JavaScript是一个单线程的语言。单线程也就意味着同一时间只能做一件事。</w:t>
            </w:r>
            <w:r>
              <w:rPr>
                <w:rFonts w:hint="eastAsia"/>
              </w:rPr>
              <w:t> </w:t>
            </w:r>
          </w:p>
          <w:p>
            <w:pPr>
              <w:pStyle w:val="30"/>
            </w:pPr>
            <w:r>
              <w:rPr>
                <w:rFonts w:hint="eastAsia"/>
              </w:rPr>
              <w:t>JavaScript之所以设计为单线程，是因为它的用途主要还是用来操作DOM，为了避免复杂性，所以JavaScript在诞生之初就是单线程的，这也是这么语言的核心特征，未来也不会改变。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虽然HTML5为了尽可能地利用CPU的计算能力而推出了Web Worker标准，允许JavaScript脚本创建多个线程，但是需要注意的是子线程必须受主线程的控制，并且还不能操作DOM。所以，这个标准并没有改变JavaScript的单线程本质。</w:t>
            </w:r>
          </w:p>
          <w:p>
            <w:pPr>
              <w:pStyle w:val="32"/>
              <w:rPr>
                <w:rFonts w:hint="eastAsia"/>
              </w:rPr>
            </w:pPr>
            <w:bookmarkStart w:id="55" w:name="t0"/>
            <w:bookmarkEnd w:id="55"/>
            <w:r>
              <w:rPr>
                <w:rFonts w:hint="eastAsia"/>
              </w:rPr>
              <w:t>任务队列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单线程就意味着所有任务都需要排队，前一个任务结束，才会执行后一个任务。如果前一个任务耗时很长，后一个任务就不得不一直等着。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但是这种效率很低，所以JavaScript的任务分成两种，一种是同步任务（synchronous），另一种是异步任务（asynchronous）。同步任务指的是，在主线程上排队执行的任务，只有前一个任务执行完毕，才能执行后一个任务；异步任务指的是，不进入主线程、而进入’任务队列’(task queue)的任务，只有’任务队列’通知主线程，某个异步任务可以执行了，该任务才会进入主线程执行。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执行过程如下：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所有同步任务都在主线程执行，形成一个执行栈.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2 </w:t>
            </w:r>
            <w:r>
              <w:rPr>
                <w:rFonts w:hint="eastAsia"/>
              </w:rPr>
              <w:t>所有异步任务都在任务队列中(task queue) 。只要异步任务有了运行结果，就在‘任务队列’之中放置一个事件.（这个事件是一个flag）</w:t>
            </w: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 xml:space="preserve">3 </w:t>
            </w:r>
            <w:r>
              <w:rPr>
                <w:rFonts w:hint="eastAsia"/>
              </w:rPr>
              <w:t>等线程执行完执行栈中的同步任务之后，系统会读取‘任务队列’，看看里面有哪些事件，然后把等待执行的任务（有flag的任务）推入到执行栈中，开始执行。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eastAsia"/>
              </w:rPr>
              <w:t>主线程不断重复第三步。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eastAsia"/>
              </w:rPr>
              <w:drawing>
                <wp:inline distT="0" distB="0" distL="114300" distR="114300">
                  <wp:extent cx="3302000" cy="2387600"/>
                  <wp:effectExtent l="0" t="0" r="12700" b="12700"/>
                  <wp:docPr id="2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38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只要主线程空了，就会读取‘任务队列’。这就是js的运行机制。</w:t>
            </w:r>
          </w:p>
          <w:p>
            <w:pPr>
              <w:pStyle w:val="32"/>
              <w:rPr>
                <w:rFonts w:hint="eastAsia"/>
              </w:rPr>
            </w:pPr>
            <w:bookmarkStart w:id="56" w:name="t1"/>
            <w:bookmarkEnd w:id="56"/>
            <w:r>
              <w:rPr>
                <w:rFonts w:hint="eastAsia"/>
              </w:rPr>
              <w:t>事件和回调函数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任务队列其实是一个事件队列，因为里面的异步任务在有了运行结果（IO设备，用户产生的事件包括click等，ajax，定时器）之后，就会在‘任务队列’中添加一个事件，表示相关的异步任务可以进入‘执行栈’了。主线程读取异步队列，其实就是读取里面的事件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异步任务必须指定回调函数，ES7的async，await 其实也是指定了回调函数的，只不过是用同步写法写异步。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‘任务队列’是一个先进先出的数据结构，排在前面的事件，优先被主线程读取。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再次强调的是，是排在前面的事件，而不是排在前面的异步任务，因为主线程读取的是事件。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看个例子：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console.log(1)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setTimeout(function(){console.log(2)}, 5)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setTimeout(function(){console.log(3)}, 4);</w:t>
            </w:r>
          </w:p>
          <w:p>
            <w:pPr>
              <w:pStyle w:val="30"/>
              <w:rPr>
                <w:lang w:val="en-US"/>
              </w:rPr>
            </w:pPr>
            <w:r>
              <w:rPr>
                <w:rFonts w:hint="default"/>
              </w:rPr>
              <w:t>console.log(4);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如果读取的是异步任务的话，那么应该是1，4，2，3 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而结果是1，4，3，2 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因为异步队列中的两个任务，第二个任务先有运行结果，先获得flag事件。所以排在task queue的前面，先被读取到。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另外需要注意的是，对于setTimeout这类定时器只是将事件插入到了‘任务队列’里，必须要等到执行栈中的代码执行完之后，主线程才会执行它指定的回调函数。所以说如果执行栈中的代码耗时很长，就有可能等很久，所以没办法保证回调函数一定会在setTimeout()指定的时间执行。</w:t>
            </w:r>
          </w:p>
          <w:p>
            <w:pPr>
              <w:pStyle w:val="32"/>
              <w:rPr>
                <w:rFonts w:hint="eastAsia"/>
              </w:rPr>
            </w:pPr>
            <w:bookmarkStart w:id="57" w:name="t2"/>
            <w:bookmarkEnd w:id="57"/>
            <w:r>
              <w:rPr>
                <w:rFonts w:hint="eastAsia"/>
              </w:rPr>
              <w:t>Event Loop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主线程中‘任务队列’中读取事件，这个过程是循环不断的。所以这种运行机制叫做Event Loop（时间循环）。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3406775" cy="2987675"/>
                  <wp:effectExtent l="0" t="0" r="3175" b="3175"/>
                  <wp:docPr id="3" name="图片 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775" cy="298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1261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9619" w:type="dxa"/>
            <w:vAlign w:val="top"/>
          </w:tcPr>
          <w:p>
            <w:pPr>
              <w:pStyle w:val="30"/>
              <w:rPr>
                <w:rFonts w:hint="default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569F0"/>
    <w:rsid w:val="000A4CC1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0FE9"/>
    <w:rsid w:val="00401C55"/>
    <w:rsid w:val="004238F7"/>
    <w:rsid w:val="00423BEA"/>
    <w:rsid w:val="00443DA1"/>
    <w:rsid w:val="00451E01"/>
    <w:rsid w:val="004E027B"/>
    <w:rsid w:val="00554D4A"/>
    <w:rsid w:val="00567B1C"/>
    <w:rsid w:val="005A583E"/>
    <w:rsid w:val="005D6169"/>
    <w:rsid w:val="006158A2"/>
    <w:rsid w:val="006519A8"/>
    <w:rsid w:val="006F7B55"/>
    <w:rsid w:val="00780569"/>
    <w:rsid w:val="007A2162"/>
    <w:rsid w:val="007B49BE"/>
    <w:rsid w:val="007F632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A5607"/>
    <w:rsid w:val="00AE2729"/>
    <w:rsid w:val="00AE38B4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42270"/>
    <w:rsid w:val="00EA71A6"/>
    <w:rsid w:val="00EE4FFD"/>
    <w:rsid w:val="00F35413"/>
    <w:rsid w:val="00F93BDD"/>
    <w:rsid w:val="00F94B37"/>
    <w:rsid w:val="00FB2829"/>
    <w:rsid w:val="01070063"/>
    <w:rsid w:val="01091C62"/>
    <w:rsid w:val="010D1EBC"/>
    <w:rsid w:val="010D323C"/>
    <w:rsid w:val="010D6432"/>
    <w:rsid w:val="011768D6"/>
    <w:rsid w:val="01183E1D"/>
    <w:rsid w:val="011A0BF5"/>
    <w:rsid w:val="011C07DF"/>
    <w:rsid w:val="011E48D3"/>
    <w:rsid w:val="012037C0"/>
    <w:rsid w:val="01235661"/>
    <w:rsid w:val="0127683C"/>
    <w:rsid w:val="01280EDC"/>
    <w:rsid w:val="012A1C75"/>
    <w:rsid w:val="012B680C"/>
    <w:rsid w:val="012B6E7B"/>
    <w:rsid w:val="01336206"/>
    <w:rsid w:val="01351709"/>
    <w:rsid w:val="01374C0C"/>
    <w:rsid w:val="01390261"/>
    <w:rsid w:val="013A503F"/>
    <w:rsid w:val="013F0AA1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856AF"/>
    <w:rsid w:val="016E29BA"/>
    <w:rsid w:val="016F27E7"/>
    <w:rsid w:val="01705245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51BC"/>
    <w:rsid w:val="018B6361"/>
    <w:rsid w:val="018E7078"/>
    <w:rsid w:val="01947AD6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C6F5B"/>
    <w:rsid w:val="01CD6367"/>
    <w:rsid w:val="01D01ED6"/>
    <w:rsid w:val="01D12AC3"/>
    <w:rsid w:val="01D91995"/>
    <w:rsid w:val="01D91F19"/>
    <w:rsid w:val="01DB7918"/>
    <w:rsid w:val="01DF3F23"/>
    <w:rsid w:val="01EC3467"/>
    <w:rsid w:val="01EF3668"/>
    <w:rsid w:val="01F2604A"/>
    <w:rsid w:val="01F40E60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04F00"/>
    <w:rsid w:val="02364D1F"/>
    <w:rsid w:val="023C66B8"/>
    <w:rsid w:val="023D413A"/>
    <w:rsid w:val="023E06E1"/>
    <w:rsid w:val="023F2CF1"/>
    <w:rsid w:val="023F3F14"/>
    <w:rsid w:val="0242797B"/>
    <w:rsid w:val="024C3EB0"/>
    <w:rsid w:val="024D1BAF"/>
    <w:rsid w:val="024F4267"/>
    <w:rsid w:val="02586938"/>
    <w:rsid w:val="026173E3"/>
    <w:rsid w:val="026E2711"/>
    <w:rsid w:val="0274126E"/>
    <w:rsid w:val="027A1E11"/>
    <w:rsid w:val="027B015C"/>
    <w:rsid w:val="02810B0F"/>
    <w:rsid w:val="02867FD2"/>
    <w:rsid w:val="028710B6"/>
    <w:rsid w:val="028E75BB"/>
    <w:rsid w:val="028F3EDD"/>
    <w:rsid w:val="029525CA"/>
    <w:rsid w:val="02971DD6"/>
    <w:rsid w:val="02977A5E"/>
    <w:rsid w:val="029B09F6"/>
    <w:rsid w:val="029D038D"/>
    <w:rsid w:val="029E00D6"/>
    <w:rsid w:val="02A11707"/>
    <w:rsid w:val="02A561AC"/>
    <w:rsid w:val="02A94A5B"/>
    <w:rsid w:val="02B45BC2"/>
    <w:rsid w:val="02BB7D04"/>
    <w:rsid w:val="02C43119"/>
    <w:rsid w:val="02CC6F82"/>
    <w:rsid w:val="02CE6D59"/>
    <w:rsid w:val="02CF7A01"/>
    <w:rsid w:val="02DA7D95"/>
    <w:rsid w:val="02DB4A25"/>
    <w:rsid w:val="02E16119"/>
    <w:rsid w:val="02E30437"/>
    <w:rsid w:val="02E462E6"/>
    <w:rsid w:val="02E7321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23C42"/>
    <w:rsid w:val="0314345E"/>
    <w:rsid w:val="031569BB"/>
    <w:rsid w:val="03174C79"/>
    <w:rsid w:val="03215A31"/>
    <w:rsid w:val="032533EE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4E5BB8"/>
    <w:rsid w:val="03503824"/>
    <w:rsid w:val="035126D6"/>
    <w:rsid w:val="03522265"/>
    <w:rsid w:val="035667D0"/>
    <w:rsid w:val="03657DA9"/>
    <w:rsid w:val="036C3D93"/>
    <w:rsid w:val="036D6216"/>
    <w:rsid w:val="03706C37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C175B2"/>
    <w:rsid w:val="03DB5670"/>
    <w:rsid w:val="03E517CE"/>
    <w:rsid w:val="03EA4D86"/>
    <w:rsid w:val="03EB0FE6"/>
    <w:rsid w:val="03F066AC"/>
    <w:rsid w:val="03F306EC"/>
    <w:rsid w:val="03F62706"/>
    <w:rsid w:val="03F66F4B"/>
    <w:rsid w:val="03F8112C"/>
    <w:rsid w:val="03F90D22"/>
    <w:rsid w:val="03FE3464"/>
    <w:rsid w:val="04016EDE"/>
    <w:rsid w:val="040237BF"/>
    <w:rsid w:val="040345F2"/>
    <w:rsid w:val="04144FEC"/>
    <w:rsid w:val="041516FA"/>
    <w:rsid w:val="041D28AC"/>
    <w:rsid w:val="041D49CF"/>
    <w:rsid w:val="041F5954"/>
    <w:rsid w:val="04220B5C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D73B1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D646C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131A1"/>
    <w:rsid w:val="04C207DA"/>
    <w:rsid w:val="04C47F6E"/>
    <w:rsid w:val="04C53A37"/>
    <w:rsid w:val="04C54439"/>
    <w:rsid w:val="04C95567"/>
    <w:rsid w:val="04CA266B"/>
    <w:rsid w:val="04CF408F"/>
    <w:rsid w:val="04D55173"/>
    <w:rsid w:val="04D95B90"/>
    <w:rsid w:val="04DB3421"/>
    <w:rsid w:val="04E4361A"/>
    <w:rsid w:val="04ED4371"/>
    <w:rsid w:val="04F04D6E"/>
    <w:rsid w:val="04F55308"/>
    <w:rsid w:val="04F805A3"/>
    <w:rsid w:val="04F85D62"/>
    <w:rsid w:val="04FA52B7"/>
    <w:rsid w:val="04FD15A0"/>
    <w:rsid w:val="04FE03DF"/>
    <w:rsid w:val="05002A44"/>
    <w:rsid w:val="05083DCD"/>
    <w:rsid w:val="05090CE5"/>
    <w:rsid w:val="050A5551"/>
    <w:rsid w:val="0510745B"/>
    <w:rsid w:val="051A2823"/>
    <w:rsid w:val="051A5ECE"/>
    <w:rsid w:val="051C2C43"/>
    <w:rsid w:val="051C579A"/>
    <w:rsid w:val="051D468D"/>
    <w:rsid w:val="05207293"/>
    <w:rsid w:val="0520744C"/>
    <w:rsid w:val="0524197F"/>
    <w:rsid w:val="05255402"/>
    <w:rsid w:val="05255FD2"/>
    <w:rsid w:val="052820EC"/>
    <w:rsid w:val="053502FD"/>
    <w:rsid w:val="05370747"/>
    <w:rsid w:val="053E2528"/>
    <w:rsid w:val="053E3550"/>
    <w:rsid w:val="053E4D7D"/>
    <w:rsid w:val="053F770F"/>
    <w:rsid w:val="054021C2"/>
    <w:rsid w:val="05406072"/>
    <w:rsid w:val="054100C6"/>
    <w:rsid w:val="054C0C2F"/>
    <w:rsid w:val="054D3C4C"/>
    <w:rsid w:val="054E022F"/>
    <w:rsid w:val="054F4432"/>
    <w:rsid w:val="0550478A"/>
    <w:rsid w:val="05564648"/>
    <w:rsid w:val="05577C65"/>
    <w:rsid w:val="055A5E4F"/>
    <w:rsid w:val="055E6669"/>
    <w:rsid w:val="056004DF"/>
    <w:rsid w:val="05613639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11DC8"/>
    <w:rsid w:val="05937A34"/>
    <w:rsid w:val="05946799"/>
    <w:rsid w:val="059A5FDA"/>
    <w:rsid w:val="059B3468"/>
    <w:rsid w:val="059C5E4D"/>
    <w:rsid w:val="05A54DA7"/>
    <w:rsid w:val="05AB281D"/>
    <w:rsid w:val="05AD2287"/>
    <w:rsid w:val="05AD4018"/>
    <w:rsid w:val="05B62B7A"/>
    <w:rsid w:val="05B641D4"/>
    <w:rsid w:val="05BA1E72"/>
    <w:rsid w:val="05BA6421"/>
    <w:rsid w:val="05BB54E4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1F5EC9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304A0"/>
    <w:rsid w:val="067942A0"/>
    <w:rsid w:val="0679462F"/>
    <w:rsid w:val="067B064E"/>
    <w:rsid w:val="067C56A8"/>
    <w:rsid w:val="068057DB"/>
    <w:rsid w:val="06813F6A"/>
    <w:rsid w:val="06814055"/>
    <w:rsid w:val="0683733C"/>
    <w:rsid w:val="068E3D71"/>
    <w:rsid w:val="069564E6"/>
    <w:rsid w:val="069B1690"/>
    <w:rsid w:val="069D14E2"/>
    <w:rsid w:val="06A07959"/>
    <w:rsid w:val="06A26126"/>
    <w:rsid w:val="06AA68EA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575DA"/>
    <w:rsid w:val="06E728E4"/>
    <w:rsid w:val="06E820B0"/>
    <w:rsid w:val="06EF377B"/>
    <w:rsid w:val="06F3531E"/>
    <w:rsid w:val="06F54DE4"/>
    <w:rsid w:val="07030A93"/>
    <w:rsid w:val="070A28DA"/>
    <w:rsid w:val="070A4D87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3C38D5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C29A0"/>
    <w:rsid w:val="078E0C62"/>
    <w:rsid w:val="0799628E"/>
    <w:rsid w:val="079D2704"/>
    <w:rsid w:val="079E3C6E"/>
    <w:rsid w:val="07AA7281"/>
    <w:rsid w:val="07AE79AF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969C9"/>
    <w:rsid w:val="07EA7B88"/>
    <w:rsid w:val="07EC57C1"/>
    <w:rsid w:val="07EE1E12"/>
    <w:rsid w:val="07F002FF"/>
    <w:rsid w:val="07F32A16"/>
    <w:rsid w:val="07FA7E23"/>
    <w:rsid w:val="080E35AE"/>
    <w:rsid w:val="08123601"/>
    <w:rsid w:val="08185FDD"/>
    <w:rsid w:val="081B30D8"/>
    <w:rsid w:val="081F7288"/>
    <w:rsid w:val="082544EA"/>
    <w:rsid w:val="082C6202"/>
    <w:rsid w:val="082E7DC9"/>
    <w:rsid w:val="08376240"/>
    <w:rsid w:val="08393F76"/>
    <w:rsid w:val="083C0A5B"/>
    <w:rsid w:val="083D374F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733D6"/>
    <w:rsid w:val="08882010"/>
    <w:rsid w:val="0888678D"/>
    <w:rsid w:val="088C5193"/>
    <w:rsid w:val="088E1EB5"/>
    <w:rsid w:val="08903079"/>
    <w:rsid w:val="08934B8F"/>
    <w:rsid w:val="08957EEA"/>
    <w:rsid w:val="08997D33"/>
    <w:rsid w:val="089B462D"/>
    <w:rsid w:val="089C1F4A"/>
    <w:rsid w:val="089C29D1"/>
    <w:rsid w:val="089E2C88"/>
    <w:rsid w:val="08A33E6D"/>
    <w:rsid w:val="08A4283A"/>
    <w:rsid w:val="08A5484A"/>
    <w:rsid w:val="08AB546D"/>
    <w:rsid w:val="08AC4CDE"/>
    <w:rsid w:val="08AF0EE2"/>
    <w:rsid w:val="08AF5F57"/>
    <w:rsid w:val="08B11564"/>
    <w:rsid w:val="08B43D75"/>
    <w:rsid w:val="08BA13D3"/>
    <w:rsid w:val="08C45064"/>
    <w:rsid w:val="08C56C6F"/>
    <w:rsid w:val="08CC474C"/>
    <w:rsid w:val="08D00D00"/>
    <w:rsid w:val="08D16CFF"/>
    <w:rsid w:val="08D67903"/>
    <w:rsid w:val="08DA2B58"/>
    <w:rsid w:val="08DB08A0"/>
    <w:rsid w:val="08E44A15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623A4"/>
    <w:rsid w:val="090A5321"/>
    <w:rsid w:val="090B5C3A"/>
    <w:rsid w:val="0915469F"/>
    <w:rsid w:val="09164B6D"/>
    <w:rsid w:val="091650F7"/>
    <w:rsid w:val="09193129"/>
    <w:rsid w:val="092C272C"/>
    <w:rsid w:val="092F57A4"/>
    <w:rsid w:val="0935385A"/>
    <w:rsid w:val="093D6FFE"/>
    <w:rsid w:val="094139BD"/>
    <w:rsid w:val="094804F8"/>
    <w:rsid w:val="094E4F1B"/>
    <w:rsid w:val="0951153D"/>
    <w:rsid w:val="095161D6"/>
    <w:rsid w:val="09581A82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9129DB"/>
    <w:rsid w:val="09A51C23"/>
    <w:rsid w:val="09A87C14"/>
    <w:rsid w:val="09AC40D2"/>
    <w:rsid w:val="09B13FD3"/>
    <w:rsid w:val="09B55EFA"/>
    <w:rsid w:val="09BC3307"/>
    <w:rsid w:val="09BE56B3"/>
    <w:rsid w:val="09C04B7A"/>
    <w:rsid w:val="09C303DD"/>
    <w:rsid w:val="09C76F78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45B91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256DF"/>
    <w:rsid w:val="0A2576B2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3D7DF8"/>
    <w:rsid w:val="0A471ACB"/>
    <w:rsid w:val="0A4C562C"/>
    <w:rsid w:val="0A501F43"/>
    <w:rsid w:val="0A507C21"/>
    <w:rsid w:val="0A514660"/>
    <w:rsid w:val="0A5419FA"/>
    <w:rsid w:val="0A583185"/>
    <w:rsid w:val="0A5D6B00"/>
    <w:rsid w:val="0A5F0119"/>
    <w:rsid w:val="0A677A24"/>
    <w:rsid w:val="0A6E4D1B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B4F78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D02D31"/>
    <w:rsid w:val="0AEA6CB6"/>
    <w:rsid w:val="0AED1631"/>
    <w:rsid w:val="0AEE6081"/>
    <w:rsid w:val="0AEE7DA5"/>
    <w:rsid w:val="0AEF0200"/>
    <w:rsid w:val="0AF40E05"/>
    <w:rsid w:val="0AF610AB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A44F3"/>
    <w:rsid w:val="0B1F1633"/>
    <w:rsid w:val="0B2A0133"/>
    <w:rsid w:val="0B373D42"/>
    <w:rsid w:val="0B3A6F23"/>
    <w:rsid w:val="0B3B7132"/>
    <w:rsid w:val="0B400D5B"/>
    <w:rsid w:val="0B47088F"/>
    <w:rsid w:val="0B474E87"/>
    <w:rsid w:val="0B5025A5"/>
    <w:rsid w:val="0B52775E"/>
    <w:rsid w:val="0B553428"/>
    <w:rsid w:val="0B576F92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911101"/>
    <w:rsid w:val="0B913451"/>
    <w:rsid w:val="0B927A0A"/>
    <w:rsid w:val="0B9802C5"/>
    <w:rsid w:val="0B9D6FAB"/>
    <w:rsid w:val="0BA022E8"/>
    <w:rsid w:val="0BA114E5"/>
    <w:rsid w:val="0BA27CA4"/>
    <w:rsid w:val="0BAC1E2B"/>
    <w:rsid w:val="0BB625B1"/>
    <w:rsid w:val="0BB6345E"/>
    <w:rsid w:val="0BB743C6"/>
    <w:rsid w:val="0BB77C49"/>
    <w:rsid w:val="0BB83C85"/>
    <w:rsid w:val="0BBD0D66"/>
    <w:rsid w:val="0BBD6640"/>
    <w:rsid w:val="0BBE379E"/>
    <w:rsid w:val="0BC04C7C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E91B8D"/>
    <w:rsid w:val="0BF00603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373B2"/>
    <w:rsid w:val="0C1C4DB0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76FE6"/>
    <w:rsid w:val="0C381EE7"/>
    <w:rsid w:val="0C3C494D"/>
    <w:rsid w:val="0C3F4682"/>
    <w:rsid w:val="0C40157A"/>
    <w:rsid w:val="0C427D4C"/>
    <w:rsid w:val="0C472374"/>
    <w:rsid w:val="0C5232CE"/>
    <w:rsid w:val="0C563617"/>
    <w:rsid w:val="0C5A0585"/>
    <w:rsid w:val="0C686EF4"/>
    <w:rsid w:val="0C6B2411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A68F7"/>
    <w:rsid w:val="0CA45412"/>
    <w:rsid w:val="0CA75BEE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02D48"/>
    <w:rsid w:val="0CC56B02"/>
    <w:rsid w:val="0CC87364"/>
    <w:rsid w:val="0CD10396"/>
    <w:rsid w:val="0CD56852"/>
    <w:rsid w:val="0CDC631B"/>
    <w:rsid w:val="0CE16EE6"/>
    <w:rsid w:val="0CE2458C"/>
    <w:rsid w:val="0CE4260E"/>
    <w:rsid w:val="0CE55334"/>
    <w:rsid w:val="0CE611B0"/>
    <w:rsid w:val="0CE74E81"/>
    <w:rsid w:val="0CE9718F"/>
    <w:rsid w:val="0CF32FA2"/>
    <w:rsid w:val="0CF42A90"/>
    <w:rsid w:val="0CF51C81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A70AB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21E2B"/>
    <w:rsid w:val="0D6353FB"/>
    <w:rsid w:val="0D637E39"/>
    <w:rsid w:val="0D667E40"/>
    <w:rsid w:val="0D684616"/>
    <w:rsid w:val="0D6C7FBA"/>
    <w:rsid w:val="0D7137D8"/>
    <w:rsid w:val="0D7B4171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BF10B4"/>
    <w:rsid w:val="0DC71BA8"/>
    <w:rsid w:val="0DCB5D62"/>
    <w:rsid w:val="0DCF276F"/>
    <w:rsid w:val="0DD11B31"/>
    <w:rsid w:val="0DD20530"/>
    <w:rsid w:val="0DD63130"/>
    <w:rsid w:val="0DD91A0F"/>
    <w:rsid w:val="0DDB0CB6"/>
    <w:rsid w:val="0DE02C29"/>
    <w:rsid w:val="0DE33DA3"/>
    <w:rsid w:val="0DE73C8D"/>
    <w:rsid w:val="0DE85960"/>
    <w:rsid w:val="0DF32AF2"/>
    <w:rsid w:val="0DF33F20"/>
    <w:rsid w:val="0DFA7DBD"/>
    <w:rsid w:val="0DFE4289"/>
    <w:rsid w:val="0E086E4F"/>
    <w:rsid w:val="0E09601F"/>
    <w:rsid w:val="0E1006DC"/>
    <w:rsid w:val="0E152F90"/>
    <w:rsid w:val="0E1640F3"/>
    <w:rsid w:val="0E176294"/>
    <w:rsid w:val="0E1A18E3"/>
    <w:rsid w:val="0E2963C9"/>
    <w:rsid w:val="0E2C2BD1"/>
    <w:rsid w:val="0E2D363C"/>
    <w:rsid w:val="0E2E24C5"/>
    <w:rsid w:val="0E307A84"/>
    <w:rsid w:val="0E370F62"/>
    <w:rsid w:val="0E387D3C"/>
    <w:rsid w:val="0E3A266F"/>
    <w:rsid w:val="0E3C48F3"/>
    <w:rsid w:val="0E4265CE"/>
    <w:rsid w:val="0E50755C"/>
    <w:rsid w:val="0E5B6692"/>
    <w:rsid w:val="0E5C71D7"/>
    <w:rsid w:val="0E5E2401"/>
    <w:rsid w:val="0E614B50"/>
    <w:rsid w:val="0E632DC9"/>
    <w:rsid w:val="0E651086"/>
    <w:rsid w:val="0E6A77B2"/>
    <w:rsid w:val="0E6C1366"/>
    <w:rsid w:val="0E6D5139"/>
    <w:rsid w:val="0E7F33AA"/>
    <w:rsid w:val="0E86600E"/>
    <w:rsid w:val="0E8D4DA8"/>
    <w:rsid w:val="0E944290"/>
    <w:rsid w:val="0E995783"/>
    <w:rsid w:val="0EA0510E"/>
    <w:rsid w:val="0EA45A04"/>
    <w:rsid w:val="0EA471D0"/>
    <w:rsid w:val="0EAC0F21"/>
    <w:rsid w:val="0EAF0957"/>
    <w:rsid w:val="0EB30E0C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D0A00"/>
    <w:rsid w:val="0F484FF2"/>
    <w:rsid w:val="0F491C10"/>
    <w:rsid w:val="0F4B4829"/>
    <w:rsid w:val="0F4B77A5"/>
    <w:rsid w:val="0F4D7F96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311"/>
    <w:rsid w:val="0F7F0F41"/>
    <w:rsid w:val="0F7F14A5"/>
    <w:rsid w:val="0F8166C4"/>
    <w:rsid w:val="0F831428"/>
    <w:rsid w:val="0F8645C7"/>
    <w:rsid w:val="0F8A12DB"/>
    <w:rsid w:val="0F8D020F"/>
    <w:rsid w:val="0F8E7DB9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848A8"/>
    <w:rsid w:val="0FBF3811"/>
    <w:rsid w:val="0FCA6D94"/>
    <w:rsid w:val="0FCC5BC6"/>
    <w:rsid w:val="0FD10134"/>
    <w:rsid w:val="0FD10D03"/>
    <w:rsid w:val="0FD27518"/>
    <w:rsid w:val="0FD34206"/>
    <w:rsid w:val="0FD51F4D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C2F86"/>
    <w:rsid w:val="100F583D"/>
    <w:rsid w:val="10134955"/>
    <w:rsid w:val="10135FFF"/>
    <w:rsid w:val="101D0024"/>
    <w:rsid w:val="101E557F"/>
    <w:rsid w:val="102351BA"/>
    <w:rsid w:val="102402E1"/>
    <w:rsid w:val="102721F3"/>
    <w:rsid w:val="1027317C"/>
    <w:rsid w:val="10287106"/>
    <w:rsid w:val="102C0118"/>
    <w:rsid w:val="102E7620"/>
    <w:rsid w:val="10340A9C"/>
    <w:rsid w:val="103C03B2"/>
    <w:rsid w:val="1049795B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93799"/>
    <w:rsid w:val="1059640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0C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95BDE"/>
    <w:rsid w:val="10BA0C81"/>
    <w:rsid w:val="10BB1B9C"/>
    <w:rsid w:val="10BB561D"/>
    <w:rsid w:val="10BD5086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A0C55"/>
    <w:rsid w:val="113D42D5"/>
    <w:rsid w:val="114278B6"/>
    <w:rsid w:val="11477B2D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5E436A"/>
    <w:rsid w:val="116B31B3"/>
    <w:rsid w:val="116D1539"/>
    <w:rsid w:val="1178724F"/>
    <w:rsid w:val="11790EE1"/>
    <w:rsid w:val="117A25B8"/>
    <w:rsid w:val="117C7A67"/>
    <w:rsid w:val="118029CC"/>
    <w:rsid w:val="118156D6"/>
    <w:rsid w:val="11832134"/>
    <w:rsid w:val="118555A5"/>
    <w:rsid w:val="118E44DC"/>
    <w:rsid w:val="1196589A"/>
    <w:rsid w:val="1196735D"/>
    <w:rsid w:val="119D528E"/>
    <w:rsid w:val="119E1BC1"/>
    <w:rsid w:val="11A17C7A"/>
    <w:rsid w:val="11A30296"/>
    <w:rsid w:val="11A3412D"/>
    <w:rsid w:val="11A41F0D"/>
    <w:rsid w:val="11A52305"/>
    <w:rsid w:val="11AC2746"/>
    <w:rsid w:val="11AD1962"/>
    <w:rsid w:val="11B756A0"/>
    <w:rsid w:val="11B838EE"/>
    <w:rsid w:val="11BA6CE1"/>
    <w:rsid w:val="11BB2272"/>
    <w:rsid w:val="11BB3EF8"/>
    <w:rsid w:val="11C97C92"/>
    <w:rsid w:val="11CB5F42"/>
    <w:rsid w:val="11CC31C7"/>
    <w:rsid w:val="11CC61F3"/>
    <w:rsid w:val="11CE674D"/>
    <w:rsid w:val="11CF74C4"/>
    <w:rsid w:val="11D23D73"/>
    <w:rsid w:val="11D40E7B"/>
    <w:rsid w:val="11D471CF"/>
    <w:rsid w:val="11D8046E"/>
    <w:rsid w:val="11D82682"/>
    <w:rsid w:val="11DA7834"/>
    <w:rsid w:val="11E47469"/>
    <w:rsid w:val="11EE07CB"/>
    <w:rsid w:val="11EF7D27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0BE3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4C2D61"/>
    <w:rsid w:val="124F3BF6"/>
    <w:rsid w:val="12507790"/>
    <w:rsid w:val="12521D53"/>
    <w:rsid w:val="12540602"/>
    <w:rsid w:val="12576746"/>
    <w:rsid w:val="125B2B74"/>
    <w:rsid w:val="125D51D0"/>
    <w:rsid w:val="125F5531"/>
    <w:rsid w:val="1266673E"/>
    <w:rsid w:val="126718DA"/>
    <w:rsid w:val="126B1205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269A0"/>
    <w:rsid w:val="12C31056"/>
    <w:rsid w:val="12C82F5F"/>
    <w:rsid w:val="12D0722A"/>
    <w:rsid w:val="12D46372"/>
    <w:rsid w:val="12D56D87"/>
    <w:rsid w:val="12DC1AF5"/>
    <w:rsid w:val="12DC7A01"/>
    <w:rsid w:val="12E1275A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D379C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1F5646"/>
    <w:rsid w:val="13202FB1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7D462D"/>
    <w:rsid w:val="1383143E"/>
    <w:rsid w:val="13855E14"/>
    <w:rsid w:val="1395718D"/>
    <w:rsid w:val="13A938D2"/>
    <w:rsid w:val="13AE03B8"/>
    <w:rsid w:val="13B47FB1"/>
    <w:rsid w:val="13B54248"/>
    <w:rsid w:val="13B72BE8"/>
    <w:rsid w:val="13B733B9"/>
    <w:rsid w:val="13BB107A"/>
    <w:rsid w:val="13BF6FBE"/>
    <w:rsid w:val="13C02BD6"/>
    <w:rsid w:val="13C140DB"/>
    <w:rsid w:val="13C2443D"/>
    <w:rsid w:val="13C90583"/>
    <w:rsid w:val="13CA565A"/>
    <w:rsid w:val="13CB5C89"/>
    <w:rsid w:val="13D2120A"/>
    <w:rsid w:val="13D26B47"/>
    <w:rsid w:val="13D351E3"/>
    <w:rsid w:val="13D871E5"/>
    <w:rsid w:val="13DB5B4E"/>
    <w:rsid w:val="13DC4C52"/>
    <w:rsid w:val="13E20AE1"/>
    <w:rsid w:val="13E5018C"/>
    <w:rsid w:val="13E658EF"/>
    <w:rsid w:val="13E823A5"/>
    <w:rsid w:val="13E855B5"/>
    <w:rsid w:val="13E87836"/>
    <w:rsid w:val="13EA53E3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2827E0"/>
    <w:rsid w:val="14320F90"/>
    <w:rsid w:val="14371000"/>
    <w:rsid w:val="143862B8"/>
    <w:rsid w:val="14386C78"/>
    <w:rsid w:val="14391185"/>
    <w:rsid w:val="143A10C4"/>
    <w:rsid w:val="143E3DC5"/>
    <w:rsid w:val="144227CC"/>
    <w:rsid w:val="14444E8F"/>
    <w:rsid w:val="144968D3"/>
    <w:rsid w:val="144A5F10"/>
    <w:rsid w:val="145666D3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7399C"/>
    <w:rsid w:val="149860E8"/>
    <w:rsid w:val="149914B8"/>
    <w:rsid w:val="149A293D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55F0B"/>
    <w:rsid w:val="14C804A6"/>
    <w:rsid w:val="14D00FC4"/>
    <w:rsid w:val="14D6523E"/>
    <w:rsid w:val="14E1024A"/>
    <w:rsid w:val="14EA74F1"/>
    <w:rsid w:val="14F63F28"/>
    <w:rsid w:val="14F744EA"/>
    <w:rsid w:val="14F918C9"/>
    <w:rsid w:val="1500110B"/>
    <w:rsid w:val="1504288A"/>
    <w:rsid w:val="1506487D"/>
    <w:rsid w:val="15115938"/>
    <w:rsid w:val="15172C8A"/>
    <w:rsid w:val="151C5AD2"/>
    <w:rsid w:val="151C5B66"/>
    <w:rsid w:val="151E405B"/>
    <w:rsid w:val="15221E3A"/>
    <w:rsid w:val="152A44C3"/>
    <w:rsid w:val="152E1544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42425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5632A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DE3DA8"/>
    <w:rsid w:val="15E206AD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232CE1"/>
    <w:rsid w:val="16296DE9"/>
    <w:rsid w:val="162E43DF"/>
    <w:rsid w:val="16332F7C"/>
    <w:rsid w:val="16396D40"/>
    <w:rsid w:val="163D17A3"/>
    <w:rsid w:val="163D6FAB"/>
    <w:rsid w:val="1643445B"/>
    <w:rsid w:val="16451A22"/>
    <w:rsid w:val="1648057E"/>
    <w:rsid w:val="1651252C"/>
    <w:rsid w:val="16550220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51E7D"/>
    <w:rsid w:val="16A8264F"/>
    <w:rsid w:val="16A94DBA"/>
    <w:rsid w:val="16AC2069"/>
    <w:rsid w:val="16AE76B6"/>
    <w:rsid w:val="16B23703"/>
    <w:rsid w:val="16B873D9"/>
    <w:rsid w:val="16BD14A7"/>
    <w:rsid w:val="16C172BF"/>
    <w:rsid w:val="16CF00B5"/>
    <w:rsid w:val="16D03028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6FF049D"/>
    <w:rsid w:val="17003914"/>
    <w:rsid w:val="17007547"/>
    <w:rsid w:val="170318D0"/>
    <w:rsid w:val="170A6CB8"/>
    <w:rsid w:val="170E670A"/>
    <w:rsid w:val="17126D66"/>
    <w:rsid w:val="17160CB0"/>
    <w:rsid w:val="171966F1"/>
    <w:rsid w:val="17203772"/>
    <w:rsid w:val="17211058"/>
    <w:rsid w:val="1726072D"/>
    <w:rsid w:val="172708C5"/>
    <w:rsid w:val="172734B8"/>
    <w:rsid w:val="17274CF0"/>
    <w:rsid w:val="172C0A2B"/>
    <w:rsid w:val="17386FA6"/>
    <w:rsid w:val="173D7A04"/>
    <w:rsid w:val="17410897"/>
    <w:rsid w:val="17412D73"/>
    <w:rsid w:val="17472481"/>
    <w:rsid w:val="17480D20"/>
    <w:rsid w:val="174900F9"/>
    <w:rsid w:val="174B5125"/>
    <w:rsid w:val="174C3A48"/>
    <w:rsid w:val="174F1759"/>
    <w:rsid w:val="175120CE"/>
    <w:rsid w:val="17534CD0"/>
    <w:rsid w:val="17563D8B"/>
    <w:rsid w:val="17613B64"/>
    <w:rsid w:val="1762592C"/>
    <w:rsid w:val="17633794"/>
    <w:rsid w:val="176534AC"/>
    <w:rsid w:val="176A5ECA"/>
    <w:rsid w:val="176D4333"/>
    <w:rsid w:val="176D617B"/>
    <w:rsid w:val="1779020F"/>
    <w:rsid w:val="177C5962"/>
    <w:rsid w:val="177F7599"/>
    <w:rsid w:val="1781084A"/>
    <w:rsid w:val="1781171D"/>
    <w:rsid w:val="178755AD"/>
    <w:rsid w:val="178B48BC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A018FF"/>
    <w:rsid w:val="17B357CE"/>
    <w:rsid w:val="17B476DC"/>
    <w:rsid w:val="17B529E4"/>
    <w:rsid w:val="17B71BC9"/>
    <w:rsid w:val="17B87F93"/>
    <w:rsid w:val="17B907F9"/>
    <w:rsid w:val="17B90DB0"/>
    <w:rsid w:val="17BD560C"/>
    <w:rsid w:val="17C66728"/>
    <w:rsid w:val="17CF06D5"/>
    <w:rsid w:val="17D15E9F"/>
    <w:rsid w:val="17D354B5"/>
    <w:rsid w:val="17DB4497"/>
    <w:rsid w:val="17DF53D3"/>
    <w:rsid w:val="17E52942"/>
    <w:rsid w:val="17E57A35"/>
    <w:rsid w:val="17E7773F"/>
    <w:rsid w:val="17E80FBF"/>
    <w:rsid w:val="17ED0DC3"/>
    <w:rsid w:val="17ED5A9A"/>
    <w:rsid w:val="17EE11A4"/>
    <w:rsid w:val="17F349D0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044DC"/>
    <w:rsid w:val="18281F45"/>
    <w:rsid w:val="18291449"/>
    <w:rsid w:val="182C6DEF"/>
    <w:rsid w:val="18320B7A"/>
    <w:rsid w:val="183304C3"/>
    <w:rsid w:val="183A0241"/>
    <w:rsid w:val="183A204C"/>
    <w:rsid w:val="183C7225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46E32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65B83"/>
    <w:rsid w:val="18885A2C"/>
    <w:rsid w:val="18893450"/>
    <w:rsid w:val="188C1E56"/>
    <w:rsid w:val="188E5359"/>
    <w:rsid w:val="18942C92"/>
    <w:rsid w:val="18991A99"/>
    <w:rsid w:val="18993CFB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21BD8"/>
    <w:rsid w:val="18C423F7"/>
    <w:rsid w:val="18C478C6"/>
    <w:rsid w:val="18C502A9"/>
    <w:rsid w:val="18C54A14"/>
    <w:rsid w:val="18C9380E"/>
    <w:rsid w:val="18CA3DC2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D46AF"/>
    <w:rsid w:val="18EE1D90"/>
    <w:rsid w:val="18EF331D"/>
    <w:rsid w:val="18F40CE1"/>
    <w:rsid w:val="18F45443"/>
    <w:rsid w:val="18F6136B"/>
    <w:rsid w:val="19025937"/>
    <w:rsid w:val="190260EF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3A7336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82994"/>
    <w:rsid w:val="197A19D2"/>
    <w:rsid w:val="197B11FE"/>
    <w:rsid w:val="1982552F"/>
    <w:rsid w:val="1984716E"/>
    <w:rsid w:val="198652AD"/>
    <w:rsid w:val="1988776F"/>
    <w:rsid w:val="198A0A74"/>
    <w:rsid w:val="198C335D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AF70FF"/>
    <w:rsid w:val="19B06735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DE08E3"/>
    <w:rsid w:val="19E47E89"/>
    <w:rsid w:val="19EA530B"/>
    <w:rsid w:val="19ED3AA7"/>
    <w:rsid w:val="19F2719F"/>
    <w:rsid w:val="19F34C20"/>
    <w:rsid w:val="19FB7AAE"/>
    <w:rsid w:val="1A0E07EF"/>
    <w:rsid w:val="1A0F74A8"/>
    <w:rsid w:val="1A1A0586"/>
    <w:rsid w:val="1A1D21EC"/>
    <w:rsid w:val="1A223BFC"/>
    <w:rsid w:val="1A256122"/>
    <w:rsid w:val="1A2569BE"/>
    <w:rsid w:val="1A3420BD"/>
    <w:rsid w:val="1A3C2A96"/>
    <w:rsid w:val="1A400394"/>
    <w:rsid w:val="1A426DAC"/>
    <w:rsid w:val="1A4431CE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84086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00FD"/>
    <w:rsid w:val="1B073464"/>
    <w:rsid w:val="1B1C3A70"/>
    <w:rsid w:val="1B267E2F"/>
    <w:rsid w:val="1B28554B"/>
    <w:rsid w:val="1B3024A4"/>
    <w:rsid w:val="1B322C98"/>
    <w:rsid w:val="1B336A52"/>
    <w:rsid w:val="1B351C24"/>
    <w:rsid w:val="1B356531"/>
    <w:rsid w:val="1B414077"/>
    <w:rsid w:val="1B4545CD"/>
    <w:rsid w:val="1B4B64D7"/>
    <w:rsid w:val="1B4D3782"/>
    <w:rsid w:val="1B4E3AB1"/>
    <w:rsid w:val="1B573A94"/>
    <w:rsid w:val="1B5E2550"/>
    <w:rsid w:val="1B605332"/>
    <w:rsid w:val="1B680508"/>
    <w:rsid w:val="1B6A3C34"/>
    <w:rsid w:val="1B6F4858"/>
    <w:rsid w:val="1B784348"/>
    <w:rsid w:val="1B7B5E92"/>
    <w:rsid w:val="1B847BD5"/>
    <w:rsid w:val="1B8532BE"/>
    <w:rsid w:val="1B8F0B26"/>
    <w:rsid w:val="1B8F7CA3"/>
    <w:rsid w:val="1B900886"/>
    <w:rsid w:val="1B9E5C6A"/>
    <w:rsid w:val="1B9E65A4"/>
    <w:rsid w:val="1BA7325A"/>
    <w:rsid w:val="1BA83B82"/>
    <w:rsid w:val="1BAA16BD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86C90"/>
    <w:rsid w:val="1C0E05AF"/>
    <w:rsid w:val="1C0E425D"/>
    <w:rsid w:val="1C16573F"/>
    <w:rsid w:val="1C1B552A"/>
    <w:rsid w:val="1C1C2ED7"/>
    <w:rsid w:val="1C1C7F3C"/>
    <w:rsid w:val="1C1D7182"/>
    <w:rsid w:val="1C1E06A6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96E1A"/>
    <w:rsid w:val="1C4A5FA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8A04B9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57684"/>
    <w:rsid w:val="1CC70554"/>
    <w:rsid w:val="1CC96948"/>
    <w:rsid w:val="1CCB2D1E"/>
    <w:rsid w:val="1CCC1AE8"/>
    <w:rsid w:val="1CCD7EE4"/>
    <w:rsid w:val="1CCF1639"/>
    <w:rsid w:val="1CD0538B"/>
    <w:rsid w:val="1CD261F0"/>
    <w:rsid w:val="1CDA5D69"/>
    <w:rsid w:val="1CDD4386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C5BEE"/>
    <w:rsid w:val="1D4D111F"/>
    <w:rsid w:val="1D5368AC"/>
    <w:rsid w:val="1D561A2F"/>
    <w:rsid w:val="1D5C6852"/>
    <w:rsid w:val="1D5F4657"/>
    <w:rsid w:val="1D604943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3225F"/>
    <w:rsid w:val="1DA434B1"/>
    <w:rsid w:val="1DA91839"/>
    <w:rsid w:val="1DAB5A96"/>
    <w:rsid w:val="1DAC5FD6"/>
    <w:rsid w:val="1DB26218"/>
    <w:rsid w:val="1DB35E0D"/>
    <w:rsid w:val="1DB80003"/>
    <w:rsid w:val="1DB848F1"/>
    <w:rsid w:val="1DB92734"/>
    <w:rsid w:val="1DBC2101"/>
    <w:rsid w:val="1DC04CA3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44EBD"/>
    <w:rsid w:val="1DF64A0E"/>
    <w:rsid w:val="1DF90B59"/>
    <w:rsid w:val="1E0353CB"/>
    <w:rsid w:val="1E074323"/>
    <w:rsid w:val="1E091691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12636"/>
    <w:rsid w:val="1E485182"/>
    <w:rsid w:val="1E4A1B60"/>
    <w:rsid w:val="1E4A5432"/>
    <w:rsid w:val="1E4F0BBE"/>
    <w:rsid w:val="1E4F376E"/>
    <w:rsid w:val="1E54399A"/>
    <w:rsid w:val="1E547EA8"/>
    <w:rsid w:val="1E561306"/>
    <w:rsid w:val="1E5C30D9"/>
    <w:rsid w:val="1E605764"/>
    <w:rsid w:val="1E620C67"/>
    <w:rsid w:val="1E652C76"/>
    <w:rsid w:val="1E6D287C"/>
    <w:rsid w:val="1E6F7072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7B6F76"/>
    <w:rsid w:val="1E7D7E28"/>
    <w:rsid w:val="1E805285"/>
    <w:rsid w:val="1E88599C"/>
    <w:rsid w:val="1E8C2FF1"/>
    <w:rsid w:val="1E904580"/>
    <w:rsid w:val="1E937212"/>
    <w:rsid w:val="1E954E0B"/>
    <w:rsid w:val="1E96363B"/>
    <w:rsid w:val="1E9762E3"/>
    <w:rsid w:val="1E9C577D"/>
    <w:rsid w:val="1E9C62B1"/>
    <w:rsid w:val="1EA34EA8"/>
    <w:rsid w:val="1EA62AFC"/>
    <w:rsid w:val="1EAA0C5D"/>
    <w:rsid w:val="1EAA4702"/>
    <w:rsid w:val="1EAE57CD"/>
    <w:rsid w:val="1EAF0D67"/>
    <w:rsid w:val="1EB27A06"/>
    <w:rsid w:val="1EB53BCB"/>
    <w:rsid w:val="1EBB1D7B"/>
    <w:rsid w:val="1EC128F0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E63F29"/>
    <w:rsid w:val="1EF42E36"/>
    <w:rsid w:val="1EF4586B"/>
    <w:rsid w:val="1EF95455"/>
    <w:rsid w:val="1EFA5743"/>
    <w:rsid w:val="1F067F0D"/>
    <w:rsid w:val="1F0700E5"/>
    <w:rsid w:val="1F0D6A30"/>
    <w:rsid w:val="1F1079CC"/>
    <w:rsid w:val="1F121893"/>
    <w:rsid w:val="1F141E00"/>
    <w:rsid w:val="1F1549AE"/>
    <w:rsid w:val="1F162963"/>
    <w:rsid w:val="1F173C0E"/>
    <w:rsid w:val="1F182E7C"/>
    <w:rsid w:val="1F1B58E4"/>
    <w:rsid w:val="1F1D3DF5"/>
    <w:rsid w:val="1F1E685B"/>
    <w:rsid w:val="1F22174A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3725C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45A9B"/>
    <w:rsid w:val="1FD4690C"/>
    <w:rsid w:val="1FD60809"/>
    <w:rsid w:val="1FD90528"/>
    <w:rsid w:val="1FE15864"/>
    <w:rsid w:val="1FE65377"/>
    <w:rsid w:val="1FF12985"/>
    <w:rsid w:val="1FFB69DF"/>
    <w:rsid w:val="1FFE29DE"/>
    <w:rsid w:val="1FFE5084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B15D0"/>
    <w:rsid w:val="202C353F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F70"/>
    <w:rsid w:val="208D430A"/>
    <w:rsid w:val="208E0525"/>
    <w:rsid w:val="2092426F"/>
    <w:rsid w:val="20927797"/>
    <w:rsid w:val="20941B0A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26C50"/>
    <w:rsid w:val="20DC13EA"/>
    <w:rsid w:val="20DC37B9"/>
    <w:rsid w:val="20DE07ED"/>
    <w:rsid w:val="20E229DD"/>
    <w:rsid w:val="20E33757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E6402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9E5B26"/>
    <w:rsid w:val="21A65E32"/>
    <w:rsid w:val="21A76BC6"/>
    <w:rsid w:val="21A912C9"/>
    <w:rsid w:val="21A92DE7"/>
    <w:rsid w:val="21A96027"/>
    <w:rsid w:val="21AB74EA"/>
    <w:rsid w:val="21AD294D"/>
    <w:rsid w:val="21AE5809"/>
    <w:rsid w:val="21B0467D"/>
    <w:rsid w:val="21B04E22"/>
    <w:rsid w:val="21B614A7"/>
    <w:rsid w:val="21BB1E01"/>
    <w:rsid w:val="21BE6CA1"/>
    <w:rsid w:val="21CE1B3F"/>
    <w:rsid w:val="21CE1C45"/>
    <w:rsid w:val="21D00159"/>
    <w:rsid w:val="21D22E71"/>
    <w:rsid w:val="21D657D5"/>
    <w:rsid w:val="21DA4716"/>
    <w:rsid w:val="21DF2E6C"/>
    <w:rsid w:val="21E24981"/>
    <w:rsid w:val="21E467E1"/>
    <w:rsid w:val="21E477ED"/>
    <w:rsid w:val="21E567A4"/>
    <w:rsid w:val="21ED1206"/>
    <w:rsid w:val="21F303DF"/>
    <w:rsid w:val="21F35640"/>
    <w:rsid w:val="21F55977"/>
    <w:rsid w:val="21F91055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54A5"/>
    <w:rsid w:val="223E0D35"/>
    <w:rsid w:val="22401BF7"/>
    <w:rsid w:val="22436C3F"/>
    <w:rsid w:val="224750CA"/>
    <w:rsid w:val="224B74B8"/>
    <w:rsid w:val="224D4A55"/>
    <w:rsid w:val="224F7F58"/>
    <w:rsid w:val="22500BF7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720E6B"/>
    <w:rsid w:val="22735685"/>
    <w:rsid w:val="227359A0"/>
    <w:rsid w:val="227609D7"/>
    <w:rsid w:val="22761351"/>
    <w:rsid w:val="2278331B"/>
    <w:rsid w:val="2279359A"/>
    <w:rsid w:val="227A06B2"/>
    <w:rsid w:val="227F0BE7"/>
    <w:rsid w:val="22801251"/>
    <w:rsid w:val="228C1E87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B953CE"/>
    <w:rsid w:val="22C8691D"/>
    <w:rsid w:val="22C9115D"/>
    <w:rsid w:val="22CA6AE1"/>
    <w:rsid w:val="22CB5B15"/>
    <w:rsid w:val="22CF5D91"/>
    <w:rsid w:val="22D1047B"/>
    <w:rsid w:val="22D20BF0"/>
    <w:rsid w:val="22D636B5"/>
    <w:rsid w:val="22D7047B"/>
    <w:rsid w:val="22D72D9A"/>
    <w:rsid w:val="22DC1D66"/>
    <w:rsid w:val="22DC714D"/>
    <w:rsid w:val="22DD5C1A"/>
    <w:rsid w:val="22DE73AE"/>
    <w:rsid w:val="22DE797A"/>
    <w:rsid w:val="22DF7B4E"/>
    <w:rsid w:val="22E30277"/>
    <w:rsid w:val="22E409C9"/>
    <w:rsid w:val="22E4624E"/>
    <w:rsid w:val="22E534F5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97810"/>
    <w:rsid w:val="230F107C"/>
    <w:rsid w:val="2310006D"/>
    <w:rsid w:val="2312045C"/>
    <w:rsid w:val="23125D9A"/>
    <w:rsid w:val="2318513F"/>
    <w:rsid w:val="231A6192"/>
    <w:rsid w:val="231C05A6"/>
    <w:rsid w:val="23200477"/>
    <w:rsid w:val="23202C5B"/>
    <w:rsid w:val="2326097B"/>
    <w:rsid w:val="232D5919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03E0D"/>
    <w:rsid w:val="23510E00"/>
    <w:rsid w:val="235164CA"/>
    <w:rsid w:val="235766AF"/>
    <w:rsid w:val="235776B7"/>
    <w:rsid w:val="235E4782"/>
    <w:rsid w:val="23642BA5"/>
    <w:rsid w:val="236F2BA3"/>
    <w:rsid w:val="23731787"/>
    <w:rsid w:val="23746A36"/>
    <w:rsid w:val="23812846"/>
    <w:rsid w:val="23880F5A"/>
    <w:rsid w:val="238A1689"/>
    <w:rsid w:val="238A4919"/>
    <w:rsid w:val="23910F92"/>
    <w:rsid w:val="239C4118"/>
    <w:rsid w:val="239E30FD"/>
    <w:rsid w:val="239E5F11"/>
    <w:rsid w:val="239F403F"/>
    <w:rsid w:val="239F4861"/>
    <w:rsid w:val="23A96835"/>
    <w:rsid w:val="23AA0335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22C85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A0465"/>
    <w:rsid w:val="24323971"/>
    <w:rsid w:val="243808C8"/>
    <w:rsid w:val="2438587A"/>
    <w:rsid w:val="243869E9"/>
    <w:rsid w:val="243954FA"/>
    <w:rsid w:val="243B2DE8"/>
    <w:rsid w:val="243B4281"/>
    <w:rsid w:val="243C7F9F"/>
    <w:rsid w:val="244A5795"/>
    <w:rsid w:val="244C474D"/>
    <w:rsid w:val="244C63AD"/>
    <w:rsid w:val="245373F2"/>
    <w:rsid w:val="24566E3A"/>
    <w:rsid w:val="245D4AE9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40802"/>
    <w:rsid w:val="24977C25"/>
    <w:rsid w:val="24990914"/>
    <w:rsid w:val="249A0342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73F82"/>
    <w:rsid w:val="24D91A93"/>
    <w:rsid w:val="24DA62C8"/>
    <w:rsid w:val="24E93733"/>
    <w:rsid w:val="24EC1837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50997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2C57A1"/>
    <w:rsid w:val="26302819"/>
    <w:rsid w:val="26314544"/>
    <w:rsid w:val="26314D5B"/>
    <w:rsid w:val="263317CE"/>
    <w:rsid w:val="26391CED"/>
    <w:rsid w:val="263C4FDA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44CB4"/>
    <w:rsid w:val="2669584C"/>
    <w:rsid w:val="266B0CE1"/>
    <w:rsid w:val="266B1CD9"/>
    <w:rsid w:val="266D6D30"/>
    <w:rsid w:val="26743BD0"/>
    <w:rsid w:val="267C524D"/>
    <w:rsid w:val="267E1876"/>
    <w:rsid w:val="2682427F"/>
    <w:rsid w:val="268351A9"/>
    <w:rsid w:val="26846E0D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A7980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402D6"/>
    <w:rsid w:val="26DA3745"/>
    <w:rsid w:val="26DD6A0B"/>
    <w:rsid w:val="26E87953"/>
    <w:rsid w:val="26E91BBA"/>
    <w:rsid w:val="26E94EBB"/>
    <w:rsid w:val="26EF38BC"/>
    <w:rsid w:val="26F3586F"/>
    <w:rsid w:val="26F45C57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67B97"/>
    <w:rsid w:val="271877F0"/>
    <w:rsid w:val="271B4FBD"/>
    <w:rsid w:val="271F02E7"/>
    <w:rsid w:val="27202D3F"/>
    <w:rsid w:val="27256898"/>
    <w:rsid w:val="27264C48"/>
    <w:rsid w:val="27275C00"/>
    <w:rsid w:val="27281746"/>
    <w:rsid w:val="272B0B8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90E5F"/>
    <w:rsid w:val="27490F5E"/>
    <w:rsid w:val="274C4E88"/>
    <w:rsid w:val="274D5881"/>
    <w:rsid w:val="274E2589"/>
    <w:rsid w:val="2752044D"/>
    <w:rsid w:val="275D68A1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8A44E1"/>
    <w:rsid w:val="2792560B"/>
    <w:rsid w:val="27976333"/>
    <w:rsid w:val="27991097"/>
    <w:rsid w:val="27991704"/>
    <w:rsid w:val="279B534A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E60C1"/>
    <w:rsid w:val="27BF1DB8"/>
    <w:rsid w:val="27C87ECF"/>
    <w:rsid w:val="27CE3487"/>
    <w:rsid w:val="27CF699E"/>
    <w:rsid w:val="27D86C6A"/>
    <w:rsid w:val="27DF665C"/>
    <w:rsid w:val="27E62C4D"/>
    <w:rsid w:val="27E824FF"/>
    <w:rsid w:val="27E91BCE"/>
    <w:rsid w:val="27F145C3"/>
    <w:rsid w:val="27F43CE9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7721D"/>
    <w:rsid w:val="281856E6"/>
    <w:rsid w:val="281A67DA"/>
    <w:rsid w:val="282D69C6"/>
    <w:rsid w:val="28311438"/>
    <w:rsid w:val="2831385B"/>
    <w:rsid w:val="28327FED"/>
    <w:rsid w:val="2833451A"/>
    <w:rsid w:val="28336C56"/>
    <w:rsid w:val="2836100D"/>
    <w:rsid w:val="28385D8A"/>
    <w:rsid w:val="283B6D0F"/>
    <w:rsid w:val="283C6645"/>
    <w:rsid w:val="283F6E7B"/>
    <w:rsid w:val="284639AD"/>
    <w:rsid w:val="284C0DAF"/>
    <w:rsid w:val="284E0BB1"/>
    <w:rsid w:val="28532003"/>
    <w:rsid w:val="28562DBC"/>
    <w:rsid w:val="285A13A9"/>
    <w:rsid w:val="285C10A6"/>
    <w:rsid w:val="285D6E9C"/>
    <w:rsid w:val="285F4DDB"/>
    <w:rsid w:val="2861114D"/>
    <w:rsid w:val="286201A5"/>
    <w:rsid w:val="28645955"/>
    <w:rsid w:val="28711FF4"/>
    <w:rsid w:val="28755FCF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86A9F"/>
    <w:rsid w:val="291A637D"/>
    <w:rsid w:val="29203CBD"/>
    <w:rsid w:val="2923082A"/>
    <w:rsid w:val="29237B21"/>
    <w:rsid w:val="29260836"/>
    <w:rsid w:val="2927159D"/>
    <w:rsid w:val="29283114"/>
    <w:rsid w:val="293A442D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02B09"/>
    <w:rsid w:val="29A455FF"/>
    <w:rsid w:val="29A658D2"/>
    <w:rsid w:val="29A81405"/>
    <w:rsid w:val="29AA23E9"/>
    <w:rsid w:val="29AF7F2D"/>
    <w:rsid w:val="29B01250"/>
    <w:rsid w:val="29B220B1"/>
    <w:rsid w:val="29BE3608"/>
    <w:rsid w:val="29C5442B"/>
    <w:rsid w:val="29C8521C"/>
    <w:rsid w:val="29CD234D"/>
    <w:rsid w:val="29D63CA7"/>
    <w:rsid w:val="29D87414"/>
    <w:rsid w:val="29D93279"/>
    <w:rsid w:val="29DB3051"/>
    <w:rsid w:val="29E6395D"/>
    <w:rsid w:val="29EA0E6D"/>
    <w:rsid w:val="29EA5130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70FBC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50FF1"/>
    <w:rsid w:val="2AAF3F84"/>
    <w:rsid w:val="2AB542FB"/>
    <w:rsid w:val="2AC055A2"/>
    <w:rsid w:val="2AC40569"/>
    <w:rsid w:val="2AC63E3A"/>
    <w:rsid w:val="2AC95737"/>
    <w:rsid w:val="2ACB31CE"/>
    <w:rsid w:val="2ACD2207"/>
    <w:rsid w:val="2AD4567A"/>
    <w:rsid w:val="2AD914E7"/>
    <w:rsid w:val="2ADF347A"/>
    <w:rsid w:val="2AE03727"/>
    <w:rsid w:val="2AE2089D"/>
    <w:rsid w:val="2AE337B4"/>
    <w:rsid w:val="2AE3447D"/>
    <w:rsid w:val="2AE73BDC"/>
    <w:rsid w:val="2AEB1870"/>
    <w:rsid w:val="2AED1BC1"/>
    <w:rsid w:val="2AEE31BB"/>
    <w:rsid w:val="2AF31486"/>
    <w:rsid w:val="2AF51CEE"/>
    <w:rsid w:val="2AF74609"/>
    <w:rsid w:val="2AF906F1"/>
    <w:rsid w:val="2AFB358D"/>
    <w:rsid w:val="2AFE7BD2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93710"/>
    <w:rsid w:val="2B2B188A"/>
    <w:rsid w:val="2B341EF0"/>
    <w:rsid w:val="2B350EA2"/>
    <w:rsid w:val="2B3556F7"/>
    <w:rsid w:val="2B3866F7"/>
    <w:rsid w:val="2B3A0154"/>
    <w:rsid w:val="2B3D1BCE"/>
    <w:rsid w:val="2B3D6987"/>
    <w:rsid w:val="2B477FFC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2D9E"/>
    <w:rsid w:val="2B6E601F"/>
    <w:rsid w:val="2B723D58"/>
    <w:rsid w:val="2B7319D4"/>
    <w:rsid w:val="2B7545D5"/>
    <w:rsid w:val="2B8903FC"/>
    <w:rsid w:val="2B8C30D4"/>
    <w:rsid w:val="2B8C3B09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93F4A"/>
    <w:rsid w:val="2BCD2728"/>
    <w:rsid w:val="2BD177EF"/>
    <w:rsid w:val="2BD270CE"/>
    <w:rsid w:val="2BD32CF3"/>
    <w:rsid w:val="2BD45B0D"/>
    <w:rsid w:val="2BD654B8"/>
    <w:rsid w:val="2BD77C0E"/>
    <w:rsid w:val="2BE06366"/>
    <w:rsid w:val="2BED0629"/>
    <w:rsid w:val="2BF57C1D"/>
    <w:rsid w:val="2BF77A2F"/>
    <w:rsid w:val="2BF80A62"/>
    <w:rsid w:val="2C001E0D"/>
    <w:rsid w:val="2C0D337B"/>
    <w:rsid w:val="2C1358E1"/>
    <w:rsid w:val="2C144DE1"/>
    <w:rsid w:val="2C1724E2"/>
    <w:rsid w:val="2C1D0D38"/>
    <w:rsid w:val="2C1D7C6F"/>
    <w:rsid w:val="2C2026C0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BF1667"/>
    <w:rsid w:val="2CCB3FC9"/>
    <w:rsid w:val="2CD01ABD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5C46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101"/>
    <w:rsid w:val="2DA948CE"/>
    <w:rsid w:val="2DAD167F"/>
    <w:rsid w:val="2DAF22CF"/>
    <w:rsid w:val="2DB0240F"/>
    <w:rsid w:val="2DBB4C07"/>
    <w:rsid w:val="2DC25DA1"/>
    <w:rsid w:val="2DC50F24"/>
    <w:rsid w:val="2DCD65D7"/>
    <w:rsid w:val="2DCF121F"/>
    <w:rsid w:val="2DD125A4"/>
    <w:rsid w:val="2DD42D66"/>
    <w:rsid w:val="2DD87F45"/>
    <w:rsid w:val="2DD96717"/>
    <w:rsid w:val="2DE02293"/>
    <w:rsid w:val="2DE41E92"/>
    <w:rsid w:val="2DF15E66"/>
    <w:rsid w:val="2DFA439D"/>
    <w:rsid w:val="2DFF258C"/>
    <w:rsid w:val="2E004069"/>
    <w:rsid w:val="2E025964"/>
    <w:rsid w:val="2E030877"/>
    <w:rsid w:val="2E030D1A"/>
    <w:rsid w:val="2E0403F4"/>
    <w:rsid w:val="2E061E81"/>
    <w:rsid w:val="2E0861FC"/>
    <w:rsid w:val="2E097B42"/>
    <w:rsid w:val="2E0A27C5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162B1"/>
    <w:rsid w:val="2E32776E"/>
    <w:rsid w:val="2E34350F"/>
    <w:rsid w:val="2E38307F"/>
    <w:rsid w:val="2E3D66F9"/>
    <w:rsid w:val="2E3E4DF8"/>
    <w:rsid w:val="2E413F97"/>
    <w:rsid w:val="2E4462B4"/>
    <w:rsid w:val="2E4B212A"/>
    <w:rsid w:val="2E4E2F61"/>
    <w:rsid w:val="2E5C3C22"/>
    <w:rsid w:val="2E5D0EFD"/>
    <w:rsid w:val="2E5E39A0"/>
    <w:rsid w:val="2E63001E"/>
    <w:rsid w:val="2E633A50"/>
    <w:rsid w:val="2E66201D"/>
    <w:rsid w:val="2E665559"/>
    <w:rsid w:val="2E681DB2"/>
    <w:rsid w:val="2E692797"/>
    <w:rsid w:val="2E6B4F35"/>
    <w:rsid w:val="2E6E56B3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42B53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453"/>
    <w:rsid w:val="2EB048DA"/>
    <w:rsid w:val="2EB57435"/>
    <w:rsid w:val="2EBE2436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8086C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54F06"/>
    <w:rsid w:val="2F372A68"/>
    <w:rsid w:val="2F3A3CA6"/>
    <w:rsid w:val="2F3B2F93"/>
    <w:rsid w:val="2F401A95"/>
    <w:rsid w:val="2F40337C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62340"/>
    <w:rsid w:val="2FBB0527"/>
    <w:rsid w:val="2FC04A1E"/>
    <w:rsid w:val="2FC226ED"/>
    <w:rsid w:val="2FC626CC"/>
    <w:rsid w:val="2FCC560F"/>
    <w:rsid w:val="2FCC6DB3"/>
    <w:rsid w:val="2FCE3E7E"/>
    <w:rsid w:val="2FCE6734"/>
    <w:rsid w:val="2FD4416B"/>
    <w:rsid w:val="2FD66846"/>
    <w:rsid w:val="2FD740A2"/>
    <w:rsid w:val="2FDA4861"/>
    <w:rsid w:val="2FDC2446"/>
    <w:rsid w:val="2FDE339B"/>
    <w:rsid w:val="2FE45773"/>
    <w:rsid w:val="2FE54BA6"/>
    <w:rsid w:val="2FE86DCA"/>
    <w:rsid w:val="2FEA6A49"/>
    <w:rsid w:val="2FEE1969"/>
    <w:rsid w:val="2FF00EC8"/>
    <w:rsid w:val="2FF6389E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4558B"/>
    <w:rsid w:val="30274396"/>
    <w:rsid w:val="302876DC"/>
    <w:rsid w:val="302C662C"/>
    <w:rsid w:val="302F3F6D"/>
    <w:rsid w:val="3039026B"/>
    <w:rsid w:val="303925DA"/>
    <w:rsid w:val="303A78FE"/>
    <w:rsid w:val="303C51B0"/>
    <w:rsid w:val="304318D9"/>
    <w:rsid w:val="304351FD"/>
    <w:rsid w:val="304447BB"/>
    <w:rsid w:val="304D2ECC"/>
    <w:rsid w:val="304E33AB"/>
    <w:rsid w:val="3050508C"/>
    <w:rsid w:val="30544D18"/>
    <w:rsid w:val="30553193"/>
    <w:rsid w:val="305568FB"/>
    <w:rsid w:val="30591CE8"/>
    <w:rsid w:val="305921DB"/>
    <w:rsid w:val="305D3167"/>
    <w:rsid w:val="30641E91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27528"/>
    <w:rsid w:val="30847F08"/>
    <w:rsid w:val="30876413"/>
    <w:rsid w:val="30880824"/>
    <w:rsid w:val="308A127C"/>
    <w:rsid w:val="308A4F37"/>
    <w:rsid w:val="308C0433"/>
    <w:rsid w:val="308C1FB9"/>
    <w:rsid w:val="308E0DF1"/>
    <w:rsid w:val="30930C9D"/>
    <w:rsid w:val="309C4B3F"/>
    <w:rsid w:val="309E17D9"/>
    <w:rsid w:val="30A16E27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166AE"/>
    <w:rsid w:val="30C529E8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15F5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33594"/>
    <w:rsid w:val="314459E3"/>
    <w:rsid w:val="31447BE1"/>
    <w:rsid w:val="31532EE5"/>
    <w:rsid w:val="315519F8"/>
    <w:rsid w:val="315A6754"/>
    <w:rsid w:val="315C3C95"/>
    <w:rsid w:val="315D32D9"/>
    <w:rsid w:val="3163637E"/>
    <w:rsid w:val="316533F1"/>
    <w:rsid w:val="316601BD"/>
    <w:rsid w:val="316D0E3C"/>
    <w:rsid w:val="31737DE3"/>
    <w:rsid w:val="31762558"/>
    <w:rsid w:val="31763EEB"/>
    <w:rsid w:val="317A2EF7"/>
    <w:rsid w:val="317A7601"/>
    <w:rsid w:val="317D68C3"/>
    <w:rsid w:val="318177E6"/>
    <w:rsid w:val="31830865"/>
    <w:rsid w:val="318521EF"/>
    <w:rsid w:val="318A34E3"/>
    <w:rsid w:val="318C02AA"/>
    <w:rsid w:val="31955A8A"/>
    <w:rsid w:val="31964168"/>
    <w:rsid w:val="3199630D"/>
    <w:rsid w:val="31997C16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33A60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A31E6"/>
    <w:rsid w:val="31F669FE"/>
    <w:rsid w:val="32025300"/>
    <w:rsid w:val="320264FB"/>
    <w:rsid w:val="3203486C"/>
    <w:rsid w:val="32041D31"/>
    <w:rsid w:val="32044878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5F3E2D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35828"/>
    <w:rsid w:val="32765723"/>
    <w:rsid w:val="32786318"/>
    <w:rsid w:val="327A7628"/>
    <w:rsid w:val="327E1827"/>
    <w:rsid w:val="3280549B"/>
    <w:rsid w:val="328E55B6"/>
    <w:rsid w:val="32983DD8"/>
    <w:rsid w:val="329C2F13"/>
    <w:rsid w:val="329E727B"/>
    <w:rsid w:val="32A57F9C"/>
    <w:rsid w:val="32A9020D"/>
    <w:rsid w:val="32AD3BE8"/>
    <w:rsid w:val="32B1279F"/>
    <w:rsid w:val="32B14B08"/>
    <w:rsid w:val="32BE07B0"/>
    <w:rsid w:val="32C94944"/>
    <w:rsid w:val="32CB69C2"/>
    <w:rsid w:val="32CC41E5"/>
    <w:rsid w:val="32CD7A68"/>
    <w:rsid w:val="32D47AFE"/>
    <w:rsid w:val="32D778F7"/>
    <w:rsid w:val="32E04F68"/>
    <w:rsid w:val="32E12E85"/>
    <w:rsid w:val="32E7616A"/>
    <w:rsid w:val="32F97D4E"/>
    <w:rsid w:val="32FC654A"/>
    <w:rsid w:val="32FE7C81"/>
    <w:rsid w:val="330176D3"/>
    <w:rsid w:val="3307007F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2332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57E2"/>
    <w:rsid w:val="338366F1"/>
    <w:rsid w:val="338D2CA1"/>
    <w:rsid w:val="33904B9E"/>
    <w:rsid w:val="33910F47"/>
    <w:rsid w:val="33944E3F"/>
    <w:rsid w:val="33980308"/>
    <w:rsid w:val="339C35B9"/>
    <w:rsid w:val="339E1F33"/>
    <w:rsid w:val="33A2282F"/>
    <w:rsid w:val="33A309C5"/>
    <w:rsid w:val="33A77AD4"/>
    <w:rsid w:val="33AD1C93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63ADC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6630"/>
    <w:rsid w:val="34547187"/>
    <w:rsid w:val="34571904"/>
    <w:rsid w:val="34592575"/>
    <w:rsid w:val="345C5FA1"/>
    <w:rsid w:val="345E21F3"/>
    <w:rsid w:val="345F26B4"/>
    <w:rsid w:val="34621BA0"/>
    <w:rsid w:val="346E5922"/>
    <w:rsid w:val="34704753"/>
    <w:rsid w:val="34773319"/>
    <w:rsid w:val="347B4203"/>
    <w:rsid w:val="347D1AF0"/>
    <w:rsid w:val="348210DF"/>
    <w:rsid w:val="34827F51"/>
    <w:rsid w:val="34843856"/>
    <w:rsid w:val="34847E45"/>
    <w:rsid w:val="3486245C"/>
    <w:rsid w:val="34875C96"/>
    <w:rsid w:val="348B457D"/>
    <w:rsid w:val="348C19CA"/>
    <w:rsid w:val="348E76C9"/>
    <w:rsid w:val="34914AF4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8459F"/>
    <w:rsid w:val="34DE2CB3"/>
    <w:rsid w:val="34E11FDC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1D7BFB"/>
    <w:rsid w:val="35237106"/>
    <w:rsid w:val="35267DD2"/>
    <w:rsid w:val="352806F3"/>
    <w:rsid w:val="352A0640"/>
    <w:rsid w:val="352A0F42"/>
    <w:rsid w:val="352D4120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69201C"/>
    <w:rsid w:val="35727388"/>
    <w:rsid w:val="3575473D"/>
    <w:rsid w:val="357636CC"/>
    <w:rsid w:val="35811D31"/>
    <w:rsid w:val="358D7ED1"/>
    <w:rsid w:val="3591273B"/>
    <w:rsid w:val="35915FF2"/>
    <w:rsid w:val="359B05CF"/>
    <w:rsid w:val="359E5016"/>
    <w:rsid w:val="359E7204"/>
    <w:rsid w:val="35A17EE0"/>
    <w:rsid w:val="35A3178F"/>
    <w:rsid w:val="35A67887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02697"/>
    <w:rsid w:val="35F0274C"/>
    <w:rsid w:val="35F172DE"/>
    <w:rsid w:val="35F30D88"/>
    <w:rsid w:val="35F332F0"/>
    <w:rsid w:val="35F505D2"/>
    <w:rsid w:val="35FC4A92"/>
    <w:rsid w:val="35FE6A72"/>
    <w:rsid w:val="36037343"/>
    <w:rsid w:val="36074AB3"/>
    <w:rsid w:val="360C2758"/>
    <w:rsid w:val="36144528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74FA3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5E2AAF"/>
    <w:rsid w:val="36616CD8"/>
    <w:rsid w:val="36675B01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32A9B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471E8"/>
    <w:rsid w:val="36D5377A"/>
    <w:rsid w:val="36D65004"/>
    <w:rsid w:val="36DD7732"/>
    <w:rsid w:val="36DE7827"/>
    <w:rsid w:val="36E93D5E"/>
    <w:rsid w:val="36EF79CF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B5FD6"/>
    <w:rsid w:val="373D40D8"/>
    <w:rsid w:val="37444D4E"/>
    <w:rsid w:val="37464640"/>
    <w:rsid w:val="3746557D"/>
    <w:rsid w:val="37485AA7"/>
    <w:rsid w:val="374A4CDD"/>
    <w:rsid w:val="374E39C9"/>
    <w:rsid w:val="3753174E"/>
    <w:rsid w:val="375674EA"/>
    <w:rsid w:val="375A305F"/>
    <w:rsid w:val="375E32CF"/>
    <w:rsid w:val="375F1BF5"/>
    <w:rsid w:val="3760284B"/>
    <w:rsid w:val="3769503A"/>
    <w:rsid w:val="3772248B"/>
    <w:rsid w:val="37755D4F"/>
    <w:rsid w:val="377740F8"/>
    <w:rsid w:val="377B63E3"/>
    <w:rsid w:val="377D6228"/>
    <w:rsid w:val="377F2B05"/>
    <w:rsid w:val="378309A0"/>
    <w:rsid w:val="37836982"/>
    <w:rsid w:val="37851925"/>
    <w:rsid w:val="3787617E"/>
    <w:rsid w:val="37876C0F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AE75DD"/>
    <w:rsid w:val="37B00452"/>
    <w:rsid w:val="37B11A1E"/>
    <w:rsid w:val="37B240C1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37BA1"/>
    <w:rsid w:val="382749E6"/>
    <w:rsid w:val="382B1DCE"/>
    <w:rsid w:val="383316D0"/>
    <w:rsid w:val="38373947"/>
    <w:rsid w:val="38375519"/>
    <w:rsid w:val="38386273"/>
    <w:rsid w:val="38394C4C"/>
    <w:rsid w:val="383B5D8E"/>
    <w:rsid w:val="383D4B4D"/>
    <w:rsid w:val="38403EF2"/>
    <w:rsid w:val="3842659C"/>
    <w:rsid w:val="38452972"/>
    <w:rsid w:val="38463F61"/>
    <w:rsid w:val="384B3D12"/>
    <w:rsid w:val="384D19C9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06FA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D7683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73BCA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5487E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6B4F"/>
    <w:rsid w:val="3A621BFD"/>
    <w:rsid w:val="3A642705"/>
    <w:rsid w:val="3A665C74"/>
    <w:rsid w:val="3A7E732A"/>
    <w:rsid w:val="3A7F21DA"/>
    <w:rsid w:val="3A7F24AB"/>
    <w:rsid w:val="3A875C3E"/>
    <w:rsid w:val="3A8C1C1D"/>
    <w:rsid w:val="3A9202A3"/>
    <w:rsid w:val="3A9401E9"/>
    <w:rsid w:val="3A983DAB"/>
    <w:rsid w:val="3A986168"/>
    <w:rsid w:val="3A9934B1"/>
    <w:rsid w:val="3A9A4645"/>
    <w:rsid w:val="3A9C5452"/>
    <w:rsid w:val="3AAE4952"/>
    <w:rsid w:val="3AB03849"/>
    <w:rsid w:val="3ABB4B6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AFD1734"/>
    <w:rsid w:val="3B002A99"/>
    <w:rsid w:val="3B02185C"/>
    <w:rsid w:val="3B0233B6"/>
    <w:rsid w:val="3B050128"/>
    <w:rsid w:val="3B05173C"/>
    <w:rsid w:val="3B0D3D2A"/>
    <w:rsid w:val="3B131C9B"/>
    <w:rsid w:val="3B1630B8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115F4"/>
    <w:rsid w:val="3B4370D4"/>
    <w:rsid w:val="3B46104B"/>
    <w:rsid w:val="3B4B46B0"/>
    <w:rsid w:val="3B4B518D"/>
    <w:rsid w:val="3B4E2987"/>
    <w:rsid w:val="3B4F195B"/>
    <w:rsid w:val="3B531DB6"/>
    <w:rsid w:val="3B555076"/>
    <w:rsid w:val="3B591316"/>
    <w:rsid w:val="3B5A059C"/>
    <w:rsid w:val="3B627C44"/>
    <w:rsid w:val="3B6803D4"/>
    <w:rsid w:val="3B691263"/>
    <w:rsid w:val="3B693DCE"/>
    <w:rsid w:val="3B6C2122"/>
    <w:rsid w:val="3B6F440E"/>
    <w:rsid w:val="3B70402C"/>
    <w:rsid w:val="3B741655"/>
    <w:rsid w:val="3B7934F3"/>
    <w:rsid w:val="3B7A5C22"/>
    <w:rsid w:val="3B800976"/>
    <w:rsid w:val="3B825CCF"/>
    <w:rsid w:val="3B84279D"/>
    <w:rsid w:val="3B89083B"/>
    <w:rsid w:val="3B89663D"/>
    <w:rsid w:val="3B8D5DAD"/>
    <w:rsid w:val="3B9A0AD5"/>
    <w:rsid w:val="3B9D547B"/>
    <w:rsid w:val="3BA07842"/>
    <w:rsid w:val="3BA96B71"/>
    <w:rsid w:val="3BAA7B55"/>
    <w:rsid w:val="3BAF5569"/>
    <w:rsid w:val="3BB60457"/>
    <w:rsid w:val="3BB66BDF"/>
    <w:rsid w:val="3BB83DBD"/>
    <w:rsid w:val="3BBA0A70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30C0A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2028A"/>
    <w:rsid w:val="3C13023D"/>
    <w:rsid w:val="3C15041F"/>
    <w:rsid w:val="3C26613B"/>
    <w:rsid w:val="3C2730A1"/>
    <w:rsid w:val="3C273625"/>
    <w:rsid w:val="3C2F6D4F"/>
    <w:rsid w:val="3C3364FC"/>
    <w:rsid w:val="3C3379CF"/>
    <w:rsid w:val="3C3A0A69"/>
    <w:rsid w:val="3C406C3C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A86319"/>
    <w:rsid w:val="3CB22218"/>
    <w:rsid w:val="3CBE76A4"/>
    <w:rsid w:val="3CBF5A67"/>
    <w:rsid w:val="3CC4692E"/>
    <w:rsid w:val="3CC5197F"/>
    <w:rsid w:val="3CCF4F1A"/>
    <w:rsid w:val="3CD044FD"/>
    <w:rsid w:val="3CD359F4"/>
    <w:rsid w:val="3CD4433C"/>
    <w:rsid w:val="3CD70A0B"/>
    <w:rsid w:val="3CDC477B"/>
    <w:rsid w:val="3CDE2E1D"/>
    <w:rsid w:val="3CE10D9B"/>
    <w:rsid w:val="3CE27A66"/>
    <w:rsid w:val="3CE75CEF"/>
    <w:rsid w:val="3CEB2AE6"/>
    <w:rsid w:val="3CF03343"/>
    <w:rsid w:val="3CF2319C"/>
    <w:rsid w:val="3CF94862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2B555A"/>
    <w:rsid w:val="3D303E2E"/>
    <w:rsid w:val="3D330904"/>
    <w:rsid w:val="3D3512F0"/>
    <w:rsid w:val="3D3705CC"/>
    <w:rsid w:val="3D374C67"/>
    <w:rsid w:val="3D3B0201"/>
    <w:rsid w:val="3D405A13"/>
    <w:rsid w:val="3D406500"/>
    <w:rsid w:val="3D4719BA"/>
    <w:rsid w:val="3D4F516F"/>
    <w:rsid w:val="3D5001A7"/>
    <w:rsid w:val="3D503B5C"/>
    <w:rsid w:val="3D53437F"/>
    <w:rsid w:val="3D6051AA"/>
    <w:rsid w:val="3D64229D"/>
    <w:rsid w:val="3D6456C0"/>
    <w:rsid w:val="3D65017E"/>
    <w:rsid w:val="3D6929B1"/>
    <w:rsid w:val="3D797A67"/>
    <w:rsid w:val="3D7E7E53"/>
    <w:rsid w:val="3D894B20"/>
    <w:rsid w:val="3D8A735F"/>
    <w:rsid w:val="3D8E61B0"/>
    <w:rsid w:val="3D8E7AA6"/>
    <w:rsid w:val="3D906CFE"/>
    <w:rsid w:val="3D9C7817"/>
    <w:rsid w:val="3D9E24A4"/>
    <w:rsid w:val="3D9F6558"/>
    <w:rsid w:val="3DA059A7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72AA5"/>
    <w:rsid w:val="3DDA01CB"/>
    <w:rsid w:val="3DE10B88"/>
    <w:rsid w:val="3DE27CEB"/>
    <w:rsid w:val="3DE44B1D"/>
    <w:rsid w:val="3DE67898"/>
    <w:rsid w:val="3DE94F13"/>
    <w:rsid w:val="3DED41C5"/>
    <w:rsid w:val="3DED433D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0F5F8B"/>
    <w:rsid w:val="3E19491A"/>
    <w:rsid w:val="3E197F8B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4E25C7"/>
    <w:rsid w:val="3E6469EA"/>
    <w:rsid w:val="3E657B72"/>
    <w:rsid w:val="3E706080"/>
    <w:rsid w:val="3E7C71EF"/>
    <w:rsid w:val="3E812FE6"/>
    <w:rsid w:val="3E82238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62EB0"/>
    <w:rsid w:val="3E9B775F"/>
    <w:rsid w:val="3EA22515"/>
    <w:rsid w:val="3EA308B1"/>
    <w:rsid w:val="3EA31DBB"/>
    <w:rsid w:val="3EA81BB8"/>
    <w:rsid w:val="3EA9277A"/>
    <w:rsid w:val="3EB035E6"/>
    <w:rsid w:val="3EB0528D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C005A"/>
    <w:rsid w:val="3F3E47BA"/>
    <w:rsid w:val="3F41475E"/>
    <w:rsid w:val="3F437DEE"/>
    <w:rsid w:val="3F456BFE"/>
    <w:rsid w:val="3F4A7241"/>
    <w:rsid w:val="3F4C6CE8"/>
    <w:rsid w:val="3F4D46BD"/>
    <w:rsid w:val="3F520147"/>
    <w:rsid w:val="3F525F6C"/>
    <w:rsid w:val="3F5462F2"/>
    <w:rsid w:val="3F5732B3"/>
    <w:rsid w:val="3F587625"/>
    <w:rsid w:val="3F591B18"/>
    <w:rsid w:val="3F59277A"/>
    <w:rsid w:val="3F5C126C"/>
    <w:rsid w:val="3F5E3465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02CB3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11C0"/>
    <w:rsid w:val="406D59E3"/>
    <w:rsid w:val="406E67B2"/>
    <w:rsid w:val="4071612D"/>
    <w:rsid w:val="40753C53"/>
    <w:rsid w:val="40790653"/>
    <w:rsid w:val="407C15D8"/>
    <w:rsid w:val="407D28DD"/>
    <w:rsid w:val="40820167"/>
    <w:rsid w:val="408666F4"/>
    <w:rsid w:val="408708A6"/>
    <w:rsid w:val="408836FC"/>
    <w:rsid w:val="40891CF2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3D0A"/>
    <w:rsid w:val="40B54740"/>
    <w:rsid w:val="40C346CD"/>
    <w:rsid w:val="40C4003B"/>
    <w:rsid w:val="40C75185"/>
    <w:rsid w:val="40C976BE"/>
    <w:rsid w:val="40CA1D63"/>
    <w:rsid w:val="40CB096D"/>
    <w:rsid w:val="40CF4796"/>
    <w:rsid w:val="40D164E0"/>
    <w:rsid w:val="40D67B12"/>
    <w:rsid w:val="40DA3357"/>
    <w:rsid w:val="40DE6539"/>
    <w:rsid w:val="40E06318"/>
    <w:rsid w:val="40E63770"/>
    <w:rsid w:val="40F503AB"/>
    <w:rsid w:val="40F712F3"/>
    <w:rsid w:val="40F95529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13FC"/>
    <w:rsid w:val="41177B9D"/>
    <w:rsid w:val="411965BF"/>
    <w:rsid w:val="411F335B"/>
    <w:rsid w:val="412003E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5A2B1C"/>
    <w:rsid w:val="41602ED0"/>
    <w:rsid w:val="416138EE"/>
    <w:rsid w:val="416163D3"/>
    <w:rsid w:val="416318D6"/>
    <w:rsid w:val="41643AD4"/>
    <w:rsid w:val="41687CDC"/>
    <w:rsid w:val="416E13AC"/>
    <w:rsid w:val="4172666D"/>
    <w:rsid w:val="417B1AD3"/>
    <w:rsid w:val="417B2F0A"/>
    <w:rsid w:val="417B6F4E"/>
    <w:rsid w:val="41804ED5"/>
    <w:rsid w:val="41816B52"/>
    <w:rsid w:val="4186530E"/>
    <w:rsid w:val="41870936"/>
    <w:rsid w:val="41875E37"/>
    <w:rsid w:val="418B1795"/>
    <w:rsid w:val="418B6DD8"/>
    <w:rsid w:val="418D1A90"/>
    <w:rsid w:val="41916F22"/>
    <w:rsid w:val="419528B5"/>
    <w:rsid w:val="41981844"/>
    <w:rsid w:val="4199652C"/>
    <w:rsid w:val="419A1AF3"/>
    <w:rsid w:val="419E13B3"/>
    <w:rsid w:val="41A51FAB"/>
    <w:rsid w:val="41AA112F"/>
    <w:rsid w:val="41AA1BDA"/>
    <w:rsid w:val="41AB2B64"/>
    <w:rsid w:val="41AE522B"/>
    <w:rsid w:val="41B22548"/>
    <w:rsid w:val="41B3613D"/>
    <w:rsid w:val="41B5388B"/>
    <w:rsid w:val="41B715DA"/>
    <w:rsid w:val="41B831EE"/>
    <w:rsid w:val="41BB10FC"/>
    <w:rsid w:val="41BC1F64"/>
    <w:rsid w:val="41BD4993"/>
    <w:rsid w:val="41BF2B08"/>
    <w:rsid w:val="41C21133"/>
    <w:rsid w:val="41C3034D"/>
    <w:rsid w:val="41C329FE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DA67B1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918CE"/>
    <w:rsid w:val="420A6F61"/>
    <w:rsid w:val="420F477A"/>
    <w:rsid w:val="421241B0"/>
    <w:rsid w:val="42127A51"/>
    <w:rsid w:val="421676FE"/>
    <w:rsid w:val="421D1778"/>
    <w:rsid w:val="422B2BF2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6412B"/>
    <w:rsid w:val="4278399C"/>
    <w:rsid w:val="42795420"/>
    <w:rsid w:val="427E68AB"/>
    <w:rsid w:val="4285315A"/>
    <w:rsid w:val="428975C0"/>
    <w:rsid w:val="428A3EEE"/>
    <w:rsid w:val="428C458B"/>
    <w:rsid w:val="42960D94"/>
    <w:rsid w:val="42984A6F"/>
    <w:rsid w:val="429D1270"/>
    <w:rsid w:val="429D4060"/>
    <w:rsid w:val="42A850FA"/>
    <w:rsid w:val="42AE1BA2"/>
    <w:rsid w:val="42AE4CA7"/>
    <w:rsid w:val="42AE7824"/>
    <w:rsid w:val="42B0225C"/>
    <w:rsid w:val="42B03CC0"/>
    <w:rsid w:val="42B11578"/>
    <w:rsid w:val="42B427A9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1568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15A28"/>
    <w:rsid w:val="4322631A"/>
    <w:rsid w:val="43230C6D"/>
    <w:rsid w:val="432A1D57"/>
    <w:rsid w:val="43312E3E"/>
    <w:rsid w:val="43352051"/>
    <w:rsid w:val="43365054"/>
    <w:rsid w:val="433C27C8"/>
    <w:rsid w:val="434146D8"/>
    <w:rsid w:val="434179D6"/>
    <w:rsid w:val="43440C38"/>
    <w:rsid w:val="434B30DC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76474"/>
    <w:rsid w:val="439A558D"/>
    <w:rsid w:val="439C1F73"/>
    <w:rsid w:val="43A474E0"/>
    <w:rsid w:val="43A5310A"/>
    <w:rsid w:val="43B03699"/>
    <w:rsid w:val="43B35D89"/>
    <w:rsid w:val="43BB47A2"/>
    <w:rsid w:val="43BC4F2D"/>
    <w:rsid w:val="43BC5999"/>
    <w:rsid w:val="43BD15D7"/>
    <w:rsid w:val="43BE6232"/>
    <w:rsid w:val="43C3358C"/>
    <w:rsid w:val="43C92374"/>
    <w:rsid w:val="43CB6110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61148"/>
    <w:rsid w:val="43EC735F"/>
    <w:rsid w:val="43EE64EC"/>
    <w:rsid w:val="43F63E0D"/>
    <w:rsid w:val="43FC5D17"/>
    <w:rsid w:val="440278CF"/>
    <w:rsid w:val="44031F35"/>
    <w:rsid w:val="440439AD"/>
    <w:rsid w:val="440E67A7"/>
    <w:rsid w:val="440E72B6"/>
    <w:rsid w:val="440F2B4F"/>
    <w:rsid w:val="4415560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925D3"/>
    <w:rsid w:val="443E33D0"/>
    <w:rsid w:val="444060BF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35C5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A2652"/>
    <w:rsid w:val="452E0095"/>
    <w:rsid w:val="452F6FB5"/>
    <w:rsid w:val="45323F7E"/>
    <w:rsid w:val="4535219B"/>
    <w:rsid w:val="4537481C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69536C"/>
    <w:rsid w:val="457119D7"/>
    <w:rsid w:val="45715FD3"/>
    <w:rsid w:val="45824C19"/>
    <w:rsid w:val="458E562C"/>
    <w:rsid w:val="458F3A11"/>
    <w:rsid w:val="45950036"/>
    <w:rsid w:val="45982AEE"/>
    <w:rsid w:val="459A0F6F"/>
    <w:rsid w:val="459A49DA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13FF3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12E0E"/>
    <w:rsid w:val="45E43156"/>
    <w:rsid w:val="45E6658F"/>
    <w:rsid w:val="45E77734"/>
    <w:rsid w:val="45EA309B"/>
    <w:rsid w:val="45EC0A45"/>
    <w:rsid w:val="45EC2287"/>
    <w:rsid w:val="45F4581F"/>
    <w:rsid w:val="45FB46E8"/>
    <w:rsid w:val="45FC6AE1"/>
    <w:rsid w:val="46021082"/>
    <w:rsid w:val="46022BE9"/>
    <w:rsid w:val="460264AE"/>
    <w:rsid w:val="460615EF"/>
    <w:rsid w:val="460B27FB"/>
    <w:rsid w:val="460F60BC"/>
    <w:rsid w:val="46106542"/>
    <w:rsid w:val="46110680"/>
    <w:rsid w:val="46146443"/>
    <w:rsid w:val="46152448"/>
    <w:rsid w:val="461875AF"/>
    <w:rsid w:val="461A2DF0"/>
    <w:rsid w:val="461B3B13"/>
    <w:rsid w:val="46284C74"/>
    <w:rsid w:val="462C182F"/>
    <w:rsid w:val="462D7350"/>
    <w:rsid w:val="46302058"/>
    <w:rsid w:val="463026CF"/>
    <w:rsid w:val="4635213E"/>
    <w:rsid w:val="4636699C"/>
    <w:rsid w:val="46375EA3"/>
    <w:rsid w:val="463B53E6"/>
    <w:rsid w:val="463E230F"/>
    <w:rsid w:val="464A4355"/>
    <w:rsid w:val="464B6860"/>
    <w:rsid w:val="464C0C35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3F41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1143F"/>
    <w:rsid w:val="46D92C4C"/>
    <w:rsid w:val="46DA1FDE"/>
    <w:rsid w:val="46DB0555"/>
    <w:rsid w:val="46DC74AC"/>
    <w:rsid w:val="46DE49F4"/>
    <w:rsid w:val="46E04063"/>
    <w:rsid w:val="46E36D56"/>
    <w:rsid w:val="46E96886"/>
    <w:rsid w:val="46EA302B"/>
    <w:rsid w:val="46F4768D"/>
    <w:rsid w:val="46F55EE4"/>
    <w:rsid w:val="46F57249"/>
    <w:rsid w:val="46F60EF7"/>
    <w:rsid w:val="46F65F04"/>
    <w:rsid w:val="46F669CD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55996"/>
    <w:rsid w:val="471E6343"/>
    <w:rsid w:val="47220AC2"/>
    <w:rsid w:val="472271B4"/>
    <w:rsid w:val="472316D4"/>
    <w:rsid w:val="472E4AA5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4F19AB"/>
    <w:rsid w:val="475279C0"/>
    <w:rsid w:val="4753503D"/>
    <w:rsid w:val="4754457F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508D4"/>
    <w:rsid w:val="4799049F"/>
    <w:rsid w:val="47993F84"/>
    <w:rsid w:val="479A5F9C"/>
    <w:rsid w:val="479D7406"/>
    <w:rsid w:val="479E12F7"/>
    <w:rsid w:val="479E60F9"/>
    <w:rsid w:val="47A00582"/>
    <w:rsid w:val="47A23367"/>
    <w:rsid w:val="47A235FE"/>
    <w:rsid w:val="47A31D1D"/>
    <w:rsid w:val="47A56655"/>
    <w:rsid w:val="47A60E4D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DA771F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3C4D"/>
    <w:rsid w:val="48144AC1"/>
    <w:rsid w:val="48172F33"/>
    <w:rsid w:val="481B04C3"/>
    <w:rsid w:val="48205ABD"/>
    <w:rsid w:val="48220BF1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7220F"/>
    <w:rsid w:val="48785AA3"/>
    <w:rsid w:val="487948F7"/>
    <w:rsid w:val="487B26C4"/>
    <w:rsid w:val="487C1B6B"/>
    <w:rsid w:val="48842C88"/>
    <w:rsid w:val="48862EDC"/>
    <w:rsid w:val="488964A1"/>
    <w:rsid w:val="48902CE1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2B11"/>
    <w:rsid w:val="48E85DAA"/>
    <w:rsid w:val="48EC78FB"/>
    <w:rsid w:val="48F763FB"/>
    <w:rsid w:val="48F8629C"/>
    <w:rsid w:val="48FB4055"/>
    <w:rsid w:val="48FC3155"/>
    <w:rsid w:val="490270EE"/>
    <w:rsid w:val="49076022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4695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95F90"/>
    <w:rsid w:val="496A1A56"/>
    <w:rsid w:val="496D1D90"/>
    <w:rsid w:val="496F6FB0"/>
    <w:rsid w:val="497304AA"/>
    <w:rsid w:val="49792D58"/>
    <w:rsid w:val="49796A18"/>
    <w:rsid w:val="497F6C62"/>
    <w:rsid w:val="49874E07"/>
    <w:rsid w:val="499215B0"/>
    <w:rsid w:val="49962838"/>
    <w:rsid w:val="49962906"/>
    <w:rsid w:val="499634AF"/>
    <w:rsid w:val="49996F4C"/>
    <w:rsid w:val="499B0F00"/>
    <w:rsid w:val="49A6181E"/>
    <w:rsid w:val="49A75B81"/>
    <w:rsid w:val="49A92199"/>
    <w:rsid w:val="49AA528E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1D6B1A"/>
    <w:rsid w:val="4A211CF9"/>
    <w:rsid w:val="4A2410AF"/>
    <w:rsid w:val="4A256057"/>
    <w:rsid w:val="4A2A10D5"/>
    <w:rsid w:val="4A2C2844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37F59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B7B7F"/>
    <w:rsid w:val="4A9C0221"/>
    <w:rsid w:val="4A9D3799"/>
    <w:rsid w:val="4AA07C33"/>
    <w:rsid w:val="4AAD036B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4495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414F3"/>
    <w:rsid w:val="4B4555CF"/>
    <w:rsid w:val="4B464DC9"/>
    <w:rsid w:val="4B55323A"/>
    <w:rsid w:val="4B5700BB"/>
    <w:rsid w:val="4B58772F"/>
    <w:rsid w:val="4B5E2231"/>
    <w:rsid w:val="4B5F05EA"/>
    <w:rsid w:val="4B647D38"/>
    <w:rsid w:val="4B673477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75C64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A12E8"/>
    <w:rsid w:val="4BAB0E26"/>
    <w:rsid w:val="4BAB34B4"/>
    <w:rsid w:val="4BAF7622"/>
    <w:rsid w:val="4BB05738"/>
    <w:rsid w:val="4BB17EDA"/>
    <w:rsid w:val="4BB97224"/>
    <w:rsid w:val="4BBA4B80"/>
    <w:rsid w:val="4BBB09A4"/>
    <w:rsid w:val="4BC679E1"/>
    <w:rsid w:val="4BCF19C0"/>
    <w:rsid w:val="4BD12AD8"/>
    <w:rsid w:val="4BD928A1"/>
    <w:rsid w:val="4BDC42C9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4D71"/>
    <w:rsid w:val="4C266F94"/>
    <w:rsid w:val="4C2804C8"/>
    <w:rsid w:val="4C2A08F0"/>
    <w:rsid w:val="4C2C3279"/>
    <w:rsid w:val="4C2D023D"/>
    <w:rsid w:val="4C365617"/>
    <w:rsid w:val="4C3808C8"/>
    <w:rsid w:val="4C486C7E"/>
    <w:rsid w:val="4C4F073F"/>
    <w:rsid w:val="4C5379D0"/>
    <w:rsid w:val="4C54044A"/>
    <w:rsid w:val="4C552648"/>
    <w:rsid w:val="4C5A2353"/>
    <w:rsid w:val="4C5C0044"/>
    <w:rsid w:val="4C5C6545"/>
    <w:rsid w:val="4C672ABF"/>
    <w:rsid w:val="4C6A2839"/>
    <w:rsid w:val="4C6A6D6A"/>
    <w:rsid w:val="4C6B4FAF"/>
    <w:rsid w:val="4C6B6150"/>
    <w:rsid w:val="4C6C0CF6"/>
    <w:rsid w:val="4C7510D9"/>
    <w:rsid w:val="4C7B4A33"/>
    <w:rsid w:val="4C7C1642"/>
    <w:rsid w:val="4C7D0E53"/>
    <w:rsid w:val="4C7D7F89"/>
    <w:rsid w:val="4C7E53FE"/>
    <w:rsid w:val="4C8B2B22"/>
    <w:rsid w:val="4C8C3F6C"/>
    <w:rsid w:val="4C8F54D0"/>
    <w:rsid w:val="4C9045C5"/>
    <w:rsid w:val="4C9124AD"/>
    <w:rsid w:val="4C964EE2"/>
    <w:rsid w:val="4C966935"/>
    <w:rsid w:val="4C9743B6"/>
    <w:rsid w:val="4C975364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A6B05"/>
    <w:rsid w:val="4CCC341E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CFC1B25"/>
    <w:rsid w:val="4D0E0834"/>
    <w:rsid w:val="4D133367"/>
    <w:rsid w:val="4D1377DB"/>
    <w:rsid w:val="4D1E0690"/>
    <w:rsid w:val="4D220B18"/>
    <w:rsid w:val="4D224122"/>
    <w:rsid w:val="4D23696D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01F7"/>
    <w:rsid w:val="4D752A9D"/>
    <w:rsid w:val="4D7A6C85"/>
    <w:rsid w:val="4D841B9A"/>
    <w:rsid w:val="4D851390"/>
    <w:rsid w:val="4D86623D"/>
    <w:rsid w:val="4D8822B2"/>
    <w:rsid w:val="4D8E2B22"/>
    <w:rsid w:val="4D951639"/>
    <w:rsid w:val="4D971D5B"/>
    <w:rsid w:val="4D9819DB"/>
    <w:rsid w:val="4D9C28EA"/>
    <w:rsid w:val="4D9D0090"/>
    <w:rsid w:val="4D9D72BC"/>
    <w:rsid w:val="4D9E2563"/>
    <w:rsid w:val="4DA05742"/>
    <w:rsid w:val="4DA66965"/>
    <w:rsid w:val="4DA91A11"/>
    <w:rsid w:val="4DAD60FD"/>
    <w:rsid w:val="4DAE583E"/>
    <w:rsid w:val="4DAE7403"/>
    <w:rsid w:val="4DAF0B0F"/>
    <w:rsid w:val="4DB24301"/>
    <w:rsid w:val="4DB52EF8"/>
    <w:rsid w:val="4DB55AB5"/>
    <w:rsid w:val="4DB8445D"/>
    <w:rsid w:val="4DBA516F"/>
    <w:rsid w:val="4DBE0EF2"/>
    <w:rsid w:val="4DBE3863"/>
    <w:rsid w:val="4DBE698E"/>
    <w:rsid w:val="4DC12FA7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E1323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2C24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03270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1753F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3AAD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4E7806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8E0095"/>
    <w:rsid w:val="4F913573"/>
    <w:rsid w:val="4F934C86"/>
    <w:rsid w:val="4F93631E"/>
    <w:rsid w:val="4F983E5B"/>
    <w:rsid w:val="4F9F14E1"/>
    <w:rsid w:val="4FA229DE"/>
    <w:rsid w:val="4FA47DC1"/>
    <w:rsid w:val="4FA94C3E"/>
    <w:rsid w:val="4FAC56C8"/>
    <w:rsid w:val="4FAC61DF"/>
    <w:rsid w:val="4FB9424E"/>
    <w:rsid w:val="4FBB5FF8"/>
    <w:rsid w:val="4FBB61DD"/>
    <w:rsid w:val="4FBD06C3"/>
    <w:rsid w:val="4FC2637C"/>
    <w:rsid w:val="4FC75DC2"/>
    <w:rsid w:val="4FD418D4"/>
    <w:rsid w:val="4FD8578D"/>
    <w:rsid w:val="4FD963B2"/>
    <w:rsid w:val="4FDF0513"/>
    <w:rsid w:val="4FDF2B4A"/>
    <w:rsid w:val="4FE0581B"/>
    <w:rsid w:val="4FE13610"/>
    <w:rsid w:val="4FE33B1E"/>
    <w:rsid w:val="4FE95A27"/>
    <w:rsid w:val="4FF0020D"/>
    <w:rsid w:val="4FF2580A"/>
    <w:rsid w:val="4FF63583"/>
    <w:rsid w:val="4FFB0F94"/>
    <w:rsid w:val="4FFD7F4B"/>
    <w:rsid w:val="4FFF5BE4"/>
    <w:rsid w:val="50005CE7"/>
    <w:rsid w:val="50074FD7"/>
    <w:rsid w:val="500862DC"/>
    <w:rsid w:val="500D2764"/>
    <w:rsid w:val="50174083"/>
    <w:rsid w:val="501A03AD"/>
    <w:rsid w:val="501A61F6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9620D"/>
    <w:rsid w:val="505B24E3"/>
    <w:rsid w:val="50625330"/>
    <w:rsid w:val="506256F1"/>
    <w:rsid w:val="50632B99"/>
    <w:rsid w:val="506762F6"/>
    <w:rsid w:val="506845F7"/>
    <w:rsid w:val="50690A10"/>
    <w:rsid w:val="506A170B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9F05A4"/>
    <w:rsid w:val="50A21E13"/>
    <w:rsid w:val="50AA3B0E"/>
    <w:rsid w:val="50AF3EC9"/>
    <w:rsid w:val="50B86653"/>
    <w:rsid w:val="50BD4B06"/>
    <w:rsid w:val="50BE42FC"/>
    <w:rsid w:val="50BF1E4A"/>
    <w:rsid w:val="50C62822"/>
    <w:rsid w:val="50CF0DDD"/>
    <w:rsid w:val="50D23C10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17ED6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697"/>
    <w:rsid w:val="51063C09"/>
    <w:rsid w:val="510C6AC7"/>
    <w:rsid w:val="510D68BF"/>
    <w:rsid w:val="51112C8D"/>
    <w:rsid w:val="51114F23"/>
    <w:rsid w:val="511813D3"/>
    <w:rsid w:val="51206509"/>
    <w:rsid w:val="5124468C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8E76FB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BD3466"/>
    <w:rsid w:val="51C13F65"/>
    <w:rsid w:val="51C838FF"/>
    <w:rsid w:val="51CC3CA8"/>
    <w:rsid w:val="51CD69AC"/>
    <w:rsid w:val="51D124A4"/>
    <w:rsid w:val="51D46637"/>
    <w:rsid w:val="51DB6B69"/>
    <w:rsid w:val="51E003DC"/>
    <w:rsid w:val="51E113D5"/>
    <w:rsid w:val="51E247BE"/>
    <w:rsid w:val="51E4037B"/>
    <w:rsid w:val="51E50C56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2C3A13"/>
    <w:rsid w:val="522D7A32"/>
    <w:rsid w:val="52304437"/>
    <w:rsid w:val="5239336B"/>
    <w:rsid w:val="523934A9"/>
    <w:rsid w:val="523A2058"/>
    <w:rsid w:val="523F4084"/>
    <w:rsid w:val="52413A29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71DB2"/>
    <w:rsid w:val="52694663"/>
    <w:rsid w:val="52722B49"/>
    <w:rsid w:val="5272764F"/>
    <w:rsid w:val="52754C9F"/>
    <w:rsid w:val="527A5020"/>
    <w:rsid w:val="52816DE2"/>
    <w:rsid w:val="528775F5"/>
    <w:rsid w:val="528F0F48"/>
    <w:rsid w:val="529002B4"/>
    <w:rsid w:val="52940124"/>
    <w:rsid w:val="5294541B"/>
    <w:rsid w:val="5295257D"/>
    <w:rsid w:val="52A7102C"/>
    <w:rsid w:val="52A96FE9"/>
    <w:rsid w:val="52AB4331"/>
    <w:rsid w:val="52B04F36"/>
    <w:rsid w:val="52B20A1D"/>
    <w:rsid w:val="52B34E91"/>
    <w:rsid w:val="52B7628B"/>
    <w:rsid w:val="52BE36E3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00491"/>
    <w:rsid w:val="53141081"/>
    <w:rsid w:val="53153F83"/>
    <w:rsid w:val="5320765D"/>
    <w:rsid w:val="5322361E"/>
    <w:rsid w:val="532239F0"/>
    <w:rsid w:val="5325799C"/>
    <w:rsid w:val="53262CAB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9058A9"/>
    <w:rsid w:val="53922C86"/>
    <w:rsid w:val="539433BF"/>
    <w:rsid w:val="539662A9"/>
    <w:rsid w:val="539677B2"/>
    <w:rsid w:val="5397209C"/>
    <w:rsid w:val="539848C2"/>
    <w:rsid w:val="539C5E38"/>
    <w:rsid w:val="539E197C"/>
    <w:rsid w:val="539F3FE8"/>
    <w:rsid w:val="53A361E1"/>
    <w:rsid w:val="53A72889"/>
    <w:rsid w:val="53A872A0"/>
    <w:rsid w:val="53AE2023"/>
    <w:rsid w:val="53AE7F01"/>
    <w:rsid w:val="53AF6E1B"/>
    <w:rsid w:val="53B119EA"/>
    <w:rsid w:val="53B14A6E"/>
    <w:rsid w:val="53B56A0D"/>
    <w:rsid w:val="53B72636"/>
    <w:rsid w:val="53B87310"/>
    <w:rsid w:val="53BF5B09"/>
    <w:rsid w:val="53C127F5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20B98"/>
    <w:rsid w:val="53F942BD"/>
    <w:rsid w:val="540353DA"/>
    <w:rsid w:val="54085D90"/>
    <w:rsid w:val="540A2D7F"/>
    <w:rsid w:val="540A38F2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65D91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D5EF6"/>
    <w:rsid w:val="545F71FB"/>
    <w:rsid w:val="546722BD"/>
    <w:rsid w:val="54673847"/>
    <w:rsid w:val="54687B0A"/>
    <w:rsid w:val="54722490"/>
    <w:rsid w:val="54723212"/>
    <w:rsid w:val="547A43C9"/>
    <w:rsid w:val="547A709A"/>
    <w:rsid w:val="547A774C"/>
    <w:rsid w:val="548926F6"/>
    <w:rsid w:val="548C323E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AD098F"/>
    <w:rsid w:val="54B30376"/>
    <w:rsid w:val="54B6568B"/>
    <w:rsid w:val="54B74FEA"/>
    <w:rsid w:val="54BA78E3"/>
    <w:rsid w:val="54BD14B9"/>
    <w:rsid w:val="54BE039B"/>
    <w:rsid w:val="54C02717"/>
    <w:rsid w:val="54C471CC"/>
    <w:rsid w:val="54C57892"/>
    <w:rsid w:val="54C7036C"/>
    <w:rsid w:val="54C93027"/>
    <w:rsid w:val="54CB6052"/>
    <w:rsid w:val="54CC3D52"/>
    <w:rsid w:val="54CF479A"/>
    <w:rsid w:val="54D526BD"/>
    <w:rsid w:val="54D71AD7"/>
    <w:rsid w:val="54DE00E7"/>
    <w:rsid w:val="54E14271"/>
    <w:rsid w:val="54E277D4"/>
    <w:rsid w:val="54E55F2E"/>
    <w:rsid w:val="54E603D9"/>
    <w:rsid w:val="54E64B55"/>
    <w:rsid w:val="54E932C7"/>
    <w:rsid w:val="54E94E7F"/>
    <w:rsid w:val="54E95ADA"/>
    <w:rsid w:val="54EA2D34"/>
    <w:rsid w:val="54EF4A03"/>
    <w:rsid w:val="54F25230"/>
    <w:rsid w:val="54FE3BDF"/>
    <w:rsid w:val="550B34F1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4078E1"/>
    <w:rsid w:val="55415B2A"/>
    <w:rsid w:val="555239D9"/>
    <w:rsid w:val="555D1E8E"/>
    <w:rsid w:val="555D6963"/>
    <w:rsid w:val="556172CF"/>
    <w:rsid w:val="556D0CEB"/>
    <w:rsid w:val="557748B0"/>
    <w:rsid w:val="557D7697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2616"/>
    <w:rsid w:val="55A9722A"/>
    <w:rsid w:val="55AF0DDA"/>
    <w:rsid w:val="55B07E14"/>
    <w:rsid w:val="55B7131A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4680A"/>
    <w:rsid w:val="55E532A1"/>
    <w:rsid w:val="55E57C11"/>
    <w:rsid w:val="55E9746B"/>
    <w:rsid w:val="55EE320D"/>
    <w:rsid w:val="55EE5388"/>
    <w:rsid w:val="55F2573B"/>
    <w:rsid w:val="55F464CD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B5012"/>
    <w:rsid w:val="561C674F"/>
    <w:rsid w:val="562E0A57"/>
    <w:rsid w:val="562E6CFA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A352A"/>
    <w:rsid w:val="564D6A26"/>
    <w:rsid w:val="56532D0D"/>
    <w:rsid w:val="56534623"/>
    <w:rsid w:val="56546BCC"/>
    <w:rsid w:val="56581CDA"/>
    <w:rsid w:val="565F28EC"/>
    <w:rsid w:val="566205FC"/>
    <w:rsid w:val="56687250"/>
    <w:rsid w:val="566B4E31"/>
    <w:rsid w:val="566F0ADF"/>
    <w:rsid w:val="56737533"/>
    <w:rsid w:val="567414A2"/>
    <w:rsid w:val="56757754"/>
    <w:rsid w:val="567B37D2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C2D44"/>
    <w:rsid w:val="56AD7B3C"/>
    <w:rsid w:val="56AF72B3"/>
    <w:rsid w:val="56AF7A99"/>
    <w:rsid w:val="56B00CC9"/>
    <w:rsid w:val="56B032E5"/>
    <w:rsid w:val="56B3071A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D51E02"/>
    <w:rsid w:val="56D571AB"/>
    <w:rsid w:val="56D57C8B"/>
    <w:rsid w:val="56D97D5D"/>
    <w:rsid w:val="56DA1B0D"/>
    <w:rsid w:val="56E43647"/>
    <w:rsid w:val="56EC7829"/>
    <w:rsid w:val="56ED52AB"/>
    <w:rsid w:val="56EE2D2C"/>
    <w:rsid w:val="56EF4E47"/>
    <w:rsid w:val="56F34C36"/>
    <w:rsid w:val="56F62548"/>
    <w:rsid w:val="56F62B4C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07CE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3A408A"/>
    <w:rsid w:val="573E5A13"/>
    <w:rsid w:val="57406FC7"/>
    <w:rsid w:val="574453BE"/>
    <w:rsid w:val="57465D03"/>
    <w:rsid w:val="574B6CE7"/>
    <w:rsid w:val="574F6249"/>
    <w:rsid w:val="5754478F"/>
    <w:rsid w:val="57556CD5"/>
    <w:rsid w:val="575649D1"/>
    <w:rsid w:val="57614CEC"/>
    <w:rsid w:val="57634146"/>
    <w:rsid w:val="5764251E"/>
    <w:rsid w:val="57653C70"/>
    <w:rsid w:val="576563C3"/>
    <w:rsid w:val="57657E05"/>
    <w:rsid w:val="5768418B"/>
    <w:rsid w:val="57750C8E"/>
    <w:rsid w:val="577809D8"/>
    <w:rsid w:val="57797017"/>
    <w:rsid w:val="577F750D"/>
    <w:rsid w:val="578135A0"/>
    <w:rsid w:val="57816951"/>
    <w:rsid w:val="57877A28"/>
    <w:rsid w:val="57917FB7"/>
    <w:rsid w:val="5792158B"/>
    <w:rsid w:val="57936987"/>
    <w:rsid w:val="5795214A"/>
    <w:rsid w:val="57955296"/>
    <w:rsid w:val="579858DB"/>
    <w:rsid w:val="57996E57"/>
    <w:rsid w:val="57A74B4E"/>
    <w:rsid w:val="57A9565E"/>
    <w:rsid w:val="57A9580A"/>
    <w:rsid w:val="57AC06A9"/>
    <w:rsid w:val="57AD0DE0"/>
    <w:rsid w:val="57B60A7E"/>
    <w:rsid w:val="57B72BDD"/>
    <w:rsid w:val="57B7439E"/>
    <w:rsid w:val="57B74BDE"/>
    <w:rsid w:val="57B97E77"/>
    <w:rsid w:val="57BA337A"/>
    <w:rsid w:val="57BB1953"/>
    <w:rsid w:val="57BB467B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FA59DE"/>
    <w:rsid w:val="57FC2887"/>
    <w:rsid w:val="580006CC"/>
    <w:rsid w:val="58017371"/>
    <w:rsid w:val="58032874"/>
    <w:rsid w:val="58057913"/>
    <w:rsid w:val="58060635"/>
    <w:rsid w:val="58061C2E"/>
    <w:rsid w:val="5807127B"/>
    <w:rsid w:val="580D70E7"/>
    <w:rsid w:val="580F572B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76134"/>
    <w:rsid w:val="583A4110"/>
    <w:rsid w:val="583B1C52"/>
    <w:rsid w:val="583B5F87"/>
    <w:rsid w:val="583D5082"/>
    <w:rsid w:val="5844482C"/>
    <w:rsid w:val="58481565"/>
    <w:rsid w:val="58490ED4"/>
    <w:rsid w:val="58497B01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2C5CBE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67386"/>
    <w:rsid w:val="59673110"/>
    <w:rsid w:val="596A507B"/>
    <w:rsid w:val="597370E3"/>
    <w:rsid w:val="59747253"/>
    <w:rsid w:val="5978175F"/>
    <w:rsid w:val="597A31AB"/>
    <w:rsid w:val="597F6157"/>
    <w:rsid w:val="59856260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94F82"/>
    <w:rsid w:val="59CD5043"/>
    <w:rsid w:val="59D631F5"/>
    <w:rsid w:val="59D97E08"/>
    <w:rsid w:val="59DB51AF"/>
    <w:rsid w:val="59EA365F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0E1482"/>
    <w:rsid w:val="5A112F72"/>
    <w:rsid w:val="5A137044"/>
    <w:rsid w:val="5A192DF9"/>
    <w:rsid w:val="5A1A615B"/>
    <w:rsid w:val="5A1B7661"/>
    <w:rsid w:val="5A2051E5"/>
    <w:rsid w:val="5A246AF0"/>
    <w:rsid w:val="5A2569C6"/>
    <w:rsid w:val="5A340D99"/>
    <w:rsid w:val="5A3C4E02"/>
    <w:rsid w:val="5A4120AB"/>
    <w:rsid w:val="5A416980"/>
    <w:rsid w:val="5A460C93"/>
    <w:rsid w:val="5A48580A"/>
    <w:rsid w:val="5A49197D"/>
    <w:rsid w:val="5A4E1651"/>
    <w:rsid w:val="5A545A17"/>
    <w:rsid w:val="5A5824F4"/>
    <w:rsid w:val="5A650D5A"/>
    <w:rsid w:val="5A6A74BC"/>
    <w:rsid w:val="5A6E1669"/>
    <w:rsid w:val="5A7066ED"/>
    <w:rsid w:val="5A706788"/>
    <w:rsid w:val="5A754877"/>
    <w:rsid w:val="5A781F79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1164A"/>
    <w:rsid w:val="5AB26894"/>
    <w:rsid w:val="5AB6700D"/>
    <w:rsid w:val="5AB8239B"/>
    <w:rsid w:val="5AB9688A"/>
    <w:rsid w:val="5ABA42F2"/>
    <w:rsid w:val="5ABB47A0"/>
    <w:rsid w:val="5ABC05C6"/>
    <w:rsid w:val="5ABD57BA"/>
    <w:rsid w:val="5ABE0E89"/>
    <w:rsid w:val="5ABF016F"/>
    <w:rsid w:val="5AC22A75"/>
    <w:rsid w:val="5AC22EB4"/>
    <w:rsid w:val="5AC52078"/>
    <w:rsid w:val="5AC76241"/>
    <w:rsid w:val="5AC94560"/>
    <w:rsid w:val="5ACF1426"/>
    <w:rsid w:val="5AD05E8B"/>
    <w:rsid w:val="5AD26A58"/>
    <w:rsid w:val="5AD75DEB"/>
    <w:rsid w:val="5AE12595"/>
    <w:rsid w:val="5AE53695"/>
    <w:rsid w:val="5AE92C9F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816B2"/>
    <w:rsid w:val="5B2C1947"/>
    <w:rsid w:val="5B312F87"/>
    <w:rsid w:val="5B37300A"/>
    <w:rsid w:val="5B394712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77412F"/>
    <w:rsid w:val="5B8027AB"/>
    <w:rsid w:val="5B823BAD"/>
    <w:rsid w:val="5B8411B1"/>
    <w:rsid w:val="5B861661"/>
    <w:rsid w:val="5B8837FD"/>
    <w:rsid w:val="5B8B39B7"/>
    <w:rsid w:val="5B8E7E8E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CE534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4724C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11D1"/>
    <w:rsid w:val="5CAD799A"/>
    <w:rsid w:val="5CAF06D8"/>
    <w:rsid w:val="5CB07969"/>
    <w:rsid w:val="5CB40AC3"/>
    <w:rsid w:val="5CB44B56"/>
    <w:rsid w:val="5CB507AF"/>
    <w:rsid w:val="5CC12886"/>
    <w:rsid w:val="5CC30330"/>
    <w:rsid w:val="5CC31477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1635D"/>
    <w:rsid w:val="5D1773C9"/>
    <w:rsid w:val="5D1C3851"/>
    <w:rsid w:val="5D205EA4"/>
    <w:rsid w:val="5D211ED7"/>
    <w:rsid w:val="5D21575A"/>
    <w:rsid w:val="5D2163B9"/>
    <w:rsid w:val="5D244B81"/>
    <w:rsid w:val="5D28152F"/>
    <w:rsid w:val="5D2E1955"/>
    <w:rsid w:val="5D3024F2"/>
    <w:rsid w:val="5D316300"/>
    <w:rsid w:val="5D343CDB"/>
    <w:rsid w:val="5D3A58EF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4CBA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D0272"/>
    <w:rsid w:val="5E0F1A19"/>
    <w:rsid w:val="5E126FC8"/>
    <w:rsid w:val="5E1D44FC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0327B"/>
    <w:rsid w:val="5E477EAE"/>
    <w:rsid w:val="5E486BD6"/>
    <w:rsid w:val="5E4A5023"/>
    <w:rsid w:val="5E4F1073"/>
    <w:rsid w:val="5E5051BC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33BFC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A5C60"/>
    <w:rsid w:val="5E8B0721"/>
    <w:rsid w:val="5E8B2B96"/>
    <w:rsid w:val="5E910E34"/>
    <w:rsid w:val="5E9420BF"/>
    <w:rsid w:val="5E9740E9"/>
    <w:rsid w:val="5E9B6F80"/>
    <w:rsid w:val="5E9D29FE"/>
    <w:rsid w:val="5E9E0C8A"/>
    <w:rsid w:val="5E9F472D"/>
    <w:rsid w:val="5E9F6A8D"/>
    <w:rsid w:val="5EA431FE"/>
    <w:rsid w:val="5EA76F1E"/>
    <w:rsid w:val="5EA81A47"/>
    <w:rsid w:val="5EAB15FA"/>
    <w:rsid w:val="5EAC5E1F"/>
    <w:rsid w:val="5EAE608E"/>
    <w:rsid w:val="5EB5510D"/>
    <w:rsid w:val="5EB563D5"/>
    <w:rsid w:val="5EB57A44"/>
    <w:rsid w:val="5EB635F2"/>
    <w:rsid w:val="5EB86AF5"/>
    <w:rsid w:val="5EBB0FA2"/>
    <w:rsid w:val="5EBF6480"/>
    <w:rsid w:val="5EC54C31"/>
    <w:rsid w:val="5ED837A7"/>
    <w:rsid w:val="5ED83A6B"/>
    <w:rsid w:val="5EE8497A"/>
    <w:rsid w:val="5EEA24D3"/>
    <w:rsid w:val="5EEE3322"/>
    <w:rsid w:val="5EF56BCD"/>
    <w:rsid w:val="5EFB2585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C51F8"/>
    <w:rsid w:val="5F4E1D9F"/>
    <w:rsid w:val="5F4E2BDC"/>
    <w:rsid w:val="5F517BED"/>
    <w:rsid w:val="5F5B7104"/>
    <w:rsid w:val="5F5D63A7"/>
    <w:rsid w:val="5F5F701C"/>
    <w:rsid w:val="5F6A325C"/>
    <w:rsid w:val="5F705452"/>
    <w:rsid w:val="5F75201C"/>
    <w:rsid w:val="5F7713E3"/>
    <w:rsid w:val="5F7C42B5"/>
    <w:rsid w:val="5F801D8C"/>
    <w:rsid w:val="5F8564B3"/>
    <w:rsid w:val="5F857143"/>
    <w:rsid w:val="5F8800C7"/>
    <w:rsid w:val="5F8C30B2"/>
    <w:rsid w:val="5F8C54AC"/>
    <w:rsid w:val="5F8C7557"/>
    <w:rsid w:val="5F913F61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3773A"/>
    <w:rsid w:val="5FD52EDD"/>
    <w:rsid w:val="5FDA1C93"/>
    <w:rsid w:val="5FDD3055"/>
    <w:rsid w:val="5FDE6397"/>
    <w:rsid w:val="5FDF0416"/>
    <w:rsid w:val="5FE01B62"/>
    <w:rsid w:val="5FE3753D"/>
    <w:rsid w:val="5FE62DF6"/>
    <w:rsid w:val="5FE96E67"/>
    <w:rsid w:val="5FEA4CFF"/>
    <w:rsid w:val="5FEB0C48"/>
    <w:rsid w:val="5FEC5946"/>
    <w:rsid w:val="5FEC77D9"/>
    <w:rsid w:val="5FF02075"/>
    <w:rsid w:val="5FF03C5E"/>
    <w:rsid w:val="5FF11E0B"/>
    <w:rsid w:val="5FFC0125"/>
    <w:rsid w:val="5FFD5B08"/>
    <w:rsid w:val="600172AC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341C1"/>
    <w:rsid w:val="60255A41"/>
    <w:rsid w:val="602E7086"/>
    <w:rsid w:val="602F3586"/>
    <w:rsid w:val="602F463E"/>
    <w:rsid w:val="60335FE2"/>
    <w:rsid w:val="60356B99"/>
    <w:rsid w:val="6038020D"/>
    <w:rsid w:val="603B0FE8"/>
    <w:rsid w:val="604575B0"/>
    <w:rsid w:val="604A5C07"/>
    <w:rsid w:val="604F208F"/>
    <w:rsid w:val="605170EC"/>
    <w:rsid w:val="60544BD3"/>
    <w:rsid w:val="6054626C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3F20"/>
    <w:rsid w:val="60916DAA"/>
    <w:rsid w:val="609F5492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7452A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417AD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D7FED"/>
    <w:rsid w:val="61E05150"/>
    <w:rsid w:val="61E42DF4"/>
    <w:rsid w:val="61E8700C"/>
    <w:rsid w:val="61EA78B2"/>
    <w:rsid w:val="61F0228C"/>
    <w:rsid w:val="61F247C1"/>
    <w:rsid w:val="61F26E3A"/>
    <w:rsid w:val="61F42FFA"/>
    <w:rsid w:val="61F85D19"/>
    <w:rsid w:val="61FA752C"/>
    <w:rsid w:val="61FF1751"/>
    <w:rsid w:val="62004DAE"/>
    <w:rsid w:val="62011343"/>
    <w:rsid w:val="62064839"/>
    <w:rsid w:val="62123CC0"/>
    <w:rsid w:val="62143183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C078D"/>
    <w:rsid w:val="626D2409"/>
    <w:rsid w:val="627077F4"/>
    <w:rsid w:val="62736B9F"/>
    <w:rsid w:val="627A1BB9"/>
    <w:rsid w:val="62802B9D"/>
    <w:rsid w:val="628B27FC"/>
    <w:rsid w:val="629167CA"/>
    <w:rsid w:val="62973FD8"/>
    <w:rsid w:val="629752F3"/>
    <w:rsid w:val="629804A5"/>
    <w:rsid w:val="62985CE4"/>
    <w:rsid w:val="62996751"/>
    <w:rsid w:val="629E79BB"/>
    <w:rsid w:val="62A34AE2"/>
    <w:rsid w:val="62A53B23"/>
    <w:rsid w:val="62A56805"/>
    <w:rsid w:val="62A9406D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CF570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04CC"/>
    <w:rsid w:val="62FD7DE8"/>
    <w:rsid w:val="6300717D"/>
    <w:rsid w:val="630156DF"/>
    <w:rsid w:val="63037B71"/>
    <w:rsid w:val="63130619"/>
    <w:rsid w:val="63141C61"/>
    <w:rsid w:val="63142770"/>
    <w:rsid w:val="63187CE6"/>
    <w:rsid w:val="6323548E"/>
    <w:rsid w:val="632442AB"/>
    <w:rsid w:val="63262F2A"/>
    <w:rsid w:val="632969B3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27FCC"/>
    <w:rsid w:val="63867BC4"/>
    <w:rsid w:val="638A790F"/>
    <w:rsid w:val="638D053A"/>
    <w:rsid w:val="638E5D64"/>
    <w:rsid w:val="638E703D"/>
    <w:rsid w:val="63901267"/>
    <w:rsid w:val="639171EE"/>
    <w:rsid w:val="639601F9"/>
    <w:rsid w:val="639759BB"/>
    <w:rsid w:val="639D4CF9"/>
    <w:rsid w:val="639E446A"/>
    <w:rsid w:val="63A12AB6"/>
    <w:rsid w:val="63A26C03"/>
    <w:rsid w:val="63A51CA1"/>
    <w:rsid w:val="63A9438F"/>
    <w:rsid w:val="63AC23B4"/>
    <w:rsid w:val="63AC4497"/>
    <w:rsid w:val="63AD0E13"/>
    <w:rsid w:val="63B01828"/>
    <w:rsid w:val="63B22CBE"/>
    <w:rsid w:val="63B73B36"/>
    <w:rsid w:val="63B74E42"/>
    <w:rsid w:val="63B75468"/>
    <w:rsid w:val="63B80E7F"/>
    <w:rsid w:val="63BB5ED4"/>
    <w:rsid w:val="63BC2CE5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3FD7AA2"/>
    <w:rsid w:val="64003329"/>
    <w:rsid w:val="640042AA"/>
    <w:rsid w:val="64021FE1"/>
    <w:rsid w:val="64090C82"/>
    <w:rsid w:val="640A241A"/>
    <w:rsid w:val="640B2DAF"/>
    <w:rsid w:val="641713B0"/>
    <w:rsid w:val="641800B7"/>
    <w:rsid w:val="6419326D"/>
    <w:rsid w:val="641C29F0"/>
    <w:rsid w:val="641D4987"/>
    <w:rsid w:val="641E1706"/>
    <w:rsid w:val="64210C70"/>
    <w:rsid w:val="64212D54"/>
    <w:rsid w:val="64254DEC"/>
    <w:rsid w:val="642C4FB0"/>
    <w:rsid w:val="642D0B5E"/>
    <w:rsid w:val="6433306E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7A4FFB"/>
    <w:rsid w:val="648065F1"/>
    <w:rsid w:val="64833F66"/>
    <w:rsid w:val="648A6F00"/>
    <w:rsid w:val="64901A9F"/>
    <w:rsid w:val="649231EB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364ED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3573F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A3534"/>
    <w:rsid w:val="652C59DF"/>
    <w:rsid w:val="652D418B"/>
    <w:rsid w:val="652D7209"/>
    <w:rsid w:val="652E1915"/>
    <w:rsid w:val="652E1C0D"/>
    <w:rsid w:val="65310946"/>
    <w:rsid w:val="653811AB"/>
    <w:rsid w:val="653B7619"/>
    <w:rsid w:val="653F1EA7"/>
    <w:rsid w:val="65406223"/>
    <w:rsid w:val="65434E15"/>
    <w:rsid w:val="65440B7B"/>
    <w:rsid w:val="6548383B"/>
    <w:rsid w:val="654B153D"/>
    <w:rsid w:val="65532AA7"/>
    <w:rsid w:val="65567555"/>
    <w:rsid w:val="655B7617"/>
    <w:rsid w:val="655E0BCB"/>
    <w:rsid w:val="65625F7D"/>
    <w:rsid w:val="6564400D"/>
    <w:rsid w:val="65644665"/>
    <w:rsid w:val="6565689E"/>
    <w:rsid w:val="65662175"/>
    <w:rsid w:val="656A73B5"/>
    <w:rsid w:val="656E627A"/>
    <w:rsid w:val="656F2DF8"/>
    <w:rsid w:val="6575158B"/>
    <w:rsid w:val="657612AC"/>
    <w:rsid w:val="6577729D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CC5C2A"/>
    <w:rsid w:val="65D20F75"/>
    <w:rsid w:val="65D438ED"/>
    <w:rsid w:val="65D56B67"/>
    <w:rsid w:val="65D66DA2"/>
    <w:rsid w:val="65DB75F1"/>
    <w:rsid w:val="65DF1188"/>
    <w:rsid w:val="65E02F05"/>
    <w:rsid w:val="65E0765B"/>
    <w:rsid w:val="65E15748"/>
    <w:rsid w:val="65E33697"/>
    <w:rsid w:val="65EA6944"/>
    <w:rsid w:val="65EC2ADD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43FA2"/>
    <w:rsid w:val="66170D0A"/>
    <w:rsid w:val="66172236"/>
    <w:rsid w:val="66246CA2"/>
    <w:rsid w:val="66271B71"/>
    <w:rsid w:val="662A642A"/>
    <w:rsid w:val="662D1176"/>
    <w:rsid w:val="6631463C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14300"/>
    <w:rsid w:val="66524BB1"/>
    <w:rsid w:val="66564EF2"/>
    <w:rsid w:val="6660100D"/>
    <w:rsid w:val="66674023"/>
    <w:rsid w:val="66684444"/>
    <w:rsid w:val="666D20A2"/>
    <w:rsid w:val="66702FE2"/>
    <w:rsid w:val="66716DA1"/>
    <w:rsid w:val="667322A4"/>
    <w:rsid w:val="66762349"/>
    <w:rsid w:val="667941AD"/>
    <w:rsid w:val="667B1CB7"/>
    <w:rsid w:val="667B76B0"/>
    <w:rsid w:val="667D49B7"/>
    <w:rsid w:val="668001BE"/>
    <w:rsid w:val="66830A2E"/>
    <w:rsid w:val="66876D7B"/>
    <w:rsid w:val="668B7920"/>
    <w:rsid w:val="668B794B"/>
    <w:rsid w:val="668D6102"/>
    <w:rsid w:val="66952E46"/>
    <w:rsid w:val="6697332D"/>
    <w:rsid w:val="669D1089"/>
    <w:rsid w:val="669D7455"/>
    <w:rsid w:val="669F0B6A"/>
    <w:rsid w:val="66A32DF3"/>
    <w:rsid w:val="66A830FA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17C69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81E9B"/>
    <w:rsid w:val="673D776E"/>
    <w:rsid w:val="673E34A9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B44D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C3E4A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BB6E1C"/>
    <w:rsid w:val="67C14ABA"/>
    <w:rsid w:val="67CA4491"/>
    <w:rsid w:val="67CB034E"/>
    <w:rsid w:val="67CC639A"/>
    <w:rsid w:val="67D350AF"/>
    <w:rsid w:val="67D36A06"/>
    <w:rsid w:val="67D46260"/>
    <w:rsid w:val="67D615CC"/>
    <w:rsid w:val="67D677D3"/>
    <w:rsid w:val="67D740EB"/>
    <w:rsid w:val="67D75864"/>
    <w:rsid w:val="67DA7D70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0D7029"/>
    <w:rsid w:val="6813202C"/>
    <w:rsid w:val="681649EB"/>
    <w:rsid w:val="68184B53"/>
    <w:rsid w:val="6824040F"/>
    <w:rsid w:val="6828190E"/>
    <w:rsid w:val="683154BF"/>
    <w:rsid w:val="68326D82"/>
    <w:rsid w:val="68332F20"/>
    <w:rsid w:val="68336A0B"/>
    <w:rsid w:val="68341AB2"/>
    <w:rsid w:val="68352D11"/>
    <w:rsid w:val="6836320A"/>
    <w:rsid w:val="68410697"/>
    <w:rsid w:val="6841589A"/>
    <w:rsid w:val="68431713"/>
    <w:rsid w:val="68434E5F"/>
    <w:rsid w:val="6846570A"/>
    <w:rsid w:val="684D6DAD"/>
    <w:rsid w:val="684F198F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35020"/>
    <w:rsid w:val="68B509C7"/>
    <w:rsid w:val="68B73D94"/>
    <w:rsid w:val="68B774AE"/>
    <w:rsid w:val="68B90C74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2F7B62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A3D23"/>
    <w:rsid w:val="694B4DB0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8F5F09"/>
    <w:rsid w:val="69925B5D"/>
    <w:rsid w:val="699425C6"/>
    <w:rsid w:val="69966649"/>
    <w:rsid w:val="699D3E05"/>
    <w:rsid w:val="69A24D4E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0C9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50A2E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045AF"/>
    <w:rsid w:val="6A420032"/>
    <w:rsid w:val="6A437A66"/>
    <w:rsid w:val="6A472918"/>
    <w:rsid w:val="6A487662"/>
    <w:rsid w:val="6A4B29C5"/>
    <w:rsid w:val="6A4D7B89"/>
    <w:rsid w:val="6A514FC4"/>
    <w:rsid w:val="6A553F66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7378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45F6"/>
    <w:rsid w:val="6B075969"/>
    <w:rsid w:val="6B082F6A"/>
    <w:rsid w:val="6B0A61AB"/>
    <w:rsid w:val="6B0D7A86"/>
    <w:rsid w:val="6B117E7A"/>
    <w:rsid w:val="6B180D44"/>
    <w:rsid w:val="6B190B8D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179C3"/>
    <w:rsid w:val="6B524CA4"/>
    <w:rsid w:val="6B563D08"/>
    <w:rsid w:val="6B593D2B"/>
    <w:rsid w:val="6B5A2AAD"/>
    <w:rsid w:val="6B5C5516"/>
    <w:rsid w:val="6B604E58"/>
    <w:rsid w:val="6B644789"/>
    <w:rsid w:val="6B677ACD"/>
    <w:rsid w:val="6B6A2C94"/>
    <w:rsid w:val="6B6C07CE"/>
    <w:rsid w:val="6B7C1A71"/>
    <w:rsid w:val="6B7C37BB"/>
    <w:rsid w:val="6B7D64E9"/>
    <w:rsid w:val="6B851CDE"/>
    <w:rsid w:val="6B8B66B0"/>
    <w:rsid w:val="6B8E1039"/>
    <w:rsid w:val="6B912A6C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CB014D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1E5221"/>
    <w:rsid w:val="6C213470"/>
    <w:rsid w:val="6C261003"/>
    <w:rsid w:val="6C281228"/>
    <w:rsid w:val="6C2E0B6D"/>
    <w:rsid w:val="6C2F6A61"/>
    <w:rsid w:val="6C347A32"/>
    <w:rsid w:val="6C3A27A2"/>
    <w:rsid w:val="6C3A689C"/>
    <w:rsid w:val="6C4003CA"/>
    <w:rsid w:val="6C40691E"/>
    <w:rsid w:val="6C414687"/>
    <w:rsid w:val="6C47287D"/>
    <w:rsid w:val="6C482B04"/>
    <w:rsid w:val="6C514BAC"/>
    <w:rsid w:val="6C51727C"/>
    <w:rsid w:val="6C5265BB"/>
    <w:rsid w:val="6C5267A4"/>
    <w:rsid w:val="6C5E0842"/>
    <w:rsid w:val="6C670665"/>
    <w:rsid w:val="6C6B706C"/>
    <w:rsid w:val="6C6B7827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9E1C20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CE0507"/>
    <w:rsid w:val="6CD12DB2"/>
    <w:rsid w:val="6CD22D2B"/>
    <w:rsid w:val="6CD5451D"/>
    <w:rsid w:val="6CDB1A0D"/>
    <w:rsid w:val="6CE10DD9"/>
    <w:rsid w:val="6CE36503"/>
    <w:rsid w:val="6CE5593D"/>
    <w:rsid w:val="6CE6125B"/>
    <w:rsid w:val="6CEE7645"/>
    <w:rsid w:val="6CFE0CC5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31D28"/>
    <w:rsid w:val="6D446D4F"/>
    <w:rsid w:val="6D462E39"/>
    <w:rsid w:val="6D4651D9"/>
    <w:rsid w:val="6D4A04D4"/>
    <w:rsid w:val="6D4C5200"/>
    <w:rsid w:val="6D4E0963"/>
    <w:rsid w:val="6D5014A1"/>
    <w:rsid w:val="6D516AD9"/>
    <w:rsid w:val="6D547FBE"/>
    <w:rsid w:val="6D552910"/>
    <w:rsid w:val="6D5629BD"/>
    <w:rsid w:val="6D5A732B"/>
    <w:rsid w:val="6D5D2C27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9646A"/>
    <w:rsid w:val="6DCD1231"/>
    <w:rsid w:val="6DCF7FB8"/>
    <w:rsid w:val="6DD22432"/>
    <w:rsid w:val="6DD5797A"/>
    <w:rsid w:val="6DD60C7A"/>
    <w:rsid w:val="6DDB28DC"/>
    <w:rsid w:val="6DDF7405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565F9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01591"/>
    <w:rsid w:val="6E827A5B"/>
    <w:rsid w:val="6E8354DD"/>
    <w:rsid w:val="6E846ECE"/>
    <w:rsid w:val="6E8A53EC"/>
    <w:rsid w:val="6E954DF0"/>
    <w:rsid w:val="6E9561DD"/>
    <w:rsid w:val="6E956C0A"/>
    <w:rsid w:val="6E961E29"/>
    <w:rsid w:val="6E963B88"/>
    <w:rsid w:val="6E965D90"/>
    <w:rsid w:val="6E9666FC"/>
    <w:rsid w:val="6E98198E"/>
    <w:rsid w:val="6E990B0E"/>
    <w:rsid w:val="6E9B4115"/>
    <w:rsid w:val="6E9C0605"/>
    <w:rsid w:val="6E9D6087"/>
    <w:rsid w:val="6E9F1ECE"/>
    <w:rsid w:val="6EA02A5C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C1275B"/>
    <w:rsid w:val="6EC17732"/>
    <w:rsid w:val="6EC60C8D"/>
    <w:rsid w:val="6ECE5B05"/>
    <w:rsid w:val="6ED3474B"/>
    <w:rsid w:val="6ED461E0"/>
    <w:rsid w:val="6ED904DE"/>
    <w:rsid w:val="6EDC258E"/>
    <w:rsid w:val="6EDD2CA9"/>
    <w:rsid w:val="6EE33340"/>
    <w:rsid w:val="6EE642B1"/>
    <w:rsid w:val="6EEF2F95"/>
    <w:rsid w:val="6EF443B4"/>
    <w:rsid w:val="6EFB3EA2"/>
    <w:rsid w:val="6EFC67D6"/>
    <w:rsid w:val="6F000E44"/>
    <w:rsid w:val="6F045B8A"/>
    <w:rsid w:val="6F0659FC"/>
    <w:rsid w:val="6F07224F"/>
    <w:rsid w:val="6F0A21A9"/>
    <w:rsid w:val="6F0C412B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3419DB"/>
    <w:rsid w:val="6F3747DD"/>
    <w:rsid w:val="6F3A720A"/>
    <w:rsid w:val="6F427E5B"/>
    <w:rsid w:val="6F44015F"/>
    <w:rsid w:val="6F483FA1"/>
    <w:rsid w:val="6F4E2BF9"/>
    <w:rsid w:val="6F4F0081"/>
    <w:rsid w:val="6F5A1CBD"/>
    <w:rsid w:val="6F5A5FB4"/>
    <w:rsid w:val="6F636395"/>
    <w:rsid w:val="6F6D675F"/>
    <w:rsid w:val="6F76624D"/>
    <w:rsid w:val="6F7A3AF1"/>
    <w:rsid w:val="6F7D36DF"/>
    <w:rsid w:val="6F7E3726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067C2"/>
    <w:rsid w:val="703114E0"/>
    <w:rsid w:val="703E518A"/>
    <w:rsid w:val="70424B73"/>
    <w:rsid w:val="704476BC"/>
    <w:rsid w:val="704658CE"/>
    <w:rsid w:val="704C35C5"/>
    <w:rsid w:val="70527CD6"/>
    <w:rsid w:val="70535AAB"/>
    <w:rsid w:val="70541EDB"/>
    <w:rsid w:val="70563162"/>
    <w:rsid w:val="705B35AA"/>
    <w:rsid w:val="705B72E1"/>
    <w:rsid w:val="705D0266"/>
    <w:rsid w:val="706249AE"/>
    <w:rsid w:val="70637020"/>
    <w:rsid w:val="7075209C"/>
    <w:rsid w:val="707D1727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CF00E7"/>
    <w:rsid w:val="70D05446"/>
    <w:rsid w:val="70D23AA8"/>
    <w:rsid w:val="70D67F4D"/>
    <w:rsid w:val="70D91E3A"/>
    <w:rsid w:val="70D96A35"/>
    <w:rsid w:val="70DC69E3"/>
    <w:rsid w:val="70E27D3B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150AF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96E68"/>
    <w:rsid w:val="713E4ABD"/>
    <w:rsid w:val="713E6A82"/>
    <w:rsid w:val="714022EB"/>
    <w:rsid w:val="7143392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27A8D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9D7393"/>
    <w:rsid w:val="71A20235"/>
    <w:rsid w:val="71A208FD"/>
    <w:rsid w:val="71A327A7"/>
    <w:rsid w:val="71A70160"/>
    <w:rsid w:val="71A95F3C"/>
    <w:rsid w:val="71AA3B48"/>
    <w:rsid w:val="71BA223E"/>
    <w:rsid w:val="71BF1027"/>
    <w:rsid w:val="71C07EAD"/>
    <w:rsid w:val="71C626B3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EF10CB"/>
    <w:rsid w:val="71F029AE"/>
    <w:rsid w:val="71F3368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35639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07201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9A55AE"/>
    <w:rsid w:val="72A1047D"/>
    <w:rsid w:val="72A26AA3"/>
    <w:rsid w:val="72A43366"/>
    <w:rsid w:val="72A612CC"/>
    <w:rsid w:val="72A9407D"/>
    <w:rsid w:val="72AC1DE0"/>
    <w:rsid w:val="72AC1EC9"/>
    <w:rsid w:val="72AD1664"/>
    <w:rsid w:val="72B00DD2"/>
    <w:rsid w:val="72B03DC8"/>
    <w:rsid w:val="72B461BC"/>
    <w:rsid w:val="72BC6391"/>
    <w:rsid w:val="72C0381D"/>
    <w:rsid w:val="72C62B22"/>
    <w:rsid w:val="72CB55A0"/>
    <w:rsid w:val="72CF1BB4"/>
    <w:rsid w:val="72CF24CE"/>
    <w:rsid w:val="72D273BC"/>
    <w:rsid w:val="72DD0518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70A76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17384"/>
    <w:rsid w:val="73252807"/>
    <w:rsid w:val="7328617A"/>
    <w:rsid w:val="732977A3"/>
    <w:rsid w:val="73335557"/>
    <w:rsid w:val="733B66E9"/>
    <w:rsid w:val="733F5C5C"/>
    <w:rsid w:val="73457B4D"/>
    <w:rsid w:val="73495331"/>
    <w:rsid w:val="735B7C4E"/>
    <w:rsid w:val="735F1ED8"/>
    <w:rsid w:val="73600570"/>
    <w:rsid w:val="73603060"/>
    <w:rsid w:val="73607959"/>
    <w:rsid w:val="73626D4E"/>
    <w:rsid w:val="73634101"/>
    <w:rsid w:val="73661590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10D7B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BF7C9C"/>
    <w:rsid w:val="73C43DFB"/>
    <w:rsid w:val="73C86084"/>
    <w:rsid w:val="73D31E97"/>
    <w:rsid w:val="73D55291"/>
    <w:rsid w:val="73D72803"/>
    <w:rsid w:val="73DD28B7"/>
    <w:rsid w:val="73DE1EC9"/>
    <w:rsid w:val="73E076BC"/>
    <w:rsid w:val="73E576E6"/>
    <w:rsid w:val="73E630B6"/>
    <w:rsid w:val="73EA6FDF"/>
    <w:rsid w:val="73EF4CAF"/>
    <w:rsid w:val="73F7554E"/>
    <w:rsid w:val="73FC1D6B"/>
    <w:rsid w:val="74005AE8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27A5B"/>
    <w:rsid w:val="74DD3986"/>
    <w:rsid w:val="74E336B7"/>
    <w:rsid w:val="74E3799D"/>
    <w:rsid w:val="74EA534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80E8B"/>
    <w:rsid w:val="74F952BF"/>
    <w:rsid w:val="74FB598F"/>
    <w:rsid w:val="7502214E"/>
    <w:rsid w:val="75053A05"/>
    <w:rsid w:val="750635AE"/>
    <w:rsid w:val="75084492"/>
    <w:rsid w:val="750B55A4"/>
    <w:rsid w:val="750D00B9"/>
    <w:rsid w:val="750F3A3D"/>
    <w:rsid w:val="75155CAF"/>
    <w:rsid w:val="75177BCC"/>
    <w:rsid w:val="751D0B3D"/>
    <w:rsid w:val="75266BBF"/>
    <w:rsid w:val="752C0C9B"/>
    <w:rsid w:val="75331EE9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10D7F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955D1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A7D23"/>
    <w:rsid w:val="75CE70AE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35A54"/>
    <w:rsid w:val="76044C5D"/>
    <w:rsid w:val="76075225"/>
    <w:rsid w:val="76126D25"/>
    <w:rsid w:val="7615294E"/>
    <w:rsid w:val="76172F5D"/>
    <w:rsid w:val="7617405D"/>
    <w:rsid w:val="761A1481"/>
    <w:rsid w:val="761C64AB"/>
    <w:rsid w:val="761D56F4"/>
    <w:rsid w:val="7623412A"/>
    <w:rsid w:val="762400E1"/>
    <w:rsid w:val="7627110B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D5E4E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42850"/>
    <w:rsid w:val="76684186"/>
    <w:rsid w:val="76691DBF"/>
    <w:rsid w:val="766C4BB2"/>
    <w:rsid w:val="766E69D2"/>
    <w:rsid w:val="7672477B"/>
    <w:rsid w:val="767652CD"/>
    <w:rsid w:val="7679271F"/>
    <w:rsid w:val="76833E48"/>
    <w:rsid w:val="768D0280"/>
    <w:rsid w:val="768F5F9F"/>
    <w:rsid w:val="769001F5"/>
    <w:rsid w:val="76933A4D"/>
    <w:rsid w:val="769660A4"/>
    <w:rsid w:val="76970420"/>
    <w:rsid w:val="769C2B72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563A1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65B99"/>
    <w:rsid w:val="7757139B"/>
    <w:rsid w:val="77582A5D"/>
    <w:rsid w:val="775861B5"/>
    <w:rsid w:val="775975DD"/>
    <w:rsid w:val="77624A99"/>
    <w:rsid w:val="77644DD0"/>
    <w:rsid w:val="7765027F"/>
    <w:rsid w:val="776526C1"/>
    <w:rsid w:val="77656D86"/>
    <w:rsid w:val="777E5648"/>
    <w:rsid w:val="777F1354"/>
    <w:rsid w:val="77807865"/>
    <w:rsid w:val="77812FE8"/>
    <w:rsid w:val="7785080F"/>
    <w:rsid w:val="778B672F"/>
    <w:rsid w:val="778C34F8"/>
    <w:rsid w:val="77905B07"/>
    <w:rsid w:val="77910638"/>
    <w:rsid w:val="779231E1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7FE4646"/>
    <w:rsid w:val="780A1F78"/>
    <w:rsid w:val="781270FA"/>
    <w:rsid w:val="781404B1"/>
    <w:rsid w:val="7815537C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120A4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564B2"/>
    <w:rsid w:val="78CB0978"/>
    <w:rsid w:val="78D51B53"/>
    <w:rsid w:val="78DE6D7A"/>
    <w:rsid w:val="78DF101A"/>
    <w:rsid w:val="78DF2AEE"/>
    <w:rsid w:val="78E1434F"/>
    <w:rsid w:val="78E403E1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949A6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D15368"/>
    <w:rsid w:val="79D4783E"/>
    <w:rsid w:val="79D558FF"/>
    <w:rsid w:val="79D74B69"/>
    <w:rsid w:val="79E55E84"/>
    <w:rsid w:val="79EB0148"/>
    <w:rsid w:val="79EE4279"/>
    <w:rsid w:val="79F0241B"/>
    <w:rsid w:val="79F10AA1"/>
    <w:rsid w:val="79F248DD"/>
    <w:rsid w:val="79F644B7"/>
    <w:rsid w:val="79F826AD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27D3"/>
    <w:rsid w:val="7A124E54"/>
    <w:rsid w:val="7A1366AD"/>
    <w:rsid w:val="7A184AB4"/>
    <w:rsid w:val="7A1F27BA"/>
    <w:rsid w:val="7A2146C1"/>
    <w:rsid w:val="7A2616B8"/>
    <w:rsid w:val="7A274303"/>
    <w:rsid w:val="7A2B5A94"/>
    <w:rsid w:val="7A2F273F"/>
    <w:rsid w:val="7A31444B"/>
    <w:rsid w:val="7A3A4D14"/>
    <w:rsid w:val="7A3E2725"/>
    <w:rsid w:val="7A3E3081"/>
    <w:rsid w:val="7A4543A9"/>
    <w:rsid w:val="7A511B97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C6DCE"/>
    <w:rsid w:val="7A8D77D9"/>
    <w:rsid w:val="7A8E0021"/>
    <w:rsid w:val="7A923810"/>
    <w:rsid w:val="7A973866"/>
    <w:rsid w:val="7A9949E3"/>
    <w:rsid w:val="7A9B28B3"/>
    <w:rsid w:val="7A9B3A91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CE361C"/>
    <w:rsid w:val="7ACF0393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40924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445C6"/>
    <w:rsid w:val="7B46607A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90279"/>
    <w:rsid w:val="7B7E53AB"/>
    <w:rsid w:val="7B8251EA"/>
    <w:rsid w:val="7B865D1D"/>
    <w:rsid w:val="7B8A593A"/>
    <w:rsid w:val="7B8F7843"/>
    <w:rsid w:val="7B947C5F"/>
    <w:rsid w:val="7B986491"/>
    <w:rsid w:val="7B9925C2"/>
    <w:rsid w:val="7B9B4806"/>
    <w:rsid w:val="7BA03361"/>
    <w:rsid w:val="7BA17E51"/>
    <w:rsid w:val="7BB164FD"/>
    <w:rsid w:val="7BB26AFF"/>
    <w:rsid w:val="7BB307DF"/>
    <w:rsid w:val="7BB5259E"/>
    <w:rsid w:val="7BBA43FE"/>
    <w:rsid w:val="7BBB576D"/>
    <w:rsid w:val="7BBE4C0F"/>
    <w:rsid w:val="7BC20FBE"/>
    <w:rsid w:val="7BC62951"/>
    <w:rsid w:val="7BCA0B19"/>
    <w:rsid w:val="7BCC6CE5"/>
    <w:rsid w:val="7BCD1B9D"/>
    <w:rsid w:val="7BDA3D12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241BD9"/>
    <w:rsid w:val="7C245B22"/>
    <w:rsid w:val="7C245B39"/>
    <w:rsid w:val="7C2B4250"/>
    <w:rsid w:val="7C2E4D3B"/>
    <w:rsid w:val="7C3670D8"/>
    <w:rsid w:val="7C372E86"/>
    <w:rsid w:val="7C373F99"/>
    <w:rsid w:val="7C3A7CDC"/>
    <w:rsid w:val="7C3F37C6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73475"/>
    <w:rsid w:val="7C7A0AC6"/>
    <w:rsid w:val="7C7A595E"/>
    <w:rsid w:val="7C7B6F39"/>
    <w:rsid w:val="7C7C3ED1"/>
    <w:rsid w:val="7C831D89"/>
    <w:rsid w:val="7C88244F"/>
    <w:rsid w:val="7C912802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C7B47"/>
    <w:rsid w:val="7D0F44CB"/>
    <w:rsid w:val="7D0F6C8D"/>
    <w:rsid w:val="7D13439B"/>
    <w:rsid w:val="7D1657A2"/>
    <w:rsid w:val="7D1F2F66"/>
    <w:rsid w:val="7D1F42B2"/>
    <w:rsid w:val="7D1F44EB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72A89"/>
    <w:rsid w:val="7D4A59BF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893674"/>
    <w:rsid w:val="7D91028E"/>
    <w:rsid w:val="7D91347C"/>
    <w:rsid w:val="7D91756A"/>
    <w:rsid w:val="7D9322C1"/>
    <w:rsid w:val="7D977ABB"/>
    <w:rsid w:val="7D9D1B22"/>
    <w:rsid w:val="7DAD1C5C"/>
    <w:rsid w:val="7DB32A1E"/>
    <w:rsid w:val="7DB67CA7"/>
    <w:rsid w:val="7DB75A10"/>
    <w:rsid w:val="7DBA340C"/>
    <w:rsid w:val="7DBB7B54"/>
    <w:rsid w:val="7DBE08C6"/>
    <w:rsid w:val="7DC14660"/>
    <w:rsid w:val="7DC34BE6"/>
    <w:rsid w:val="7DC44DE2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91DAC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43183"/>
    <w:rsid w:val="7E051AF2"/>
    <w:rsid w:val="7E0605FE"/>
    <w:rsid w:val="7E075EC9"/>
    <w:rsid w:val="7E086FD3"/>
    <w:rsid w:val="7E0E0D0C"/>
    <w:rsid w:val="7E0F6B80"/>
    <w:rsid w:val="7E114E11"/>
    <w:rsid w:val="7E116181"/>
    <w:rsid w:val="7E124772"/>
    <w:rsid w:val="7E151B50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9647E"/>
    <w:rsid w:val="7E4A2ED9"/>
    <w:rsid w:val="7E4B1471"/>
    <w:rsid w:val="7E4F7DF3"/>
    <w:rsid w:val="7E502C4A"/>
    <w:rsid w:val="7E515325"/>
    <w:rsid w:val="7E553E5D"/>
    <w:rsid w:val="7E585F43"/>
    <w:rsid w:val="7E611DDF"/>
    <w:rsid w:val="7E6305E6"/>
    <w:rsid w:val="7E6312C4"/>
    <w:rsid w:val="7E670F3E"/>
    <w:rsid w:val="7E6A7F71"/>
    <w:rsid w:val="7E6E1F36"/>
    <w:rsid w:val="7E6F2F72"/>
    <w:rsid w:val="7E7336C3"/>
    <w:rsid w:val="7E7546C2"/>
    <w:rsid w:val="7E7B78A5"/>
    <w:rsid w:val="7E8322F3"/>
    <w:rsid w:val="7E8549E2"/>
    <w:rsid w:val="7E854E66"/>
    <w:rsid w:val="7E8B3A17"/>
    <w:rsid w:val="7E8D75A6"/>
    <w:rsid w:val="7E8E13B4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B6D12"/>
    <w:rsid w:val="7EAE51E2"/>
    <w:rsid w:val="7EB2746C"/>
    <w:rsid w:val="7EB416EA"/>
    <w:rsid w:val="7EB96DF7"/>
    <w:rsid w:val="7EBE622B"/>
    <w:rsid w:val="7EBF041F"/>
    <w:rsid w:val="7EC34B1F"/>
    <w:rsid w:val="7EC8360C"/>
    <w:rsid w:val="7EC91945"/>
    <w:rsid w:val="7ECC4447"/>
    <w:rsid w:val="7ED52EA3"/>
    <w:rsid w:val="7ED55715"/>
    <w:rsid w:val="7EDD7EB7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0E2902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2015F"/>
    <w:rsid w:val="7F530919"/>
    <w:rsid w:val="7F531085"/>
    <w:rsid w:val="7F554505"/>
    <w:rsid w:val="7F5979F4"/>
    <w:rsid w:val="7F5A5761"/>
    <w:rsid w:val="7F5A6D0E"/>
    <w:rsid w:val="7F607721"/>
    <w:rsid w:val="7F6079A0"/>
    <w:rsid w:val="7F691EC6"/>
    <w:rsid w:val="7F697103"/>
    <w:rsid w:val="7F723957"/>
    <w:rsid w:val="7F7475AA"/>
    <w:rsid w:val="7F7978FB"/>
    <w:rsid w:val="7F7B49C6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74EE5"/>
    <w:rsid w:val="7FC92765"/>
    <w:rsid w:val="7FCD620F"/>
    <w:rsid w:val="7FCE0820"/>
    <w:rsid w:val="7FCE0D8B"/>
    <w:rsid w:val="7FD20C76"/>
    <w:rsid w:val="7FD3254D"/>
    <w:rsid w:val="7FD3473A"/>
    <w:rsid w:val="7FD52A46"/>
    <w:rsid w:val="7FE70E2F"/>
    <w:rsid w:val="7FE747F0"/>
    <w:rsid w:val="7FE80E51"/>
    <w:rsid w:val="7FEA39F1"/>
    <w:rsid w:val="7FF40073"/>
    <w:rsid w:val="7FF46CB6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rFonts w:eastAsia="微软雅黑"/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next w:val="30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着重"/>
    <w:basedOn w:val="1"/>
    <w:qFormat/>
    <w:uiPriority w:val="0"/>
    <w:rPr>
      <w:rFonts w:eastAsia="微软雅黑"/>
      <w:b/>
      <w:color w:val="FF0000"/>
      <w:sz w:val="24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admin</cp:lastModifiedBy>
  <dcterms:modified xsi:type="dcterms:W3CDTF">2019-01-31T07:54:41Z</dcterms:modified>
  <dc:title>1、踏弱音板。 在弹钢琴时，有时你必须这样做。同样在公司里也不例外。任何一个公司都有它的优点和缺点，但不停地张扬它的缺点是无济于事的。强调它的优点，避免它的缺点，这样才能鼓起工作中的士气。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