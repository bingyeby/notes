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理论方面</w:t>
      </w:r>
      <w:r>
        <w:tab/>
      </w:r>
      <w:r>
        <w:fldChar w:fldCharType="begin"/>
      </w:r>
      <w:r>
        <w:instrText xml:space="preserve"> PAGEREF _Toc22669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5422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r>
              <w:t>数组操作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填充、类型转换、遍历等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字符串扩展</w:t>
            </w:r>
          </w:p>
          <w:p>
            <w:r>
              <w:rPr>
                <w:rFonts w:hint="eastAsia"/>
              </w:rPr>
              <w:t>字符串模板、重复计算unicode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字符处理、补白操作等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函数扩展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箭头函数、rest参数、默认值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对象区别</w:t>
            </w:r>
          </w:p>
          <w:p>
            <w:r>
              <w:rPr>
                <w:rFonts w:hint="eastAsia"/>
              </w:rPr>
              <w:t>省略的写法、属性表达式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严格比较、对象拷贝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数据结构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新增了Map和Set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异步操作</w:t>
            </w:r>
          </w:p>
          <w:p>
            <w:r>
              <w:rPr>
                <w:rFonts w:hint="eastAsia"/>
              </w:rPr>
              <w:t>Promise、Generator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async和await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类操作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类的声明、继承、构造函数静态函数、getter和setter等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对象代理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让代码更安全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遍历器</w:t>
            </w:r>
          </w:p>
          <w:p>
            <w:r>
              <w:rPr>
                <w:rFonts w:hint="eastAsia"/>
              </w:rPr>
              <w:t>允许任意数据结构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自定义遍历接口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模块化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使用统一的模块化规范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"https://segmentfault.com/a/1190000004365693"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30分钟掌握ES6/ES2015核心内容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"https://segmentfault.com/a/1190000004365693"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https://segmentfault.com/a/1190000004365693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"https://segmentfault.com/a/1190000004368132"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https://segmentfault.com/a/1190000004368132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最常用的ES6特性</w:t>
            </w:r>
          </w:p>
          <w:p>
            <w:pPr>
              <w:pStyle w:val="30"/>
            </w:pPr>
            <w:r>
              <w:t>let, const, class, extends, super, arrow functions, template string, destructuring, default, rest arguments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这些ES6最常用的几个语法，基本上学会它们，我们就可以走遍天下都不怕啦！我会用最通俗易懂的语言和例子来讲解它们，保证一看就懂，一学就会。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 const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let, const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这两个的用途与</w:t>
            </w:r>
            <w:r>
              <w:t>var</w:t>
            </w:r>
            <w:r>
              <w:rPr>
                <w:rFonts w:hint="default"/>
              </w:rPr>
              <w:t>类似，都是用来声明变量的，但在实际运用中他俩都有各自的特殊用途。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首先来看下面这个例子：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name = 'zach'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while (true)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var name = 'obama'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break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使用var 两次输出都是obama，这是因为ES5只有全局作用域和函数作用域，没有块级作用域，这带来很多不合理的场景。第一种场景就是你现在看到的内层变量覆盖外层变量。而let则实际上为JavaScript新增了块级作用域。用它所声明的变量，只在let命令所在的代码块内有效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name = 'zach'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while (true)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let name = 'obama'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break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console.log(name)  //zach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另外一个var带来的不合理场景就是用来计数的循环变量泄露为全局变量，看下面的例子：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 = [];for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a[i] = 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console.log(i);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a[6](); // 10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上面代码中，变量i是var声明的，在全局范围内都有效。所以每一次循环，新的i值都会覆盖旧值，导致最后输出的是最后一轮的i的值。而使用let则不会出现这个问题。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 = [];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(let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a[i] = 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console.log(i);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a[6](); // 6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再来看一个更常见的例子，了解下如果不用ES6，而用闭包如何解决这个问题。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clickBoxs = document.querySelectorAll('.clickBox')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clickBoxs.length; i++){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clickBoxs[i].onclick = 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我们本来希望的是点击不同的clickBox，显示不同的i，但事实是无论我们点击哪个clickBox，输出的都是5。下面我们来看下，如何用闭包搞定它。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iteratorFactory(i){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var onclick = function(e){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onclick;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clickBoxs = document.querySelectorAll('.clickBox')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clickBoxs.length; i++){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clickBoxs[i].onclick = iteratorFactory(i)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const也用来声明变量，但是声明的是常量。一旦声明，常量的值就不能改变。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PI = Math.PI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PI = 23 //Module build failed: SyntaxError: /es6/app.js: "PI" is read-only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当我们尝试去改变用const声明的常量时，浏览器就会报错。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const有一个很好的应用场景，就是当我们引用第三方库的时声明的变量，用const来声明可以避免未来不小心重命名而导致出现bug：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monent = require('moment')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继承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class, extends, super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这三个特性涉及了ES5中最令人头疼的的几个部分：原型、构造函数，继承...你还在为它们复杂难懂的语法而烦恼吗？你还在为指针到底指向哪里而纠结万分吗？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有了ES6我们不再烦恼！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ES6提供了更接近传统语言的写法，引入了Class（类）这个概念。新的class写法让对象原型的写法更加清晰、更像面向对象编程的语法，也更加通俗易懂。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'animal'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console.log(this.type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animal = new 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animal.says('hello') //animal says hello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Cat extends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super()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'cat'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new Cat()</w:t>
            </w:r>
          </w:p>
          <w:p>
            <w:pPr>
              <w:pStyle w:val="30"/>
            </w:pPr>
            <w:r>
              <w:rPr>
                <w:rFonts w:hint="default"/>
              </w:rPr>
              <w:t>cat.says('hello') //cat says hello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代码首先用class定义了一个“类”，可以看到里面有一个constructor方法，这就是构造方法，而this关键字则代表实例对象。简单地说，constructor内定义的方法和属性是实例对象自己的，而constructor外定义的方法和属性则是所有实例对象可以共享的。</w:t>
            </w:r>
          </w:p>
          <w:p>
            <w:pPr>
              <w:pStyle w:val="30"/>
              <w:rPr>
                <w:rFonts w:hint="default"/>
                <w:u w:val="single"/>
              </w:rPr>
            </w:pPr>
            <w:r>
              <w:rPr>
                <w:rFonts w:hint="default"/>
              </w:rPr>
              <w:t>Class之间可以通过extends关键字实现继承，这比ES5的通过修改原型链实现继承，要清晰和方便很多。</w:t>
            </w:r>
            <w:r>
              <w:rPr>
                <w:rFonts w:hint="default"/>
                <w:u w:val="single"/>
              </w:rPr>
              <w:t>上面定义了一个Cat类，该类通过extends关键字，继承了Animal类的所有属性和方法。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super关键字，它指代父类的实例（即父类的this对象）。</w:t>
            </w:r>
            <w:r>
              <w:rPr>
                <w:rFonts w:hint="default"/>
                <w:u w:val="single"/>
              </w:rPr>
              <w:t>子类必须在constructor方法中调用super方法，否则新建实例时会报错。</w:t>
            </w:r>
            <w:r>
              <w:rPr>
                <w:rFonts w:hint="default"/>
              </w:rPr>
              <w:t>这是因为子类没有自己的this对象，而是继承父类的this对象，然后对其进行加工。</w:t>
            </w:r>
            <w:r>
              <w:rPr>
                <w:rFonts w:hint="default"/>
                <w:u w:val="single"/>
              </w:rPr>
              <w:t>如果不调用super方法，子类就得不到this对象。</w:t>
            </w:r>
          </w:p>
          <w:p>
            <w:pPr>
              <w:pStyle w:val="30"/>
              <w:rPr>
                <w:rFonts w:hint="default"/>
                <w:b/>
                <w:bCs/>
                <w:u w:val="single"/>
              </w:rPr>
            </w:pPr>
            <w:r>
              <w:rPr>
                <w:rFonts w:hint="default"/>
                <w:b/>
                <w:bCs/>
                <w:u w:val="single"/>
              </w:rPr>
              <w:t>ES6的继承机制，实质是先创造父类的实例对象this（所以必须先调用super方法），然后再用子类的构造函数修改this。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P.S 如果你写react的话，就会发现以上三个东西在最新版React中出现得很多。创建的每个component都是一个继承React.Component的类。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"https://facebook.github.io/react/docs/reusable-components.html"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-apple-system" w:hAnsi="-apple-system" w:eastAsia="-apple-system" w:cs="-apple-system"/>
                <w:b w:val="0"/>
                <w:i w:val="0"/>
                <w:caps w:val="0"/>
                <w:color w:val="009A61"/>
                <w:spacing w:val="0"/>
                <w:szCs w:val="21"/>
                <w:u w:val="none"/>
                <w:shd w:val="clear" w:fill="FFFFFF"/>
              </w:rPr>
              <w:t>详见react文档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箭头函数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arrow function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这个恐怕是ES6最最常用的一个新特性了，用它来写function比原来的写法要简洁清晰很多: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function(i){ return i + 1; } //ES5</w:t>
            </w:r>
          </w:p>
          <w:p>
            <w:pPr>
              <w:pStyle w:val="30"/>
            </w:pPr>
            <w:r>
              <w:rPr>
                <w:rFonts w:hint="default"/>
              </w:rPr>
              <w:t>(i) =&gt; i + 1 //ES6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简直是简单的不像话对吧..如果方程比较复杂，则需要用{}把代码包起来：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function(x, y) {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x++;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y--;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x + y;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(x, y) =&gt; {x++; y--; return x+y}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除了看上去更简洁以外，arrow function还有一项超级无敌的功能！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长期以来，JavaScript语言的this对象一直是一个令人头痛的问题，在对象方法中使用this，必须非常小心。例如：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'animal'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console.log(this.type + ' says ' + say)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}, 1000)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var animal = new 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animal.says('hi')  //undefined says hi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运行上面的代码会报错，这是因为setTimeout中的this指向的是全局对象。所以为了让它能够正确的运行，传统的解决方法有两种：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>第一种是将this传给self,再用self来指代this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var self = this;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console.log(self.type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}, 1000)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2.第二种方法是用bind(this),即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console.log(this.type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}.bind(this), 1000)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但现在我们有了箭头函数，就不需要这么麻烦了：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class Animal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constructor()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this.type = 'animal'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says(say)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setTimeout(() =&gt;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console.log(this.type + ' says ' + say)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1000)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var animal = new Animal();</w:t>
            </w:r>
          </w:p>
          <w:p>
            <w:pPr>
              <w:pStyle w:val="30"/>
            </w:pPr>
            <w:r>
              <w:rPr>
                <w:rFonts w:hint="eastAsia"/>
              </w:rPr>
              <w:t>animal.says('hi') //animal says hi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当我们使用箭头函数时，函数体内的this对象，就是定义时所在的对象，而不是使用时所在的对象。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并不是因为箭头函数内部有绑定this的机制，实际原因是箭头函数根本没有自己的this，它的this是继承外面的，因此内部的this就是外层代码块的this。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setTimeout(function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ll(i)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(function (i)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setTimeout(function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ll(i)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})(i)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3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字符串模板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template string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这个东西也是非常有用，当我们要插入大段的html内容到文档中时，传统的写法非常麻烦，所以之前我们通常会引用一些模板工具库，比如mustache等等。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大家可以先看下面一段代码：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我们要用一堆的'+'号来连接文本与变量，而使用ES6的新特性模板字符串``后，我们可以直接这么来写：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用反引号（\）来标识起始，用${}`来引用变量，而且所有的空格和缩进都会被保留在输出之中，是不是非常爽？！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React Router从第1.0.3版开始也使用ES6语法了，比如这个例子：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&lt;Link to={`/taco/${taco.name}`}&gt;{taco.name}&lt;/Link&gt;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$("#result").append(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"There are &lt;b&gt;" + basket.count + "&lt;/b&gt; "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"items in your basket, "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"&lt;em&gt;" + basket.onSale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"&lt;/em&gt; are on sale!"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);</w:t>
            </w:r>
          </w:p>
        </w:tc>
        <w:tc>
          <w:tcPr>
            <w:tcW w:w="4200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$("#result").append(`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There are &lt;b&gt;${basket.count}&lt;/b&gt; items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in your basket, &lt;em&gt;${basket.onSale}&lt;/em&gt;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are on sale!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`);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_ = require("F:/practice/小demo/js/underscore.js");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compiled = _.template("hello : &lt;%=name%&gt;");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re = compiled({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name: "nodejs"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console.log(re);</w:t>
            </w:r>
          </w:p>
        </w:tc>
        <w:tc>
          <w:tcPr>
            <w:tcW w:w="4200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name = "nodeJs";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txt = `hello ${name}`;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console.log(txt);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解构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destructuring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ES6允许按照一定模式，从数组和对象中提取值，对变量进行赋值，这被称为解构（Destructuring）。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看下面的例子：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'ken'let dog = 'lili'let zoo = {cat: cat, dog: dog}</w:t>
            </w:r>
          </w:p>
          <w:p>
            <w:pPr>
              <w:pStyle w:val="30"/>
            </w:pPr>
            <w:r>
              <w:rPr>
                <w:rFonts w:hint="default"/>
              </w:rPr>
              <w:t>console.log(zoo)  //Object {cat: "ken", dog: "lili"}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用ES6完全可以像下面这么写：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'ken'let dog = 'lili'let zoo = {cat, dog}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console.log(zoo)  //Object {cat: "ken", dog: "lili"}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反过来可以这么写：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dog = {type: 'animal', many: 2}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{ type, many} = dog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console.log(type, many)   //animal 2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default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default很简单，意思就是默认值。大家可以看下面的例子，调用</w:t>
            </w:r>
            <w:r>
              <w:t>animal()</w:t>
            </w:r>
            <w:r>
              <w:rPr>
                <w:rFonts w:hint="default"/>
              </w:rPr>
              <w:t>方法时忘了传参数，传统的做法就是加上这一句type = type || 'cat' 来指定默认值。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animal(type){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type = type || 'cat'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如果用ES6我们而已直接这么写：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animal(type = 'cat'){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rest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animals(...types){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console.log(types)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animals('cat', 'dog', 'fish') //["cat", "dog", "fish"]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而如果不用ES6的话，我们则得使用ES5的arguments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</w:rPr>
              <w:t>Array.prototype.slice.apply(arguments)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import export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这两个家伙对应的就是es6自己的</w:t>
            </w:r>
            <w:r>
              <w:t>module</w:t>
            </w:r>
            <w:r>
              <w:rPr>
                <w:rFonts w:hint="default"/>
              </w:rPr>
              <w:t>功能。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我们之前写的Javascript一直都没有模块化的体系，无法将一个庞大的js工程拆分成一个个功能相对独立但相互依赖的小工程，再用一种简单的方法把这些小工程连接在一起。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这有可能导致两个问题：</w:t>
            </w:r>
          </w:p>
          <w:p>
            <w:pPr>
              <w:pStyle w:val="30"/>
            </w:pPr>
            <w:r>
              <w:rPr>
                <w:rFonts w:hint="default"/>
              </w:rPr>
              <w:t>一方面js代码变得很臃肿，难以维护</w:t>
            </w:r>
          </w:p>
          <w:p>
            <w:pPr>
              <w:pStyle w:val="30"/>
            </w:pPr>
            <w:r>
              <w:rPr>
                <w:rFonts w:hint="default"/>
              </w:rPr>
              <w:t>另一方面我们常常得很注意每个script标签在html中的位置，因为它们通常有依赖关系，顺序错了可能就会出bug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在es6之前为解决上面提到的问题，我们得利用第三方提供的一些方案，主要有两种CommonJS(服务器端)和AMD（浏览器端，如require.js）。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如果想了解更多AMD，尤其是require.js，可以参看这个教程：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"http://requirejs.org/docs/why.html"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why modules on the web are useful and the mechanisms that can be used on the web today to enable them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而现在我们有了es6的module功能，它实现非常简单，可以成为服务器和浏览器通用的模块解决方案。</w:t>
            </w:r>
          </w:p>
          <w:p>
            <w:pPr>
              <w:pStyle w:val="30"/>
            </w:pPr>
            <w:r>
              <w:rPr>
                <w:rFonts w:hint="default"/>
              </w:rPr>
              <w:t>ES6模块的设计思想，是尽量的静态化，使得编译时就能确定模块的依赖关系，以及输入和输出的变量。CommonJS和AMD模块，都只能在运行时确定这些东西。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上面的设计思想看不懂也没关系，咱先学会怎么用，等以后用多了、熟练了再去研究它背后的设计思想也不迟！好，那我们就上代码...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传统的写法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首先我们回顾下require.js的写法。假设我们有两个js文件: index.js和content.js,现在我们想要在index.js中使用content.js返回的结果，我们要怎么做呢？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首先定义：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define('content.js', 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'A cat';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然后require：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require(['./content.js'], function(animal){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console.log(animal);   //A cat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那CommonJS是怎么写的呢？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animal = require('./content.js')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module.exports = 'A cat'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ES6的写法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animal from './content'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'A cat'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以上我把三者都列出来了，妈妈再也不用担心我写混淆了...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'A cat'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function say(){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'Hello!'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}  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export const type = 'dog'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上面可以看出，export命令除了输出变量，还可以输出函数，甚至是类（react的模块基本都是输出类）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 say, type } from './content'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${type} says ${says}`)  //The dog says Hello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这里输入的时候要注意：大括号里面的变量名，必须与被导入模块（content.js）对外接口的名称相同。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如果还希望输入content.js中输出的默认值(default), 可以写在大括号外面。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{ say, type }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${type} says ${says} to ${animal}`)  //The dog says Hello to A cat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修改变量名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此时我们不喜欢type这个变量名，因为它有可能重名，所以我们需要修改一下它的变量名。在es6中可以用as实现一键换名。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{ say, type as animalType }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${animalType} says ${says} to ${animal}`)  //The dog says Hello to A cat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模块的整体加载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除了指定加载某个输出值，还可以使用整体加载，即用星号（*）指定一个对象，所有输出值都加载在这个对象上面。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* as content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content.say()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console.log(`The ${content.type} says ${says} to ${animal}`)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//The dog says Hello to A cat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通常星号*结合as一起使用比较合适。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终极秘籍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考虑下面的场景：上面的content.js一共输出了三个变量（default, say, type）,假如我们的实际项目当中只需要用到type这一个变量，其余两个我们暂时不需要。我们可以只输入一个变量：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{ type } from './content'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由于其他两个变量没有被使用，我们希望代码打包的时候也忽略它们，抛弃它们，这样在大项目中可以显著减少文件的体积。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ES6帮我们实现了！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不过，目前无论是webpack还是browserify都还不支持这一功能...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如果你现在就想实现这一功能的话，可以尝试使用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"http://rollupjs.org/"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rollup.js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他们把这个功能叫做Tree-shaking，哈哈哈，意思就是打包前让整个文档树抖一抖，把那些并未被依赖或使用的东西统统抖落下去。。。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看看他们官方的解释吧：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Normally if you require a module, you import the whole thing. ES2015 lets you just import the bits you need, without mucking around with custom builds. It's a revolution in how we use libraries in JavaScript, and it's happening right now.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ind w:firstLine="320" w:firstLineChars="20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ind w:firstLine="320" w:firstLineChars="200"/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r>
        <w:rPr>
          <w:rFonts w:hint="default"/>
        </w:rPr>
        <w:t>回调函数</w:t>
      </w: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0E6718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41658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47BAB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A2260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B327A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3D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2E2BCB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64EE5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52D8D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A60C1"/>
    <w:rsid w:val="09AC40D2"/>
    <w:rsid w:val="09B13FD3"/>
    <w:rsid w:val="09B55EFA"/>
    <w:rsid w:val="09B85AF6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50118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32889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2005C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17514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5695E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C16CB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A0A25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4AA7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5065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173BC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60B40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7C5A32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068D9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9D40FC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1608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66876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8F9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1247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6D237D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0BC7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94DEB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4EE49D0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A48D4"/>
    <w:rsid w:val="285C10A6"/>
    <w:rsid w:val="285D6E9C"/>
    <w:rsid w:val="285F4DDB"/>
    <w:rsid w:val="2861114D"/>
    <w:rsid w:val="28645955"/>
    <w:rsid w:val="286F2B20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A4072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5F5D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42183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D3A97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965A0"/>
    <w:rsid w:val="31EA31E6"/>
    <w:rsid w:val="31F669FE"/>
    <w:rsid w:val="32025300"/>
    <w:rsid w:val="320264FB"/>
    <w:rsid w:val="3203486C"/>
    <w:rsid w:val="32041D31"/>
    <w:rsid w:val="32044878"/>
    <w:rsid w:val="32047319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D399D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A695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EB2608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4F00A6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D295D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42AC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A538D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37C40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2B205E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33E34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06E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62553"/>
    <w:rsid w:val="45FB46E8"/>
    <w:rsid w:val="45FC6AE1"/>
    <w:rsid w:val="46001234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04406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831A21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4A87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E3A1F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1DFD"/>
    <w:rsid w:val="50074FD7"/>
    <w:rsid w:val="500862DC"/>
    <w:rsid w:val="500D2764"/>
    <w:rsid w:val="50174083"/>
    <w:rsid w:val="501A03AD"/>
    <w:rsid w:val="501A61F6"/>
    <w:rsid w:val="502050AC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14824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8D6F16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256A4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B0032"/>
    <w:rsid w:val="545D5EF6"/>
    <w:rsid w:val="545F71FB"/>
    <w:rsid w:val="546722BD"/>
    <w:rsid w:val="54673847"/>
    <w:rsid w:val="54687B0A"/>
    <w:rsid w:val="546B5A21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3E5497"/>
    <w:rsid w:val="554078E1"/>
    <w:rsid w:val="55415B2A"/>
    <w:rsid w:val="555D1E8E"/>
    <w:rsid w:val="555D6963"/>
    <w:rsid w:val="556172CF"/>
    <w:rsid w:val="556D0CEB"/>
    <w:rsid w:val="557748B0"/>
    <w:rsid w:val="557D7697"/>
    <w:rsid w:val="55807EA0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075C3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CF45B2"/>
    <w:rsid w:val="56D51E02"/>
    <w:rsid w:val="56D571AB"/>
    <w:rsid w:val="56D57C8B"/>
    <w:rsid w:val="56D97D5D"/>
    <w:rsid w:val="56DA1B0D"/>
    <w:rsid w:val="56E43647"/>
    <w:rsid w:val="56EB556C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EF529E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B7679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53D68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C274E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71DB5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02DD9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916B9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247E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BD74EA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2B57F5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703D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77CD4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242DE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CF1B9B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9A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66F1D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D00E0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116B28"/>
    <w:rsid w:val="7C241BD9"/>
    <w:rsid w:val="7C245B22"/>
    <w:rsid w:val="7C245B39"/>
    <w:rsid w:val="7C29095C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B0E55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2017-10-02T09:07:36Z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