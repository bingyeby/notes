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w:t>
      </w:r>
    </w:p>
    <w:p>
      <w:pPr>
        <w:pStyle w:val="14"/>
        <w:tabs>
          <w:tab w:val="right" w:leader="dot" w:pos="10658"/>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_Toc28460 </w:instrText>
      </w:r>
      <w:r>
        <w:rPr>
          <w:rFonts w:hint="eastAsia"/>
          <w:lang w:val="en-US" w:eastAsia="zh-CN"/>
        </w:rPr>
        <w:fldChar w:fldCharType="separate"/>
      </w:r>
      <w:r>
        <w:rPr>
          <w:rFonts w:hint="eastAsia"/>
          <w:lang w:val="en-US" w:eastAsia="zh-CN"/>
        </w:rPr>
        <w:t>react.js</w:t>
      </w:r>
      <w:r>
        <w:tab/>
      </w:r>
      <w:r>
        <w:fldChar w:fldCharType="begin"/>
      </w:r>
      <w:r>
        <w:instrText xml:space="preserve"> PAGEREF _Toc28460 </w:instrText>
      </w:r>
      <w:r>
        <w:fldChar w:fldCharType="separate"/>
      </w:r>
      <w:r>
        <w:t>1</w:t>
      </w:r>
      <w:r>
        <w:fldChar w:fldCharType="end"/>
      </w:r>
      <w:r>
        <w:rPr>
          <w:rFonts w:hint="eastAsia"/>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_Toc26445 </w:instrText>
      </w:r>
      <w:r>
        <w:rPr>
          <w:rFonts w:hint="eastAsia" w:ascii="Consolas" w:hAnsi="Consolas" w:eastAsia="新宋体"/>
          <w:w w:val="120"/>
          <w:kern w:val="2"/>
          <w:szCs w:val="22"/>
          <w:lang w:val="en-US" w:eastAsia="zh-CN"/>
        </w:rPr>
        <w:fldChar w:fldCharType="separate"/>
      </w:r>
      <w:r>
        <w:rPr>
          <w:rFonts w:hint="eastAsia"/>
          <w:lang w:eastAsia="zh-CN"/>
        </w:rPr>
        <w:t>理论方面</w:t>
      </w:r>
      <w:r>
        <w:tab/>
      </w:r>
      <w:r>
        <w:fldChar w:fldCharType="begin"/>
      </w:r>
      <w:r>
        <w:instrText xml:space="preserve"> PAGEREF _Toc26445 </w:instrText>
      </w:r>
      <w:r>
        <w:fldChar w:fldCharType="separate"/>
      </w:r>
      <w:r>
        <w:t>1</w:t>
      </w:r>
      <w:r>
        <w:fldChar w:fldCharType="end"/>
      </w:r>
      <w:r>
        <w:rPr>
          <w:rFonts w:hint="eastAsia" w:ascii="Consolas" w:hAnsi="Consolas" w:eastAsia="新宋体"/>
          <w:color w:val="C0504D"/>
          <w:w w:val="120"/>
          <w:kern w:val="2"/>
          <w:szCs w:val="22"/>
          <w:lang w:val="en-US" w:eastAsia="zh-CN"/>
        </w:rPr>
        <w:fldChar w:fldCharType="end"/>
      </w:r>
    </w:p>
    <w:p>
      <w:pPr>
        <w:pStyle w:val="14"/>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_Toc11371 </w:instrText>
      </w:r>
      <w:r>
        <w:rPr>
          <w:rFonts w:hint="eastAsia" w:ascii="Consolas" w:hAnsi="Consolas" w:eastAsia="新宋体"/>
          <w:w w:val="120"/>
          <w:kern w:val="2"/>
          <w:szCs w:val="22"/>
          <w:lang w:val="en-US" w:eastAsia="zh-CN"/>
        </w:rPr>
        <w:fldChar w:fldCharType="separate"/>
      </w:r>
      <w:r>
        <w:rPr>
          <w:rFonts w:hint="eastAsia"/>
          <w:lang w:val="en-US" w:eastAsia="zh-CN"/>
        </w:rPr>
        <w:t>JSX</w:t>
      </w:r>
      <w:r>
        <w:tab/>
      </w:r>
      <w:r>
        <w:fldChar w:fldCharType="begin"/>
      </w:r>
      <w:r>
        <w:instrText xml:space="preserve"> PAGEREF _Toc11371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_Toc14276 </w:instrText>
      </w:r>
      <w:r>
        <w:rPr>
          <w:rFonts w:hint="eastAsia" w:ascii="Consolas" w:hAnsi="Consolas" w:eastAsia="新宋体"/>
          <w:w w:val="120"/>
          <w:kern w:val="2"/>
          <w:szCs w:val="22"/>
          <w:lang w:val="en-US" w:eastAsia="zh-CN"/>
        </w:rPr>
        <w:fldChar w:fldCharType="separate"/>
      </w:r>
      <w:r>
        <w:rPr>
          <w:rFonts w:hint="eastAsia"/>
          <w:lang w:val="en-US" w:eastAsia="zh-CN"/>
        </w:rPr>
        <w:t>JSX</w:t>
      </w:r>
      <w:r>
        <w:tab/>
      </w:r>
      <w:r>
        <w:fldChar w:fldCharType="begin"/>
      </w:r>
      <w:r>
        <w:instrText xml:space="preserve"> PAGEREF _Toc14276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_Toc7184 </w:instrText>
      </w:r>
      <w:r>
        <w:rPr>
          <w:rFonts w:hint="eastAsia" w:ascii="Consolas" w:hAnsi="Consolas" w:eastAsia="新宋体"/>
          <w:w w:val="120"/>
          <w:kern w:val="2"/>
          <w:szCs w:val="22"/>
          <w:lang w:val="en-US" w:eastAsia="zh-CN"/>
        </w:rPr>
        <w:fldChar w:fldCharType="separate"/>
      </w:r>
      <w:r>
        <w:rPr>
          <w:rFonts w:hint="eastAsia"/>
          <w:lang w:val="en-US" w:eastAsia="zh-CN"/>
        </w:rPr>
        <w:t>jsx 转换</w:t>
      </w:r>
      <w:r>
        <w:tab/>
      </w:r>
      <w:r>
        <w:fldChar w:fldCharType="begin"/>
      </w:r>
      <w:r>
        <w:instrText xml:space="preserve"> PAGEREF _Toc7184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_Toc22740 </w:instrText>
      </w:r>
      <w:r>
        <w:rPr>
          <w:rFonts w:hint="eastAsia" w:ascii="Consolas" w:hAnsi="Consolas" w:eastAsia="新宋体"/>
          <w:w w:val="120"/>
          <w:kern w:val="2"/>
          <w:szCs w:val="22"/>
          <w:lang w:val="en-US" w:eastAsia="zh-CN"/>
        </w:rPr>
        <w:fldChar w:fldCharType="separate"/>
      </w:r>
      <w:r>
        <w:t>React.createElement</w:t>
      </w:r>
      <w:r>
        <w:tab/>
      </w:r>
      <w:r>
        <w:fldChar w:fldCharType="begin"/>
      </w:r>
      <w:r>
        <w:instrText xml:space="preserve"> PAGEREF _Toc22740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_Toc12155 </w:instrText>
      </w:r>
      <w:r>
        <w:rPr>
          <w:rFonts w:hint="eastAsia" w:ascii="Consolas" w:hAnsi="Consolas" w:eastAsia="新宋体"/>
          <w:w w:val="120"/>
          <w:kern w:val="2"/>
          <w:szCs w:val="22"/>
          <w:lang w:val="en-US" w:eastAsia="zh-CN"/>
        </w:rPr>
        <w:fldChar w:fldCharType="separate"/>
      </w:r>
      <w:r>
        <w:rPr>
          <w:rFonts w:hint="eastAsia"/>
          <w:lang w:val="en-US" w:eastAsia="zh-CN"/>
        </w:rPr>
        <w:t>map</w:t>
      </w:r>
      <w:r>
        <w:tab/>
      </w:r>
      <w:r>
        <w:fldChar w:fldCharType="begin"/>
      </w:r>
      <w:r>
        <w:instrText xml:space="preserve"> PAGEREF _Toc12155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_Toc26335 </w:instrText>
      </w:r>
      <w:r>
        <w:rPr>
          <w:rFonts w:hint="eastAsia" w:ascii="Consolas" w:hAnsi="Consolas" w:eastAsia="新宋体"/>
          <w:w w:val="120"/>
          <w:kern w:val="2"/>
          <w:szCs w:val="22"/>
          <w:lang w:val="en-US" w:eastAsia="zh-CN"/>
        </w:rPr>
        <w:fldChar w:fldCharType="separate"/>
      </w:r>
      <w:r>
        <w:rPr>
          <w:rFonts w:hint="eastAsia"/>
          <w:lang w:val="en-US" w:eastAsia="zh-CN"/>
        </w:rPr>
        <w:t>map</w:t>
      </w:r>
      <w:r>
        <w:tab/>
      </w:r>
      <w:r>
        <w:fldChar w:fldCharType="begin"/>
      </w:r>
      <w:r>
        <w:instrText xml:space="preserve"> PAGEREF _Toc26335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_Toc10267 </w:instrText>
      </w:r>
      <w:r>
        <w:rPr>
          <w:rFonts w:hint="eastAsia" w:ascii="Consolas" w:hAnsi="Consolas" w:eastAsia="新宋体"/>
          <w:w w:val="120"/>
          <w:kern w:val="2"/>
          <w:szCs w:val="22"/>
          <w:lang w:val="en-US" w:eastAsia="zh-CN"/>
        </w:rPr>
        <w:fldChar w:fldCharType="separate"/>
      </w:r>
      <w:r>
        <w:rPr>
          <w:rFonts w:hint="eastAsia"/>
          <w:lang w:val="en-US" w:eastAsia="zh-CN"/>
        </w:rPr>
        <w:t>展开属性</w:t>
      </w:r>
      <w:r>
        <w:tab/>
      </w:r>
      <w:r>
        <w:fldChar w:fldCharType="begin"/>
      </w:r>
      <w:r>
        <w:instrText xml:space="preserve"> PAGEREF _Toc10267 </w:instrText>
      </w:r>
      <w:r>
        <w:fldChar w:fldCharType="separate"/>
      </w:r>
      <w:r>
        <w:t>2</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_Toc8669 </w:instrText>
      </w:r>
      <w:r>
        <w:rPr>
          <w:rFonts w:hint="eastAsia" w:ascii="Consolas" w:hAnsi="Consolas" w:eastAsia="新宋体"/>
          <w:w w:val="120"/>
          <w:kern w:val="2"/>
          <w:szCs w:val="22"/>
          <w:lang w:val="en-US" w:eastAsia="zh-CN"/>
        </w:rPr>
        <w:fldChar w:fldCharType="separate"/>
      </w:r>
      <w:r>
        <w:rPr>
          <w:rFonts w:hint="default"/>
        </w:rPr>
        <w:t>HTML 实体</w:t>
      </w:r>
      <w:r>
        <w:tab/>
      </w:r>
      <w:r>
        <w:fldChar w:fldCharType="begin"/>
      </w:r>
      <w:r>
        <w:instrText xml:space="preserve"> PAGEREF _Toc8669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_Toc24873 </w:instrText>
      </w:r>
      <w:r>
        <w:rPr>
          <w:rFonts w:hint="eastAsia" w:ascii="Consolas" w:hAnsi="Consolas" w:eastAsia="新宋体"/>
          <w:w w:val="120"/>
          <w:kern w:val="2"/>
          <w:szCs w:val="22"/>
          <w:lang w:val="en-US" w:eastAsia="zh-CN"/>
        </w:rPr>
        <w:fldChar w:fldCharType="separate"/>
      </w:r>
      <w:r>
        <w:rPr>
          <w:rFonts w:hint="default"/>
        </w:rPr>
        <w:t>转义</w:t>
      </w:r>
      <w:r>
        <w:tab/>
      </w:r>
      <w:r>
        <w:fldChar w:fldCharType="begin"/>
      </w:r>
      <w:r>
        <w:instrText xml:space="preserve"> PAGEREF _Toc24873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_Toc11964 </w:instrText>
      </w:r>
      <w:r>
        <w:rPr>
          <w:rFonts w:hint="eastAsia" w:ascii="Consolas" w:hAnsi="Consolas" w:eastAsia="新宋体"/>
          <w:w w:val="120"/>
          <w:kern w:val="2"/>
          <w:szCs w:val="22"/>
          <w:lang w:val="en-US" w:eastAsia="zh-CN"/>
        </w:rPr>
        <w:fldChar w:fldCharType="separate"/>
      </w:r>
      <w:r>
        <w:rPr>
          <w:rFonts w:hint="default"/>
        </w:rPr>
        <w:t>注释</w:t>
      </w:r>
      <w:r>
        <w:tab/>
      </w:r>
      <w:r>
        <w:fldChar w:fldCharType="begin"/>
      </w:r>
      <w:r>
        <w:instrText xml:space="preserve"> PAGEREF _Toc11964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_Toc12298 </w:instrText>
      </w:r>
      <w:r>
        <w:rPr>
          <w:rFonts w:hint="eastAsia" w:ascii="Consolas" w:hAnsi="Consolas" w:eastAsia="新宋体"/>
          <w:w w:val="120"/>
          <w:kern w:val="2"/>
          <w:szCs w:val="22"/>
          <w:lang w:val="en-US" w:eastAsia="zh-CN"/>
        </w:rPr>
        <w:fldChar w:fldCharType="separate"/>
      </w:r>
      <w:r>
        <w:rPr>
          <w:rFonts w:hint="default"/>
        </w:rPr>
        <w:t>表达式</w:t>
      </w:r>
      <w:r>
        <w:tab/>
      </w:r>
      <w:r>
        <w:fldChar w:fldCharType="begin"/>
      </w:r>
      <w:r>
        <w:instrText xml:space="preserve"> PAGEREF _Toc12298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_Toc2236 </w:instrText>
      </w:r>
      <w:r>
        <w:rPr>
          <w:rFonts w:hint="eastAsia" w:ascii="Consolas" w:hAnsi="Consolas" w:eastAsia="新宋体"/>
          <w:w w:val="120"/>
          <w:kern w:val="2"/>
          <w:szCs w:val="22"/>
          <w:lang w:val="en-US" w:eastAsia="zh-CN"/>
        </w:rPr>
        <w:fldChar w:fldCharType="separate"/>
      </w:r>
      <w:r>
        <w:rPr>
          <w:rFonts w:hint="eastAsia"/>
          <w:lang w:val="en-US" w:eastAsia="zh-CN"/>
        </w:rPr>
        <w:t>API(state props)</w:t>
      </w:r>
      <w:r>
        <w:tab/>
      </w:r>
      <w:r>
        <w:fldChar w:fldCharType="begin"/>
      </w:r>
      <w:r>
        <w:instrText xml:space="preserve"> PAGEREF _Toc2236 </w:instrText>
      </w:r>
      <w:r>
        <w:fldChar w:fldCharType="separate"/>
      </w:r>
      <w:r>
        <w:t>3</w:t>
      </w:r>
      <w:r>
        <w:fldChar w:fldCharType="end"/>
      </w:r>
      <w:r>
        <w:rPr>
          <w:rFonts w:hint="eastAsia" w:ascii="Consolas" w:hAnsi="Consolas" w:eastAsia="新宋体"/>
          <w:color w:val="C0504D"/>
          <w:w w:val="120"/>
          <w:kern w:val="2"/>
          <w:szCs w:val="22"/>
          <w:lang w:val="en-US" w:eastAsia="zh-CN"/>
        </w:rPr>
        <w:fldChar w:fldCharType="end"/>
      </w:r>
    </w:p>
    <w:p>
      <w:pPr>
        <w:pStyle w:val="11"/>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_Toc22723 </w:instrText>
      </w:r>
      <w:r>
        <w:rPr>
          <w:rFonts w:hint="eastAsia" w:ascii="Consolas" w:hAnsi="Consolas" w:eastAsia="新宋体"/>
          <w:w w:val="120"/>
          <w:kern w:val="2"/>
          <w:szCs w:val="22"/>
          <w:lang w:val="en-US" w:eastAsia="zh-CN"/>
        </w:rPr>
        <w:fldChar w:fldCharType="separate"/>
      </w:r>
      <w:r>
        <w:rPr>
          <w:rFonts w:hint="eastAsia"/>
          <w:lang w:val="en-US" w:eastAsia="zh-CN"/>
        </w:rPr>
        <w:t>demo</w:t>
      </w:r>
      <w:r>
        <w:tab/>
      </w:r>
      <w:r>
        <w:fldChar w:fldCharType="begin"/>
      </w:r>
      <w:r>
        <w:instrText xml:space="preserve"> PAGEREF _Toc22723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_Toc19076 </w:instrText>
      </w:r>
      <w:r>
        <w:rPr>
          <w:rFonts w:hint="eastAsia" w:ascii="Consolas" w:hAnsi="Consolas" w:eastAsia="新宋体"/>
          <w:w w:val="120"/>
          <w:kern w:val="2"/>
          <w:szCs w:val="22"/>
          <w:lang w:val="en-US" w:eastAsia="zh-CN"/>
        </w:rPr>
        <w:fldChar w:fldCharType="separate"/>
      </w:r>
      <w:r>
        <w:rPr>
          <w:rFonts w:hint="eastAsia"/>
          <w:szCs w:val="16"/>
        </w:rPr>
        <w:t>点击标签来使得点击计数器加 1</w:t>
      </w:r>
      <w:r>
        <w:tab/>
      </w:r>
      <w:r>
        <w:fldChar w:fldCharType="begin"/>
      </w:r>
      <w:r>
        <w:instrText xml:space="preserve"> PAGEREF _Toc19076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_Toc16179 </w:instrText>
      </w:r>
      <w:r>
        <w:rPr>
          <w:rFonts w:hint="eastAsia" w:ascii="Consolas" w:hAnsi="Consolas" w:eastAsia="新宋体"/>
          <w:w w:val="120"/>
          <w:kern w:val="2"/>
          <w:szCs w:val="22"/>
          <w:lang w:val="en-US" w:eastAsia="zh-CN"/>
        </w:rPr>
        <w:fldChar w:fldCharType="separate"/>
      </w:r>
      <w:r>
        <w:rPr>
          <w:rFonts w:hint="eastAsia"/>
          <w:lang w:val="en-US" w:eastAsia="zh-CN"/>
        </w:rPr>
        <w:t>componentDidMount 中启动定时器</w:t>
      </w:r>
      <w:r>
        <w:tab/>
      </w:r>
      <w:r>
        <w:fldChar w:fldCharType="begin"/>
      </w:r>
      <w:r>
        <w:instrText xml:space="preserve"> PAGEREF _Toc16179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_Toc29956 </w:instrText>
      </w:r>
      <w:r>
        <w:rPr>
          <w:rFonts w:hint="eastAsia" w:ascii="Consolas" w:hAnsi="Consolas" w:eastAsia="新宋体"/>
          <w:w w:val="120"/>
          <w:kern w:val="2"/>
          <w:szCs w:val="22"/>
          <w:lang w:val="en-US" w:eastAsia="zh-CN"/>
        </w:rPr>
        <w:fldChar w:fldCharType="separate"/>
      </w:r>
      <w:r>
        <w:t>组件的</w:t>
      </w:r>
      <w:r>
        <w:rPr>
          <w:rFonts w:hint="eastAsia"/>
          <w:lang w:eastAsia="zh-CN"/>
        </w:rPr>
        <w:t>复用</w:t>
      </w:r>
      <w:r>
        <w:tab/>
      </w:r>
      <w:r>
        <w:fldChar w:fldCharType="begin"/>
      </w:r>
      <w:r>
        <w:instrText xml:space="preserve"> PAGEREF _Toc29956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_Toc743 </w:instrText>
      </w:r>
      <w:r>
        <w:rPr>
          <w:rFonts w:hint="eastAsia" w:ascii="Consolas" w:hAnsi="Consolas" w:eastAsia="新宋体"/>
          <w:w w:val="120"/>
          <w:kern w:val="2"/>
          <w:szCs w:val="22"/>
          <w:lang w:val="en-US" w:eastAsia="zh-CN"/>
        </w:rPr>
        <w:fldChar w:fldCharType="separate"/>
      </w:r>
      <w:r>
        <w:rPr>
          <w:rFonts w:hint="eastAsia"/>
          <w:lang w:val="en-US" w:eastAsia="zh-CN"/>
        </w:rPr>
        <w:t>用户输入</w:t>
      </w:r>
      <w:r>
        <w:rPr>
          <w:rFonts w:hint="eastAsia"/>
          <w:lang w:eastAsia="zh-CN"/>
        </w:rPr>
        <w:t>同步</w:t>
      </w:r>
      <w:r>
        <w:tab/>
      </w:r>
      <w:r>
        <w:fldChar w:fldCharType="begin"/>
      </w:r>
      <w:r>
        <w:instrText xml:space="preserve"> PAGEREF _Toc743 </w:instrText>
      </w:r>
      <w:r>
        <w:fldChar w:fldCharType="separate"/>
      </w:r>
      <w:r>
        <w:t>4</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_Toc19051 </w:instrText>
      </w:r>
      <w:r>
        <w:rPr>
          <w:rFonts w:hint="eastAsia" w:ascii="Consolas" w:hAnsi="Consolas" w:eastAsia="新宋体"/>
          <w:w w:val="120"/>
          <w:kern w:val="2"/>
          <w:szCs w:val="22"/>
          <w:lang w:val="en-US" w:eastAsia="zh-CN"/>
        </w:rPr>
        <w:fldChar w:fldCharType="separate"/>
      </w:r>
      <w:r>
        <w:rPr>
          <w:rFonts w:hint="eastAsia"/>
          <w:lang w:eastAsia="zh-CN"/>
        </w:rPr>
        <w:t>结合使用</w:t>
      </w:r>
      <w:r>
        <w:rPr>
          <w:rFonts w:hint="default"/>
        </w:rPr>
        <w:t>Ajax</w:t>
      </w:r>
      <w:r>
        <w:tab/>
      </w:r>
      <w:r>
        <w:fldChar w:fldCharType="begin"/>
      </w:r>
      <w:r>
        <w:instrText xml:space="preserve"> PAGEREF _Toc19051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pStyle w:val="13"/>
        <w:tabs>
          <w:tab w:val="right" w:leader="dot" w:pos="10658"/>
        </w:tabs>
      </w:pPr>
      <w:r>
        <w:rPr>
          <w:rFonts w:hint="eastAsia" w:ascii="Consolas" w:hAnsi="Consolas" w:eastAsia="新宋体"/>
          <w:color w:val="C0504D"/>
          <w:w w:val="120"/>
          <w:kern w:val="2"/>
          <w:szCs w:val="22"/>
          <w:lang w:val="en-US" w:eastAsia="zh-CN"/>
        </w:rPr>
        <w:fldChar w:fldCharType="begin"/>
      </w:r>
      <w:r>
        <w:rPr>
          <w:rFonts w:hint="eastAsia" w:ascii="Consolas" w:hAnsi="Consolas" w:eastAsia="新宋体"/>
          <w:w w:val="120"/>
          <w:kern w:val="2"/>
          <w:szCs w:val="22"/>
          <w:lang w:val="en-US" w:eastAsia="zh-CN"/>
        </w:rPr>
        <w:instrText xml:space="preserve"> HYPERLINK \l _Toc25286 </w:instrText>
      </w:r>
      <w:r>
        <w:rPr>
          <w:rFonts w:hint="eastAsia" w:ascii="Consolas" w:hAnsi="Consolas" w:eastAsia="新宋体"/>
          <w:w w:val="120"/>
          <w:kern w:val="2"/>
          <w:szCs w:val="22"/>
          <w:lang w:val="en-US" w:eastAsia="zh-CN"/>
        </w:rPr>
        <w:fldChar w:fldCharType="separate"/>
      </w:r>
      <w:r>
        <w:rPr>
          <w:rFonts w:hint="default"/>
        </w:rPr>
        <w:t>把一个Promise对象传入组件</w:t>
      </w:r>
      <w:r>
        <w:tab/>
      </w:r>
      <w:r>
        <w:fldChar w:fldCharType="begin"/>
      </w:r>
      <w:r>
        <w:instrText xml:space="preserve"> PAGEREF _Toc25286 </w:instrText>
      </w:r>
      <w:r>
        <w:fldChar w:fldCharType="separate"/>
      </w:r>
      <w:r>
        <w:t>5</w:t>
      </w:r>
      <w:r>
        <w:fldChar w:fldCharType="end"/>
      </w:r>
      <w:r>
        <w:rPr>
          <w:rFonts w:hint="eastAsia" w:ascii="Consolas" w:hAnsi="Consolas" w:eastAsia="新宋体"/>
          <w:color w:val="C0504D"/>
          <w:w w:val="120"/>
          <w:kern w:val="2"/>
          <w:szCs w:val="22"/>
          <w:lang w:val="en-US" w:eastAsia="zh-CN"/>
        </w:rPr>
        <w:fldChar w:fldCharType="end"/>
      </w:r>
    </w:p>
    <w:p>
      <w:pPr>
        <w:rPr>
          <w:rFonts w:hint="eastAsia" w:ascii="Consolas" w:hAnsi="Consolas" w:eastAsia="新宋体"/>
          <w:color w:val="C0504D"/>
          <w:w w:val="120"/>
          <w:kern w:val="2"/>
          <w:szCs w:val="22"/>
          <w:lang w:val="en-US" w:eastAsia="zh-CN"/>
        </w:rPr>
      </w:pPr>
      <w:r>
        <w:rPr>
          <w:rFonts w:hint="eastAsia" w:ascii="Consolas" w:hAnsi="Consolas" w:eastAsia="新宋体"/>
          <w:color w:val="C0504D"/>
          <w:w w:val="120"/>
          <w:kern w:val="2"/>
          <w:szCs w:val="22"/>
          <w:lang w:val="en-US" w:eastAsia="zh-CN"/>
        </w:rPr>
        <w:fldChar w:fldCharType="end"/>
      </w:r>
    </w:p>
    <w:p>
      <w:pPr>
        <w:pStyle w:val="3"/>
        <w:tabs>
          <w:tab w:val="left" w:pos="575"/>
          <w:tab w:val="clear" w:pos="0"/>
        </w:tabs>
        <w:rPr>
          <w:rFonts w:hint="eastAsia"/>
          <w:lang w:val="en-US" w:eastAsia="zh-CN"/>
        </w:rPr>
      </w:pPr>
      <w:bookmarkStart w:id="0" w:name="_Toc6920"/>
      <w:bookmarkStart w:id="1" w:name="_Toc20622"/>
      <w:bookmarkStart w:id="2" w:name="_Toc2565"/>
      <w:bookmarkStart w:id="3" w:name="_Toc28460"/>
      <w:r>
        <w:rPr>
          <w:rFonts w:hint="eastAsia"/>
          <w:lang w:val="en-US" w:eastAsia="zh-CN"/>
        </w:rPr>
        <w:t>react.js</w:t>
      </w:r>
      <w:bookmarkEnd w:id="0"/>
      <w:bookmarkEnd w:id="1"/>
      <w:bookmarkEnd w:id="2"/>
      <w:bookmarkEnd w:id="3"/>
    </w:p>
    <w:p>
      <w:pPr>
        <w:rPr>
          <w:rFonts w:hint="eastAsia" w:ascii="Consolas" w:hAnsi="Consolas" w:eastAsia="新宋体"/>
          <w:color w:val="C0504D"/>
          <w:w w:val="120"/>
          <w:kern w:val="2"/>
          <w:szCs w:val="22"/>
          <w:lang w:val="en-US" w:eastAsia="zh-CN"/>
        </w:rPr>
      </w:pPr>
    </w:p>
    <w:p>
      <w:pPr>
        <w:pStyle w:val="29"/>
        <w:rPr>
          <w:rFonts w:hint="eastAsia"/>
          <w:lang w:eastAsia="zh-CN"/>
        </w:rPr>
      </w:pPr>
      <w:bookmarkStart w:id="4" w:name="_Toc21716"/>
      <w:bookmarkStart w:id="5" w:name="_Toc26779"/>
      <w:bookmarkStart w:id="6" w:name="_Toc25198"/>
      <w:bookmarkStart w:id="7" w:name="_Toc26445"/>
      <w:r>
        <w:rPr>
          <w:rFonts w:hint="eastAsia"/>
          <w:lang w:eastAsia="zh-CN"/>
        </w:rPr>
        <w:t>理论方面</w:t>
      </w:r>
      <w:bookmarkEnd w:id="4"/>
      <w:bookmarkEnd w:id="5"/>
      <w:bookmarkEnd w:id="6"/>
      <w:bookmarkEnd w:id="7"/>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9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rPr>
                <w:rFonts w:hint="eastAsia"/>
                <w:lang w:val="en-US" w:eastAsia="zh-CN"/>
              </w:rPr>
            </w:pPr>
            <w:r>
              <w:rPr>
                <w:rFonts w:hint="eastAsia"/>
                <w:lang w:val="en-US" w:eastAsia="zh-CN"/>
              </w:rPr>
              <w:t>学习网址</w:t>
            </w:r>
          </w:p>
        </w:tc>
        <w:tc>
          <w:tcPr>
            <w:tcW w:w="9699" w:type="dxa"/>
            <w:vAlign w:val="top"/>
          </w:tcPr>
          <w:p>
            <w:pPr>
              <w:rPr>
                <w:rFonts w:hint="eastAsia"/>
                <w:lang w:val="en-US" w:eastAsia="zh-CN"/>
              </w:rPr>
            </w:pPr>
            <w:r>
              <w:rPr>
                <w:rFonts w:hint="eastAsia"/>
                <w:lang w:val="en-US" w:eastAsia="zh-CN"/>
              </w:rPr>
              <w:t>react</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"https://facebook.github.io/react/docs/hello-world.html" </w:instrText>
            </w:r>
            <w:r>
              <w:rPr>
                <w:rFonts w:hint="eastAsia"/>
                <w:lang w:val="en-US" w:eastAsia="zh-CN"/>
              </w:rPr>
              <w:fldChar w:fldCharType="separate"/>
            </w:r>
            <w:r>
              <w:rPr>
                <w:rStyle w:val="21"/>
                <w:rFonts w:hint="eastAsia"/>
                <w:lang w:val="en-US" w:eastAsia="zh-CN"/>
              </w:rPr>
              <w:t>https://facebook.github.io/react/docs/hello-world.html</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中文文档地址:</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"https://doc.react-china.org" </w:instrText>
            </w:r>
            <w:r>
              <w:rPr>
                <w:rFonts w:hint="eastAsia"/>
                <w:lang w:val="en-US" w:eastAsia="zh-CN"/>
              </w:rPr>
              <w:fldChar w:fldCharType="separate"/>
            </w:r>
            <w:r>
              <w:rPr>
                <w:rStyle w:val="21"/>
                <w:rFonts w:hint="eastAsia"/>
                <w:lang w:val="en-US" w:eastAsia="zh-CN"/>
              </w:rPr>
              <w:t>https://doc.react-china.org</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"http://www.css88.com/react/" </w:instrText>
            </w:r>
            <w:r>
              <w:rPr>
                <w:rFonts w:hint="eastAsia"/>
                <w:lang w:val="en-US" w:eastAsia="zh-CN"/>
              </w:rPr>
              <w:fldChar w:fldCharType="separate"/>
            </w:r>
            <w:r>
              <w:rPr>
                <w:rFonts w:hint="eastAsia"/>
                <w:lang w:val="en-US" w:eastAsia="zh-CN"/>
              </w:rPr>
              <w:t>http://www.css88.com/react/</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react china:（社区）</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"http://react-china.org/" </w:instrText>
            </w:r>
            <w:r>
              <w:rPr>
                <w:rFonts w:hint="eastAsia"/>
                <w:lang w:val="en-US" w:eastAsia="zh-CN"/>
              </w:rPr>
              <w:fldChar w:fldCharType="separate"/>
            </w:r>
            <w:r>
              <w:rPr>
                <w:rFonts w:hint="eastAsia"/>
                <w:lang w:val="en-US" w:eastAsia="zh-CN"/>
              </w:rPr>
              <w:t>http://react-china.org/</w:t>
            </w:r>
            <w:r>
              <w:rPr>
                <w:rFonts w:hint="eastAsia"/>
                <w:lang w:val="en-US" w:eastAsia="zh-CN"/>
              </w:rPr>
              <w:fldChar w:fldCharType="end"/>
            </w:r>
          </w:p>
          <w:p>
            <w:pPr>
              <w:rPr>
                <w:rFonts w:hint="eastAsia"/>
                <w:lang w:val="en-US" w:eastAsia="zh-CN"/>
              </w:rPr>
            </w:pPr>
          </w:p>
          <w:p>
            <w:r>
              <w:rPr>
                <w:rFonts w:hint="default"/>
              </w:rPr>
              <w:t>React.js 小书</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"http://huziketang.com/books/react/" </w:instrText>
            </w:r>
            <w:r>
              <w:rPr>
                <w:rFonts w:hint="eastAsia"/>
                <w:lang w:val="en-US" w:eastAsia="zh-CN"/>
              </w:rPr>
              <w:fldChar w:fldCharType="separate"/>
            </w:r>
            <w:r>
              <w:rPr>
                <w:rStyle w:val="21"/>
                <w:rFonts w:hint="eastAsia"/>
                <w:lang w:val="en-US" w:eastAsia="zh-CN"/>
              </w:rPr>
              <w:t>http://huziketang.com/books/react/</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 xml:space="preserve">IT笔录 = </w:t>
            </w:r>
            <w:r>
              <w:fldChar w:fldCharType="begin"/>
            </w:r>
            <w:r>
              <w:instrText xml:space="preserve"> HYPERLINK "https://itbilu.com/" </w:instrText>
            </w:r>
            <w:r>
              <w:fldChar w:fldCharType="separate"/>
            </w:r>
            <w:r>
              <w:rPr>
                <w:rFonts w:hint="default"/>
              </w:rPr>
              <w:t>首页</w:t>
            </w:r>
            <w:r>
              <w:rPr>
                <w:rFonts w:hint="default"/>
              </w:rPr>
              <w:fldChar w:fldCharType="end"/>
            </w:r>
            <w:r>
              <w:rPr>
                <w:rFonts w:hint="default"/>
              </w:rPr>
              <w:fldChar w:fldCharType="begin"/>
            </w:r>
            <w:r>
              <w:rPr>
                <w:rFonts w:hint="default"/>
              </w:rPr>
              <w:instrText xml:space="preserve"> HYPERLINK "https://itbilu.com/javascript" </w:instrText>
            </w:r>
            <w:r>
              <w:rPr>
                <w:rFonts w:hint="default"/>
              </w:rPr>
              <w:fldChar w:fldCharType="separate"/>
            </w:r>
            <w:r>
              <w:rPr>
                <w:rFonts w:hint="default"/>
              </w:rPr>
              <w:t>JavaScript</w:t>
            </w:r>
            <w:r>
              <w:rPr>
                <w:rFonts w:hint="default"/>
              </w:rPr>
              <w:fldChar w:fldCharType="end"/>
            </w:r>
            <w:r>
              <w:rPr>
                <w:rFonts w:hint="default"/>
              </w:rPr>
              <w:t>React</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"https://itbilu.com/javascript/react" </w:instrText>
            </w:r>
            <w:r>
              <w:rPr>
                <w:rFonts w:hint="eastAsia"/>
                <w:lang w:val="en-US" w:eastAsia="zh-CN"/>
              </w:rPr>
              <w:fldChar w:fldCharType="separate"/>
            </w:r>
            <w:r>
              <w:rPr>
                <w:rStyle w:val="21"/>
                <w:rFonts w:hint="eastAsia"/>
                <w:lang w:val="en-US" w:eastAsia="zh-CN"/>
              </w:rPr>
              <w:t>https://itbilu.com/javascript/react</w:t>
            </w:r>
            <w:r>
              <w:rPr>
                <w:rFonts w:hint="eastAsia"/>
                <w:lang w:val="en-US" w:eastAsia="zh-CN"/>
              </w:rPr>
              <w:fldChar w:fldCharType="end"/>
            </w:r>
          </w:p>
          <w:p>
            <w:pPr>
              <w:rPr>
                <w:rFonts w:hint="default"/>
              </w:rPr>
            </w:pPr>
            <w:r>
              <w:rPr>
                <w:rFonts w:hint="eastAsia"/>
                <w:lang w:val="en-US" w:eastAsia="zh-CN"/>
              </w:rPr>
              <w:br w:type="textWrapping"/>
            </w:r>
            <w:r>
              <w:rPr>
                <w:rFonts w:hint="eastAsia"/>
                <w:lang w:val="en-US" w:eastAsia="zh-CN"/>
              </w:rPr>
              <w:t xml:space="preserve">阮一峰 </w:t>
            </w:r>
            <w:r>
              <w:rPr>
                <w:rFonts w:hint="default"/>
              </w:rPr>
              <w:t>React 技术栈系列教程</w:t>
            </w:r>
          </w:p>
          <w:p>
            <w:pPr>
              <w:rPr>
                <w:rFonts w:hint="eastAsia"/>
                <w:lang w:val="en-US" w:eastAsia="zh-CN"/>
              </w:rPr>
            </w:pPr>
            <w:r>
              <w:rPr>
                <w:rFonts w:hint="default"/>
              </w:rPr>
              <w:fldChar w:fldCharType="begin"/>
            </w:r>
            <w:r>
              <w:rPr>
                <w:rFonts w:hint="default"/>
              </w:rPr>
              <w:instrText xml:space="preserve"> HYPERLINK "http://www.ruanyifeng.com/blog/2016/09/react-technology-stack.html" </w:instrText>
            </w:r>
            <w:r>
              <w:rPr>
                <w:rFonts w:hint="default"/>
              </w:rPr>
              <w:fldChar w:fldCharType="separate"/>
            </w:r>
            <w:r>
              <w:rPr>
                <w:rFonts w:hint="default"/>
              </w:rPr>
              <w:t>http://www.ruanyifeng.com/blog/2016/09/react-t</w:t>
            </w:r>
            <w:bookmarkStart w:id="27" w:name="_GoBack"/>
            <w:bookmarkEnd w:id="27"/>
            <w:r>
              <w:rPr>
                <w:rFonts w:hint="default"/>
              </w:rPr>
              <w:t>echnology-stack.html</w:t>
            </w:r>
            <w:r>
              <w:rPr>
                <w:rFonts w:hint="default"/>
              </w:rPr>
              <w:fldChar w:fldCharType="end"/>
            </w:r>
          </w:p>
          <w:p>
            <w:pPr>
              <w:rPr>
                <w:rFonts w:hint="eastAsia"/>
                <w:lang w:val="en-US" w:eastAsia="zh-CN"/>
              </w:rPr>
            </w:pPr>
          </w:p>
          <w:p>
            <w:pPr>
              <w:rPr>
                <w:rFonts w:hint="eastAsia"/>
                <w:lang w:val="en-US" w:eastAsia="zh-CN"/>
              </w:rPr>
            </w:pPr>
            <w:r>
              <w:rPr>
                <w:rFonts w:hint="eastAsia"/>
                <w:lang w:val="en-US" w:eastAsia="zh-CN"/>
              </w:rPr>
              <w:t>material-ui  来自react（</w:t>
            </w:r>
            <w:r>
              <w:rPr>
                <w:rFonts w:hint="default"/>
              </w:rPr>
              <w:t>A Set of React Components that ImplementGoogle's Material Design</w:t>
            </w:r>
            <w:r>
              <w:rPr>
                <w:rFonts w:hint="eastAsia"/>
                <w:lang w:val="en-US" w:eastAsia="zh-CN"/>
              </w:rPr>
              <w:t>）</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"http://www.material-ui.com/#/get-started/usage" </w:instrText>
            </w:r>
            <w:r>
              <w:rPr>
                <w:rFonts w:hint="eastAsia"/>
                <w:lang w:val="en-US" w:eastAsia="zh-CN"/>
              </w:rPr>
              <w:fldChar w:fldCharType="separate"/>
            </w:r>
            <w:r>
              <w:rPr>
                <w:rFonts w:hint="eastAsia"/>
                <w:lang w:val="en-US" w:eastAsia="zh-CN"/>
              </w:rPr>
              <w:t>http://www.material-ui.com/#/get-started/usage</w:t>
            </w:r>
            <w:r>
              <w:rPr>
                <w:rFonts w:hint="eastAsia"/>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rPr>
                <w:rFonts w:hint="eastAsia"/>
                <w:lang w:val="en-US" w:eastAsia="zh-CN"/>
              </w:rPr>
            </w:pPr>
          </w:p>
        </w:tc>
        <w:tc>
          <w:tcPr>
            <w:tcW w:w="9699" w:type="dxa"/>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vAlign w:val="top"/>
          </w:tcPr>
          <w:p>
            <w:pPr>
              <w:rPr>
                <w:rFonts w:hint="eastAsia"/>
                <w:lang w:val="en-US" w:eastAsia="zh-CN"/>
              </w:rPr>
            </w:pPr>
            <w:r>
              <w:rPr>
                <w:rFonts w:hint="default"/>
              </w:rPr>
              <w:t>CSS预处理器LESS、SASS使用教程</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"https://itbilu.com/other/relate/E1PlpkRL-.html" </w:instrText>
            </w:r>
            <w:r>
              <w:rPr>
                <w:rFonts w:hint="eastAsia"/>
                <w:lang w:val="en-US" w:eastAsia="zh-CN"/>
              </w:rPr>
              <w:fldChar w:fldCharType="separate"/>
            </w:r>
            <w:r>
              <w:rPr>
                <w:rStyle w:val="21"/>
                <w:rFonts w:hint="eastAsia"/>
                <w:lang w:val="en-US" w:eastAsia="zh-CN"/>
              </w:rPr>
              <w:t>https://itbilu.com/other/relate/E1PlpkRL-.html</w:t>
            </w:r>
            <w:r>
              <w:rPr>
                <w:rFonts w:hint="eastAsia"/>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vAlign w:val="top"/>
          </w:tcPr>
          <w:p>
            <w:pPr>
              <w:rPr>
                <w:rFonts w:hint="eastAsia"/>
                <w:lang w:val="en-US" w:eastAsia="zh-CN"/>
              </w:rPr>
            </w:pPr>
            <w:r>
              <w:rPr>
                <w:rFonts w:hint="default"/>
              </w:rPr>
              <w:fldChar w:fldCharType="begin"/>
            </w:r>
            <w:r>
              <w:rPr>
                <w:rFonts w:hint="default"/>
              </w:rPr>
              <w:instrText xml:space="preserve"> HYPERLINK "http://www.cnblogs.com/yunfeifei/p/4486125.html" </w:instrText>
            </w:r>
            <w:r>
              <w:rPr>
                <w:rFonts w:hint="default"/>
              </w:rPr>
              <w:fldChar w:fldCharType="separate"/>
            </w:r>
            <w:r>
              <w:rPr>
                <w:rFonts w:hint="default"/>
              </w:rPr>
              <w:t>一看就懂的ReactJs入门</w:t>
            </w:r>
            <w:r>
              <w:rPr>
                <w:rFonts w:hint="default"/>
                <w:lang w:val="en-US" w:eastAsia="zh-CN"/>
              </w:rPr>
              <w:t>教程</w:t>
            </w:r>
            <w:r>
              <w:rPr>
                <w:rFonts w:hint="default"/>
              </w:rPr>
              <w:t>-精华版</w:t>
            </w:r>
            <w:r>
              <w:rPr>
                <w:rFonts w:hint="default"/>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"http://www.cnblogs.com/yunfeifei/p/4486125.html" </w:instrText>
            </w:r>
            <w:r>
              <w:rPr>
                <w:rFonts w:hint="eastAsia"/>
                <w:lang w:val="en-US" w:eastAsia="zh-CN"/>
              </w:rPr>
              <w:fldChar w:fldCharType="separate"/>
            </w:r>
            <w:r>
              <w:rPr>
                <w:rStyle w:val="21"/>
                <w:rFonts w:hint="eastAsia"/>
                <w:lang w:val="en-US" w:eastAsia="zh-CN"/>
              </w:rPr>
              <w:t>http://www.cnblogs.com/yunfeifei/p/4486125.html</w:t>
            </w:r>
            <w:r>
              <w:rPr>
                <w:rFonts w:hint="eastAsia"/>
                <w:lang w:val="en-US" w:eastAsia="zh-CN"/>
              </w:rPr>
              <w:fldChar w:fldCharType="end"/>
            </w:r>
          </w:p>
          <w:p>
            <w:pPr>
              <w:rPr>
                <w:rFonts w:hint="eastAsia"/>
                <w:lang w:val="en-US" w:eastAsia="zh-CN"/>
              </w:rPr>
            </w:pPr>
          </w:p>
          <w:p>
            <w:pPr>
              <w:rPr>
                <w:rFonts w:hint="eastAsia"/>
                <w:lang w:val="en-US" w:eastAsia="zh-CN"/>
              </w:rPr>
            </w:pPr>
            <w:r>
              <w:rPr>
                <w:rFonts w:hint="default"/>
              </w:rPr>
              <w:t>React基础——JSX语法</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"http://www.jianshu.com/p/7e872afeae42" </w:instrText>
            </w:r>
            <w:r>
              <w:rPr>
                <w:rFonts w:hint="eastAsia"/>
                <w:lang w:val="en-US" w:eastAsia="zh-CN"/>
              </w:rPr>
              <w:fldChar w:fldCharType="separate"/>
            </w:r>
            <w:r>
              <w:rPr>
                <w:rStyle w:val="21"/>
                <w:rFonts w:hint="eastAsia"/>
                <w:lang w:val="en-US" w:eastAsia="zh-CN"/>
              </w:rPr>
              <w:t>http://www.jianshu.com/p/7e872afeae42</w:t>
            </w:r>
            <w:r>
              <w:rPr>
                <w:rFonts w:hint="eastAsia"/>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2" w:hRule="atLeast"/>
        </w:trPr>
        <w:tc>
          <w:tcPr>
            <w:tcW w:w="1175" w:type="dxa"/>
            <w:vMerge w:val="restart"/>
            <w:vAlign w:val="top"/>
          </w:tcPr>
          <w:p>
            <w:pPr>
              <w:jc w:val="both"/>
              <w:rPr>
                <w:rFonts w:hint="eastAsia"/>
                <w:lang w:val="en-US" w:eastAsia="zh-CN"/>
              </w:rPr>
            </w:pPr>
            <w:r>
              <w:rPr>
                <w:rFonts w:hint="eastAsia"/>
                <w:lang w:val="en-US" w:eastAsia="zh-CN"/>
              </w:rPr>
              <w:t>基础概念</w:t>
            </w:r>
          </w:p>
        </w:tc>
        <w:tc>
          <w:tcPr>
            <w:tcW w:w="9699" w:type="dxa"/>
            <w:vAlign w:val="top"/>
          </w:tcPr>
          <w:p>
            <w:pPr>
              <w:rPr>
                <w:rFonts w:hint="eastAsia"/>
                <w:lang w:val="en-US" w:eastAsia="zh-CN"/>
              </w:rPr>
            </w:pPr>
            <w:r>
              <w:rPr>
                <w:rFonts w:hint="eastAsia"/>
                <w:lang w:val="en-US" w:eastAsia="zh-CN"/>
              </w:rPr>
              <w:t>&gt; 简介</w:t>
            </w:r>
          </w:p>
          <w:p>
            <w:pPr>
              <w:rPr>
                <w:rFonts w:hint="eastAsia"/>
                <w:lang w:val="en-US" w:eastAsia="zh-CN"/>
              </w:rPr>
            </w:pPr>
            <w:r>
              <w:rPr>
                <w:rFonts w:hint="eastAsia"/>
                <w:lang w:val="en-US" w:eastAsia="zh-CN"/>
              </w:rPr>
              <w:t>facebook出品的reactjs核心是：封装UI；</w:t>
            </w:r>
          </w:p>
          <w:p>
            <w:pPr>
              <w:rPr>
                <w:rFonts w:hint="eastAsia"/>
                <w:lang w:val="en-US" w:eastAsia="zh-CN"/>
              </w:rPr>
            </w:pPr>
            <w:r>
              <w:rPr>
                <w:rFonts w:hint="eastAsia"/>
                <w:lang w:val="en-US" w:eastAsia="zh-CN"/>
              </w:rPr>
              <w:t>体现：封装定义一大段JS代码，一句话进行输出，产生一个UI组件</w:t>
            </w:r>
          </w:p>
          <w:p>
            <w:pPr>
              <w:rPr>
                <w:rFonts w:hint="eastAsia"/>
                <w:lang w:val="en-US" w:eastAsia="zh-CN"/>
              </w:rPr>
            </w:pPr>
            <w:r>
              <w:rPr>
                <w:rFonts w:hint="eastAsia"/>
                <w:lang w:val="en-US" w:eastAsia="zh-CN"/>
              </w:rPr>
              <w:t>过程：通过写jsx文件，编译生成一段js文件，运行这段JS；</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&gt; 特点</w:t>
            </w:r>
          </w:p>
          <w:p>
            <w:pPr>
              <w:rPr>
                <w:rFonts w:hint="eastAsia"/>
                <w:lang w:val="en-US" w:eastAsia="zh-CN"/>
              </w:rPr>
            </w:pPr>
            <w:r>
              <w:rPr>
                <w:rFonts w:hint="eastAsia"/>
                <w:lang w:val="en-US" w:eastAsia="zh-CN"/>
              </w:rPr>
              <w:t>react不是一个完整的MVC，MVVM框架；</w:t>
            </w:r>
          </w:p>
          <w:p>
            <w:pPr>
              <w:rPr>
                <w:rFonts w:hint="eastAsia"/>
                <w:lang w:val="en-US" w:eastAsia="zh-CN"/>
              </w:rPr>
            </w:pPr>
            <w:r>
              <w:rPr>
                <w:rFonts w:hint="eastAsia"/>
                <w:lang w:val="en-US" w:eastAsia="zh-CN"/>
              </w:rPr>
              <w:t>react跟WEB Components不冲突；</w:t>
            </w:r>
          </w:p>
          <w:p>
            <w:pPr>
              <w:rPr>
                <w:rFonts w:hint="eastAsia"/>
                <w:lang w:val="en-US" w:eastAsia="zh-CN"/>
              </w:rPr>
            </w:pPr>
            <w:r>
              <w:rPr>
                <w:rFonts w:hint="eastAsia"/>
                <w:lang w:val="en-US" w:eastAsia="zh-CN"/>
              </w:rPr>
              <w:t>react 的特点是轻</w:t>
            </w:r>
          </w:p>
          <w:p>
            <w:pPr>
              <w:rPr>
                <w:rFonts w:hint="eastAsia"/>
                <w:lang w:val="en-US" w:eastAsia="zh-CN"/>
              </w:rPr>
            </w:pPr>
          </w:p>
          <w:p>
            <w:pPr>
              <w:rPr>
                <w:rFonts w:hint="eastAsia"/>
                <w:lang w:val="en-US" w:eastAsia="zh-CN"/>
              </w:rPr>
            </w:pPr>
            <w:r>
              <w:rPr>
                <w:rFonts w:hint="eastAsia"/>
                <w:lang w:val="en-US" w:eastAsia="zh-CN"/>
              </w:rPr>
              <w:t>存在组件化开发的思路---封装具有独立功能的UI组件，小组件可以通过组合、嵌套以构成大组件，意味着这些组件可以高度可重用</w:t>
            </w:r>
          </w:p>
          <w:p>
            <w:pPr>
              <w:rPr>
                <w:rFonts w:hint="eastAsia"/>
                <w:lang w:val="en-US" w:eastAsia="zh-CN"/>
              </w:rPr>
            </w:pPr>
          </w:p>
          <w:p>
            <w:pPr>
              <w:rPr>
                <w:rFonts w:hint="eastAsia"/>
                <w:lang w:val="en-US" w:eastAsia="zh-CN"/>
              </w:rPr>
            </w:pPr>
            <w:r>
              <w:rPr>
                <w:rFonts w:hint="eastAsia"/>
                <w:lang w:val="en-US" w:eastAsia="zh-CN"/>
              </w:rPr>
              <w:t>&gt; 引用场景</w:t>
            </w:r>
          </w:p>
          <w:p>
            <w:pPr>
              <w:rPr>
                <w:rFonts w:hint="eastAsia"/>
                <w:lang w:val="en-US" w:eastAsia="zh-CN"/>
              </w:rPr>
            </w:pPr>
            <w:r>
              <w:rPr>
                <w:rFonts w:hint="eastAsia"/>
                <w:lang w:val="en-US" w:eastAsia="zh-CN"/>
              </w:rPr>
              <w:t>复杂场景，同时要求高性能</w:t>
            </w:r>
          </w:p>
          <w:p>
            <w:pPr>
              <w:rPr>
                <w:rFonts w:hint="eastAsia"/>
                <w:lang w:val="en-US" w:eastAsia="zh-CN"/>
              </w:rPr>
            </w:pPr>
            <w:r>
              <w:rPr>
                <w:rFonts w:hint="eastAsia"/>
                <w:lang w:val="en-US" w:eastAsia="zh-CN"/>
              </w:rPr>
              <w:t>组件是高度可重用的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jc w:val="both"/>
              <w:rPr>
                <w:rFonts w:hint="eastAsia"/>
                <w:lang w:val="en-US" w:eastAsia="zh-CN"/>
              </w:rPr>
            </w:pPr>
          </w:p>
        </w:tc>
        <w:tc>
          <w:tcPr>
            <w:tcW w:w="9699" w:type="dxa"/>
            <w:vAlign w:val="top"/>
          </w:tcPr>
          <w:p>
            <w:pPr>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vAlign w:val="top"/>
          </w:tcPr>
          <w:p>
            <w:pPr>
              <w:pStyle w:val="3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jc w:val="both"/>
              <w:rPr>
                <w:rFonts w:hint="eastAsia"/>
                <w:lang w:val="en-US" w:eastAsia="zh-CN"/>
              </w:rPr>
            </w:pPr>
          </w:p>
        </w:tc>
        <w:tc>
          <w:tcPr>
            <w:tcW w:w="9699" w:type="dxa"/>
            <w:vAlign w:val="top"/>
          </w:tcPr>
          <w:p>
            <w:pPr>
              <w:pStyle w:val="3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r>
              <w:rPr>
                <w:rFonts w:hint="eastAsia"/>
                <w:lang w:val="en-US" w:eastAsia="zh-CN"/>
              </w:rPr>
              <w:t>小结</w:t>
            </w:r>
          </w:p>
        </w:tc>
        <w:tc>
          <w:tcPr>
            <w:tcW w:w="9699" w:type="dxa"/>
            <w:vAlign w:val="top"/>
          </w:tcPr>
          <w:p>
            <w:pPr>
              <w:pStyle w:val="30"/>
            </w:pPr>
            <w:r>
              <w:rPr>
                <w:rFonts w:hint="default"/>
              </w:rPr>
              <w:t> 首先，对于React，有一些认识误区，这里先总结一下：</w:t>
            </w:r>
          </w:p>
          <w:p>
            <w:pPr>
              <w:pStyle w:val="30"/>
            </w:pPr>
            <w:r>
              <w:rPr>
                <w:rFonts w:hint="default"/>
              </w:rPr>
              <w:t>React不是一个完整的MVC框架，最多可以认为是MVC中的V（View），甚至React并不非常认可MVC开发模式；</w:t>
            </w:r>
          </w:p>
          <w:p>
            <w:pPr>
              <w:pStyle w:val="30"/>
            </w:pPr>
            <w:r>
              <w:rPr>
                <w:rFonts w:hint="default"/>
              </w:rPr>
              <w:t>React的服务器端Render能力只能算是一个锦上添花的功能，并不是其核心出发点，事实上React官方站点几乎没有提及其在服务器端的应用；</w:t>
            </w:r>
          </w:p>
          <w:p>
            <w:pPr>
              <w:pStyle w:val="30"/>
            </w:pPr>
            <w:r>
              <w:rPr>
                <w:rFonts w:hint="default"/>
              </w:rPr>
              <w:t>有人拿React和Web Component相提并论，但两者并不是完全的竞争关系，你完全可以用React去开发一个真正的Web Component；</w:t>
            </w:r>
          </w:p>
          <w:p>
            <w:pPr>
              <w:pStyle w:val="30"/>
            </w:pPr>
            <w:r>
              <w:rPr>
                <w:rFonts w:hint="default"/>
              </w:rPr>
              <w:t>React不是一个新的模板语言，JSX只是一个表象，没有JSX的React也能工作。</w:t>
            </w:r>
          </w:p>
          <w:p>
            <w:pPr>
              <w:pStyle w:val="30"/>
              <w:rPr>
                <w:rFonts w:hint="default"/>
              </w:rPr>
            </w:pPr>
            <w:r>
              <w:rPr>
                <w:rFonts w:hint="default"/>
              </w:rPr>
              <w:t>1、ReactJS的背景和原理</w:t>
            </w:r>
          </w:p>
          <w:p>
            <w:pPr>
              <w:pStyle w:val="30"/>
              <w:rPr>
                <w:rFonts w:hint="default"/>
              </w:rPr>
            </w:pPr>
            <w:r>
              <w:rPr>
                <w:rFonts w:hint="default"/>
              </w:rPr>
              <w:t>　　在Web开发中，我们总需要将变化的数据实时反应到UI上，这时就需要对DOM进行操作。而复杂或频繁的DOM操作通常是性能瓶颈产生的原因（如何进行高性能的复杂DOM操作通常是衡量一个前端开发人员技能的重要指标）。React为此引入了虚拟DOM（Virtual DOM）的机制：在浏览器端用Javascript实现了一套DOM API。基于React进行开发时所有的DOM构造都是通过虚拟DOM进行，每当数据变化时，React都会重新构建整个DOM树，然后React将当前整个DOM树和上一次的DOM树进行对比，得到DOM结构的区别，然后仅仅将需要变化的部分进行实际的浏览器DOM更新。而且React能够批处理虚拟DOM的刷新，在一个事件循环（Event Loop）内的两次数据变化会被合并，例如你连续的先将节点内容从A变成B，然后又从B变成A，React会认为UI不发生任何变化，而如果通过手动控制，这种逻辑通常是极其复杂的。尽管每一次都需要构造完整的虚拟DOM树，但是因为虚拟DOM是内存数据，性能是极高的，而对实际DOM进行操作的仅仅是Diff部分，因而能达到提高性能的目的。这样，在保证性能的同时，开发者将不再需要关注某个数据的变化如何更新到一个或多个具体的DOM元素，而只需要关心在任意一个数据状态下，整个界面是如何Render的。</w:t>
            </w:r>
          </w:p>
          <w:p>
            <w:pPr>
              <w:pStyle w:val="30"/>
              <w:rPr>
                <w:rFonts w:hint="default"/>
              </w:rPr>
            </w:pPr>
            <w:r>
              <w:rPr>
                <w:rFonts w:hint="default"/>
              </w:rPr>
              <w:t>如果你像在90年代那样写过服务器端Render的纯Web页面那么应该知道，服务器端所要做的就是根据数据Render出HTML送到浏览器端。如果这时因为用户的一个点击需要改变某个状态文字，那么也是通过刷新整个页面来完成的。服务器端并不需要知道是哪一小段HTML发生了变化，而只需要根据数据刷新整个页面。换句话说，任何UI的变化都是通过整体刷新来完成的。而React将这种开发模式以高性能的方式带到了前端，每做一点界面的更新，你都可以认为刷新了整个页面。至于如何进行局部更新以保证性能，则是React框架要完成的事情。</w:t>
            </w:r>
          </w:p>
          <w:p>
            <w:pPr>
              <w:pStyle w:val="30"/>
              <w:rPr>
                <w:rFonts w:hint="default"/>
              </w:rPr>
            </w:pPr>
            <w:r>
              <w:rPr>
                <w:rFonts w:hint="default"/>
              </w:rPr>
              <w:t>　　借用Facebook介绍React的视频中聊天应用的例子，当一条新的消息过来时，传统开发的思路如上图，你的开发过程需要知道哪条数据过来了，如何将新的DOM结点添加到当前DOM树上；而基于React的开发思路如下图，你永远只需要关心数据整体，两次数据之间的UI如何变化，则完全交给框架去做。可以看到，使用React大大降低了逻辑复杂性，意味着开发难度降低，可能产生Bug的机会也更少。</w:t>
            </w:r>
          </w:p>
          <w:p>
            <w:pPr>
              <w:pStyle w:val="30"/>
              <w:rPr>
                <w:rFonts w:hint="default"/>
              </w:rPr>
            </w:pPr>
            <w:r>
              <w:rPr>
                <w:rFonts w:hint="default"/>
              </w:rPr>
              <w:t> </w:t>
            </w:r>
          </w:p>
          <w:p>
            <w:pPr>
              <w:pStyle w:val="30"/>
              <w:rPr>
                <w:rFonts w:hint="default"/>
              </w:rPr>
            </w:pPr>
            <w:r>
              <w:rPr>
                <w:rFonts w:hint="default"/>
              </w:rPr>
              <w:t>2、组件化</w:t>
            </w:r>
          </w:p>
          <w:p>
            <w:pPr>
              <w:pStyle w:val="30"/>
              <w:rPr>
                <w:rFonts w:hint="default"/>
              </w:rPr>
            </w:pPr>
            <w:r>
              <w:rPr>
                <w:rFonts w:hint="default"/>
              </w:rPr>
              <w:t>　　虚拟DOM(virtual-dom)不仅带来了简单的UI开发逻辑，同时也带来了组件化开发的思想，所谓组件，即封装起来的具有独立功能的UI部件。React推荐以组件的方式去重新思考UI构成，将UI上每一个功能相对独立的模块定义成组件，然后将小的组件通过组合或者嵌套的方式构成大的组件，最终完成整体UI的构建。例如，Facebook的instagram.com整站都采用了React来开发，整个页面就是一个大的组件，其中包含了嵌套的大量其它组件，大家有兴趣可以看下它背后的代码。</w:t>
            </w:r>
          </w:p>
          <w:p>
            <w:pPr>
              <w:pStyle w:val="30"/>
              <w:rPr>
                <w:rFonts w:hint="default"/>
              </w:rPr>
            </w:pPr>
            <w:r>
              <w:rPr>
                <w:rFonts w:hint="default"/>
              </w:rPr>
              <w:t>如果说MVC的思想让你做到视图-数据-控制器的分离，那么组件化的思考方式则是带来了UI功能模块之间的分离。我们通过一个典型的Blog评论界面来看MVC和组件化开发思路的区别。</w:t>
            </w:r>
          </w:p>
          <w:p>
            <w:pPr>
              <w:pStyle w:val="30"/>
              <w:rPr>
                <w:rFonts w:hint="default"/>
              </w:rPr>
            </w:pPr>
            <w:r>
              <w:rPr>
                <w:rFonts w:hint="default"/>
              </w:rPr>
              <w:t>对于MVC开发模式来说，开发者将三者定义成不同的类，实现了表现，数据，控制的分离。开发者更多的是从技术的角度来对UI进行拆分，实现松耦合。</w:t>
            </w:r>
          </w:p>
          <w:p>
            <w:pPr>
              <w:pStyle w:val="30"/>
              <w:rPr>
                <w:rFonts w:hint="default"/>
              </w:rPr>
            </w:pPr>
            <w:r>
              <w:rPr>
                <w:rFonts w:hint="default"/>
              </w:rPr>
              <w:t>对于React而言，则完全是一个新的思路，开发者从功能的角度出发，将UI分成不同的组件，每个组件都独立封装。</w:t>
            </w:r>
          </w:p>
          <w:p>
            <w:pPr>
              <w:pStyle w:val="30"/>
              <w:rPr>
                <w:rFonts w:hint="default"/>
              </w:rPr>
            </w:pPr>
            <w:r>
              <w:rPr>
                <w:rFonts w:hint="default"/>
              </w:rPr>
              <w:t>在React中，你按照界面模块自然划分的方式来组织和编写你的代码，对于评论界面而言，整个UI是一个通过小组件构成的大组件，每个组件只关心自己部分的逻辑，彼此独立。</w:t>
            </w:r>
          </w:p>
          <w:p>
            <w:pPr>
              <w:pStyle w:val="30"/>
              <w:rPr>
                <w:rFonts w:hint="default"/>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"http://images.cnitblog.com/blog2015/622439/201505/072132381261891.png"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462905" cy="3430270"/>
                  <wp:effectExtent l="0" t="0" r="4445" b="1778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462905" cy="343027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30"/>
              <w:rPr>
                <w:rFonts w:hint="default"/>
              </w:rPr>
            </w:pPr>
            <w:r>
              <w:rPr>
                <w:rFonts w:hint="default"/>
              </w:rPr>
              <w:t>React认为一个组件应该具有如下特征：</w:t>
            </w:r>
          </w:p>
          <w:p>
            <w:pPr>
              <w:pStyle w:val="30"/>
              <w:rPr>
                <w:rFonts w:hint="default"/>
              </w:rPr>
            </w:pPr>
            <w:r>
              <w:rPr>
                <w:rFonts w:hint="default"/>
              </w:rPr>
              <w:t>（1）可组合（Composeable）：一个组件易于和其它组件一起使用，或者嵌套在另一个组件内部。如果一个组件内部创建了另一个组件，那么说父组件拥有（own）它创建的子组件，通过这个特性，一个复杂的UI可以拆分成多个简单的UI组件；</w:t>
            </w:r>
          </w:p>
          <w:p>
            <w:pPr>
              <w:pStyle w:val="30"/>
              <w:rPr>
                <w:rFonts w:hint="default"/>
              </w:rPr>
            </w:pPr>
            <w:r>
              <w:rPr>
                <w:rFonts w:hint="default"/>
              </w:rPr>
              <w:t>（2）可重用（Reusable）：每个组件都是具有独立功能的，它可以被使用在多个UI场景；</w:t>
            </w:r>
          </w:p>
          <w:p>
            <w:pPr>
              <w:pStyle w:val="30"/>
              <w:rPr>
                <w:rFonts w:hint="eastAsia"/>
                <w:lang w:val="en-US" w:eastAsia="zh-CN"/>
              </w:rPr>
            </w:pPr>
            <w:r>
              <w:rPr>
                <w:rFonts w:hint="default"/>
              </w:rPr>
              <w:t>（3）可维护（Maintainable）：每个小的组件仅仅包含自身的逻辑，更容易被理解和维护；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rPr>
                <w:rFonts w:hint="eastAsia"/>
              </w:rPr>
            </w:pPr>
            <w:r>
              <w:rPr>
                <w:rFonts w:hint="default"/>
              </w:rPr>
              <w:t>为什么使用 React</w:t>
            </w:r>
          </w:p>
          <w:p>
            <w:pPr>
              <w:jc w:val="both"/>
              <w:rPr>
                <w:rFonts w:hint="eastAsia"/>
                <w:lang w:val="en-US" w:eastAsia="zh-CN"/>
              </w:rPr>
            </w:pPr>
          </w:p>
        </w:tc>
        <w:tc>
          <w:tcPr>
            <w:tcW w:w="9699" w:type="dxa"/>
            <w:vAlign w:val="top"/>
          </w:tcPr>
          <w:p>
            <w:pPr>
              <w:pStyle w:val="30"/>
              <w:rPr>
                <w:rFonts w:hint="eastAsia"/>
              </w:rPr>
            </w:pPr>
            <w:r>
              <w:rPr>
                <w:rFonts w:hint="default"/>
              </w:rPr>
              <w:t>我们创造 React 是为了解决一个问题：构建随着时间数据不断变化的大规模应用程序。为了达到这个目标，React 采用下面两个主要的思想。</w:t>
            </w:r>
          </w:p>
          <w:p>
            <w:pPr>
              <w:pStyle w:val="30"/>
              <w:rPr>
                <w:rFonts w:hint="default"/>
              </w:rPr>
            </w:pPr>
            <w:r>
              <w:rPr>
                <w:rFonts w:hint="eastAsia"/>
                <w:lang w:val="en-US" w:eastAsia="zh-CN"/>
              </w:rPr>
              <w:t xml:space="preserve">&gt; </w:t>
            </w:r>
            <w:r>
              <w:rPr>
                <w:rFonts w:hint="default"/>
              </w:rPr>
              <w:t>简单</w:t>
            </w:r>
          </w:p>
          <w:p>
            <w:pPr>
              <w:pStyle w:val="30"/>
              <w:rPr>
                <w:rFonts w:hint="default"/>
              </w:rPr>
            </w:pPr>
            <w:r>
              <w:rPr>
                <w:rFonts w:hint="default"/>
              </w:rPr>
              <w:t>仅仅只要表达出你的应用程序在任一个时间点应该长的样子，然后当底层的数据变了，React 会自动处理所有用户界面的更新。</w:t>
            </w:r>
          </w:p>
          <w:p>
            <w:pPr>
              <w:pStyle w:val="30"/>
              <w:rPr>
                <w:rFonts w:hint="default"/>
              </w:rPr>
            </w:pPr>
            <w:r>
              <w:rPr>
                <w:rFonts w:hint="eastAsia"/>
                <w:lang w:val="en-US" w:eastAsia="zh-CN"/>
              </w:rPr>
              <w:t xml:space="preserve">&gt; </w:t>
            </w:r>
            <w:r>
              <w:rPr>
                <w:rFonts w:hint="default"/>
              </w:rPr>
              <w:t>声明式 (Declarative)</w:t>
            </w:r>
          </w:p>
          <w:p>
            <w:pPr>
              <w:pStyle w:val="30"/>
              <w:rPr>
                <w:rFonts w:hint="default"/>
              </w:rPr>
            </w:pPr>
            <w:r>
              <w:rPr>
                <w:rFonts w:hint="default"/>
              </w:rPr>
              <w:t>数据变化后，React 概念上与点击“刷新”按钮类似，但仅会更新变化的部分。</w:t>
            </w:r>
          </w:p>
          <w:p>
            <w:pPr>
              <w:pStyle w:val="30"/>
              <w:rPr>
                <w:rFonts w:hint="default"/>
              </w:rPr>
            </w:pPr>
          </w:p>
          <w:p>
            <w:pPr>
              <w:pStyle w:val="30"/>
              <w:rPr>
                <w:rFonts w:hint="default"/>
              </w:rPr>
            </w:pPr>
            <w:r>
              <w:rPr>
                <w:rFonts w:hint="eastAsia"/>
                <w:lang w:val="en-US" w:eastAsia="zh-CN"/>
              </w:rPr>
              <w:t xml:space="preserve">- </w:t>
            </w:r>
            <w:r>
              <w:rPr>
                <w:rFonts w:hint="default"/>
              </w:rPr>
              <w:t>构建可组合的组件</w:t>
            </w:r>
          </w:p>
          <w:p>
            <w:pPr>
              <w:pStyle w:val="30"/>
              <w:rPr>
                <w:rFonts w:hint="default"/>
              </w:rPr>
            </w:pPr>
            <w:r>
              <w:rPr>
                <w:rFonts w:hint="default"/>
              </w:rPr>
              <w:t>React 都是关于构建可复用的组件。事实上，通过 React 你唯一要做的事情就是构建组件。得益于其良好的封装性，组件使代码复用、测试和关注分离（separation of concerns）更加简单。</w:t>
            </w:r>
          </w:p>
        </w:tc>
      </w:tr>
    </w:tbl>
    <w:p>
      <w:pPr>
        <w:pStyle w:val="35"/>
        <w:rPr>
          <w:rFonts w:hint="eastAsia"/>
          <w:lang w:val="en-US" w:eastAsia="zh-CN"/>
        </w:rPr>
      </w:pPr>
      <w:bookmarkStart w:id="8" w:name="_Toc11371"/>
      <w:r>
        <w:rPr>
          <w:rFonts w:hint="eastAsia"/>
          <w:lang w:val="en-US" w:eastAsia="zh-CN"/>
        </w:rPr>
        <w:t>JSX</w:t>
      </w:r>
      <w:bookmarkEnd w:id="8"/>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4849"/>
        <w:gridCol w:w="4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1175" w:type="dxa"/>
            <w:vMerge w:val="restart"/>
            <w:vAlign w:val="top"/>
          </w:tcPr>
          <w:p>
            <w:pPr>
              <w:pStyle w:val="27"/>
              <w:rPr>
                <w:rFonts w:hint="eastAsia"/>
                <w:lang w:val="en-US" w:eastAsia="zh-CN"/>
              </w:rPr>
            </w:pPr>
            <w:bookmarkStart w:id="9" w:name="_Toc14276"/>
            <w:r>
              <w:rPr>
                <w:rFonts w:hint="eastAsia"/>
                <w:lang w:val="en-US" w:eastAsia="zh-CN"/>
              </w:rPr>
              <w:t>JSX</w:t>
            </w:r>
            <w:bookmarkEnd w:id="9"/>
          </w:p>
        </w:tc>
        <w:tc>
          <w:tcPr>
            <w:tcW w:w="9699" w:type="dxa"/>
            <w:gridSpan w:val="2"/>
            <w:vAlign w:val="top"/>
          </w:tcPr>
          <w:p>
            <w:pPr>
              <w:pStyle w:val="30"/>
            </w:pPr>
            <w:r>
              <w:rPr>
                <w:rFonts w:hint="default"/>
              </w:rPr>
              <w:t>JSX是React的核心组成部分，它使用XML标记的方式去直接声明界面，界面组件之间可以互相嵌套。可以理解为在JS中编写与XML类似的语言,一种定义带属性树结构（DOM结构）的语法，它的目的不是要在浏览器或者引擎中实现，它的目的是通过各种编译器将这些标记编译成标准的JS语言。</w:t>
            </w:r>
          </w:p>
          <w:p>
            <w:pPr>
              <w:pStyle w:val="30"/>
              <w:rPr>
                <w:rFonts w:hint="default"/>
              </w:rPr>
            </w:pPr>
            <w:r>
              <w:rPr>
                <w:rFonts w:hint="default"/>
              </w:rPr>
              <w:t>虽然你可以完全不使用JSX语法，只使用JS语法，但还是推荐使用JSX，可以定义包含属性的树状结构的语法，类似HTML标签那样的使用，而且更便于代码的阅读。</w:t>
            </w:r>
          </w:p>
          <w:p>
            <w:pPr>
              <w:pStyle w:val="30"/>
              <w:rPr>
                <w:rFonts w:hint="eastAsia"/>
                <w:lang w:val="en-US" w:eastAsia="zh-CN"/>
              </w:rPr>
            </w:pPr>
            <w:r>
              <w:rPr>
                <w:rFonts w:hint="default"/>
              </w:rPr>
              <w:t>使用JSX语法后，你必须要引入babel的JSX解析器，把JSX转化成JS语法，这个工作会由babel自动完成。同时引入babel后，你就可以使用新的es6语法，babel会帮你把es6语法转化成es5语法，兼容更多的浏览器。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jc w:val="both"/>
              <w:rPr>
                <w:rFonts w:hint="eastAsia"/>
                <w:lang w:val="en-US" w:eastAsia="zh-CN"/>
              </w:rPr>
            </w:pPr>
          </w:p>
        </w:tc>
        <w:tc>
          <w:tcPr>
            <w:tcW w:w="9699" w:type="dxa"/>
            <w:gridSpan w:val="2"/>
            <w:vAlign w:val="top"/>
          </w:tcPr>
          <w:p>
            <w:pPr>
              <w:pStyle w:val="30"/>
              <w:rPr>
                <w:rFonts w:hint="eastAsia"/>
              </w:rPr>
            </w:pPr>
            <w:r>
              <w:rPr>
                <w:rFonts w:hint="default"/>
              </w:rPr>
              <w:t>我们坚信组件是正确方法去做关注分离，而不是通过</w:t>
            </w:r>
            <w:r>
              <w:rPr>
                <w:rFonts w:hint="eastAsia"/>
                <w:lang w:val="en-US" w:eastAsia="zh-CN"/>
              </w:rPr>
              <w:t xml:space="preserve"> </w:t>
            </w:r>
            <w:r>
              <w:rPr>
                <w:rFonts w:hint="default"/>
                <w:u w:val="single"/>
              </w:rPr>
              <w:t>模板</w:t>
            </w:r>
            <w:r>
              <w:rPr>
                <w:rFonts w:hint="eastAsia"/>
                <w:u w:val="none"/>
                <w:lang w:val="en-US" w:eastAsia="zh-CN"/>
              </w:rPr>
              <w:t xml:space="preserve"> </w:t>
            </w:r>
            <w:r>
              <w:rPr>
                <w:rFonts w:hint="default"/>
                <w:u w:val="none"/>
              </w:rPr>
              <w:t>和</w:t>
            </w:r>
            <w:r>
              <w:rPr>
                <w:rFonts w:hint="eastAsia"/>
                <w:u w:val="none"/>
                <w:lang w:val="en-US" w:eastAsia="zh-CN"/>
              </w:rPr>
              <w:t xml:space="preserve"> </w:t>
            </w:r>
            <w:r>
              <w:rPr>
                <w:rFonts w:hint="default"/>
                <w:u w:val="single"/>
              </w:rPr>
              <w:t>展示逻辑</w:t>
            </w:r>
            <w:r>
              <w:rPr>
                <w:rFonts w:hint="default"/>
              </w:rPr>
              <w:t>。我们认为标签和生成它的代码是紧密相连的。此外，展示逻辑通常是很复杂的，通过模板语言实现这些逻辑会产生大量代码。</w:t>
            </w:r>
          </w:p>
          <w:p>
            <w:pPr>
              <w:pStyle w:val="30"/>
              <w:rPr>
                <w:rFonts w:hint="eastAsia"/>
                <w:lang w:val="en-US" w:eastAsia="zh-CN"/>
              </w:rPr>
            </w:pPr>
            <w:r>
              <w:rPr>
                <w:rFonts w:hint="default"/>
              </w:rPr>
              <w:t>我们得出解决这个问题最好的方案是通过 JavaScript 直接生成模板，这样你就可以用一个真正语言的所有表达能力去构建用户界面。为了使这变得更简单，我们做了一个非常简单、可选类似 HTML 语法 ，通过函数调用即可生成模板的编译器，称为 JSX。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Merge w:val="continue"/>
            <w:vAlign w:val="top"/>
          </w:tcPr>
          <w:p>
            <w:pPr>
              <w:jc w:val="both"/>
              <w:rPr>
                <w:rFonts w:hint="eastAsia"/>
                <w:lang w:val="en-US" w:eastAsia="zh-CN"/>
              </w:rPr>
            </w:pPr>
          </w:p>
        </w:tc>
        <w:tc>
          <w:tcPr>
            <w:tcW w:w="9699" w:type="dxa"/>
            <w:gridSpan w:val="2"/>
            <w:vAlign w:val="top"/>
          </w:tcPr>
          <w:p>
            <w:pPr>
              <w:pStyle w:val="30"/>
              <w:rPr>
                <w:rFonts w:hint="default"/>
              </w:rPr>
            </w:pPr>
            <w:r>
              <w:rPr>
                <w:rFonts w:hint="default"/>
              </w:rPr>
              <w:t>JSX 让你可以用 HTML 语法去写 JavaScript 函数调用 为了在 React 生成一个链接，通过纯 JavaScript 你可以这么写：</w:t>
            </w:r>
          </w:p>
          <w:p>
            <w:pPr>
              <w:pStyle w:val="30"/>
              <w:rPr>
                <w:rFonts w:hint="default"/>
              </w:rPr>
            </w:pPr>
            <w:r>
              <w:rPr>
                <w:rFonts w:hint="eastAsia"/>
                <w:lang w:val="en-US" w:eastAsia="zh-CN"/>
              </w:rPr>
              <w:t xml:space="preserve">var a = </w:t>
            </w:r>
            <w:r>
              <w:t>React.createElement('a', {href: 'http://facebook.github.io/react/'}, 'Hello React!')</w:t>
            </w:r>
          </w:p>
          <w:p>
            <w:pPr>
              <w:pStyle w:val="30"/>
              <w:rPr>
                <w:rFonts w:hint="default"/>
              </w:rPr>
            </w:pPr>
            <w:r>
              <w:rPr>
                <w:rFonts w:hint="default"/>
              </w:rPr>
              <w:t>通过 JSX 这就变成了</w:t>
            </w:r>
            <w:r>
              <w:rPr>
                <w:rFonts w:hint="eastAsia"/>
                <w:lang w:val="en-US" w:eastAsia="zh-CN"/>
              </w:rPr>
              <w:t>:</w:t>
            </w:r>
          </w:p>
          <w:p>
            <w:pPr>
              <w:pStyle w:val="30"/>
              <w:rPr>
                <w:rFonts w:hint="default"/>
              </w:rPr>
            </w:pPr>
            <w:r>
              <w:rPr>
                <w:rFonts w:hint="eastAsia"/>
                <w:lang w:val="en-US" w:eastAsia="zh-CN"/>
              </w:rPr>
              <w:t xml:space="preserve">var a = </w:t>
            </w:r>
            <w:r>
              <w:rPr>
                <w:rFonts w:hint="default"/>
              </w:rPr>
              <w:t>&lt;a href="http://facebook.github.io/react/"&gt;Hello React!&lt;/a&gt;</w:t>
            </w:r>
          </w:p>
          <w:p>
            <w:pPr>
              <w:pStyle w:val="30"/>
              <w:rPr>
                <w:rFonts w:hint="default"/>
              </w:rPr>
            </w:pPr>
          </w:p>
          <w:p>
            <w:pPr>
              <w:pStyle w:val="30"/>
              <w:rPr>
                <w:rFonts w:hint="default"/>
              </w:rPr>
            </w:pPr>
            <w:r>
              <w:rPr>
                <w:rFonts w:hint="default"/>
              </w:rPr>
              <w:t>我们发现这会使搭建 React 应用更加简单，设计师也偏向用这用语法，但是每个人可以有它们自己的工作流，所以JSX 不是必须用的。</w:t>
            </w:r>
          </w:p>
          <w:p>
            <w:pPr>
              <w:pStyle w:val="30"/>
              <w:rPr>
                <w:rFonts w:hint="default"/>
              </w:rPr>
            </w:pPr>
            <w:r>
              <w:rPr>
                <w:rFonts w:hint="default"/>
              </w:rPr>
              <w:t>JSX 非常小；上面“hello, world”的例子使用了 JSX 所有的特性。想要了解更多，请看</w:t>
            </w:r>
            <w:r>
              <w:rPr>
                <w:rFonts w:hint="default"/>
              </w:rPr>
              <w:fldChar w:fldCharType="begin"/>
            </w:r>
            <w:r>
              <w:rPr>
                <w:rFonts w:hint="default"/>
              </w:rPr>
              <w:instrText xml:space="preserve"> HYPERLINK "http://wiki.jikexueyuan.com/project/react/jsx-depth.html" </w:instrText>
            </w:r>
            <w:r>
              <w:rPr>
                <w:rFonts w:hint="default"/>
              </w:rPr>
              <w:fldChar w:fldCharType="separate"/>
            </w:r>
            <w:r>
              <w:rPr>
                <w:rStyle w:val="21"/>
                <w:rFonts w:hint="default" w:ascii="Verdana" w:hAnsi="Verdana" w:cs="Verdana"/>
                <w:b w:val="0"/>
                <w:i w:val="0"/>
                <w:caps w:val="0"/>
                <w:color w:val="2D85CA"/>
                <w:spacing w:val="0"/>
                <w:szCs w:val="21"/>
                <w:u w:val="none"/>
                <w:shd w:val="clear" w:fill="FFFFFF"/>
              </w:rPr>
              <w:t>深入理解 JSX</w:t>
            </w:r>
            <w:r>
              <w:rPr>
                <w:rFonts w:hint="default"/>
              </w:rPr>
              <w:fldChar w:fldCharType="end"/>
            </w:r>
            <w:r>
              <w:rPr>
                <w:rFonts w:hint="default"/>
              </w:rPr>
              <w:t>。或者直接使用在线 JSX 编译器观察变化过程。</w:t>
            </w:r>
          </w:p>
          <w:p>
            <w:pPr>
              <w:pStyle w:val="30"/>
              <w:rPr>
                <w:rFonts w:hint="default"/>
              </w:rPr>
            </w:pPr>
            <w:r>
              <w:rPr>
                <w:rFonts w:hint="default"/>
              </w:rPr>
              <w:t>JSX 类似于 HTML，但不是完全一样。参考 </w:t>
            </w:r>
            <w:r>
              <w:rPr>
                <w:rFonts w:hint="default"/>
              </w:rPr>
              <w:fldChar w:fldCharType="begin"/>
            </w:r>
            <w:r>
              <w:rPr>
                <w:rFonts w:hint="default"/>
              </w:rPr>
              <w:instrText xml:space="preserve"> HYPERLINK "http://wiki.jikexueyuan.com/project/react/jsx-gotchas.html" </w:instrText>
            </w:r>
            <w:r>
              <w:rPr>
                <w:rFonts w:hint="default"/>
              </w:rPr>
              <w:fldChar w:fldCharType="separate"/>
            </w:r>
            <w:r>
              <w:rPr>
                <w:rStyle w:val="21"/>
                <w:rFonts w:hint="default" w:ascii="Verdana" w:hAnsi="Verdana" w:cs="Verdana"/>
                <w:b w:val="0"/>
                <w:i w:val="0"/>
                <w:caps w:val="0"/>
                <w:color w:val="2D85CA"/>
                <w:spacing w:val="0"/>
                <w:szCs w:val="21"/>
                <w:u w:val="none"/>
                <w:shd w:val="clear" w:fill="FFFFFF"/>
              </w:rPr>
              <w:t>JSX 陷阱</w:t>
            </w:r>
            <w:r>
              <w:rPr>
                <w:rFonts w:hint="default"/>
              </w:rPr>
              <w:fldChar w:fldCharType="end"/>
            </w:r>
            <w:r>
              <w:rPr>
                <w:rFonts w:hint="default"/>
              </w:rPr>
              <w:t> 学习关键区别。</w:t>
            </w:r>
          </w:p>
          <w:p>
            <w:pPr>
              <w:pStyle w:val="30"/>
              <w:rPr>
                <w:rFonts w:hint="eastAsia"/>
                <w:lang w:val="en-US" w:eastAsia="zh-CN"/>
              </w:rPr>
            </w:pPr>
            <w:r>
              <w:rPr>
                <w:rFonts w:hint="default"/>
              </w:rPr>
              <w:t>最简单开始学习 JSX 的方法就是使用浏览器端的 JSXTransformer。我们强烈建议你不要在生产环境中使用它。你可以通过我们的命令行工具 </w:t>
            </w:r>
            <w:r>
              <w:rPr>
                <w:rFonts w:hint="default"/>
              </w:rPr>
              <w:fldChar w:fldCharType="begin"/>
            </w:r>
            <w:r>
              <w:rPr>
                <w:rFonts w:hint="default"/>
              </w:rPr>
              <w:instrText xml:space="preserve"> HYPERLINK "http://npmjs.org/package/react-tools" </w:instrText>
            </w:r>
            <w:r>
              <w:rPr>
                <w:rFonts w:hint="default"/>
              </w:rPr>
              <w:fldChar w:fldCharType="separate"/>
            </w:r>
            <w:r>
              <w:rPr>
                <w:rStyle w:val="21"/>
                <w:rFonts w:hint="default" w:ascii="Verdana" w:hAnsi="Verdana" w:cs="Verdana"/>
                <w:b w:val="0"/>
                <w:i w:val="0"/>
                <w:caps w:val="0"/>
                <w:color w:val="2D85CA"/>
                <w:spacing w:val="0"/>
                <w:szCs w:val="21"/>
                <w:u w:val="none"/>
                <w:shd w:val="clear" w:fill="FFFFFF"/>
              </w:rPr>
              <w:t>react-tools</w:t>
            </w:r>
            <w:r>
              <w:rPr>
                <w:rFonts w:hint="default"/>
              </w:rPr>
              <w:fldChar w:fldCharType="end"/>
            </w:r>
            <w:r>
              <w:rPr>
                <w:rFonts w:hint="default"/>
              </w:rPr>
              <w:t> 包来预编译你的代码。</w:t>
            </w:r>
            <w:r>
              <w:rPr>
                <w:rFonts w:hint="eastAsia"/>
                <w:lang w:val="en-US" w:eastAsia="zh-CN"/>
              </w:rPr>
              <w:t>(babel)</w:t>
            </w:r>
          </w:p>
          <w:p>
            <w:pPr>
              <w:pStyle w:val="30"/>
              <w:rPr>
                <w:rFonts w:hint="default"/>
              </w:rPr>
            </w:pPr>
            <w:r>
              <w:rPr>
                <w:rFonts w:hint="default"/>
              </w:rPr>
              <w:t>你完全可以选择是否使用 JSX，并不是 React 必须的。</w:t>
            </w:r>
          </w:p>
          <w:p>
            <w:pPr>
              <w:pStyle w:val="30"/>
              <w:rPr>
                <w:rFonts w:hint="default"/>
              </w:rPr>
            </w:pPr>
          </w:p>
          <w:p>
            <w:pPr>
              <w:pStyle w:val="30"/>
              <w:rPr>
                <w:rFonts w:hint="eastAsia"/>
              </w:rPr>
            </w:pPr>
          </w:p>
          <w:p>
            <w:pPr>
              <w:pStyle w:val="30"/>
            </w:pPr>
            <w:r>
              <w:rPr>
                <w:rFonts w:hint="eastAsia"/>
                <w:lang w:val="en-US" w:eastAsia="zh-CN"/>
              </w:rPr>
              <w:t xml:space="preserve">&gt; </w:t>
            </w:r>
            <w:r>
              <w:rPr>
                <w:rFonts w:hint="default"/>
              </w:rPr>
              <w:t>JSX的特点：</w:t>
            </w:r>
          </w:p>
          <w:p>
            <w:pPr>
              <w:pStyle w:val="30"/>
            </w:pPr>
            <w:r>
              <w:rPr>
                <w:rFonts w:hint="default"/>
              </w:rPr>
              <w:t>类XML语法容易接受，结构清晰</w:t>
            </w:r>
          </w:p>
          <w:p>
            <w:pPr>
              <w:pStyle w:val="30"/>
            </w:pPr>
            <w:r>
              <w:rPr>
                <w:rFonts w:hint="default"/>
              </w:rPr>
              <w:t>增强JS语义</w:t>
            </w:r>
          </w:p>
          <w:p>
            <w:pPr>
              <w:pStyle w:val="30"/>
            </w:pPr>
            <w:r>
              <w:rPr>
                <w:rFonts w:hint="default"/>
              </w:rPr>
              <w:t>抽象程度高，屏蔽DOM操作，跨平台</w:t>
            </w:r>
          </w:p>
          <w:p>
            <w:pPr>
              <w:pStyle w:val="30"/>
              <w:rPr>
                <w:rFonts w:hint="default"/>
              </w:rPr>
            </w:pPr>
            <w:r>
              <w:rPr>
                <w:rFonts w:hint="default"/>
              </w:rPr>
              <w:t>代码模块化</w:t>
            </w:r>
          </w:p>
          <w:p>
            <w:pPr>
              <w:pStyle w:val="30"/>
              <w:rPr>
                <w:rFonts w:hint="eastAsia"/>
                <w:lang w:val="en-US" w:eastAsia="zh-CN"/>
              </w:rPr>
            </w:pPr>
          </w:p>
          <w:p>
            <w:pPr>
              <w:pStyle w:val="30"/>
            </w:pPr>
            <w:r>
              <w:rPr>
                <w:rFonts w:hint="eastAsia"/>
                <w:lang w:val="en-US" w:eastAsia="zh-CN"/>
              </w:rPr>
              <w:t xml:space="preserve">&gt; </w:t>
            </w:r>
            <w:r>
              <w:rPr>
                <w:rFonts w:hint="default"/>
              </w:rPr>
              <w:t>JSX基本语法规则：</w:t>
            </w:r>
          </w:p>
          <w:p>
            <w:pPr>
              <w:pStyle w:val="30"/>
              <w:rPr>
                <w:rFonts w:hint="default"/>
              </w:rPr>
            </w:pPr>
            <w:r>
              <w:rPr>
                <w:rFonts w:hint="default"/>
              </w:rPr>
              <w:t>JSX本身就和XML语法类似，可以定义属性以及子元素。唯一特殊的是可以用大括号来加入JavaScript表达式。遇到 HTML 标签（以 &lt; 开头），就用 HTML 规则解析；遇到代码块（以 { 开头），就用 JavaScript 规则解析。</w:t>
            </w:r>
          </w:p>
          <w:p>
            <w:pPr>
              <w:pStyle w:val="30"/>
              <w:rPr>
                <w:rFonts w:hint="default"/>
              </w:rPr>
            </w:pPr>
          </w:p>
          <w:p>
            <w:pPr>
              <w:pStyle w:val="30"/>
              <w:rPr>
                <w:rFonts w:hint="eastAsia"/>
                <w:lang w:val="en-US" w:eastAsia="zh-CN"/>
              </w:rPr>
            </w:pPr>
            <w:r>
              <w:rPr>
                <w:rFonts w:hint="eastAsia"/>
                <w:lang w:val="en-US" w:eastAsia="zh-CN"/>
              </w:rPr>
              <w:t>&gt; campare</w:t>
            </w:r>
          </w:p>
          <w:p>
            <w:pPr>
              <w:pStyle w:val="30"/>
              <w:ind w:firstLine="320" w:firstLineChars="200"/>
              <w:rPr>
                <w:rFonts w:hint="default"/>
              </w:rPr>
            </w:pPr>
            <w:r>
              <w:rPr>
                <w:rFonts w:hint="default"/>
              </w:rPr>
              <w:t>可以使用 </w:t>
            </w:r>
            <w:r>
              <w:rPr>
                <w:rFonts w:hint="default"/>
              </w:rPr>
              <w:fldChar w:fldCharType="begin"/>
            </w:r>
            <w:r>
              <w:rPr>
                <w:rFonts w:hint="default"/>
              </w:rPr>
              <w:instrText xml:space="preserve"> HYPERLINK "https://babeljs.io/repl/" \t "http://www.jianshu.com/p/_blank" </w:instrText>
            </w:r>
            <w:r>
              <w:rPr>
                <w:rFonts w:hint="default"/>
              </w:rPr>
              <w:fldChar w:fldCharType="separate"/>
            </w:r>
            <w:r>
              <w:rPr>
                <w:rFonts w:hint="default"/>
              </w:rPr>
              <w:t>facebook compile</w:t>
            </w:r>
            <w:r>
              <w:rPr>
                <w:rFonts w:hint="default"/>
              </w:rPr>
              <w:fldChar w:fldCharType="end"/>
            </w:r>
            <w:r>
              <w:rPr>
                <w:rFonts w:hint="default"/>
              </w:rPr>
              <w:t> 工具查看比较两者转换 </w:t>
            </w:r>
          </w:p>
          <w:p>
            <w:pPr>
              <w:pStyle w:val="30"/>
              <w:rPr>
                <w:rFonts w:hint="eastAsia"/>
                <w:lang w:val="en-US" w:eastAsia="zh-CN"/>
              </w:rPr>
            </w:pPr>
            <w:r>
              <w:rPr>
                <w:rFonts w:hint="default"/>
              </w:rPr>
              <w:fldChar w:fldCharType="begin"/>
            </w:r>
            <w:r>
              <w:rPr>
                <w:rFonts w:hint="default"/>
              </w:rPr>
              <w:instrText xml:space="preserve"> HYPERLINK "https://babeljs.io/repl/" \t "http://www.jianshu.com/p/_blank" </w:instrText>
            </w:r>
            <w:r>
              <w:rPr>
                <w:rFonts w:hint="default"/>
              </w:rPr>
              <w:fldChar w:fldCharType="separate"/>
            </w:r>
            <w:r>
              <w:rPr>
                <w:rStyle w:val="19"/>
                <w:rFonts w:hint="default"/>
              </w:rPr>
              <w:t>https://babeljs.io/repl/</w:t>
            </w:r>
            <w:r>
              <w:rPr>
                <w:rFonts w:hint="default"/>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Merge w:val="restart"/>
            <w:vAlign w:val="top"/>
          </w:tcPr>
          <w:p>
            <w:pPr>
              <w:pStyle w:val="27"/>
              <w:rPr>
                <w:rFonts w:hint="eastAsia"/>
                <w:lang w:val="en-US" w:eastAsia="zh-CN"/>
              </w:rPr>
            </w:pPr>
            <w:bookmarkStart w:id="10" w:name="_Toc7184"/>
            <w:r>
              <w:rPr>
                <w:rFonts w:hint="eastAsia"/>
                <w:lang w:val="en-US" w:eastAsia="zh-CN"/>
              </w:rPr>
              <w:t>jsx 转换</w:t>
            </w:r>
            <w:bookmarkEnd w:id="10"/>
          </w:p>
        </w:tc>
        <w:tc>
          <w:tcPr>
            <w:tcW w:w="9699" w:type="dxa"/>
            <w:gridSpan w:val="2"/>
            <w:vAlign w:val="top"/>
          </w:tcPr>
          <w:p>
            <w:pPr>
              <w:rPr>
                <w:rFonts w:hint="eastAsia"/>
                <w:lang w:val="en-US" w:eastAsia="zh-CN"/>
              </w:rPr>
            </w:pPr>
            <w:r>
              <w:rPr>
                <w:rFonts w:hint="eastAsia"/>
                <w:lang w:val="en-US" w:eastAsia="zh-CN"/>
              </w:rPr>
              <w:t>HTML 语言直接写在 JavaScript 语言之中，不加任何引号，这就是 JSX 的语法，它允许 HTML 与 JavaScript 的混写：</w:t>
            </w:r>
          </w:p>
          <w:p>
            <w:pPr>
              <w:rPr>
                <w:rFonts w:hint="eastAsia"/>
                <w:lang w:val="en-US" w:eastAsia="zh-CN"/>
              </w:rPr>
            </w:pPr>
          </w:p>
          <w:p>
            <w:pPr>
              <w:rPr>
                <w:rFonts w:hint="eastAsia"/>
                <w:lang w:val="en-US" w:eastAsia="zh-CN"/>
              </w:rPr>
            </w:pPr>
            <w:r>
              <w:rPr>
                <w:rFonts w:hint="eastAsia"/>
                <w:lang w:val="en-US" w:eastAsia="zh-CN"/>
              </w:rPr>
              <w:t>ReactDOM.render(&lt;h1&gt;Hello, world!&lt;/h1&gt;, document.getElementById('example'));</w:t>
            </w:r>
          </w:p>
          <w:p>
            <w:pPr>
              <w:rPr>
                <w:rFonts w:hint="eastAsia"/>
                <w:lang w:val="en-US" w:eastAsia="zh-CN"/>
              </w:rPr>
            </w:pPr>
          </w:p>
          <w:p>
            <w:pPr>
              <w:rPr>
                <w:rFonts w:hint="eastAsia"/>
                <w:lang w:val="en-US" w:eastAsia="zh-CN"/>
              </w:rPr>
            </w:pPr>
            <w:r>
              <w:rPr>
                <w:rFonts w:hint="eastAsia"/>
                <w:lang w:val="en-US" w:eastAsia="zh-CN"/>
              </w:rPr>
              <w:t>如果转化成纯JavaScript的话，就是:</w:t>
            </w:r>
          </w:p>
          <w:p>
            <w:pPr>
              <w:rPr>
                <w:rFonts w:hint="eastAsia"/>
                <w:lang w:val="en-US" w:eastAsia="zh-CN"/>
              </w:rPr>
            </w:pPr>
          </w:p>
          <w:p>
            <w:pPr>
              <w:rPr>
                <w:rFonts w:hint="eastAsia"/>
                <w:lang w:val="en-US" w:eastAsia="zh-CN"/>
              </w:rPr>
            </w:pPr>
            <w:r>
              <w:rPr>
                <w:rFonts w:hint="eastAsia"/>
                <w:lang w:val="en-US" w:eastAsia="zh-CN"/>
              </w:rPr>
              <w:t>ReactDOM.render(React.DOM.h1(null, 'hello,world!'), document.getElementById('example'));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Merge w:val="continue"/>
            <w:vAlign w:val="top"/>
          </w:tcPr>
          <w:p>
            <w:pPr>
              <w:jc w:val="both"/>
              <w:rPr>
                <w:rFonts w:hint="eastAsia"/>
                <w:lang w:val="en-US" w:eastAsia="zh-CN"/>
              </w:rPr>
            </w:pPr>
          </w:p>
        </w:tc>
        <w:tc>
          <w:tcPr>
            <w:tcW w:w="4849" w:type="dxa"/>
            <w:vAlign w:val="top"/>
          </w:tcPr>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 xml:space="preserve">    &lt;div id = "container"&gt;&lt;/div&gt;</w:t>
            </w:r>
          </w:p>
          <w:p>
            <w:pPr>
              <w:rPr>
                <w:rFonts w:hint="eastAsia"/>
                <w:lang w:val="en-US" w:eastAsia="zh-CN"/>
              </w:rPr>
            </w:pPr>
            <w:r>
              <w:rPr>
                <w:rFonts w:hint="eastAsia"/>
                <w:lang w:val="en-US" w:eastAsia="zh-CN"/>
              </w:rPr>
              <w:t>&lt;/body&gt;</w:t>
            </w:r>
          </w:p>
          <w:p>
            <w:pPr>
              <w:rPr>
                <w:rFonts w:hint="eastAsia"/>
                <w:lang w:val="en-US" w:eastAsia="zh-CN"/>
              </w:rPr>
            </w:pPr>
            <w:r>
              <w:rPr>
                <w:rFonts w:hint="eastAsia"/>
                <w:lang w:val="en-US" w:eastAsia="zh-CN"/>
              </w:rPr>
              <w:t>&lt;/html&gt;</w:t>
            </w:r>
          </w:p>
          <w:p>
            <w:pPr>
              <w:rPr>
                <w:rFonts w:hint="eastAsia"/>
                <w:lang w:val="en-US" w:eastAsia="zh-CN"/>
              </w:rPr>
            </w:pPr>
            <w:r>
              <w:rPr>
                <w:rFonts w:hint="eastAsia"/>
                <w:lang w:val="en-US" w:eastAsia="zh-CN"/>
              </w:rPr>
              <w:t>&lt;script src="react.js"&gt;&lt;/script&gt;</w:t>
            </w:r>
          </w:p>
          <w:p>
            <w:pPr>
              <w:rPr>
                <w:rFonts w:hint="eastAsia"/>
                <w:lang w:val="en-US" w:eastAsia="zh-CN"/>
              </w:rPr>
            </w:pPr>
            <w:r>
              <w:rPr>
                <w:rFonts w:hint="eastAsia"/>
                <w:lang w:val="en-US" w:eastAsia="zh-CN"/>
              </w:rPr>
              <w:t>&lt;script src="react-dom.js"&gt;&lt;/script&gt;</w:t>
            </w:r>
          </w:p>
          <w:p>
            <w:pPr>
              <w:rPr>
                <w:rFonts w:hint="eastAsia"/>
                <w:lang w:val="en-US" w:eastAsia="zh-CN"/>
              </w:rPr>
            </w:pPr>
            <w:r>
              <w:rPr>
                <w:rFonts w:hint="eastAsia"/>
                <w:lang w:val="en-US" w:eastAsia="zh-CN"/>
              </w:rPr>
              <w:t>&lt;script src="browser.min.js"&gt;&lt;/script&gt;</w:t>
            </w:r>
          </w:p>
          <w:p>
            <w:pPr>
              <w:rPr>
                <w:rFonts w:hint="eastAsia"/>
                <w:lang w:val="en-US" w:eastAsia="zh-CN"/>
              </w:rPr>
            </w:pPr>
            <w:r>
              <w:rPr>
                <w:rFonts w:hint="eastAsia"/>
                <w:lang w:val="en-US" w:eastAsia="zh-CN"/>
              </w:rPr>
              <w:t>&lt;script type="text/babel"&gt;</w:t>
            </w:r>
          </w:p>
          <w:p>
            <w:pPr>
              <w:rPr>
                <w:rFonts w:hint="eastAsia"/>
                <w:lang w:val="en-US" w:eastAsia="zh-CN"/>
              </w:rPr>
            </w:pPr>
            <w:r>
              <w:rPr>
                <w:rFonts w:hint="eastAsia"/>
                <w:lang w:val="en-US" w:eastAsia="zh-CN"/>
              </w:rPr>
              <w:t xml:space="preserve">    ReactDOM.render(</w:t>
            </w:r>
          </w:p>
          <w:p>
            <w:pPr>
              <w:rPr>
                <w:rFonts w:hint="eastAsia"/>
                <w:lang w:val="en-US" w:eastAsia="zh-CN"/>
              </w:rPr>
            </w:pPr>
            <w:r>
              <w:rPr>
                <w:rFonts w:hint="eastAsia"/>
                <w:lang w:val="en-US" w:eastAsia="zh-CN"/>
              </w:rPr>
              <w:t xml:space="preserve">        &lt;h1&gt;Hello, world!&lt;/h1&gt;,</w:t>
            </w:r>
          </w:p>
          <w:p>
            <w:pPr>
              <w:rPr>
                <w:rFonts w:hint="eastAsia"/>
                <w:lang w:val="en-US" w:eastAsia="zh-CN"/>
              </w:rPr>
            </w:pPr>
            <w:r>
              <w:rPr>
                <w:rFonts w:hint="eastAsia"/>
                <w:lang w:val="en-US" w:eastAsia="zh-CN"/>
              </w:rPr>
              <w:t xml:space="preserve">        document.querySelector('#container')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&lt;/script&gt;</w:t>
            </w:r>
          </w:p>
        </w:tc>
        <w:tc>
          <w:tcPr>
            <w:tcW w:w="4850" w:type="dxa"/>
            <w:vAlign w:val="top"/>
          </w:tcPr>
          <w:p>
            <w:pPr>
              <w:rPr>
                <w:rFonts w:hint="default"/>
              </w:rPr>
            </w:pPr>
            <w:r>
              <w:rPr>
                <w:rFonts w:hint="eastAsia"/>
                <w:lang w:val="en-US" w:eastAsia="zh-CN"/>
              </w:rPr>
              <w:t xml:space="preserve">&gt; </w:t>
            </w:r>
            <w:r>
              <w:rPr>
                <w:rFonts w:hint="default"/>
              </w:rPr>
              <w:t>&lt;script&gt; 标签的 type 属性为 text/babel，这是React 独有的 JSX 语法，跟 JavaScript 不兼容。凡是在页面中直接使用 JSX 的地方，都要加上 type="text/babel"。</w:t>
            </w:r>
          </w:p>
          <w:p>
            <w:pPr>
              <w:rPr>
                <w:rFonts w:hint="default"/>
              </w:rPr>
            </w:pPr>
          </w:p>
          <w:p>
            <w:r>
              <w:rPr>
                <w:rFonts w:hint="eastAsia"/>
                <w:lang w:val="en-US" w:eastAsia="zh-CN"/>
              </w:rPr>
              <w:t xml:space="preserve">&gt; </w:t>
            </w:r>
            <w:r>
              <w:rPr>
                <w:rFonts w:hint="default"/>
              </w:rPr>
              <w:t>一共用了三个库： react.js 、react-dom.js 和 browser.min.js ，它们必须首先加载。其中，react.js 是 React 的核心库，react-dom.js 是提供与 DOM 相关的功能， browser.min.js的作用是将 JSX 语法转为 JavaScript 语法。</w:t>
            </w:r>
          </w:p>
          <w:p>
            <w:pPr>
              <w:rPr>
                <w:rFonts w:hint="eastAsia"/>
              </w:rPr>
            </w:pPr>
            <w:r>
              <w:rPr>
                <w:rFonts w:hint="eastAsia"/>
              </w:rPr>
              <w:t>将 JSX 语法转为 JavaScript 语法，这一步很消耗时间。现在前端项目，都会使用前端工程化，不会直接在html页面中直接写js代码，写好的js代码都会使用工具进行编译压缩等。这样的话，我们的jsx也会通过编译直接转化成js语法，让浏览器直接使用。</w:t>
            </w:r>
          </w:p>
          <w:p>
            <w:pPr>
              <w:rPr>
                <w:rFonts w:hint="eastAsia"/>
              </w:rPr>
            </w:pPr>
          </w:p>
          <w:p>
            <w:pPr>
              <w:ind w:firstLine="0" w:firstLineChars="0"/>
              <w:rPr>
                <w:rFonts w:hint="eastAsia"/>
                <w:lang w:val="en-US" w:eastAsia="zh-CN"/>
              </w:rPr>
            </w:pPr>
            <w:r>
              <w:rPr>
                <w:rFonts w:hint="eastAsia"/>
                <w:lang w:val="en-US" w:eastAsia="zh-CN"/>
              </w:rPr>
              <w:t xml:space="preserve">&gt; </w:t>
            </w:r>
            <w:r>
              <w:rPr>
                <w:rFonts w:hint="default"/>
              </w:rPr>
              <w:t>ReactDOM.render 是 React 的最基本方法，</w:t>
            </w:r>
            <w:r>
              <w:t>ReactDOM.render()将JSX转换成HTML，并且将其插入特定的DOM节点。在0.14版本之前，使用的是React.render()方法，目前还支持，但是React不推荐使用。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Merge w:val="continue"/>
            <w:vAlign w:val="top"/>
          </w:tcPr>
          <w:p>
            <w:pPr>
              <w:jc w:val="both"/>
              <w:rPr>
                <w:rFonts w:hint="eastAsia"/>
                <w:lang w:val="en-US" w:eastAsia="zh-CN"/>
              </w:rPr>
            </w:pPr>
          </w:p>
        </w:tc>
        <w:tc>
          <w:tcPr>
            <w:tcW w:w="9699" w:type="dxa"/>
            <w:gridSpan w:val="2"/>
            <w:vAlign w:val="top"/>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Merge w:val="continue"/>
            <w:vAlign w:val="top"/>
          </w:tcPr>
          <w:p>
            <w:pPr>
              <w:jc w:val="both"/>
              <w:rPr>
                <w:rFonts w:hint="eastAsia"/>
                <w:lang w:val="en-US" w:eastAsia="zh-CN"/>
              </w:rPr>
            </w:pPr>
          </w:p>
        </w:tc>
        <w:tc>
          <w:tcPr>
            <w:tcW w:w="4849" w:type="dxa"/>
            <w:vAlign w:val="top"/>
          </w:tcPr>
          <w:p>
            <w:r>
              <w:t>var</w:t>
            </w:r>
            <w:r>
              <w:rPr>
                <w:rFonts w:hint="default"/>
              </w:rPr>
              <w:t xml:space="preserve"> Nav;</w:t>
            </w:r>
          </w:p>
          <w:p>
            <w:pPr>
              <w:rPr>
                <w:rFonts w:hint="eastAsia"/>
                <w:lang w:val="en-US" w:eastAsia="zh-CN"/>
              </w:rPr>
            </w:pPr>
            <w:r>
              <w:rPr>
                <w:rFonts w:hint="default"/>
              </w:rPr>
              <w:t>var app = &lt;Nav color="blue" /&gt;;</w:t>
            </w:r>
          </w:p>
        </w:tc>
        <w:tc>
          <w:tcPr>
            <w:tcW w:w="4850" w:type="dxa"/>
            <w:vAlign w:val="top"/>
          </w:tcPr>
          <w:p>
            <w:pPr>
              <w:rPr>
                <w:rFonts w:hint="default"/>
              </w:rPr>
            </w:pPr>
            <w:r>
              <w:t>var</w:t>
            </w:r>
            <w:r>
              <w:rPr>
                <w:rFonts w:hint="default"/>
              </w:rPr>
              <w:t xml:space="preserve"> Nav;</w:t>
            </w:r>
          </w:p>
          <w:p>
            <w:pPr>
              <w:rPr>
                <w:rFonts w:hint="eastAsia"/>
                <w:lang w:val="en-US" w:eastAsia="zh-CN"/>
              </w:rPr>
            </w:pPr>
            <w:r>
              <w:rPr>
                <w:rFonts w:hint="default"/>
              </w:rPr>
              <w:t>var app = React.createElement(Nav, {color:"blue"});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Merge w:val="continue"/>
            <w:vAlign w:val="top"/>
          </w:tcPr>
          <w:p>
            <w:pPr>
              <w:jc w:val="both"/>
              <w:rPr>
                <w:rFonts w:hint="eastAsia"/>
                <w:lang w:val="en-US" w:eastAsia="zh-CN"/>
              </w:rPr>
            </w:pPr>
          </w:p>
        </w:tc>
        <w:tc>
          <w:tcPr>
            <w:tcW w:w="4849" w:type="dxa"/>
            <w:vAlign w:val="top"/>
          </w:tcPr>
          <w:p>
            <w:pPr>
              <w:rPr>
                <w:rFonts w:hint="default"/>
              </w:rPr>
            </w:pPr>
            <w:r>
              <w:rPr>
                <w:rFonts w:hint="default"/>
              </w:rPr>
              <w:t>var Nav, Profile;</w:t>
            </w:r>
          </w:p>
          <w:p>
            <w:pPr>
              <w:rPr>
                <w:rFonts w:hint="default"/>
              </w:rPr>
            </w:pPr>
            <w:r>
              <w:rPr>
                <w:rFonts w:hint="default"/>
              </w:rPr>
              <w:t>var app = &lt;Nav color="blue"&gt;&lt;Profile&gt;click&lt;/Profile&gt;&lt;/Nav&gt;;</w:t>
            </w:r>
          </w:p>
          <w:p>
            <w:pPr>
              <w:rPr>
                <w:rFonts w:hint="eastAsia"/>
                <w:lang w:val="en-US" w:eastAsia="zh-CN"/>
              </w:rPr>
            </w:pPr>
          </w:p>
        </w:tc>
        <w:tc>
          <w:tcPr>
            <w:tcW w:w="4850" w:type="dxa"/>
            <w:vAlign w:val="top"/>
          </w:tcPr>
          <w:p>
            <w:pPr>
              <w:rPr>
                <w:rFonts w:hint="default"/>
              </w:rPr>
            </w:pPr>
            <w:r>
              <w:rPr>
                <w:rFonts w:hint="default"/>
              </w:rPr>
              <w:t>var Nav, Profile;</w:t>
            </w:r>
          </w:p>
          <w:p>
            <w:pPr>
              <w:rPr>
                <w:rFonts w:hint="eastAsia"/>
                <w:lang w:val="en-US" w:eastAsia="zh-CN"/>
              </w:rPr>
            </w:pPr>
            <w:r>
              <w:rPr>
                <w:rFonts w:hint="default"/>
              </w:rPr>
              <w:t>var app = React.createElement( Nav, {color:"blue"}, React.createElement(Profile, null, "click"));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Merge w:val="continue"/>
            <w:vAlign w:val="top"/>
          </w:tcPr>
          <w:p>
            <w:pPr>
              <w:jc w:val="both"/>
              <w:rPr>
                <w:rFonts w:hint="eastAsia"/>
                <w:lang w:val="en-US" w:eastAsia="zh-CN"/>
              </w:rPr>
            </w:pPr>
          </w:p>
        </w:tc>
        <w:tc>
          <w:tcPr>
            <w:tcW w:w="4849" w:type="dxa"/>
            <w:vAlign w:val="top"/>
          </w:tcPr>
          <w:p>
            <w:pPr>
              <w:pStyle w:val="15"/>
              <w:keepNext w:val="0"/>
              <w:keepLines w:val="0"/>
              <w:widowControl/>
              <w:suppressLineNumbers w:val="0"/>
              <w:shd w:val="clear" w:fill="FFFFFF"/>
              <w:rPr>
                <w:rFonts w:hint="eastAsia"/>
                <w:sz w:val="16"/>
                <w:szCs w:val="16"/>
                <w:lang w:val="en-US" w:eastAsia="zh-CN"/>
              </w:rPr>
            </w:pPr>
            <w:r>
              <w:rPr>
                <w:rFonts w:hint="default" w:ascii="Consolas" w:hAnsi="Consolas" w:eastAsia="Consolas" w:cs="Consolas"/>
                <w:color w:val="000000"/>
                <w:sz w:val="16"/>
                <w:szCs w:val="16"/>
                <w:shd w:val="clear" w:fill="FFFFFF"/>
              </w:rPr>
              <w:t>React.render(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t>content</w:t>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document.getElementById(</w:t>
            </w:r>
            <w:r>
              <w:rPr>
                <w:rFonts w:hint="default" w:ascii="Consolas" w:hAnsi="Consolas" w:eastAsia="Consolas" w:cs="Consolas"/>
                <w:color w:val="2D0000"/>
                <w:sz w:val="16"/>
                <w:szCs w:val="16"/>
                <w:shd w:val="clear" w:fill="FFFFFF"/>
              </w:rPr>
              <w:t>'example'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c>
          <w:tcPr>
            <w:tcW w:w="4850" w:type="dxa"/>
            <w:vAlign w:val="top"/>
          </w:tcPr>
          <w:p>
            <w:pPr>
              <w:pStyle w:val="15"/>
              <w:keepNext w:val="0"/>
              <w:keepLines w:val="0"/>
              <w:widowControl/>
              <w:suppressLineNumbers w:val="0"/>
              <w:shd w:val="clear" w:fill="FFFFFF"/>
              <w:rPr>
                <w:rFonts w:hint="eastAsia"/>
                <w:sz w:val="16"/>
                <w:szCs w:val="16"/>
                <w:lang w:val="en-US" w:eastAsia="zh-CN"/>
              </w:rPr>
            </w:pPr>
            <w:r>
              <w:rPr>
                <w:rFonts w:hint="default" w:ascii="Consolas" w:hAnsi="Consolas" w:eastAsia="Consolas" w:cs="Consolas"/>
                <w:color w:val="000000"/>
                <w:sz w:val="16"/>
                <w:szCs w:val="16"/>
                <w:shd w:val="clear" w:fill="FFFFFF"/>
              </w:rPr>
              <w:t>React.render(</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React.createElement(</w:t>
            </w:r>
            <w:r>
              <w:rPr>
                <w:rFonts w:hint="default" w:ascii="Consolas" w:hAnsi="Consolas" w:eastAsia="Consolas" w:cs="Consolas"/>
                <w:color w:val="2D0000"/>
                <w:sz w:val="16"/>
                <w:szCs w:val="16"/>
                <w:shd w:val="clear" w:fill="FFFFFF"/>
              </w:rPr>
              <w:t>'div'</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null</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React.createElement(</w:t>
            </w:r>
            <w:r>
              <w:rPr>
                <w:rFonts w:hint="default" w:ascii="Consolas" w:hAnsi="Consolas" w:eastAsia="Consolas" w:cs="Consolas"/>
                <w:color w:val="2D0000"/>
                <w:sz w:val="16"/>
                <w:szCs w:val="16"/>
                <w:shd w:val="clear" w:fill="FFFFFF"/>
              </w:rPr>
              <w:t>'div'</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null</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React.createElement(</w:t>
            </w:r>
            <w:r>
              <w:rPr>
                <w:rFonts w:hint="default" w:ascii="Consolas" w:hAnsi="Consolas" w:eastAsia="Consolas" w:cs="Consolas"/>
                <w:color w:val="2D0000"/>
                <w:sz w:val="16"/>
                <w:szCs w:val="16"/>
                <w:shd w:val="clear" w:fill="FFFFFF"/>
              </w:rPr>
              <w:t>'div'</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null</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'content'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document.getElementById(</w:t>
            </w:r>
            <w:r>
              <w:rPr>
                <w:rFonts w:hint="default" w:ascii="Consolas" w:hAnsi="Consolas" w:eastAsia="Consolas" w:cs="Consolas"/>
                <w:color w:val="2D0000"/>
                <w:sz w:val="16"/>
                <w:szCs w:val="16"/>
                <w:shd w:val="clear" w:fill="FFFFFF"/>
              </w:rPr>
              <w:t>'example'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Merge w:val="continue"/>
            <w:vAlign w:val="top"/>
          </w:tcPr>
          <w:p>
            <w:pPr>
              <w:jc w:val="both"/>
              <w:rPr>
                <w:rFonts w:hint="eastAsia"/>
                <w:lang w:val="en-US" w:eastAsia="zh-CN"/>
              </w:rPr>
            </w:pPr>
          </w:p>
        </w:tc>
        <w:tc>
          <w:tcPr>
            <w:tcW w:w="9699" w:type="dxa"/>
            <w:gridSpan w:val="2"/>
            <w:vAlign w:val="top"/>
          </w:tcPr>
          <w:p>
            <w:pPr>
              <w:rPr>
                <w:rFonts w:hint="default"/>
              </w:rPr>
            </w:pPr>
            <w:r>
              <w:t>我们写一个XML标签，实质上就是在调用React.createElement</w:t>
            </w:r>
            <w:r>
              <w:rPr>
                <w:rFonts w:hint="default"/>
              </w:rPr>
              <w:t>这个方法，并返回一个ReactElement对象。</w:t>
            </w:r>
          </w:p>
          <w:p>
            <w:r>
              <w:t>ReactElement</w:t>
            </w:r>
            <w:r>
              <w:rPr>
                <w:rFonts w:hint="default"/>
              </w:rPr>
              <w:t xml:space="preserve"> createElement(</w:t>
            </w:r>
          </w:p>
          <w:p>
            <w:r>
              <w:rPr>
                <w:rFonts w:hint="default"/>
              </w:rPr>
              <w:t xml:space="preserve">  string/ReactClass type,</w:t>
            </w:r>
          </w:p>
          <w:p>
            <w:r>
              <w:rPr>
                <w:rFonts w:hint="default"/>
              </w:rPr>
              <w:t xml:space="preserve">  [object props],</w:t>
            </w:r>
          </w:p>
          <w:p>
            <w:r>
              <w:rPr>
                <w:rFonts w:hint="default"/>
              </w:rPr>
              <w:t xml:space="preserve">  [children ...]</w:t>
            </w:r>
          </w:p>
          <w:p>
            <w:r>
              <w:rPr>
                <w:rFonts w:hint="default"/>
              </w:rPr>
              <w:t>)</w:t>
            </w:r>
          </w:p>
          <w:p>
            <w:r>
              <w:rPr>
                <w:rFonts w:hint="default"/>
              </w:rPr>
              <w:t>这个方法的第一个参数可以是一个字符串，表示是一个HTML标准内的元素，或者是一个ReactClass类型的对象，表示我们之前封装好的自定义组件。第二个参数是一个对象，或者说是字典也可以，它保存了这个元素的所有固有属性（即传入后基本不会改变的值）。从第三个参数开始，之后的参数都被认作是元素的子元素。</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75" w:type="dxa"/>
            <w:vAlign w:val="top"/>
          </w:tcPr>
          <w:p>
            <w:pPr>
              <w:pStyle w:val="27"/>
              <w:rPr>
                <w:rFonts w:hint="eastAsia"/>
                <w:lang w:val="en-US" w:eastAsia="zh-CN"/>
              </w:rPr>
            </w:pPr>
            <w:bookmarkStart w:id="11" w:name="_Toc22740"/>
            <w:r>
              <w:t>React.createElement</w:t>
            </w:r>
            <w:bookmarkEnd w:id="11"/>
          </w:p>
        </w:tc>
        <w:tc>
          <w:tcPr>
            <w:tcW w:w="9699" w:type="dxa"/>
            <w:gridSpan w:val="2"/>
            <w:vAlign w:val="top"/>
          </w:tcPr>
          <w:p>
            <w:pPr>
              <w:pStyle w:val="30"/>
              <w:rPr>
                <w:rFonts w:hint="default"/>
              </w:rPr>
            </w:pPr>
            <w:r>
              <w:rPr>
                <w:rFonts w:hint="default"/>
              </w:rPr>
              <w:t>你可以通过 </w:t>
            </w:r>
            <w:r>
              <w:t>React.createElement</w:t>
            </w:r>
            <w:r>
              <w:rPr>
                <w:rFonts w:hint="default"/>
              </w:rPr>
              <w:t> 来创建一个树。第一个参数是标签，第二个参数是一个属性对象，每三个是子节点。</w:t>
            </w:r>
          </w:p>
          <w:p>
            <w:pPr>
              <w:pStyle w:val="30"/>
              <w:rPr>
                <w:rFonts w:hint="default"/>
              </w:rPr>
            </w:pPr>
            <w:r>
              <w:rPr>
                <w:rFonts w:hint="default"/>
              </w:rPr>
              <w:t>var child = React.createElement('li', null, 'Text Content');</w:t>
            </w:r>
          </w:p>
          <w:p>
            <w:pPr>
              <w:pStyle w:val="30"/>
              <w:rPr>
                <w:rFonts w:hint="default"/>
              </w:rPr>
            </w:pPr>
            <w:r>
              <w:rPr>
                <w:rFonts w:hint="default"/>
              </w:rPr>
              <w:t>var root = React.createElement('ul', { className: 'my-list' }, child);</w:t>
            </w:r>
          </w:p>
          <w:p>
            <w:pPr>
              <w:pStyle w:val="30"/>
              <w:rPr>
                <w:rFonts w:hint="default"/>
              </w:rPr>
            </w:pPr>
            <w:r>
              <w:rPr>
                <w:rFonts w:hint="default"/>
              </w:rPr>
              <w:t>React.render(root, document.getElementById('example'));</w:t>
            </w:r>
          </w:p>
          <w:p>
            <w:pPr>
              <w:pStyle w:val="30"/>
              <w:rPr>
                <w:rFonts w:hint="default"/>
              </w:rPr>
            </w:pPr>
          </w:p>
          <w:p>
            <w:pPr>
              <w:pStyle w:val="30"/>
              <w:rPr>
                <w:rFonts w:hint="default"/>
              </w:rPr>
            </w:pPr>
            <w:r>
              <w:rPr>
                <w:rFonts w:hint="default"/>
              </w:rPr>
              <w:t>方便起见，你可以创建基于自定义组件的速记工厂方法。</w:t>
            </w:r>
          </w:p>
          <w:p>
            <w:pPr>
              <w:pStyle w:val="30"/>
              <w:rPr>
                <w:rFonts w:hint="default"/>
              </w:rPr>
            </w:pPr>
            <w:r>
              <w:rPr>
                <w:rFonts w:hint="default"/>
              </w:rPr>
              <w:t>var Factory = React.createFactory(ComponentClass);</w:t>
            </w:r>
          </w:p>
          <w:p>
            <w:pPr>
              <w:pStyle w:val="30"/>
              <w:rPr>
                <w:rFonts w:hint="default"/>
              </w:rPr>
            </w:pPr>
            <w:r>
              <w:rPr>
                <w:rFonts w:hint="default"/>
              </w:rPr>
              <w:t>...</w:t>
            </w:r>
          </w:p>
          <w:p>
            <w:pPr>
              <w:pStyle w:val="30"/>
              <w:rPr>
                <w:rFonts w:hint="default"/>
              </w:rPr>
            </w:pPr>
            <w:r>
              <w:rPr>
                <w:rFonts w:hint="default"/>
              </w:rPr>
              <w:t>var root = Factory({ custom: 'prop' });</w:t>
            </w:r>
          </w:p>
          <w:p>
            <w:pPr>
              <w:pStyle w:val="30"/>
              <w:rPr>
                <w:rFonts w:hint="default"/>
              </w:rPr>
            </w:pPr>
            <w:r>
              <w:rPr>
                <w:rFonts w:hint="default"/>
              </w:rPr>
              <w:t>React.render(root, document.getElementById('example'));</w:t>
            </w:r>
          </w:p>
          <w:p>
            <w:pPr>
              <w:pStyle w:val="30"/>
              <w:rPr>
                <w:rFonts w:hint="default"/>
              </w:rPr>
            </w:pPr>
            <w:r>
              <w:rPr>
                <w:rFonts w:hint="default"/>
              </w:rPr>
              <w:t>React 已经为 HTML 标签提供内置工厂方法。</w:t>
            </w:r>
          </w:p>
          <w:p>
            <w:pPr>
              <w:pStyle w:val="30"/>
              <w:rPr>
                <w:rFonts w:hint="default"/>
              </w:rPr>
            </w:pPr>
            <w:r>
              <w:rPr>
                <w:rFonts w:hint="default"/>
              </w:rPr>
              <w:t>var root = React.DOM.ul({ className: 'my-list' },</w:t>
            </w:r>
          </w:p>
          <w:p>
            <w:pPr>
              <w:pStyle w:val="30"/>
              <w:rPr>
                <w:rFonts w:hint="default"/>
              </w:rPr>
            </w:pPr>
            <w:r>
              <w:rPr>
                <w:rFonts w:hint="default"/>
              </w:rPr>
              <w:t xml:space="preserve">  React.DOM.li(null, 'Text Content')</w:t>
            </w:r>
          </w:p>
          <w:p>
            <w:pPr>
              <w:pStyle w:val="30"/>
              <w:ind w:firstLine="320" w:firstLineChars="200"/>
              <w:rPr>
                <w:rFonts w:hint="eastAsia"/>
                <w:lang w:val="en-US" w:eastAsia="zh-CN"/>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bookmarkStart w:id="12" w:name="_Toc12155"/>
            <w:r>
              <w:rPr>
                <w:rFonts w:hint="eastAsia"/>
                <w:lang w:val="en-US" w:eastAsia="zh-CN"/>
              </w:rPr>
              <w:t>map</w:t>
            </w:r>
            <w:bookmarkEnd w:id="12"/>
          </w:p>
        </w:tc>
        <w:tc>
          <w:tcPr>
            <w:tcW w:w="9699" w:type="dxa"/>
            <w:gridSpan w:val="2"/>
            <w:vAlign w:val="top"/>
          </w:tcPr>
          <w:p>
            <w:pPr>
              <w:pStyle w:val="33"/>
              <w:rPr>
                <w:rFonts w:hint="eastAsia"/>
                <w:lang w:val="en-US" w:eastAsia="zh-CN"/>
              </w:rPr>
            </w:pPr>
            <w:r>
              <w:rPr>
                <w:rFonts w:hint="eastAsia"/>
                <w:lang w:val="en-US" w:eastAsia="zh-CN"/>
              </w:rPr>
              <w:t>//声明了一个names数组，然后遍历在前面加上Hello,输出到DOM中:</w:t>
            </w:r>
          </w:p>
          <w:p>
            <w:pPr>
              <w:pStyle w:val="33"/>
              <w:rPr>
                <w:rFonts w:hint="eastAsia"/>
                <w:lang w:val="en-US" w:eastAsia="zh-CN"/>
              </w:rPr>
            </w:pPr>
            <w:r>
              <w:rPr>
                <w:rFonts w:hint="eastAsia"/>
                <w:lang w:val="en-US" w:eastAsia="zh-CN"/>
              </w:rPr>
              <w:t>var names = ['Jack', 'Tom', 'Alice'];</w:t>
            </w:r>
          </w:p>
          <w:p>
            <w:pPr>
              <w:pStyle w:val="33"/>
              <w:rPr>
                <w:rFonts w:hint="eastAsia"/>
                <w:lang w:val="en-US" w:eastAsia="zh-CN"/>
              </w:rPr>
            </w:pPr>
            <w:r>
              <w:rPr>
                <w:rFonts w:hint="eastAsia"/>
                <w:lang w:val="en-US" w:eastAsia="zh-CN"/>
              </w:rPr>
              <w:t>var doms = &lt;div&gt;{</w:t>
            </w:r>
          </w:p>
          <w:p>
            <w:pPr>
              <w:pStyle w:val="33"/>
              <w:rPr>
                <w:rFonts w:hint="eastAsia"/>
                <w:lang w:val="en-US" w:eastAsia="zh-CN"/>
              </w:rPr>
            </w:pPr>
            <w:r>
              <w:rPr>
                <w:rFonts w:hint="eastAsia"/>
                <w:lang w:val="en-US" w:eastAsia="zh-CN"/>
              </w:rPr>
              <w:t xml:space="preserve">  names.map(function (name) {</w:t>
            </w:r>
          </w:p>
          <w:p>
            <w:pPr>
              <w:pStyle w:val="33"/>
              <w:rPr>
                <w:rFonts w:hint="eastAsia"/>
                <w:lang w:val="en-US" w:eastAsia="zh-CN"/>
              </w:rPr>
            </w:pPr>
            <w:r>
              <w:rPr>
                <w:rFonts w:hint="eastAsia"/>
                <w:lang w:val="en-US" w:eastAsia="zh-CN"/>
              </w:rPr>
              <w:t xml:space="preserve">    return &lt;div&gt;Hello, {name}!&lt;/div&gt;</w:t>
            </w:r>
          </w:p>
          <w:p>
            <w:pPr>
              <w:pStyle w:val="33"/>
              <w:rPr>
                <w:rFonts w:hint="eastAsia"/>
                <w:lang w:val="en-US" w:eastAsia="zh-CN"/>
              </w:rPr>
            </w:pPr>
            <w:r>
              <w:rPr>
                <w:rFonts w:hint="eastAsia"/>
                <w:lang w:val="en-US" w:eastAsia="zh-CN"/>
              </w:rPr>
              <w:t xml:space="preserve">  })</w:t>
            </w:r>
          </w:p>
          <w:p>
            <w:pPr>
              <w:pStyle w:val="33"/>
              <w:rPr>
                <w:rFonts w:hint="eastAsia"/>
                <w:lang w:val="en-US" w:eastAsia="zh-CN"/>
              </w:rPr>
            </w:pPr>
            <w:r>
              <w:rPr>
                <w:rFonts w:hint="eastAsia"/>
                <w:lang w:val="en-US" w:eastAsia="zh-CN"/>
              </w:rPr>
              <w:t>}&lt;/div&gt;;</w:t>
            </w:r>
          </w:p>
          <w:p>
            <w:pPr>
              <w:pStyle w:val="33"/>
              <w:rPr>
                <w:rFonts w:hint="eastAsia"/>
                <w:lang w:val="en-US" w:eastAsia="zh-CN"/>
              </w:rPr>
            </w:pPr>
            <w:r>
              <w:rPr>
                <w:rFonts w:hint="eastAsia"/>
                <w:lang w:val="en-US" w:eastAsia="zh-CN"/>
              </w:rPr>
              <w:t>render(doms, document.getElementById('root'));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bookmarkStart w:id="13" w:name="_Toc26335"/>
            <w:r>
              <w:rPr>
                <w:rFonts w:hint="eastAsia"/>
                <w:lang w:val="en-US" w:eastAsia="zh-CN"/>
              </w:rPr>
              <w:t>map</w:t>
            </w:r>
            <w:bookmarkEnd w:id="13"/>
          </w:p>
        </w:tc>
        <w:tc>
          <w:tcPr>
            <w:tcW w:w="9699" w:type="dxa"/>
            <w:gridSpan w:val="2"/>
            <w:vAlign w:val="top"/>
          </w:tcPr>
          <w:p>
            <w:pPr>
              <w:pStyle w:val="33"/>
              <w:rPr>
                <w:rFonts w:hint="eastAsia"/>
                <w:lang w:val="en-US" w:eastAsia="zh-CN"/>
              </w:rPr>
            </w:pPr>
            <w:r>
              <w:rPr>
                <w:rFonts w:hint="eastAsia"/>
                <w:lang w:val="en-US" w:eastAsia="zh-CN"/>
              </w:rPr>
              <w:t>//JSX 允许直接在模板插入 JavaScript 变量。</w:t>
            </w:r>
          </w:p>
          <w:p>
            <w:pPr>
              <w:pStyle w:val="33"/>
              <w:rPr>
                <w:rFonts w:hint="eastAsia"/>
                <w:lang w:val="en-US" w:eastAsia="zh-CN"/>
              </w:rPr>
            </w:pPr>
            <w:r>
              <w:rPr>
                <w:rFonts w:hint="eastAsia"/>
                <w:lang w:val="en-US" w:eastAsia="zh-CN"/>
              </w:rPr>
              <w:t>var arr = [&lt;h1&gt;Hello world!&lt;/h1&gt;, &lt;h2&gt;React is perfect!&lt;/h2&gt;];</w:t>
            </w:r>
          </w:p>
          <w:p>
            <w:pPr>
              <w:pStyle w:val="33"/>
              <w:rPr>
                <w:rFonts w:hint="eastAsia"/>
                <w:lang w:val="en-US" w:eastAsia="zh-CN"/>
              </w:rPr>
            </w:pPr>
            <w:r>
              <w:rPr>
                <w:rFonts w:hint="eastAsia"/>
                <w:lang w:val="en-US" w:eastAsia="zh-CN"/>
              </w:rPr>
              <w:t>// 1</w:t>
            </w:r>
          </w:p>
          <w:p>
            <w:pPr>
              <w:pStyle w:val="33"/>
              <w:rPr>
                <w:rFonts w:hint="eastAsia"/>
                <w:lang w:val="en-US" w:eastAsia="zh-CN"/>
              </w:rPr>
            </w:pPr>
            <w:r>
              <w:rPr>
                <w:rFonts w:hint="eastAsia"/>
                <w:lang w:val="en-US" w:eastAsia="zh-CN"/>
              </w:rPr>
              <w:t>render(&lt;div&gt;{arr}&lt;/div&gt;, document.getElementById('container'));</w:t>
            </w:r>
          </w:p>
          <w:p>
            <w:pPr>
              <w:pStyle w:val="33"/>
              <w:rPr>
                <w:rFonts w:hint="eastAsia"/>
                <w:lang w:val="en-US" w:eastAsia="zh-CN"/>
              </w:rPr>
            </w:pPr>
            <w:r>
              <w:rPr>
                <w:rFonts w:hint="eastAsia"/>
                <w:lang w:val="en-US" w:eastAsia="zh-CN"/>
              </w:rPr>
              <w:t>// 2</w:t>
            </w:r>
          </w:p>
          <w:p>
            <w:pPr>
              <w:pStyle w:val="33"/>
              <w:rPr>
                <w:rFonts w:hint="eastAsia"/>
                <w:lang w:val="en-US" w:eastAsia="zh-CN"/>
              </w:rPr>
            </w:pPr>
            <w:r>
              <w:rPr>
                <w:rFonts w:hint="eastAsia"/>
                <w:lang w:val="en-US" w:eastAsia="zh-CN"/>
              </w:rPr>
              <w:t>arr.map(function (n, i) {</w:t>
            </w:r>
          </w:p>
          <w:p>
            <w:pPr>
              <w:pStyle w:val="33"/>
              <w:rPr>
                <w:rFonts w:hint="eastAsia"/>
                <w:lang w:val="en-US" w:eastAsia="zh-CN"/>
              </w:rPr>
            </w:pPr>
            <w:r>
              <w:rPr>
                <w:rFonts w:hint="eastAsia"/>
                <w:lang w:val="en-US" w:eastAsia="zh-CN"/>
              </w:rPr>
              <w:t xml:space="preserve">  render(n, document.getElementById('d' + i));</w:t>
            </w:r>
          </w:p>
          <w:p>
            <w:pPr>
              <w:pStyle w:val="33"/>
              <w:rPr>
                <w:rFonts w:hint="eastAsia"/>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bookmarkStart w:id="14" w:name="_Toc10267"/>
            <w:r>
              <w:rPr>
                <w:rFonts w:hint="eastAsia"/>
                <w:lang w:val="en-US" w:eastAsia="zh-CN"/>
              </w:rPr>
              <w:t>展开属性</w:t>
            </w:r>
            <w:bookmarkEnd w:id="14"/>
          </w:p>
        </w:tc>
        <w:tc>
          <w:tcPr>
            <w:tcW w:w="9699" w:type="dxa"/>
            <w:gridSpan w:val="2"/>
            <w:vAlign w:val="top"/>
          </w:tcPr>
          <w:p>
            <w:pPr>
              <w:pStyle w:val="30"/>
              <w:rPr>
                <w:rFonts w:hint="default"/>
              </w:rPr>
            </w:pPr>
            <w:r>
              <w:rPr>
                <w:rFonts w:hint="eastAsia"/>
                <w:lang w:val="en-US" w:eastAsia="zh-CN"/>
              </w:rPr>
              <w:t xml:space="preserve">&gt; </w:t>
            </w:r>
            <w:r>
              <w:rPr>
                <w:rFonts w:hint="default"/>
              </w:rPr>
              <w:t>展开属性</w:t>
            </w:r>
          </w:p>
          <w:p>
            <w:pPr>
              <w:pStyle w:val="30"/>
              <w:rPr>
                <w:rFonts w:hint="default"/>
              </w:rPr>
            </w:pPr>
            <w:r>
              <w:rPr>
                <w:rFonts w:hint="default"/>
              </w:rPr>
              <w:t>如果你事先知道组件需要的全部 Props（属性），JSX 很容易地这样写：</w:t>
            </w:r>
          </w:p>
          <w:p>
            <w:pPr>
              <w:pStyle w:val="30"/>
              <w:rPr>
                <w:rFonts w:hint="default"/>
                <w:lang w:val="en-US"/>
              </w:rPr>
            </w:pPr>
            <w:r>
              <w:rPr>
                <w:rFonts w:hint="default"/>
              </w:rPr>
              <w:t>var component = &lt;Component foo={x} bar={y} /&gt;;</w:t>
            </w:r>
            <w:r>
              <w:rPr>
                <w:rFonts w:hint="eastAsia"/>
                <w:lang w:val="en-US" w:eastAsia="zh-CN"/>
              </w:rPr>
              <w:t xml:space="preserve"> </w:t>
            </w:r>
          </w:p>
          <w:p>
            <w:pPr>
              <w:pStyle w:val="30"/>
              <w:rPr>
                <w:rFonts w:hint="default"/>
              </w:rPr>
            </w:pPr>
          </w:p>
          <w:p>
            <w:pPr>
              <w:pStyle w:val="30"/>
              <w:rPr>
                <w:rFonts w:hint="default"/>
              </w:rPr>
            </w:pPr>
            <w:r>
              <w:rPr>
                <w:rFonts w:hint="default"/>
              </w:rPr>
              <w:t>如果你不知道要设置哪些 Props，那么现在最好不要设置它：</w:t>
            </w:r>
          </w:p>
          <w:p>
            <w:pPr>
              <w:pStyle w:val="30"/>
              <w:rPr>
                <w:rFonts w:hint="default"/>
              </w:rPr>
            </w:pPr>
            <w:r>
              <w:rPr>
                <w:rFonts w:hint="default"/>
              </w:rPr>
              <w:t>var component = &lt;Component /&gt;;</w:t>
            </w:r>
          </w:p>
          <w:p>
            <w:pPr>
              <w:pStyle w:val="30"/>
              <w:rPr>
                <w:rFonts w:hint="default"/>
              </w:rPr>
            </w:pPr>
            <w:r>
              <w:rPr>
                <w:rFonts w:hint="default"/>
              </w:rPr>
              <w:t>component.props.foo = x; // 不好</w:t>
            </w:r>
          </w:p>
          <w:p>
            <w:pPr>
              <w:pStyle w:val="30"/>
              <w:rPr>
                <w:rFonts w:hint="default"/>
              </w:rPr>
            </w:pPr>
            <w:r>
              <w:rPr>
                <w:rFonts w:hint="default"/>
              </w:rPr>
              <w:t>component.props.bar = y; // 不好</w:t>
            </w:r>
          </w:p>
          <w:p>
            <w:pPr>
              <w:pStyle w:val="30"/>
              <w:rPr>
                <w:rFonts w:hint="default"/>
              </w:rPr>
            </w:pPr>
            <w:r>
              <w:rPr>
                <w:rFonts w:hint="default"/>
              </w:rPr>
              <w:t>这样是反模式，因为 React 不能帮你检查属性类型（propTypes）。这样即使你的 属性类型有错误也不能得到清晰的错误提示。</w:t>
            </w:r>
          </w:p>
          <w:p>
            <w:pPr>
              <w:pStyle w:val="30"/>
              <w:rPr>
                <w:rFonts w:hint="default"/>
              </w:rPr>
            </w:pPr>
            <w:r>
              <w:rPr>
                <w:rFonts w:hint="default"/>
              </w:rPr>
              <w:t>Props 应该被当作禁止修改的。修改 props 对象可能会导致预料之外的结果，所以最好不要去修改 props 对象。</w:t>
            </w:r>
          </w:p>
          <w:p>
            <w:pPr>
              <w:pStyle w:val="30"/>
              <w:rPr>
                <w:rFonts w:hint="default"/>
              </w:rPr>
            </w:pPr>
            <w:r>
              <w:rPr>
                <w:rFonts w:hint="default"/>
              </w:rPr>
              <w:t>这样写是错误的，因为我们手动直接添加的属性React后续没办法检查到属性类型错误，也就是说，当我们手动添加的属性发生类型错误时，在控制台是看不到错误信息的。</w:t>
            </w:r>
          </w:p>
          <w:p>
            <w:pPr>
              <w:pStyle w:val="30"/>
              <w:rPr>
                <w:rFonts w:hint="default"/>
              </w:rPr>
            </w:pPr>
            <w:r>
              <w:rPr>
                <w:rFonts w:hint="default"/>
              </w:rPr>
              <w:t>在React的设定中，初始化完props后，props是不可变的。改变props会引起无法想象的后果。</w:t>
            </w:r>
          </w:p>
          <w:p>
            <w:pPr>
              <w:pStyle w:val="30"/>
              <w:rPr>
                <w:rFonts w:hint="default"/>
              </w:rPr>
            </w:pPr>
            <w:r>
              <w:rPr>
                <w:rFonts w:hint="default"/>
              </w:rPr>
              <w:t>为了解决这个问题，React引入了属性延伸</w:t>
            </w:r>
          </w:p>
          <w:p>
            <w:pPr>
              <w:pStyle w:val="30"/>
              <w:rPr>
                <w:rFonts w:hint="default"/>
              </w:rPr>
            </w:pPr>
          </w:p>
          <w:p>
            <w:pPr>
              <w:pStyle w:val="30"/>
              <w:rPr>
                <w:rFonts w:hint="default"/>
              </w:rPr>
            </w:pPr>
            <w:r>
              <w:rPr>
                <w:rFonts w:hint="eastAsia"/>
                <w:lang w:val="en-US" w:eastAsia="zh-CN"/>
              </w:rPr>
              <w:t xml:space="preserve">&gt; </w:t>
            </w:r>
            <w:r>
              <w:rPr>
                <w:rFonts w:hint="default"/>
              </w:rPr>
              <w:t>展开属性（Spread Attributes）</w:t>
            </w:r>
          </w:p>
          <w:p>
            <w:pPr>
              <w:pStyle w:val="30"/>
              <w:rPr>
                <w:rFonts w:hint="default"/>
              </w:rPr>
            </w:pPr>
            <w:r>
              <w:rPr>
                <w:rFonts w:hint="default"/>
              </w:rPr>
              <w:t>可以使用 JSX 的新特性 - 展开属性</w:t>
            </w:r>
            <w:r>
              <w:rPr>
                <w:rFonts w:hint="eastAsia"/>
                <w:lang w:eastAsia="zh-CN"/>
              </w:rPr>
              <w:t>；</w:t>
            </w:r>
          </w:p>
          <w:p>
            <w:pPr>
              <w:pStyle w:val="30"/>
              <w:rPr>
                <w:rFonts w:hint="default"/>
              </w:rPr>
            </w:pPr>
            <w:r>
              <w:rPr>
                <w:rFonts w:hint="default"/>
              </w:rPr>
              <w:t xml:space="preserve">var props = {}; </w:t>
            </w:r>
          </w:p>
          <w:p>
            <w:pPr>
              <w:pStyle w:val="30"/>
              <w:rPr>
                <w:rFonts w:hint="default"/>
              </w:rPr>
            </w:pPr>
            <w:r>
              <w:rPr>
                <w:rFonts w:hint="default"/>
              </w:rPr>
              <w:t xml:space="preserve">props.foo = x; </w:t>
            </w:r>
          </w:p>
          <w:p>
            <w:pPr>
              <w:pStyle w:val="30"/>
              <w:rPr>
                <w:rFonts w:hint="default"/>
              </w:rPr>
            </w:pPr>
            <w:r>
              <w:rPr>
                <w:rFonts w:hint="default"/>
              </w:rPr>
              <w:t xml:space="preserve">props.bar = y; </w:t>
            </w:r>
          </w:p>
          <w:p>
            <w:pPr>
              <w:pStyle w:val="30"/>
              <w:rPr>
                <w:rFonts w:hint="default"/>
              </w:rPr>
            </w:pPr>
            <w:r>
              <w:rPr>
                <w:rFonts w:hint="default"/>
              </w:rPr>
              <w:t>var component = &lt;Component {...props} /&gt;;</w:t>
            </w:r>
          </w:p>
          <w:p>
            <w:pPr>
              <w:pStyle w:val="30"/>
              <w:rPr>
                <w:rFonts w:hint="default"/>
              </w:rPr>
            </w:pPr>
          </w:p>
          <w:p>
            <w:pPr>
              <w:pStyle w:val="30"/>
              <w:rPr>
                <w:rFonts w:hint="default"/>
              </w:rPr>
            </w:pPr>
            <w:r>
              <w:rPr>
                <w:rFonts w:hint="default"/>
              </w:rPr>
              <w:t>传入对象的属性会被复制到组件内。</w:t>
            </w:r>
          </w:p>
          <w:p>
            <w:pPr>
              <w:pStyle w:val="30"/>
              <w:rPr>
                <w:rFonts w:hint="default"/>
              </w:rPr>
            </w:pPr>
            <w:r>
              <w:rPr>
                <w:rFonts w:hint="default"/>
              </w:rPr>
              <w:t>它能被多次使用，也可以和其它属性一起用。注意顺序很重要，后面的会覆盖掉前面的。</w:t>
            </w:r>
          </w:p>
          <w:p>
            <w:pPr>
              <w:pStyle w:val="30"/>
              <w:rPr>
                <w:rFonts w:hint="default"/>
              </w:rPr>
            </w:pPr>
            <w:r>
              <w:rPr>
                <w:rFonts w:hint="default"/>
              </w:rPr>
              <w:t xml:space="preserve">var props = { foo: 'default' }; </w:t>
            </w:r>
          </w:p>
          <w:p>
            <w:pPr>
              <w:pStyle w:val="30"/>
              <w:rPr>
                <w:rFonts w:hint="default"/>
              </w:rPr>
            </w:pPr>
            <w:r>
              <w:rPr>
                <w:rFonts w:hint="default"/>
              </w:rPr>
              <w:t>var component = &lt;Component {...props} foo={'override'} /&gt;</w:t>
            </w:r>
            <w:r>
              <w:rPr>
                <w:rFonts w:hint="eastAsia"/>
                <w:lang w:val="en-US" w:eastAsia="zh-CN"/>
              </w:rPr>
              <w:t>;</w:t>
            </w:r>
          </w:p>
          <w:p>
            <w:pPr>
              <w:pStyle w:val="30"/>
              <w:rPr>
                <w:rFonts w:hint="default"/>
              </w:rPr>
            </w:pPr>
            <w:r>
              <w:rPr>
                <w:rFonts w:hint="default"/>
              </w:rPr>
              <w:t>console.log(component.props.foo); // 'override'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bookmarkStart w:id="15" w:name="_Toc8669"/>
            <w:r>
              <w:rPr>
                <w:rFonts w:hint="default"/>
              </w:rPr>
              <w:t>HTML 实体</w:t>
            </w:r>
            <w:bookmarkEnd w:id="15"/>
          </w:p>
        </w:tc>
        <w:tc>
          <w:tcPr>
            <w:tcW w:w="9699" w:type="dxa"/>
            <w:gridSpan w:val="2"/>
            <w:vAlign w:val="top"/>
          </w:tcPr>
          <w:p>
            <w:pPr>
              <w:pStyle w:val="30"/>
            </w:pPr>
            <w:r>
              <w:rPr>
                <w:rFonts w:hint="default"/>
              </w:rPr>
              <w:t>&lt;div&gt;First · Second&lt;/div&gt;</w:t>
            </w:r>
          </w:p>
          <w:p>
            <w:pPr>
              <w:pStyle w:val="30"/>
              <w:rPr>
                <w:rFonts w:hint="default"/>
              </w:rPr>
            </w:pPr>
            <w:r>
              <w:rPr>
                <w:rFonts w:hint="default"/>
              </w:rPr>
              <w:t>如果想在 JSX 表达式中显示 HTML 实体，可以会遇到二次转义的问题，因为 React 默认会转义所有字符串，为了防止各种 XSS 攻击。</w:t>
            </w:r>
          </w:p>
          <w:p>
            <w:pPr>
              <w:pStyle w:val="30"/>
              <w:rPr>
                <w:rFonts w:hint="default"/>
              </w:rPr>
            </w:pPr>
          </w:p>
          <w:p>
            <w:pPr>
              <w:pStyle w:val="30"/>
              <w:rPr>
                <w:rFonts w:hint="default"/>
              </w:rPr>
            </w:pPr>
            <w:r>
              <w:rPr>
                <w:rFonts w:hint="default"/>
              </w:rPr>
              <w:t>&lt;div&gt;{'First · Second'}&lt;/div&gt;</w:t>
            </w:r>
            <w:r>
              <w:rPr>
                <w:rFonts w:hint="eastAsia"/>
                <w:lang w:val="en-US" w:eastAsia="zh-CN"/>
              </w:rPr>
              <w:t xml:space="preserve">   </w:t>
            </w:r>
            <w:r>
              <w:rPr>
                <w:rFonts w:hint="default"/>
              </w:rPr>
              <w:t xml:space="preserve">// 错误: 会显示 “First · Second” </w:t>
            </w:r>
          </w:p>
          <w:p>
            <w:pPr>
              <w:pStyle w:val="30"/>
              <w:rPr>
                <w:rFonts w:hint="default"/>
              </w:rPr>
            </w:pPr>
          </w:p>
          <w:p>
            <w:pPr>
              <w:pStyle w:val="30"/>
              <w:rPr>
                <w:rFonts w:hint="default"/>
              </w:rPr>
            </w:pPr>
            <w:r>
              <w:rPr>
                <w:rFonts w:hint="default"/>
              </w:rPr>
              <w:t>有多种绕过的方法。最简单的是直接用 Unicode 字符。这时要确保文件是 UTF-8 编码且网页也指定为 UTF-8 编码。</w:t>
            </w:r>
          </w:p>
          <w:p>
            <w:pPr>
              <w:pStyle w:val="30"/>
              <w:rPr>
                <w:rFonts w:hint="default"/>
              </w:rPr>
            </w:pPr>
            <w:r>
              <w:rPr>
                <w:rFonts w:hint="default"/>
              </w:rPr>
              <w:t>&lt;div&gt;{'First · Second'}&lt;/div&gt;</w:t>
            </w:r>
          </w:p>
          <w:p>
            <w:pPr>
              <w:pStyle w:val="30"/>
              <w:rPr>
                <w:rFonts w:hint="default"/>
              </w:rPr>
            </w:pPr>
          </w:p>
          <w:p>
            <w:pPr>
              <w:pStyle w:val="30"/>
              <w:rPr>
                <w:rFonts w:hint="default"/>
              </w:rPr>
            </w:pPr>
            <w:r>
              <w:rPr>
                <w:rFonts w:hint="default"/>
              </w:rPr>
              <w:t>安全的做法是先找到 </w:t>
            </w:r>
            <w:r>
              <w:rPr>
                <w:rFonts w:hint="default"/>
              </w:rPr>
              <w:fldChar w:fldCharType="begin"/>
            </w:r>
            <w:r>
              <w:rPr>
                <w:rFonts w:hint="default"/>
              </w:rPr>
              <w:instrText xml:space="preserve"> HYPERLINK "http://www.fileformat.info/info/unicode/char/b7/index.htm" \t "http://www.jianshu.com/p/_blank" </w:instrText>
            </w:r>
            <w:r>
              <w:rPr>
                <w:rFonts w:hint="default"/>
              </w:rPr>
              <w:fldChar w:fldCharType="separate"/>
            </w:r>
            <w:r>
              <w:rPr>
                <w:rStyle w:val="21"/>
                <w:rFonts w:hint="default" w:ascii="-apple-system" w:hAnsi="-apple-system" w:eastAsia="-apple-system" w:cs="-apple-system"/>
                <w:b w:val="0"/>
                <w:i w:val="0"/>
                <w:caps w:val="0"/>
                <w:color w:val="3194D0"/>
                <w:spacing w:val="0"/>
                <w:szCs w:val="24"/>
                <w:u w:val="none"/>
                <w:shd w:val="clear" w:fill="FFFFFF"/>
              </w:rPr>
              <w:t>实体的 Unicode 编号</w:t>
            </w:r>
            <w:r>
              <w:rPr>
                <w:rFonts w:hint="default"/>
              </w:rPr>
              <w:fldChar w:fldCharType="end"/>
            </w:r>
            <w:r>
              <w:rPr>
                <w:rFonts w:hint="default"/>
              </w:rPr>
              <w:t> ，然后在 JavaScript 字符串里使用。</w:t>
            </w:r>
          </w:p>
          <w:p>
            <w:pPr>
              <w:pStyle w:val="30"/>
              <w:rPr>
                <w:rFonts w:hint="default"/>
              </w:rPr>
            </w:pPr>
            <w:r>
              <w:rPr>
                <w:rFonts w:hint="default"/>
              </w:rPr>
              <w:t>&lt;div&gt;{'First \u00b7 Second'}&lt;/div&gt; &lt;div&gt;{'First ' + String.fromCharCode(183) + ' Second'}&lt;/div&gt;</w:t>
            </w:r>
          </w:p>
          <w:p>
            <w:pPr>
              <w:pStyle w:val="30"/>
              <w:rPr>
                <w:rFonts w:hint="default"/>
              </w:rPr>
            </w:pPr>
          </w:p>
          <w:p>
            <w:pPr>
              <w:pStyle w:val="30"/>
              <w:rPr>
                <w:rFonts w:hint="default"/>
              </w:rPr>
            </w:pPr>
            <w:r>
              <w:rPr>
                <w:rFonts w:hint="default"/>
              </w:rPr>
              <w:t>可以在数组里混合使用字符串和 JSX 元素。</w:t>
            </w:r>
          </w:p>
          <w:p>
            <w:pPr>
              <w:pStyle w:val="30"/>
              <w:rPr>
                <w:rFonts w:hint="default"/>
              </w:rPr>
            </w:pPr>
            <w:r>
              <w:rPr>
                <w:rFonts w:hint="default"/>
              </w:rPr>
              <w:t>&lt;div&gt;{['First ', &lt;span&gt;·&lt;/span&gt;, ' Second']}&lt;/div&gt;</w:t>
            </w:r>
          </w:p>
          <w:p>
            <w:pPr>
              <w:pStyle w:val="30"/>
              <w:rPr>
                <w:rFonts w:hint="default"/>
              </w:rPr>
            </w:pPr>
          </w:p>
          <w:p>
            <w:pPr>
              <w:pStyle w:val="30"/>
              <w:rPr>
                <w:rFonts w:hint="default"/>
              </w:rPr>
            </w:pPr>
            <w:r>
              <w:rPr>
                <w:rFonts w:hint="default"/>
              </w:rPr>
              <w:t>万不得已，可以直接使用原始 HTML。</w:t>
            </w:r>
          </w:p>
          <w:p>
            <w:pPr>
              <w:pStyle w:val="30"/>
              <w:rPr>
                <w:rFonts w:hint="default"/>
              </w:rPr>
            </w:pPr>
            <w:r>
              <w:rPr>
                <w:rFonts w:hint="default"/>
              </w:rPr>
              <w:t xml:space="preserve">&lt;div </w:t>
            </w:r>
            <w:r>
              <w:rPr>
                <w:rFonts w:hint="default"/>
                <w:b/>
                <w:bCs/>
              </w:rPr>
              <w:t>dangerouslySetInnerHTML</w:t>
            </w:r>
            <w:r>
              <w:rPr>
                <w:rFonts w:hint="default"/>
              </w:rPr>
              <w:t>={{'{{'}}__html: 'First · Second'}} /&gt;</w:t>
            </w:r>
          </w:p>
          <w:p>
            <w:pPr>
              <w:pStyle w:val="30"/>
              <w:rPr>
                <w:rFonts w:hint="default"/>
              </w:rPr>
            </w:pPr>
          </w:p>
          <w:p>
            <w:pPr>
              <w:pStyle w:val="30"/>
              <w:rPr>
                <w:rFonts w:hint="default"/>
              </w:rPr>
            </w:pPr>
          </w:p>
          <w:p>
            <w:pPr>
              <w:pStyle w:val="30"/>
              <w:rPr>
                <w:rFonts w:hint="default"/>
              </w:rPr>
            </w:pPr>
            <w:r>
              <w:rPr>
                <w:rFonts w:hint="default"/>
              </w:rPr>
              <w:t xml:space="preserve">如果往原生 HTML 元素里传入 HTML 规范里不存在的属性，React 不会显示它们。如果需要使用自定义属性，要加data-前缀。  </w:t>
            </w:r>
          </w:p>
          <w:p>
            <w:pPr>
              <w:pStyle w:val="30"/>
              <w:rPr>
                <w:rFonts w:hint="default"/>
              </w:rPr>
            </w:pPr>
            <w:r>
              <w:rPr>
                <w:rFonts w:hint="default"/>
              </w:rPr>
              <w:t>&lt;div data-custom-attribute="foo" /&gt;</w:t>
            </w:r>
          </w:p>
          <w:p>
            <w:pPr>
              <w:pStyle w:val="30"/>
              <w:rPr>
                <w:rFonts w:hint="default"/>
              </w:rPr>
            </w:pPr>
          </w:p>
          <w:p>
            <w:pPr>
              <w:pStyle w:val="30"/>
              <w:rPr>
                <w:rFonts w:hint="default"/>
              </w:rPr>
            </w:pPr>
            <w:r>
              <w:rPr>
                <w:rFonts w:hint="default"/>
              </w:rPr>
              <w:t>以 aria-开头的 [网络无障碍] 属性可以正常使用。</w:t>
            </w:r>
          </w:p>
          <w:p>
            <w:pPr>
              <w:pStyle w:val="30"/>
              <w:rPr>
                <w:rFonts w:hint="eastAsia"/>
                <w:lang w:val="en-US" w:eastAsia="zh-CN"/>
              </w:rPr>
            </w:pPr>
            <w:r>
              <w:rPr>
                <w:rFonts w:hint="default"/>
              </w:rPr>
              <w:t>&lt;div aria-hidden={true}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default"/>
              </w:rPr>
            </w:pPr>
            <w:bookmarkStart w:id="16" w:name="_Toc24873"/>
            <w:r>
              <w:rPr>
                <w:rFonts w:hint="default"/>
              </w:rPr>
              <w:t>转义</w:t>
            </w:r>
            <w:bookmarkEnd w:id="16"/>
          </w:p>
        </w:tc>
        <w:tc>
          <w:tcPr>
            <w:tcW w:w="9699" w:type="dxa"/>
            <w:gridSpan w:val="2"/>
            <w:vAlign w:val="top"/>
          </w:tcPr>
          <w:p>
            <w:pPr>
              <w:pStyle w:val="30"/>
            </w:pPr>
          </w:p>
          <w:p>
            <w:pPr>
              <w:pStyle w:val="30"/>
              <w:rPr>
                <w:rFonts w:hint="default"/>
              </w:rPr>
            </w:pPr>
            <w:r>
              <w:rPr>
                <w:rFonts w:hint="default"/>
              </w:rPr>
              <w:t>比如我们有一些内容是用户输入的富文本，从后台取到数据后展示在页面上，希望展示相应的样式</w:t>
            </w:r>
          </w:p>
          <w:p>
            <w:pPr>
              <w:pStyle w:val="30"/>
            </w:pPr>
            <w:r>
              <w:t>js 代码:</w:t>
            </w:r>
          </w:p>
          <w:p>
            <w:pPr>
              <w:pStyle w:val="30"/>
            </w:pPr>
            <w:r>
              <w:t>var</w:t>
            </w:r>
            <w:r>
              <w:rPr>
                <w:rFonts w:hint="default"/>
              </w:rPr>
              <w:t xml:space="preserve"> content='&lt;strong&gt;content&lt;/strong&gt;';</w:t>
            </w:r>
          </w:p>
          <w:p>
            <w:pPr>
              <w:pStyle w:val="30"/>
            </w:pPr>
            <w:r>
              <w:rPr>
                <w:rFonts w:hint="default"/>
              </w:rPr>
              <w:t> </w:t>
            </w:r>
          </w:p>
          <w:p>
            <w:pPr>
              <w:pStyle w:val="30"/>
            </w:pPr>
            <w:r>
              <w:rPr>
                <w:rFonts w:hint="default"/>
              </w:rPr>
              <w:t>React.render(</w:t>
            </w:r>
          </w:p>
          <w:p>
            <w:pPr>
              <w:pStyle w:val="30"/>
            </w:pPr>
            <w:r>
              <w:rPr>
                <w:rFonts w:hint="default"/>
              </w:rPr>
              <w:t xml:space="preserve">    &lt;div&gt;{content}&lt;/div&gt;,</w:t>
            </w:r>
          </w:p>
          <w:p>
            <w:pPr>
              <w:pStyle w:val="30"/>
            </w:pPr>
            <w:r>
              <w:rPr>
                <w:rFonts w:hint="default"/>
              </w:rPr>
              <w:t xml:space="preserve">    document.body</w:t>
            </w:r>
          </w:p>
          <w:p>
            <w:pPr>
              <w:pStyle w:val="30"/>
            </w:pPr>
            <w:r>
              <w:rPr>
                <w:rFonts w:hint="default"/>
              </w:rPr>
              <w:t>);</w:t>
            </w:r>
          </w:p>
          <w:p>
            <w:pPr>
              <w:pStyle w:val="30"/>
            </w:pPr>
            <w:r>
              <w:rPr>
                <w:rFonts w:hint="default"/>
              </w:rPr>
              <w:t>结果页面直接输出内容了：&lt;strong&gt;content&lt;/strong&gt;</w:t>
            </w:r>
          </w:p>
          <w:p>
            <w:pPr>
              <w:pStyle w:val="30"/>
              <w:rPr>
                <w:rFonts w:hint="default"/>
              </w:rPr>
            </w:pPr>
            <w:r>
              <w:rPr>
                <w:rFonts w:hint="default"/>
              </w:rPr>
              <w:t>React默认会进行HTML的转义，避免XSS攻击，如果要不转义，可以这么写：</w:t>
            </w:r>
          </w:p>
          <w:p>
            <w:pPr>
              <w:pStyle w:val="30"/>
              <w:ind w:left="0" w:leftChars="0" w:firstLine="320" w:firstLineChars="200"/>
              <w:rPr>
                <w:rFonts w:hint="default"/>
              </w:rPr>
            </w:pPr>
          </w:p>
          <w:p>
            <w:pPr>
              <w:pStyle w:val="30"/>
              <w:ind w:left="0" w:leftChars="0" w:firstLine="320" w:firstLineChars="200"/>
            </w:pPr>
            <w:r>
              <w:rPr>
                <w:rFonts w:hint="default"/>
              </w:rPr>
              <w:t xml:space="preserve">var content='&lt;strong&gt;content&lt;/strong&gt;';    </w:t>
            </w:r>
          </w:p>
          <w:p>
            <w:pPr>
              <w:pStyle w:val="30"/>
            </w:pPr>
            <w:r>
              <w:rPr>
                <w:rFonts w:hint="default"/>
              </w:rPr>
              <w:t>React.render(</w:t>
            </w:r>
          </w:p>
          <w:p>
            <w:pPr>
              <w:pStyle w:val="30"/>
            </w:pPr>
            <w:r>
              <w:rPr>
                <w:rFonts w:hint="default"/>
              </w:rPr>
              <w:t xml:space="preserve">    &lt;div </w:t>
            </w:r>
            <w:r>
              <w:rPr>
                <w:rFonts w:hint="default"/>
                <w:b/>
                <w:bCs/>
              </w:rPr>
              <w:t>dangerouslySetInnerHTML</w:t>
            </w:r>
            <w:r>
              <w:rPr>
                <w:rFonts w:hint="default"/>
              </w:rPr>
              <w:t>={{__html: content}}&gt;&lt;/div&gt;,</w:t>
            </w:r>
          </w:p>
          <w:p>
            <w:pPr>
              <w:pStyle w:val="30"/>
            </w:pPr>
            <w:r>
              <w:rPr>
                <w:rFonts w:hint="default"/>
              </w:rPr>
              <w:t xml:space="preserve">    document.body</w:t>
            </w:r>
          </w:p>
          <w:p>
            <w:pPr>
              <w:pStyle w:val="30"/>
            </w:pPr>
            <w:r>
              <w:rPr>
                <w:rFonts w:hint="default"/>
              </w:rPr>
              <w:t>);</w:t>
            </w:r>
          </w:p>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bookmarkStart w:id="17" w:name="_Toc11964"/>
            <w:r>
              <w:rPr>
                <w:rFonts w:hint="default"/>
              </w:rPr>
              <w:t>注释</w:t>
            </w:r>
            <w:bookmarkEnd w:id="17"/>
          </w:p>
        </w:tc>
        <w:tc>
          <w:tcPr>
            <w:tcW w:w="9699" w:type="dxa"/>
            <w:gridSpan w:val="2"/>
            <w:vAlign w:val="top"/>
          </w:tcPr>
          <w:p>
            <w:pPr>
              <w:pStyle w:val="30"/>
              <w:rPr>
                <w:rFonts w:hint="default"/>
              </w:rPr>
            </w:pPr>
            <w:r>
              <w:rPr>
                <w:rFonts w:hint="default"/>
              </w:rPr>
              <w:t>JSX 里添加注释很容易；它们只是 JS 表达式而已。你只需要在一个标签的子节点内(非最外层)小心地用 {}</w:t>
            </w:r>
            <w:r>
              <w:rPr>
                <w:rFonts w:hint="default"/>
              </w:rPr>
              <w:br w:type="textWrapping"/>
            </w:r>
            <w:r>
              <w:rPr>
                <w:rFonts w:hint="default"/>
              </w:rPr>
              <w:t>包围要注释的部分。</w:t>
            </w:r>
          </w:p>
          <w:p>
            <w:pPr>
              <w:pStyle w:val="33"/>
              <w:rPr>
                <w:rFonts w:hint="eastAsia"/>
                <w:lang w:val="en-US" w:eastAsia="zh-CN"/>
              </w:rPr>
            </w:pPr>
            <w:r>
              <w:rPr>
                <w:rFonts w:hint="eastAsia"/>
                <w:lang w:val="en-US" w:eastAsia="zh-CN"/>
              </w:rPr>
              <w:t>var content = (</w:t>
            </w:r>
          </w:p>
          <w:p>
            <w:pPr>
              <w:pStyle w:val="33"/>
              <w:rPr>
                <w:rFonts w:hint="eastAsia"/>
                <w:lang w:val="en-US" w:eastAsia="zh-CN"/>
              </w:rPr>
            </w:pPr>
            <w:r>
              <w:rPr>
                <w:rFonts w:hint="eastAsia"/>
                <w:lang w:val="en-US" w:eastAsia="zh-CN"/>
              </w:rPr>
              <w:t xml:space="preserve">    &lt;Nav&gt;</w:t>
            </w:r>
          </w:p>
          <w:p>
            <w:pPr>
              <w:pStyle w:val="33"/>
              <w:rPr>
                <w:rFonts w:hint="eastAsia"/>
                <w:lang w:val="en-US" w:eastAsia="zh-CN"/>
              </w:rPr>
            </w:pPr>
            <w:r>
              <w:rPr>
                <w:rFonts w:hint="eastAsia"/>
                <w:lang w:val="en-US" w:eastAsia="zh-CN"/>
              </w:rPr>
              <w:t xml:space="preserve">        {/* 一般注释, 用 {} 包围 */}</w:t>
            </w:r>
          </w:p>
          <w:p>
            <w:pPr>
              <w:pStyle w:val="33"/>
              <w:rPr>
                <w:rFonts w:hint="eastAsia"/>
                <w:lang w:val="en-US" w:eastAsia="zh-CN"/>
              </w:rPr>
            </w:pPr>
            <w:r>
              <w:rPr>
                <w:rFonts w:hint="eastAsia"/>
                <w:lang w:val="en-US" w:eastAsia="zh-CN"/>
              </w:rPr>
              <w:t xml:space="preserve">        &lt;Person /* 多 行 注释 */</w:t>
            </w:r>
          </w:p>
          <w:p>
            <w:pPr>
              <w:pStyle w:val="33"/>
              <w:rPr>
                <w:rFonts w:hint="eastAsia"/>
                <w:lang w:val="en-US" w:eastAsia="zh-CN"/>
              </w:rPr>
            </w:pPr>
            <w:r>
              <w:rPr>
                <w:rFonts w:hint="eastAsia"/>
                <w:lang w:val="en-US" w:eastAsia="zh-CN"/>
              </w:rPr>
              <w:t xml:space="preserve">            name={window.isLoggedIn ? window.name : ''} // 行尾注释 </w:t>
            </w:r>
          </w:p>
          <w:p>
            <w:pPr>
              <w:pStyle w:val="33"/>
              <w:rPr>
                <w:rFonts w:hint="eastAsia"/>
                <w:lang w:val="en-US" w:eastAsia="zh-CN"/>
              </w:rPr>
            </w:pPr>
            <w:r>
              <w:rPr>
                <w:rFonts w:hint="eastAsia"/>
                <w:lang w:val="en-US" w:eastAsia="zh-CN"/>
              </w:rPr>
              <w:t xml:space="preserve">        /&gt;</w:t>
            </w:r>
          </w:p>
          <w:p>
            <w:pPr>
              <w:pStyle w:val="33"/>
              <w:rPr>
                <w:rFonts w:hint="eastAsia"/>
                <w:lang w:val="en-US" w:eastAsia="zh-CN"/>
              </w:rPr>
            </w:pPr>
            <w:r>
              <w:rPr>
                <w:rFonts w:hint="eastAsia"/>
                <w:lang w:val="en-US" w:eastAsia="zh-CN"/>
              </w:rPr>
              <w:t xml:space="preserve">    &lt;/Nav&gt;</w:t>
            </w:r>
          </w:p>
          <w:p>
            <w:pPr>
              <w:pStyle w:val="33"/>
              <w:rPr>
                <w:rFonts w:hint="eastAsia"/>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3" w:hRule="atLeast"/>
        </w:trPr>
        <w:tc>
          <w:tcPr>
            <w:tcW w:w="1175" w:type="dxa"/>
            <w:vAlign w:val="top"/>
          </w:tcPr>
          <w:p>
            <w:pPr>
              <w:pStyle w:val="27"/>
            </w:pPr>
            <w:bookmarkStart w:id="18" w:name="_Toc12298"/>
            <w:r>
              <w:rPr>
                <w:rFonts w:hint="default"/>
              </w:rPr>
              <w:t>表达式</w:t>
            </w:r>
            <w:bookmarkEnd w:id="18"/>
          </w:p>
          <w:p>
            <w:pPr>
              <w:ind w:firstLine="0" w:firstLineChars="0"/>
              <w:jc w:val="both"/>
              <w:rPr>
                <w:rFonts w:hint="eastAsia"/>
                <w:lang w:val="en-US" w:eastAsia="zh-CN"/>
              </w:rPr>
            </w:pPr>
          </w:p>
        </w:tc>
        <w:tc>
          <w:tcPr>
            <w:tcW w:w="9699" w:type="dxa"/>
            <w:gridSpan w:val="2"/>
            <w:vAlign w:val="top"/>
          </w:tcPr>
          <w:p>
            <w:pPr>
              <w:pStyle w:val="30"/>
              <w:rPr>
                <w:rFonts w:hint="default"/>
              </w:rPr>
            </w:pPr>
            <w:r>
              <w:rPr>
                <w:rFonts w:hint="default"/>
              </w:rPr>
              <w:t>要使用 JavaScript 表达式作为属性值，只需把这个表达式用一对大括号 ({}) 包起来，不要用引号 ("")。</w:t>
            </w:r>
          </w:p>
          <w:p>
            <w:pPr>
              <w:pStyle w:val="30"/>
              <w:rPr>
                <w:rFonts w:hint="default"/>
              </w:rPr>
            </w:pPr>
            <w:r>
              <w:rPr>
                <w:rFonts w:hint="default"/>
              </w:rPr>
              <w:t>在编写JSX时，在 { } 中不能使用语句（if语句、for语句等等），但可以使用求值表达式，这本身与JSX没有多大关系，是JS中的特性，它是会返回值的表达式。我们不能直接使用语句，但可以把语句包裹在函数求值表达式中运用。</w:t>
            </w:r>
          </w:p>
          <w:p>
            <w:pPr>
              <w:pStyle w:val="30"/>
              <w:rPr>
                <w:rFonts w:hint="default"/>
              </w:rPr>
            </w:pPr>
          </w:p>
          <w:p>
            <w:pPr>
              <w:pStyle w:val="32"/>
              <w:rPr>
                <w:rFonts w:hint="default"/>
              </w:rPr>
            </w:pPr>
            <w:r>
              <w:rPr>
                <w:rFonts w:hint="eastAsia"/>
                <w:lang w:eastAsia="zh-CN"/>
              </w:rPr>
              <w:t>表达式</w:t>
            </w:r>
            <w:r>
              <w:rPr>
                <w:rFonts w:hint="default"/>
              </w:rPr>
              <w:t>写法</w:t>
            </w:r>
          </w:p>
          <w:p>
            <w:pPr>
              <w:pStyle w:val="30"/>
              <w:rPr>
                <w:rFonts w:hint="default"/>
              </w:rPr>
            </w:pPr>
            <w:r>
              <w:rPr>
                <w:rFonts w:hint="default"/>
              </w:rPr>
              <w:t>你没法在JSX中使用 if-else 语句，因为 JSX 只是函数调用和对象创建的语法糖。在 { } 中使用，是不合法的JS代码，不过可以采用三元操作表达式</w:t>
            </w:r>
          </w:p>
          <w:p>
            <w:pPr>
              <w:pStyle w:val="33"/>
              <w:rPr>
                <w:rFonts w:hint="default"/>
              </w:rPr>
            </w:pPr>
            <w:r>
              <w:rPr>
                <w:rFonts w:hint="default"/>
              </w:rPr>
              <w:t xml:space="preserve">  render: function() { </w:t>
            </w:r>
          </w:p>
          <w:p>
            <w:pPr>
              <w:pStyle w:val="33"/>
              <w:rPr>
                <w:rFonts w:hint="default"/>
              </w:rPr>
            </w:pPr>
            <w:r>
              <w:rPr>
                <w:rFonts w:hint="default"/>
              </w:rPr>
              <w:t xml:space="preserve">    return &lt;div&gt;Hello {this.props.name</w:t>
            </w:r>
            <w:r>
              <w:rPr>
                <w:rFonts w:hint="eastAsia"/>
                <w:lang w:val="en-US" w:eastAsia="zh-CN"/>
              </w:rPr>
              <w:t>?</w:t>
            </w:r>
            <w:r>
              <w:rPr>
                <w:rFonts w:hint="default"/>
              </w:rPr>
              <w:t xml:space="preserve">this.props.name : "World"}&lt;/div&gt;; </w:t>
            </w:r>
          </w:p>
          <w:p>
            <w:pPr>
              <w:pStyle w:val="33"/>
              <w:rPr>
                <w:rFonts w:hint="default"/>
              </w:rPr>
            </w:pPr>
            <w:r>
              <w:rPr>
                <w:rFonts w:hint="default"/>
              </w:rPr>
              <w:t xml:space="preserve">  }</w:t>
            </w:r>
          </w:p>
          <w:p>
            <w:pPr>
              <w:pStyle w:val="30"/>
              <w:rPr>
                <w:rFonts w:hint="default"/>
              </w:rPr>
            </w:pPr>
          </w:p>
          <w:p>
            <w:pPr>
              <w:pStyle w:val="30"/>
              <w:rPr>
                <w:rFonts w:hint="default"/>
              </w:rPr>
            </w:pPr>
            <w:r>
              <w:rPr>
                <w:rFonts w:hint="default"/>
              </w:rPr>
              <w:t>可以使用比较运算符</w:t>
            </w:r>
            <w:r>
              <w:rPr>
                <w:rFonts w:hint="eastAsia"/>
                <w:lang w:val="en-US" w:eastAsia="zh-CN"/>
              </w:rPr>
              <w:t xml:space="preserve"> || </w:t>
            </w:r>
            <w:r>
              <w:rPr>
                <w:rFonts w:hint="default"/>
              </w:rPr>
              <w:t>来书写，如果左边的值为真，则直接返回左边的值，否则返回右边的值，与if的效果相同。</w:t>
            </w:r>
          </w:p>
          <w:p>
            <w:pPr>
              <w:pStyle w:val="33"/>
              <w:rPr>
                <w:rFonts w:hint="default"/>
              </w:rPr>
            </w:pPr>
            <w:r>
              <w:rPr>
                <w:rFonts w:hint="default"/>
              </w:rPr>
              <w:t xml:space="preserve">  render: function() { </w:t>
            </w:r>
          </w:p>
          <w:p>
            <w:pPr>
              <w:pStyle w:val="33"/>
              <w:rPr>
                <w:rFonts w:hint="default"/>
              </w:rPr>
            </w:pPr>
            <w:r>
              <w:rPr>
                <w:rFonts w:hint="default"/>
              </w:rPr>
              <w:t xml:space="preserve">    return &lt;div&gt;Hello {this.props.name || "World"}&lt;/div&gt;; </w:t>
            </w:r>
          </w:p>
          <w:p>
            <w:pPr>
              <w:pStyle w:val="33"/>
              <w:rPr>
                <w:rFonts w:hint="default"/>
              </w:rPr>
            </w:pPr>
            <w:r>
              <w:rPr>
                <w:rFonts w:hint="default"/>
              </w:rPr>
              <w:t xml:space="preserve">  }</w:t>
            </w:r>
          </w:p>
          <w:p>
            <w:pPr>
              <w:pStyle w:val="30"/>
              <w:rPr>
                <w:rFonts w:hint="default"/>
              </w:rPr>
            </w:pPr>
          </w:p>
          <w:p>
            <w:pPr>
              <w:pStyle w:val="30"/>
              <w:rPr>
                <w:rFonts w:hint="default"/>
              </w:rPr>
            </w:pPr>
            <w:r>
              <w:rPr>
                <w:rFonts w:hint="eastAsia"/>
                <w:lang w:val="en-US" w:eastAsia="zh-CN"/>
              </w:rPr>
              <w:t xml:space="preserve">&gt; </w:t>
            </w:r>
            <w:r>
              <w:rPr>
                <w:rFonts w:hint="default"/>
              </w:rPr>
              <w:t>属性表达式</w:t>
            </w:r>
          </w:p>
          <w:p>
            <w:pPr>
              <w:pStyle w:val="33"/>
            </w:pPr>
            <w:r>
              <w:rPr>
                <w:rFonts w:hint="default"/>
              </w:rPr>
              <w:t>var person = &lt;Person name={window.isLoggedIn ? window.name : ''} /&gt;;</w:t>
            </w:r>
          </w:p>
          <w:p>
            <w:pPr>
              <w:pStyle w:val="30"/>
              <w:rPr>
                <w:rFonts w:hint="eastAsia"/>
                <w:lang w:val="en-US" w:eastAsia="zh-CN"/>
              </w:rPr>
            </w:pPr>
          </w:p>
          <w:p>
            <w:pPr>
              <w:pStyle w:val="30"/>
              <w:rPr>
                <w:rFonts w:hint="default"/>
              </w:rPr>
            </w:pPr>
            <w:r>
              <w:rPr>
                <w:rFonts w:hint="eastAsia"/>
                <w:lang w:val="en-US" w:eastAsia="zh-CN"/>
              </w:rPr>
              <w:t xml:space="preserve">&gt; </w:t>
            </w:r>
            <w:r>
              <w:rPr>
                <w:rFonts w:hint="default"/>
              </w:rPr>
              <w:t>子节点表达式</w:t>
            </w:r>
          </w:p>
          <w:p>
            <w:pPr>
              <w:pStyle w:val="33"/>
              <w:rPr>
                <w:rFonts w:hint="default"/>
              </w:rPr>
            </w:pPr>
            <w:r>
              <w:rPr>
                <w:rFonts w:hint="default"/>
              </w:rPr>
              <w:t>var content = &lt;Container&gt;{</w:t>
            </w:r>
            <w:r>
              <w:rPr>
                <w:rFonts w:hint="eastAsia"/>
                <w:u w:val="single"/>
                <w:lang w:val="en-US" w:eastAsia="zh-CN"/>
              </w:rPr>
              <w:t xml:space="preserve"> </w:t>
            </w:r>
            <w:r>
              <w:rPr>
                <w:rFonts w:hint="default"/>
                <w:b/>
                <w:bCs/>
                <w:u w:val="single"/>
              </w:rPr>
              <w:t>window.isLoggedIn ? &lt;Nav /&gt; : &lt;Login /&gt;</w:t>
            </w:r>
            <w:r>
              <w:rPr>
                <w:rFonts w:hint="eastAsia"/>
                <w:b/>
                <w:bCs/>
                <w:u w:val="single"/>
                <w:lang w:val="en-US" w:eastAsia="zh-CN"/>
              </w:rPr>
              <w:t xml:space="preserve"> </w:t>
            </w:r>
            <w:r>
              <w:rPr>
                <w:rFonts w:hint="default"/>
              </w:rPr>
              <w:t>}&lt;/Container&gt;;</w:t>
            </w:r>
          </w:p>
          <w:p>
            <w:pPr>
              <w:pStyle w:val="30"/>
              <w:rPr>
                <w:rFonts w:hint="default"/>
              </w:rPr>
            </w:pPr>
          </w:p>
          <w:p>
            <w:pPr>
              <w:pStyle w:val="30"/>
            </w:pPr>
            <w:r>
              <w:rPr>
                <w:rFonts w:hint="default"/>
              </w:rPr>
              <w:t>要注意的是，JSX语法只是语法糖，它的背后是调用</w:t>
            </w:r>
            <w:r>
              <w:t>ReactElement</w:t>
            </w:r>
            <w:r>
              <w:rPr>
                <w:rFonts w:hint="default"/>
              </w:rPr>
              <w:t>的构造方法React.createElement的，所以类似这样的写法是不可以的：</w:t>
            </w:r>
          </w:p>
          <w:p>
            <w:pPr>
              <w:pStyle w:val="33"/>
              <w:rPr>
                <w:rFonts w:hint="default"/>
              </w:rPr>
            </w:pPr>
            <w:r>
              <w:rPr>
                <w:rFonts w:hint="default"/>
              </w:rPr>
              <w:t>&lt;div id={if (condition) { 'msg' }}&gt;Hello World!&lt;/div&gt;</w:t>
            </w:r>
          </w:p>
          <w:p>
            <w:pPr>
              <w:pStyle w:val="33"/>
              <w:rPr>
                <w:rFonts w:hint="default"/>
              </w:rPr>
            </w:pPr>
            <w:r>
              <w:rPr>
                <w:rFonts w:hint="default"/>
              </w:rPr>
              <w:t>React.createElement("div", {id: if (condition) { 'msg' }}, "Hello World!");</w:t>
            </w:r>
          </w:p>
          <w:p>
            <w:pPr>
              <w:pStyle w:val="30"/>
              <w:rPr>
                <w:rFonts w:hint="default"/>
              </w:rPr>
            </w:pPr>
          </w:p>
          <w:p>
            <w:pPr>
              <w:pStyle w:val="30"/>
            </w:pPr>
            <w:r>
              <w:rPr>
                <w:rFonts w:hint="default"/>
              </w:rPr>
              <w:t>可以从转化后的Javascript代码中看出明显的语法错误，所以要不用三目运算符，要不就这样写：</w:t>
            </w:r>
          </w:p>
          <w:p>
            <w:pPr>
              <w:pStyle w:val="30"/>
            </w:pPr>
            <w:r>
              <w:rPr>
                <w:rFonts w:hint="default"/>
              </w:rPr>
              <w:t>if (condition) &lt;div id='msg'&gt;Hello World!&lt;/div&gt;</w:t>
            </w:r>
            <w:r>
              <w:rPr>
                <w:rFonts w:hint="eastAsia"/>
                <w:lang w:val="en-US" w:eastAsia="zh-CN"/>
              </w:rPr>
              <w:t xml:space="preserve"> </w:t>
            </w:r>
            <w:r>
              <w:rPr>
                <w:rFonts w:hint="default"/>
              </w:rPr>
              <w:t>else &lt;div&gt;Hello World!&lt;/div&gt;</w:t>
            </w:r>
          </w:p>
          <w:p>
            <w:pPr>
              <w:pStyle w:val="30"/>
              <w:rPr>
                <w:rFonts w:hint="default"/>
              </w:rPr>
            </w:pPr>
          </w:p>
          <w:p>
            <w:pPr>
              <w:pStyle w:val="32"/>
              <w:rPr>
                <w:rFonts w:hint="eastAsia"/>
                <w:lang w:val="en-US" w:eastAsia="zh-CN"/>
              </w:rPr>
            </w:pPr>
            <w:r>
              <w:rPr>
                <w:rFonts w:hint="default"/>
              </w:rPr>
              <w:t>函数</w:t>
            </w:r>
            <w:r>
              <w:rPr>
                <w:rFonts w:hint="eastAsia"/>
                <w:lang w:eastAsia="zh-CN"/>
              </w:rPr>
              <w:t>返回值写法</w:t>
            </w:r>
          </w:p>
          <w:p>
            <w:pPr>
              <w:pStyle w:val="33"/>
              <w:rPr>
                <w:rFonts w:hint="eastAsia"/>
                <w:lang w:val="en-US" w:eastAsia="zh-CN"/>
              </w:rPr>
            </w:pPr>
            <w:r>
              <w:rPr>
                <w:rFonts w:hint="eastAsia"/>
                <w:lang w:val="en-US" w:eastAsia="zh-CN"/>
              </w:rPr>
              <w:t>class HelloMessage extends Component {</w:t>
            </w:r>
          </w:p>
          <w:p>
            <w:pPr>
              <w:pStyle w:val="33"/>
              <w:rPr>
                <w:rFonts w:hint="eastAsia"/>
                <w:lang w:val="en-US" w:eastAsia="zh-CN"/>
              </w:rPr>
            </w:pPr>
            <w:r>
              <w:rPr>
                <w:rFonts w:hint="eastAsia"/>
                <w:lang w:val="en-US" w:eastAsia="zh-CN"/>
              </w:rPr>
              <w:t xml:space="preserve">  constructor(props) {</w:t>
            </w:r>
          </w:p>
          <w:p>
            <w:pPr>
              <w:pStyle w:val="33"/>
              <w:rPr>
                <w:rFonts w:hint="eastAsia"/>
                <w:lang w:val="en-US" w:eastAsia="zh-CN"/>
              </w:rPr>
            </w:pPr>
            <w:r>
              <w:rPr>
                <w:rFonts w:hint="eastAsia"/>
                <w:lang w:val="en-US" w:eastAsia="zh-CN"/>
              </w:rPr>
              <w:t xml:space="preserve">    super(props);</w:t>
            </w:r>
          </w:p>
          <w:p>
            <w:pPr>
              <w:pStyle w:val="33"/>
              <w:rPr>
                <w:rFonts w:hint="eastAsia"/>
                <w:lang w:val="en-US" w:eastAsia="zh-CN"/>
              </w:rPr>
            </w:pPr>
            <w:r>
              <w:rPr>
                <w:rFonts w:hint="eastAsia"/>
                <w:lang w:val="en-US" w:eastAsia="zh-CN"/>
              </w:rPr>
              <w:t xml:space="preserve">  }</w:t>
            </w:r>
          </w:p>
          <w:p>
            <w:pPr>
              <w:pStyle w:val="33"/>
              <w:rPr>
                <w:rFonts w:hint="eastAsia"/>
                <w:lang w:val="en-US" w:eastAsia="zh-CN"/>
              </w:rPr>
            </w:pPr>
            <w:r>
              <w:rPr>
                <w:rFonts w:hint="eastAsia"/>
                <w:lang w:val="en-US" w:eastAsia="zh-CN"/>
              </w:rPr>
              <w:t xml:space="preserve">  render() {</w:t>
            </w:r>
          </w:p>
          <w:p>
            <w:pPr>
              <w:pStyle w:val="33"/>
              <w:rPr>
                <w:rFonts w:hint="eastAsia"/>
                <w:lang w:val="en-US" w:eastAsia="zh-CN"/>
              </w:rPr>
            </w:pPr>
            <w:r>
              <w:rPr>
                <w:rFonts w:hint="eastAsia"/>
                <w:lang w:val="en-US" w:eastAsia="zh-CN"/>
              </w:rPr>
              <w:t xml:space="preserve">    return (&lt;div&gt;</w:t>
            </w:r>
          </w:p>
          <w:p>
            <w:pPr>
              <w:pStyle w:val="33"/>
              <w:rPr>
                <w:rFonts w:hint="eastAsia"/>
                <w:lang w:val="en-US" w:eastAsia="zh-CN"/>
              </w:rPr>
            </w:pPr>
            <w:r>
              <w:rPr>
                <w:rFonts w:hint="eastAsia"/>
                <w:lang w:val="en-US" w:eastAsia="zh-CN"/>
              </w:rPr>
              <w:t xml:space="preserve">      Hello {</w:t>
            </w:r>
          </w:p>
          <w:p>
            <w:pPr>
              <w:pStyle w:val="33"/>
              <w:rPr>
                <w:rFonts w:hint="eastAsia"/>
                <w:lang w:val="en-US" w:eastAsia="zh-CN"/>
              </w:rPr>
            </w:pPr>
            <w:r>
              <w:rPr>
                <w:rFonts w:hint="eastAsia"/>
                <w:lang w:val="en-US" w:eastAsia="zh-CN"/>
              </w:rPr>
              <w:t xml:space="preserve">        (function (obj) {</w:t>
            </w:r>
          </w:p>
          <w:p>
            <w:pPr>
              <w:pStyle w:val="33"/>
              <w:rPr>
                <w:rFonts w:hint="eastAsia"/>
                <w:lang w:val="en-US" w:eastAsia="zh-CN"/>
              </w:rPr>
            </w:pPr>
            <w:r>
              <w:rPr>
                <w:rFonts w:hint="eastAsia"/>
                <w:lang w:val="en-US" w:eastAsia="zh-CN"/>
              </w:rPr>
              <w:t xml:space="preserve">          if (obj.props.name)</w:t>
            </w:r>
          </w:p>
          <w:p>
            <w:pPr>
              <w:pStyle w:val="33"/>
              <w:rPr>
                <w:rFonts w:hint="eastAsia"/>
                <w:lang w:val="en-US" w:eastAsia="zh-CN"/>
              </w:rPr>
            </w:pPr>
            <w:r>
              <w:rPr>
                <w:rFonts w:hint="eastAsia"/>
                <w:lang w:val="en-US" w:eastAsia="zh-CN"/>
              </w:rPr>
              <w:t xml:space="preserve">            return obj.props.name</w:t>
            </w:r>
          </w:p>
          <w:p>
            <w:pPr>
              <w:pStyle w:val="33"/>
              <w:rPr>
                <w:rFonts w:hint="eastAsia"/>
                <w:lang w:val="en-US" w:eastAsia="zh-CN"/>
              </w:rPr>
            </w:pPr>
            <w:r>
              <w:rPr>
                <w:rFonts w:hint="eastAsia"/>
                <w:lang w:val="en-US" w:eastAsia="zh-CN"/>
              </w:rPr>
              <w:t xml:space="preserve">          else</w:t>
            </w:r>
          </w:p>
          <w:p>
            <w:pPr>
              <w:pStyle w:val="33"/>
              <w:rPr>
                <w:rFonts w:hint="eastAsia"/>
                <w:lang w:val="en-US" w:eastAsia="zh-CN"/>
              </w:rPr>
            </w:pPr>
            <w:r>
              <w:rPr>
                <w:rFonts w:hint="eastAsia"/>
                <w:lang w:val="en-US" w:eastAsia="zh-CN"/>
              </w:rPr>
              <w:t xml:space="preserve">            return "World"</w:t>
            </w:r>
          </w:p>
          <w:p>
            <w:pPr>
              <w:pStyle w:val="33"/>
              <w:rPr>
                <w:rFonts w:hint="eastAsia"/>
                <w:lang w:val="en-US" w:eastAsia="zh-CN"/>
              </w:rPr>
            </w:pPr>
            <w:r>
              <w:rPr>
                <w:rFonts w:hint="eastAsia"/>
                <w:lang w:val="en-US" w:eastAsia="zh-CN"/>
              </w:rPr>
              <w:t xml:space="preserve">        }(this))</w:t>
            </w:r>
          </w:p>
          <w:p>
            <w:pPr>
              <w:pStyle w:val="33"/>
              <w:rPr>
                <w:rFonts w:hint="eastAsia"/>
                <w:lang w:val="en-US" w:eastAsia="zh-CN"/>
              </w:rPr>
            </w:pPr>
            <w:r>
              <w:rPr>
                <w:rFonts w:hint="eastAsia"/>
                <w:lang w:val="en-US" w:eastAsia="zh-CN"/>
              </w:rPr>
              <w:t xml:space="preserve">      }</w:t>
            </w:r>
          </w:p>
          <w:p>
            <w:pPr>
              <w:pStyle w:val="33"/>
              <w:rPr>
                <w:rFonts w:hint="eastAsia"/>
                <w:lang w:val="en-US" w:eastAsia="zh-CN"/>
              </w:rPr>
            </w:pPr>
            <w:r>
              <w:rPr>
                <w:rFonts w:hint="eastAsia"/>
                <w:lang w:val="en-US" w:eastAsia="zh-CN"/>
              </w:rPr>
              <w:t xml:space="preserve">    &lt;/div&gt;);</w:t>
            </w:r>
          </w:p>
          <w:p>
            <w:pPr>
              <w:pStyle w:val="33"/>
              <w:rPr>
                <w:rFonts w:hint="eastAsia"/>
                <w:lang w:val="en-US" w:eastAsia="zh-CN"/>
              </w:rPr>
            </w:pPr>
            <w:r>
              <w:rPr>
                <w:rFonts w:hint="eastAsia"/>
                <w:lang w:val="en-US" w:eastAsia="zh-CN"/>
              </w:rPr>
              <w:t xml:space="preserve">  }</w:t>
            </w:r>
          </w:p>
          <w:p>
            <w:pPr>
              <w:pStyle w:val="33"/>
              <w:rPr>
                <w:rFonts w:hint="eastAsia"/>
                <w:lang w:val="en-US" w:eastAsia="zh-CN"/>
              </w:rPr>
            </w:pPr>
            <w:r>
              <w:rPr>
                <w:rFonts w:hint="eastAsia"/>
                <w:lang w:val="en-US" w:eastAsia="zh-CN"/>
              </w:rPr>
              <w:t>};</w:t>
            </w:r>
          </w:p>
          <w:p>
            <w:pPr>
              <w:pStyle w:val="33"/>
              <w:rPr>
                <w:rFonts w:hint="eastAsia"/>
                <w:lang w:val="en-US" w:eastAsia="zh-CN"/>
              </w:rPr>
            </w:pPr>
            <w:r>
              <w:rPr>
                <w:rFonts w:hint="eastAsia"/>
                <w:lang w:val="en-US" w:eastAsia="zh-CN"/>
              </w:rPr>
              <w:t>render(&lt;HelloMessage name="xiaowang" /&gt;, document.getElementById("root"));</w:t>
            </w:r>
          </w:p>
        </w:tc>
      </w:tr>
    </w:tbl>
    <w:p>
      <w:pPr>
        <w:pStyle w:val="29"/>
        <w:rPr>
          <w:rFonts w:hint="default"/>
        </w:rPr>
      </w:pPr>
      <w:bookmarkStart w:id="19" w:name="_Toc2236"/>
      <w:r>
        <w:rPr>
          <w:rFonts w:hint="eastAsia"/>
          <w:lang w:val="en-US" w:eastAsia="zh-CN"/>
        </w:rPr>
        <w:t>API(state props)</w:t>
      </w:r>
      <w:bookmarkEnd w:id="19"/>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9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default"/>
              </w:rPr>
            </w:pPr>
          </w:p>
        </w:tc>
        <w:tc>
          <w:tcPr>
            <w:tcW w:w="9699" w:type="dxa"/>
            <w:vAlign w:val="top"/>
          </w:tcPr>
          <w:p>
            <w:pPr>
              <w:pStyle w:val="30"/>
            </w:pPr>
            <w:r>
              <w:rPr>
                <w:rFonts w:hint="eastAsia"/>
              </w:rPr>
              <w:t>7个方法:</w:t>
            </w:r>
          </w:p>
          <w:p>
            <w:pPr>
              <w:pStyle w:val="30"/>
            </w:pPr>
            <w:r>
              <w:rPr>
                <w:rFonts w:hint="eastAsia"/>
              </w:rPr>
              <w:t>设置状态：setState</w:t>
            </w:r>
          </w:p>
          <w:p>
            <w:pPr>
              <w:pStyle w:val="30"/>
            </w:pPr>
            <w:r>
              <w:rPr>
                <w:rFonts w:hint="default"/>
              </w:rPr>
              <w:t>替换状态：replaceState</w:t>
            </w:r>
          </w:p>
          <w:p>
            <w:pPr>
              <w:pStyle w:val="30"/>
            </w:pPr>
            <w:r>
              <w:rPr>
                <w:rFonts w:hint="default"/>
              </w:rPr>
              <w:t>设置属性：setProps</w:t>
            </w:r>
          </w:p>
          <w:p>
            <w:pPr>
              <w:pStyle w:val="30"/>
            </w:pPr>
            <w:r>
              <w:rPr>
                <w:rFonts w:hint="default"/>
              </w:rPr>
              <w:t>替换属性：replaceProps</w:t>
            </w:r>
          </w:p>
          <w:p>
            <w:pPr>
              <w:pStyle w:val="30"/>
            </w:pPr>
            <w:r>
              <w:rPr>
                <w:rFonts w:hint="default"/>
              </w:rPr>
              <w:t>强制更新：forceUpdate</w:t>
            </w:r>
          </w:p>
          <w:p>
            <w:pPr>
              <w:pStyle w:val="30"/>
            </w:pPr>
            <w:r>
              <w:rPr>
                <w:rFonts w:hint="default"/>
              </w:rPr>
              <w:t>获取DOM节点：findDOMNode</w:t>
            </w:r>
          </w:p>
          <w:p>
            <w:pPr>
              <w:pStyle w:val="30"/>
              <w:rPr>
                <w:rFonts w:hint="default"/>
              </w:rPr>
            </w:pPr>
            <w:r>
              <w:rPr>
                <w:rFonts w:hint="default"/>
              </w:rPr>
              <w:t>判断组件挂载状态：isMounted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default"/>
              </w:rPr>
            </w:pPr>
          </w:p>
        </w:tc>
        <w:tc>
          <w:tcPr>
            <w:tcW w:w="9699" w:type="dxa"/>
            <w:vAlign w:val="top"/>
          </w:tcPr>
          <w:p>
            <w:pPr>
              <w:pStyle w:val="30"/>
              <w:rPr>
                <w:rFonts w:hint="default"/>
                <w:sz w:val="16"/>
                <w:szCs w:val="16"/>
              </w:rPr>
            </w:pPr>
            <w:r>
              <w:rPr>
                <w:rFonts w:hint="default"/>
                <w:sz w:val="16"/>
                <w:szCs w:val="16"/>
              </w:rPr>
              <w:t>设置状态:setState</w:t>
            </w:r>
          </w:p>
          <w:p>
            <w:pPr>
              <w:pStyle w:val="30"/>
              <w:rPr>
                <w:sz w:val="16"/>
                <w:szCs w:val="16"/>
              </w:rPr>
            </w:pPr>
            <w:r>
              <w:rPr>
                <w:rFonts w:hint="default"/>
                <w:sz w:val="16"/>
                <w:szCs w:val="16"/>
              </w:rPr>
              <w:t>setState(object nextState[, function callback])</w:t>
            </w:r>
          </w:p>
          <w:p>
            <w:pPr>
              <w:pStyle w:val="30"/>
              <w:rPr>
                <w:rFonts w:hint="default"/>
                <w:sz w:val="16"/>
                <w:szCs w:val="16"/>
              </w:rPr>
            </w:pPr>
            <w:r>
              <w:rPr>
                <w:rFonts w:hint="default"/>
                <w:sz w:val="16"/>
                <w:szCs w:val="16"/>
              </w:rPr>
              <w:t>参数说明</w:t>
            </w:r>
          </w:p>
          <w:p>
            <w:pPr>
              <w:pStyle w:val="30"/>
              <w:rPr>
                <w:sz w:val="16"/>
                <w:szCs w:val="16"/>
              </w:rPr>
            </w:pPr>
            <w:r>
              <w:rPr>
                <w:rFonts w:hint="default"/>
                <w:sz w:val="16"/>
                <w:szCs w:val="16"/>
              </w:rPr>
              <w:t>nextState，将要设置的新状态，该状态会和当前的state合并</w:t>
            </w:r>
          </w:p>
          <w:p>
            <w:pPr>
              <w:pStyle w:val="30"/>
              <w:rPr>
                <w:sz w:val="16"/>
                <w:szCs w:val="16"/>
              </w:rPr>
            </w:pPr>
            <w:r>
              <w:rPr>
                <w:rFonts w:hint="default"/>
                <w:sz w:val="16"/>
                <w:szCs w:val="16"/>
              </w:rPr>
              <w:t>callback，可选参数，回调函数。该函数会在setState设置成功，且组件重新渲染后调用。</w:t>
            </w:r>
          </w:p>
          <w:p>
            <w:pPr>
              <w:pStyle w:val="30"/>
              <w:rPr>
                <w:rFonts w:hint="eastAsia"/>
                <w:sz w:val="16"/>
                <w:szCs w:val="16"/>
              </w:rPr>
            </w:pPr>
            <w:r>
              <w:rPr>
                <w:rFonts w:hint="eastAsia"/>
                <w:sz w:val="16"/>
                <w:szCs w:val="16"/>
              </w:rPr>
              <w:t>合并nextState和当前state，并重新渲染组件。setState是React事件处理函数中和请求回调函数中触发UI更新的主要方法。</w:t>
            </w:r>
          </w:p>
          <w:p>
            <w:pPr>
              <w:pStyle w:val="30"/>
              <w:rPr>
                <w:rFonts w:hint="default"/>
                <w:sz w:val="16"/>
                <w:szCs w:val="16"/>
              </w:rPr>
            </w:pPr>
            <w:r>
              <w:rPr>
                <w:rFonts w:hint="default"/>
                <w:sz w:val="16"/>
                <w:szCs w:val="16"/>
              </w:rPr>
              <w:t>关于setState</w:t>
            </w:r>
          </w:p>
          <w:p>
            <w:pPr>
              <w:pStyle w:val="30"/>
              <w:rPr>
                <w:rFonts w:hint="eastAsia"/>
                <w:sz w:val="16"/>
                <w:szCs w:val="16"/>
              </w:rPr>
            </w:pPr>
            <w:r>
              <w:rPr>
                <w:rFonts w:hint="eastAsia"/>
                <w:sz w:val="16"/>
                <w:szCs w:val="16"/>
              </w:rPr>
              <w:t>不能在组件内部通过this.state修改状态，因为该状态会在调用setState()后被替换。</w:t>
            </w:r>
          </w:p>
          <w:p>
            <w:pPr>
              <w:pStyle w:val="30"/>
              <w:rPr>
                <w:rFonts w:hint="eastAsia"/>
                <w:sz w:val="16"/>
                <w:szCs w:val="16"/>
              </w:rPr>
            </w:pPr>
            <w:r>
              <w:rPr>
                <w:rFonts w:hint="eastAsia"/>
                <w:sz w:val="16"/>
                <w:szCs w:val="16"/>
              </w:rPr>
              <w:t>setState()并不会立即改变this.state，而是创建一个即将处理的state。setState()并不一定是同步的，为了提升性能React会批量执行state和DOM渲染。</w:t>
            </w:r>
          </w:p>
          <w:p>
            <w:pPr>
              <w:pStyle w:val="30"/>
              <w:rPr>
                <w:rFonts w:hint="default"/>
                <w:sz w:val="16"/>
                <w:szCs w:val="16"/>
              </w:rPr>
            </w:pPr>
            <w:r>
              <w:rPr>
                <w:rFonts w:hint="eastAsia"/>
                <w:sz w:val="16"/>
                <w:szCs w:val="16"/>
              </w:rPr>
              <w:t>setState()总是会触发一次组件重绘，除非在shouldComponentUpdate()中实现了一些条件渲染逻辑。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default"/>
              </w:rPr>
            </w:pPr>
          </w:p>
        </w:tc>
        <w:tc>
          <w:tcPr>
            <w:tcW w:w="9699" w:type="dxa"/>
            <w:vAlign w:val="top"/>
          </w:tcPr>
          <w:p>
            <w:pPr>
              <w:pStyle w:val="30"/>
              <w:rPr>
                <w:rFonts w:hint="default"/>
              </w:rPr>
            </w:pPr>
            <w:r>
              <w:rPr>
                <w:rFonts w:hint="default"/>
              </w:rPr>
              <w:t>替换状态：replaceState</w:t>
            </w:r>
          </w:p>
          <w:p>
            <w:pPr>
              <w:pStyle w:val="30"/>
              <w:rPr>
                <w:rFonts w:hint="default"/>
              </w:rPr>
            </w:pPr>
            <w:r>
              <w:rPr>
                <w:rFonts w:hint="default"/>
              </w:rPr>
              <w:t>replaceState(object nextState[, function callback])</w:t>
            </w:r>
          </w:p>
          <w:p>
            <w:pPr>
              <w:pStyle w:val="30"/>
            </w:pPr>
            <w:r>
              <w:rPr>
                <w:rFonts w:hint="default"/>
              </w:rPr>
              <w:t>nextState，将要设置的新状态，该状态会替换当前的state。</w:t>
            </w:r>
          </w:p>
          <w:p>
            <w:pPr>
              <w:pStyle w:val="30"/>
            </w:pPr>
            <w:r>
              <w:rPr>
                <w:rFonts w:hint="default"/>
              </w:rPr>
              <w:t>callback，可选参数，回调函数。该函数会在replaceState设置成功，且组件重新渲染后调用。</w:t>
            </w:r>
          </w:p>
          <w:p>
            <w:pPr>
              <w:pStyle w:val="30"/>
              <w:rPr>
                <w:rFonts w:hint="default"/>
              </w:rPr>
            </w:pPr>
            <w:r>
              <w:rPr>
                <w:rFonts w:hint="eastAsia"/>
              </w:rPr>
              <w:t>replaceState()方法与setState()类似，但是方法只会保留nextState中状态，原state不在nextState中的状态都会被删除。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default"/>
              </w:rPr>
            </w:pPr>
          </w:p>
        </w:tc>
        <w:tc>
          <w:tcPr>
            <w:tcW w:w="9699" w:type="dxa"/>
            <w:vAlign w:val="top"/>
          </w:tcPr>
          <w:p>
            <w:pPr>
              <w:pStyle w:val="30"/>
              <w:rPr>
                <w:rFonts w:hint="default"/>
              </w:rPr>
            </w:pPr>
            <w:r>
              <w:rPr>
                <w:rFonts w:hint="default"/>
              </w:rPr>
              <w:t>设置属性：setProps</w:t>
            </w:r>
          </w:p>
          <w:p>
            <w:pPr>
              <w:pStyle w:val="30"/>
              <w:rPr>
                <w:rFonts w:hint="default"/>
              </w:rPr>
            </w:pPr>
            <w:r>
              <w:rPr>
                <w:rFonts w:hint="default"/>
              </w:rPr>
              <w:t>setProps(object nextProps[, function callback])</w:t>
            </w:r>
          </w:p>
          <w:p>
            <w:pPr>
              <w:pStyle w:val="30"/>
            </w:pPr>
            <w:r>
              <w:rPr>
                <w:rFonts w:hint="default"/>
              </w:rPr>
              <w:t>nextProps，将要设置的新属性，该状态会和当前的props合并</w:t>
            </w:r>
          </w:p>
          <w:p>
            <w:pPr>
              <w:pStyle w:val="30"/>
            </w:pPr>
            <w:r>
              <w:rPr>
                <w:rFonts w:hint="default"/>
              </w:rPr>
              <w:t>callback，可选参数，回调函数。该函数会在setProps设置成功，且组件重新渲染后调用。</w:t>
            </w:r>
          </w:p>
          <w:p>
            <w:pPr>
              <w:pStyle w:val="30"/>
              <w:rPr>
                <w:rFonts w:hint="eastAsia"/>
              </w:rPr>
            </w:pPr>
            <w:r>
              <w:rPr>
                <w:rFonts w:hint="eastAsia"/>
              </w:rPr>
              <w:t>设置组件属性，并重新渲染组件。</w:t>
            </w:r>
          </w:p>
          <w:p>
            <w:pPr>
              <w:pStyle w:val="30"/>
              <w:rPr>
                <w:rFonts w:hint="eastAsia"/>
              </w:rPr>
            </w:pPr>
            <w:r>
              <w:rPr>
                <w:rFonts w:hint="eastAsia"/>
              </w:rPr>
              <w:t>props相当于组件的数据流，它总是会从父组件向下传递至所有的子组件中。当和一个外部的JavaScript应用集成时，我们可能会需要向组件传递数据或通知React.render()组件需要重新渲染，可以使用setProps()。</w:t>
            </w:r>
          </w:p>
          <w:p>
            <w:pPr>
              <w:pStyle w:val="30"/>
              <w:rPr>
                <w:rFonts w:hint="default"/>
              </w:rPr>
            </w:pPr>
            <w:r>
              <w:rPr>
                <w:rFonts w:hint="eastAsia"/>
              </w:rPr>
              <w:t>更新组件，我可以在节点上再次调用React.render()，也可以通过setProps()方法改变组件属性，触发组件重新渲染。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default"/>
              </w:rPr>
            </w:pPr>
          </w:p>
        </w:tc>
        <w:tc>
          <w:tcPr>
            <w:tcW w:w="9699" w:type="dxa"/>
            <w:vAlign w:val="top"/>
          </w:tcPr>
          <w:p>
            <w:pPr>
              <w:pStyle w:val="30"/>
              <w:rPr>
                <w:rFonts w:hint="default"/>
              </w:rPr>
            </w:pPr>
            <w:r>
              <w:rPr>
                <w:rFonts w:hint="default"/>
              </w:rPr>
              <w:t>替换属性：replaceProps</w:t>
            </w:r>
          </w:p>
          <w:p>
            <w:pPr>
              <w:pStyle w:val="30"/>
              <w:rPr>
                <w:rFonts w:hint="default"/>
              </w:rPr>
            </w:pPr>
            <w:r>
              <w:rPr>
                <w:rFonts w:hint="default"/>
              </w:rPr>
              <w:t>replaceProps(object nextProps[, function callback])</w:t>
            </w:r>
          </w:p>
          <w:p>
            <w:pPr>
              <w:pStyle w:val="30"/>
            </w:pPr>
            <w:r>
              <w:rPr>
                <w:rFonts w:hint="default"/>
              </w:rPr>
              <w:t>nextProps，将要设置的新属性，该属性会替换当前的props。</w:t>
            </w:r>
          </w:p>
          <w:p>
            <w:pPr>
              <w:pStyle w:val="30"/>
            </w:pPr>
            <w:r>
              <w:rPr>
                <w:rFonts w:hint="default"/>
              </w:rPr>
              <w:t>callback，可选参数，回调函数。该函数会在replaceProps设置成功，且组件重新渲染后调用。</w:t>
            </w:r>
          </w:p>
          <w:p>
            <w:pPr>
              <w:pStyle w:val="30"/>
              <w:rPr>
                <w:rFonts w:hint="default"/>
              </w:rPr>
            </w:pPr>
            <w:r>
              <w:rPr>
                <w:rFonts w:hint="eastAsia"/>
              </w:rPr>
              <w:t>replaceProps()方法与setProps类似，但它会删除原有</w:t>
            </w:r>
            <w:r>
              <w:rPr>
                <w:rFonts w:hint="default"/>
              </w:rPr>
              <w:t>props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default"/>
              </w:rPr>
            </w:pPr>
          </w:p>
        </w:tc>
        <w:tc>
          <w:tcPr>
            <w:tcW w:w="9699" w:type="dxa"/>
            <w:vAlign w:val="top"/>
          </w:tcPr>
          <w:p>
            <w:pPr>
              <w:pStyle w:val="30"/>
              <w:rPr>
                <w:rFonts w:hint="default"/>
              </w:rPr>
            </w:pPr>
            <w:r>
              <w:rPr>
                <w:rFonts w:hint="default"/>
              </w:rPr>
              <w:t>强制更新：forceUpdate</w:t>
            </w:r>
          </w:p>
          <w:p>
            <w:pPr>
              <w:pStyle w:val="30"/>
              <w:rPr>
                <w:rFonts w:hint="default"/>
              </w:rPr>
            </w:pPr>
            <w:r>
              <w:rPr>
                <w:rFonts w:hint="default"/>
              </w:rPr>
              <w:t>forceUpdate([function callback])</w:t>
            </w:r>
          </w:p>
          <w:p>
            <w:pPr>
              <w:pStyle w:val="30"/>
              <w:rPr>
                <w:rFonts w:hint="default"/>
              </w:rPr>
            </w:pPr>
            <w:r>
              <w:rPr>
                <w:rFonts w:hint="default"/>
              </w:rPr>
              <w:t>参数说明</w:t>
            </w:r>
          </w:p>
          <w:p>
            <w:pPr>
              <w:pStyle w:val="30"/>
            </w:pPr>
            <w:r>
              <w:rPr>
                <w:rFonts w:hint="default"/>
              </w:rPr>
              <w:t>callback，可选参数，回调函数。该函数会在组件render()方法调用后调用。</w:t>
            </w:r>
          </w:p>
          <w:p>
            <w:pPr>
              <w:pStyle w:val="30"/>
              <w:rPr>
                <w:rFonts w:hint="eastAsia"/>
              </w:rPr>
            </w:pPr>
            <w:r>
              <w:rPr>
                <w:rFonts w:hint="eastAsia"/>
              </w:rPr>
              <w:t>forceUpdate()方法会使组件调用自身的render()方法重新渲染组件，组件的子组件也会调用自己的render()。但是，组件重新渲染时，依然会读取this.props和this.state，如果状态没有改变，那么React只会更新DOM。</w:t>
            </w:r>
          </w:p>
          <w:p>
            <w:pPr>
              <w:pStyle w:val="30"/>
              <w:rPr>
                <w:rFonts w:hint="eastAsia"/>
              </w:rPr>
            </w:pPr>
            <w:r>
              <w:rPr>
                <w:rFonts w:hint="eastAsia"/>
              </w:rPr>
              <w:t>forceUpdate()方法适用于this.props和this.state之外的组件重绘（如：修改了this.state后），通过该方法通知React需要调用render()</w:t>
            </w:r>
          </w:p>
          <w:p>
            <w:pPr>
              <w:pStyle w:val="30"/>
              <w:rPr>
                <w:rFonts w:hint="default"/>
              </w:rPr>
            </w:pPr>
            <w:r>
              <w:rPr>
                <w:rFonts w:hint="eastAsia"/>
              </w:rPr>
              <w:t>一般来说，应该尽量避免使用forceUpdate()，而仅从this.props和this.state中读取状态并由React触发render()调用。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default"/>
              </w:rPr>
            </w:pPr>
          </w:p>
        </w:tc>
        <w:tc>
          <w:tcPr>
            <w:tcW w:w="9699" w:type="dxa"/>
            <w:vAlign w:val="top"/>
          </w:tcPr>
          <w:p>
            <w:pPr>
              <w:pStyle w:val="30"/>
              <w:rPr>
                <w:rFonts w:hint="default"/>
              </w:rPr>
            </w:pPr>
            <w:r>
              <w:rPr>
                <w:rFonts w:hint="default"/>
              </w:rPr>
              <w:t>获取DOM节点：findDOMNode</w:t>
            </w:r>
          </w:p>
          <w:p>
            <w:pPr>
              <w:pStyle w:val="30"/>
              <w:rPr>
                <w:rFonts w:hint="default"/>
              </w:rPr>
            </w:pPr>
            <w:r>
              <w:rPr>
                <w:rFonts w:hint="default"/>
              </w:rPr>
              <w:t>DOMElement findDOMNode()</w:t>
            </w:r>
          </w:p>
          <w:p>
            <w:pPr>
              <w:pStyle w:val="30"/>
            </w:pPr>
            <w:r>
              <w:rPr>
                <w:rFonts w:hint="default"/>
              </w:rPr>
              <w:t>返回值：DOM元素DOMElement</w:t>
            </w:r>
          </w:p>
          <w:p>
            <w:pPr>
              <w:pStyle w:val="30"/>
              <w:rPr>
                <w:rFonts w:hint="default"/>
              </w:rPr>
            </w:pPr>
            <w:r>
              <w:rPr>
                <w:rFonts w:hint="eastAsia"/>
              </w:rPr>
              <w:t>如果组件已经挂载到DOM中，该方法返回对应的本地浏览器 DOM 元素。当render返回null 或 false时，this.findDOMNode()也会返回null。从DOM 中读取值的时候，该方法很有用，如：获取表单字段的值和做一些 DOM 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default"/>
              </w:rPr>
            </w:pPr>
          </w:p>
        </w:tc>
        <w:tc>
          <w:tcPr>
            <w:tcW w:w="9699" w:type="dxa"/>
            <w:vAlign w:val="top"/>
          </w:tcPr>
          <w:p>
            <w:pPr>
              <w:pStyle w:val="30"/>
              <w:rPr>
                <w:rFonts w:hint="default"/>
              </w:rPr>
            </w:pPr>
            <w:r>
              <w:rPr>
                <w:rFonts w:hint="default"/>
              </w:rPr>
              <w:t>判断组件挂载状态：isMounted</w:t>
            </w:r>
          </w:p>
          <w:p>
            <w:pPr>
              <w:pStyle w:val="30"/>
              <w:rPr>
                <w:rFonts w:hint="default"/>
              </w:rPr>
            </w:pPr>
            <w:r>
              <w:rPr>
                <w:rFonts w:hint="default"/>
              </w:rPr>
              <w:t>bool isMounted()</w:t>
            </w:r>
          </w:p>
          <w:p>
            <w:pPr>
              <w:pStyle w:val="30"/>
            </w:pPr>
            <w:r>
              <w:rPr>
                <w:rFonts w:hint="default"/>
              </w:rPr>
              <w:t>返回值：true或false，表示组件是否已挂载到DOM中</w:t>
            </w:r>
          </w:p>
          <w:p>
            <w:pPr>
              <w:pStyle w:val="30"/>
              <w:rPr>
                <w:rFonts w:hint="default"/>
              </w:rPr>
            </w:pPr>
            <w:r>
              <w:rPr>
                <w:rFonts w:hint="eastAsia"/>
              </w:rPr>
              <w:t>isMounted()方法用于判断组件是否已挂载到DOM中。可以使用该方法保证了setState()和forceUpdate()在异步场景下的调用不会出错。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default"/>
              </w:rPr>
            </w:pPr>
          </w:p>
        </w:tc>
        <w:tc>
          <w:tcPr>
            <w:tcW w:w="9699" w:type="dxa"/>
            <w:vAlign w:val="top"/>
          </w:tcPr>
          <w:p>
            <w:pPr>
              <w:pStyle w:val="3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default"/>
              </w:rPr>
            </w:pPr>
          </w:p>
        </w:tc>
        <w:tc>
          <w:tcPr>
            <w:tcW w:w="9699" w:type="dxa"/>
            <w:vAlign w:val="top"/>
          </w:tcPr>
          <w:p>
            <w:pPr>
              <w:pStyle w:val="30"/>
              <w:rPr>
                <w:rFonts w:hint="default"/>
              </w:rPr>
            </w:pPr>
          </w:p>
        </w:tc>
      </w:tr>
    </w:tbl>
    <w:p>
      <w:pPr>
        <w:pStyle w:val="29"/>
        <w:rPr>
          <w:rFonts w:hint="eastAsia"/>
        </w:rPr>
      </w:pPr>
      <w:bookmarkStart w:id="20" w:name="_Toc22723"/>
      <w:r>
        <w:rPr>
          <w:rFonts w:hint="eastAsia"/>
          <w:lang w:val="en-US" w:eastAsia="zh-CN"/>
        </w:rPr>
        <w:t>demo</w:t>
      </w:r>
      <w:bookmarkEnd w:id="20"/>
    </w:p>
    <w:tbl>
      <w:tblPr>
        <w:tblStyle w:val="24"/>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5"/>
        <w:gridCol w:w="9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default"/>
              </w:rPr>
            </w:pPr>
          </w:p>
        </w:tc>
        <w:tc>
          <w:tcPr>
            <w:tcW w:w="9699" w:type="dxa"/>
            <w:vAlign w:val="top"/>
          </w:tcPr>
          <w:p>
            <w:pPr>
              <w:pStyle w:val="33"/>
              <w:rPr>
                <w:rFonts w:hint="default"/>
              </w:rPr>
            </w:pPr>
            <w:r>
              <w:rPr>
                <w:rFonts w:hint="default"/>
              </w:rPr>
              <w:t>npm init</w:t>
            </w:r>
          </w:p>
          <w:p>
            <w:pPr>
              <w:pStyle w:val="33"/>
              <w:rPr>
                <w:rFonts w:hint="default"/>
              </w:rPr>
            </w:pPr>
            <w:r>
              <w:rPr>
                <w:rFonts w:hint="default"/>
              </w:rPr>
              <w:t>npm i webpack -S (Install Globally too)</w:t>
            </w:r>
          </w:p>
          <w:p>
            <w:pPr>
              <w:pStyle w:val="33"/>
              <w:rPr>
                <w:rFonts w:hint="default"/>
              </w:rPr>
            </w:pPr>
            <w:r>
              <w:rPr>
                <w:rFonts w:hint="default"/>
              </w:rPr>
              <w:t>npm i babel-loader babel-preset-es2015 babel-preset-react babel-core -S</w:t>
            </w:r>
          </w:p>
          <w:p>
            <w:pPr>
              <w:pStyle w:val="33"/>
              <w:ind w:left="320" w:leftChars="200" w:right="320" w:rightChars="200" w:firstLine="0" w:firstLineChars="0"/>
              <w:rPr>
                <w:rFonts w:hint="default"/>
              </w:rPr>
            </w:pPr>
            <w:r>
              <w:rPr>
                <w:rFonts w:hint="default"/>
              </w:rPr>
              <w:t>npm i react react-dom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p>
        </w:tc>
        <w:tc>
          <w:tcPr>
            <w:tcW w:w="9699" w:type="dxa"/>
            <w:vAlign w:val="top"/>
          </w:tcPr>
          <w:p>
            <w:pPr>
              <w:pStyle w:val="33"/>
              <w:rPr>
                <w:rFonts w:hint="default"/>
              </w:rPr>
            </w:pPr>
            <w:r>
              <w:rPr>
                <w:rFonts w:hint="default"/>
              </w:rPr>
              <w:t>// The ES5 way</w:t>
            </w:r>
          </w:p>
          <w:p>
            <w:pPr>
              <w:pStyle w:val="33"/>
              <w:rPr>
                <w:rFonts w:hint="default"/>
              </w:rPr>
            </w:pPr>
            <w:r>
              <w:rPr>
                <w:rFonts w:hint="default"/>
              </w:rPr>
              <w:t>var Photo = React.createClass({</w:t>
            </w:r>
          </w:p>
          <w:p>
            <w:pPr>
              <w:pStyle w:val="33"/>
              <w:rPr>
                <w:rFonts w:hint="default"/>
              </w:rPr>
            </w:pPr>
            <w:r>
              <w:rPr>
                <w:rFonts w:hint="default"/>
              </w:rPr>
              <w:t xml:space="preserve">  handleDoubleTap: function(e) { … },</w:t>
            </w:r>
          </w:p>
          <w:p>
            <w:pPr>
              <w:pStyle w:val="33"/>
              <w:rPr>
                <w:rFonts w:hint="default"/>
              </w:rPr>
            </w:pPr>
            <w:r>
              <w:rPr>
                <w:rFonts w:hint="default"/>
              </w:rPr>
              <w:t xml:space="preserve">  render: function() { … },</w:t>
            </w:r>
          </w:p>
          <w:p>
            <w:pPr>
              <w:pStyle w:val="33"/>
              <w:rPr>
                <w:rFonts w:hint="default"/>
              </w:rPr>
            </w:pPr>
            <w:r>
              <w:rPr>
                <w:rFonts w:hint="default"/>
              </w:rPr>
              <w:t>});</w:t>
            </w:r>
          </w:p>
          <w:p>
            <w:pPr>
              <w:pStyle w:val="33"/>
              <w:rPr>
                <w:rFonts w:hint="default"/>
              </w:rPr>
            </w:pPr>
          </w:p>
          <w:p>
            <w:pPr>
              <w:pStyle w:val="33"/>
              <w:rPr>
                <w:rFonts w:hint="default"/>
              </w:rPr>
            </w:pPr>
            <w:r>
              <w:rPr>
                <w:rFonts w:hint="default"/>
              </w:rPr>
              <w:t>// The ES6+ way</w:t>
            </w:r>
          </w:p>
          <w:p>
            <w:pPr>
              <w:pStyle w:val="33"/>
              <w:rPr>
                <w:rFonts w:hint="default"/>
              </w:rPr>
            </w:pPr>
            <w:r>
              <w:rPr>
                <w:rFonts w:hint="default"/>
              </w:rPr>
              <w:t>class Photo extends React.Component {</w:t>
            </w:r>
          </w:p>
          <w:p>
            <w:pPr>
              <w:pStyle w:val="33"/>
              <w:rPr>
                <w:rFonts w:hint="default"/>
              </w:rPr>
            </w:pPr>
            <w:r>
              <w:rPr>
                <w:rFonts w:hint="default"/>
              </w:rPr>
              <w:t xml:space="preserve">  handleDoubleTap(e) { … }</w:t>
            </w:r>
          </w:p>
          <w:p>
            <w:pPr>
              <w:pStyle w:val="33"/>
              <w:rPr>
                <w:rFonts w:hint="default"/>
              </w:rPr>
            </w:pPr>
            <w:r>
              <w:rPr>
                <w:rFonts w:hint="default"/>
              </w:rPr>
              <w:t xml:space="preserve">  render() { … }</w:t>
            </w:r>
          </w:p>
          <w:p>
            <w:pPr>
              <w:pStyle w:val="33"/>
              <w:ind w:left="320" w:leftChars="200" w:right="320" w:rightChars="200" w:firstLine="0" w:firstLineChars="0"/>
              <w:rPr>
                <w:rFonts w:hint="eastAsia"/>
                <w:lang w:val="en-US" w:eastAsia="zh-CN"/>
              </w:rPr>
            </w:pP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bookmarkStart w:id="21" w:name="_Toc19076"/>
            <w:r>
              <w:rPr>
                <w:rFonts w:hint="eastAsia"/>
                <w:sz w:val="16"/>
                <w:szCs w:val="16"/>
              </w:rPr>
              <w:t>点击标签来使得点击计数器加 1</w:t>
            </w:r>
            <w:bookmarkEnd w:id="21"/>
          </w:p>
        </w:tc>
        <w:tc>
          <w:tcPr>
            <w:tcW w:w="9699" w:type="dxa"/>
            <w:vAlign w:val="top"/>
          </w:tcPr>
          <w:p>
            <w:pPr>
              <w:pStyle w:val="33"/>
              <w:rPr>
                <w:rFonts w:hint="default"/>
              </w:rPr>
            </w:pPr>
            <w:r>
              <w:rPr>
                <w:rFonts w:hint="default"/>
              </w:rPr>
              <w:t>var Counter = React.createClass({</w:t>
            </w:r>
            <w:r>
              <w:rPr>
                <w:rFonts w:hint="default"/>
              </w:rPr>
              <w:br w:type="textWrapping"/>
            </w:r>
            <w:r>
              <w:rPr>
                <w:rFonts w:hint="default"/>
              </w:rPr>
              <w:t xml:space="preserve">    getInitialState: function () {</w:t>
            </w:r>
            <w:r>
              <w:rPr>
                <w:rFonts w:hint="default"/>
              </w:rPr>
              <w:br w:type="textWrapping"/>
            </w:r>
            <w:r>
              <w:rPr>
                <w:rFonts w:hint="default"/>
              </w:rPr>
              <w:t xml:space="preserve">        return {clickCount: 0};</w:t>
            </w:r>
            <w:r>
              <w:rPr>
                <w:rFonts w:hint="default"/>
              </w:rPr>
              <w:br w:type="textWrapping"/>
            </w:r>
            <w:r>
              <w:rPr>
                <w:rFonts w:hint="default"/>
              </w:rPr>
              <w:t xml:space="preserve">    },</w:t>
            </w:r>
            <w:r>
              <w:rPr>
                <w:rFonts w:hint="default"/>
              </w:rPr>
              <w:br w:type="textWrapping"/>
            </w:r>
            <w:r>
              <w:rPr>
                <w:rFonts w:hint="default"/>
              </w:rPr>
              <w:t xml:space="preserve">    handleClick: function () {</w:t>
            </w:r>
            <w:r>
              <w:rPr>
                <w:rFonts w:hint="default"/>
              </w:rPr>
              <w:br w:type="textWrapping"/>
            </w:r>
            <w:r>
              <w:rPr>
                <w:rFonts w:hint="default"/>
              </w:rPr>
              <w:t xml:space="preserve">        this.setState(function (state) {</w:t>
            </w:r>
            <w:r>
              <w:rPr>
                <w:rFonts w:hint="default"/>
              </w:rPr>
              <w:br w:type="textWrapping"/>
            </w:r>
            <w:r>
              <w:rPr>
                <w:rFonts w:hint="default"/>
              </w:rPr>
              <w:t xml:space="preserve">            return {clickCount: state.clickCount + 1};</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render: function () {</w:t>
            </w:r>
            <w:r>
              <w:rPr>
                <w:rFonts w:hint="default"/>
              </w:rPr>
              <w:br w:type="textWrapping"/>
            </w:r>
            <w:r>
              <w:rPr>
                <w:rFonts w:hint="default"/>
              </w:rPr>
              <w:t xml:space="preserve">        return (&lt;h2 onClick={this.handleClick}&gt;</w:t>
            </w:r>
            <w:r>
              <w:rPr>
                <w:rFonts w:hint="eastAsia"/>
              </w:rPr>
              <w:t>点我！点击次数为</w:t>
            </w:r>
            <w:r>
              <w:rPr>
                <w:rFonts w:hint="default"/>
              </w:rPr>
              <w:t>: {this.state.clickCount}&lt;/h2&gt;);</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t>ReactDOM.render(&lt;Counter /&gt;, document.getElementById('message'));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p>
        </w:tc>
        <w:tc>
          <w:tcPr>
            <w:tcW w:w="9699" w:type="dxa"/>
            <w:vAlign w:val="top"/>
          </w:tcPr>
          <w:p>
            <w:pPr>
              <w:pStyle w:val="33"/>
              <w:rPr>
                <w:rFonts w:hint="default"/>
              </w:rPr>
            </w:pPr>
            <w:r>
              <w:rPr>
                <w:rFonts w:hint="default"/>
              </w:rPr>
              <w:t>import React, {Component} from 'react';</w:t>
            </w:r>
            <w:r>
              <w:rPr>
                <w:rFonts w:hint="default"/>
              </w:rPr>
              <w:br w:type="textWrapping"/>
            </w:r>
            <w:r>
              <w:rPr>
                <w:rFonts w:hint="default"/>
              </w:rPr>
              <w:t>import {render} from 'react-dom';</w:t>
            </w:r>
            <w:r>
              <w:rPr>
                <w:rFonts w:hint="default"/>
              </w:rPr>
              <w:br w:type="textWrapping"/>
            </w:r>
            <w:r>
              <w:rPr>
                <w:rFonts w:hint="default"/>
              </w:rPr>
              <w:t>import PropTypes from 'prop-types';</w:t>
            </w:r>
            <w:r>
              <w:rPr>
                <w:rFonts w:hint="default"/>
              </w:rPr>
              <w:br w:type="textWrapping"/>
            </w:r>
            <w:r>
              <w:rPr>
                <w:rFonts w:hint="default"/>
              </w:rPr>
              <w:br w:type="textWrapping"/>
            </w:r>
            <w:r>
              <w:rPr>
                <w:rFonts w:hint="default"/>
              </w:rPr>
              <w:t>export default class Counter extends Component {</w:t>
            </w:r>
            <w:r>
              <w:rPr>
                <w:rFonts w:hint="default"/>
              </w:rPr>
              <w:br w:type="textWrapping"/>
            </w:r>
            <w:r>
              <w:rPr>
                <w:rFonts w:hint="default"/>
              </w:rPr>
              <w:t xml:space="preserve">    static propTypes = { // </w:t>
            </w:r>
            <w:r>
              <w:rPr>
                <w:rFonts w:hint="eastAsia"/>
              </w:rPr>
              <w:t>限制类型</w:t>
            </w:r>
            <w:r>
              <w:rPr>
                <w:rFonts w:hint="eastAsia"/>
              </w:rPr>
              <w:br w:type="textWrapping"/>
            </w:r>
            <w:r>
              <w:rPr>
                <w:rFonts w:hint="eastAsia"/>
              </w:rPr>
              <w:t xml:space="preserve">        </w:t>
            </w:r>
            <w:r>
              <w:rPr>
                <w:rFonts w:hint="default"/>
              </w:rPr>
              <w:t>initialCount: PropTypes.number</w:t>
            </w:r>
            <w:r>
              <w:rPr>
                <w:rFonts w:hint="default"/>
              </w:rPr>
              <w:br w:type="textWrapping"/>
            </w:r>
            <w:r>
              <w:rPr>
                <w:rFonts w:hint="default"/>
              </w:rPr>
              <w:t xml:space="preserve">    }</w:t>
            </w:r>
          </w:p>
          <w:p>
            <w:pPr>
              <w:pStyle w:val="33"/>
              <w:rPr>
                <w:rFonts w:hint="default"/>
              </w:rPr>
            </w:pPr>
            <w:r>
              <w:rPr>
                <w:rFonts w:hint="default"/>
              </w:rPr>
              <w:br w:type="textWrapping"/>
            </w:r>
            <w:r>
              <w:rPr>
                <w:rFonts w:hint="default"/>
              </w:rPr>
              <w:t xml:space="preserve">    static defaultProps = { // </w:t>
            </w:r>
            <w:r>
              <w:rPr>
                <w:rFonts w:hint="eastAsia"/>
              </w:rPr>
              <w:t>默认值</w:t>
            </w:r>
            <w:r>
              <w:rPr>
                <w:rFonts w:hint="eastAsia"/>
              </w:rPr>
              <w:br w:type="textWrapping"/>
            </w:r>
            <w:r>
              <w:rPr>
                <w:rFonts w:hint="eastAsia"/>
              </w:rPr>
              <w:t xml:space="preserve">        </w:t>
            </w:r>
            <w:r>
              <w:rPr>
                <w:rFonts w:hint="default"/>
              </w:rPr>
              <w:t>initialCount: 1</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constructor(props) {// </w:t>
            </w:r>
            <w:r>
              <w:rPr>
                <w:rFonts w:hint="eastAsia"/>
              </w:rPr>
              <w:t>入参</w:t>
            </w:r>
            <w:r>
              <w:rPr>
                <w:rFonts w:hint="eastAsia"/>
              </w:rPr>
              <w:br w:type="textWrapping"/>
            </w:r>
            <w:r>
              <w:rPr>
                <w:rFonts w:hint="eastAsia"/>
              </w:rPr>
              <w:t xml:space="preserve">        </w:t>
            </w:r>
            <w:r>
              <w:rPr>
                <w:rFonts w:hint="default"/>
              </w:rPr>
              <w:t xml:space="preserve">super(props);// </w:t>
            </w:r>
            <w:r>
              <w:rPr>
                <w:rFonts w:hint="eastAsia"/>
              </w:rPr>
              <w:t>组件基类</w:t>
            </w:r>
            <w:r>
              <w:rPr>
                <w:rFonts w:hint="eastAsia"/>
              </w:rPr>
              <w:br w:type="textWrapping"/>
            </w:r>
            <w:r>
              <w:rPr>
                <w:rFonts w:hint="eastAsia"/>
              </w:rPr>
              <w:t xml:space="preserve">        </w:t>
            </w:r>
            <w:r>
              <w:rPr>
                <w:rFonts w:hint="default"/>
              </w:rPr>
              <w:t xml:space="preserve">this.state = {count: this.props.initialCount};// </w:t>
            </w:r>
            <w:r>
              <w:rPr>
                <w:rFonts w:hint="eastAsia"/>
              </w:rPr>
              <w:t>可以作为实例属性写在类内部</w:t>
            </w:r>
            <w:r>
              <w:rPr>
                <w:rFonts w:hint="eastAsia"/>
              </w:rPr>
              <w:br w:type="textWrapping"/>
            </w:r>
            <w:r>
              <w:rPr>
                <w:rFonts w:hint="eastAsia"/>
              </w:rPr>
              <w:t xml:space="preserve">        </w:t>
            </w:r>
            <w:r>
              <w:rPr>
                <w:rFonts w:hint="default"/>
              </w:rPr>
              <w:t>this.addOne = this.addOne.bind(this);</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addOne() {</w:t>
            </w:r>
            <w:r>
              <w:rPr>
                <w:rFonts w:hint="default"/>
              </w:rPr>
              <w:br w:type="textWrapping"/>
            </w:r>
            <w:r>
              <w:rPr>
                <w:rFonts w:hint="default"/>
              </w:rPr>
              <w:t xml:space="preserve">        this.setState({count: ~~this.state.count + 1});</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render() {</w:t>
            </w:r>
            <w:r>
              <w:rPr>
                <w:rFonts w:hint="default"/>
              </w:rPr>
              <w:br w:type="textWrapping"/>
            </w:r>
            <w:r>
              <w:rPr>
                <w:rFonts w:hint="default"/>
              </w:rPr>
              <w:t xml:space="preserve">        return &lt;div</w:t>
            </w:r>
            <w:r>
              <w:rPr>
                <w:rFonts w:hint="eastAsia"/>
                <w:lang w:val="en-US" w:eastAsia="zh-CN"/>
              </w:rPr>
              <w:t xml:space="preserve"> </w:t>
            </w:r>
            <w:r>
              <w:rPr>
                <w:rFonts w:hint="default"/>
              </w:rPr>
              <w:t>onClick={this.addOne} tyle={{color: 'blue'}}&gt;{this.state.count}&lt;/div&gt;;</w:t>
            </w:r>
            <w:r>
              <w:rPr>
                <w:rFonts w:hint="default"/>
              </w:rPr>
              <w:br w:type="textWrapping"/>
            </w:r>
            <w:r>
              <w:rPr>
                <w:rFonts w:hint="default"/>
              </w:rPr>
              <w:t xml:space="preserve">    }</w:t>
            </w:r>
            <w:r>
              <w:rPr>
                <w:rFonts w:hint="default"/>
              </w:rPr>
              <w:br w:type="textWrapping"/>
            </w:r>
            <w:r>
              <w:rPr>
                <w:rFonts w:hint="default"/>
              </w:rPr>
              <w:t>}</w:t>
            </w:r>
          </w:p>
          <w:p>
            <w:pPr>
              <w:pStyle w:val="33"/>
              <w:rPr>
                <w:rFonts w:hint="default"/>
              </w:rPr>
            </w:pPr>
          </w:p>
          <w:p>
            <w:pPr>
              <w:pStyle w:val="33"/>
              <w:rPr>
                <w:rFonts w:hint="default"/>
              </w:rPr>
            </w:pPr>
            <w:r>
              <w:rPr>
                <w:rFonts w:hint="default"/>
              </w:rPr>
              <w:t>&lt;Test1 initialCount={2}&gt;&lt;/Test1&gt;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bookmarkStart w:id="22" w:name="_Toc16179"/>
            <w:r>
              <w:rPr>
                <w:rFonts w:hint="eastAsia"/>
                <w:lang w:val="en-US" w:eastAsia="zh-CN"/>
              </w:rPr>
              <w:t>componentDidMount 中启动定时器</w:t>
            </w:r>
            <w:bookmarkEnd w:id="22"/>
          </w:p>
        </w:tc>
        <w:tc>
          <w:tcPr>
            <w:tcW w:w="9699" w:type="dxa"/>
            <w:vAlign w:val="top"/>
          </w:tcPr>
          <w:p>
            <w:pPr>
              <w:pStyle w:val="33"/>
              <w:rPr>
                <w:rFonts w:hint="eastAsia"/>
                <w:lang w:val="en-US" w:eastAsia="zh-CN"/>
              </w:rPr>
            </w:pPr>
            <w:r>
              <w:rPr>
                <w:rFonts w:hint="eastAsia"/>
                <w:lang w:val="en-US" w:eastAsia="zh-CN"/>
              </w:rPr>
              <w:t>import React, { Component } from 'react';</w:t>
            </w:r>
          </w:p>
          <w:p>
            <w:pPr>
              <w:pStyle w:val="33"/>
              <w:rPr>
                <w:rFonts w:hint="eastAsia"/>
                <w:lang w:val="en-US" w:eastAsia="zh-CN"/>
              </w:rPr>
            </w:pPr>
            <w:r>
              <w:rPr>
                <w:rFonts w:hint="eastAsia"/>
                <w:lang w:val="en-US" w:eastAsia="zh-CN"/>
              </w:rPr>
              <w:t>import { render } from 'react-dom';</w:t>
            </w:r>
          </w:p>
          <w:p>
            <w:pPr>
              <w:pStyle w:val="33"/>
              <w:rPr>
                <w:rFonts w:hint="eastAsia"/>
                <w:lang w:val="en-US" w:eastAsia="zh-CN"/>
              </w:rPr>
            </w:pPr>
          </w:p>
          <w:p>
            <w:pPr>
              <w:pStyle w:val="33"/>
              <w:rPr>
                <w:rFonts w:hint="eastAsia"/>
                <w:lang w:val="en-US" w:eastAsia="zh-CN"/>
              </w:rPr>
            </w:pPr>
            <w:r>
              <w:rPr>
                <w:rFonts w:hint="eastAsia"/>
                <w:lang w:val="en-US" w:eastAsia="zh-CN"/>
              </w:rPr>
              <w:t>class Hello extends Component {</w:t>
            </w:r>
          </w:p>
          <w:p>
            <w:pPr>
              <w:pStyle w:val="33"/>
              <w:rPr>
                <w:rFonts w:hint="eastAsia"/>
                <w:lang w:val="en-US" w:eastAsia="zh-CN"/>
              </w:rPr>
            </w:pPr>
            <w:r>
              <w:rPr>
                <w:rFonts w:hint="eastAsia"/>
                <w:lang w:val="en-US" w:eastAsia="zh-CN"/>
              </w:rPr>
              <w:t xml:space="preserve">    constructor(props) {</w:t>
            </w:r>
          </w:p>
          <w:p>
            <w:pPr>
              <w:pStyle w:val="33"/>
              <w:rPr>
                <w:rFonts w:hint="eastAsia"/>
                <w:lang w:val="en-US" w:eastAsia="zh-CN"/>
              </w:rPr>
            </w:pPr>
            <w:r>
              <w:rPr>
                <w:rFonts w:hint="eastAsia"/>
                <w:lang w:val="en-US" w:eastAsia="zh-CN"/>
              </w:rPr>
              <w:t xml:space="preserve">        super(props);</w:t>
            </w:r>
          </w:p>
          <w:p>
            <w:pPr>
              <w:pStyle w:val="33"/>
              <w:rPr>
                <w:rFonts w:hint="eastAsia"/>
                <w:lang w:val="en-US" w:eastAsia="zh-CN"/>
              </w:rPr>
            </w:pPr>
            <w:r>
              <w:rPr>
                <w:rFonts w:hint="eastAsia"/>
                <w:lang w:val="en-US" w:eastAsia="zh-CN"/>
              </w:rPr>
              <w:t xml:space="preserve">        this.state = {</w:t>
            </w:r>
          </w:p>
          <w:p>
            <w:pPr>
              <w:pStyle w:val="33"/>
              <w:rPr>
                <w:rFonts w:hint="eastAsia"/>
                <w:lang w:val="en-US" w:eastAsia="zh-CN"/>
              </w:rPr>
            </w:pPr>
            <w:r>
              <w:rPr>
                <w:rFonts w:hint="eastAsia"/>
                <w:lang w:val="en-US" w:eastAsia="zh-CN"/>
              </w:rPr>
              <w:t xml:space="preserve">            opacity: 1</w:t>
            </w:r>
          </w:p>
          <w:p>
            <w:pPr>
              <w:pStyle w:val="33"/>
              <w:rPr>
                <w:rFonts w:hint="eastAsia"/>
                <w:lang w:val="en-US" w:eastAsia="zh-CN"/>
              </w:rPr>
            </w:pPr>
            <w:r>
              <w:rPr>
                <w:rFonts w:hint="eastAsia"/>
                <w:lang w:val="en-US" w:eastAsia="zh-CN"/>
              </w:rPr>
              <w:t xml:space="preserve">        }</w:t>
            </w:r>
          </w:p>
          <w:p>
            <w:pPr>
              <w:pStyle w:val="33"/>
              <w:rPr>
                <w:rFonts w:hint="eastAsia"/>
                <w:lang w:val="en-US" w:eastAsia="zh-CN"/>
              </w:rPr>
            </w:pPr>
            <w:r>
              <w:rPr>
                <w:rFonts w:hint="eastAsia"/>
                <w:lang w:val="en-US" w:eastAsia="zh-CN"/>
              </w:rPr>
              <w:t xml:space="preserve">    }</w:t>
            </w:r>
          </w:p>
          <w:p>
            <w:pPr>
              <w:pStyle w:val="33"/>
              <w:rPr>
                <w:rFonts w:hint="eastAsia"/>
                <w:lang w:val="en-US" w:eastAsia="zh-CN"/>
              </w:rPr>
            </w:pPr>
            <w:r>
              <w:rPr>
                <w:rFonts w:hint="eastAsia"/>
                <w:lang w:val="en-US" w:eastAsia="zh-CN"/>
              </w:rPr>
              <w:t xml:space="preserve">    componentDidMount() {</w:t>
            </w:r>
          </w:p>
          <w:p>
            <w:pPr>
              <w:pStyle w:val="33"/>
              <w:rPr>
                <w:rFonts w:hint="eastAsia"/>
                <w:lang w:val="en-US" w:eastAsia="zh-CN"/>
              </w:rPr>
            </w:pPr>
            <w:r>
              <w:rPr>
                <w:rFonts w:hint="eastAsia"/>
                <w:lang w:val="en-US" w:eastAsia="zh-CN"/>
              </w:rPr>
              <w:t xml:space="preserve">        this.deg = 0;</w:t>
            </w:r>
          </w:p>
          <w:p>
            <w:pPr>
              <w:pStyle w:val="33"/>
              <w:rPr>
                <w:rFonts w:hint="eastAsia"/>
                <w:lang w:val="en-US" w:eastAsia="zh-CN"/>
              </w:rPr>
            </w:pPr>
            <w:r>
              <w:rPr>
                <w:rFonts w:hint="eastAsia"/>
                <w:lang w:val="en-US" w:eastAsia="zh-CN"/>
              </w:rPr>
              <w:t xml:space="preserve">        this.timer = setInterval(function () {</w:t>
            </w:r>
          </w:p>
          <w:p>
            <w:pPr>
              <w:pStyle w:val="33"/>
              <w:rPr>
                <w:rFonts w:hint="eastAsia"/>
                <w:lang w:val="en-US" w:eastAsia="zh-CN"/>
              </w:rPr>
            </w:pPr>
            <w:r>
              <w:rPr>
                <w:rFonts w:hint="eastAsia"/>
                <w:lang w:val="en-US" w:eastAsia="zh-CN"/>
              </w:rPr>
              <w:t xml:space="preserve">            this.deg += 10;</w:t>
            </w:r>
          </w:p>
          <w:p>
            <w:pPr>
              <w:pStyle w:val="33"/>
              <w:rPr>
                <w:rFonts w:hint="eastAsia"/>
                <w:lang w:val="en-US" w:eastAsia="zh-CN"/>
              </w:rPr>
            </w:pPr>
            <w:r>
              <w:rPr>
                <w:rFonts w:hint="eastAsia"/>
                <w:lang w:val="en-US" w:eastAsia="zh-CN"/>
              </w:rPr>
              <w:t xml:space="preserve">            this.deg &gt;= 360 &amp;&amp; (this.deg = 0);</w:t>
            </w:r>
          </w:p>
          <w:p>
            <w:pPr>
              <w:pStyle w:val="33"/>
              <w:rPr>
                <w:rFonts w:hint="eastAsia"/>
                <w:lang w:val="en-US" w:eastAsia="zh-CN"/>
              </w:rPr>
            </w:pPr>
            <w:r>
              <w:rPr>
                <w:rFonts w:hint="eastAsia"/>
                <w:lang w:val="en-US" w:eastAsia="zh-CN"/>
              </w:rPr>
              <w:t xml:space="preserve">            this.setState({ opacity: Math.cos(this.deg * Math.PI / 180) });</w:t>
            </w:r>
          </w:p>
          <w:p>
            <w:pPr>
              <w:pStyle w:val="33"/>
              <w:rPr>
                <w:rFonts w:hint="eastAsia"/>
                <w:lang w:val="en-US" w:eastAsia="zh-CN"/>
              </w:rPr>
            </w:pPr>
            <w:r>
              <w:rPr>
                <w:rFonts w:hint="eastAsia"/>
                <w:lang w:val="en-US" w:eastAsia="zh-CN"/>
              </w:rPr>
              <w:t xml:space="preserve">        }.bind(this), 100);</w:t>
            </w:r>
          </w:p>
          <w:p>
            <w:pPr>
              <w:pStyle w:val="33"/>
              <w:rPr>
                <w:rFonts w:hint="eastAsia"/>
                <w:lang w:val="en-US" w:eastAsia="zh-CN"/>
              </w:rPr>
            </w:pPr>
            <w:r>
              <w:rPr>
                <w:rFonts w:hint="eastAsia"/>
                <w:lang w:val="en-US" w:eastAsia="zh-CN"/>
              </w:rPr>
              <w:t xml:space="preserve">    }</w:t>
            </w:r>
          </w:p>
          <w:p>
            <w:pPr>
              <w:pStyle w:val="33"/>
              <w:rPr>
                <w:rFonts w:hint="eastAsia"/>
                <w:lang w:val="en-US" w:eastAsia="zh-CN"/>
              </w:rPr>
            </w:pPr>
            <w:r>
              <w:rPr>
                <w:rFonts w:hint="eastAsia"/>
                <w:lang w:val="en-US" w:eastAsia="zh-CN"/>
              </w:rPr>
              <w:t xml:space="preserve">    render() {</w:t>
            </w:r>
          </w:p>
          <w:p>
            <w:pPr>
              <w:pStyle w:val="33"/>
              <w:rPr>
                <w:rFonts w:hint="eastAsia"/>
                <w:lang w:val="en-US" w:eastAsia="zh-CN"/>
              </w:rPr>
            </w:pPr>
            <w:r>
              <w:rPr>
                <w:rFonts w:hint="eastAsia"/>
                <w:lang w:val="en-US" w:eastAsia="zh-CN"/>
              </w:rPr>
              <w:t xml:space="preserve">        return (</w:t>
            </w:r>
          </w:p>
          <w:p>
            <w:pPr>
              <w:pStyle w:val="33"/>
              <w:rPr>
                <w:rFonts w:hint="eastAsia"/>
                <w:lang w:val="en-US" w:eastAsia="zh-CN"/>
              </w:rPr>
            </w:pPr>
            <w:r>
              <w:rPr>
                <w:rFonts w:hint="eastAsia"/>
                <w:lang w:val="en-US" w:eastAsia="zh-CN"/>
              </w:rPr>
              <w:t xml:space="preserve">            &lt;div style={{ opacity: this.state.opacity }}&gt; Hello {this.props.name} &lt;/div&gt;</w:t>
            </w:r>
          </w:p>
          <w:p>
            <w:pPr>
              <w:pStyle w:val="33"/>
              <w:rPr>
                <w:rFonts w:hint="eastAsia"/>
                <w:lang w:val="en-US" w:eastAsia="zh-CN"/>
              </w:rPr>
            </w:pPr>
            <w:r>
              <w:rPr>
                <w:rFonts w:hint="eastAsia"/>
                <w:lang w:val="en-US" w:eastAsia="zh-CN"/>
              </w:rPr>
              <w:t xml:space="preserve">        );</w:t>
            </w:r>
          </w:p>
          <w:p>
            <w:pPr>
              <w:pStyle w:val="33"/>
              <w:rPr>
                <w:rFonts w:hint="eastAsia"/>
                <w:lang w:val="en-US" w:eastAsia="zh-CN"/>
              </w:rPr>
            </w:pPr>
            <w:r>
              <w:rPr>
                <w:rFonts w:hint="eastAsia"/>
                <w:lang w:val="en-US" w:eastAsia="zh-CN"/>
              </w:rPr>
              <w:t xml:space="preserve">    }</w:t>
            </w:r>
          </w:p>
          <w:p>
            <w:pPr>
              <w:pStyle w:val="33"/>
              <w:rPr>
                <w:rFonts w:hint="eastAsia"/>
                <w:lang w:val="en-US" w:eastAsia="zh-CN"/>
              </w:rPr>
            </w:pPr>
            <w:r>
              <w:rPr>
                <w:rFonts w:hint="eastAsia"/>
                <w:lang w:val="en-US" w:eastAsia="zh-CN"/>
              </w:rPr>
              <w:t>};</w:t>
            </w:r>
          </w:p>
          <w:p>
            <w:pPr>
              <w:pStyle w:val="33"/>
              <w:rPr>
                <w:rFonts w:hint="eastAsia"/>
                <w:lang w:val="en-US" w:eastAsia="zh-CN"/>
              </w:rPr>
            </w:pPr>
            <w:r>
              <w:rPr>
                <w:rFonts w:hint="eastAsia"/>
                <w:lang w:val="en-US" w:eastAsia="zh-CN"/>
              </w:rPr>
              <w:t>render(&lt;Hello /&gt;, document.getElementById("root"));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lang w:val="en-US" w:eastAsia="zh-CN"/>
              </w:rPr>
            </w:pPr>
            <w:bookmarkStart w:id="23" w:name="_Toc29956"/>
            <w:r>
              <w:t>组件的</w:t>
            </w:r>
            <w:r>
              <w:rPr>
                <w:rFonts w:hint="eastAsia"/>
                <w:lang w:eastAsia="zh-CN"/>
              </w:rPr>
              <w:t>复用</w:t>
            </w:r>
            <w:bookmarkEnd w:id="23"/>
          </w:p>
        </w:tc>
        <w:tc>
          <w:tcPr>
            <w:tcW w:w="9699" w:type="dxa"/>
            <w:vAlign w:val="top"/>
          </w:tcPr>
          <w:p>
            <w:pPr>
              <w:pStyle w:val="33"/>
            </w:pPr>
            <w:r>
              <w:rPr>
                <w:rFonts w:hint="default"/>
              </w:rPr>
              <w:t>import React, {Component} from 'react';</w:t>
            </w:r>
            <w:r>
              <w:rPr>
                <w:rFonts w:hint="default"/>
              </w:rPr>
              <w:br w:type="textWrapping"/>
            </w:r>
            <w:r>
              <w:rPr>
                <w:rFonts w:hint="default"/>
              </w:rPr>
              <w:t>import {render} from 'react-dom';</w:t>
            </w:r>
            <w:r>
              <w:rPr>
                <w:rFonts w:hint="default"/>
              </w:rPr>
              <w:br w:type="textWrapping"/>
            </w:r>
            <w:r>
              <w:rPr>
                <w:rFonts w:hint="default"/>
              </w:rPr>
              <w:t>import PropTypes from 'prop-types';</w:t>
            </w:r>
            <w:r>
              <w:rPr>
                <w:rFonts w:hint="default"/>
              </w:rPr>
              <w:br w:type="textWrapping"/>
            </w:r>
            <w:r>
              <w:rPr>
                <w:rFonts w:hint="default"/>
              </w:rPr>
              <w:br w:type="textWrapping"/>
            </w:r>
            <w:r>
              <w:rPr>
                <w:rFonts w:hint="default"/>
              </w:rPr>
              <w:t>class Search extends Component {</w:t>
            </w:r>
            <w:r>
              <w:rPr>
                <w:rFonts w:hint="default"/>
              </w:rPr>
              <w:br w:type="textWrapping"/>
            </w:r>
            <w:r>
              <w:rPr>
                <w:rFonts w:hint="default"/>
              </w:rPr>
              <w:t xml:space="preserve">    constructor(props) {</w:t>
            </w:r>
            <w:r>
              <w:rPr>
                <w:rFonts w:hint="default"/>
              </w:rPr>
              <w:br w:type="textWrapping"/>
            </w:r>
            <w:r>
              <w:rPr>
                <w:rFonts w:hint="default"/>
              </w:rPr>
              <w:t xml:space="preserve">        super(props);</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render() {</w:t>
            </w:r>
            <w:r>
              <w:rPr>
                <w:rFonts w:hint="default"/>
              </w:rPr>
              <w:br w:type="textWrapping"/>
            </w:r>
            <w:r>
              <w:rPr>
                <w:rFonts w:hint="default"/>
              </w:rPr>
              <w:t xml:space="preserve">        return (</w:t>
            </w:r>
            <w:r>
              <w:rPr>
                <w:rFonts w:hint="default"/>
              </w:rPr>
              <w:br w:type="textWrapping"/>
            </w:r>
            <w:r>
              <w:rPr>
                <w:rFonts w:hint="default"/>
              </w:rPr>
              <w:t xml:space="preserve">            &lt;div&gt;</w:t>
            </w:r>
            <w:r>
              <w:rPr>
                <w:rFonts w:hint="default"/>
              </w:rPr>
              <w:br w:type="textWrapping"/>
            </w:r>
            <w:r>
              <w:rPr>
                <w:rFonts w:hint="default"/>
              </w:rPr>
              <w:t xml:space="preserve">                {this.props.searchType}:&lt;input type="text"/&gt;</w:t>
            </w:r>
            <w:r>
              <w:rPr>
                <w:rFonts w:hint="default"/>
              </w:rPr>
              <w:br w:type="textWrapping"/>
            </w:r>
            <w:r>
              <w:rPr>
                <w:rFonts w:hint="default"/>
              </w:rPr>
              <w:t xml:space="preserve">                &lt;button&gt;Search&lt;/button&gt;</w:t>
            </w:r>
            <w:r>
              <w:rPr>
                <w:rFonts w:hint="default"/>
              </w:rPr>
              <w:br w:type="textWrapping"/>
            </w:r>
            <w:r>
              <w:rPr>
                <w:rFonts w:hint="default"/>
              </w:rPr>
              <w:t xml:space="preserve">            &lt;/div&gt;</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br w:type="textWrapping"/>
            </w:r>
            <w:r>
              <w:rPr>
                <w:rFonts w:hint="default"/>
              </w:rPr>
              <w:t>/*</w:t>
            </w:r>
            <w:r>
              <w:rPr>
                <w:rFonts w:hint="eastAsia"/>
              </w:rPr>
              <w:t>应用方式</w:t>
            </w:r>
            <w:r>
              <w:rPr>
                <w:rFonts w:hint="default"/>
              </w:rPr>
              <w:t>1*/</w:t>
            </w:r>
            <w:r>
              <w:rPr>
                <w:rFonts w:hint="default"/>
              </w:rPr>
              <w:br w:type="textWrapping"/>
            </w:r>
            <w:r>
              <w:rPr>
                <w:rFonts w:hint="default"/>
              </w:rPr>
              <w:t>render(&lt;div&gt;</w:t>
            </w:r>
            <w:r>
              <w:rPr>
                <w:rFonts w:hint="default"/>
              </w:rPr>
              <w:br w:type="textWrapping"/>
            </w:r>
            <w:r>
              <w:rPr>
                <w:rFonts w:hint="default"/>
              </w:rPr>
              <w:t xml:space="preserve">    &lt;Search searchType="Title"/&gt;</w:t>
            </w:r>
            <w:r>
              <w:rPr>
                <w:rFonts w:hint="default"/>
              </w:rPr>
              <w:br w:type="textWrapping"/>
            </w:r>
            <w:r>
              <w:rPr>
                <w:rFonts w:hint="default"/>
              </w:rPr>
              <w:t xml:space="preserve">    &lt;Search searchType="Content"/&gt;</w:t>
            </w:r>
            <w:r>
              <w:rPr>
                <w:rFonts w:hint="default"/>
              </w:rPr>
              <w:br w:type="textWrapping"/>
            </w:r>
            <w:r>
              <w:rPr>
                <w:rFonts w:hint="default"/>
              </w:rPr>
              <w:t>&lt;/div&gt;, document.getElementById('root'));</w:t>
            </w:r>
            <w:r>
              <w:rPr>
                <w:rFonts w:hint="default"/>
              </w:rPr>
              <w:br w:type="textWrapping"/>
            </w:r>
            <w:r>
              <w:rPr>
                <w:rFonts w:hint="default"/>
              </w:rPr>
              <w:br w:type="textWrapping"/>
            </w:r>
            <w:r>
              <w:rPr>
                <w:rFonts w:hint="default"/>
              </w:rPr>
              <w:t>/*</w:t>
            </w:r>
            <w:r>
              <w:rPr>
                <w:rFonts w:hint="eastAsia"/>
              </w:rPr>
              <w:t>应用方式</w:t>
            </w:r>
            <w:r>
              <w:rPr>
                <w:rFonts w:hint="default"/>
              </w:rPr>
              <w:t>2*/</w:t>
            </w:r>
            <w:r>
              <w:rPr>
                <w:rFonts w:hint="default"/>
              </w:rPr>
              <w:br w:type="textWrapping"/>
            </w:r>
            <w:r>
              <w:rPr>
                <w:rFonts w:hint="default"/>
              </w:rPr>
              <w:t>class Page extends Component {</w:t>
            </w:r>
            <w:r>
              <w:rPr>
                <w:rFonts w:hint="default"/>
              </w:rPr>
              <w:br w:type="textWrapping"/>
            </w:r>
            <w:r>
              <w:rPr>
                <w:rFonts w:hint="default"/>
              </w:rPr>
              <w:t xml:space="preserve">    render() {</w:t>
            </w:r>
            <w:r>
              <w:rPr>
                <w:rFonts w:hint="default"/>
              </w:rPr>
              <w:br w:type="textWrapping"/>
            </w:r>
            <w:r>
              <w:rPr>
                <w:rFonts w:hint="default"/>
              </w:rPr>
              <w:t xml:space="preserve">        return (&lt;div&gt;</w:t>
            </w:r>
            <w:r>
              <w:rPr>
                <w:rFonts w:hint="default"/>
              </w:rPr>
              <w:br w:type="textWrapping"/>
            </w:r>
            <w:r>
              <w:rPr>
                <w:rFonts w:hint="default"/>
              </w:rPr>
              <w:t xml:space="preserve">            &lt;Search searchType="Title"/&gt;</w:t>
            </w:r>
            <w:r>
              <w:rPr>
                <w:rFonts w:hint="default"/>
              </w:rPr>
              <w:br w:type="textWrapping"/>
            </w:r>
            <w:r>
              <w:rPr>
                <w:rFonts w:hint="default"/>
              </w:rPr>
              <w:t xml:space="preserve">            &lt;Search searchType="Content"/&gt;</w:t>
            </w:r>
            <w:r>
              <w:rPr>
                <w:rFonts w:hint="default"/>
              </w:rPr>
              <w:br w:type="textWrapping"/>
            </w:r>
            <w:r>
              <w:rPr>
                <w:rFonts w:hint="default"/>
              </w:rPr>
              <w:t xml:space="preserve">        &lt;/div&gt;);</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br w:type="textWrapping"/>
            </w:r>
            <w:r>
              <w:rPr>
                <w:rFonts w:hint="default"/>
              </w:rPr>
              <w:t>render(&lt;Page/&gt;, document.getElementById('root'));</w:t>
            </w:r>
          </w:p>
          <w:p>
            <w:pPr>
              <w:pStyle w:val="33"/>
              <w:rPr>
                <w:rFonts w:hint="eastAsia"/>
              </w:rPr>
            </w:pPr>
          </w:p>
          <w:p>
            <w:pPr>
              <w:pStyle w:val="33"/>
              <w:rPr>
                <w:rFonts w:hint="eastAsia"/>
              </w:rPr>
            </w:pPr>
            <w:r>
              <w:drawing>
                <wp:inline distT="0" distB="0" distL="114300" distR="114300">
                  <wp:extent cx="3114040" cy="485775"/>
                  <wp:effectExtent l="0" t="0" r="10160"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3114040" cy="48577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rPr>
                <w:rFonts w:hint="eastAsia" w:eastAsia="宋体"/>
                <w:lang w:eastAsia="zh-CN"/>
              </w:rPr>
            </w:pPr>
            <w:bookmarkStart w:id="24" w:name="_Toc743"/>
            <w:r>
              <w:rPr>
                <w:rFonts w:hint="eastAsia"/>
                <w:lang w:val="en-US" w:eastAsia="zh-CN"/>
              </w:rPr>
              <w:t>用户输入</w:t>
            </w:r>
            <w:r>
              <w:rPr>
                <w:rFonts w:hint="eastAsia"/>
                <w:lang w:eastAsia="zh-CN"/>
              </w:rPr>
              <w:t>同步</w:t>
            </w:r>
            <w:bookmarkEnd w:id="24"/>
          </w:p>
        </w:tc>
        <w:tc>
          <w:tcPr>
            <w:tcW w:w="9699" w:type="dxa"/>
            <w:vAlign w:val="top"/>
          </w:tcPr>
          <w:p>
            <w:pPr>
              <w:pStyle w:val="33"/>
            </w:pPr>
            <w:r>
              <w:rPr>
                <w:rFonts w:hint="default"/>
              </w:rPr>
              <w:t>import React, {Component} from 'react';</w:t>
            </w:r>
            <w:r>
              <w:rPr>
                <w:rFonts w:hint="default"/>
              </w:rPr>
              <w:br w:type="textWrapping"/>
            </w:r>
            <w:r>
              <w:rPr>
                <w:rFonts w:hint="default"/>
              </w:rPr>
              <w:t>import {render} from 'react-dom';</w:t>
            </w:r>
            <w:r>
              <w:rPr>
                <w:rFonts w:hint="default"/>
              </w:rPr>
              <w:br w:type="textWrapping"/>
            </w:r>
            <w:r>
              <w:rPr>
                <w:rFonts w:hint="default"/>
              </w:rPr>
              <w:br w:type="textWrapping"/>
            </w:r>
            <w:r>
              <w:rPr>
                <w:rFonts w:hint="default"/>
              </w:rPr>
              <w:t xml:space="preserve">// </w:t>
            </w:r>
            <w:r>
              <w:rPr>
                <w:rFonts w:hint="eastAsia"/>
              </w:rPr>
              <w:t>用户在表单填入的内容，属于用户跟组件的互动，所以不能用</w:t>
            </w:r>
            <w:r>
              <w:rPr>
                <w:rFonts w:hint="default"/>
              </w:rPr>
              <w:t xml:space="preserve"> this.props </w:t>
            </w:r>
            <w:r>
              <w:rPr>
                <w:rFonts w:hint="eastAsia"/>
              </w:rPr>
              <w:t>读取；</w:t>
            </w:r>
            <w:r>
              <w:rPr>
                <w:rFonts w:hint="eastAsia"/>
              </w:rPr>
              <w:br w:type="textWrapping"/>
            </w:r>
            <w:r>
              <w:rPr>
                <w:rFonts w:hint="default"/>
              </w:rPr>
              <w:t xml:space="preserve">// </w:t>
            </w:r>
            <w:r>
              <w:rPr>
                <w:rFonts w:hint="eastAsia"/>
              </w:rPr>
              <w:t>而要定义一个</w:t>
            </w:r>
            <w:r>
              <w:rPr>
                <w:rFonts w:hint="default"/>
              </w:rPr>
              <w:t xml:space="preserve"> onChange</w:t>
            </w:r>
            <w:r>
              <w:rPr>
                <w:rFonts w:hint="eastAsia"/>
              </w:rPr>
              <w:t>事件的回调函数，通过</w:t>
            </w:r>
            <w:r>
              <w:rPr>
                <w:rFonts w:hint="default"/>
              </w:rPr>
              <w:t xml:space="preserve"> event.target.value </w:t>
            </w:r>
            <w:r>
              <w:rPr>
                <w:rFonts w:hint="eastAsia"/>
              </w:rPr>
              <w:t>读取用户输入的值。</w:t>
            </w:r>
            <w:r>
              <w:rPr>
                <w:rFonts w:hint="default"/>
              </w:rPr>
              <w:t xml:space="preserve">textarea </w:t>
            </w:r>
            <w:r>
              <w:rPr>
                <w:rFonts w:hint="eastAsia"/>
              </w:rPr>
              <w:t>元素、</w:t>
            </w:r>
            <w:r>
              <w:rPr>
                <w:rFonts w:hint="default"/>
              </w:rPr>
              <w:t>select</w:t>
            </w:r>
            <w:r>
              <w:rPr>
                <w:rFonts w:hint="eastAsia"/>
              </w:rPr>
              <w:t>元素、</w:t>
            </w:r>
            <w:r>
              <w:rPr>
                <w:rFonts w:hint="default"/>
              </w:rPr>
              <w:t>radio</w:t>
            </w:r>
            <w:r>
              <w:rPr>
                <w:rFonts w:hint="eastAsia"/>
              </w:rPr>
              <w:t>元素都属于这种情况</w:t>
            </w:r>
            <w:r>
              <w:rPr>
                <w:rFonts w:hint="eastAsia"/>
              </w:rPr>
              <w:br w:type="textWrapping"/>
            </w:r>
            <w:r>
              <w:rPr>
                <w:rFonts w:hint="default"/>
              </w:rPr>
              <w:t>class Input extends Component {</w:t>
            </w:r>
            <w:r>
              <w:rPr>
                <w:rFonts w:hint="default"/>
              </w:rPr>
              <w:br w:type="textWrapping"/>
            </w:r>
            <w:r>
              <w:rPr>
                <w:rFonts w:hint="default"/>
              </w:rPr>
              <w:t xml:space="preserve">    constructor(props) {</w:t>
            </w:r>
            <w:r>
              <w:rPr>
                <w:rFonts w:hint="default"/>
              </w:rPr>
              <w:br w:type="textWrapping"/>
            </w:r>
            <w:r>
              <w:rPr>
                <w:rFonts w:hint="default"/>
              </w:rPr>
              <w:t xml:space="preserve">        super(props);</w:t>
            </w:r>
            <w:r>
              <w:rPr>
                <w:rFonts w:hint="default"/>
              </w:rPr>
              <w:br w:type="textWrapping"/>
            </w:r>
            <w:r>
              <w:rPr>
                <w:rFonts w:hint="default"/>
              </w:rPr>
              <w:t xml:space="preserve">        this.state = {</w:t>
            </w:r>
            <w:r>
              <w:rPr>
                <w:rFonts w:hint="default"/>
              </w:rPr>
              <w:br w:type="textWrapping"/>
            </w:r>
            <w:r>
              <w:rPr>
                <w:rFonts w:hint="default"/>
              </w:rPr>
              <w:t xml:space="preserve">            value: "Hello"</w:t>
            </w:r>
            <w:r>
              <w:rPr>
                <w:rFonts w:hint="default"/>
              </w:rPr>
              <w:br w:type="textWrapping"/>
            </w:r>
            <w:r>
              <w:rPr>
                <w:rFonts w:hint="default"/>
              </w:rPr>
              <w:t xml:space="preserve">        };</w:t>
            </w:r>
            <w:r>
              <w:rPr>
                <w:rFonts w:hint="default"/>
              </w:rPr>
              <w:br w:type="textWrapping"/>
            </w:r>
            <w:r>
              <w:rPr>
                <w:rFonts w:hint="default"/>
              </w:rPr>
              <w:t xml:space="preserve">        this.handleChange = this.handleChange.bind(this);</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handleChange(event) {</w:t>
            </w:r>
            <w:r>
              <w:rPr>
                <w:rFonts w:hint="default"/>
              </w:rPr>
              <w:br w:type="textWrapping"/>
            </w:r>
            <w:r>
              <w:rPr>
                <w:rFonts w:hint="default"/>
              </w:rPr>
              <w:t xml:space="preserve">        this.setState({value: event.target.value});</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render() {</w:t>
            </w:r>
            <w:r>
              <w:rPr>
                <w:rFonts w:hint="default"/>
              </w:rPr>
              <w:br w:type="textWrapping"/>
            </w:r>
            <w:r>
              <w:rPr>
                <w:rFonts w:hint="default"/>
              </w:rPr>
              <w:t xml:space="preserve">        return (</w:t>
            </w:r>
            <w:r>
              <w:rPr>
                <w:rFonts w:hint="default"/>
              </w:rPr>
              <w:br w:type="textWrapping"/>
            </w:r>
            <w:r>
              <w:rPr>
                <w:rFonts w:hint="default"/>
              </w:rPr>
              <w:t xml:space="preserve">            &lt;div&gt;</w:t>
            </w:r>
            <w:r>
              <w:rPr>
                <w:rFonts w:hint="default"/>
              </w:rPr>
              <w:br w:type="textWrapping"/>
            </w:r>
            <w:r>
              <w:rPr>
                <w:rFonts w:hint="default"/>
              </w:rPr>
              <w:t xml:space="preserve">                &lt;input type="text" value={this.state.value} onChange={this.handleChange}/&gt;</w:t>
            </w:r>
            <w:r>
              <w:rPr>
                <w:rFonts w:hint="default"/>
              </w:rPr>
              <w:br w:type="textWrapping"/>
            </w:r>
            <w:r>
              <w:rPr>
                <w:rFonts w:hint="default"/>
              </w:rPr>
              <w:t xml:space="preserve">                &lt;p&gt;{this.state.value}&lt;/p&gt;</w:t>
            </w:r>
            <w:r>
              <w:rPr>
                <w:rFonts w:hint="default"/>
              </w:rPr>
              <w:br w:type="textWrapping"/>
            </w:r>
            <w:r>
              <w:rPr>
                <w:rFonts w:hint="default"/>
              </w:rPr>
              <w:t xml:space="preserve">                &lt;p&gt;{this.state.value}&lt;/p&gt;</w:t>
            </w:r>
            <w:r>
              <w:rPr>
                <w:rFonts w:hint="default"/>
              </w:rPr>
              <w:br w:type="textWrapping"/>
            </w:r>
            <w:r>
              <w:rPr>
                <w:rFonts w:hint="default"/>
              </w:rPr>
              <w:t xml:space="preserve">            &lt;/div&gt;</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t>render(&lt;Input/&gt;, document.getElementById("root"));</w:t>
            </w:r>
          </w:p>
          <w:p>
            <w:pPr>
              <w:pStyle w:val="33"/>
              <w:rPr>
                <w:rFonts w:hint="eastAsia"/>
              </w:rPr>
            </w:pPr>
          </w:p>
          <w:p>
            <w:pPr>
              <w:pStyle w:val="33"/>
              <w:rPr>
                <w:rFonts w:hint="eastAsia"/>
              </w:rPr>
            </w:pPr>
          </w:p>
          <w:p>
            <w:pPr>
              <w:pStyle w:val="33"/>
              <w:rPr>
                <w:rFonts w:hint="eastAsia"/>
              </w:rPr>
            </w:pPr>
            <w:r>
              <w:drawing>
                <wp:inline distT="0" distB="0" distL="114300" distR="114300">
                  <wp:extent cx="2114550" cy="11430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2114550" cy="114300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ind w:firstLine="0" w:firstLineChars="0"/>
              <w:rPr>
                <w:rFonts w:hint="eastAsia"/>
                <w:lang w:val="en-US" w:eastAsia="zh-CN"/>
              </w:rPr>
            </w:pPr>
            <w:bookmarkStart w:id="25" w:name="_Toc19051"/>
            <w:r>
              <w:rPr>
                <w:rFonts w:hint="eastAsia"/>
                <w:lang w:eastAsia="zh-CN"/>
              </w:rPr>
              <w:t>结合使用</w:t>
            </w:r>
            <w:r>
              <w:rPr>
                <w:rFonts w:hint="default"/>
              </w:rPr>
              <w:t>Ajax</w:t>
            </w:r>
            <w:bookmarkEnd w:id="25"/>
          </w:p>
        </w:tc>
        <w:tc>
          <w:tcPr>
            <w:tcW w:w="9699" w:type="dxa"/>
            <w:vAlign w:val="top"/>
          </w:tcPr>
          <w:p>
            <w:pPr>
              <w:pStyle w:val="30"/>
              <w:rPr>
                <w:rFonts w:hint="default"/>
                <w:sz w:val="16"/>
                <w:szCs w:val="16"/>
              </w:rPr>
            </w:pPr>
            <w:r>
              <w:rPr>
                <w:rFonts w:hint="default"/>
                <w:sz w:val="16"/>
                <w:szCs w:val="16"/>
              </w:rPr>
              <w:t>组件的数据来源，通常是通过 Ajax 请求从服务器获取，可以使用 componentDidMount 方法设置 Ajax 请求，等到请求成功，再用 this.setState 方法重新渲染 UI （查看 </w:t>
            </w:r>
            <w:r>
              <w:rPr>
                <w:rFonts w:hint="default"/>
                <w:sz w:val="16"/>
                <w:szCs w:val="16"/>
              </w:rPr>
              <w:fldChar w:fldCharType="begin"/>
            </w:r>
            <w:r>
              <w:rPr>
                <w:rFonts w:hint="default"/>
                <w:sz w:val="16"/>
                <w:szCs w:val="16"/>
              </w:rPr>
              <w:instrText xml:space="preserve"> HYPERLINK "https://github.com/ruanyf/react-demos/blob/master/demo11/index.html" \t "http://www.ruanyifeng.com/blog/2015/03/_blank" </w:instrText>
            </w:r>
            <w:r>
              <w:rPr>
                <w:rFonts w:hint="default"/>
                <w:sz w:val="16"/>
                <w:szCs w:val="16"/>
              </w:rPr>
              <w:fldChar w:fldCharType="separate"/>
            </w:r>
            <w:r>
              <w:rPr>
                <w:rStyle w:val="21"/>
                <w:rFonts w:hint="default" w:ascii="Georgia" w:hAnsi="Georgia" w:eastAsia="Georgia" w:cs="Georgia"/>
                <w:b w:val="0"/>
                <w:i w:val="0"/>
                <w:caps w:val="0"/>
                <w:color w:val="111111"/>
                <w:spacing w:val="-2"/>
                <w:sz w:val="16"/>
                <w:szCs w:val="16"/>
                <w:u w:val="single"/>
                <w:shd w:val="clear" w:fill="FFC0CB"/>
              </w:rPr>
              <w:t>demo11</w:t>
            </w:r>
            <w:r>
              <w:rPr>
                <w:rFonts w:hint="default"/>
                <w:sz w:val="16"/>
                <w:szCs w:val="16"/>
              </w:rPr>
              <w:fldChar w:fldCharType="end"/>
            </w:r>
            <w:r>
              <w:rPr>
                <w:rFonts w:hint="default"/>
                <w:sz w:val="16"/>
                <w:szCs w:val="16"/>
              </w:rPr>
              <w:t> ）。</w:t>
            </w:r>
          </w:p>
          <w:p>
            <w:pPr>
              <w:pStyle w:val="33"/>
              <w:rPr>
                <w:rFonts w:ascii="Consolas" w:hAnsi="Consolas" w:eastAsia="Consolas" w:cs="Consolas"/>
                <w:color w:val="000000"/>
                <w:sz w:val="16"/>
                <w:szCs w:val="16"/>
              </w:rPr>
            </w:pPr>
            <w:r>
              <w:rPr>
                <w:rFonts w:hint="default" w:ascii="Consolas" w:hAnsi="Consolas" w:eastAsia="Consolas" w:cs="Consolas"/>
                <w:b/>
                <w:color w:val="000000"/>
                <w:sz w:val="16"/>
                <w:szCs w:val="16"/>
                <w:shd w:val="clear" w:fill="FFFFFF"/>
              </w:rPr>
              <w:t xml:space="preserve">import </w:t>
            </w:r>
            <w:r>
              <w:rPr>
                <w:rFonts w:hint="default" w:ascii="Consolas" w:hAnsi="Consolas" w:eastAsia="Consolas" w:cs="Consolas"/>
                <w:color w:val="000000"/>
                <w:sz w:val="16"/>
                <w:szCs w:val="16"/>
                <w:shd w:val="clear" w:fill="FFFFFF"/>
              </w:rPr>
              <w:t>React, {</w:t>
            </w:r>
            <w:r>
              <w:rPr>
                <w:rFonts w:hint="default" w:ascii="Consolas" w:hAnsi="Consolas" w:eastAsia="Consolas" w:cs="Consolas"/>
                <w:b/>
                <w:color w:val="FF110E"/>
                <w:sz w:val="16"/>
                <w:szCs w:val="16"/>
                <w:shd w:val="clear" w:fill="FFFFFF"/>
              </w:rPr>
              <w:t>Component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from </w:t>
            </w:r>
            <w:r>
              <w:rPr>
                <w:rFonts w:hint="default" w:ascii="Consolas" w:hAnsi="Consolas" w:eastAsia="Consolas" w:cs="Consolas"/>
                <w:color w:val="2D0000"/>
                <w:sz w:val="16"/>
                <w:szCs w:val="16"/>
                <w:shd w:val="clear" w:fill="FFFFFF"/>
              </w:rPr>
              <w:t>'react'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import </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render</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from </w:t>
            </w:r>
            <w:r>
              <w:rPr>
                <w:rFonts w:hint="default" w:ascii="Consolas" w:hAnsi="Consolas" w:eastAsia="Consolas" w:cs="Consolas"/>
                <w:color w:val="2D0000"/>
                <w:sz w:val="16"/>
                <w:szCs w:val="16"/>
                <w:shd w:val="clear" w:fill="FFFFFF"/>
              </w:rPr>
              <w:t>'react-dom'</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b/>
                <w:color w:val="000000"/>
                <w:sz w:val="16"/>
                <w:szCs w:val="16"/>
                <w:shd w:val="clear" w:fill="FFFFFF"/>
              </w:rPr>
              <w:t xml:space="preserve">class </w:t>
            </w:r>
            <w:r>
              <w:rPr>
                <w:rFonts w:hint="default" w:ascii="Consolas" w:hAnsi="Consolas" w:eastAsia="Consolas" w:cs="Consolas"/>
                <w:color w:val="000000"/>
                <w:sz w:val="16"/>
                <w:szCs w:val="16"/>
                <w:shd w:val="clear" w:fill="FFFFFF"/>
              </w:rPr>
              <w:t xml:space="preserve">UserGist </w:t>
            </w:r>
            <w:r>
              <w:rPr>
                <w:rFonts w:hint="default" w:ascii="Consolas" w:hAnsi="Consolas" w:eastAsia="Consolas" w:cs="Consolas"/>
                <w:b/>
                <w:color w:val="000000"/>
                <w:sz w:val="16"/>
                <w:szCs w:val="16"/>
                <w:shd w:val="clear" w:fill="FFFFFF"/>
              </w:rPr>
              <w:t xml:space="preserve">extends </w:t>
            </w:r>
            <w:r>
              <w:rPr>
                <w:rFonts w:hint="default" w:ascii="Consolas" w:hAnsi="Consolas" w:eastAsia="Consolas" w:cs="Consolas"/>
                <w:b/>
                <w:color w:val="FF110E"/>
                <w:sz w:val="16"/>
                <w:szCs w:val="16"/>
                <w:shd w:val="clear" w:fill="FFFFFF"/>
              </w:rPr>
              <w:t xml:space="preserve">Component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constructor</w:t>
            </w:r>
            <w:r>
              <w:rPr>
                <w:rFonts w:hint="default" w:ascii="Consolas" w:hAnsi="Consolas" w:eastAsia="Consolas" w:cs="Consolas"/>
                <w:color w:val="000000"/>
                <w:sz w:val="16"/>
                <w:szCs w:val="16"/>
                <w:shd w:val="clear" w:fill="FFFFFF"/>
              </w:rPr>
              <w:t>(props)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super</w:t>
            </w:r>
            <w:r>
              <w:rPr>
                <w:rFonts w:hint="default" w:ascii="Consolas" w:hAnsi="Consolas" w:eastAsia="Consolas" w:cs="Consolas"/>
                <w:color w:val="000000"/>
                <w:sz w:val="16"/>
                <w:szCs w:val="16"/>
                <w:shd w:val="clear" w:fill="FFFFFF"/>
              </w:rPr>
              <w:t>(props);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 xml:space="preserve">state </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username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lastGistUrl</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2D0000"/>
                <w:sz w:val="16"/>
                <w:szCs w:val="16"/>
                <w:shd w:val="clear" w:fill="FFFFFF"/>
              </w:rPr>
              <w:t>''</w:t>
            </w:r>
            <w:r>
              <w:rPr>
                <w:rFonts w:hint="default" w:ascii="Consolas" w:hAnsi="Consolas" w:eastAsia="Consolas" w:cs="Consolas"/>
                <w:color w:val="2D0000"/>
                <w:sz w:val="16"/>
                <w:szCs w:val="16"/>
                <w:shd w:val="clear" w:fill="FFFFFF"/>
              </w:rPr>
              <w:br w:type="textWrapping"/>
            </w:r>
            <w:r>
              <w:rPr>
                <w:rFonts w:hint="default" w:ascii="Consolas" w:hAnsi="Consolas" w:eastAsia="Consolas" w:cs="Consolas"/>
                <w:color w:val="2D0000"/>
                <w:sz w:val="16"/>
                <w:szCs w:val="16"/>
                <w:shd w:val="clear" w:fill="FFFFFF"/>
              </w:rPr>
              <w:t xml:space="preserve">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componentDidMount</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get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props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source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function </w:t>
            </w:r>
            <w:r>
              <w:rPr>
                <w:rFonts w:hint="default" w:ascii="Consolas" w:hAnsi="Consolas" w:eastAsia="Consolas" w:cs="Consolas"/>
                <w:color w:val="000000"/>
                <w:sz w:val="16"/>
                <w:szCs w:val="16"/>
                <w:shd w:val="clear" w:fill="FFFFFF"/>
              </w:rPr>
              <w:t>(result)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var </w:t>
            </w:r>
            <w:r>
              <w:rPr>
                <w:rFonts w:hint="default" w:ascii="Consolas" w:hAnsi="Consolas" w:eastAsia="Consolas" w:cs="Consolas"/>
                <w:color w:val="FF0000"/>
                <w:sz w:val="16"/>
                <w:szCs w:val="16"/>
                <w:shd w:val="clear" w:fill="FFFFFF"/>
              </w:rPr>
              <w:t xml:space="preserve">lastGist </w:t>
            </w:r>
            <w:r>
              <w:rPr>
                <w:rFonts w:hint="default" w:ascii="Consolas" w:hAnsi="Consolas" w:eastAsia="Consolas" w:cs="Consolas"/>
                <w:color w:val="000000"/>
                <w:sz w:val="16"/>
                <w:szCs w:val="16"/>
                <w:shd w:val="clear" w:fill="FFFFFF"/>
              </w:rPr>
              <w:t>= result[</w:t>
            </w:r>
            <w:r>
              <w:rPr>
                <w:rFonts w:hint="default" w:ascii="Consolas" w:hAnsi="Consolas" w:eastAsia="Consolas" w:cs="Consolas"/>
                <w:color w:val="2D0505"/>
                <w:sz w:val="16"/>
                <w:szCs w:val="16"/>
                <w:shd w:val="clear" w:fill="FFFFFF"/>
              </w:rPr>
              <w:t>0</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if </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isMounted</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setState</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username</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lastGist</w:t>
            </w:r>
            <w:r>
              <w:rPr>
                <w:rFonts w:hint="default" w:ascii="Consolas" w:hAnsi="Consolas" w:eastAsia="Consolas" w:cs="Consolas"/>
                <w:color w:val="000000"/>
                <w:sz w:val="16"/>
                <w:szCs w:val="16"/>
                <w:shd w:val="clear" w:fill="FFFFFF"/>
              </w:rPr>
              <w:t>.owner.login,</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4033"/>
                <w:sz w:val="16"/>
                <w:szCs w:val="16"/>
                <w:shd w:val="clear" w:fill="FFFFFF"/>
              </w:rPr>
              <w:t>lastGistUrl</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0000"/>
                <w:sz w:val="16"/>
                <w:szCs w:val="16"/>
                <w:shd w:val="clear" w:fill="FFFFFF"/>
              </w:rPr>
              <w:t>lastGist</w:t>
            </w:r>
            <w:r>
              <w:rPr>
                <w:rFonts w:hint="default" w:ascii="Consolas" w:hAnsi="Consolas" w:eastAsia="Consolas" w:cs="Consolas"/>
                <w:color w:val="000000"/>
                <w:sz w:val="16"/>
                <w:szCs w:val="16"/>
                <w:shd w:val="clear" w:fill="FFFFFF"/>
              </w:rPr>
              <w:t>.html_url</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bind</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FF3816"/>
                <w:sz w:val="16"/>
                <w:szCs w:val="16"/>
                <w:shd w:val="clear" w:fill="FFFFFF"/>
              </w:rPr>
              <w:t>render</w:t>
            </w:r>
            <w:r>
              <w:rPr>
                <w:rFonts w:hint="default" w:ascii="Consolas" w:hAnsi="Consolas" w:eastAsia="Consolas" w:cs="Consolas"/>
                <w:color w:val="000000"/>
                <w:sz w:val="16"/>
                <w:szCs w:val="16"/>
                <w:shd w:val="clear" w:fill="FFFFFF"/>
              </w:rPr>
              <w:t>()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 xml:space="preserve">return </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state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username</w:t>
            </w:r>
            <w:r>
              <w:rPr>
                <w:rFonts w:hint="default" w:ascii="Consolas" w:hAnsi="Consolas" w:eastAsia="Consolas" w:cs="Consolas"/>
                <w:color w:val="000000"/>
                <w:sz w:val="16"/>
                <w:szCs w:val="16"/>
                <w:shd w:val="clear" w:fill="FFFFFF"/>
              </w:rPr>
              <w:t>}'s last gist is</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FFFFFF"/>
              </w:rPr>
              <w:t>a</w:t>
            </w:r>
            <w:r>
              <w:rPr>
                <w:rFonts w:hint="default" w:ascii="Consolas" w:hAnsi="Consolas" w:eastAsia="Consolas" w:cs="Consolas"/>
                <w:b/>
                <w:color w:val="000080"/>
                <w:sz w:val="16"/>
                <w:szCs w:val="16"/>
                <w:shd w:val="clear" w:fill="EFEFEF"/>
              </w:rPr>
              <w:t xml:space="preserve"> </w:t>
            </w:r>
            <w:r>
              <w:rPr>
                <w:rFonts w:hint="default" w:ascii="Consolas" w:hAnsi="Consolas" w:eastAsia="Consolas" w:cs="Consolas"/>
                <w:b/>
                <w:color w:val="0000FF"/>
                <w:sz w:val="16"/>
                <w:szCs w:val="16"/>
                <w:shd w:val="clear" w:fill="EFEFEF"/>
              </w:rPr>
              <w:t>href</w:t>
            </w:r>
            <w:r>
              <w:rPr>
                <w:rFonts w:hint="default" w:ascii="Consolas" w:hAnsi="Consolas" w:eastAsia="Consolas" w:cs="Consolas"/>
                <w:b/>
                <w:color w:val="008000"/>
                <w:sz w:val="16"/>
                <w:szCs w:val="16"/>
                <w:shd w:val="clear" w:fill="EFEFEF"/>
              </w:rPr>
              <w: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0000"/>
                <w:sz w:val="16"/>
                <w:szCs w:val="16"/>
                <w:shd w:val="clear" w:fill="FFFFFF"/>
              </w:rPr>
              <w:t>this</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state</w:t>
            </w:r>
            <w:r>
              <w:rPr>
                <w:rFonts w:hint="default" w:ascii="Consolas" w:hAnsi="Consolas" w:eastAsia="Consolas" w:cs="Consolas"/>
                <w:color w:val="000000"/>
                <w:sz w:val="16"/>
                <w:szCs w:val="16"/>
                <w:shd w:val="clear" w:fill="FFFFFF"/>
              </w:rPr>
              <w:t>.</w:t>
            </w:r>
            <w:r>
              <w:rPr>
                <w:rFonts w:hint="default" w:ascii="Consolas" w:hAnsi="Consolas" w:eastAsia="Consolas" w:cs="Consolas"/>
                <w:color w:val="FF4033"/>
                <w:sz w:val="16"/>
                <w:szCs w:val="16"/>
                <w:shd w:val="clear" w:fill="FFFFFF"/>
              </w:rPr>
              <w:t>lastGistUrl</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t>here</w:t>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FFFFFF"/>
              </w:rPr>
              <w:t>a</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FFFFFF"/>
              </w:rPr>
              <w:t>div</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000000"/>
                <w:sz w:val="16"/>
                <w:szCs w:val="16"/>
                <w:shd w:val="clear" w:fill="FFFFFF"/>
              </w:rPr>
              <w:br w:type="textWrapping"/>
            </w:r>
            <w:r>
              <w:rPr>
                <w:rFonts w:hint="default" w:ascii="Consolas" w:hAnsi="Consolas" w:eastAsia="Consolas" w:cs="Consolas"/>
                <w:color w:val="FF3816"/>
                <w:sz w:val="16"/>
                <w:szCs w:val="16"/>
                <w:shd w:val="clear" w:fill="FFFFFF"/>
              </w:rPr>
              <w:t>render</w:t>
            </w:r>
            <w:r>
              <w:rPr>
                <w:rFonts w:hint="default" w:ascii="Consolas" w:hAnsi="Consolas" w:eastAsia="Consolas" w:cs="Consolas"/>
                <w:color w:val="000000"/>
                <w:sz w:val="16"/>
                <w:szCs w:val="16"/>
                <w:shd w:val="clear" w:fill="FFFFFF"/>
              </w:rPr>
              <w:t>(</w:t>
            </w:r>
            <w:r>
              <w:rPr>
                <w:rFonts w:hint="default" w:ascii="Consolas" w:hAnsi="Consolas" w:eastAsia="Consolas" w:cs="Consolas"/>
                <w:color w:val="000000"/>
                <w:sz w:val="16"/>
                <w:szCs w:val="16"/>
                <w:shd w:val="clear" w:fill="EFEFEF"/>
              </w:rPr>
              <w:t>&lt;</w:t>
            </w:r>
            <w:r>
              <w:rPr>
                <w:rFonts w:hint="default" w:ascii="Consolas" w:hAnsi="Consolas" w:eastAsia="Consolas" w:cs="Consolas"/>
                <w:b/>
                <w:color w:val="000080"/>
                <w:sz w:val="16"/>
                <w:szCs w:val="16"/>
                <w:shd w:val="clear" w:fill="FFFFFF"/>
              </w:rPr>
              <w:t>UserGist</w:t>
            </w:r>
            <w:r>
              <w:rPr>
                <w:rFonts w:hint="default" w:ascii="Consolas" w:hAnsi="Consolas" w:eastAsia="Consolas" w:cs="Consolas"/>
                <w:b/>
                <w:color w:val="000080"/>
                <w:sz w:val="16"/>
                <w:szCs w:val="16"/>
                <w:shd w:val="clear" w:fill="EFEFEF"/>
              </w:rPr>
              <w:t xml:space="preserve"> </w:t>
            </w:r>
            <w:r>
              <w:rPr>
                <w:rFonts w:hint="default" w:ascii="Consolas" w:hAnsi="Consolas" w:eastAsia="Consolas" w:cs="Consolas"/>
                <w:b/>
                <w:color w:val="0000FF"/>
                <w:sz w:val="16"/>
                <w:szCs w:val="16"/>
                <w:shd w:val="clear" w:fill="EFEFEF"/>
              </w:rPr>
              <w:t>source</w:t>
            </w:r>
            <w:r>
              <w:rPr>
                <w:rFonts w:hint="default" w:ascii="Consolas" w:hAnsi="Consolas" w:eastAsia="Consolas" w:cs="Consolas"/>
                <w:b/>
                <w:color w:val="008000"/>
                <w:sz w:val="16"/>
                <w:szCs w:val="16"/>
                <w:shd w:val="clear" w:fill="EFEFEF"/>
              </w:rPr>
              <w:t>="https://api.github.com/users/octocat/gists"</w:t>
            </w:r>
            <w:r>
              <w:rPr>
                <w:rFonts w:hint="default" w:ascii="Consolas" w:hAnsi="Consolas" w:eastAsia="Consolas" w:cs="Consolas"/>
                <w:color w:val="000000"/>
                <w:sz w:val="16"/>
                <w:szCs w:val="16"/>
                <w:shd w:val="clear" w:fill="EFEFEF"/>
              </w:rPr>
              <w:t>/&gt;</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FF0000"/>
                <w:sz w:val="16"/>
                <w:szCs w:val="16"/>
                <w:shd w:val="clear" w:fill="FFFFFF"/>
              </w:rPr>
              <w:t>document</w:t>
            </w:r>
            <w:r>
              <w:rPr>
                <w:rFonts w:hint="default" w:ascii="Consolas" w:hAnsi="Consolas" w:eastAsia="Consolas" w:cs="Consolas"/>
                <w:color w:val="000000"/>
                <w:sz w:val="16"/>
                <w:szCs w:val="16"/>
                <w:shd w:val="clear" w:fill="FFFFFF"/>
              </w:rPr>
              <w:t>.</w:t>
            </w:r>
            <w:r>
              <w:rPr>
                <w:rFonts w:hint="default" w:ascii="Consolas" w:hAnsi="Consolas" w:eastAsia="Consolas" w:cs="Consolas"/>
                <w:color w:val="FF3816"/>
                <w:sz w:val="16"/>
                <w:szCs w:val="16"/>
                <w:shd w:val="clear" w:fill="FFFFFF"/>
              </w:rPr>
              <w:t>getElementById</w:t>
            </w:r>
            <w:r>
              <w:rPr>
                <w:rFonts w:hint="default" w:ascii="Consolas" w:hAnsi="Consolas" w:eastAsia="Consolas" w:cs="Consolas"/>
                <w:color w:val="000000"/>
                <w:sz w:val="16"/>
                <w:szCs w:val="16"/>
                <w:shd w:val="clear" w:fill="FFFFFF"/>
              </w:rPr>
              <w:t>(</w:t>
            </w:r>
            <w:r>
              <w:rPr>
                <w:rFonts w:hint="default" w:ascii="Consolas" w:hAnsi="Consolas" w:eastAsia="Consolas" w:cs="Consolas"/>
                <w:color w:val="2D0000"/>
                <w:sz w:val="16"/>
                <w:szCs w:val="16"/>
                <w:shd w:val="clear" w:fill="FFFFFF"/>
              </w:rPr>
              <w:t>'root'</w:t>
            </w:r>
            <w:r>
              <w:rPr>
                <w:rFonts w:hint="default" w:ascii="Consolas" w:hAnsi="Consolas" w:eastAsia="Consolas" w:cs="Consolas"/>
                <w:color w:val="000000"/>
                <w:sz w:val="16"/>
                <w:szCs w:val="16"/>
                <w:shd w:val="clear" w:fill="FFFFFF"/>
              </w:rPr>
              <w:t>));</w:t>
            </w:r>
          </w:p>
          <w:p>
            <w:pPr>
              <w:pStyle w:val="30"/>
              <w:rPr>
                <w:rFonts w:hint="default"/>
                <w:sz w:val="16"/>
                <w:szCs w:val="16"/>
              </w:rPr>
            </w:pPr>
          </w:p>
          <w:p>
            <w:pPr>
              <w:pStyle w:val="30"/>
              <w:ind w:firstLine="320" w:firstLineChars="200"/>
            </w:pPr>
            <w:r>
              <w:rPr>
                <w:rFonts w:hint="default"/>
                <w:sz w:val="16"/>
                <w:szCs w:val="16"/>
              </w:rPr>
              <w:t>上面代码使用 jQuery 完成 Ajax 请求，这是为了便于说明。React 本身没有任何依赖，完全可以不用jQuery，而使用其他库。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pStyle w:val="27"/>
              <w:ind w:firstLine="0" w:firstLineChars="0"/>
              <w:rPr>
                <w:rFonts w:hint="eastAsia"/>
                <w:lang w:val="en-US" w:eastAsia="zh-CN"/>
              </w:rPr>
            </w:pPr>
            <w:bookmarkStart w:id="26" w:name="_Toc25286"/>
            <w:r>
              <w:rPr>
                <w:rFonts w:hint="default"/>
              </w:rPr>
              <w:t>把一个Promise对象传入组件</w:t>
            </w:r>
            <w:bookmarkEnd w:id="26"/>
          </w:p>
        </w:tc>
        <w:tc>
          <w:tcPr>
            <w:tcW w:w="9699" w:type="dxa"/>
            <w:vAlign w:val="top"/>
          </w:tcPr>
          <w:p>
            <w:pPr>
              <w:pStyle w:val="33"/>
            </w:pPr>
            <w:r>
              <w:rPr>
                <w:rFonts w:hint="default"/>
              </w:rPr>
              <w:t>import React, {Component} from 'react';</w:t>
            </w:r>
            <w:r>
              <w:rPr>
                <w:rFonts w:hint="default"/>
              </w:rPr>
              <w:br w:type="textWrapping"/>
            </w:r>
            <w:r>
              <w:rPr>
                <w:rFonts w:hint="default"/>
              </w:rPr>
              <w:t>import {render} from 'react-dom';</w:t>
            </w:r>
            <w:r>
              <w:rPr>
                <w:rFonts w:hint="default"/>
              </w:rPr>
              <w:br w:type="textWrapping"/>
            </w:r>
            <w:r>
              <w:rPr>
                <w:rFonts w:hint="default"/>
              </w:rPr>
              <w:br w:type="textWrapping"/>
            </w:r>
            <w:r>
              <w:rPr>
                <w:rFonts w:hint="default"/>
              </w:rPr>
              <w:t>class RepoList extends Component {</w:t>
            </w:r>
            <w:r>
              <w:rPr>
                <w:rFonts w:hint="default"/>
              </w:rPr>
              <w:br w:type="textWrapping"/>
            </w:r>
            <w:r>
              <w:rPr>
                <w:rFonts w:hint="default"/>
              </w:rPr>
              <w:t xml:space="preserve">    constructor(props) {</w:t>
            </w:r>
            <w:r>
              <w:rPr>
                <w:rFonts w:hint="default"/>
              </w:rPr>
              <w:br w:type="textWrapping"/>
            </w:r>
            <w:r>
              <w:rPr>
                <w:rFonts w:hint="default"/>
              </w:rPr>
              <w:t xml:space="preserve">        super(props);</w:t>
            </w:r>
            <w:r>
              <w:rPr>
                <w:rFonts w:hint="default"/>
              </w:rPr>
              <w:br w:type="textWrapping"/>
            </w:r>
            <w:r>
              <w:rPr>
                <w:rFonts w:hint="default"/>
              </w:rPr>
              <w:t xml:space="preserve">        this.state = {</w:t>
            </w:r>
            <w:r>
              <w:rPr>
                <w:rFonts w:hint="default"/>
              </w:rPr>
              <w:br w:type="textWrapping"/>
            </w:r>
            <w:r>
              <w:rPr>
                <w:rFonts w:hint="default"/>
              </w:rPr>
              <w:t xml:space="preserve">            loading: true,</w:t>
            </w:r>
            <w:r>
              <w:rPr>
                <w:rFonts w:hint="default"/>
              </w:rPr>
              <w:br w:type="textWrapping"/>
            </w:r>
            <w:r>
              <w:rPr>
                <w:rFonts w:hint="default"/>
              </w:rPr>
              <w:t xml:space="preserve">            error: null,</w:t>
            </w:r>
            <w:r>
              <w:rPr>
                <w:rFonts w:hint="default"/>
              </w:rPr>
              <w:br w:type="textWrapping"/>
            </w:r>
            <w:r>
              <w:rPr>
                <w:rFonts w:hint="default"/>
              </w:rPr>
              <w:t xml:space="preserve">            data: null</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componentDidMount() {</w:t>
            </w:r>
            <w:r>
              <w:rPr>
                <w:rFonts w:hint="default"/>
              </w:rPr>
              <w:br w:type="textWrapping"/>
            </w:r>
            <w:r>
              <w:rPr>
                <w:rFonts w:hint="default"/>
              </w:rPr>
              <w:t xml:space="preserve">        this.props.getJsonPro.then(</w:t>
            </w:r>
            <w:r>
              <w:rPr>
                <w:rFonts w:hint="default"/>
              </w:rPr>
              <w:br w:type="textWrapping"/>
            </w:r>
            <w:r>
              <w:rPr>
                <w:rFonts w:hint="default"/>
              </w:rPr>
              <w:t xml:space="preserve">            value =&gt; this.setState({loading: false, data: value}),</w:t>
            </w:r>
            <w:r>
              <w:rPr>
                <w:rFonts w:hint="default"/>
              </w:rPr>
              <w:br w:type="textWrapping"/>
            </w:r>
            <w:r>
              <w:rPr>
                <w:rFonts w:hint="default"/>
              </w:rPr>
              <w:t xml:space="preserve">            error =&gt; this.setState({loading: false, error: error})</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br w:type="textWrapping"/>
            </w:r>
            <w:r>
              <w:rPr>
                <w:rFonts w:hint="default"/>
              </w:rPr>
              <w:t xml:space="preserve">    render() {</w:t>
            </w:r>
            <w:r>
              <w:rPr>
                <w:rFonts w:hint="default"/>
              </w:rPr>
              <w:br w:type="textWrapping"/>
            </w:r>
            <w:r>
              <w:rPr>
                <w:rFonts w:hint="default"/>
              </w:rPr>
              <w:t xml:space="preserve">        if (this.state.loading) {</w:t>
            </w:r>
            <w:r>
              <w:rPr>
                <w:rFonts w:hint="default"/>
              </w:rPr>
              <w:br w:type="textWrapping"/>
            </w:r>
            <w:r>
              <w:rPr>
                <w:rFonts w:hint="default"/>
              </w:rPr>
              <w:t xml:space="preserve">            return &lt;span&gt;Loading...&lt;/span&gt;;</w:t>
            </w:r>
            <w:r>
              <w:rPr>
                <w:rFonts w:hint="default"/>
              </w:rPr>
              <w:br w:type="textWrapping"/>
            </w:r>
            <w:r>
              <w:rPr>
                <w:rFonts w:hint="default"/>
              </w:rPr>
              <w:t xml:space="preserve">        } else if (this.state.error !== null) {</w:t>
            </w:r>
            <w:r>
              <w:rPr>
                <w:rFonts w:hint="default"/>
              </w:rPr>
              <w:br w:type="textWrapping"/>
            </w:r>
            <w:r>
              <w:rPr>
                <w:rFonts w:hint="default"/>
              </w:rPr>
              <w:t xml:space="preserve">            return &lt;span&gt;Error: {this.state.error.message}&lt;/span&gt;;</w:t>
            </w:r>
            <w:r>
              <w:rPr>
                <w:rFonts w:hint="default"/>
              </w:rPr>
              <w:br w:type="textWrapping"/>
            </w:r>
            <w:r>
              <w:rPr>
                <w:rFonts w:hint="default"/>
              </w:rPr>
              <w:t xml:space="preserve">        } else {</w:t>
            </w:r>
            <w:r>
              <w:rPr>
                <w:rFonts w:hint="default"/>
              </w:rPr>
              <w:br w:type="textWrapping"/>
            </w:r>
            <w:r>
              <w:rPr>
                <w:rFonts w:hint="default"/>
              </w:rPr>
              <w:t xml:space="preserve">            var repos = this.state.data.items;</w:t>
            </w:r>
            <w:r>
              <w:rPr>
                <w:rFonts w:hint="default"/>
              </w:rPr>
              <w:br w:type="textWrapping"/>
            </w:r>
            <w:r>
              <w:rPr>
                <w:rFonts w:hint="default"/>
              </w:rPr>
              <w:t xml:space="preserve">            var repoList = repos.map(function (repo, index) {</w:t>
            </w:r>
            <w:r>
              <w:rPr>
                <w:rFonts w:hint="default"/>
              </w:rPr>
              <w:br w:type="textWrapping"/>
            </w:r>
            <w:r>
              <w:rPr>
                <w:rFonts w:hint="default"/>
              </w:rPr>
              <w:t xml:space="preserve">                return (</w:t>
            </w:r>
            <w:r>
              <w:rPr>
                <w:rFonts w:hint="default"/>
              </w:rPr>
              <w:br w:type="textWrapping"/>
            </w:r>
            <w:r>
              <w:rPr>
                <w:rFonts w:hint="default"/>
              </w:rPr>
              <w:t xml:space="preserve">                    &lt;li key={index}&gt;</w:t>
            </w:r>
            <w:r>
              <w:rPr>
                <w:rFonts w:hint="default"/>
              </w:rPr>
              <w:br w:type="textWrapping"/>
            </w:r>
            <w:r>
              <w:rPr>
                <w:rFonts w:hint="default"/>
              </w:rPr>
              <w:t xml:space="preserve">                        &lt;a href={repo.html_url}&gt;{repo.name}&lt;/a&gt; ({repo.stargazers_count} stars) &lt;br/&gt; {repo.description}</w:t>
            </w:r>
            <w:r>
              <w:rPr>
                <w:rFonts w:hint="default"/>
              </w:rPr>
              <w:br w:type="textWrapping"/>
            </w:r>
            <w:r>
              <w:rPr>
                <w:rFonts w:hint="default"/>
              </w:rPr>
              <w:t xml:space="preserve">                    &lt;/li&gt;</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return (</w:t>
            </w:r>
            <w:r>
              <w:rPr>
                <w:rFonts w:hint="default"/>
              </w:rPr>
              <w:br w:type="textWrapping"/>
            </w:r>
            <w:r>
              <w:rPr>
                <w:rFonts w:hint="default"/>
              </w:rPr>
              <w:t xml:space="preserve">                &lt;main&gt;</w:t>
            </w:r>
            <w:r>
              <w:rPr>
                <w:rFonts w:hint="default"/>
              </w:rPr>
              <w:br w:type="textWrapping"/>
            </w:r>
            <w:r>
              <w:rPr>
                <w:rFonts w:hint="default"/>
              </w:rPr>
              <w:t xml:space="preserve">                    &lt;h1&gt;Most Popular JavaScript Projects in Github&lt;/h1&gt;</w:t>
            </w:r>
            <w:r>
              <w:rPr>
                <w:rFonts w:hint="default"/>
              </w:rPr>
              <w:br w:type="textWrapping"/>
            </w:r>
            <w:r>
              <w:rPr>
                <w:rFonts w:hint="default"/>
              </w:rPr>
              <w:t xml:space="preserve">                    &lt;ol&gt;{repoList}&lt;/ol&gt;</w:t>
            </w:r>
            <w:r>
              <w:rPr>
                <w:rFonts w:hint="default"/>
              </w:rPr>
              <w:br w:type="textWrapping"/>
            </w:r>
            <w:r>
              <w:rPr>
                <w:rFonts w:hint="default"/>
              </w:rPr>
              <w:t xml:space="preserve">                &lt;/main&gt;</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br w:type="textWrapping"/>
            </w:r>
            <w:r>
              <w:rPr>
                <w:rFonts w:hint="default"/>
              </w:rPr>
              <w:t>let jsonPromise = $.getJSON('https://api.github.com/search/repositories?q=javascript&amp;sort=stars');</w:t>
            </w:r>
            <w:r>
              <w:rPr>
                <w:rFonts w:hint="default"/>
              </w:rPr>
              <w:br w:type="textWrapping"/>
            </w:r>
            <w:r>
              <w:rPr>
                <w:rFonts w:hint="default"/>
              </w:rPr>
              <w:t>render(&lt;RepoList getJsonPro={jsonPromise}/&gt;, document.getElementById('root'));</w:t>
            </w:r>
          </w:p>
          <w:p>
            <w:pPr>
              <w:pStyle w:val="33"/>
            </w:pPr>
          </w:p>
          <w:p>
            <w:pPr>
              <w:pStyle w:val="33"/>
              <w:rPr>
                <w:rFonts w:hint="default"/>
              </w:rPr>
            </w:pPr>
          </w:p>
          <w:p>
            <w:pPr>
              <w:pStyle w:val="33"/>
              <w:rPr>
                <w:rFonts w:hint="default"/>
              </w:rPr>
            </w:pPr>
            <w:r>
              <w:rPr>
                <w:rFonts w:hint="default"/>
              </w:rPr>
              <w:t>上面代码从Github的API抓取数据，然后将Promise对象作为属性，传给RepoList组件。</w:t>
            </w:r>
          </w:p>
          <w:p>
            <w:pPr>
              <w:pStyle w:val="33"/>
              <w:ind w:left="320" w:leftChars="200" w:right="320" w:rightChars="200" w:firstLine="0" w:firstLineChars="0"/>
            </w:pPr>
            <w:r>
              <w:rPr>
                <w:rFonts w:hint="default"/>
              </w:rPr>
              <w:t>如果Promise对象正在抓取数据（pending状态），组件显示"正在加载"；如果Promise对象报错（rejected状态），组件显示报错信息；如果Promise对象抓取数据成功（fulfilled状态），组件显示获取的数据。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5" w:type="dxa"/>
            <w:vAlign w:val="top"/>
          </w:tcPr>
          <w:p>
            <w:pPr>
              <w:jc w:val="both"/>
              <w:rPr>
                <w:rFonts w:hint="eastAsia"/>
                <w:lang w:val="en-US" w:eastAsia="zh-CN"/>
              </w:rPr>
            </w:pPr>
          </w:p>
        </w:tc>
        <w:tc>
          <w:tcPr>
            <w:tcW w:w="9699" w:type="dxa"/>
            <w:vAlign w:val="top"/>
          </w:tcPr>
          <w:p>
            <w:pPr>
              <w:pStyle w:val="30"/>
            </w:pPr>
          </w:p>
        </w:tc>
      </w:tr>
    </w:tbl>
    <w:p>
      <w:pPr>
        <w:rPr>
          <w:rFonts w:hint="eastAsia"/>
          <w:lang w:val="en-US" w:eastAsia="zh-CN"/>
        </w:rPr>
      </w:pPr>
    </w:p>
    <w:sectPr>
      <w:pgSz w:w="11906" w:h="31465"/>
      <w:pgMar w:top="624" w:right="624" w:bottom="624" w:left="624" w:header="851" w:footer="992" w:gutter="0"/>
      <w:pgBorders>
        <w:top w:val="none" w:sz="0" w:space="0"/>
        <w:left w:val="none" w:sz="0" w:space="0"/>
        <w:bottom w:val="none" w:sz="0" w:space="0"/>
        <w:right w:val="none" w:sz="0" w:space="0"/>
      </w:pgBorders>
      <w:cols w:space="720" w:num="1"/>
      <w:rtlGutter w:val="0"/>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341">
      <wne:acd wne:acdName="acd0"/>
    </wne:keymap>
    <wne:keymap wne:kcmPrimary="0333">
      <wne:acd wne:acdName="acd1"/>
    </wne:keymap>
    <wne:keymap wne:kcmPrimary="0332">
      <wne:acd wne:acdName="acd2"/>
    </wne:keymap>
    <wne:keymap wne:kcmPrimary="0353">
      <wne:acd wne:acdName="acd3"/>
    </wne:keymap>
    <wne:keymap wne:kcmPrimary="0344">
      <wne:acd wne:acdName="acd4"/>
    </wne:keymap>
    <wne:keymap wne:kcmPrimary="0346">
      <wne:acd wne:acdName="acd5"/>
    </wne:keymap>
    <wne:keymap wne:kcmPrimary="0330">
      <wne:acd wne:acdName="acd6"/>
    </wne:keymap>
    <wne:keymap wne:kcmPrimary="0331">
      <wne:acd wne:acdName="acd7"/>
    </wne:keymap>
    <wne:keymap wne:kcmPrimary="0343">
      <wne:acd wne:acdName="acd8"/>
    </wne:keymap>
    <wne:keymap wne:kcmPrimary="0348">
      <wne:acd wne:acdName="acd9"/>
    </wne:keymap>
  </wne:keymaps>
  <wne:acds>
    <wne:acd wne:argValue="AQAAAAAA" wne:acdName="acd0" wne:fciIndexBasedOn="0065"/>
    <wne:acd wne:argValue="AgBjayAAQwA=" wne:acdName="acd1" wne:fciIndexBasedOn="0065"/>
    <wne:acd wne:argValue="AgBjayAAQgA=" wne:acdName="acd2" wne:fciIndexBasedOn="0065"/>
    <wne:acd wne:argValue="AgBja4dlIAAgACAAAJAyAA==" wne:acdName="acd3" wne:fciIndexBasedOn="0065"/>
    <wne:acd wne:argValue="AgAtTiAAIAAgAAtOElK/fiAAIACXfA==" wne:acdName="acd4" wne:fciIndexBasedOn="0065"/>
    <wne:acd wne:argValue="AgAtTiAAIAAgAAtOElK/fiAAIAAAkDIAIAAgAJd8" wne:acdName="acd5" wne:fciIndexBasedOn="0065"/>
    <wne:acd wne:argValue="AgAtTiAAIAAGUpSWJns9AD0APQA9AD0APQA9AD0APQA9AD0APQA9AD0APQA9AD0APQA9AD0APQA9AD0APQA9AD0APQA9AD0APQA9AD0APQA9AD0APQA9AD0APQA9AD0APQA9AD0APQA9AD0APQA9AD0APQA9AD0APQA9AD0APQA9AD0APQA9AD0APQA9AA==" wne:acdName="acd6" wne:fciIndexBasedOn="0065"/>
    <wne:acd wne:argValue="AgBjayAAQQA=" wne:acdName="acd7" wne:fciIndexBasedOn="0065"/>
    <wne:acd wne:argValue="AgAtTiAAIADjTgF4" wne:acdName="acd8" wne:fciIndexBasedOn="0065"/>
    <wne:acd wne:argValue="AQAAAFUA" wne:acdName="acd9"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apple-system">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2FC5D"/>
    <w:multiLevelType w:val="multilevel"/>
    <w:tmpl w:val="56D2FC5D"/>
    <w:lvl w:ilvl="0" w:tentative="0">
      <w:start w:val="1"/>
      <w:numFmt w:val="decimal"/>
      <w:pStyle w:val="2"/>
      <w:lvlText w:val="%1."/>
      <w:lvlJc w:val="left"/>
      <w:pPr>
        <w:tabs>
          <w:tab w:val="left" w:pos="432"/>
        </w:tabs>
        <w:ind w:left="432" w:hanging="432"/>
      </w:pPr>
      <w:rPr>
        <w:rFonts w:hint="default"/>
      </w:rPr>
    </w:lvl>
    <w:lvl w:ilvl="1" w:tentative="0">
      <w:start w:val="1"/>
      <w:numFmt w:val="none"/>
      <w:pStyle w:val="3"/>
      <w:lvlText w:val=""/>
      <w:lvlJc w:val="left"/>
      <w:pPr>
        <w:tabs>
          <w:tab w:val="left" w:pos="575"/>
        </w:tabs>
        <w:ind w:left="575" w:hanging="575"/>
      </w:pPr>
      <w:rPr>
        <w:rFonts w:hint="default" w:ascii="宋体" w:hAnsi="宋体" w:eastAsia="宋体" w:cs="宋体"/>
      </w:rPr>
    </w:lvl>
    <w:lvl w:ilvl="2" w:tentative="0">
      <w:start w:val="1"/>
      <w:numFmt w:val="none"/>
      <w:pStyle w:val="4"/>
      <w:lvlText w:val=""/>
      <w:lvlJc w:val="left"/>
      <w:pPr>
        <w:tabs>
          <w:tab w:val="left" w:pos="720"/>
        </w:tabs>
        <w:ind w:left="720" w:hanging="720"/>
      </w:pPr>
      <w:rPr>
        <w:rFonts w:hint="default" w:ascii="宋体" w:hAnsi="宋体" w:eastAsia="宋体" w:cs="宋体"/>
      </w:rPr>
    </w:lvl>
    <w:lvl w:ilvl="3" w:tentative="0">
      <w:start w:val="1"/>
      <w:numFmt w:val="decimal"/>
      <w:pStyle w:val="5"/>
      <w:lvlText w:val="%4."/>
      <w:lvlJc w:val="left"/>
      <w:pPr>
        <w:tabs>
          <w:tab w:val="left" w:pos="864"/>
        </w:tabs>
        <w:ind w:left="864" w:hanging="864"/>
      </w:pPr>
      <w:rPr>
        <w:rFonts w:hint="default" w:ascii="宋体" w:hAnsi="宋体" w:eastAsia="宋体" w:cs="宋体"/>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1"/>
        </w:tabs>
        <w:ind w:left="1151" w:hanging="1151"/>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3"/>
        </w:tabs>
        <w:ind w:left="1583" w:hanging="1583"/>
      </w:pPr>
      <w:rPr>
        <w:rFonts w:hint="default"/>
      </w:rPr>
    </w:lvl>
  </w:abstractNum>
  <w:abstractNum w:abstractNumId="1">
    <w:nsid w:val="57541CBD"/>
    <w:multiLevelType w:val="singleLevel"/>
    <w:tmpl w:val="57541CBD"/>
    <w:lvl w:ilvl="0" w:tentative="0">
      <w:start w:val="1"/>
      <w:numFmt w:val="none"/>
      <w:pStyle w:val="26"/>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abstractNum w:abstractNumId="2">
    <w:nsid w:val="57541D26"/>
    <w:multiLevelType w:val="singleLevel"/>
    <w:tmpl w:val="57541D26"/>
    <w:lvl w:ilvl="0" w:tentative="0">
      <w:start w:val="1"/>
      <w:numFmt w:val="none"/>
      <w:pStyle w:val="31"/>
      <w:suff w:val="nothing"/>
      <w:lvlText w:val="#"/>
      <w:lvlJc w:val="left"/>
      <w:pPr>
        <w:tabs>
          <w:tab w:val="left" w:pos="0"/>
        </w:tabs>
        <w:ind w:left="0" w:leftChars="0" w:firstLine="0" w:firstLineChars="0"/>
      </w:pPr>
      <w:rPr>
        <w:rFonts w:hint="default" w:ascii="Verdana" w:hAnsi="Verdana" w:eastAsia="黑体"/>
        <w:color w:val="953735" w:themeColor="accent2" w:themeShade="BF"/>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attachedTemplate r:id="rId1"/>
  <w:documentProtection w:enforcement="0"/>
  <w:defaultTabStop w:val="420"/>
  <w:hyphenationZone w:val="360"/>
  <w:drawingGridHorizontalSpacing w:val="21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FE4289"/>
    <w:rsid w:val="0000130C"/>
    <w:rsid w:val="00017F7B"/>
    <w:rsid w:val="0003092A"/>
    <w:rsid w:val="00036FAC"/>
    <w:rsid w:val="00055178"/>
    <w:rsid w:val="0007790A"/>
    <w:rsid w:val="000A4CC1"/>
    <w:rsid w:val="00143738"/>
    <w:rsid w:val="001444D1"/>
    <w:rsid w:val="001769BA"/>
    <w:rsid w:val="001769DD"/>
    <w:rsid w:val="00181A1E"/>
    <w:rsid w:val="00272DD1"/>
    <w:rsid w:val="003045E9"/>
    <w:rsid w:val="0031098B"/>
    <w:rsid w:val="00317E66"/>
    <w:rsid w:val="003462E3"/>
    <w:rsid w:val="00352B20"/>
    <w:rsid w:val="003743FA"/>
    <w:rsid w:val="003D39EA"/>
    <w:rsid w:val="00401C55"/>
    <w:rsid w:val="004238F7"/>
    <w:rsid w:val="00423BEA"/>
    <w:rsid w:val="00443DA1"/>
    <w:rsid w:val="00451E01"/>
    <w:rsid w:val="00554D4A"/>
    <w:rsid w:val="00567B1C"/>
    <w:rsid w:val="005A583E"/>
    <w:rsid w:val="006158A2"/>
    <w:rsid w:val="006519A8"/>
    <w:rsid w:val="006F7B55"/>
    <w:rsid w:val="00780569"/>
    <w:rsid w:val="007A2162"/>
    <w:rsid w:val="007B49BE"/>
    <w:rsid w:val="007D5FA6"/>
    <w:rsid w:val="007D79C3"/>
    <w:rsid w:val="00802FD9"/>
    <w:rsid w:val="00812A7C"/>
    <w:rsid w:val="00851B42"/>
    <w:rsid w:val="008C58D4"/>
    <w:rsid w:val="00956007"/>
    <w:rsid w:val="009926B7"/>
    <w:rsid w:val="009C4D7F"/>
    <w:rsid w:val="009C5C1A"/>
    <w:rsid w:val="00A265DD"/>
    <w:rsid w:val="00A2793F"/>
    <w:rsid w:val="00A476B9"/>
    <w:rsid w:val="00A824D3"/>
    <w:rsid w:val="00AE2729"/>
    <w:rsid w:val="00AE38B4"/>
    <w:rsid w:val="00B66E37"/>
    <w:rsid w:val="00BB495A"/>
    <w:rsid w:val="00BB6290"/>
    <w:rsid w:val="00BE6247"/>
    <w:rsid w:val="00BF2778"/>
    <w:rsid w:val="00BF77F5"/>
    <w:rsid w:val="00C20423"/>
    <w:rsid w:val="00C85D23"/>
    <w:rsid w:val="00CC0730"/>
    <w:rsid w:val="00CE1736"/>
    <w:rsid w:val="00CF06E0"/>
    <w:rsid w:val="00D0400C"/>
    <w:rsid w:val="00D331DA"/>
    <w:rsid w:val="00D4731A"/>
    <w:rsid w:val="00DA7E73"/>
    <w:rsid w:val="00DE2442"/>
    <w:rsid w:val="00E26113"/>
    <w:rsid w:val="00E27700"/>
    <w:rsid w:val="00EA71A6"/>
    <w:rsid w:val="00EE4FFD"/>
    <w:rsid w:val="00F35413"/>
    <w:rsid w:val="00F771BC"/>
    <w:rsid w:val="00F93BDD"/>
    <w:rsid w:val="00F94B37"/>
    <w:rsid w:val="00FB2829"/>
    <w:rsid w:val="01070063"/>
    <w:rsid w:val="01091C62"/>
    <w:rsid w:val="010D1EBC"/>
    <w:rsid w:val="010D323C"/>
    <w:rsid w:val="010D6432"/>
    <w:rsid w:val="011768D6"/>
    <w:rsid w:val="01183E1D"/>
    <w:rsid w:val="011C07DF"/>
    <w:rsid w:val="011E48D3"/>
    <w:rsid w:val="012037C0"/>
    <w:rsid w:val="01235661"/>
    <w:rsid w:val="01237DA9"/>
    <w:rsid w:val="0127683C"/>
    <w:rsid w:val="01280EDC"/>
    <w:rsid w:val="012A1C75"/>
    <w:rsid w:val="012B680C"/>
    <w:rsid w:val="01321785"/>
    <w:rsid w:val="01336206"/>
    <w:rsid w:val="01351709"/>
    <w:rsid w:val="01374C0C"/>
    <w:rsid w:val="01390261"/>
    <w:rsid w:val="013F0AA1"/>
    <w:rsid w:val="014623F8"/>
    <w:rsid w:val="01467425"/>
    <w:rsid w:val="01475A44"/>
    <w:rsid w:val="01511039"/>
    <w:rsid w:val="01513237"/>
    <w:rsid w:val="01575FD6"/>
    <w:rsid w:val="015A0372"/>
    <w:rsid w:val="015A45E0"/>
    <w:rsid w:val="01613F1E"/>
    <w:rsid w:val="016B5E88"/>
    <w:rsid w:val="016E29BA"/>
    <w:rsid w:val="016F27E7"/>
    <w:rsid w:val="01705B4F"/>
    <w:rsid w:val="01710C5F"/>
    <w:rsid w:val="01722ECF"/>
    <w:rsid w:val="017424F2"/>
    <w:rsid w:val="017451DF"/>
    <w:rsid w:val="01746C6F"/>
    <w:rsid w:val="01756654"/>
    <w:rsid w:val="017A0B78"/>
    <w:rsid w:val="017C22C0"/>
    <w:rsid w:val="017C5B79"/>
    <w:rsid w:val="0180486F"/>
    <w:rsid w:val="0183728A"/>
    <w:rsid w:val="01841E81"/>
    <w:rsid w:val="01873A4C"/>
    <w:rsid w:val="018B6361"/>
    <w:rsid w:val="01945EEC"/>
    <w:rsid w:val="01956361"/>
    <w:rsid w:val="0197270F"/>
    <w:rsid w:val="0197380F"/>
    <w:rsid w:val="019B3483"/>
    <w:rsid w:val="019C0565"/>
    <w:rsid w:val="019C44B5"/>
    <w:rsid w:val="019F645E"/>
    <w:rsid w:val="01A239A5"/>
    <w:rsid w:val="01A36BEC"/>
    <w:rsid w:val="01A377BE"/>
    <w:rsid w:val="01A44616"/>
    <w:rsid w:val="01AB222D"/>
    <w:rsid w:val="01AE723E"/>
    <w:rsid w:val="01B20590"/>
    <w:rsid w:val="01B26CB3"/>
    <w:rsid w:val="01B43E4D"/>
    <w:rsid w:val="01B46CE1"/>
    <w:rsid w:val="01B632D2"/>
    <w:rsid w:val="01B80D63"/>
    <w:rsid w:val="01BB1E50"/>
    <w:rsid w:val="01BB4E7A"/>
    <w:rsid w:val="01C1465D"/>
    <w:rsid w:val="01C270ED"/>
    <w:rsid w:val="01C54390"/>
    <w:rsid w:val="01C812E0"/>
    <w:rsid w:val="01C93BCF"/>
    <w:rsid w:val="01CC6F5B"/>
    <w:rsid w:val="01CD6367"/>
    <w:rsid w:val="01D12AC3"/>
    <w:rsid w:val="01D70467"/>
    <w:rsid w:val="01D91995"/>
    <w:rsid w:val="01D91F19"/>
    <w:rsid w:val="01DB7918"/>
    <w:rsid w:val="01DF3F23"/>
    <w:rsid w:val="01EA2228"/>
    <w:rsid w:val="01EF3668"/>
    <w:rsid w:val="01F2604A"/>
    <w:rsid w:val="01F729ED"/>
    <w:rsid w:val="01F76208"/>
    <w:rsid w:val="01FD1152"/>
    <w:rsid w:val="01FE2583"/>
    <w:rsid w:val="02040ADD"/>
    <w:rsid w:val="02072FEF"/>
    <w:rsid w:val="020A0467"/>
    <w:rsid w:val="020C63B0"/>
    <w:rsid w:val="020D13EC"/>
    <w:rsid w:val="020E6E6E"/>
    <w:rsid w:val="020F12BC"/>
    <w:rsid w:val="02120A5D"/>
    <w:rsid w:val="02147CCD"/>
    <w:rsid w:val="02155B51"/>
    <w:rsid w:val="0216427A"/>
    <w:rsid w:val="02206519"/>
    <w:rsid w:val="022411B3"/>
    <w:rsid w:val="022B1875"/>
    <w:rsid w:val="022E45B3"/>
    <w:rsid w:val="02364D1F"/>
    <w:rsid w:val="023C66B8"/>
    <w:rsid w:val="023D413A"/>
    <w:rsid w:val="023F3F14"/>
    <w:rsid w:val="0242797B"/>
    <w:rsid w:val="024D1BAF"/>
    <w:rsid w:val="024F4267"/>
    <w:rsid w:val="025051C6"/>
    <w:rsid w:val="02586938"/>
    <w:rsid w:val="026173E3"/>
    <w:rsid w:val="026468B7"/>
    <w:rsid w:val="026E2711"/>
    <w:rsid w:val="0270291F"/>
    <w:rsid w:val="0274126E"/>
    <w:rsid w:val="027A1E11"/>
    <w:rsid w:val="027F2D14"/>
    <w:rsid w:val="02810B0F"/>
    <w:rsid w:val="028710B6"/>
    <w:rsid w:val="028E75BB"/>
    <w:rsid w:val="028F3EDD"/>
    <w:rsid w:val="029525CA"/>
    <w:rsid w:val="02977A5E"/>
    <w:rsid w:val="029B09F6"/>
    <w:rsid w:val="029D038D"/>
    <w:rsid w:val="029E00D6"/>
    <w:rsid w:val="02A11707"/>
    <w:rsid w:val="02A561AC"/>
    <w:rsid w:val="02B45BC2"/>
    <w:rsid w:val="02BB7D04"/>
    <w:rsid w:val="02C07FA1"/>
    <w:rsid w:val="02C43119"/>
    <w:rsid w:val="02CA0E5E"/>
    <w:rsid w:val="02CF7A01"/>
    <w:rsid w:val="02DA7D95"/>
    <w:rsid w:val="02DB4A25"/>
    <w:rsid w:val="02E16119"/>
    <w:rsid w:val="02E462E6"/>
    <w:rsid w:val="02E73217"/>
    <w:rsid w:val="02EB28AE"/>
    <w:rsid w:val="02ED1778"/>
    <w:rsid w:val="02F259CA"/>
    <w:rsid w:val="02FA6A2B"/>
    <w:rsid w:val="02FF7A7B"/>
    <w:rsid w:val="03036E36"/>
    <w:rsid w:val="0304067F"/>
    <w:rsid w:val="03050D93"/>
    <w:rsid w:val="030663D5"/>
    <w:rsid w:val="030A1FAF"/>
    <w:rsid w:val="030A7ABE"/>
    <w:rsid w:val="030B1F6F"/>
    <w:rsid w:val="0314345E"/>
    <w:rsid w:val="031569BB"/>
    <w:rsid w:val="03174C79"/>
    <w:rsid w:val="03215A31"/>
    <w:rsid w:val="03260A6E"/>
    <w:rsid w:val="03271B39"/>
    <w:rsid w:val="03273286"/>
    <w:rsid w:val="032734FE"/>
    <w:rsid w:val="03295047"/>
    <w:rsid w:val="032C2BCE"/>
    <w:rsid w:val="032D24EA"/>
    <w:rsid w:val="032E4050"/>
    <w:rsid w:val="032F27C8"/>
    <w:rsid w:val="032F414B"/>
    <w:rsid w:val="033E2FDE"/>
    <w:rsid w:val="033E77B7"/>
    <w:rsid w:val="03406CD1"/>
    <w:rsid w:val="03427324"/>
    <w:rsid w:val="03441469"/>
    <w:rsid w:val="0344772F"/>
    <w:rsid w:val="03503824"/>
    <w:rsid w:val="035126D6"/>
    <w:rsid w:val="03522265"/>
    <w:rsid w:val="035667D0"/>
    <w:rsid w:val="03657DA9"/>
    <w:rsid w:val="036C3D93"/>
    <w:rsid w:val="036D6216"/>
    <w:rsid w:val="037236C9"/>
    <w:rsid w:val="03727E6B"/>
    <w:rsid w:val="0376619C"/>
    <w:rsid w:val="037960C0"/>
    <w:rsid w:val="037A3B41"/>
    <w:rsid w:val="037C4E87"/>
    <w:rsid w:val="037F2B12"/>
    <w:rsid w:val="03853C64"/>
    <w:rsid w:val="038648DF"/>
    <w:rsid w:val="03867047"/>
    <w:rsid w:val="03910353"/>
    <w:rsid w:val="0391423A"/>
    <w:rsid w:val="03943C7E"/>
    <w:rsid w:val="039800C7"/>
    <w:rsid w:val="039F650F"/>
    <w:rsid w:val="03A15A7D"/>
    <w:rsid w:val="03A4775A"/>
    <w:rsid w:val="03B21651"/>
    <w:rsid w:val="03B930A5"/>
    <w:rsid w:val="03B96EA9"/>
    <w:rsid w:val="03BC7E2E"/>
    <w:rsid w:val="03C014A0"/>
    <w:rsid w:val="03C06560"/>
    <w:rsid w:val="03C1698B"/>
    <w:rsid w:val="03DB5670"/>
    <w:rsid w:val="03E517CE"/>
    <w:rsid w:val="03EA4D86"/>
    <w:rsid w:val="03EB0FE6"/>
    <w:rsid w:val="03F066AC"/>
    <w:rsid w:val="03F60AB5"/>
    <w:rsid w:val="03F62706"/>
    <w:rsid w:val="03F66F4B"/>
    <w:rsid w:val="03F8112C"/>
    <w:rsid w:val="04016EDE"/>
    <w:rsid w:val="040237BF"/>
    <w:rsid w:val="04067785"/>
    <w:rsid w:val="04105CC8"/>
    <w:rsid w:val="04144FEC"/>
    <w:rsid w:val="041D28AC"/>
    <w:rsid w:val="041D49CF"/>
    <w:rsid w:val="041F5954"/>
    <w:rsid w:val="042271D5"/>
    <w:rsid w:val="04256BA0"/>
    <w:rsid w:val="042701C0"/>
    <w:rsid w:val="042832D1"/>
    <w:rsid w:val="042909A2"/>
    <w:rsid w:val="042E12EA"/>
    <w:rsid w:val="042F38F1"/>
    <w:rsid w:val="043125E0"/>
    <w:rsid w:val="04347F38"/>
    <w:rsid w:val="043B1701"/>
    <w:rsid w:val="044126FE"/>
    <w:rsid w:val="044B421A"/>
    <w:rsid w:val="044D5232"/>
    <w:rsid w:val="04521099"/>
    <w:rsid w:val="045435EB"/>
    <w:rsid w:val="04544B29"/>
    <w:rsid w:val="04556731"/>
    <w:rsid w:val="04592A0D"/>
    <w:rsid w:val="04597BE4"/>
    <w:rsid w:val="045B4BB8"/>
    <w:rsid w:val="045F50B9"/>
    <w:rsid w:val="0464643D"/>
    <w:rsid w:val="0467712D"/>
    <w:rsid w:val="04692110"/>
    <w:rsid w:val="046C7E60"/>
    <w:rsid w:val="047141B5"/>
    <w:rsid w:val="04740F39"/>
    <w:rsid w:val="04742C3D"/>
    <w:rsid w:val="047564C6"/>
    <w:rsid w:val="04771833"/>
    <w:rsid w:val="04775EC4"/>
    <w:rsid w:val="04862D7A"/>
    <w:rsid w:val="048765FD"/>
    <w:rsid w:val="048E6EEA"/>
    <w:rsid w:val="04954051"/>
    <w:rsid w:val="0496157D"/>
    <w:rsid w:val="049813C2"/>
    <w:rsid w:val="04995056"/>
    <w:rsid w:val="049D71D5"/>
    <w:rsid w:val="049E1A50"/>
    <w:rsid w:val="04A41963"/>
    <w:rsid w:val="04A755F5"/>
    <w:rsid w:val="04A973E6"/>
    <w:rsid w:val="04AA3095"/>
    <w:rsid w:val="04B91BD4"/>
    <w:rsid w:val="04BC3C25"/>
    <w:rsid w:val="04BC6FA9"/>
    <w:rsid w:val="04C02E6D"/>
    <w:rsid w:val="04C207DA"/>
    <w:rsid w:val="04C53A37"/>
    <w:rsid w:val="04C54439"/>
    <w:rsid w:val="04C95567"/>
    <w:rsid w:val="04CA266B"/>
    <w:rsid w:val="04CF408F"/>
    <w:rsid w:val="04D46056"/>
    <w:rsid w:val="04D55173"/>
    <w:rsid w:val="04D763DE"/>
    <w:rsid w:val="04D95B90"/>
    <w:rsid w:val="04DB3421"/>
    <w:rsid w:val="04ED0027"/>
    <w:rsid w:val="04ED4371"/>
    <w:rsid w:val="04F04D6E"/>
    <w:rsid w:val="04F55308"/>
    <w:rsid w:val="04F805A3"/>
    <w:rsid w:val="04F85D62"/>
    <w:rsid w:val="04FA52B7"/>
    <w:rsid w:val="04FD15A0"/>
    <w:rsid w:val="05002A44"/>
    <w:rsid w:val="05090CE5"/>
    <w:rsid w:val="050A5551"/>
    <w:rsid w:val="0510745B"/>
    <w:rsid w:val="051A2823"/>
    <w:rsid w:val="051A5ECE"/>
    <w:rsid w:val="051C579A"/>
    <w:rsid w:val="051D468D"/>
    <w:rsid w:val="05207293"/>
    <w:rsid w:val="0520744C"/>
    <w:rsid w:val="0524197F"/>
    <w:rsid w:val="05255402"/>
    <w:rsid w:val="05255FD2"/>
    <w:rsid w:val="052820EC"/>
    <w:rsid w:val="053502FD"/>
    <w:rsid w:val="05370747"/>
    <w:rsid w:val="053A2667"/>
    <w:rsid w:val="053E2528"/>
    <w:rsid w:val="053E3550"/>
    <w:rsid w:val="053E4D7D"/>
    <w:rsid w:val="053F770F"/>
    <w:rsid w:val="054021C2"/>
    <w:rsid w:val="05406072"/>
    <w:rsid w:val="05443953"/>
    <w:rsid w:val="054C0C2F"/>
    <w:rsid w:val="054D3C4C"/>
    <w:rsid w:val="054E022F"/>
    <w:rsid w:val="054F4432"/>
    <w:rsid w:val="0550478A"/>
    <w:rsid w:val="05564648"/>
    <w:rsid w:val="05577C65"/>
    <w:rsid w:val="055E6669"/>
    <w:rsid w:val="056004DF"/>
    <w:rsid w:val="0564018C"/>
    <w:rsid w:val="05644FCA"/>
    <w:rsid w:val="056737FA"/>
    <w:rsid w:val="056858EB"/>
    <w:rsid w:val="0569686B"/>
    <w:rsid w:val="056C6BC0"/>
    <w:rsid w:val="056D55F6"/>
    <w:rsid w:val="057A52B4"/>
    <w:rsid w:val="057E3312"/>
    <w:rsid w:val="0584521B"/>
    <w:rsid w:val="058D3195"/>
    <w:rsid w:val="058D5566"/>
    <w:rsid w:val="0590165B"/>
    <w:rsid w:val="05937A34"/>
    <w:rsid w:val="05946799"/>
    <w:rsid w:val="059A5FDA"/>
    <w:rsid w:val="059C5E4D"/>
    <w:rsid w:val="05A4187D"/>
    <w:rsid w:val="05A54DA7"/>
    <w:rsid w:val="05AB281D"/>
    <w:rsid w:val="05AD4018"/>
    <w:rsid w:val="05B62B7A"/>
    <w:rsid w:val="05B641D4"/>
    <w:rsid w:val="05BA1E72"/>
    <w:rsid w:val="05BA6421"/>
    <w:rsid w:val="05BF3A6C"/>
    <w:rsid w:val="05C847A7"/>
    <w:rsid w:val="05CC40A4"/>
    <w:rsid w:val="05CE2C94"/>
    <w:rsid w:val="05CE749C"/>
    <w:rsid w:val="05D2031D"/>
    <w:rsid w:val="05D361C1"/>
    <w:rsid w:val="05E23036"/>
    <w:rsid w:val="05E9084D"/>
    <w:rsid w:val="05E929C1"/>
    <w:rsid w:val="05EE2780"/>
    <w:rsid w:val="05EE2E5E"/>
    <w:rsid w:val="05EE7C5E"/>
    <w:rsid w:val="05F54969"/>
    <w:rsid w:val="05FA1B68"/>
    <w:rsid w:val="05FD62F3"/>
    <w:rsid w:val="060030F7"/>
    <w:rsid w:val="06005AE3"/>
    <w:rsid w:val="06046BA7"/>
    <w:rsid w:val="060802AC"/>
    <w:rsid w:val="060D18FC"/>
    <w:rsid w:val="06111805"/>
    <w:rsid w:val="061A4956"/>
    <w:rsid w:val="061C229B"/>
    <w:rsid w:val="061E1B96"/>
    <w:rsid w:val="06212FAF"/>
    <w:rsid w:val="06222217"/>
    <w:rsid w:val="06245636"/>
    <w:rsid w:val="062B1271"/>
    <w:rsid w:val="062E67FF"/>
    <w:rsid w:val="06321FF2"/>
    <w:rsid w:val="06352196"/>
    <w:rsid w:val="063B6F48"/>
    <w:rsid w:val="063C49CA"/>
    <w:rsid w:val="063E79C8"/>
    <w:rsid w:val="06434E5E"/>
    <w:rsid w:val="064E679A"/>
    <w:rsid w:val="06512AB0"/>
    <w:rsid w:val="06556F9D"/>
    <w:rsid w:val="06580A77"/>
    <w:rsid w:val="06581CB0"/>
    <w:rsid w:val="065A2469"/>
    <w:rsid w:val="06601340"/>
    <w:rsid w:val="06692AF3"/>
    <w:rsid w:val="0670249D"/>
    <w:rsid w:val="0671723A"/>
    <w:rsid w:val="067942A0"/>
    <w:rsid w:val="0679462F"/>
    <w:rsid w:val="067B5469"/>
    <w:rsid w:val="067C56A8"/>
    <w:rsid w:val="068057DB"/>
    <w:rsid w:val="06813F6A"/>
    <w:rsid w:val="0683733C"/>
    <w:rsid w:val="06897AC3"/>
    <w:rsid w:val="068E3D71"/>
    <w:rsid w:val="069564E6"/>
    <w:rsid w:val="0695762D"/>
    <w:rsid w:val="06992EE3"/>
    <w:rsid w:val="069B1690"/>
    <w:rsid w:val="06A07959"/>
    <w:rsid w:val="06A26126"/>
    <w:rsid w:val="06AB5202"/>
    <w:rsid w:val="06AD198E"/>
    <w:rsid w:val="06AF5091"/>
    <w:rsid w:val="06AF6492"/>
    <w:rsid w:val="06B061D0"/>
    <w:rsid w:val="06B748FC"/>
    <w:rsid w:val="06BC77C5"/>
    <w:rsid w:val="06BF54C8"/>
    <w:rsid w:val="06C33CF3"/>
    <w:rsid w:val="06C66B2C"/>
    <w:rsid w:val="06C867AC"/>
    <w:rsid w:val="06CB32F1"/>
    <w:rsid w:val="06D17493"/>
    <w:rsid w:val="06D352E2"/>
    <w:rsid w:val="06D5084F"/>
    <w:rsid w:val="06D677D8"/>
    <w:rsid w:val="06D9784A"/>
    <w:rsid w:val="06DD0CD0"/>
    <w:rsid w:val="06DD45F9"/>
    <w:rsid w:val="06DD47B2"/>
    <w:rsid w:val="06DD75C4"/>
    <w:rsid w:val="06E3699A"/>
    <w:rsid w:val="06E728E4"/>
    <w:rsid w:val="06E820B0"/>
    <w:rsid w:val="06EE2152"/>
    <w:rsid w:val="06EF377B"/>
    <w:rsid w:val="06F237D5"/>
    <w:rsid w:val="06F54DE4"/>
    <w:rsid w:val="07030A93"/>
    <w:rsid w:val="070A7A63"/>
    <w:rsid w:val="071311AA"/>
    <w:rsid w:val="071546AD"/>
    <w:rsid w:val="07180FF4"/>
    <w:rsid w:val="07186D92"/>
    <w:rsid w:val="071A65B6"/>
    <w:rsid w:val="071B5136"/>
    <w:rsid w:val="071D7B8F"/>
    <w:rsid w:val="07244770"/>
    <w:rsid w:val="07253191"/>
    <w:rsid w:val="07254109"/>
    <w:rsid w:val="07257530"/>
    <w:rsid w:val="072E2AED"/>
    <w:rsid w:val="07336C89"/>
    <w:rsid w:val="07342E6A"/>
    <w:rsid w:val="07436B4C"/>
    <w:rsid w:val="07437B30"/>
    <w:rsid w:val="074769A3"/>
    <w:rsid w:val="0748053E"/>
    <w:rsid w:val="0749740A"/>
    <w:rsid w:val="074A22F3"/>
    <w:rsid w:val="074C0CC6"/>
    <w:rsid w:val="074F36A9"/>
    <w:rsid w:val="075E200F"/>
    <w:rsid w:val="07602408"/>
    <w:rsid w:val="076034A7"/>
    <w:rsid w:val="0760493F"/>
    <w:rsid w:val="07634D86"/>
    <w:rsid w:val="076C0E2B"/>
    <w:rsid w:val="076D7A83"/>
    <w:rsid w:val="07705251"/>
    <w:rsid w:val="0771339E"/>
    <w:rsid w:val="07770ECE"/>
    <w:rsid w:val="077E1645"/>
    <w:rsid w:val="078176EC"/>
    <w:rsid w:val="07827C0C"/>
    <w:rsid w:val="078758E5"/>
    <w:rsid w:val="07885544"/>
    <w:rsid w:val="078E0C62"/>
    <w:rsid w:val="0799628E"/>
    <w:rsid w:val="079B19A8"/>
    <w:rsid w:val="079D2704"/>
    <w:rsid w:val="079E3C6E"/>
    <w:rsid w:val="07AA7281"/>
    <w:rsid w:val="07B67EE8"/>
    <w:rsid w:val="07B86091"/>
    <w:rsid w:val="07B93258"/>
    <w:rsid w:val="07C269A2"/>
    <w:rsid w:val="07C95455"/>
    <w:rsid w:val="07CB76C7"/>
    <w:rsid w:val="07CD2219"/>
    <w:rsid w:val="07CE701C"/>
    <w:rsid w:val="07D135C5"/>
    <w:rsid w:val="07D14A60"/>
    <w:rsid w:val="07D1529D"/>
    <w:rsid w:val="07D62BC1"/>
    <w:rsid w:val="07D80134"/>
    <w:rsid w:val="07D950B8"/>
    <w:rsid w:val="07E0526B"/>
    <w:rsid w:val="07E169EF"/>
    <w:rsid w:val="07E45538"/>
    <w:rsid w:val="07EA7B88"/>
    <w:rsid w:val="07EE1E12"/>
    <w:rsid w:val="07F32A16"/>
    <w:rsid w:val="07FA7E23"/>
    <w:rsid w:val="07FB16E1"/>
    <w:rsid w:val="08045F77"/>
    <w:rsid w:val="080E35AE"/>
    <w:rsid w:val="08123601"/>
    <w:rsid w:val="08126E53"/>
    <w:rsid w:val="081B30D8"/>
    <w:rsid w:val="081C1D1A"/>
    <w:rsid w:val="081F2F86"/>
    <w:rsid w:val="081F7288"/>
    <w:rsid w:val="082544EA"/>
    <w:rsid w:val="082C6202"/>
    <w:rsid w:val="082E7DC9"/>
    <w:rsid w:val="08376240"/>
    <w:rsid w:val="08393F76"/>
    <w:rsid w:val="083C0A5B"/>
    <w:rsid w:val="083F411F"/>
    <w:rsid w:val="08433DB2"/>
    <w:rsid w:val="084538F3"/>
    <w:rsid w:val="084E5EB0"/>
    <w:rsid w:val="084F190B"/>
    <w:rsid w:val="08513857"/>
    <w:rsid w:val="0854463B"/>
    <w:rsid w:val="0856053C"/>
    <w:rsid w:val="08597EDD"/>
    <w:rsid w:val="085C44D1"/>
    <w:rsid w:val="08613189"/>
    <w:rsid w:val="08712073"/>
    <w:rsid w:val="0875373A"/>
    <w:rsid w:val="087B264D"/>
    <w:rsid w:val="087C25D6"/>
    <w:rsid w:val="087E7F76"/>
    <w:rsid w:val="087F1701"/>
    <w:rsid w:val="08823FA4"/>
    <w:rsid w:val="08882010"/>
    <w:rsid w:val="0888678D"/>
    <w:rsid w:val="088C5193"/>
    <w:rsid w:val="088E1EB5"/>
    <w:rsid w:val="08903079"/>
    <w:rsid w:val="08957EEA"/>
    <w:rsid w:val="08997D33"/>
    <w:rsid w:val="089C1F4A"/>
    <w:rsid w:val="089C29D1"/>
    <w:rsid w:val="089D4B61"/>
    <w:rsid w:val="089E2C88"/>
    <w:rsid w:val="08A4283A"/>
    <w:rsid w:val="08A5484A"/>
    <w:rsid w:val="08AB546D"/>
    <w:rsid w:val="08AC4CDE"/>
    <w:rsid w:val="08AF0EE2"/>
    <w:rsid w:val="08AF5F57"/>
    <w:rsid w:val="08BA13D3"/>
    <w:rsid w:val="08C45064"/>
    <w:rsid w:val="08C56C6F"/>
    <w:rsid w:val="08CC474C"/>
    <w:rsid w:val="08D16CFF"/>
    <w:rsid w:val="08D67903"/>
    <w:rsid w:val="08DA2B58"/>
    <w:rsid w:val="08E52E40"/>
    <w:rsid w:val="08E54EA2"/>
    <w:rsid w:val="08E84585"/>
    <w:rsid w:val="08E9526B"/>
    <w:rsid w:val="08EA55A2"/>
    <w:rsid w:val="08EB00A3"/>
    <w:rsid w:val="08F50445"/>
    <w:rsid w:val="08FD5D4A"/>
    <w:rsid w:val="090108BE"/>
    <w:rsid w:val="0904362C"/>
    <w:rsid w:val="090623A4"/>
    <w:rsid w:val="090A5321"/>
    <w:rsid w:val="09150C55"/>
    <w:rsid w:val="0915469F"/>
    <w:rsid w:val="09164B6D"/>
    <w:rsid w:val="091650F7"/>
    <w:rsid w:val="09193129"/>
    <w:rsid w:val="09193BEF"/>
    <w:rsid w:val="092F57A4"/>
    <w:rsid w:val="0932149B"/>
    <w:rsid w:val="0935385A"/>
    <w:rsid w:val="093A22FF"/>
    <w:rsid w:val="094139BD"/>
    <w:rsid w:val="09423972"/>
    <w:rsid w:val="094804F8"/>
    <w:rsid w:val="0949685B"/>
    <w:rsid w:val="094C239D"/>
    <w:rsid w:val="094E4F1B"/>
    <w:rsid w:val="0951153D"/>
    <w:rsid w:val="095161D6"/>
    <w:rsid w:val="095A2F92"/>
    <w:rsid w:val="09653DFF"/>
    <w:rsid w:val="09673662"/>
    <w:rsid w:val="096B6F95"/>
    <w:rsid w:val="096D10B6"/>
    <w:rsid w:val="097141AB"/>
    <w:rsid w:val="0975064F"/>
    <w:rsid w:val="09752C33"/>
    <w:rsid w:val="097D6C9E"/>
    <w:rsid w:val="097D7ACB"/>
    <w:rsid w:val="098110BC"/>
    <w:rsid w:val="098269A5"/>
    <w:rsid w:val="09877FBF"/>
    <w:rsid w:val="09884667"/>
    <w:rsid w:val="098C05B9"/>
    <w:rsid w:val="098E7EF3"/>
    <w:rsid w:val="09A51C23"/>
    <w:rsid w:val="09A87C14"/>
    <w:rsid w:val="09AC40D2"/>
    <w:rsid w:val="09B13FD3"/>
    <w:rsid w:val="09B55EFA"/>
    <w:rsid w:val="09B651A6"/>
    <w:rsid w:val="09BC3307"/>
    <w:rsid w:val="09BE56B3"/>
    <w:rsid w:val="09C91CAD"/>
    <w:rsid w:val="09CB4AED"/>
    <w:rsid w:val="09CD1937"/>
    <w:rsid w:val="09CE2A6B"/>
    <w:rsid w:val="09D303AE"/>
    <w:rsid w:val="09D5642F"/>
    <w:rsid w:val="09DA1A23"/>
    <w:rsid w:val="09DC6A83"/>
    <w:rsid w:val="09DD08C6"/>
    <w:rsid w:val="09E70843"/>
    <w:rsid w:val="09EB24A7"/>
    <w:rsid w:val="09ED3AD6"/>
    <w:rsid w:val="09EF41E1"/>
    <w:rsid w:val="09F31262"/>
    <w:rsid w:val="09F473E1"/>
    <w:rsid w:val="09F6605F"/>
    <w:rsid w:val="09F93C62"/>
    <w:rsid w:val="09FA0866"/>
    <w:rsid w:val="09FB62AD"/>
    <w:rsid w:val="0A031B3F"/>
    <w:rsid w:val="0A060386"/>
    <w:rsid w:val="0A064A00"/>
    <w:rsid w:val="0A084A14"/>
    <w:rsid w:val="0A085D81"/>
    <w:rsid w:val="0A123A61"/>
    <w:rsid w:val="0A126294"/>
    <w:rsid w:val="0A1463F6"/>
    <w:rsid w:val="0A1C490D"/>
    <w:rsid w:val="0A1F0835"/>
    <w:rsid w:val="0A2221E7"/>
    <w:rsid w:val="0A237F1E"/>
    <w:rsid w:val="0A2D335A"/>
    <w:rsid w:val="0A2F194C"/>
    <w:rsid w:val="0A2F3C0A"/>
    <w:rsid w:val="0A330E20"/>
    <w:rsid w:val="0A333501"/>
    <w:rsid w:val="0A355DC4"/>
    <w:rsid w:val="0A357CEE"/>
    <w:rsid w:val="0A371B49"/>
    <w:rsid w:val="0A391663"/>
    <w:rsid w:val="0A3A0FB0"/>
    <w:rsid w:val="0A3A7A57"/>
    <w:rsid w:val="0A3B580E"/>
    <w:rsid w:val="0A3F75C7"/>
    <w:rsid w:val="0A471ACB"/>
    <w:rsid w:val="0A4C562C"/>
    <w:rsid w:val="0A501F43"/>
    <w:rsid w:val="0A507C21"/>
    <w:rsid w:val="0A514660"/>
    <w:rsid w:val="0A521C2D"/>
    <w:rsid w:val="0A5419FA"/>
    <w:rsid w:val="0A583185"/>
    <w:rsid w:val="0A5D6B00"/>
    <w:rsid w:val="0A677A24"/>
    <w:rsid w:val="0A701760"/>
    <w:rsid w:val="0A705DCA"/>
    <w:rsid w:val="0A743777"/>
    <w:rsid w:val="0A770386"/>
    <w:rsid w:val="0A7713CB"/>
    <w:rsid w:val="0A7E599F"/>
    <w:rsid w:val="0A844E9A"/>
    <w:rsid w:val="0A857616"/>
    <w:rsid w:val="0A8607D1"/>
    <w:rsid w:val="0A95686D"/>
    <w:rsid w:val="0A981968"/>
    <w:rsid w:val="0A994A44"/>
    <w:rsid w:val="0A9C4840"/>
    <w:rsid w:val="0AA66391"/>
    <w:rsid w:val="0AA81451"/>
    <w:rsid w:val="0AA904CE"/>
    <w:rsid w:val="0AA9233E"/>
    <w:rsid w:val="0AAD13EA"/>
    <w:rsid w:val="0AAF14F0"/>
    <w:rsid w:val="0AB07898"/>
    <w:rsid w:val="0AB51320"/>
    <w:rsid w:val="0AB5379B"/>
    <w:rsid w:val="0AB80BD7"/>
    <w:rsid w:val="0AC076B1"/>
    <w:rsid w:val="0AC2425F"/>
    <w:rsid w:val="0AC419FC"/>
    <w:rsid w:val="0AC74ABE"/>
    <w:rsid w:val="0ACD4438"/>
    <w:rsid w:val="0ACF3826"/>
    <w:rsid w:val="0AD0229C"/>
    <w:rsid w:val="0ADF47B7"/>
    <w:rsid w:val="0AEA6CB6"/>
    <w:rsid w:val="0AED1631"/>
    <w:rsid w:val="0AEE6081"/>
    <w:rsid w:val="0AEF0200"/>
    <w:rsid w:val="0AF2548A"/>
    <w:rsid w:val="0AF40E05"/>
    <w:rsid w:val="0AF61F03"/>
    <w:rsid w:val="0AF813A5"/>
    <w:rsid w:val="0AF90E01"/>
    <w:rsid w:val="0AFF5853"/>
    <w:rsid w:val="0B00493C"/>
    <w:rsid w:val="0B0260A6"/>
    <w:rsid w:val="0B031CDB"/>
    <w:rsid w:val="0B083329"/>
    <w:rsid w:val="0B0901E2"/>
    <w:rsid w:val="0B0F4EB2"/>
    <w:rsid w:val="0B133F1B"/>
    <w:rsid w:val="0B1724C6"/>
    <w:rsid w:val="0B1A44F3"/>
    <w:rsid w:val="0B1F1633"/>
    <w:rsid w:val="0B373D42"/>
    <w:rsid w:val="0B3A6F23"/>
    <w:rsid w:val="0B400D5B"/>
    <w:rsid w:val="0B47088F"/>
    <w:rsid w:val="0B474E87"/>
    <w:rsid w:val="0B5025A5"/>
    <w:rsid w:val="0B52775E"/>
    <w:rsid w:val="0B553428"/>
    <w:rsid w:val="0B6211FD"/>
    <w:rsid w:val="0B6A2E57"/>
    <w:rsid w:val="0B6A36D2"/>
    <w:rsid w:val="0B6B73BF"/>
    <w:rsid w:val="0B6C02BE"/>
    <w:rsid w:val="0B6D1CDA"/>
    <w:rsid w:val="0B6F22CA"/>
    <w:rsid w:val="0B7C65C0"/>
    <w:rsid w:val="0B8A4E31"/>
    <w:rsid w:val="0B8B0EF0"/>
    <w:rsid w:val="0B8F506D"/>
    <w:rsid w:val="0B8F6F50"/>
    <w:rsid w:val="0B911101"/>
    <w:rsid w:val="0B913451"/>
    <w:rsid w:val="0B9176BA"/>
    <w:rsid w:val="0B927A0A"/>
    <w:rsid w:val="0B9D6FAB"/>
    <w:rsid w:val="0BA022E8"/>
    <w:rsid w:val="0BA114E5"/>
    <w:rsid w:val="0BA27CA4"/>
    <w:rsid w:val="0BB625B1"/>
    <w:rsid w:val="0BB6345E"/>
    <w:rsid w:val="0BB743C6"/>
    <w:rsid w:val="0BB77C49"/>
    <w:rsid w:val="0BB83C85"/>
    <w:rsid w:val="0BBD0D66"/>
    <w:rsid w:val="0BBD6640"/>
    <w:rsid w:val="0BBE379E"/>
    <w:rsid w:val="0BC14CD6"/>
    <w:rsid w:val="0BC20C88"/>
    <w:rsid w:val="0BC46BCE"/>
    <w:rsid w:val="0BCA2891"/>
    <w:rsid w:val="0BCC6549"/>
    <w:rsid w:val="0BD13167"/>
    <w:rsid w:val="0BD25A2B"/>
    <w:rsid w:val="0BD95C00"/>
    <w:rsid w:val="0BDA519E"/>
    <w:rsid w:val="0BDB224F"/>
    <w:rsid w:val="0BDB48C3"/>
    <w:rsid w:val="0BDE0227"/>
    <w:rsid w:val="0BE07789"/>
    <w:rsid w:val="0BE1035C"/>
    <w:rsid w:val="0BE20A8D"/>
    <w:rsid w:val="0BF01DD0"/>
    <w:rsid w:val="0BF56429"/>
    <w:rsid w:val="0BF74921"/>
    <w:rsid w:val="0BFB678D"/>
    <w:rsid w:val="0BFE0AA2"/>
    <w:rsid w:val="0BFF25BC"/>
    <w:rsid w:val="0C00142E"/>
    <w:rsid w:val="0C0741F4"/>
    <w:rsid w:val="0C097146"/>
    <w:rsid w:val="0C0A63CF"/>
    <w:rsid w:val="0C0D4416"/>
    <w:rsid w:val="0C0E2F16"/>
    <w:rsid w:val="0C133E66"/>
    <w:rsid w:val="0C1D0AE5"/>
    <w:rsid w:val="0C1F22F8"/>
    <w:rsid w:val="0C217B01"/>
    <w:rsid w:val="0C240C36"/>
    <w:rsid w:val="0C2A4705"/>
    <w:rsid w:val="0C2A63F7"/>
    <w:rsid w:val="0C3102BA"/>
    <w:rsid w:val="0C31322C"/>
    <w:rsid w:val="0C3424F3"/>
    <w:rsid w:val="0C376FE6"/>
    <w:rsid w:val="0C381EE7"/>
    <w:rsid w:val="0C3F4682"/>
    <w:rsid w:val="0C40157A"/>
    <w:rsid w:val="0C427D4C"/>
    <w:rsid w:val="0C4A5F49"/>
    <w:rsid w:val="0C4E0E99"/>
    <w:rsid w:val="0C5232CE"/>
    <w:rsid w:val="0C563617"/>
    <w:rsid w:val="0C5A0585"/>
    <w:rsid w:val="0C672E27"/>
    <w:rsid w:val="0C686EF4"/>
    <w:rsid w:val="0C6E6E3E"/>
    <w:rsid w:val="0C7155B7"/>
    <w:rsid w:val="0C73257B"/>
    <w:rsid w:val="0C741842"/>
    <w:rsid w:val="0C785E15"/>
    <w:rsid w:val="0C7B2173"/>
    <w:rsid w:val="0C801235"/>
    <w:rsid w:val="0C845D55"/>
    <w:rsid w:val="0C864C87"/>
    <w:rsid w:val="0C8A3C21"/>
    <w:rsid w:val="0C8E0BA6"/>
    <w:rsid w:val="0C9305F1"/>
    <w:rsid w:val="0C9335CC"/>
    <w:rsid w:val="0C9A68F7"/>
    <w:rsid w:val="0CA45412"/>
    <w:rsid w:val="0CA838B5"/>
    <w:rsid w:val="0CAA2E38"/>
    <w:rsid w:val="0CAA44E6"/>
    <w:rsid w:val="0CAC5400"/>
    <w:rsid w:val="0CB03249"/>
    <w:rsid w:val="0CB137CD"/>
    <w:rsid w:val="0CB63ECC"/>
    <w:rsid w:val="0CB74DF2"/>
    <w:rsid w:val="0CB81572"/>
    <w:rsid w:val="0CBA2F0D"/>
    <w:rsid w:val="0CC56B02"/>
    <w:rsid w:val="0CC87364"/>
    <w:rsid w:val="0CD10396"/>
    <w:rsid w:val="0CD92584"/>
    <w:rsid w:val="0CDA6A35"/>
    <w:rsid w:val="0CDB2B76"/>
    <w:rsid w:val="0CDC631B"/>
    <w:rsid w:val="0CE16EE6"/>
    <w:rsid w:val="0CE2458C"/>
    <w:rsid w:val="0CE55334"/>
    <w:rsid w:val="0CE611B0"/>
    <w:rsid w:val="0CE74E81"/>
    <w:rsid w:val="0CE9718F"/>
    <w:rsid w:val="0CF32FA2"/>
    <w:rsid w:val="0CF42A90"/>
    <w:rsid w:val="0CF9001D"/>
    <w:rsid w:val="0CFA0287"/>
    <w:rsid w:val="0D0517AF"/>
    <w:rsid w:val="0D0662CF"/>
    <w:rsid w:val="0D080870"/>
    <w:rsid w:val="0D0B69BD"/>
    <w:rsid w:val="0D0C4CF8"/>
    <w:rsid w:val="0D0F590B"/>
    <w:rsid w:val="0D16248A"/>
    <w:rsid w:val="0D177805"/>
    <w:rsid w:val="0D1905C1"/>
    <w:rsid w:val="0D190AC3"/>
    <w:rsid w:val="0D1A4129"/>
    <w:rsid w:val="0D1A5002"/>
    <w:rsid w:val="0D1C7510"/>
    <w:rsid w:val="0D1D1F65"/>
    <w:rsid w:val="0D1E3BB5"/>
    <w:rsid w:val="0D226803"/>
    <w:rsid w:val="0D2B37A2"/>
    <w:rsid w:val="0D2C6C15"/>
    <w:rsid w:val="0D2E6272"/>
    <w:rsid w:val="0D2F2D4F"/>
    <w:rsid w:val="0D306D45"/>
    <w:rsid w:val="0D314CA9"/>
    <w:rsid w:val="0D3600BA"/>
    <w:rsid w:val="0D4130BA"/>
    <w:rsid w:val="0D441C2C"/>
    <w:rsid w:val="0D4573BA"/>
    <w:rsid w:val="0D475DD6"/>
    <w:rsid w:val="0D486100"/>
    <w:rsid w:val="0D492894"/>
    <w:rsid w:val="0D4D7954"/>
    <w:rsid w:val="0D4F6956"/>
    <w:rsid w:val="0D571B25"/>
    <w:rsid w:val="0D5818F4"/>
    <w:rsid w:val="0D5E128A"/>
    <w:rsid w:val="0D5F4D73"/>
    <w:rsid w:val="0D621E2B"/>
    <w:rsid w:val="0D6353FB"/>
    <w:rsid w:val="0D637E39"/>
    <w:rsid w:val="0D667E40"/>
    <w:rsid w:val="0D684616"/>
    <w:rsid w:val="0D6C7FBA"/>
    <w:rsid w:val="0D7137D8"/>
    <w:rsid w:val="0D786D87"/>
    <w:rsid w:val="0D7D24A3"/>
    <w:rsid w:val="0D835518"/>
    <w:rsid w:val="0D8A0204"/>
    <w:rsid w:val="0D8A4FBE"/>
    <w:rsid w:val="0D8E4347"/>
    <w:rsid w:val="0D8F1DF4"/>
    <w:rsid w:val="0D8F324F"/>
    <w:rsid w:val="0D90490D"/>
    <w:rsid w:val="0D9074CF"/>
    <w:rsid w:val="0D920CB2"/>
    <w:rsid w:val="0D921018"/>
    <w:rsid w:val="0D92769E"/>
    <w:rsid w:val="0D945ED5"/>
    <w:rsid w:val="0D9513AE"/>
    <w:rsid w:val="0D9940A3"/>
    <w:rsid w:val="0D9A6BF2"/>
    <w:rsid w:val="0DA234D9"/>
    <w:rsid w:val="0DAC6EA6"/>
    <w:rsid w:val="0DAD2835"/>
    <w:rsid w:val="0DB20D09"/>
    <w:rsid w:val="0DB2207F"/>
    <w:rsid w:val="0DB40790"/>
    <w:rsid w:val="0DB5492B"/>
    <w:rsid w:val="0DBD1298"/>
    <w:rsid w:val="0DC71BA8"/>
    <w:rsid w:val="0DCB5D62"/>
    <w:rsid w:val="0DCF276F"/>
    <w:rsid w:val="0DD11B31"/>
    <w:rsid w:val="0DDB0CB6"/>
    <w:rsid w:val="0DDE65A0"/>
    <w:rsid w:val="0DE02C29"/>
    <w:rsid w:val="0DE33DA3"/>
    <w:rsid w:val="0DE73C8D"/>
    <w:rsid w:val="0DE85960"/>
    <w:rsid w:val="0DF33F20"/>
    <w:rsid w:val="0DF62E39"/>
    <w:rsid w:val="0DFA7DBD"/>
    <w:rsid w:val="0DFE4289"/>
    <w:rsid w:val="0E086E4F"/>
    <w:rsid w:val="0E1006DC"/>
    <w:rsid w:val="0E176294"/>
    <w:rsid w:val="0E1A18E3"/>
    <w:rsid w:val="0E261F33"/>
    <w:rsid w:val="0E2949CC"/>
    <w:rsid w:val="0E2963C9"/>
    <w:rsid w:val="0E2C2BD1"/>
    <w:rsid w:val="0E2D363C"/>
    <w:rsid w:val="0E2E24C5"/>
    <w:rsid w:val="0E307A84"/>
    <w:rsid w:val="0E330265"/>
    <w:rsid w:val="0E370F62"/>
    <w:rsid w:val="0E3A266F"/>
    <w:rsid w:val="0E3C48F3"/>
    <w:rsid w:val="0E3F3ED3"/>
    <w:rsid w:val="0E4265CE"/>
    <w:rsid w:val="0E4C1A98"/>
    <w:rsid w:val="0E50755C"/>
    <w:rsid w:val="0E546F22"/>
    <w:rsid w:val="0E5B6692"/>
    <w:rsid w:val="0E5C71D7"/>
    <w:rsid w:val="0E614B50"/>
    <w:rsid w:val="0E632DC9"/>
    <w:rsid w:val="0E651086"/>
    <w:rsid w:val="0E6806B2"/>
    <w:rsid w:val="0E6A77B2"/>
    <w:rsid w:val="0E6C1366"/>
    <w:rsid w:val="0E6D5139"/>
    <w:rsid w:val="0E72337C"/>
    <w:rsid w:val="0E8D4DA8"/>
    <w:rsid w:val="0E944290"/>
    <w:rsid w:val="0E995783"/>
    <w:rsid w:val="0E9A2E7A"/>
    <w:rsid w:val="0EA0510E"/>
    <w:rsid w:val="0EA45A04"/>
    <w:rsid w:val="0EA471D0"/>
    <w:rsid w:val="0EAC0F21"/>
    <w:rsid w:val="0EAF0957"/>
    <w:rsid w:val="0EB430F4"/>
    <w:rsid w:val="0EB51829"/>
    <w:rsid w:val="0EB61EDA"/>
    <w:rsid w:val="0EB95A3E"/>
    <w:rsid w:val="0EC05B89"/>
    <w:rsid w:val="0EC43E43"/>
    <w:rsid w:val="0EC73E63"/>
    <w:rsid w:val="0EC85B94"/>
    <w:rsid w:val="0ECD1FD2"/>
    <w:rsid w:val="0ED7396F"/>
    <w:rsid w:val="0EDA4321"/>
    <w:rsid w:val="0EDD7A6C"/>
    <w:rsid w:val="0EDE67B3"/>
    <w:rsid w:val="0EE154D3"/>
    <w:rsid w:val="0EE377BA"/>
    <w:rsid w:val="0EE7404C"/>
    <w:rsid w:val="0EE77A81"/>
    <w:rsid w:val="0EE81585"/>
    <w:rsid w:val="0EE854AF"/>
    <w:rsid w:val="0EE9530F"/>
    <w:rsid w:val="0EEE5C4A"/>
    <w:rsid w:val="0EF0290F"/>
    <w:rsid w:val="0EF2743E"/>
    <w:rsid w:val="0EF507AF"/>
    <w:rsid w:val="0EF726EA"/>
    <w:rsid w:val="0EF84441"/>
    <w:rsid w:val="0EFA2E83"/>
    <w:rsid w:val="0F002469"/>
    <w:rsid w:val="0F026AB9"/>
    <w:rsid w:val="0F0A2A3F"/>
    <w:rsid w:val="0F0C5A0F"/>
    <w:rsid w:val="0F107878"/>
    <w:rsid w:val="0F125874"/>
    <w:rsid w:val="0F1A36B2"/>
    <w:rsid w:val="0F1B01FE"/>
    <w:rsid w:val="0F1D26BB"/>
    <w:rsid w:val="0F1F4EBD"/>
    <w:rsid w:val="0F1F7BDB"/>
    <w:rsid w:val="0F201AF8"/>
    <w:rsid w:val="0F2152E0"/>
    <w:rsid w:val="0F254C1E"/>
    <w:rsid w:val="0F291884"/>
    <w:rsid w:val="0F2B7D00"/>
    <w:rsid w:val="0F2E4E8A"/>
    <w:rsid w:val="0F2F3E46"/>
    <w:rsid w:val="0F3247A3"/>
    <w:rsid w:val="0F335D8E"/>
    <w:rsid w:val="0F347B80"/>
    <w:rsid w:val="0F374B00"/>
    <w:rsid w:val="0F3D0A00"/>
    <w:rsid w:val="0F491C10"/>
    <w:rsid w:val="0F4B4829"/>
    <w:rsid w:val="0F4B77A5"/>
    <w:rsid w:val="0F4D35DE"/>
    <w:rsid w:val="0F59221D"/>
    <w:rsid w:val="0F597B39"/>
    <w:rsid w:val="0F5B169B"/>
    <w:rsid w:val="0F601A24"/>
    <w:rsid w:val="0F603EC7"/>
    <w:rsid w:val="0F6079DB"/>
    <w:rsid w:val="0F6368A3"/>
    <w:rsid w:val="0F641B9A"/>
    <w:rsid w:val="0F650B78"/>
    <w:rsid w:val="0F69075A"/>
    <w:rsid w:val="0F69448E"/>
    <w:rsid w:val="0F6C4F66"/>
    <w:rsid w:val="0F6F016F"/>
    <w:rsid w:val="0F733402"/>
    <w:rsid w:val="0F783B72"/>
    <w:rsid w:val="0F786961"/>
    <w:rsid w:val="0F7956EE"/>
    <w:rsid w:val="0F7C08C0"/>
    <w:rsid w:val="0F7C6599"/>
    <w:rsid w:val="0F7D37F7"/>
    <w:rsid w:val="0F7E070B"/>
    <w:rsid w:val="0F7E3477"/>
    <w:rsid w:val="0F7E3F36"/>
    <w:rsid w:val="0F7F0F41"/>
    <w:rsid w:val="0F7F14A5"/>
    <w:rsid w:val="0F802CDD"/>
    <w:rsid w:val="0F8166C4"/>
    <w:rsid w:val="0F831428"/>
    <w:rsid w:val="0F8645C7"/>
    <w:rsid w:val="0F8A12DB"/>
    <w:rsid w:val="0F8D020F"/>
    <w:rsid w:val="0F9355DA"/>
    <w:rsid w:val="0F9D1D7F"/>
    <w:rsid w:val="0FA2599A"/>
    <w:rsid w:val="0FA6591C"/>
    <w:rsid w:val="0FA8520B"/>
    <w:rsid w:val="0FAB2D2F"/>
    <w:rsid w:val="0FAE4864"/>
    <w:rsid w:val="0FAE5E23"/>
    <w:rsid w:val="0FB64C56"/>
    <w:rsid w:val="0FB7270D"/>
    <w:rsid w:val="0FBF3811"/>
    <w:rsid w:val="0FCA6D94"/>
    <w:rsid w:val="0FCC5BC6"/>
    <w:rsid w:val="0FD10134"/>
    <w:rsid w:val="0FD10D03"/>
    <w:rsid w:val="0FD27518"/>
    <w:rsid w:val="0FD34206"/>
    <w:rsid w:val="0FD444F1"/>
    <w:rsid w:val="0FE0684D"/>
    <w:rsid w:val="0FE75425"/>
    <w:rsid w:val="0FE90D33"/>
    <w:rsid w:val="0FEB06E9"/>
    <w:rsid w:val="0FED1D91"/>
    <w:rsid w:val="0FEE0669"/>
    <w:rsid w:val="0FEE70B4"/>
    <w:rsid w:val="0FF56120"/>
    <w:rsid w:val="0FF9398A"/>
    <w:rsid w:val="0FFA25C6"/>
    <w:rsid w:val="1003719D"/>
    <w:rsid w:val="100644E3"/>
    <w:rsid w:val="100F583D"/>
    <w:rsid w:val="10134955"/>
    <w:rsid w:val="10135FFF"/>
    <w:rsid w:val="101D0024"/>
    <w:rsid w:val="101E557F"/>
    <w:rsid w:val="102351BA"/>
    <w:rsid w:val="102402E1"/>
    <w:rsid w:val="1027317C"/>
    <w:rsid w:val="10287106"/>
    <w:rsid w:val="102C0118"/>
    <w:rsid w:val="102E7620"/>
    <w:rsid w:val="10340A9C"/>
    <w:rsid w:val="103B355B"/>
    <w:rsid w:val="103C03B2"/>
    <w:rsid w:val="104C3C7A"/>
    <w:rsid w:val="104D7A34"/>
    <w:rsid w:val="104E57A8"/>
    <w:rsid w:val="104E5CDB"/>
    <w:rsid w:val="104E5F2C"/>
    <w:rsid w:val="105170C4"/>
    <w:rsid w:val="10525114"/>
    <w:rsid w:val="105379BE"/>
    <w:rsid w:val="10580783"/>
    <w:rsid w:val="10584DBF"/>
    <w:rsid w:val="105E2FF7"/>
    <w:rsid w:val="105E5B1F"/>
    <w:rsid w:val="105E74E5"/>
    <w:rsid w:val="10663DE2"/>
    <w:rsid w:val="10665DA0"/>
    <w:rsid w:val="10673A27"/>
    <w:rsid w:val="10685BD2"/>
    <w:rsid w:val="107A2416"/>
    <w:rsid w:val="107B7E97"/>
    <w:rsid w:val="107D6CB2"/>
    <w:rsid w:val="10815624"/>
    <w:rsid w:val="10843B80"/>
    <w:rsid w:val="10970C78"/>
    <w:rsid w:val="10971292"/>
    <w:rsid w:val="10982E64"/>
    <w:rsid w:val="109B03CC"/>
    <w:rsid w:val="109B33AC"/>
    <w:rsid w:val="109C5E4D"/>
    <w:rsid w:val="10AE1788"/>
    <w:rsid w:val="10B028F0"/>
    <w:rsid w:val="10B4758E"/>
    <w:rsid w:val="10B54C2C"/>
    <w:rsid w:val="10B65ED4"/>
    <w:rsid w:val="10BA0C81"/>
    <w:rsid w:val="10BB1B9C"/>
    <w:rsid w:val="10BB561D"/>
    <w:rsid w:val="10D00653"/>
    <w:rsid w:val="10DA1456"/>
    <w:rsid w:val="10E20B40"/>
    <w:rsid w:val="10E70970"/>
    <w:rsid w:val="10E779AE"/>
    <w:rsid w:val="10ED0548"/>
    <w:rsid w:val="10F47B13"/>
    <w:rsid w:val="10F76A75"/>
    <w:rsid w:val="10FE7F43"/>
    <w:rsid w:val="110348F8"/>
    <w:rsid w:val="11073260"/>
    <w:rsid w:val="11082F7E"/>
    <w:rsid w:val="11083D25"/>
    <w:rsid w:val="110943CE"/>
    <w:rsid w:val="110950F8"/>
    <w:rsid w:val="110A1D05"/>
    <w:rsid w:val="110E0E69"/>
    <w:rsid w:val="110F6FAB"/>
    <w:rsid w:val="11121121"/>
    <w:rsid w:val="11142082"/>
    <w:rsid w:val="11157C92"/>
    <w:rsid w:val="111E58ED"/>
    <w:rsid w:val="11202BD7"/>
    <w:rsid w:val="11253490"/>
    <w:rsid w:val="11285A31"/>
    <w:rsid w:val="11332796"/>
    <w:rsid w:val="11377D67"/>
    <w:rsid w:val="113D42D5"/>
    <w:rsid w:val="114278B6"/>
    <w:rsid w:val="114E2A33"/>
    <w:rsid w:val="11526A01"/>
    <w:rsid w:val="1154337F"/>
    <w:rsid w:val="11554939"/>
    <w:rsid w:val="11566901"/>
    <w:rsid w:val="11587879"/>
    <w:rsid w:val="115922FA"/>
    <w:rsid w:val="115C5179"/>
    <w:rsid w:val="115D4909"/>
    <w:rsid w:val="115E6C0F"/>
    <w:rsid w:val="116B31B3"/>
    <w:rsid w:val="11790EE1"/>
    <w:rsid w:val="117C7A67"/>
    <w:rsid w:val="118029CC"/>
    <w:rsid w:val="11832134"/>
    <w:rsid w:val="11841DD8"/>
    <w:rsid w:val="118555A5"/>
    <w:rsid w:val="118E44DC"/>
    <w:rsid w:val="11932907"/>
    <w:rsid w:val="1196589A"/>
    <w:rsid w:val="1196735D"/>
    <w:rsid w:val="11981EA0"/>
    <w:rsid w:val="119E1BC1"/>
    <w:rsid w:val="11A17C7A"/>
    <w:rsid w:val="11A30296"/>
    <w:rsid w:val="11A3412D"/>
    <w:rsid w:val="11A52305"/>
    <w:rsid w:val="11AC2746"/>
    <w:rsid w:val="11AD1962"/>
    <w:rsid w:val="11B756A0"/>
    <w:rsid w:val="11B838EE"/>
    <w:rsid w:val="11BA1091"/>
    <w:rsid w:val="11BA6CE1"/>
    <w:rsid w:val="11BB2272"/>
    <w:rsid w:val="11C97C92"/>
    <w:rsid w:val="11CB5F42"/>
    <w:rsid w:val="11CC31C7"/>
    <w:rsid w:val="11CC61F3"/>
    <w:rsid w:val="11CE674D"/>
    <w:rsid w:val="11CF74C4"/>
    <w:rsid w:val="11D23D73"/>
    <w:rsid w:val="11D31ACC"/>
    <w:rsid w:val="11D40E7B"/>
    <w:rsid w:val="11D471CF"/>
    <w:rsid w:val="11D8046E"/>
    <w:rsid w:val="11DA7834"/>
    <w:rsid w:val="11E47469"/>
    <w:rsid w:val="11EE07CB"/>
    <w:rsid w:val="11F137E7"/>
    <w:rsid w:val="11F2097D"/>
    <w:rsid w:val="11F54B32"/>
    <w:rsid w:val="11F6754A"/>
    <w:rsid w:val="120D67E8"/>
    <w:rsid w:val="120D6C97"/>
    <w:rsid w:val="120E66B5"/>
    <w:rsid w:val="121656BA"/>
    <w:rsid w:val="1217313B"/>
    <w:rsid w:val="12184440"/>
    <w:rsid w:val="12190B00"/>
    <w:rsid w:val="121C4A22"/>
    <w:rsid w:val="121D5045"/>
    <w:rsid w:val="122449D0"/>
    <w:rsid w:val="12285395"/>
    <w:rsid w:val="122B1DDC"/>
    <w:rsid w:val="122C0499"/>
    <w:rsid w:val="122C2A89"/>
    <w:rsid w:val="122E37D8"/>
    <w:rsid w:val="122E5DA7"/>
    <w:rsid w:val="12303E95"/>
    <w:rsid w:val="12324FEA"/>
    <w:rsid w:val="123526EB"/>
    <w:rsid w:val="123705E1"/>
    <w:rsid w:val="123A23F6"/>
    <w:rsid w:val="12410106"/>
    <w:rsid w:val="12427BD0"/>
    <w:rsid w:val="12450788"/>
    <w:rsid w:val="12485F90"/>
    <w:rsid w:val="124E05B6"/>
    <w:rsid w:val="12507790"/>
    <w:rsid w:val="12521D53"/>
    <w:rsid w:val="125D51D0"/>
    <w:rsid w:val="125F5531"/>
    <w:rsid w:val="1266673E"/>
    <w:rsid w:val="126718DA"/>
    <w:rsid w:val="126B3360"/>
    <w:rsid w:val="126B3681"/>
    <w:rsid w:val="126B72F1"/>
    <w:rsid w:val="126C41BE"/>
    <w:rsid w:val="127A31E0"/>
    <w:rsid w:val="127B5EC4"/>
    <w:rsid w:val="127E7AF4"/>
    <w:rsid w:val="1282602A"/>
    <w:rsid w:val="128503A3"/>
    <w:rsid w:val="12855EAD"/>
    <w:rsid w:val="12891F54"/>
    <w:rsid w:val="128B7F57"/>
    <w:rsid w:val="128D2368"/>
    <w:rsid w:val="128E7AA2"/>
    <w:rsid w:val="12914724"/>
    <w:rsid w:val="1295180B"/>
    <w:rsid w:val="129B4F30"/>
    <w:rsid w:val="129D560E"/>
    <w:rsid w:val="12A97C4C"/>
    <w:rsid w:val="12AC2236"/>
    <w:rsid w:val="12B16E18"/>
    <w:rsid w:val="12B2138C"/>
    <w:rsid w:val="12B363D0"/>
    <w:rsid w:val="12B454AF"/>
    <w:rsid w:val="12B832BA"/>
    <w:rsid w:val="12BC0F4A"/>
    <w:rsid w:val="12BD28D9"/>
    <w:rsid w:val="12BD38C9"/>
    <w:rsid w:val="12C31056"/>
    <w:rsid w:val="12C31CA1"/>
    <w:rsid w:val="12C82F5F"/>
    <w:rsid w:val="12D0722A"/>
    <w:rsid w:val="12D46372"/>
    <w:rsid w:val="12D56D87"/>
    <w:rsid w:val="12DC1AF5"/>
    <w:rsid w:val="12DC7A01"/>
    <w:rsid w:val="12E33B5E"/>
    <w:rsid w:val="12E5045B"/>
    <w:rsid w:val="12E83A32"/>
    <w:rsid w:val="12EB4AF9"/>
    <w:rsid w:val="12EE2764"/>
    <w:rsid w:val="12F13F58"/>
    <w:rsid w:val="12F2085F"/>
    <w:rsid w:val="12F302A2"/>
    <w:rsid w:val="12F37627"/>
    <w:rsid w:val="12F46AE7"/>
    <w:rsid w:val="12FB6C31"/>
    <w:rsid w:val="12FD7298"/>
    <w:rsid w:val="13015EE2"/>
    <w:rsid w:val="13023C67"/>
    <w:rsid w:val="13033F40"/>
    <w:rsid w:val="130454F7"/>
    <w:rsid w:val="130F69D0"/>
    <w:rsid w:val="13141931"/>
    <w:rsid w:val="131612DF"/>
    <w:rsid w:val="1316477D"/>
    <w:rsid w:val="1316500A"/>
    <w:rsid w:val="13173364"/>
    <w:rsid w:val="131961E1"/>
    <w:rsid w:val="131B556A"/>
    <w:rsid w:val="131C6789"/>
    <w:rsid w:val="131E2669"/>
    <w:rsid w:val="13205B6C"/>
    <w:rsid w:val="13247678"/>
    <w:rsid w:val="13255194"/>
    <w:rsid w:val="132A07A2"/>
    <w:rsid w:val="132A1D84"/>
    <w:rsid w:val="132B0AEB"/>
    <w:rsid w:val="132E2AF1"/>
    <w:rsid w:val="13334931"/>
    <w:rsid w:val="1336388C"/>
    <w:rsid w:val="13371545"/>
    <w:rsid w:val="13390A6F"/>
    <w:rsid w:val="1347502D"/>
    <w:rsid w:val="134C7DD8"/>
    <w:rsid w:val="135A45D2"/>
    <w:rsid w:val="135A4A4C"/>
    <w:rsid w:val="135E7A19"/>
    <w:rsid w:val="135F2271"/>
    <w:rsid w:val="136268A4"/>
    <w:rsid w:val="1369755D"/>
    <w:rsid w:val="136A056A"/>
    <w:rsid w:val="136C4C68"/>
    <w:rsid w:val="136E48DD"/>
    <w:rsid w:val="136F1284"/>
    <w:rsid w:val="13726BE6"/>
    <w:rsid w:val="13737E74"/>
    <w:rsid w:val="137A4ED8"/>
    <w:rsid w:val="1383143E"/>
    <w:rsid w:val="138A4435"/>
    <w:rsid w:val="13914877"/>
    <w:rsid w:val="1395718D"/>
    <w:rsid w:val="139C67D3"/>
    <w:rsid w:val="139F5E4C"/>
    <w:rsid w:val="13A938D2"/>
    <w:rsid w:val="13AB2D4C"/>
    <w:rsid w:val="13AE03B8"/>
    <w:rsid w:val="13B11A73"/>
    <w:rsid w:val="13B47FB1"/>
    <w:rsid w:val="13B54248"/>
    <w:rsid w:val="13B72BE8"/>
    <w:rsid w:val="13BB107A"/>
    <w:rsid w:val="13BF6FBE"/>
    <w:rsid w:val="13C02BD6"/>
    <w:rsid w:val="13C90583"/>
    <w:rsid w:val="13CA565A"/>
    <w:rsid w:val="13CB5C89"/>
    <w:rsid w:val="13D2120A"/>
    <w:rsid w:val="13D26B47"/>
    <w:rsid w:val="13D351E3"/>
    <w:rsid w:val="13DB5B4E"/>
    <w:rsid w:val="13DC4C52"/>
    <w:rsid w:val="13E172FE"/>
    <w:rsid w:val="13E658EF"/>
    <w:rsid w:val="13E81D02"/>
    <w:rsid w:val="13E823A5"/>
    <w:rsid w:val="13E855B5"/>
    <w:rsid w:val="13EA5E56"/>
    <w:rsid w:val="13EB7CD4"/>
    <w:rsid w:val="13EF07C3"/>
    <w:rsid w:val="13FE555A"/>
    <w:rsid w:val="1401478B"/>
    <w:rsid w:val="14084EA5"/>
    <w:rsid w:val="140B4824"/>
    <w:rsid w:val="140C22F2"/>
    <w:rsid w:val="14173554"/>
    <w:rsid w:val="14183A8A"/>
    <w:rsid w:val="14190D91"/>
    <w:rsid w:val="14197409"/>
    <w:rsid w:val="141D7E28"/>
    <w:rsid w:val="141E5A8F"/>
    <w:rsid w:val="142166CD"/>
    <w:rsid w:val="14222877"/>
    <w:rsid w:val="1422479A"/>
    <w:rsid w:val="14320F90"/>
    <w:rsid w:val="14371000"/>
    <w:rsid w:val="143862B8"/>
    <w:rsid w:val="14386C78"/>
    <w:rsid w:val="143A10C4"/>
    <w:rsid w:val="143E3DC5"/>
    <w:rsid w:val="143F430F"/>
    <w:rsid w:val="144227CC"/>
    <w:rsid w:val="14430A9C"/>
    <w:rsid w:val="14444E8F"/>
    <w:rsid w:val="144968D3"/>
    <w:rsid w:val="144A5F10"/>
    <w:rsid w:val="14576EEE"/>
    <w:rsid w:val="14596B6E"/>
    <w:rsid w:val="145B0D35"/>
    <w:rsid w:val="145C6D07"/>
    <w:rsid w:val="145C7975"/>
    <w:rsid w:val="145D0DF7"/>
    <w:rsid w:val="146653D3"/>
    <w:rsid w:val="1469173E"/>
    <w:rsid w:val="146D5498"/>
    <w:rsid w:val="146F6B7D"/>
    <w:rsid w:val="1475649E"/>
    <w:rsid w:val="14765F95"/>
    <w:rsid w:val="147B03A7"/>
    <w:rsid w:val="147C581C"/>
    <w:rsid w:val="147D38AA"/>
    <w:rsid w:val="148956D1"/>
    <w:rsid w:val="149312D1"/>
    <w:rsid w:val="149419E7"/>
    <w:rsid w:val="149534F0"/>
    <w:rsid w:val="149603BA"/>
    <w:rsid w:val="149860E8"/>
    <w:rsid w:val="149914B8"/>
    <w:rsid w:val="149C415F"/>
    <w:rsid w:val="14A163C3"/>
    <w:rsid w:val="14A27CE0"/>
    <w:rsid w:val="14A453D4"/>
    <w:rsid w:val="14A52A75"/>
    <w:rsid w:val="14A538FC"/>
    <w:rsid w:val="14A57B5E"/>
    <w:rsid w:val="14A646A4"/>
    <w:rsid w:val="14B46C73"/>
    <w:rsid w:val="14B90622"/>
    <w:rsid w:val="14BB338F"/>
    <w:rsid w:val="14BC4694"/>
    <w:rsid w:val="14BD2115"/>
    <w:rsid w:val="14C31FB0"/>
    <w:rsid w:val="14C804A6"/>
    <w:rsid w:val="14C84440"/>
    <w:rsid w:val="14D00FC4"/>
    <w:rsid w:val="14D6523E"/>
    <w:rsid w:val="14DE44F9"/>
    <w:rsid w:val="14EA74F1"/>
    <w:rsid w:val="14F63F28"/>
    <w:rsid w:val="14F744EA"/>
    <w:rsid w:val="14F918C9"/>
    <w:rsid w:val="1500110B"/>
    <w:rsid w:val="1504288A"/>
    <w:rsid w:val="15045B3E"/>
    <w:rsid w:val="1506487D"/>
    <w:rsid w:val="15115938"/>
    <w:rsid w:val="151C5AD2"/>
    <w:rsid w:val="151C5B66"/>
    <w:rsid w:val="151D16CA"/>
    <w:rsid w:val="151E405B"/>
    <w:rsid w:val="15221E3A"/>
    <w:rsid w:val="152A44C3"/>
    <w:rsid w:val="152E7F36"/>
    <w:rsid w:val="152F50CE"/>
    <w:rsid w:val="152F5E2C"/>
    <w:rsid w:val="15306A1D"/>
    <w:rsid w:val="15335B21"/>
    <w:rsid w:val="15340E6F"/>
    <w:rsid w:val="15374672"/>
    <w:rsid w:val="15385135"/>
    <w:rsid w:val="153C6033"/>
    <w:rsid w:val="15452C78"/>
    <w:rsid w:val="15453715"/>
    <w:rsid w:val="1546748B"/>
    <w:rsid w:val="154803D5"/>
    <w:rsid w:val="15500A2F"/>
    <w:rsid w:val="15535E8C"/>
    <w:rsid w:val="155A2499"/>
    <w:rsid w:val="155A7A15"/>
    <w:rsid w:val="155D0D7A"/>
    <w:rsid w:val="155D489C"/>
    <w:rsid w:val="15663828"/>
    <w:rsid w:val="15667D6D"/>
    <w:rsid w:val="156740CA"/>
    <w:rsid w:val="156F36EE"/>
    <w:rsid w:val="157222A0"/>
    <w:rsid w:val="1574407E"/>
    <w:rsid w:val="158045F1"/>
    <w:rsid w:val="158167EC"/>
    <w:rsid w:val="15834974"/>
    <w:rsid w:val="158C3A09"/>
    <w:rsid w:val="15904A38"/>
    <w:rsid w:val="15924498"/>
    <w:rsid w:val="15954948"/>
    <w:rsid w:val="15962673"/>
    <w:rsid w:val="159E7A42"/>
    <w:rsid w:val="15A0012B"/>
    <w:rsid w:val="15A2357D"/>
    <w:rsid w:val="15A315B3"/>
    <w:rsid w:val="15A94914"/>
    <w:rsid w:val="15AB431C"/>
    <w:rsid w:val="15AF40D5"/>
    <w:rsid w:val="15B86E7D"/>
    <w:rsid w:val="15B91E2B"/>
    <w:rsid w:val="15BA02BF"/>
    <w:rsid w:val="15C34EFE"/>
    <w:rsid w:val="15C80AE4"/>
    <w:rsid w:val="15CF65AA"/>
    <w:rsid w:val="15CF79D4"/>
    <w:rsid w:val="15D53B82"/>
    <w:rsid w:val="15D72862"/>
    <w:rsid w:val="15D90161"/>
    <w:rsid w:val="15D95FC2"/>
    <w:rsid w:val="15DC6CEA"/>
    <w:rsid w:val="15DD69F0"/>
    <w:rsid w:val="15E54061"/>
    <w:rsid w:val="15E5463F"/>
    <w:rsid w:val="15E708FE"/>
    <w:rsid w:val="15EB1A7B"/>
    <w:rsid w:val="15EE5800"/>
    <w:rsid w:val="15EE7BFF"/>
    <w:rsid w:val="15F05822"/>
    <w:rsid w:val="15F25DE0"/>
    <w:rsid w:val="15F314C5"/>
    <w:rsid w:val="15F56E57"/>
    <w:rsid w:val="15F76393"/>
    <w:rsid w:val="15FA08EE"/>
    <w:rsid w:val="15FC08BC"/>
    <w:rsid w:val="15FC44EA"/>
    <w:rsid w:val="1608231F"/>
    <w:rsid w:val="16094A86"/>
    <w:rsid w:val="160B254E"/>
    <w:rsid w:val="160B2C30"/>
    <w:rsid w:val="160F17DA"/>
    <w:rsid w:val="16112D35"/>
    <w:rsid w:val="161B2052"/>
    <w:rsid w:val="161D7F92"/>
    <w:rsid w:val="16232CE1"/>
    <w:rsid w:val="16296DE9"/>
    <w:rsid w:val="162E43DF"/>
    <w:rsid w:val="16332F7C"/>
    <w:rsid w:val="16396D40"/>
    <w:rsid w:val="163D17A3"/>
    <w:rsid w:val="163D6FAB"/>
    <w:rsid w:val="1643445B"/>
    <w:rsid w:val="16435ED6"/>
    <w:rsid w:val="16451A22"/>
    <w:rsid w:val="1648057E"/>
    <w:rsid w:val="1651252C"/>
    <w:rsid w:val="16554AB0"/>
    <w:rsid w:val="165B0BC3"/>
    <w:rsid w:val="165D55BD"/>
    <w:rsid w:val="16664E65"/>
    <w:rsid w:val="166665BA"/>
    <w:rsid w:val="166E0106"/>
    <w:rsid w:val="166E4DF6"/>
    <w:rsid w:val="166E51F7"/>
    <w:rsid w:val="167458C4"/>
    <w:rsid w:val="16761466"/>
    <w:rsid w:val="167D4C1F"/>
    <w:rsid w:val="16802DDC"/>
    <w:rsid w:val="168121CA"/>
    <w:rsid w:val="16820703"/>
    <w:rsid w:val="168F5936"/>
    <w:rsid w:val="16954814"/>
    <w:rsid w:val="1697741D"/>
    <w:rsid w:val="169B46B9"/>
    <w:rsid w:val="169C0784"/>
    <w:rsid w:val="16A135AF"/>
    <w:rsid w:val="16A8264F"/>
    <w:rsid w:val="16AC2069"/>
    <w:rsid w:val="16AE76B6"/>
    <w:rsid w:val="16B23703"/>
    <w:rsid w:val="16B873D9"/>
    <w:rsid w:val="16BD14A7"/>
    <w:rsid w:val="16BE775E"/>
    <w:rsid w:val="16C172BF"/>
    <w:rsid w:val="16C22CBD"/>
    <w:rsid w:val="16C8738D"/>
    <w:rsid w:val="16CF00B5"/>
    <w:rsid w:val="16D6189E"/>
    <w:rsid w:val="16DF0E96"/>
    <w:rsid w:val="16E0491D"/>
    <w:rsid w:val="16E41FCC"/>
    <w:rsid w:val="16E81AA3"/>
    <w:rsid w:val="16E85933"/>
    <w:rsid w:val="16E97227"/>
    <w:rsid w:val="16ED142C"/>
    <w:rsid w:val="16EE1089"/>
    <w:rsid w:val="16EE18D7"/>
    <w:rsid w:val="16F62EC4"/>
    <w:rsid w:val="16FA74C1"/>
    <w:rsid w:val="17007547"/>
    <w:rsid w:val="170318D0"/>
    <w:rsid w:val="17072039"/>
    <w:rsid w:val="170B0BAA"/>
    <w:rsid w:val="170E670A"/>
    <w:rsid w:val="17126D66"/>
    <w:rsid w:val="17160CB0"/>
    <w:rsid w:val="171966F1"/>
    <w:rsid w:val="17203772"/>
    <w:rsid w:val="17211058"/>
    <w:rsid w:val="1726072D"/>
    <w:rsid w:val="172734B8"/>
    <w:rsid w:val="17274CF0"/>
    <w:rsid w:val="172C0A2B"/>
    <w:rsid w:val="17386FA6"/>
    <w:rsid w:val="173D7A04"/>
    <w:rsid w:val="17410897"/>
    <w:rsid w:val="17412D73"/>
    <w:rsid w:val="17480D20"/>
    <w:rsid w:val="174B5125"/>
    <w:rsid w:val="174C3A48"/>
    <w:rsid w:val="174C646B"/>
    <w:rsid w:val="174E05EE"/>
    <w:rsid w:val="174F1759"/>
    <w:rsid w:val="175120CE"/>
    <w:rsid w:val="17613B64"/>
    <w:rsid w:val="1762592C"/>
    <w:rsid w:val="17633794"/>
    <w:rsid w:val="176534AC"/>
    <w:rsid w:val="176A5ECA"/>
    <w:rsid w:val="176D617B"/>
    <w:rsid w:val="1779020F"/>
    <w:rsid w:val="177C5962"/>
    <w:rsid w:val="177C63A2"/>
    <w:rsid w:val="177F7599"/>
    <w:rsid w:val="1781084A"/>
    <w:rsid w:val="1781171D"/>
    <w:rsid w:val="17845E79"/>
    <w:rsid w:val="178755AD"/>
    <w:rsid w:val="178C2E18"/>
    <w:rsid w:val="178E1CDC"/>
    <w:rsid w:val="178F1C29"/>
    <w:rsid w:val="1791398D"/>
    <w:rsid w:val="17930C2D"/>
    <w:rsid w:val="17956996"/>
    <w:rsid w:val="179700B8"/>
    <w:rsid w:val="17984342"/>
    <w:rsid w:val="179B3233"/>
    <w:rsid w:val="179C203D"/>
    <w:rsid w:val="179C5355"/>
    <w:rsid w:val="17A018FF"/>
    <w:rsid w:val="17B357CE"/>
    <w:rsid w:val="17B476DC"/>
    <w:rsid w:val="17B529E4"/>
    <w:rsid w:val="17B71BC9"/>
    <w:rsid w:val="17B87F93"/>
    <w:rsid w:val="17B907F9"/>
    <w:rsid w:val="17B90DB0"/>
    <w:rsid w:val="17C66728"/>
    <w:rsid w:val="17CD561E"/>
    <w:rsid w:val="17CF06D5"/>
    <w:rsid w:val="17D15E9F"/>
    <w:rsid w:val="17DB4497"/>
    <w:rsid w:val="17DF53D3"/>
    <w:rsid w:val="17E52942"/>
    <w:rsid w:val="17E57A35"/>
    <w:rsid w:val="17E7773F"/>
    <w:rsid w:val="17ED0DC3"/>
    <w:rsid w:val="17ED5A9A"/>
    <w:rsid w:val="17EE11A4"/>
    <w:rsid w:val="17F60D76"/>
    <w:rsid w:val="17F76A76"/>
    <w:rsid w:val="17FE5A6A"/>
    <w:rsid w:val="18004E96"/>
    <w:rsid w:val="18047A67"/>
    <w:rsid w:val="180F7A97"/>
    <w:rsid w:val="18100D5A"/>
    <w:rsid w:val="18116C89"/>
    <w:rsid w:val="18143F62"/>
    <w:rsid w:val="18145C80"/>
    <w:rsid w:val="18162C40"/>
    <w:rsid w:val="18180133"/>
    <w:rsid w:val="181E5F9F"/>
    <w:rsid w:val="18281F45"/>
    <w:rsid w:val="18291449"/>
    <w:rsid w:val="18294B52"/>
    <w:rsid w:val="182C6DEF"/>
    <w:rsid w:val="18320B7A"/>
    <w:rsid w:val="183304C3"/>
    <w:rsid w:val="18392BD1"/>
    <w:rsid w:val="183A204C"/>
    <w:rsid w:val="183E5566"/>
    <w:rsid w:val="183F1D57"/>
    <w:rsid w:val="18403F55"/>
    <w:rsid w:val="18417221"/>
    <w:rsid w:val="184208AE"/>
    <w:rsid w:val="184B11A6"/>
    <w:rsid w:val="185214F6"/>
    <w:rsid w:val="18545242"/>
    <w:rsid w:val="18553EFB"/>
    <w:rsid w:val="18592D4A"/>
    <w:rsid w:val="185B11CE"/>
    <w:rsid w:val="185C3BA9"/>
    <w:rsid w:val="186060B4"/>
    <w:rsid w:val="18615680"/>
    <w:rsid w:val="18626EC4"/>
    <w:rsid w:val="18665D1F"/>
    <w:rsid w:val="18691FFF"/>
    <w:rsid w:val="186C4C13"/>
    <w:rsid w:val="186D59A2"/>
    <w:rsid w:val="18714D6D"/>
    <w:rsid w:val="1875190C"/>
    <w:rsid w:val="1876194F"/>
    <w:rsid w:val="18772A96"/>
    <w:rsid w:val="187A31DC"/>
    <w:rsid w:val="187A401B"/>
    <w:rsid w:val="187C26A3"/>
    <w:rsid w:val="18802DA9"/>
    <w:rsid w:val="18823DF0"/>
    <w:rsid w:val="18826048"/>
    <w:rsid w:val="18827577"/>
    <w:rsid w:val="1885206F"/>
    <w:rsid w:val="18860087"/>
    <w:rsid w:val="18885A2C"/>
    <w:rsid w:val="18893450"/>
    <w:rsid w:val="188C1E56"/>
    <w:rsid w:val="188C54EF"/>
    <w:rsid w:val="188E5359"/>
    <w:rsid w:val="18942C92"/>
    <w:rsid w:val="18991A99"/>
    <w:rsid w:val="189A7AA8"/>
    <w:rsid w:val="18A33326"/>
    <w:rsid w:val="18A43AD2"/>
    <w:rsid w:val="18AB6E88"/>
    <w:rsid w:val="18AD7C80"/>
    <w:rsid w:val="18AE7B5A"/>
    <w:rsid w:val="18AF588E"/>
    <w:rsid w:val="18B0330F"/>
    <w:rsid w:val="18B30A11"/>
    <w:rsid w:val="18B419DE"/>
    <w:rsid w:val="18BA6F97"/>
    <w:rsid w:val="18BB4BC1"/>
    <w:rsid w:val="18BB5D4A"/>
    <w:rsid w:val="18BC45F0"/>
    <w:rsid w:val="18C423F7"/>
    <w:rsid w:val="18C478C6"/>
    <w:rsid w:val="18C54A14"/>
    <w:rsid w:val="18C9380E"/>
    <w:rsid w:val="18CE6484"/>
    <w:rsid w:val="18DA2CB2"/>
    <w:rsid w:val="18DC2E71"/>
    <w:rsid w:val="18E100F8"/>
    <w:rsid w:val="18E260E8"/>
    <w:rsid w:val="18E33A86"/>
    <w:rsid w:val="18E40722"/>
    <w:rsid w:val="18E64727"/>
    <w:rsid w:val="18E71BFB"/>
    <w:rsid w:val="18EB1E70"/>
    <w:rsid w:val="18EC0942"/>
    <w:rsid w:val="18EE1D90"/>
    <w:rsid w:val="18EF331D"/>
    <w:rsid w:val="18F20C19"/>
    <w:rsid w:val="18F40CE1"/>
    <w:rsid w:val="18F45443"/>
    <w:rsid w:val="18F6136B"/>
    <w:rsid w:val="190E346A"/>
    <w:rsid w:val="190F5588"/>
    <w:rsid w:val="19122AFF"/>
    <w:rsid w:val="191974BC"/>
    <w:rsid w:val="191D5665"/>
    <w:rsid w:val="19250D50"/>
    <w:rsid w:val="19267CFE"/>
    <w:rsid w:val="192A4134"/>
    <w:rsid w:val="192C60D0"/>
    <w:rsid w:val="192F03D6"/>
    <w:rsid w:val="192F165F"/>
    <w:rsid w:val="193200F3"/>
    <w:rsid w:val="19323316"/>
    <w:rsid w:val="19352DFF"/>
    <w:rsid w:val="19360FEA"/>
    <w:rsid w:val="19396FDB"/>
    <w:rsid w:val="1942410E"/>
    <w:rsid w:val="194437DC"/>
    <w:rsid w:val="19472849"/>
    <w:rsid w:val="194A6EBD"/>
    <w:rsid w:val="19503304"/>
    <w:rsid w:val="19587DF7"/>
    <w:rsid w:val="19596641"/>
    <w:rsid w:val="195B197F"/>
    <w:rsid w:val="195C2C24"/>
    <w:rsid w:val="195D37AF"/>
    <w:rsid w:val="195D76F4"/>
    <w:rsid w:val="195F239D"/>
    <w:rsid w:val="195F43AD"/>
    <w:rsid w:val="19611C88"/>
    <w:rsid w:val="19636636"/>
    <w:rsid w:val="196562B6"/>
    <w:rsid w:val="1968723B"/>
    <w:rsid w:val="196B3A43"/>
    <w:rsid w:val="197A19D2"/>
    <w:rsid w:val="197A6199"/>
    <w:rsid w:val="197B11FE"/>
    <w:rsid w:val="1982552F"/>
    <w:rsid w:val="1984716E"/>
    <w:rsid w:val="198652AD"/>
    <w:rsid w:val="1988776F"/>
    <w:rsid w:val="198A0A74"/>
    <w:rsid w:val="198C3F77"/>
    <w:rsid w:val="19903C83"/>
    <w:rsid w:val="19965B79"/>
    <w:rsid w:val="199A0D0F"/>
    <w:rsid w:val="19A071B2"/>
    <w:rsid w:val="19A34B6A"/>
    <w:rsid w:val="19A44AEE"/>
    <w:rsid w:val="19A4748C"/>
    <w:rsid w:val="19A86AD6"/>
    <w:rsid w:val="19AC5369"/>
    <w:rsid w:val="19AC59EB"/>
    <w:rsid w:val="19B06735"/>
    <w:rsid w:val="19B177C2"/>
    <w:rsid w:val="19BA7045"/>
    <w:rsid w:val="19BB1243"/>
    <w:rsid w:val="19BE7E00"/>
    <w:rsid w:val="19C00F4E"/>
    <w:rsid w:val="19C1709E"/>
    <w:rsid w:val="19C20145"/>
    <w:rsid w:val="19CB4D03"/>
    <w:rsid w:val="19D3425D"/>
    <w:rsid w:val="19D5169F"/>
    <w:rsid w:val="19D63573"/>
    <w:rsid w:val="19D6481E"/>
    <w:rsid w:val="19D64E98"/>
    <w:rsid w:val="19D652F0"/>
    <w:rsid w:val="19D946FF"/>
    <w:rsid w:val="19E47E89"/>
    <w:rsid w:val="19E60165"/>
    <w:rsid w:val="19F2719F"/>
    <w:rsid w:val="19F300AF"/>
    <w:rsid w:val="19F34C20"/>
    <w:rsid w:val="19FB7AAE"/>
    <w:rsid w:val="1A0E07EF"/>
    <w:rsid w:val="1A0F74A8"/>
    <w:rsid w:val="1A1D21EC"/>
    <w:rsid w:val="1A223BFC"/>
    <w:rsid w:val="1A256122"/>
    <w:rsid w:val="1A2569BE"/>
    <w:rsid w:val="1A2F544E"/>
    <w:rsid w:val="1A3420BD"/>
    <w:rsid w:val="1A3C2A96"/>
    <w:rsid w:val="1A3D121D"/>
    <w:rsid w:val="1A400394"/>
    <w:rsid w:val="1A426DAC"/>
    <w:rsid w:val="1A4646AB"/>
    <w:rsid w:val="1A4948C3"/>
    <w:rsid w:val="1A4C35D7"/>
    <w:rsid w:val="1A507849"/>
    <w:rsid w:val="1A5107C5"/>
    <w:rsid w:val="1A547FA6"/>
    <w:rsid w:val="1A581056"/>
    <w:rsid w:val="1A5C0983"/>
    <w:rsid w:val="1A5C0DCD"/>
    <w:rsid w:val="1A601B28"/>
    <w:rsid w:val="1A694FF6"/>
    <w:rsid w:val="1A6B6745"/>
    <w:rsid w:val="1A6F00F0"/>
    <w:rsid w:val="1A6F0924"/>
    <w:rsid w:val="1A6F74A1"/>
    <w:rsid w:val="1A7361E4"/>
    <w:rsid w:val="1A74626B"/>
    <w:rsid w:val="1A7621A7"/>
    <w:rsid w:val="1A7A0008"/>
    <w:rsid w:val="1A7C0FB8"/>
    <w:rsid w:val="1A815789"/>
    <w:rsid w:val="1A8302D5"/>
    <w:rsid w:val="1A8356EF"/>
    <w:rsid w:val="1A8D462C"/>
    <w:rsid w:val="1A8F7577"/>
    <w:rsid w:val="1A915A23"/>
    <w:rsid w:val="1A917ED8"/>
    <w:rsid w:val="1A962DAC"/>
    <w:rsid w:val="1A9A3371"/>
    <w:rsid w:val="1A9D0930"/>
    <w:rsid w:val="1A9D26C6"/>
    <w:rsid w:val="1A9F1134"/>
    <w:rsid w:val="1AA25CBE"/>
    <w:rsid w:val="1AA27764"/>
    <w:rsid w:val="1AA54191"/>
    <w:rsid w:val="1AA5769E"/>
    <w:rsid w:val="1AAA4995"/>
    <w:rsid w:val="1AB47E47"/>
    <w:rsid w:val="1AB805D2"/>
    <w:rsid w:val="1AC054E2"/>
    <w:rsid w:val="1AC777A4"/>
    <w:rsid w:val="1ACC441F"/>
    <w:rsid w:val="1AD21C4F"/>
    <w:rsid w:val="1AD33F8D"/>
    <w:rsid w:val="1AD47792"/>
    <w:rsid w:val="1AD62E24"/>
    <w:rsid w:val="1AD92C25"/>
    <w:rsid w:val="1ADE1FEE"/>
    <w:rsid w:val="1AE4101F"/>
    <w:rsid w:val="1AF11BF3"/>
    <w:rsid w:val="1AF4704F"/>
    <w:rsid w:val="1AF63CAA"/>
    <w:rsid w:val="1AF65748"/>
    <w:rsid w:val="1AF74740"/>
    <w:rsid w:val="1B00109E"/>
    <w:rsid w:val="1B064DAD"/>
    <w:rsid w:val="1B073464"/>
    <w:rsid w:val="1B0C6084"/>
    <w:rsid w:val="1B28554B"/>
    <w:rsid w:val="1B296971"/>
    <w:rsid w:val="1B3024A4"/>
    <w:rsid w:val="1B322C98"/>
    <w:rsid w:val="1B336A52"/>
    <w:rsid w:val="1B351C24"/>
    <w:rsid w:val="1B356531"/>
    <w:rsid w:val="1B4545CD"/>
    <w:rsid w:val="1B4B64D7"/>
    <w:rsid w:val="1B4D3782"/>
    <w:rsid w:val="1B551A9F"/>
    <w:rsid w:val="1B573A94"/>
    <w:rsid w:val="1B597229"/>
    <w:rsid w:val="1B5E2550"/>
    <w:rsid w:val="1B605332"/>
    <w:rsid w:val="1B680508"/>
    <w:rsid w:val="1B686AED"/>
    <w:rsid w:val="1B6A3C34"/>
    <w:rsid w:val="1B6F4858"/>
    <w:rsid w:val="1B784348"/>
    <w:rsid w:val="1B7B5E92"/>
    <w:rsid w:val="1B8532BE"/>
    <w:rsid w:val="1B8F7CA3"/>
    <w:rsid w:val="1B9D1034"/>
    <w:rsid w:val="1B9E5C6A"/>
    <w:rsid w:val="1B9E65A4"/>
    <w:rsid w:val="1BA60861"/>
    <w:rsid w:val="1BA7325A"/>
    <w:rsid w:val="1BA83B82"/>
    <w:rsid w:val="1BAB09C9"/>
    <w:rsid w:val="1BB42683"/>
    <w:rsid w:val="1BB60663"/>
    <w:rsid w:val="1BBB31A8"/>
    <w:rsid w:val="1BC126A4"/>
    <w:rsid w:val="1BC35132"/>
    <w:rsid w:val="1BC80EE7"/>
    <w:rsid w:val="1BC85BA6"/>
    <w:rsid w:val="1BCD4B88"/>
    <w:rsid w:val="1BD20A43"/>
    <w:rsid w:val="1BD2234E"/>
    <w:rsid w:val="1BD54DB6"/>
    <w:rsid w:val="1BD84754"/>
    <w:rsid w:val="1BDB2F8D"/>
    <w:rsid w:val="1BE033E7"/>
    <w:rsid w:val="1BE10909"/>
    <w:rsid w:val="1BE10ADC"/>
    <w:rsid w:val="1BE10C48"/>
    <w:rsid w:val="1BE6148E"/>
    <w:rsid w:val="1BEA2A9C"/>
    <w:rsid w:val="1BEA5D2F"/>
    <w:rsid w:val="1BEB47E0"/>
    <w:rsid w:val="1BEF610D"/>
    <w:rsid w:val="1BF112FF"/>
    <w:rsid w:val="1BF60B6E"/>
    <w:rsid w:val="1BFE5F7A"/>
    <w:rsid w:val="1C011A2F"/>
    <w:rsid w:val="1C0E05AF"/>
    <w:rsid w:val="1C0E425D"/>
    <w:rsid w:val="1C16573F"/>
    <w:rsid w:val="1C1B552A"/>
    <w:rsid w:val="1C1C2ED7"/>
    <w:rsid w:val="1C1C7F3C"/>
    <w:rsid w:val="1C271831"/>
    <w:rsid w:val="1C2A3F52"/>
    <w:rsid w:val="1C2E4C94"/>
    <w:rsid w:val="1C2F1C6B"/>
    <w:rsid w:val="1C312834"/>
    <w:rsid w:val="1C3549A7"/>
    <w:rsid w:val="1C371A44"/>
    <w:rsid w:val="1C391F93"/>
    <w:rsid w:val="1C3F69E4"/>
    <w:rsid w:val="1C427F1E"/>
    <w:rsid w:val="1C4329B3"/>
    <w:rsid w:val="1C463D12"/>
    <w:rsid w:val="1C4C65BC"/>
    <w:rsid w:val="1C4D2B66"/>
    <w:rsid w:val="1C525A04"/>
    <w:rsid w:val="1C5A32C1"/>
    <w:rsid w:val="1C5D1E61"/>
    <w:rsid w:val="1C626E0B"/>
    <w:rsid w:val="1C656C23"/>
    <w:rsid w:val="1C660BE1"/>
    <w:rsid w:val="1C68376F"/>
    <w:rsid w:val="1C6C0E9E"/>
    <w:rsid w:val="1C6C3801"/>
    <w:rsid w:val="1C6C4030"/>
    <w:rsid w:val="1C6C5D34"/>
    <w:rsid w:val="1C7755D8"/>
    <w:rsid w:val="1C785021"/>
    <w:rsid w:val="1C7F3050"/>
    <w:rsid w:val="1C822652"/>
    <w:rsid w:val="1C84462A"/>
    <w:rsid w:val="1C874141"/>
    <w:rsid w:val="1C901825"/>
    <w:rsid w:val="1C95634E"/>
    <w:rsid w:val="1C9D47FF"/>
    <w:rsid w:val="1CA90611"/>
    <w:rsid w:val="1CB2349F"/>
    <w:rsid w:val="1CB57EB2"/>
    <w:rsid w:val="1CBC22C6"/>
    <w:rsid w:val="1CBD789E"/>
    <w:rsid w:val="1CC231C1"/>
    <w:rsid w:val="1CC2482E"/>
    <w:rsid w:val="1CC43477"/>
    <w:rsid w:val="1CC52AA9"/>
    <w:rsid w:val="1CC96948"/>
    <w:rsid w:val="1CCB2D1E"/>
    <w:rsid w:val="1CCC1AE8"/>
    <w:rsid w:val="1CCD7EE4"/>
    <w:rsid w:val="1CCF1639"/>
    <w:rsid w:val="1CD261F0"/>
    <w:rsid w:val="1CDA5D69"/>
    <w:rsid w:val="1CE6370E"/>
    <w:rsid w:val="1CEC6BD4"/>
    <w:rsid w:val="1CF21D0A"/>
    <w:rsid w:val="1CF45A69"/>
    <w:rsid w:val="1CF54F95"/>
    <w:rsid w:val="1CF71D32"/>
    <w:rsid w:val="1CF87497"/>
    <w:rsid w:val="1CFE6B10"/>
    <w:rsid w:val="1D023E04"/>
    <w:rsid w:val="1D025D5D"/>
    <w:rsid w:val="1D077C92"/>
    <w:rsid w:val="1D080113"/>
    <w:rsid w:val="1D0D23FA"/>
    <w:rsid w:val="1D166949"/>
    <w:rsid w:val="1D1866C7"/>
    <w:rsid w:val="1D195ABA"/>
    <w:rsid w:val="1D1D63D2"/>
    <w:rsid w:val="1D1D66F4"/>
    <w:rsid w:val="1D250111"/>
    <w:rsid w:val="1D3075F1"/>
    <w:rsid w:val="1D386E23"/>
    <w:rsid w:val="1D3B6DBB"/>
    <w:rsid w:val="1D425538"/>
    <w:rsid w:val="1D457596"/>
    <w:rsid w:val="1D4767B3"/>
    <w:rsid w:val="1D4B5C1C"/>
    <w:rsid w:val="1D4D111F"/>
    <w:rsid w:val="1D5368AC"/>
    <w:rsid w:val="1D561A2F"/>
    <w:rsid w:val="1D5F4657"/>
    <w:rsid w:val="1D637BA2"/>
    <w:rsid w:val="1D6B3F53"/>
    <w:rsid w:val="1D6B423E"/>
    <w:rsid w:val="1D6F158C"/>
    <w:rsid w:val="1D770EF2"/>
    <w:rsid w:val="1D7A5CFD"/>
    <w:rsid w:val="1D7C474B"/>
    <w:rsid w:val="1D7F7CAE"/>
    <w:rsid w:val="1D83045B"/>
    <w:rsid w:val="1D8C4487"/>
    <w:rsid w:val="1D8C60C7"/>
    <w:rsid w:val="1D97702A"/>
    <w:rsid w:val="1D9B595F"/>
    <w:rsid w:val="1D9E35BF"/>
    <w:rsid w:val="1D9F56A6"/>
    <w:rsid w:val="1DA10BA9"/>
    <w:rsid w:val="1DA434B1"/>
    <w:rsid w:val="1DA91839"/>
    <w:rsid w:val="1DAB5A96"/>
    <w:rsid w:val="1DAC5FD6"/>
    <w:rsid w:val="1DB26218"/>
    <w:rsid w:val="1DB35E0D"/>
    <w:rsid w:val="1DB848F1"/>
    <w:rsid w:val="1DB92734"/>
    <w:rsid w:val="1DBC2101"/>
    <w:rsid w:val="1DC16B6F"/>
    <w:rsid w:val="1DC53812"/>
    <w:rsid w:val="1DCA3F6C"/>
    <w:rsid w:val="1DCB7266"/>
    <w:rsid w:val="1DCC2CF2"/>
    <w:rsid w:val="1DCC38DB"/>
    <w:rsid w:val="1DCF0D5F"/>
    <w:rsid w:val="1DCF3C77"/>
    <w:rsid w:val="1DD07A18"/>
    <w:rsid w:val="1DD21DB6"/>
    <w:rsid w:val="1DD77C0D"/>
    <w:rsid w:val="1DD80525"/>
    <w:rsid w:val="1DDD0A0E"/>
    <w:rsid w:val="1DE35959"/>
    <w:rsid w:val="1DE37094"/>
    <w:rsid w:val="1DEB2ABD"/>
    <w:rsid w:val="1DEE0CA9"/>
    <w:rsid w:val="1DF150F2"/>
    <w:rsid w:val="1DF15239"/>
    <w:rsid w:val="1DF64A0E"/>
    <w:rsid w:val="1DF90B59"/>
    <w:rsid w:val="1DFD69BC"/>
    <w:rsid w:val="1E0353CB"/>
    <w:rsid w:val="1E074323"/>
    <w:rsid w:val="1E0B20A7"/>
    <w:rsid w:val="1E0B56AC"/>
    <w:rsid w:val="1E0F2495"/>
    <w:rsid w:val="1E127BE4"/>
    <w:rsid w:val="1E1430E7"/>
    <w:rsid w:val="1E194E6B"/>
    <w:rsid w:val="1E197E09"/>
    <w:rsid w:val="1E1C6059"/>
    <w:rsid w:val="1E2334B2"/>
    <w:rsid w:val="1E240BE6"/>
    <w:rsid w:val="1E3360D6"/>
    <w:rsid w:val="1E36104A"/>
    <w:rsid w:val="1E3664C7"/>
    <w:rsid w:val="1E485182"/>
    <w:rsid w:val="1E4A5432"/>
    <w:rsid w:val="1E4F0BBE"/>
    <w:rsid w:val="1E4F376E"/>
    <w:rsid w:val="1E54399A"/>
    <w:rsid w:val="1E561306"/>
    <w:rsid w:val="1E5C30D9"/>
    <w:rsid w:val="1E605764"/>
    <w:rsid w:val="1E620C67"/>
    <w:rsid w:val="1E652C76"/>
    <w:rsid w:val="1E6D287C"/>
    <w:rsid w:val="1E707CF3"/>
    <w:rsid w:val="1E707F7D"/>
    <w:rsid w:val="1E720541"/>
    <w:rsid w:val="1E723480"/>
    <w:rsid w:val="1E740545"/>
    <w:rsid w:val="1E77758A"/>
    <w:rsid w:val="1E78693E"/>
    <w:rsid w:val="1E7A4110"/>
    <w:rsid w:val="1E7B14A1"/>
    <w:rsid w:val="1E805285"/>
    <w:rsid w:val="1E88599C"/>
    <w:rsid w:val="1E904580"/>
    <w:rsid w:val="1E937212"/>
    <w:rsid w:val="1E954E0B"/>
    <w:rsid w:val="1E9762E3"/>
    <w:rsid w:val="1E9C577D"/>
    <w:rsid w:val="1E9C62B1"/>
    <w:rsid w:val="1EA34EA8"/>
    <w:rsid w:val="1EA62AFC"/>
    <w:rsid w:val="1EAA0C5D"/>
    <w:rsid w:val="1EAA4702"/>
    <w:rsid w:val="1EAF0D67"/>
    <w:rsid w:val="1EB27A06"/>
    <w:rsid w:val="1EB53BCB"/>
    <w:rsid w:val="1EB655CA"/>
    <w:rsid w:val="1EBB09A5"/>
    <w:rsid w:val="1EBB1D7B"/>
    <w:rsid w:val="1EC17800"/>
    <w:rsid w:val="1EC23B23"/>
    <w:rsid w:val="1EC27FBE"/>
    <w:rsid w:val="1EC40E3C"/>
    <w:rsid w:val="1EC7640D"/>
    <w:rsid w:val="1EC97366"/>
    <w:rsid w:val="1ECB6A7C"/>
    <w:rsid w:val="1ED81F2B"/>
    <w:rsid w:val="1ED87DF2"/>
    <w:rsid w:val="1EDD63B3"/>
    <w:rsid w:val="1EE12403"/>
    <w:rsid w:val="1EE22006"/>
    <w:rsid w:val="1EE85B27"/>
    <w:rsid w:val="1EE94827"/>
    <w:rsid w:val="1EF42E36"/>
    <w:rsid w:val="1EF4586B"/>
    <w:rsid w:val="1EF95455"/>
    <w:rsid w:val="1EFA5743"/>
    <w:rsid w:val="1F067F0D"/>
    <w:rsid w:val="1F0700E5"/>
    <w:rsid w:val="1F0D6A30"/>
    <w:rsid w:val="1F141E00"/>
    <w:rsid w:val="1F1549AE"/>
    <w:rsid w:val="1F162963"/>
    <w:rsid w:val="1F173C0E"/>
    <w:rsid w:val="1F182E7C"/>
    <w:rsid w:val="1F1B58E4"/>
    <w:rsid w:val="1F1D3DF5"/>
    <w:rsid w:val="1F1E685B"/>
    <w:rsid w:val="1F30423C"/>
    <w:rsid w:val="1F337A60"/>
    <w:rsid w:val="1F354803"/>
    <w:rsid w:val="1F3D5839"/>
    <w:rsid w:val="1F41100E"/>
    <w:rsid w:val="1F435D57"/>
    <w:rsid w:val="1F44468F"/>
    <w:rsid w:val="1F470D1B"/>
    <w:rsid w:val="1F4934E4"/>
    <w:rsid w:val="1F4A5C0B"/>
    <w:rsid w:val="1F4A7AC9"/>
    <w:rsid w:val="1F4B69E7"/>
    <w:rsid w:val="1F4F43D6"/>
    <w:rsid w:val="1F4F5CBA"/>
    <w:rsid w:val="1F520570"/>
    <w:rsid w:val="1F5259A8"/>
    <w:rsid w:val="1F585CFC"/>
    <w:rsid w:val="1F5C2397"/>
    <w:rsid w:val="1F6326CA"/>
    <w:rsid w:val="1F65178F"/>
    <w:rsid w:val="1F65485B"/>
    <w:rsid w:val="1F67452F"/>
    <w:rsid w:val="1F6A2951"/>
    <w:rsid w:val="1F7D3F84"/>
    <w:rsid w:val="1F8A14CD"/>
    <w:rsid w:val="1F8C7519"/>
    <w:rsid w:val="1F8E03D1"/>
    <w:rsid w:val="1F8E05D4"/>
    <w:rsid w:val="1F924C7E"/>
    <w:rsid w:val="1F9C45D4"/>
    <w:rsid w:val="1F9F7402"/>
    <w:rsid w:val="1FA12AD0"/>
    <w:rsid w:val="1FA24076"/>
    <w:rsid w:val="1FA4371A"/>
    <w:rsid w:val="1FA67757"/>
    <w:rsid w:val="1FAA4CA8"/>
    <w:rsid w:val="1FAD4DEA"/>
    <w:rsid w:val="1FB11C0E"/>
    <w:rsid w:val="1FB11FB2"/>
    <w:rsid w:val="1FC30E2E"/>
    <w:rsid w:val="1FC3564F"/>
    <w:rsid w:val="1FC62D4B"/>
    <w:rsid w:val="1FCA6900"/>
    <w:rsid w:val="1FCC48C6"/>
    <w:rsid w:val="1FD15641"/>
    <w:rsid w:val="1FD42BFF"/>
    <w:rsid w:val="1FD60809"/>
    <w:rsid w:val="1FD90528"/>
    <w:rsid w:val="1FE15864"/>
    <w:rsid w:val="1FE65377"/>
    <w:rsid w:val="1FF12985"/>
    <w:rsid w:val="1FFB69DF"/>
    <w:rsid w:val="1FFE29DE"/>
    <w:rsid w:val="20016AE4"/>
    <w:rsid w:val="20035D31"/>
    <w:rsid w:val="20043953"/>
    <w:rsid w:val="200556C6"/>
    <w:rsid w:val="20090C87"/>
    <w:rsid w:val="200A298F"/>
    <w:rsid w:val="200E71CA"/>
    <w:rsid w:val="20112F2C"/>
    <w:rsid w:val="20120241"/>
    <w:rsid w:val="201F4440"/>
    <w:rsid w:val="20291711"/>
    <w:rsid w:val="202F7A8E"/>
    <w:rsid w:val="20343FB1"/>
    <w:rsid w:val="20346964"/>
    <w:rsid w:val="20346CC7"/>
    <w:rsid w:val="20403638"/>
    <w:rsid w:val="204B491E"/>
    <w:rsid w:val="204C373F"/>
    <w:rsid w:val="205D1854"/>
    <w:rsid w:val="205D7CB7"/>
    <w:rsid w:val="205E77A2"/>
    <w:rsid w:val="206125E4"/>
    <w:rsid w:val="20640AD5"/>
    <w:rsid w:val="206F7067"/>
    <w:rsid w:val="20721653"/>
    <w:rsid w:val="2074194C"/>
    <w:rsid w:val="20764A6E"/>
    <w:rsid w:val="207C4301"/>
    <w:rsid w:val="207C7D58"/>
    <w:rsid w:val="20851F70"/>
    <w:rsid w:val="208D430A"/>
    <w:rsid w:val="208E0525"/>
    <w:rsid w:val="2092426F"/>
    <w:rsid w:val="20927797"/>
    <w:rsid w:val="20946FC1"/>
    <w:rsid w:val="2096607A"/>
    <w:rsid w:val="20984AD6"/>
    <w:rsid w:val="20996C08"/>
    <w:rsid w:val="209A6A64"/>
    <w:rsid w:val="209B180C"/>
    <w:rsid w:val="209B4153"/>
    <w:rsid w:val="209B62A2"/>
    <w:rsid w:val="20A13715"/>
    <w:rsid w:val="20A139CA"/>
    <w:rsid w:val="20A67B9D"/>
    <w:rsid w:val="20B100C3"/>
    <w:rsid w:val="20B25844"/>
    <w:rsid w:val="20B5534D"/>
    <w:rsid w:val="20B76E33"/>
    <w:rsid w:val="20BC57DC"/>
    <w:rsid w:val="20BE6BAD"/>
    <w:rsid w:val="20BE75C8"/>
    <w:rsid w:val="20C15212"/>
    <w:rsid w:val="20C52958"/>
    <w:rsid w:val="20CD0582"/>
    <w:rsid w:val="20D53E36"/>
    <w:rsid w:val="20DC13EA"/>
    <w:rsid w:val="20DC37B9"/>
    <w:rsid w:val="20DE07ED"/>
    <w:rsid w:val="20E229DD"/>
    <w:rsid w:val="20E37A45"/>
    <w:rsid w:val="20E410BA"/>
    <w:rsid w:val="20E928CA"/>
    <w:rsid w:val="20EB1E49"/>
    <w:rsid w:val="20EC2ECA"/>
    <w:rsid w:val="20EC6113"/>
    <w:rsid w:val="20F1259A"/>
    <w:rsid w:val="20F4351F"/>
    <w:rsid w:val="20F52DB4"/>
    <w:rsid w:val="20F63C19"/>
    <w:rsid w:val="20F91BA5"/>
    <w:rsid w:val="20FD6635"/>
    <w:rsid w:val="20FF3942"/>
    <w:rsid w:val="20FF3AAE"/>
    <w:rsid w:val="21012825"/>
    <w:rsid w:val="21040423"/>
    <w:rsid w:val="210A797F"/>
    <w:rsid w:val="210C5A42"/>
    <w:rsid w:val="210E705C"/>
    <w:rsid w:val="211D0C90"/>
    <w:rsid w:val="211E783A"/>
    <w:rsid w:val="211F02FC"/>
    <w:rsid w:val="2121396A"/>
    <w:rsid w:val="21243CEE"/>
    <w:rsid w:val="212743C3"/>
    <w:rsid w:val="212C548F"/>
    <w:rsid w:val="212C6E82"/>
    <w:rsid w:val="212D6B7C"/>
    <w:rsid w:val="212F22AC"/>
    <w:rsid w:val="21316837"/>
    <w:rsid w:val="213A2261"/>
    <w:rsid w:val="213B04B4"/>
    <w:rsid w:val="213C0093"/>
    <w:rsid w:val="213E0389"/>
    <w:rsid w:val="213E4898"/>
    <w:rsid w:val="213F42E0"/>
    <w:rsid w:val="2140420F"/>
    <w:rsid w:val="21407011"/>
    <w:rsid w:val="21430D20"/>
    <w:rsid w:val="214A4AF6"/>
    <w:rsid w:val="214D4D3D"/>
    <w:rsid w:val="214F1432"/>
    <w:rsid w:val="214F5580"/>
    <w:rsid w:val="215125D1"/>
    <w:rsid w:val="2151694C"/>
    <w:rsid w:val="21550732"/>
    <w:rsid w:val="21583244"/>
    <w:rsid w:val="215A1465"/>
    <w:rsid w:val="215B0A93"/>
    <w:rsid w:val="215C1C4A"/>
    <w:rsid w:val="215C3E48"/>
    <w:rsid w:val="215F6467"/>
    <w:rsid w:val="216019F8"/>
    <w:rsid w:val="21611605"/>
    <w:rsid w:val="216B0BDF"/>
    <w:rsid w:val="216C628C"/>
    <w:rsid w:val="216C7B15"/>
    <w:rsid w:val="217037D9"/>
    <w:rsid w:val="217649F2"/>
    <w:rsid w:val="2178758E"/>
    <w:rsid w:val="2179768D"/>
    <w:rsid w:val="217A523C"/>
    <w:rsid w:val="217F4577"/>
    <w:rsid w:val="21822CBD"/>
    <w:rsid w:val="2182368B"/>
    <w:rsid w:val="2184254B"/>
    <w:rsid w:val="21895846"/>
    <w:rsid w:val="218D1BBF"/>
    <w:rsid w:val="219026E4"/>
    <w:rsid w:val="21951F92"/>
    <w:rsid w:val="2195317C"/>
    <w:rsid w:val="2198544C"/>
    <w:rsid w:val="219D3573"/>
    <w:rsid w:val="21A14827"/>
    <w:rsid w:val="21A65E32"/>
    <w:rsid w:val="21A76BC6"/>
    <w:rsid w:val="21A912C9"/>
    <w:rsid w:val="21A92DE7"/>
    <w:rsid w:val="21A96027"/>
    <w:rsid w:val="21AB74EA"/>
    <w:rsid w:val="21AD294D"/>
    <w:rsid w:val="21AE5809"/>
    <w:rsid w:val="21B04E22"/>
    <w:rsid w:val="21B614A7"/>
    <w:rsid w:val="21BE6CA1"/>
    <w:rsid w:val="21CE1B3F"/>
    <w:rsid w:val="21D00159"/>
    <w:rsid w:val="21D657D5"/>
    <w:rsid w:val="21DA4716"/>
    <w:rsid w:val="21E24981"/>
    <w:rsid w:val="21E467E1"/>
    <w:rsid w:val="21E477ED"/>
    <w:rsid w:val="21EC3391"/>
    <w:rsid w:val="21ED1206"/>
    <w:rsid w:val="21F303DF"/>
    <w:rsid w:val="21F35640"/>
    <w:rsid w:val="21F55977"/>
    <w:rsid w:val="21FB1B9A"/>
    <w:rsid w:val="22004956"/>
    <w:rsid w:val="22007210"/>
    <w:rsid w:val="22015A12"/>
    <w:rsid w:val="22021FD0"/>
    <w:rsid w:val="22067B1F"/>
    <w:rsid w:val="2207550E"/>
    <w:rsid w:val="220E74EF"/>
    <w:rsid w:val="22112BF3"/>
    <w:rsid w:val="221159B6"/>
    <w:rsid w:val="22174BF7"/>
    <w:rsid w:val="221B2AC3"/>
    <w:rsid w:val="221B2F81"/>
    <w:rsid w:val="221C0280"/>
    <w:rsid w:val="221C2D48"/>
    <w:rsid w:val="22214E8B"/>
    <w:rsid w:val="22221D4B"/>
    <w:rsid w:val="2222290C"/>
    <w:rsid w:val="222422C5"/>
    <w:rsid w:val="222E4499"/>
    <w:rsid w:val="223359F9"/>
    <w:rsid w:val="223505D2"/>
    <w:rsid w:val="22395DB5"/>
    <w:rsid w:val="223D54A5"/>
    <w:rsid w:val="223E0D35"/>
    <w:rsid w:val="22401BF7"/>
    <w:rsid w:val="22436C3F"/>
    <w:rsid w:val="224750CA"/>
    <w:rsid w:val="224A743F"/>
    <w:rsid w:val="224B74B8"/>
    <w:rsid w:val="224D4A55"/>
    <w:rsid w:val="224F7F58"/>
    <w:rsid w:val="22506526"/>
    <w:rsid w:val="22536767"/>
    <w:rsid w:val="22554CC1"/>
    <w:rsid w:val="22574413"/>
    <w:rsid w:val="225A1E85"/>
    <w:rsid w:val="225B5439"/>
    <w:rsid w:val="225C07C1"/>
    <w:rsid w:val="225C42F3"/>
    <w:rsid w:val="225E4CF0"/>
    <w:rsid w:val="225E6384"/>
    <w:rsid w:val="225F1AB8"/>
    <w:rsid w:val="225F7093"/>
    <w:rsid w:val="22613263"/>
    <w:rsid w:val="22654024"/>
    <w:rsid w:val="2268048A"/>
    <w:rsid w:val="22695329"/>
    <w:rsid w:val="226B2EF1"/>
    <w:rsid w:val="226B7889"/>
    <w:rsid w:val="22720E6B"/>
    <w:rsid w:val="227359A0"/>
    <w:rsid w:val="227609D7"/>
    <w:rsid w:val="22761351"/>
    <w:rsid w:val="2278331B"/>
    <w:rsid w:val="2279359A"/>
    <w:rsid w:val="227A06B2"/>
    <w:rsid w:val="227F0BE7"/>
    <w:rsid w:val="22801251"/>
    <w:rsid w:val="228E7A3D"/>
    <w:rsid w:val="22991F4F"/>
    <w:rsid w:val="229E7CD7"/>
    <w:rsid w:val="22A225E3"/>
    <w:rsid w:val="22A31FA5"/>
    <w:rsid w:val="22A93109"/>
    <w:rsid w:val="22AD1F08"/>
    <w:rsid w:val="22B32C51"/>
    <w:rsid w:val="22B5280F"/>
    <w:rsid w:val="22B63028"/>
    <w:rsid w:val="22B83D7E"/>
    <w:rsid w:val="22B8406A"/>
    <w:rsid w:val="22BF5944"/>
    <w:rsid w:val="22C156CB"/>
    <w:rsid w:val="22C4604E"/>
    <w:rsid w:val="22C8691D"/>
    <w:rsid w:val="22C9115D"/>
    <w:rsid w:val="22CA6AE1"/>
    <w:rsid w:val="22CB5B15"/>
    <w:rsid w:val="22CF5D91"/>
    <w:rsid w:val="22D20BF0"/>
    <w:rsid w:val="22D636B5"/>
    <w:rsid w:val="22D7047B"/>
    <w:rsid w:val="22D72D9A"/>
    <w:rsid w:val="22DC1D66"/>
    <w:rsid w:val="22DC714D"/>
    <w:rsid w:val="22DD5C1A"/>
    <w:rsid w:val="22DE797A"/>
    <w:rsid w:val="22DF7B4E"/>
    <w:rsid w:val="22E409C9"/>
    <w:rsid w:val="22E4624E"/>
    <w:rsid w:val="22E76D4A"/>
    <w:rsid w:val="22E8465D"/>
    <w:rsid w:val="22E919B0"/>
    <w:rsid w:val="22EA6791"/>
    <w:rsid w:val="22EC6D58"/>
    <w:rsid w:val="22EE2836"/>
    <w:rsid w:val="22F11CE0"/>
    <w:rsid w:val="22F94B6E"/>
    <w:rsid w:val="22FC4EAE"/>
    <w:rsid w:val="22FD52FA"/>
    <w:rsid w:val="22FF3963"/>
    <w:rsid w:val="2303547D"/>
    <w:rsid w:val="230417FD"/>
    <w:rsid w:val="23044C60"/>
    <w:rsid w:val="23070462"/>
    <w:rsid w:val="23073E87"/>
    <w:rsid w:val="230F107C"/>
    <w:rsid w:val="23100C6C"/>
    <w:rsid w:val="2312045C"/>
    <w:rsid w:val="23125D9A"/>
    <w:rsid w:val="2315408F"/>
    <w:rsid w:val="231A6192"/>
    <w:rsid w:val="231C05A6"/>
    <w:rsid w:val="23200477"/>
    <w:rsid w:val="2326097B"/>
    <w:rsid w:val="232D6EA3"/>
    <w:rsid w:val="233216EA"/>
    <w:rsid w:val="23355310"/>
    <w:rsid w:val="23397608"/>
    <w:rsid w:val="233B046D"/>
    <w:rsid w:val="233E0A85"/>
    <w:rsid w:val="233E1F2A"/>
    <w:rsid w:val="233E5662"/>
    <w:rsid w:val="234207B5"/>
    <w:rsid w:val="23491D5C"/>
    <w:rsid w:val="234C3B50"/>
    <w:rsid w:val="234D23FA"/>
    <w:rsid w:val="23510E00"/>
    <w:rsid w:val="235164CA"/>
    <w:rsid w:val="235766AF"/>
    <w:rsid w:val="235776B7"/>
    <w:rsid w:val="235812EE"/>
    <w:rsid w:val="235E4782"/>
    <w:rsid w:val="23642BA5"/>
    <w:rsid w:val="23731787"/>
    <w:rsid w:val="23746A36"/>
    <w:rsid w:val="23812846"/>
    <w:rsid w:val="238273DC"/>
    <w:rsid w:val="23880F5A"/>
    <w:rsid w:val="238A1689"/>
    <w:rsid w:val="238A4919"/>
    <w:rsid w:val="238D3327"/>
    <w:rsid w:val="23907C8C"/>
    <w:rsid w:val="23910F92"/>
    <w:rsid w:val="23911151"/>
    <w:rsid w:val="239C4118"/>
    <w:rsid w:val="239E30FD"/>
    <w:rsid w:val="239E5F11"/>
    <w:rsid w:val="239F403F"/>
    <w:rsid w:val="23AD1C3C"/>
    <w:rsid w:val="23B62465"/>
    <w:rsid w:val="23B804E3"/>
    <w:rsid w:val="23BA2A2E"/>
    <w:rsid w:val="23BB489A"/>
    <w:rsid w:val="23BB5D92"/>
    <w:rsid w:val="23BF6EB5"/>
    <w:rsid w:val="23C460E2"/>
    <w:rsid w:val="23CC6025"/>
    <w:rsid w:val="23CF38CC"/>
    <w:rsid w:val="23D24A8F"/>
    <w:rsid w:val="23D945F0"/>
    <w:rsid w:val="23E51E31"/>
    <w:rsid w:val="23E54E99"/>
    <w:rsid w:val="23E61A02"/>
    <w:rsid w:val="23E83783"/>
    <w:rsid w:val="23EC3F45"/>
    <w:rsid w:val="23EC42D4"/>
    <w:rsid w:val="23F30ADC"/>
    <w:rsid w:val="23F357BC"/>
    <w:rsid w:val="23F661B2"/>
    <w:rsid w:val="23FB5A1D"/>
    <w:rsid w:val="24026E65"/>
    <w:rsid w:val="2405500B"/>
    <w:rsid w:val="240905AE"/>
    <w:rsid w:val="240C1363"/>
    <w:rsid w:val="240F7462"/>
    <w:rsid w:val="24105F61"/>
    <w:rsid w:val="24110601"/>
    <w:rsid w:val="24121024"/>
    <w:rsid w:val="2413693F"/>
    <w:rsid w:val="241528C5"/>
    <w:rsid w:val="24181075"/>
    <w:rsid w:val="241C17CD"/>
    <w:rsid w:val="242037F4"/>
    <w:rsid w:val="242520DD"/>
    <w:rsid w:val="24262E07"/>
    <w:rsid w:val="242A0465"/>
    <w:rsid w:val="24323971"/>
    <w:rsid w:val="243808C8"/>
    <w:rsid w:val="2438587A"/>
    <w:rsid w:val="2439090D"/>
    <w:rsid w:val="243954FA"/>
    <w:rsid w:val="243B2DE8"/>
    <w:rsid w:val="243B4281"/>
    <w:rsid w:val="243C7F9F"/>
    <w:rsid w:val="243D0CD5"/>
    <w:rsid w:val="244701C1"/>
    <w:rsid w:val="244A5795"/>
    <w:rsid w:val="244C474D"/>
    <w:rsid w:val="244C63AD"/>
    <w:rsid w:val="24566E3A"/>
    <w:rsid w:val="24637DDA"/>
    <w:rsid w:val="246715C9"/>
    <w:rsid w:val="246C3A9B"/>
    <w:rsid w:val="246D7A6E"/>
    <w:rsid w:val="2470460F"/>
    <w:rsid w:val="2476535F"/>
    <w:rsid w:val="24777388"/>
    <w:rsid w:val="247E5FEF"/>
    <w:rsid w:val="247F2975"/>
    <w:rsid w:val="24821172"/>
    <w:rsid w:val="248A4000"/>
    <w:rsid w:val="248C6144"/>
    <w:rsid w:val="248E1CB6"/>
    <w:rsid w:val="24905EA9"/>
    <w:rsid w:val="249071EA"/>
    <w:rsid w:val="24977C25"/>
    <w:rsid w:val="24990914"/>
    <w:rsid w:val="249A0342"/>
    <w:rsid w:val="249C1431"/>
    <w:rsid w:val="249C249A"/>
    <w:rsid w:val="24AB50DE"/>
    <w:rsid w:val="24B35562"/>
    <w:rsid w:val="24B648E7"/>
    <w:rsid w:val="24B916B7"/>
    <w:rsid w:val="24B93241"/>
    <w:rsid w:val="24BF5A0C"/>
    <w:rsid w:val="24C140D6"/>
    <w:rsid w:val="24C47B49"/>
    <w:rsid w:val="24CE251F"/>
    <w:rsid w:val="24D01A58"/>
    <w:rsid w:val="24D40FD5"/>
    <w:rsid w:val="24D4724F"/>
    <w:rsid w:val="24D91A93"/>
    <w:rsid w:val="24DA62C8"/>
    <w:rsid w:val="24E93733"/>
    <w:rsid w:val="24EC1837"/>
    <w:rsid w:val="24FD3738"/>
    <w:rsid w:val="25034D6F"/>
    <w:rsid w:val="250C23E2"/>
    <w:rsid w:val="250D0D56"/>
    <w:rsid w:val="250D7171"/>
    <w:rsid w:val="25116F51"/>
    <w:rsid w:val="251174C3"/>
    <w:rsid w:val="25171665"/>
    <w:rsid w:val="251A6110"/>
    <w:rsid w:val="25201426"/>
    <w:rsid w:val="252A06D9"/>
    <w:rsid w:val="252C612A"/>
    <w:rsid w:val="25333C60"/>
    <w:rsid w:val="253D170F"/>
    <w:rsid w:val="253E388A"/>
    <w:rsid w:val="25400372"/>
    <w:rsid w:val="25444AB3"/>
    <w:rsid w:val="25467B90"/>
    <w:rsid w:val="25482B1F"/>
    <w:rsid w:val="254C1393"/>
    <w:rsid w:val="25531684"/>
    <w:rsid w:val="2555235A"/>
    <w:rsid w:val="2557312A"/>
    <w:rsid w:val="255743C7"/>
    <w:rsid w:val="2560551F"/>
    <w:rsid w:val="25622703"/>
    <w:rsid w:val="25626C45"/>
    <w:rsid w:val="25664885"/>
    <w:rsid w:val="256B6F48"/>
    <w:rsid w:val="256F5577"/>
    <w:rsid w:val="25731435"/>
    <w:rsid w:val="25764939"/>
    <w:rsid w:val="25772D87"/>
    <w:rsid w:val="25772FBB"/>
    <w:rsid w:val="257A6CB1"/>
    <w:rsid w:val="25801095"/>
    <w:rsid w:val="25833F44"/>
    <w:rsid w:val="25844FA2"/>
    <w:rsid w:val="258575F2"/>
    <w:rsid w:val="258D0FE4"/>
    <w:rsid w:val="25925214"/>
    <w:rsid w:val="2593730F"/>
    <w:rsid w:val="2598165C"/>
    <w:rsid w:val="259A49B8"/>
    <w:rsid w:val="259F31A5"/>
    <w:rsid w:val="25A2281E"/>
    <w:rsid w:val="25A260C0"/>
    <w:rsid w:val="25A6396F"/>
    <w:rsid w:val="25A70F54"/>
    <w:rsid w:val="25A719FC"/>
    <w:rsid w:val="25A92259"/>
    <w:rsid w:val="25AA630C"/>
    <w:rsid w:val="25AB00AF"/>
    <w:rsid w:val="25AE3E94"/>
    <w:rsid w:val="25B0194E"/>
    <w:rsid w:val="25B4489F"/>
    <w:rsid w:val="25B454DE"/>
    <w:rsid w:val="25BA5EE3"/>
    <w:rsid w:val="25BD4A31"/>
    <w:rsid w:val="25BE06FD"/>
    <w:rsid w:val="25C02ED8"/>
    <w:rsid w:val="25C21130"/>
    <w:rsid w:val="25C32E03"/>
    <w:rsid w:val="25C33A68"/>
    <w:rsid w:val="25C35FA2"/>
    <w:rsid w:val="25C816F5"/>
    <w:rsid w:val="25CF6C41"/>
    <w:rsid w:val="25D2561C"/>
    <w:rsid w:val="25D71857"/>
    <w:rsid w:val="25DC245E"/>
    <w:rsid w:val="25E27268"/>
    <w:rsid w:val="25E47E2D"/>
    <w:rsid w:val="25E855C0"/>
    <w:rsid w:val="25E857BF"/>
    <w:rsid w:val="25F23666"/>
    <w:rsid w:val="25F66E08"/>
    <w:rsid w:val="25FA2F5D"/>
    <w:rsid w:val="25FE40DF"/>
    <w:rsid w:val="25FE7C2B"/>
    <w:rsid w:val="26075279"/>
    <w:rsid w:val="260B398B"/>
    <w:rsid w:val="260E3974"/>
    <w:rsid w:val="260F4C60"/>
    <w:rsid w:val="260F6AAA"/>
    <w:rsid w:val="26116946"/>
    <w:rsid w:val="261674EF"/>
    <w:rsid w:val="261860AF"/>
    <w:rsid w:val="261F3C59"/>
    <w:rsid w:val="2620489C"/>
    <w:rsid w:val="26212D48"/>
    <w:rsid w:val="26292F95"/>
    <w:rsid w:val="26302819"/>
    <w:rsid w:val="26314544"/>
    <w:rsid w:val="26314D5B"/>
    <w:rsid w:val="26321995"/>
    <w:rsid w:val="263317CE"/>
    <w:rsid w:val="26391CED"/>
    <w:rsid w:val="263C4FDA"/>
    <w:rsid w:val="264077F9"/>
    <w:rsid w:val="26430DD2"/>
    <w:rsid w:val="264542D6"/>
    <w:rsid w:val="26497D72"/>
    <w:rsid w:val="264A7953"/>
    <w:rsid w:val="264B0AC1"/>
    <w:rsid w:val="264C7B4D"/>
    <w:rsid w:val="264F65DA"/>
    <w:rsid w:val="265159A9"/>
    <w:rsid w:val="265312CB"/>
    <w:rsid w:val="26592AA7"/>
    <w:rsid w:val="26641C0F"/>
    <w:rsid w:val="266447D8"/>
    <w:rsid w:val="2669584C"/>
    <w:rsid w:val="266B0CE1"/>
    <w:rsid w:val="266B1CD9"/>
    <w:rsid w:val="266D6D30"/>
    <w:rsid w:val="26743BD0"/>
    <w:rsid w:val="2676722A"/>
    <w:rsid w:val="267C524D"/>
    <w:rsid w:val="2682427F"/>
    <w:rsid w:val="268351A9"/>
    <w:rsid w:val="26854487"/>
    <w:rsid w:val="268824FB"/>
    <w:rsid w:val="26883BFD"/>
    <w:rsid w:val="268856E4"/>
    <w:rsid w:val="268F70A7"/>
    <w:rsid w:val="26906CD3"/>
    <w:rsid w:val="26936B88"/>
    <w:rsid w:val="26966672"/>
    <w:rsid w:val="269A7111"/>
    <w:rsid w:val="269E7CC7"/>
    <w:rsid w:val="269F76D0"/>
    <w:rsid w:val="26A22471"/>
    <w:rsid w:val="26A241D4"/>
    <w:rsid w:val="26A33037"/>
    <w:rsid w:val="26A80AF7"/>
    <w:rsid w:val="26A91DFC"/>
    <w:rsid w:val="26A95B83"/>
    <w:rsid w:val="26AA226D"/>
    <w:rsid w:val="26AC0E4B"/>
    <w:rsid w:val="26AD773A"/>
    <w:rsid w:val="26AE6283"/>
    <w:rsid w:val="26B20E99"/>
    <w:rsid w:val="26B56A63"/>
    <w:rsid w:val="26B60E5E"/>
    <w:rsid w:val="26B8258F"/>
    <w:rsid w:val="26B853D3"/>
    <w:rsid w:val="26BC301B"/>
    <w:rsid w:val="26BD05CC"/>
    <w:rsid w:val="26C01FCC"/>
    <w:rsid w:val="26C9150F"/>
    <w:rsid w:val="26CB1F30"/>
    <w:rsid w:val="26CB2B8F"/>
    <w:rsid w:val="26CC0F35"/>
    <w:rsid w:val="26CD1C30"/>
    <w:rsid w:val="26D012EB"/>
    <w:rsid w:val="26D1361A"/>
    <w:rsid w:val="26D1748B"/>
    <w:rsid w:val="26DA3745"/>
    <w:rsid w:val="26DD6A0B"/>
    <w:rsid w:val="26DF4B1C"/>
    <w:rsid w:val="26E87953"/>
    <w:rsid w:val="26E94EBB"/>
    <w:rsid w:val="26EF38BC"/>
    <w:rsid w:val="26F3586F"/>
    <w:rsid w:val="26F45C57"/>
    <w:rsid w:val="26FF21B6"/>
    <w:rsid w:val="26FF42AD"/>
    <w:rsid w:val="26FF57FB"/>
    <w:rsid w:val="27025275"/>
    <w:rsid w:val="27044E74"/>
    <w:rsid w:val="270840FB"/>
    <w:rsid w:val="27086A54"/>
    <w:rsid w:val="27086F47"/>
    <w:rsid w:val="270A52B7"/>
    <w:rsid w:val="27166BAC"/>
    <w:rsid w:val="271B4FBD"/>
    <w:rsid w:val="271F02E7"/>
    <w:rsid w:val="27202D3F"/>
    <w:rsid w:val="272171BB"/>
    <w:rsid w:val="27221E8A"/>
    <w:rsid w:val="27232FE3"/>
    <w:rsid w:val="27256898"/>
    <w:rsid w:val="27264C48"/>
    <w:rsid w:val="27275C00"/>
    <w:rsid w:val="27281746"/>
    <w:rsid w:val="27285935"/>
    <w:rsid w:val="272B10D0"/>
    <w:rsid w:val="272B5D53"/>
    <w:rsid w:val="272E199A"/>
    <w:rsid w:val="272E2055"/>
    <w:rsid w:val="272F4DD4"/>
    <w:rsid w:val="2732746B"/>
    <w:rsid w:val="273B31CB"/>
    <w:rsid w:val="273E2E3F"/>
    <w:rsid w:val="27436777"/>
    <w:rsid w:val="27455CBA"/>
    <w:rsid w:val="27471D5C"/>
    <w:rsid w:val="2747750B"/>
    <w:rsid w:val="274777FA"/>
    <w:rsid w:val="274C4E88"/>
    <w:rsid w:val="274D5881"/>
    <w:rsid w:val="274E2589"/>
    <w:rsid w:val="2752044D"/>
    <w:rsid w:val="2762392D"/>
    <w:rsid w:val="276521AF"/>
    <w:rsid w:val="27657FB0"/>
    <w:rsid w:val="276903DC"/>
    <w:rsid w:val="276B1406"/>
    <w:rsid w:val="276E2AD0"/>
    <w:rsid w:val="276E3333"/>
    <w:rsid w:val="276F308F"/>
    <w:rsid w:val="277067E5"/>
    <w:rsid w:val="27725120"/>
    <w:rsid w:val="27770850"/>
    <w:rsid w:val="277E52D7"/>
    <w:rsid w:val="2783440B"/>
    <w:rsid w:val="2789523F"/>
    <w:rsid w:val="27976333"/>
    <w:rsid w:val="27991097"/>
    <w:rsid w:val="27991704"/>
    <w:rsid w:val="279C1D6F"/>
    <w:rsid w:val="27A1608A"/>
    <w:rsid w:val="27A924FE"/>
    <w:rsid w:val="27AA4ACC"/>
    <w:rsid w:val="27AD6F6C"/>
    <w:rsid w:val="27B30CA6"/>
    <w:rsid w:val="27B66AB6"/>
    <w:rsid w:val="27B70BF4"/>
    <w:rsid w:val="27BA5E6D"/>
    <w:rsid w:val="27BA678E"/>
    <w:rsid w:val="27BE3730"/>
    <w:rsid w:val="27BE60C1"/>
    <w:rsid w:val="27BF1DB8"/>
    <w:rsid w:val="27C87ECF"/>
    <w:rsid w:val="27CE3487"/>
    <w:rsid w:val="27CF699E"/>
    <w:rsid w:val="27D86C6A"/>
    <w:rsid w:val="27DF665C"/>
    <w:rsid w:val="27E62C4D"/>
    <w:rsid w:val="27E824FF"/>
    <w:rsid w:val="27E91BCE"/>
    <w:rsid w:val="27F145C3"/>
    <w:rsid w:val="27F45360"/>
    <w:rsid w:val="27F5122F"/>
    <w:rsid w:val="27F96349"/>
    <w:rsid w:val="27FD0E7E"/>
    <w:rsid w:val="27FE4B33"/>
    <w:rsid w:val="27FF0AB6"/>
    <w:rsid w:val="27FF3554"/>
    <w:rsid w:val="28005842"/>
    <w:rsid w:val="28071733"/>
    <w:rsid w:val="28084899"/>
    <w:rsid w:val="2809073C"/>
    <w:rsid w:val="28090ABE"/>
    <w:rsid w:val="28096879"/>
    <w:rsid w:val="280A030F"/>
    <w:rsid w:val="280A326F"/>
    <w:rsid w:val="281100C9"/>
    <w:rsid w:val="281856E6"/>
    <w:rsid w:val="28196918"/>
    <w:rsid w:val="281A67DA"/>
    <w:rsid w:val="282D69C6"/>
    <w:rsid w:val="28311438"/>
    <w:rsid w:val="2831385B"/>
    <w:rsid w:val="28327FED"/>
    <w:rsid w:val="2833451A"/>
    <w:rsid w:val="28336C56"/>
    <w:rsid w:val="28385D8A"/>
    <w:rsid w:val="283B6D0F"/>
    <w:rsid w:val="283C6645"/>
    <w:rsid w:val="283F6E7B"/>
    <w:rsid w:val="28442D2A"/>
    <w:rsid w:val="284639AD"/>
    <w:rsid w:val="284A45C3"/>
    <w:rsid w:val="284C0DAF"/>
    <w:rsid w:val="28532003"/>
    <w:rsid w:val="2856285B"/>
    <w:rsid w:val="28562DBC"/>
    <w:rsid w:val="285A13A9"/>
    <w:rsid w:val="285C10A6"/>
    <w:rsid w:val="285D6E9C"/>
    <w:rsid w:val="285F4DDB"/>
    <w:rsid w:val="2861114D"/>
    <w:rsid w:val="28645955"/>
    <w:rsid w:val="28711FF4"/>
    <w:rsid w:val="287F54FD"/>
    <w:rsid w:val="287F589C"/>
    <w:rsid w:val="28821682"/>
    <w:rsid w:val="288418AF"/>
    <w:rsid w:val="2884543D"/>
    <w:rsid w:val="28851821"/>
    <w:rsid w:val="28886E0E"/>
    <w:rsid w:val="28894890"/>
    <w:rsid w:val="28896EDD"/>
    <w:rsid w:val="288C0219"/>
    <w:rsid w:val="28924FF6"/>
    <w:rsid w:val="2892519F"/>
    <w:rsid w:val="2894618C"/>
    <w:rsid w:val="28952FD6"/>
    <w:rsid w:val="289E6486"/>
    <w:rsid w:val="289F1FFB"/>
    <w:rsid w:val="28A14135"/>
    <w:rsid w:val="28A2278F"/>
    <w:rsid w:val="28A24921"/>
    <w:rsid w:val="28A35522"/>
    <w:rsid w:val="28A63E40"/>
    <w:rsid w:val="28A718C1"/>
    <w:rsid w:val="28B44EAB"/>
    <w:rsid w:val="28BC2BA8"/>
    <w:rsid w:val="28BD7516"/>
    <w:rsid w:val="28C030C2"/>
    <w:rsid w:val="28C21D53"/>
    <w:rsid w:val="28CD1B01"/>
    <w:rsid w:val="28CF59DF"/>
    <w:rsid w:val="28D25F89"/>
    <w:rsid w:val="28D322B3"/>
    <w:rsid w:val="28D54052"/>
    <w:rsid w:val="28D64621"/>
    <w:rsid w:val="28D770B4"/>
    <w:rsid w:val="28DA5593"/>
    <w:rsid w:val="28DF2A22"/>
    <w:rsid w:val="28E232F9"/>
    <w:rsid w:val="28E34369"/>
    <w:rsid w:val="28E36AE8"/>
    <w:rsid w:val="28E8021A"/>
    <w:rsid w:val="28EA5870"/>
    <w:rsid w:val="28EB582E"/>
    <w:rsid w:val="28EC0123"/>
    <w:rsid w:val="28EF1CB6"/>
    <w:rsid w:val="28EF6DF9"/>
    <w:rsid w:val="28F3136A"/>
    <w:rsid w:val="28F41865"/>
    <w:rsid w:val="28FB4F15"/>
    <w:rsid w:val="29000D52"/>
    <w:rsid w:val="29006282"/>
    <w:rsid w:val="29015E03"/>
    <w:rsid w:val="29065251"/>
    <w:rsid w:val="29067856"/>
    <w:rsid w:val="29100F54"/>
    <w:rsid w:val="29156672"/>
    <w:rsid w:val="29171B75"/>
    <w:rsid w:val="291768F3"/>
    <w:rsid w:val="29182BB9"/>
    <w:rsid w:val="291955DD"/>
    <w:rsid w:val="291A637D"/>
    <w:rsid w:val="29203CBD"/>
    <w:rsid w:val="2923082A"/>
    <w:rsid w:val="29237B21"/>
    <w:rsid w:val="29260836"/>
    <w:rsid w:val="2927159D"/>
    <w:rsid w:val="29283114"/>
    <w:rsid w:val="29381072"/>
    <w:rsid w:val="293A520B"/>
    <w:rsid w:val="294065BD"/>
    <w:rsid w:val="294746F3"/>
    <w:rsid w:val="294C24D3"/>
    <w:rsid w:val="294F6E3E"/>
    <w:rsid w:val="295179DD"/>
    <w:rsid w:val="295279D0"/>
    <w:rsid w:val="29557AD4"/>
    <w:rsid w:val="29593FF8"/>
    <w:rsid w:val="2960233B"/>
    <w:rsid w:val="29660D4C"/>
    <w:rsid w:val="296659FF"/>
    <w:rsid w:val="296F7E7C"/>
    <w:rsid w:val="29741F0F"/>
    <w:rsid w:val="29776717"/>
    <w:rsid w:val="297B238D"/>
    <w:rsid w:val="297D25B5"/>
    <w:rsid w:val="297F69FE"/>
    <w:rsid w:val="29835AB1"/>
    <w:rsid w:val="298634AE"/>
    <w:rsid w:val="29883A08"/>
    <w:rsid w:val="298B6308"/>
    <w:rsid w:val="298E5B3C"/>
    <w:rsid w:val="299124F3"/>
    <w:rsid w:val="29973EE8"/>
    <w:rsid w:val="299824CF"/>
    <w:rsid w:val="29985BF1"/>
    <w:rsid w:val="299F0DD5"/>
    <w:rsid w:val="29A658D2"/>
    <w:rsid w:val="29A81405"/>
    <w:rsid w:val="29AA23E9"/>
    <w:rsid w:val="29B220B1"/>
    <w:rsid w:val="29BC11E3"/>
    <w:rsid w:val="29BE3608"/>
    <w:rsid w:val="29C5442B"/>
    <w:rsid w:val="29C8521C"/>
    <w:rsid w:val="29C96845"/>
    <w:rsid w:val="29CD234D"/>
    <w:rsid w:val="29D63CA7"/>
    <w:rsid w:val="29D87414"/>
    <w:rsid w:val="29DB3051"/>
    <w:rsid w:val="29E6395D"/>
    <w:rsid w:val="29EA0E6D"/>
    <w:rsid w:val="29EA5130"/>
    <w:rsid w:val="29EF0821"/>
    <w:rsid w:val="29F24A94"/>
    <w:rsid w:val="29F53436"/>
    <w:rsid w:val="29F60EF5"/>
    <w:rsid w:val="29F6190E"/>
    <w:rsid w:val="29F6231A"/>
    <w:rsid w:val="29F63A0C"/>
    <w:rsid w:val="29F66A09"/>
    <w:rsid w:val="29FA35B5"/>
    <w:rsid w:val="29FB4A9A"/>
    <w:rsid w:val="29FB5410"/>
    <w:rsid w:val="29FF3178"/>
    <w:rsid w:val="2A012DF7"/>
    <w:rsid w:val="2A01667B"/>
    <w:rsid w:val="2A0557C4"/>
    <w:rsid w:val="2A0C1CE4"/>
    <w:rsid w:val="2A0C4165"/>
    <w:rsid w:val="2A145BFF"/>
    <w:rsid w:val="2A1910DA"/>
    <w:rsid w:val="2A1C0D9D"/>
    <w:rsid w:val="2A1F4EF4"/>
    <w:rsid w:val="2A230178"/>
    <w:rsid w:val="2A261D32"/>
    <w:rsid w:val="2A29192E"/>
    <w:rsid w:val="2A2A3FBC"/>
    <w:rsid w:val="2A2B77EF"/>
    <w:rsid w:val="2A2E49E1"/>
    <w:rsid w:val="2A31099F"/>
    <w:rsid w:val="2A3343BE"/>
    <w:rsid w:val="2A344EF2"/>
    <w:rsid w:val="2A380697"/>
    <w:rsid w:val="2A3A4C0F"/>
    <w:rsid w:val="2A3C56E9"/>
    <w:rsid w:val="2A3C6BAF"/>
    <w:rsid w:val="2A4043B5"/>
    <w:rsid w:val="2A43327E"/>
    <w:rsid w:val="2A460871"/>
    <w:rsid w:val="2A490708"/>
    <w:rsid w:val="2A4B19C1"/>
    <w:rsid w:val="2A5C5528"/>
    <w:rsid w:val="2A604B75"/>
    <w:rsid w:val="2A656A79"/>
    <w:rsid w:val="2A66639F"/>
    <w:rsid w:val="2A696736"/>
    <w:rsid w:val="2A6E04E5"/>
    <w:rsid w:val="2A6F2987"/>
    <w:rsid w:val="2A7506BA"/>
    <w:rsid w:val="2A766639"/>
    <w:rsid w:val="2A7727A8"/>
    <w:rsid w:val="2A783D3B"/>
    <w:rsid w:val="2A794EEB"/>
    <w:rsid w:val="2A7D23DF"/>
    <w:rsid w:val="2A8037A8"/>
    <w:rsid w:val="2A803CF2"/>
    <w:rsid w:val="2A836B33"/>
    <w:rsid w:val="2A837D4B"/>
    <w:rsid w:val="2A854A32"/>
    <w:rsid w:val="2A874355"/>
    <w:rsid w:val="2A8826BB"/>
    <w:rsid w:val="2A8D392E"/>
    <w:rsid w:val="2A9302ED"/>
    <w:rsid w:val="2A9553AA"/>
    <w:rsid w:val="2A9841E8"/>
    <w:rsid w:val="2A994270"/>
    <w:rsid w:val="2AA024B4"/>
    <w:rsid w:val="2AA203B8"/>
    <w:rsid w:val="2AA26CEA"/>
    <w:rsid w:val="2AAB36D6"/>
    <w:rsid w:val="2AAC5166"/>
    <w:rsid w:val="2AAF3F84"/>
    <w:rsid w:val="2AB542FB"/>
    <w:rsid w:val="2AC055A2"/>
    <w:rsid w:val="2AC63E3A"/>
    <w:rsid w:val="2AC95737"/>
    <w:rsid w:val="2ACB31CE"/>
    <w:rsid w:val="2ACD2207"/>
    <w:rsid w:val="2AD31233"/>
    <w:rsid w:val="2AD4567A"/>
    <w:rsid w:val="2AD914E7"/>
    <w:rsid w:val="2ADF347A"/>
    <w:rsid w:val="2AE2089D"/>
    <w:rsid w:val="2AE337B4"/>
    <w:rsid w:val="2AE73BDC"/>
    <w:rsid w:val="2AED1BC1"/>
    <w:rsid w:val="2AF31486"/>
    <w:rsid w:val="2AF51CEE"/>
    <w:rsid w:val="2AF74609"/>
    <w:rsid w:val="2AF906F1"/>
    <w:rsid w:val="2AFB358D"/>
    <w:rsid w:val="2B010415"/>
    <w:rsid w:val="2B02724E"/>
    <w:rsid w:val="2B035E9D"/>
    <w:rsid w:val="2B0454CC"/>
    <w:rsid w:val="2B0605DD"/>
    <w:rsid w:val="2B067CB8"/>
    <w:rsid w:val="2B195E43"/>
    <w:rsid w:val="2B1B2100"/>
    <w:rsid w:val="2B1E4BB1"/>
    <w:rsid w:val="2B1F60E1"/>
    <w:rsid w:val="2B266E40"/>
    <w:rsid w:val="2B290615"/>
    <w:rsid w:val="2B2B188A"/>
    <w:rsid w:val="2B341EF0"/>
    <w:rsid w:val="2B3866F7"/>
    <w:rsid w:val="2B3A0154"/>
    <w:rsid w:val="2B3D1BCE"/>
    <w:rsid w:val="2B3D6987"/>
    <w:rsid w:val="2B4D1FD6"/>
    <w:rsid w:val="2B5003D8"/>
    <w:rsid w:val="2B503D9E"/>
    <w:rsid w:val="2B516ACB"/>
    <w:rsid w:val="2B517290"/>
    <w:rsid w:val="2B5214E7"/>
    <w:rsid w:val="2B561CAA"/>
    <w:rsid w:val="2B595475"/>
    <w:rsid w:val="2B5B7BB1"/>
    <w:rsid w:val="2B5C1DAF"/>
    <w:rsid w:val="2B5E54B4"/>
    <w:rsid w:val="2B601FE9"/>
    <w:rsid w:val="2B615637"/>
    <w:rsid w:val="2B6422A9"/>
    <w:rsid w:val="2B6E601F"/>
    <w:rsid w:val="2B6F2AFD"/>
    <w:rsid w:val="2B723D58"/>
    <w:rsid w:val="2B7319D4"/>
    <w:rsid w:val="2B7545D5"/>
    <w:rsid w:val="2B7A1CD0"/>
    <w:rsid w:val="2B7F442B"/>
    <w:rsid w:val="2B840BAC"/>
    <w:rsid w:val="2B8903FC"/>
    <w:rsid w:val="2B8C30D4"/>
    <w:rsid w:val="2B8E7106"/>
    <w:rsid w:val="2B99319A"/>
    <w:rsid w:val="2B9B28B7"/>
    <w:rsid w:val="2B9E3B1D"/>
    <w:rsid w:val="2BA36FD7"/>
    <w:rsid w:val="2BAA31B3"/>
    <w:rsid w:val="2BAB345E"/>
    <w:rsid w:val="2BB024DA"/>
    <w:rsid w:val="2BB3103D"/>
    <w:rsid w:val="2BB87300"/>
    <w:rsid w:val="2BBA4634"/>
    <w:rsid w:val="2BC23121"/>
    <w:rsid w:val="2BC55F5B"/>
    <w:rsid w:val="2BC92033"/>
    <w:rsid w:val="2BCD2728"/>
    <w:rsid w:val="2BD177EF"/>
    <w:rsid w:val="2BD270CE"/>
    <w:rsid w:val="2BD32CF3"/>
    <w:rsid w:val="2BD45B0D"/>
    <w:rsid w:val="2BD654B8"/>
    <w:rsid w:val="2BE06366"/>
    <w:rsid w:val="2BE76888"/>
    <w:rsid w:val="2BED0629"/>
    <w:rsid w:val="2BF57C1D"/>
    <w:rsid w:val="2BF77A2F"/>
    <w:rsid w:val="2BF80A62"/>
    <w:rsid w:val="2BFA4C27"/>
    <w:rsid w:val="2C001E0D"/>
    <w:rsid w:val="2C0B4970"/>
    <w:rsid w:val="2C0D337B"/>
    <w:rsid w:val="2C1358E1"/>
    <w:rsid w:val="2C144DE1"/>
    <w:rsid w:val="2C1724E2"/>
    <w:rsid w:val="2C1D0D38"/>
    <w:rsid w:val="2C1D7C6F"/>
    <w:rsid w:val="2C20560F"/>
    <w:rsid w:val="2C22450B"/>
    <w:rsid w:val="2C24530C"/>
    <w:rsid w:val="2C281489"/>
    <w:rsid w:val="2C2F567E"/>
    <w:rsid w:val="2C3079B6"/>
    <w:rsid w:val="2C333607"/>
    <w:rsid w:val="2C3E23A2"/>
    <w:rsid w:val="2C3E39AC"/>
    <w:rsid w:val="2C3F0D02"/>
    <w:rsid w:val="2C3F480A"/>
    <w:rsid w:val="2C3F7E23"/>
    <w:rsid w:val="2C416E6D"/>
    <w:rsid w:val="2C43732A"/>
    <w:rsid w:val="2C45082A"/>
    <w:rsid w:val="2C4677AE"/>
    <w:rsid w:val="2C471F8F"/>
    <w:rsid w:val="2C4B3E54"/>
    <w:rsid w:val="2C5652E9"/>
    <w:rsid w:val="2C5C7847"/>
    <w:rsid w:val="2C5E4244"/>
    <w:rsid w:val="2C5F59CA"/>
    <w:rsid w:val="2C5F615A"/>
    <w:rsid w:val="2C6321F9"/>
    <w:rsid w:val="2C63586F"/>
    <w:rsid w:val="2C645E65"/>
    <w:rsid w:val="2C6B572F"/>
    <w:rsid w:val="2C727379"/>
    <w:rsid w:val="2C734DFA"/>
    <w:rsid w:val="2C75382A"/>
    <w:rsid w:val="2C784B05"/>
    <w:rsid w:val="2C7B53AB"/>
    <w:rsid w:val="2C7C73AE"/>
    <w:rsid w:val="2C7E6A0F"/>
    <w:rsid w:val="2C8073A8"/>
    <w:rsid w:val="2C882DCC"/>
    <w:rsid w:val="2C8834EA"/>
    <w:rsid w:val="2C8C3875"/>
    <w:rsid w:val="2C8C6E22"/>
    <w:rsid w:val="2C8D6B55"/>
    <w:rsid w:val="2C8F76A1"/>
    <w:rsid w:val="2C9246DA"/>
    <w:rsid w:val="2C983D35"/>
    <w:rsid w:val="2C9C3C0D"/>
    <w:rsid w:val="2C9E34D4"/>
    <w:rsid w:val="2C9F1FB6"/>
    <w:rsid w:val="2CA9692F"/>
    <w:rsid w:val="2CAB5D19"/>
    <w:rsid w:val="2CAD0457"/>
    <w:rsid w:val="2CBA3E59"/>
    <w:rsid w:val="2CBA75F4"/>
    <w:rsid w:val="2CBE19F6"/>
    <w:rsid w:val="2CCB3FC9"/>
    <w:rsid w:val="2CD66E7E"/>
    <w:rsid w:val="2CD91744"/>
    <w:rsid w:val="2CDD482A"/>
    <w:rsid w:val="2CDE6AFE"/>
    <w:rsid w:val="2CE36C54"/>
    <w:rsid w:val="2CEC1657"/>
    <w:rsid w:val="2CEC7043"/>
    <w:rsid w:val="2CF156C9"/>
    <w:rsid w:val="2CF255BD"/>
    <w:rsid w:val="2CF336A6"/>
    <w:rsid w:val="2CF85053"/>
    <w:rsid w:val="2CFE27E0"/>
    <w:rsid w:val="2D005450"/>
    <w:rsid w:val="2D02167B"/>
    <w:rsid w:val="2D067892"/>
    <w:rsid w:val="2D120251"/>
    <w:rsid w:val="2D155252"/>
    <w:rsid w:val="2D18485F"/>
    <w:rsid w:val="2D196D3F"/>
    <w:rsid w:val="2D1A6623"/>
    <w:rsid w:val="2D1C1D90"/>
    <w:rsid w:val="2D215E65"/>
    <w:rsid w:val="2D2216A7"/>
    <w:rsid w:val="2D2E4347"/>
    <w:rsid w:val="2D343A28"/>
    <w:rsid w:val="2D347A3F"/>
    <w:rsid w:val="2D360F19"/>
    <w:rsid w:val="2D3703BB"/>
    <w:rsid w:val="2D4125ED"/>
    <w:rsid w:val="2D4241CE"/>
    <w:rsid w:val="2D424A15"/>
    <w:rsid w:val="2D45653C"/>
    <w:rsid w:val="2D485218"/>
    <w:rsid w:val="2D4D65D9"/>
    <w:rsid w:val="2D503B61"/>
    <w:rsid w:val="2D504DE2"/>
    <w:rsid w:val="2D5648D8"/>
    <w:rsid w:val="2D5F5CFD"/>
    <w:rsid w:val="2D64657E"/>
    <w:rsid w:val="2D6532CC"/>
    <w:rsid w:val="2D663AC5"/>
    <w:rsid w:val="2D6B5096"/>
    <w:rsid w:val="2D724078"/>
    <w:rsid w:val="2D730877"/>
    <w:rsid w:val="2D794638"/>
    <w:rsid w:val="2D7D1C8C"/>
    <w:rsid w:val="2D7D3E4F"/>
    <w:rsid w:val="2D801AB4"/>
    <w:rsid w:val="2D860178"/>
    <w:rsid w:val="2D861DD2"/>
    <w:rsid w:val="2D893984"/>
    <w:rsid w:val="2D8A19DF"/>
    <w:rsid w:val="2D8C29EA"/>
    <w:rsid w:val="2D8F42CD"/>
    <w:rsid w:val="2D9C73A4"/>
    <w:rsid w:val="2DA354EC"/>
    <w:rsid w:val="2DA948CE"/>
    <w:rsid w:val="2DAD167F"/>
    <w:rsid w:val="2DAF22CF"/>
    <w:rsid w:val="2DB0240F"/>
    <w:rsid w:val="2DBB4C07"/>
    <w:rsid w:val="2DC25DA1"/>
    <w:rsid w:val="2DC50F24"/>
    <w:rsid w:val="2DD125A4"/>
    <w:rsid w:val="2DD87F45"/>
    <w:rsid w:val="2DD96717"/>
    <w:rsid w:val="2DE41E92"/>
    <w:rsid w:val="2DEA492B"/>
    <w:rsid w:val="2DEC2415"/>
    <w:rsid w:val="2DF15E66"/>
    <w:rsid w:val="2DFA439D"/>
    <w:rsid w:val="2DFF258C"/>
    <w:rsid w:val="2E004069"/>
    <w:rsid w:val="2E0069C6"/>
    <w:rsid w:val="2E025964"/>
    <w:rsid w:val="2E030877"/>
    <w:rsid w:val="2E030D1A"/>
    <w:rsid w:val="2E061E81"/>
    <w:rsid w:val="2E0861FC"/>
    <w:rsid w:val="2E097B42"/>
    <w:rsid w:val="2E126E25"/>
    <w:rsid w:val="2E1666EB"/>
    <w:rsid w:val="2E1727AD"/>
    <w:rsid w:val="2E1811F7"/>
    <w:rsid w:val="2E184D7D"/>
    <w:rsid w:val="2E1D2347"/>
    <w:rsid w:val="2E1F7F62"/>
    <w:rsid w:val="2E2043D2"/>
    <w:rsid w:val="2E2278D6"/>
    <w:rsid w:val="2E277CC4"/>
    <w:rsid w:val="2E2B29E4"/>
    <w:rsid w:val="2E2B2EC0"/>
    <w:rsid w:val="2E2F13A0"/>
    <w:rsid w:val="2E32776E"/>
    <w:rsid w:val="2E34350F"/>
    <w:rsid w:val="2E3B439E"/>
    <w:rsid w:val="2E3E4DF8"/>
    <w:rsid w:val="2E413F97"/>
    <w:rsid w:val="2E414935"/>
    <w:rsid w:val="2E4462B4"/>
    <w:rsid w:val="2E4B212A"/>
    <w:rsid w:val="2E4C11E0"/>
    <w:rsid w:val="2E4E2F61"/>
    <w:rsid w:val="2E513FDF"/>
    <w:rsid w:val="2E520531"/>
    <w:rsid w:val="2E5B5583"/>
    <w:rsid w:val="2E5C40AD"/>
    <w:rsid w:val="2E5D0EFD"/>
    <w:rsid w:val="2E5E39A0"/>
    <w:rsid w:val="2E63001E"/>
    <w:rsid w:val="2E633A50"/>
    <w:rsid w:val="2E665559"/>
    <w:rsid w:val="2E681DB2"/>
    <w:rsid w:val="2E692797"/>
    <w:rsid w:val="2E6B4F35"/>
    <w:rsid w:val="2E771B86"/>
    <w:rsid w:val="2E7803B0"/>
    <w:rsid w:val="2E78204D"/>
    <w:rsid w:val="2E790397"/>
    <w:rsid w:val="2E7B2FD1"/>
    <w:rsid w:val="2E7E3F56"/>
    <w:rsid w:val="2E886D8C"/>
    <w:rsid w:val="2E8944E5"/>
    <w:rsid w:val="2E8D1FC3"/>
    <w:rsid w:val="2E8D4BAD"/>
    <w:rsid w:val="2E931410"/>
    <w:rsid w:val="2E934DCD"/>
    <w:rsid w:val="2E952459"/>
    <w:rsid w:val="2E9615FD"/>
    <w:rsid w:val="2E9A78CF"/>
    <w:rsid w:val="2E9E0C07"/>
    <w:rsid w:val="2EA00D93"/>
    <w:rsid w:val="2EA0410A"/>
    <w:rsid w:val="2EA17AD8"/>
    <w:rsid w:val="2EA352A7"/>
    <w:rsid w:val="2EAD57DC"/>
    <w:rsid w:val="2EB03BD9"/>
    <w:rsid w:val="2EB048DA"/>
    <w:rsid w:val="2EB57435"/>
    <w:rsid w:val="2EBE02A0"/>
    <w:rsid w:val="2EBE65D8"/>
    <w:rsid w:val="2EC63C69"/>
    <w:rsid w:val="2ECE1C17"/>
    <w:rsid w:val="2ED90DEC"/>
    <w:rsid w:val="2ED95569"/>
    <w:rsid w:val="2EDF397B"/>
    <w:rsid w:val="2EE24644"/>
    <w:rsid w:val="2EEB2B48"/>
    <w:rsid w:val="2EEE5612"/>
    <w:rsid w:val="2EF0757B"/>
    <w:rsid w:val="2EF36C94"/>
    <w:rsid w:val="2EF966A3"/>
    <w:rsid w:val="2EFA351F"/>
    <w:rsid w:val="2EFC29D3"/>
    <w:rsid w:val="2EFD47BC"/>
    <w:rsid w:val="2EFE3034"/>
    <w:rsid w:val="2EFF0957"/>
    <w:rsid w:val="2F005AD0"/>
    <w:rsid w:val="2F0168CD"/>
    <w:rsid w:val="2F065E30"/>
    <w:rsid w:val="2F075DAF"/>
    <w:rsid w:val="2F0C0BB9"/>
    <w:rsid w:val="2F1156C3"/>
    <w:rsid w:val="2F134137"/>
    <w:rsid w:val="2F145D14"/>
    <w:rsid w:val="2F1573F1"/>
    <w:rsid w:val="2F192F1A"/>
    <w:rsid w:val="2F1A1904"/>
    <w:rsid w:val="2F1F52F6"/>
    <w:rsid w:val="2F211AE2"/>
    <w:rsid w:val="2F273B7A"/>
    <w:rsid w:val="2F324CFE"/>
    <w:rsid w:val="2F372A68"/>
    <w:rsid w:val="2F3A3CA6"/>
    <w:rsid w:val="2F3B2F93"/>
    <w:rsid w:val="2F401A95"/>
    <w:rsid w:val="2F40337C"/>
    <w:rsid w:val="2F4419B7"/>
    <w:rsid w:val="2F493278"/>
    <w:rsid w:val="2F4A23A5"/>
    <w:rsid w:val="2F4A6B22"/>
    <w:rsid w:val="2F4F6136"/>
    <w:rsid w:val="2F5224E6"/>
    <w:rsid w:val="2F5430B6"/>
    <w:rsid w:val="2F5522D3"/>
    <w:rsid w:val="2F5B6698"/>
    <w:rsid w:val="2F69122F"/>
    <w:rsid w:val="2F6973D6"/>
    <w:rsid w:val="2F6B76B1"/>
    <w:rsid w:val="2F6D3CA3"/>
    <w:rsid w:val="2F715073"/>
    <w:rsid w:val="2F7553E7"/>
    <w:rsid w:val="2F7712C8"/>
    <w:rsid w:val="2F7F4238"/>
    <w:rsid w:val="2F80048F"/>
    <w:rsid w:val="2F802526"/>
    <w:rsid w:val="2F805F91"/>
    <w:rsid w:val="2F81710E"/>
    <w:rsid w:val="2F873676"/>
    <w:rsid w:val="2F8B3754"/>
    <w:rsid w:val="2F8C2F05"/>
    <w:rsid w:val="2F8D672E"/>
    <w:rsid w:val="2F9353FD"/>
    <w:rsid w:val="2F941DBF"/>
    <w:rsid w:val="2F94618A"/>
    <w:rsid w:val="2F987E8A"/>
    <w:rsid w:val="2F9B5627"/>
    <w:rsid w:val="2FA171C4"/>
    <w:rsid w:val="2FA47EAE"/>
    <w:rsid w:val="2FA6048A"/>
    <w:rsid w:val="2FA64CBD"/>
    <w:rsid w:val="2FB2524C"/>
    <w:rsid w:val="2FBB0527"/>
    <w:rsid w:val="2FC04A1E"/>
    <w:rsid w:val="2FC226ED"/>
    <w:rsid w:val="2FC4530A"/>
    <w:rsid w:val="2FC626CC"/>
    <w:rsid w:val="2FCC560F"/>
    <w:rsid w:val="2FCC6DB3"/>
    <w:rsid w:val="2FCE3E7E"/>
    <w:rsid w:val="2FD4416B"/>
    <w:rsid w:val="2FD66846"/>
    <w:rsid w:val="2FD740A2"/>
    <w:rsid w:val="2FDA4861"/>
    <w:rsid w:val="2FDC2446"/>
    <w:rsid w:val="2FE23459"/>
    <w:rsid w:val="2FE54BA6"/>
    <w:rsid w:val="2FE86DCA"/>
    <w:rsid w:val="2FEA6A49"/>
    <w:rsid w:val="2FEE1969"/>
    <w:rsid w:val="2FF00EC8"/>
    <w:rsid w:val="300015CD"/>
    <w:rsid w:val="300176C9"/>
    <w:rsid w:val="30031264"/>
    <w:rsid w:val="3006055A"/>
    <w:rsid w:val="300812D7"/>
    <w:rsid w:val="30083A5D"/>
    <w:rsid w:val="30085640"/>
    <w:rsid w:val="300936DD"/>
    <w:rsid w:val="3018607F"/>
    <w:rsid w:val="301B13F8"/>
    <w:rsid w:val="301D23FF"/>
    <w:rsid w:val="301F3A14"/>
    <w:rsid w:val="30200EC8"/>
    <w:rsid w:val="30215C26"/>
    <w:rsid w:val="3024558B"/>
    <w:rsid w:val="30260051"/>
    <w:rsid w:val="30274396"/>
    <w:rsid w:val="302876DC"/>
    <w:rsid w:val="302C662C"/>
    <w:rsid w:val="302F3F6D"/>
    <w:rsid w:val="303531A0"/>
    <w:rsid w:val="3039026B"/>
    <w:rsid w:val="303C51B0"/>
    <w:rsid w:val="304351FD"/>
    <w:rsid w:val="3044265A"/>
    <w:rsid w:val="304447BB"/>
    <w:rsid w:val="304D2ECC"/>
    <w:rsid w:val="304E33AB"/>
    <w:rsid w:val="3050508C"/>
    <w:rsid w:val="30510DC8"/>
    <w:rsid w:val="30536E17"/>
    <w:rsid w:val="30544D18"/>
    <w:rsid w:val="30553193"/>
    <w:rsid w:val="305568FB"/>
    <w:rsid w:val="30591CE8"/>
    <w:rsid w:val="305921DB"/>
    <w:rsid w:val="305C1037"/>
    <w:rsid w:val="305D3167"/>
    <w:rsid w:val="30641E91"/>
    <w:rsid w:val="306B2AE1"/>
    <w:rsid w:val="306F39DE"/>
    <w:rsid w:val="307011F6"/>
    <w:rsid w:val="30702187"/>
    <w:rsid w:val="30754740"/>
    <w:rsid w:val="30770A5C"/>
    <w:rsid w:val="307B04E1"/>
    <w:rsid w:val="307C0198"/>
    <w:rsid w:val="30814255"/>
    <w:rsid w:val="30814620"/>
    <w:rsid w:val="308220A2"/>
    <w:rsid w:val="30847F08"/>
    <w:rsid w:val="30876413"/>
    <w:rsid w:val="30880824"/>
    <w:rsid w:val="308A127C"/>
    <w:rsid w:val="308A4F37"/>
    <w:rsid w:val="308C0433"/>
    <w:rsid w:val="308C1FB9"/>
    <w:rsid w:val="308E0DF1"/>
    <w:rsid w:val="30930C9D"/>
    <w:rsid w:val="3096312A"/>
    <w:rsid w:val="30964CFE"/>
    <w:rsid w:val="309C4B3F"/>
    <w:rsid w:val="309E17D9"/>
    <w:rsid w:val="30A84AC1"/>
    <w:rsid w:val="30AA00E5"/>
    <w:rsid w:val="30AE16CD"/>
    <w:rsid w:val="30AE780B"/>
    <w:rsid w:val="30AF76EE"/>
    <w:rsid w:val="30B04838"/>
    <w:rsid w:val="30B22DC7"/>
    <w:rsid w:val="30B2478D"/>
    <w:rsid w:val="30B810E4"/>
    <w:rsid w:val="30BE0313"/>
    <w:rsid w:val="30BF1784"/>
    <w:rsid w:val="30C46D0B"/>
    <w:rsid w:val="30C71A0D"/>
    <w:rsid w:val="30C92074"/>
    <w:rsid w:val="30C923CE"/>
    <w:rsid w:val="30CB701E"/>
    <w:rsid w:val="30CD472E"/>
    <w:rsid w:val="30D22BB9"/>
    <w:rsid w:val="30D30BA7"/>
    <w:rsid w:val="30D53F64"/>
    <w:rsid w:val="30D72B73"/>
    <w:rsid w:val="30D808B2"/>
    <w:rsid w:val="30E04469"/>
    <w:rsid w:val="30E360CF"/>
    <w:rsid w:val="30E42535"/>
    <w:rsid w:val="30E50977"/>
    <w:rsid w:val="30EE2FAA"/>
    <w:rsid w:val="30F07E12"/>
    <w:rsid w:val="30F139DA"/>
    <w:rsid w:val="30F17330"/>
    <w:rsid w:val="30F2365A"/>
    <w:rsid w:val="31005C21"/>
    <w:rsid w:val="31014CC2"/>
    <w:rsid w:val="31025E73"/>
    <w:rsid w:val="310B3862"/>
    <w:rsid w:val="310C4445"/>
    <w:rsid w:val="31121990"/>
    <w:rsid w:val="3112726D"/>
    <w:rsid w:val="31175C10"/>
    <w:rsid w:val="311B481E"/>
    <w:rsid w:val="31217D68"/>
    <w:rsid w:val="3123765B"/>
    <w:rsid w:val="31273481"/>
    <w:rsid w:val="312B1DA9"/>
    <w:rsid w:val="312D23AE"/>
    <w:rsid w:val="31302671"/>
    <w:rsid w:val="313047C4"/>
    <w:rsid w:val="31334E43"/>
    <w:rsid w:val="313E7179"/>
    <w:rsid w:val="313F2886"/>
    <w:rsid w:val="314011DB"/>
    <w:rsid w:val="314122D8"/>
    <w:rsid w:val="3141258C"/>
    <w:rsid w:val="31430CA8"/>
    <w:rsid w:val="314459E3"/>
    <w:rsid w:val="31447BE1"/>
    <w:rsid w:val="314D5821"/>
    <w:rsid w:val="31532EE5"/>
    <w:rsid w:val="315519F8"/>
    <w:rsid w:val="315A6754"/>
    <w:rsid w:val="315C3C95"/>
    <w:rsid w:val="3163637E"/>
    <w:rsid w:val="316533F1"/>
    <w:rsid w:val="316601BD"/>
    <w:rsid w:val="316D0E3C"/>
    <w:rsid w:val="316E402E"/>
    <w:rsid w:val="31737DE3"/>
    <w:rsid w:val="31762558"/>
    <w:rsid w:val="31763EEB"/>
    <w:rsid w:val="317A2EF7"/>
    <w:rsid w:val="317A7601"/>
    <w:rsid w:val="317D68C3"/>
    <w:rsid w:val="318177E6"/>
    <w:rsid w:val="31830865"/>
    <w:rsid w:val="318521EF"/>
    <w:rsid w:val="318A34E3"/>
    <w:rsid w:val="318C02AA"/>
    <w:rsid w:val="31964168"/>
    <w:rsid w:val="3199630D"/>
    <w:rsid w:val="319A63F2"/>
    <w:rsid w:val="31A64EBB"/>
    <w:rsid w:val="31A74402"/>
    <w:rsid w:val="31AC630C"/>
    <w:rsid w:val="31AC7C4F"/>
    <w:rsid w:val="31AE4B21"/>
    <w:rsid w:val="31B61AEF"/>
    <w:rsid w:val="31BA4AAA"/>
    <w:rsid w:val="31BB2651"/>
    <w:rsid w:val="31BF532C"/>
    <w:rsid w:val="31BF55E6"/>
    <w:rsid w:val="31C0231B"/>
    <w:rsid w:val="31C0752B"/>
    <w:rsid w:val="31CA1013"/>
    <w:rsid w:val="31CF24D5"/>
    <w:rsid w:val="31D25F4E"/>
    <w:rsid w:val="31D37CAD"/>
    <w:rsid w:val="31D914C6"/>
    <w:rsid w:val="31DC369C"/>
    <w:rsid w:val="31DD2232"/>
    <w:rsid w:val="31DE235E"/>
    <w:rsid w:val="31DE4B96"/>
    <w:rsid w:val="31DF3829"/>
    <w:rsid w:val="31E032E3"/>
    <w:rsid w:val="31E118D9"/>
    <w:rsid w:val="31E94BBB"/>
    <w:rsid w:val="31EA31E6"/>
    <w:rsid w:val="31F669FE"/>
    <w:rsid w:val="32025300"/>
    <w:rsid w:val="320264FB"/>
    <w:rsid w:val="3203486C"/>
    <w:rsid w:val="32041D31"/>
    <w:rsid w:val="32044878"/>
    <w:rsid w:val="3206298C"/>
    <w:rsid w:val="32096B1E"/>
    <w:rsid w:val="320B3D85"/>
    <w:rsid w:val="320F4B17"/>
    <w:rsid w:val="32117D26"/>
    <w:rsid w:val="32136850"/>
    <w:rsid w:val="321432F0"/>
    <w:rsid w:val="321A6031"/>
    <w:rsid w:val="321E331F"/>
    <w:rsid w:val="32206301"/>
    <w:rsid w:val="322B6D5F"/>
    <w:rsid w:val="322D2467"/>
    <w:rsid w:val="322E33E2"/>
    <w:rsid w:val="322F3062"/>
    <w:rsid w:val="322F5900"/>
    <w:rsid w:val="32363EA6"/>
    <w:rsid w:val="323662DD"/>
    <w:rsid w:val="323A2E3F"/>
    <w:rsid w:val="32402EB9"/>
    <w:rsid w:val="32402FA1"/>
    <w:rsid w:val="32467B09"/>
    <w:rsid w:val="324909D0"/>
    <w:rsid w:val="324D6797"/>
    <w:rsid w:val="32512144"/>
    <w:rsid w:val="325167B6"/>
    <w:rsid w:val="32535DC9"/>
    <w:rsid w:val="32591C03"/>
    <w:rsid w:val="325B37D9"/>
    <w:rsid w:val="325B51AB"/>
    <w:rsid w:val="325D06AE"/>
    <w:rsid w:val="325E19B3"/>
    <w:rsid w:val="32614B36"/>
    <w:rsid w:val="3262562C"/>
    <w:rsid w:val="326545BA"/>
    <w:rsid w:val="32656151"/>
    <w:rsid w:val="326817B5"/>
    <w:rsid w:val="326E37F0"/>
    <w:rsid w:val="326F31BA"/>
    <w:rsid w:val="32721F61"/>
    <w:rsid w:val="32724D52"/>
    <w:rsid w:val="32727C2C"/>
    <w:rsid w:val="32765723"/>
    <w:rsid w:val="32786318"/>
    <w:rsid w:val="327A7628"/>
    <w:rsid w:val="327E1827"/>
    <w:rsid w:val="328E55B6"/>
    <w:rsid w:val="32983DD8"/>
    <w:rsid w:val="329C2F13"/>
    <w:rsid w:val="329E727B"/>
    <w:rsid w:val="329F78B6"/>
    <w:rsid w:val="32A9020D"/>
    <w:rsid w:val="32AD3BE8"/>
    <w:rsid w:val="32B1279F"/>
    <w:rsid w:val="32B14B08"/>
    <w:rsid w:val="32B63A3B"/>
    <w:rsid w:val="32C8475B"/>
    <w:rsid w:val="32C84A26"/>
    <w:rsid w:val="32C94944"/>
    <w:rsid w:val="32CB69C2"/>
    <w:rsid w:val="32CC41E5"/>
    <w:rsid w:val="32CD7A68"/>
    <w:rsid w:val="32D47AFE"/>
    <w:rsid w:val="32D778F7"/>
    <w:rsid w:val="32DC4645"/>
    <w:rsid w:val="32E04F68"/>
    <w:rsid w:val="32E12E85"/>
    <w:rsid w:val="32E7616A"/>
    <w:rsid w:val="32ED3E85"/>
    <w:rsid w:val="32FC654A"/>
    <w:rsid w:val="32FE7C81"/>
    <w:rsid w:val="330176D3"/>
    <w:rsid w:val="33052547"/>
    <w:rsid w:val="33080F2E"/>
    <w:rsid w:val="330C3BD8"/>
    <w:rsid w:val="3312723C"/>
    <w:rsid w:val="33130B7E"/>
    <w:rsid w:val="33155B2E"/>
    <w:rsid w:val="33181FD4"/>
    <w:rsid w:val="33222FEF"/>
    <w:rsid w:val="33224280"/>
    <w:rsid w:val="33256B9B"/>
    <w:rsid w:val="33277256"/>
    <w:rsid w:val="332821E4"/>
    <w:rsid w:val="332856F0"/>
    <w:rsid w:val="332A5F8E"/>
    <w:rsid w:val="332B633B"/>
    <w:rsid w:val="33334E8E"/>
    <w:rsid w:val="33343AA0"/>
    <w:rsid w:val="33395453"/>
    <w:rsid w:val="333A261A"/>
    <w:rsid w:val="333B359B"/>
    <w:rsid w:val="333D7180"/>
    <w:rsid w:val="33406722"/>
    <w:rsid w:val="33413717"/>
    <w:rsid w:val="3346062B"/>
    <w:rsid w:val="334872D4"/>
    <w:rsid w:val="33494561"/>
    <w:rsid w:val="3349570D"/>
    <w:rsid w:val="334A4C13"/>
    <w:rsid w:val="334C2BCF"/>
    <w:rsid w:val="335146E3"/>
    <w:rsid w:val="33577282"/>
    <w:rsid w:val="335950CE"/>
    <w:rsid w:val="335B3591"/>
    <w:rsid w:val="335F3754"/>
    <w:rsid w:val="335F41B9"/>
    <w:rsid w:val="335F4CD3"/>
    <w:rsid w:val="336A604D"/>
    <w:rsid w:val="33744041"/>
    <w:rsid w:val="33771125"/>
    <w:rsid w:val="33777F39"/>
    <w:rsid w:val="338366F1"/>
    <w:rsid w:val="338C66B5"/>
    <w:rsid w:val="338D2CA1"/>
    <w:rsid w:val="338F60CB"/>
    <w:rsid w:val="33904B9E"/>
    <w:rsid w:val="33910F47"/>
    <w:rsid w:val="33922C69"/>
    <w:rsid w:val="33980308"/>
    <w:rsid w:val="339C35B9"/>
    <w:rsid w:val="339E1F33"/>
    <w:rsid w:val="33A2282F"/>
    <w:rsid w:val="33A309C5"/>
    <w:rsid w:val="33A77AD4"/>
    <w:rsid w:val="33AA356D"/>
    <w:rsid w:val="33AD1E5B"/>
    <w:rsid w:val="33B36A61"/>
    <w:rsid w:val="33B44C39"/>
    <w:rsid w:val="33B9096A"/>
    <w:rsid w:val="33B93DB0"/>
    <w:rsid w:val="33BC18EF"/>
    <w:rsid w:val="33C05E10"/>
    <w:rsid w:val="33C60302"/>
    <w:rsid w:val="33C72C14"/>
    <w:rsid w:val="33C72E7A"/>
    <w:rsid w:val="33C74E9E"/>
    <w:rsid w:val="33CB0159"/>
    <w:rsid w:val="33CC78FC"/>
    <w:rsid w:val="33D16011"/>
    <w:rsid w:val="33DF3336"/>
    <w:rsid w:val="33E054FB"/>
    <w:rsid w:val="33E42AC3"/>
    <w:rsid w:val="33E46B33"/>
    <w:rsid w:val="33E5107A"/>
    <w:rsid w:val="33E578B4"/>
    <w:rsid w:val="33EB6BBB"/>
    <w:rsid w:val="33F130E1"/>
    <w:rsid w:val="33F8201D"/>
    <w:rsid w:val="33FA13D4"/>
    <w:rsid w:val="33FB26D9"/>
    <w:rsid w:val="33FF0A5B"/>
    <w:rsid w:val="34013347"/>
    <w:rsid w:val="3401670E"/>
    <w:rsid w:val="34044EFC"/>
    <w:rsid w:val="340555A3"/>
    <w:rsid w:val="34071D09"/>
    <w:rsid w:val="340B7D9C"/>
    <w:rsid w:val="340E5143"/>
    <w:rsid w:val="34101FC9"/>
    <w:rsid w:val="34103C93"/>
    <w:rsid w:val="34166B79"/>
    <w:rsid w:val="341D4E0B"/>
    <w:rsid w:val="34212AFE"/>
    <w:rsid w:val="342374F3"/>
    <w:rsid w:val="34263B33"/>
    <w:rsid w:val="34280C1E"/>
    <w:rsid w:val="342B153D"/>
    <w:rsid w:val="342B1EC1"/>
    <w:rsid w:val="342B57E2"/>
    <w:rsid w:val="342D3279"/>
    <w:rsid w:val="34317FFD"/>
    <w:rsid w:val="34322036"/>
    <w:rsid w:val="34332631"/>
    <w:rsid w:val="34341AA5"/>
    <w:rsid w:val="34342CDC"/>
    <w:rsid w:val="34347057"/>
    <w:rsid w:val="34347969"/>
    <w:rsid w:val="343758DC"/>
    <w:rsid w:val="343A498E"/>
    <w:rsid w:val="343E2DC2"/>
    <w:rsid w:val="34436FD1"/>
    <w:rsid w:val="34490535"/>
    <w:rsid w:val="344A30EC"/>
    <w:rsid w:val="344C595B"/>
    <w:rsid w:val="344F1A85"/>
    <w:rsid w:val="34547187"/>
    <w:rsid w:val="34570B24"/>
    <w:rsid w:val="345C5FA1"/>
    <w:rsid w:val="345D7A9C"/>
    <w:rsid w:val="345E21F3"/>
    <w:rsid w:val="345F26B4"/>
    <w:rsid w:val="34621BA0"/>
    <w:rsid w:val="346E5922"/>
    <w:rsid w:val="34773319"/>
    <w:rsid w:val="347B4203"/>
    <w:rsid w:val="348210DF"/>
    <w:rsid w:val="34827F51"/>
    <w:rsid w:val="34843856"/>
    <w:rsid w:val="34847E45"/>
    <w:rsid w:val="34875C96"/>
    <w:rsid w:val="34883766"/>
    <w:rsid w:val="348B33DD"/>
    <w:rsid w:val="348B457D"/>
    <w:rsid w:val="348C19CA"/>
    <w:rsid w:val="348E76C9"/>
    <w:rsid w:val="34972821"/>
    <w:rsid w:val="34987FD8"/>
    <w:rsid w:val="349E2A77"/>
    <w:rsid w:val="349F7451"/>
    <w:rsid w:val="34A008AB"/>
    <w:rsid w:val="34A075E3"/>
    <w:rsid w:val="34A21064"/>
    <w:rsid w:val="34A43DEB"/>
    <w:rsid w:val="34A745D4"/>
    <w:rsid w:val="34AB2387"/>
    <w:rsid w:val="34AB3B12"/>
    <w:rsid w:val="34AD1CBD"/>
    <w:rsid w:val="34B333B7"/>
    <w:rsid w:val="34B41C85"/>
    <w:rsid w:val="34B73926"/>
    <w:rsid w:val="34B74E31"/>
    <w:rsid w:val="34C1119D"/>
    <w:rsid w:val="34C30E49"/>
    <w:rsid w:val="34C630A6"/>
    <w:rsid w:val="34C83F1F"/>
    <w:rsid w:val="34CF1C19"/>
    <w:rsid w:val="34CF7168"/>
    <w:rsid w:val="34D82FC0"/>
    <w:rsid w:val="34DE2CB3"/>
    <w:rsid w:val="34E11FDC"/>
    <w:rsid w:val="34F541B4"/>
    <w:rsid w:val="34F8556A"/>
    <w:rsid w:val="34F85A73"/>
    <w:rsid w:val="34FA0E06"/>
    <w:rsid w:val="35022A4B"/>
    <w:rsid w:val="35046B44"/>
    <w:rsid w:val="35054E58"/>
    <w:rsid w:val="350E4B4E"/>
    <w:rsid w:val="35100496"/>
    <w:rsid w:val="351B586F"/>
    <w:rsid w:val="351D468D"/>
    <w:rsid w:val="35237106"/>
    <w:rsid w:val="352635FC"/>
    <w:rsid w:val="35267DD2"/>
    <w:rsid w:val="352A0640"/>
    <w:rsid w:val="352A0F42"/>
    <w:rsid w:val="352D72E8"/>
    <w:rsid w:val="35361A6D"/>
    <w:rsid w:val="35374A80"/>
    <w:rsid w:val="353A05EC"/>
    <w:rsid w:val="353A4770"/>
    <w:rsid w:val="353E7D5B"/>
    <w:rsid w:val="35455B73"/>
    <w:rsid w:val="354A5CB8"/>
    <w:rsid w:val="354B38F1"/>
    <w:rsid w:val="354C2CD8"/>
    <w:rsid w:val="354C39A9"/>
    <w:rsid w:val="354E5A36"/>
    <w:rsid w:val="35504B23"/>
    <w:rsid w:val="355127A9"/>
    <w:rsid w:val="3553641D"/>
    <w:rsid w:val="35565D57"/>
    <w:rsid w:val="35591F35"/>
    <w:rsid w:val="35597CE5"/>
    <w:rsid w:val="355D407D"/>
    <w:rsid w:val="355F451E"/>
    <w:rsid w:val="35600E67"/>
    <w:rsid w:val="3560658B"/>
    <w:rsid w:val="356154A3"/>
    <w:rsid w:val="35630577"/>
    <w:rsid w:val="35654641"/>
    <w:rsid w:val="3575473D"/>
    <w:rsid w:val="357A02B3"/>
    <w:rsid w:val="35811D31"/>
    <w:rsid w:val="358D7ED1"/>
    <w:rsid w:val="35915FF2"/>
    <w:rsid w:val="359B05CF"/>
    <w:rsid w:val="359E5016"/>
    <w:rsid w:val="359E7204"/>
    <w:rsid w:val="35A17EE0"/>
    <w:rsid w:val="35A3178F"/>
    <w:rsid w:val="35AA3142"/>
    <w:rsid w:val="35AC4E1D"/>
    <w:rsid w:val="35B361A6"/>
    <w:rsid w:val="35B3791F"/>
    <w:rsid w:val="35B81006"/>
    <w:rsid w:val="35B8547E"/>
    <w:rsid w:val="35B859B5"/>
    <w:rsid w:val="35BA5B31"/>
    <w:rsid w:val="35BF44C3"/>
    <w:rsid w:val="35C5630F"/>
    <w:rsid w:val="35C9359B"/>
    <w:rsid w:val="35CC492C"/>
    <w:rsid w:val="35CD25D4"/>
    <w:rsid w:val="35D41F5E"/>
    <w:rsid w:val="35D43DD2"/>
    <w:rsid w:val="35DB44CB"/>
    <w:rsid w:val="35DC73B7"/>
    <w:rsid w:val="35DF21C9"/>
    <w:rsid w:val="35E11274"/>
    <w:rsid w:val="35E15989"/>
    <w:rsid w:val="35E20B6D"/>
    <w:rsid w:val="35E40763"/>
    <w:rsid w:val="35E87262"/>
    <w:rsid w:val="35E96816"/>
    <w:rsid w:val="35EC0906"/>
    <w:rsid w:val="35EC13A4"/>
    <w:rsid w:val="35F172DE"/>
    <w:rsid w:val="35F30D88"/>
    <w:rsid w:val="35F332F0"/>
    <w:rsid w:val="35F505D2"/>
    <w:rsid w:val="35FC4A92"/>
    <w:rsid w:val="35FD4C07"/>
    <w:rsid w:val="36037343"/>
    <w:rsid w:val="36141F4E"/>
    <w:rsid w:val="361429EE"/>
    <w:rsid w:val="36167622"/>
    <w:rsid w:val="361B5658"/>
    <w:rsid w:val="361C4682"/>
    <w:rsid w:val="36230DAB"/>
    <w:rsid w:val="36254516"/>
    <w:rsid w:val="362C4C1B"/>
    <w:rsid w:val="363143EB"/>
    <w:rsid w:val="3632715E"/>
    <w:rsid w:val="36352739"/>
    <w:rsid w:val="36360DEA"/>
    <w:rsid w:val="36385635"/>
    <w:rsid w:val="363E2854"/>
    <w:rsid w:val="36422184"/>
    <w:rsid w:val="36453517"/>
    <w:rsid w:val="364A3FEE"/>
    <w:rsid w:val="3653350D"/>
    <w:rsid w:val="36566D7F"/>
    <w:rsid w:val="36584736"/>
    <w:rsid w:val="36591A03"/>
    <w:rsid w:val="365A1AED"/>
    <w:rsid w:val="36616CD8"/>
    <w:rsid w:val="36675B01"/>
    <w:rsid w:val="36684D31"/>
    <w:rsid w:val="366A0C1F"/>
    <w:rsid w:val="366D7F69"/>
    <w:rsid w:val="367327A6"/>
    <w:rsid w:val="36767036"/>
    <w:rsid w:val="367926FF"/>
    <w:rsid w:val="367A1A4F"/>
    <w:rsid w:val="367C1473"/>
    <w:rsid w:val="367F40CE"/>
    <w:rsid w:val="36852558"/>
    <w:rsid w:val="36860AE4"/>
    <w:rsid w:val="36877584"/>
    <w:rsid w:val="368A4DE1"/>
    <w:rsid w:val="3690462F"/>
    <w:rsid w:val="3692197C"/>
    <w:rsid w:val="36934756"/>
    <w:rsid w:val="36A0406A"/>
    <w:rsid w:val="36A77D38"/>
    <w:rsid w:val="36A819FE"/>
    <w:rsid w:val="36AF059D"/>
    <w:rsid w:val="36B36428"/>
    <w:rsid w:val="36B6153E"/>
    <w:rsid w:val="36B74F38"/>
    <w:rsid w:val="36BA1FD9"/>
    <w:rsid w:val="36BA432D"/>
    <w:rsid w:val="36BA5BD4"/>
    <w:rsid w:val="36BB18B1"/>
    <w:rsid w:val="36BB2D49"/>
    <w:rsid w:val="36C1774B"/>
    <w:rsid w:val="36C32F55"/>
    <w:rsid w:val="36CC0D3D"/>
    <w:rsid w:val="36CC4E6F"/>
    <w:rsid w:val="36CE3D43"/>
    <w:rsid w:val="36D24400"/>
    <w:rsid w:val="36D5377A"/>
    <w:rsid w:val="36D65004"/>
    <w:rsid w:val="36DE7827"/>
    <w:rsid w:val="36E93D5E"/>
    <w:rsid w:val="36F323B6"/>
    <w:rsid w:val="36F52019"/>
    <w:rsid w:val="36F70690"/>
    <w:rsid w:val="36F7118E"/>
    <w:rsid w:val="36F90A3C"/>
    <w:rsid w:val="36F912B2"/>
    <w:rsid w:val="36FC65B7"/>
    <w:rsid w:val="36FF4A81"/>
    <w:rsid w:val="37011A92"/>
    <w:rsid w:val="37014E5F"/>
    <w:rsid w:val="3703087F"/>
    <w:rsid w:val="3704484F"/>
    <w:rsid w:val="370A3694"/>
    <w:rsid w:val="370B4F11"/>
    <w:rsid w:val="370C7C2A"/>
    <w:rsid w:val="37101844"/>
    <w:rsid w:val="371221D7"/>
    <w:rsid w:val="37132D5D"/>
    <w:rsid w:val="371632E8"/>
    <w:rsid w:val="371E59DF"/>
    <w:rsid w:val="3724043F"/>
    <w:rsid w:val="37250FD3"/>
    <w:rsid w:val="372B5D93"/>
    <w:rsid w:val="372F096A"/>
    <w:rsid w:val="372F0F16"/>
    <w:rsid w:val="37364124"/>
    <w:rsid w:val="373D40D8"/>
    <w:rsid w:val="37444D4E"/>
    <w:rsid w:val="37464640"/>
    <w:rsid w:val="3746557D"/>
    <w:rsid w:val="37485AA7"/>
    <w:rsid w:val="374E39C9"/>
    <w:rsid w:val="3753174E"/>
    <w:rsid w:val="375674EA"/>
    <w:rsid w:val="37581039"/>
    <w:rsid w:val="375A305F"/>
    <w:rsid w:val="375E32CF"/>
    <w:rsid w:val="375F1BF5"/>
    <w:rsid w:val="3760284B"/>
    <w:rsid w:val="37627393"/>
    <w:rsid w:val="3769503A"/>
    <w:rsid w:val="3772248B"/>
    <w:rsid w:val="37755D4F"/>
    <w:rsid w:val="377740F8"/>
    <w:rsid w:val="377B63E3"/>
    <w:rsid w:val="377D6228"/>
    <w:rsid w:val="377F2B05"/>
    <w:rsid w:val="378309A0"/>
    <w:rsid w:val="37851925"/>
    <w:rsid w:val="378705F8"/>
    <w:rsid w:val="37892959"/>
    <w:rsid w:val="378A0BEB"/>
    <w:rsid w:val="378B382E"/>
    <w:rsid w:val="378C07DE"/>
    <w:rsid w:val="378E6F01"/>
    <w:rsid w:val="3792795E"/>
    <w:rsid w:val="37944C82"/>
    <w:rsid w:val="37974EA7"/>
    <w:rsid w:val="379A279D"/>
    <w:rsid w:val="379F69B4"/>
    <w:rsid w:val="37A15A92"/>
    <w:rsid w:val="37A21255"/>
    <w:rsid w:val="37A23530"/>
    <w:rsid w:val="37A313F9"/>
    <w:rsid w:val="37A352B4"/>
    <w:rsid w:val="37AD5B66"/>
    <w:rsid w:val="37AE522B"/>
    <w:rsid w:val="37B00452"/>
    <w:rsid w:val="37B01FD1"/>
    <w:rsid w:val="37B46434"/>
    <w:rsid w:val="37B51133"/>
    <w:rsid w:val="37B80823"/>
    <w:rsid w:val="37BA68FC"/>
    <w:rsid w:val="37BA766A"/>
    <w:rsid w:val="37C10485"/>
    <w:rsid w:val="37C32AE7"/>
    <w:rsid w:val="37C4140A"/>
    <w:rsid w:val="37C91BB2"/>
    <w:rsid w:val="37CB1063"/>
    <w:rsid w:val="37CC5E70"/>
    <w:rsid w:val="37D529A9"/>
    <w:rsid w:val="37D64D39"/>
    <w:rsid w:val="37DA280F"/>
    <w:rsid w:val="37DD6087"/>
    <w:rsid w:val="37E2423D"/>
    <w:rsid w:val="37E551C2"/>
    <w:rsid w:val="37E75A08"/>
    <w:rsid w:val="37E75C9C"/>
    <w:rsid w:val="37E90F3B"/>
    <w:rsid w:val="37EC673C"/>
    <w:rsid w:val="37ED4A58"/>
    <w:rsid w:val="37F0006A"/>
    <w:rsid w:val="37F35040"/>
    <w:rsid w:val="37F73513"/>
    <w:rsid w:val="37F81C64"/>
    <w:rsid w:val="37FA18E4"/>
    <w:rsid w:val="37FD2868"/>
    <w:rsid w:val="38010762"/>
    <w:rsid w:val="38031BB6"/>
    <w:rsid w:val="3809775E"/>
    <w:rsid w:val="38126F8A"/>
    <w:rsid w:val="381B4B6F"/>
    <w:rsid w:val="381F577F"/>
    <w:rsid w:val="382749E6"/>
    <w:rsid w:val="382B40BE"/>
    <w:rsid w:val="382C6230"/>
    <w:rsid w:val="383316D0"/>
    <w:rsid w:val="38370F6E"/>
    <w:rsid w:val="38373947"/>
    <w:rsid w:val="38375519"/>
    <w:rsid w:val="38386273"/>
    <w:rsid w:val="38394C4C"/>
    <w:rsid w:val="383D4B4D"/>
    <w:rsid w:val="383D7CD1"/>
    <w:rsid w:val="38403EF2"/>
    <w:rsid w:val="38452972"/>
    <w:rsid w:val="38463F61"/>
    <w:rsid w:val="384B3D12"/>
    <w:rsid w:val="385641FC"/>
    <w:rsid w:val="385E15E5"/>
    <w:rsid w:val="385E27C0"/>
    <w:rsid w:val="38632D5A"/>
    <w:rsid w:val="386456FE"/>
    <w:rsid w:val="38673123"/>
    <w:rsid w:val="386867C8"/>
    <w:rsid w:val="386B0202"/>
    <w:rsid w:val="386C70AC"/>
    <w:rsid w:val="386F7324"/>
    <w:rsid w:val="387065C2"/>
    <w:rsid w:val="38723B7A"/>
    <w:rsid w:val="3875703C"/>
    <w:rsid w:val="38757E79"/>
    <w:rsid w:val="3878519A"/>
    <w:rsid w:val="387856B8"/>
    <w:rsid w:val="387A536E"/>
    <w:rsid w:val="38823AA3"/>
    <w:rsid w:val="38845FC5"/>
    <w:rsid w:val="38850F61"/>
    <w:rsid w:val="388A31D2"/>
    <w:rsid w:val="388D0C74"/>
    <w:rsid w:val="388F1CD4"/>
    <w:rsid w:val="38916A27"/>
    <w:rsid w:val="38965401"/>
    <w:rsid w:val="389B304C"/>
    <w:rsid w:val="389E5159"/>
    <w:rsid w:val="389F5784"/>
    <w:rsid w:val="38A1254F"/>
    <w:rsid w:val="38A22FF6"/>
    <w:rsid w:val="38A61B0A"/>
    <w:rsid w:val="38AD41C6"/>
    <w:rsid w:val="38B1115E"/>
    <w:rsid w:val="38B130B2"/>
    <w:rsid w:val="38B4117B"/>
    <w:rsid w:val="38BD3AEA"/>
    <w:rsid w:val="38C06B12"/>
    <w:rsid w:val="38C47D70"/>
    <w:rsid w:val="38C86AB9"/>
    <w:rsid w:val="38CD76BE"/>
    <w:rsid w:val="38D02CF2"/>
    <w:rsid w:val="38D11947"/>
    <w:rsid w:val="38D3679F"/>
    <w:rsid w:val="38D54ACA"/>
    <w:rsid w:val="38DB50FA"/>
    <w:rsid w:val="38DC0E9C"/>
    <w:rsid w:val="38DE31DB"/>
    <w:rsid w:val="38E06677"/>
    <w:rsid w:val="38E22F9C"/>
    <w:rsid w:val="38E27663"/>
    <w:rsid w:val="38E950DA"/>
    <w:rsid w:val="38EE36D6"/>
    <w:rsid w:val="38F165F8"/>
    <w:rsid w:val="38F60460"/>
    <w:rsid w:val="38F93A05"/>
    <w:rsid w:val="38FC1120"/>
    <w:rsid w:val="38FF4EA1"/>
    <w:rsid w:val="39020BB9"/>
    <w:rsid w:val="390309F7"/>
    <w:rsid w:val="390731F8"/>
    <w:rsid w:val="390A1721"/>
    <w:rsid w:val="390B04A9"/>
    <w:rsid w:val="390B6681"/>
    <w:rsid w:val="391204D0"/>
    <w:rsid w:val="391527DD"/>
    <w:rsid w:val="391852E4"/>
    <w:rsid w:val="39187F4F"/>
    <w:rsid w:val="392513D1"/>
    <w:rsid w:val="392622FA"/>
    <w:rsid w:val="39266E53"/>
    <w:rsid w:val="39273AD3"/>
    <w:rsid w:val="39300B87"/>
    <w:rsid w:val="393C10E1"/>
    <w:rsid w:val="393D3F5C"/>
    <w:rsid w:val="393D4C50"/>
    <w:rsid w:val="393E035D"/>
    <w:rsid w:val="39423E74"/>
    <w:rsid w:val="394D07EE"/>
    <w:rsid w:val="394E0F10"/>
    <w:rsid w:val="394E5C97"/>
    <w:rsid w:val="39511C7D"/>
    <w:rsid w:val="395544A1"/>
    <w:rsid w:val="395712B8"/>
    <w:rsid w:val="39576FAF"/>
    <w:rsid w:val="395850A3"/>
    <w:rsid w:val="39594D23"/>
    <w:rsid w:val="395C3089"/>
    <w:rsid w:val="39635633"/>
    <w:rsid w:val="396430B4"/>
    <w:rsid w:val="39650642"/>
    <w:rsid w:val="39662200"/>
    <w:rsid w:val="396845A7"/>
    <w:rsid w:val="396C550F"/>
    <w:rsid w:val="396D10C8"/>
    <w:rsid w:val="39741150"/>
    <w:rsid w:val="39784A77"/>
    <w:rsid w:val="397F5611"/>
    <w:rsid w:val="3982052A"/>
    <w:rsid w:val="39845529"/>
    <w:rsid w:val="39882768"/>
    <w:rsid w:val="398940C3"/>
    <w:rsid w:val="398A32F4"/>
    <w:rsid w:val="39931A05"/>
    <w:rsid w:val="39945014"/>
    <w:rsid w:val="39982915"/>
    <w:rsid w:val="39A53499"/>
    <w:rsid w:val="39AD3DEF"/>
    <w:rsid w:val="39B02D80"/>
    <w:rsid w:val="39B45B6E"/>
    <w:rsid w:val="39B479BB"/>
    <w:rsid w:val="39B56B51"/>
    <w:rsid w:val="39B61E8D"/>
    <w:rsid w:val="39BA6DBD"/>
    <w:rsid w:val="39BF24C9"/>
    <w:rsid w:val="39C07F4B"/>
    <w:rsid w:val="39C12B44"/>
    <w:rsid w:val="39C31AE0"/>
    <w:rsid w:val="39C73159"/>
    <w:rsid w:val="39CC3849"/>
    <w:rsid w:val="39D06867"/>
    <w:rsid w:val="39D52D48"/>
    <w:rsid w:val="39DA0812"/>
    <w:rsid w:val="39DF07FF"/>
    <w:rsid w:val="39E074D2"/>
    <w:rsid w:val="39E27206"/>
    <w:rsid w:val="39E35323"/>
    <w:rsid w:val="39E9123E"/>
    <w:rsid w:val="39F32D23"/>
    <w:rsid w:val="39F44A27"/>
    <w:rsid w:val="39FA26AE"/>
    <w:rsid w:val="39FA638D"/>
    <w:rsid w:val="39FB18A6"/>
    <w:rsid w:val="39FB3283"/>
    <w:rsid w:val="39FC3B46"/>
    <w:rsid w:val="39FC6327"/>
    <w:rsid w:val="39FD0709"/>
    <w:rsid w:val="3A0134DA"/>
    <w:rsid w:val="3A0245E1"/>
    <w:rsid w:val="3A0564C1"/>
    <w:rsid w:val="3A1011CE"/>
    <w:rsid w:val="3A130B78"/>
    <w:rsid w:val="3A144D07"/>
    <w:rsid w:val="3A150CD9"/>
    <w:rsid w:val="3A151AAB"/>
    <w:rsid w:val="3A165301"/>
    <w:rsid w:val="3A1C16AB"/>
    <w:rsid w:val="3A1E15E9"/>
    <w:rsid w:val="3A2B507B"/>
    <w:rsid w:val="3A2B74F2"/>
    <w:rsid w:val="3A322808"/>
    <w:rsid w:val="3A34378D"/>
    <w:rsid w:val="3A344B58"/>
    <w:rsid w:val="3A387612"/>
    <w:rsid w:val="3A3C0C0F"/>
    <w:rsid w:val="3A3C7806"/>
    <w:rsid w:val="3A3D661B"/>
    <w:rsid w:val="3A3E0114"/>
    <w:rsid w:val="3A3E2E5E"/>
    <w:rsid w:val="3A3E5B39"/>
    <w:rsid w:val="3A43473F"/>
    <w:rsid w:val="3A4903BC"/>
    <w:rsid w:val="3A4A1C17"/>
    <w:rsid w:val="3A4B68BF"/>
    <w:rsid w:val="3A5122AA"/>
    <w:rsid w:val="3A515669"/>
    <w:rsid w:val="3A550DC9"/>
    <w:rsid w:val="3A564FC6"/>
    <w:rsid w:val="3A5E0F04"/>
    <w:rsid w:val="3A5E6B4F"/>
    <w:rsid w:val="3A621BFD"/>
    <w:rsid w:val="3A6A75EA"/>
    <w:rsid w:val="3A7E732A"/>
    <w:rsid w:val="3A7F24AB"/>
    <w:rsid w:val="3A875C3E"/>
    <w:rsid w:val="3A8C1C1D"/>
    <w:rsid w:val="3A9202A3"/>
    <w:rsid w:val="3A9401E9"/>
    <w:rsid w:val="3A983DAB"/>
    <w:rsid w:val="3A986168"/>
    <w:rsid w:val="3A9934B1"/>
    <w:rsid w:val="3A9C5452"/>
    <w:rsid w:val="3AA864E1"/>
    <w:rsid w:val="3AAE4952"/>
    <w:rsid w:val="3AB03849"/>
    <w:rsid w:val="3ABC01EE"/>
    <w:rsid w:val="3AC10DF2"/>
    <w:rsid w:val="3AC75422"/>
    <w:rsid w:val="3AC97BFB"/>
    <w:rsid w:val="3AD31BF0"/>
    <w:rsid w:val="3AD45894"/>
    <w:rsid w:val="3AD46DC5"/>
    <w:rsid w:val="3AD618F2"/>
    <w:rsid w:val="3AD86D5F"/>
    <w:rsid w:val="3ADF30DF"/>
    <w:rsid w:val="3AE03C73"/>
    <w:rsid w:val="3AE14921"/>
    <w:rsid w:val="3AE53081"/>
    <w:rsid w:val="3AE54936"/>
    <w:rsid w:val="3AE566CD"/>
    <w:rsid w:val="3AE76A91"/>
    <w:rsid w:val="3AE80CB2"/>
    <w:rsid w:val="3AEB7906"/>
    <w:rsid w:val="3AF358D8"/>
    <w:rsid w:val="3AFA2C71"/>
    <w:rsid w:val="3AFC7952"/>
    <w:rsid w:val="3B002A99"/>
    <w:rsid w:val="3B02185C"/>
    <w:rsid w:val="3B0233B6"/>
    <w:rsid w:val="3B05173C"/>
    <w:rsid w:val="3B0D3D2A"/>
    <w:rsid w:val="3B131C9B"/>
    <w:rsid w:val="3B1F7765"/>
    <w:rsid w:val="3B226C75"/>
    <w:rsid w:val="3B250B17"/>
    <w:rsid w:val="3B25620A"/>
    <w:rsid w:val="3B2F14C4"/>
    <w:rsid w:val="3B325C2E"/>
    <w:rsid w:val="3B325E07"/>
    <w:rsid w:val="3B355F17"/>
    <w:rsid w:val="3B364634"/>
    <w:rsid w:val="3B3B23BA"/>
    <w:rsid w:val="3B41159E"/>
    <w:rsid w:val="3B4370D4"/>
    <w:rsid w:val="3B46104B"/>
    <w:rsid w:val="3B4B46B0"/>
    <w:rsid w:val="3B4B518D"/>
    <w:rsid w:val="3B4E2987"/>
    <w:rsid w:val="3B4F195B"/>
    <w:rsid w:val="3B555076"/>
    <w:rsid w:val="3B591316"/>
    <w:rsid w:val="3B5A059C"/>
    <w:rsid w:val="3B625FD7"/>
    <w:rsid w:val="3B627C44"/>
    <w:rsid w:val="3B6803D4"/>
    <w:rsid w:val="3B691263"/>
    <w:rsid w:val="3B6A7ABE"/>
    <w:rsid w:val="3B6C2122"/>
    <w:rsid w:val="3B6F440E"/>
    <w:rsid w:val="3B70402C"/>
    <w:rsid w:val="3B741655"/>
    <w:rsid w:val="3B7A5C22"/>
    <w:rsid w:val="3B825CCF"/>
    <w:rsid w:val="3B84279D"/>
    <w:rsid w:val="3B89083B"/>
    <w:rsid w:val="3B89663D"/>
    <w:rsid w:val="3B8D5DAD"/>
    <w:rsid w:val="3B9A0AD5"/>
    <w:rsid w:val="3BA07842"/>
    <w:rsid w:val="3BA96B71"/>
    <w:rsid w:val="3BAF5569"/>
    <w:rsid w:val="3BB60457"/>
    <w:rsid w:val="3BB66BDF"/>
    <w:rsid w:val="3BB83DBD"/>
    <w:rsid w:val="3BC852BA"/>
    <w:rsid w:val="3BCA08E3"/>
    <w:rsid w:val="3BCE6AB0"/>
    <w:rsid w:val="3BD20214"/>
    <w:rsid w:val="3BD41BB4"/>
    <w:rsid w:val="3BD67662"/>
    <w:rsid w:val="3BDC62A3"/>
    <w:rsid w:val="3BE35284"/>
    <w:rsid w:val="3BE432A2"/>
    <w:rsid w:val="3BE46D75"/>
    <w:rsid w:val="3BE50F4A"/>
    <w:rsid w:val="3BE969B5"/>
    <w:rsid w:val="3BEA1D74"/>
    <w:rsid w:val="3BED0D1F"/>
    <w:rsid w:val="3BED6930"/>
    <w:rsid w:val="3BEF6FAA"/>
    <w:rsid w:val="3BF13AFF"/>
    <w:rsid w:val="3BF45C01"/>
    <w:rsid w:val="3BF575CC"/>
    <w:rsid w:val="3BF91DD6"/>
    <w:rsid w:val="3BFE12DA"/>
    <w:rsid w:val="3BFF443C"/>
    <w:rsid w:val="3C003E77"/>
    <w:rsid w:val="3C005FB0"/>
    <w:rsid w:val="3C007580"/>
    <w:rsid w:val="3C063688"/>
    <w:rsid w:val="3C071C3F"/>
    <w:rsid w:val="3C13023D"/>
    <w:rsid w:val="3C15041F"/>
    <w:rsid w:val="3C26613B"/>
    <w:rsid w:val="3C2730A1"/>
    <w:rsid w:val="3C273625"/>
    <w:rsid w:val="3C2F6D4F"/>
    <w:rsid w:val="3C3379CF"/>
    <w:rsid w:val="3C3A0A69"/>
    <w:rsid w:val="3C3A37DF"/>
    <w:rsid w:val="3C451FE6"/>
    <w:rsid w:val="3C4B1270"/>
    <w:rsid w:val="3C500C2B"/>
    <w:rsid w:val="3C58513C"/>
    <w:rsid w:val="3C593492"/>
    <w:rsid w:val="3C5A1C26"/>
    <w:rsid w:val="3C5D4DB4"/>
    <w:rsid w:val="3C5E0A9A"/>
    <w:rsid w:val="3C5E1B18"/>
    <w:rsid w:val="3C6662D1"/>
    <w:rsid w:val="3C6740A7"/>
    <w:rsid w:val="3C6A5A40"/>
    <w:rsid w:val="3C6B1ECA"/>
    <w:rsid w:val="3C6C0AF0"/>
    <w:rsid w:val="3C6C0F3A"/>
    <w:rsid w:val="3C6C6F81"/>
    <w:rsid w:val="3C6E1821"/>
    <w:rsid w:val="3C731E1C"/>
    <w:rsid w:val="3C750B3D"/>
    <w:rsid w:val="3C75753F"/>
    <w:rsid w:val="3C7939C7"/>
    <w:rsid w:val="3C7F356B"/>
    <w:rsid w:val="3C8007A8"/>
    <w:rsid w:val="3C814294"/>
    <w:rsid w:val="3C857BAE"/>
    <w:rsid w:val="3C870516"/>
    <w:rsid w:val="3C8772E6"/>
    <w:rsid w:val="3C8959C5"/>
    <w:rsid w:val="3C8F2D20"/>
    <w:rsid w:val="3C902CAC"/>
    <w:rsid w:val="3C91525C"/>
    <w:rsid w:val="3C957A74"/>
    <w:rsid w:val="3C971FA6"/>
    <w:rsid w:val="3C982D6D"/>
    <w:rsid w:val="3C985175"/>
    <w:rsid w:val="3CAD2F21"/>
    <w:rsid w:val="3CB22218"/>
    <w:rsid w:val="3CBF5A67"/>
    <w:rsid w:val="3CC0765F"/>
    <w:rsid w:val="3CC4692E"/>
    <w:rsid w:val="3CC5197F"/>
    <w:rsid w:val="3CCE5BAF"/>
    <w:rsid w:val="3CD4433C"/>
    <w:rsid w:val="3CDC477B"/>
    <w:rsid w:val="3CDE2E1D"/>
    <w:rsid w:val="3CE10D9B"/>
    <w:rsid w:val="3CE27A66"/>
    <w:rsid w:val="3CE75CEF"/>
    <w:rsid w:val="3CEB2AE6"/>
    <w:rsid w:val="3CF03343"/>
    <w:rsid w:val="3CF2319C"/>
    <w:rsid w:val="3CFA1FD0"/>
    <w:rsid w:val="3CFB10C6"/>
    <w:rsid w:val="3D00585F"/>
    <w:rsid w:val="3D10541F"/>
    <w:rsid w:val="3D15351E"/>
    <w:rsid w:val="3D166D16"/>
    <w:rsid w:val="3D1850E8"/>
    <w:rsid w:val="3D187A73"/>
    <w:rsid w:val="3D1B2FC8"/>
    <w:rsid w:val="3D1D352F"/>
    <w:rsid w:val="3D1E16C5"/>
    <w:rsid w:val="3D1F1DB9"/>
    <w:rsid w:val="3D201BD6"/>
    <w:rsid w:val="3D212EDB"/>
    <w:rsid w:val="3D22752B"/>
    <w:rsid w:val="3D263ADF"/>
    <w:rsid w:val="3D29461E"/>
    <w:rsid w:val="3D303E2E"/>
    <w:rsid w:val="3D330904"/>
    <w:rsid w:val="3D3512F0"/>
    <w:rsid w:val="3D3705CC"/>
    <w:rsid w:val="3D3B0201"/>
    <w:rsid w:val="3D405A13"/>
    <w:rsid w:val="3D406500"/>
    <w:rsid w:val="3D4719BA"/>
    <w:rsid w:val="3D4F516F"/>
    <w:rsid w:val="3D5001A7"/>
    <w:rsid w:val="3D503B5C"/>
    <w:rsid w:val="3D53437F"/>
    <w:rsid w:val="3D5958C2"/>
    <w:rsid w:val="3D64229D"/>
    <w:rsid w:val="3D6456C0"/>
    <w:rsid w:val="3D65017E"/>
    <w:rsid w:val="3D6929B1"/>
    <w:rsid w:val="3D6C399F"/>
    <w:rsid w:val="3D701EC5"/>
    <w:rsid w:val="3D7C7009"/>
    <w:rsid w:val="3D7E7E53"/>
    <w:rsid w:val="3D894B20"/>
    <w:rsid w:val="3D8A735F"/>
    <w:rsid w:val="3D8E61B0"/>
    <w:rsid w:val="3D8E7AA6"/>
    <w:rsid w:val="3D980CB5"/>
    <w:rsid w:val="3D9E24A4"/>
    <w:rsid w:val="3D9F6558"/>
    <w:rsid w:val="3DA059A7"/>
    <w:rsid w:val="3DA71C4E"/>
    <w:rsid w:val="3DA8253E"/>
    <w:rsid w:val="3DAD2025"/>
    <w:rsid w:val="3DAF01C0"/>
    <w:rsid w:val="3DB327EB"/>
    <w:rsid w:val="3DB94FA6"/>
    <w:rsid w:val="3DB96758"/>
    <w:rsid w:val="3DBD2C44"/>
    <w:rsid w:val="3DBF518D"/>
    <w:rsid w:val="3DBF5F57"/>
    <w:rsid w:val="3DC52EF1"/>
    <w:rsid w:val="3DC865C1"/>
    <w:rsid w:val="3DC917AC"/>
    <w:rsid w:val="3DCA6261"/>
    <w:rsid w:val="3DCD0586"/>
    <w:rsid w:val="3DCF1A2B"/>
    <w:rsid w:val="3DD50E26"/>
    <w:rsid w:val="3DD67BB8"/>
    <w:rsid w:val="3DDA01CB"/>
    <w:rsid w:val="3DE10B88"/>
    <w:rsid w:val="3DE27CEB"/>
    <w:rsid w:val="3DE44B1D"/>
    <w:rsid w:val="3DE67898"/>
    <w:rsid w:val="3DED41C5"/>
    <w:rsid w:val="3DEE127A"/>
    <w:rsid w:val="3DEE18BF"/>
    <w:rsid w:val="3DF25395"/>
    <w:rsid w:val="3DF727B8"/>
    <w:rsid w:val="3DF95E40"/>
    <w:rsid w:val="3DFC30F3"/>
    <w:rsid w:val="3DFF34BF"/>
    <w:rsid w:val="3E0104CE"/>
    <w:rsid w:val="3E032CEB"/>
    <w:rsid w:val="3E0344EB"/>
    <w:rsid w:val="3E034C47"/>
    <w:rsid w:val="3E0527FB"/>
    <w:rsid w:val="3E0B5057"/>
    <w:rsid w:val="3E19491A"/>
    <w:rsid w:val="3E1A5841"/>
    <w:rsid w:val="3E23283B"/>
    <w:rsid w:val="3E2A7B0A"/>
    <w:rsid w:val="3E2B2B1B"/>
    <w:rsid w:val="3E3267BD"/>
    <w:rsid w:val="3E346C44"/>
    <w:rsid w:val="3E3B61A9"/>
    <w:rsid w:val="3E3E774C"/>
    <w:rsid w:val="3E3F49A2"/>
    <w:rsid w:val="3E4214E7"/>
    <w:rsid w:val="3E4447D5"/>
    <w:rsid w:val="3E4569C2"/>
    <w:rsid w:val="3E4C2487"/>
    <w:rsid w:val="3E4E4D85"/>
    <w:rsid w:val="3E5D790D"/>
    <w:rsid w:val="3E6469EA"/>
    <w:rsid w:val="3E657B72"/>
    <w:rsid w:val="3E6960F9"/>
    <w:rsid w:val="3E706080"/>
    <w:rsid w:val="3E7C71EF"/>
    <w:rsid w:val="3E812FE6"/>
    <w:rsid w:val="3E844D20"/>
    <w:rsid w:val="3E847846"/>
    <w:rsid w:val="3E8502AB"/>
    <w:rsid w:val="3E850590"/>
    <w:rsid w:val="3E8911A8"/>
    <w:rsid w:val="3E8A2BA8"/>
    <w:rsid w:val="3E8C53F9"/>
    <w:rsid w:val="3E8C7107"/>
    <w:rsid w:val="3E8E1DAD"/>
    <w:rsid w:val="3E902667"/>
    <w:rsid w:val="3E9253BB"/>
    <w:rsid w:val="3E9327D8"/>
    <w:rsid w:val="3E941738"/>
    <w:rsid w:val="3E962E27"/>
    <w:rsid w:val="3E9B775F"/>
    <w:rsid w:val="3EA22515"/>
    <w:rsid w:val="3EA31DBB"/>
    <w:rsid w:val="3EA9277A"/>
    <w:rsid w:val="3EB035E6"/>
    <w:rsid w:val="3EB25374"/>
    <w:rsid w:val="3EB70159"/>
    <w:rsid w:val="3EBB2C7C"/>
    <w:rsid w:val="3EBB6F12"/>
    <w:rsid w:val="3EBD16B3"/>
    <w:rsid w:val="3EBD1E11"/>
    <w:rsid w:val="3EC0129E"/>
    <w:rsid w:val="3EC56405"/>
    <w:rsid w:val="3EC75557"/>
    <w:rsid w:val="3EC80C8D"/>
    <w:rsid w:val="3EC822A1"/>
    <w:rsid w:val="3EC86233"/>
    <w:rsid w:val="3ECA5339"/>
    <w:rsid w:val="3ECF58D0"/>
    <w:rsid w:val="3ED20EBC"/>
    <w:rsid w:val="3ED328A1"/>
    <w:rsid w:val="3ED47A1E"/>
    <w:rsid w:val="3ED7583A"/>
    <w:rsid w:val="3ED80559"/>
    <w:rsid w:val="3ED969A9"/>
    <w:rsid w:val="3EDE66B4"/>
    <w:rsid w:val="3EE1478F"/>
    <w:rsid w:val="3EE17638"/>
    <w:rsid w:val="3EE231C1"/>
    <w:rsid w:val="3EE51EDC"/>
    <w:rsid w:val="3EE525CD"/>
    <w:rsid w:val="3EE76C6F"/>
    <w:rsid w:val="3EEB2146"/>
    <w:rsid w:val="3EED41BA"/>
    <w:rsid w:val="3EF35153"/>
    <w:rsid w:val="3EF8360E"/>
    <w:rsid w:val="3F005D75"/>
    <w:rsid w:val="3F006701"/>
    <w:rsid w:val="3F0177A5"/>
    <w:rsid w:val="3F024FD7"/>
    <w:rsid w:val="3F0533C4"/>
    <w:rsid w:val="3F067E39"/>
    <w:rsid w:val="3F070095"/>
    <w:rsid w:val="3F0C005B"/>
    <w:rsid w:val="3F0D3980"/>
    <w:rsid w:val="3F14036E"/>
    <w:rsid w:val="3F1520AF"/>
    <w:rsid w:val="3F1974D0"/>
    <w:rsid w:val="3F21591F"/>
    <w:rsid w:val="3F25651F"/>
    <w:rsid w:val="3F2E4286"/>
    <w:rsid w:val="3F343A15"/>
    <w:rsid w:val="3F36227C"/>
    <w:rsid w:val="3F3778AA"/>
    <w:rsid w:val="3F3967E3"/>
    <w:rsid w:val="3F397C9F"/>
    <w:rsid w:val="3F3E47BA"/>
    <w:rsid w:val="3F40124F"/>
    <w:rsid w:val="3F41475E"/>
    <w:rsid w:val="3F437DEE"/>
    <w:rsid w:val="3F456BFE"/>
    <w:rsid w:val="3F4A7241"/>
    <w:rsid w:val="3F4C6CE8"/>
    <w:rsid w:val="3F4D3EB3"/>
    <w:rsid w:val="3F4D46BD"/>
    <w:rsid w:val="3F525F6C"/>
    <w:rsid w:val="3F536ACB"/>
    <w:rsid w:val="3F5462F2"/>
    <w:rsid w:val="3F5732B3"/>
    <w:rsid w:val="3F591B18"/>
    <w:rsid w:val="3F59277A"/>
    <w:rsid w:val="3F5F4653"/>
    <w:rsid w:val="3F60572F"/>
    <w:rsid w:val="3F6222DE"/>
    <w:rsid w:val="3F637DF1"/>
    <w:rsid w:val="3F6654CF"/>
    <w:rsid w:val="3F667B2E"/>
    <w:rsid w:val="3F673BD4"/>
    <w:rsid w:val="3F68220F"/>
    <w:rsid w:val="3F685F4B"/>
    <w:rsid w:val="3F6A70F8"/>
    <w:rsid w:val="3F6B3D19"/>
    <w:rsid w:val="3F6C03FD"/>
    <w:rsid w:val="3F711A16"/>
    <w:rsid w:val="3F797ED7"/>
    <w:rsid w:val="3F7D6CFA"/>
    <w:rsid w:val="3F7F4467"/>
    <w:rsid w:val="3F800ECE"/>
    <w:rsid w:val="3F863D7A"/>
    <w:rsid w:val="3F8810CB"/>
    <w:rsid w:val="3F8B2397"/>
    <w:rsid w:val="3F8D7751"/>
    <w:rsid w:val="3F937013"/>
    <w:rsid w:val="3F9A0FE5"/>
    <w:rsid w:val="3F9A6E07"/>
    <w:rsid w:val="3F9D31C1"/>
    <w:rsid w:val="3FA141F3"/>
    <w:rsid w:val="3FA54DF8"/>
    <w:rsid w:val="3FA9419E"/>
    <w:rsid w:val="3FAC2E40"/>
    <w:rsid w:val="3FB03AEE"/>
    <w:rsid w:val="3FB649D7"/>
    <w:rsid w:val="3FB83A59"/>
    <w:rsid w:val="3FBA5AE2"/>
    <w:rsid w:val="3FBB61B7"/>
    <w:rsid w:val="3FC019D5"/>
    <w:rsid w:val="3FC14A89"/>
    <w:rsid w:val="3FCB17B4"/>
    <w:rsid w:val="3FCB5038"/>
    <w:rsid w:val="3FCD49D2"/>
    <w:rsid w:val="3FCE5EC1"/>
    <w:rsid w:val="3FD12673"/>
    <w:rsid w:val="3FD62014"/>
    <w:rsid w:val="3FD7405C"/>
    <w:rsid w:val="3FD91DCF"/>
    <w:rsid w:val="3FDB3BE5"/>
    <w:rsid w:val="3FDD2FEF"/>
    <w:rsid w:val="3FE36C12"/>
    <w:rsid w:val="3FE93DFA"/>
    <w:rsid w:val="3FEB4B9E"/>
    <w:rsid w:val="3FEB6534"/>
    <w:rsid w:val="3FED2FEE"/>
    <w:rsid w:val="3FF00F05"/>
    <w:rsid w:val="3FF071F1"/>
    <w:rsid w:val="3FF165AE"/>
    <w:rsid w:val="3FF94882"/>
    <w:rsid w:val="3FFB11E1"/>
    <w:rsid w:val="400456B3"/>
    <w:rsid w:val="400A66CB"/>
    <w:rsid w:val="4010669D"/>
    <w:rsid w:val="40111F29"/>
    <w:rsid w:val="4012672C"/>
    <w:rsid w:val="4013640B"/>
    <w:rsid w:val="40170E12"/>
    <w:rsid w:val="402011C4"/>
    <w:rsid w:val="4020182D"/>
    <w:rsid w:val="40212768"/>
    <w:rsid w:val="40294073"/>
    <w:rsid w:val="402D43E7"/>
    <w:rsid w:val="402F0F53"/>
    <w:rsid w:val="402F2231"/>
    <w:rsid w:val="40302903"/>
    <w:rsid w:val="40317946"/>
    <w:rsid w:val="404123EB"/>
    <w:rsid w:val="404166F2"/>
    <w:rsid w:val="40430495"/>
    <w:rsid w:val="40446D38"/>
    <w:rsid w:val="40465754"/>
    <w:rsid w:val="40495906"/>
    <w:rsid w:val="404B0E09"/>
    <w:rsid w:val="404C3DAA"/>
    <w:rsid w:val="40536215"/>
    <w:rsid w:val="4054088B"/>
    <w:rsid w:val="4056719A"/>
    <w:rsid w:val="40574C1C"/>
    <w:rsid w:val="40585F20"/>
    <w:rsid w:val="40610B7F"/>
    <w:rsid w:val="40640DB0"/>
    <w:rsid w:val="40646F28"/>
    <w:rsid w:val="406D0FBD"/>
    <w:rsid w:val="406D59E3"/>
    <w:rsid w:val="406E67B2"/>
    <w:rsid w:val="4071612D"/>
    <w:rsid w:val="40790653"/>
    <w:rsid w:val="407C15D8"/>
    <w:rsid w:val="407D28DD"/>
    <w:rsid w:val="408666F4"/>
    <w:rsid w:val="408836FC"/>
    <w:rsid w:val="408966EF"/>
    <w:rsid w:val="409277D1"/>
    <w:rsid w:val="40953028"/>
    <w:rsid w:val="409831AB"/>
    <w:rsid w:val="40996BF4"/>
    <w:rsid w:val="409B1E8D"/>
    <w:rsid w:val="409B2480"/>
    <w:rsid w:val="409E4EF7"/>
    <w:rsid w:val="40A27353"/>
    <w:rsid w:val="40A420FA"/>
    <w:rsid w:val="40A46C18"/>
    <w:rsid w:val="40A927FA"/>
    <w:rsid w:val="40AE73A1"/>
    <w:rsid w:val="40B03017"/>
    <w:rsid w:val="40B03B4B"/>
    <w:rsid w:val="40B23686"/>
    <w:rsid w:val="40B46D2D"/>
    <w:rsid w:val="40B54740"/>
    <w:rsid w:val="40C346CD"/>
    <w:rsid w:val="40C4003B"/>
    <w:rsid w:val="40C75185"/>
    <w:rsid w:val="40C976BE"/>
    <w:rsid w:val="40CA1D63"/>
    <w:rsid w:val="40CF4796"/>
    <w:rsid w:val="40D164E0"/>
    <w:rsid w:val="40D67B12"/>
    <w:rsid w:val="40DA3357"/>
    <w:rsid w:val="40DE553E"/>
    <w:rsid w:val="40E06318"/>
    <w:rsid w:val="40E63770"/>
    <w:rsid w:val="40EA6FC0"/>
    <w:rsid w:val="40F503AB"/>
    <w:rsid w:val="40F712F3"/>
    <w:rsid w:val="40F83418"/>
    <w:rsid w:val="40FB5006"/>
    <w:rsid w:val="40FE1DC7"/>
    <w:rsid w:val="40FE5CD0"/>
    <w:rsid w:val="41004FCF"/>
    <w:rsid w:val="41015FF8"/>
    <w:rsid w:val="410272B3"/>
    <w:rsid w:val="4106408D"/>
    <w:rsid w:val="410E6949"/>
    <w:rsid w:val="410F0185"/>
    <w:rsid w:val="41105D3E"/>
    <w:rsid w:val="41122122"/>
    <w:rsid w:val="411620F6"/>
    <w:rsid w:val="41177B9D"/>
    <w:rsid w:val="411965BF"/>
    <w:rsid w:val="411F335B"/>
    <w:rsid w:val="41296EAB"/>
    <w:rsid w:val="412C397A"/>
    <w:rsid w:val="412D13FC"/>
    <w:rsid w:val="412F0F71"/>
    <w:rsid w:val="41302039"/>
    <w:rsid w:val="41325883"/>
    <w:rsid w:val="41347DCD"/>
    <w:rsid w:val="41356808"/>
    <w:rsid w:val="4137315B"/>
    <w:rsid w:val="413D3C14"/>
    <w:rsid w:val="413E2C8A"/>
    <w:rsid w:val="41402E8F"/>
    <w:rsid w:val="41411305"/>
    <w:rsid w:val="41427E7E"/>
    <w:rsid w:val="414507AE"/>
    <w:rsid w:val="41450A68"/>
    <w:rsid w:val="414724E7"/>
    <w:rsid w:val="4148195C"/>
    <w:rsid w:val="41494A54"/>
    <w:rsid w:val="414D0ECA"/>
    <w:rsid w:val="41502FC6"/>
    <w:rsid w:val="415058CD"/>
    <w:rsid w:val="41570042"/>
    <w:rsid w:val="415E519E"/>
    <w:rsid w:val="41602ED0"/>
    <w:rsid w:val="416138EE"/>
    <w:rsid w:val="416163D3"/>
    <w:rsid w:val="416318D6"/>
    <w:rsid w:val="416377C7"/>
    <w:rsid w:val="41643AD4"/>
    <w:rsid w:val="416E13AC"/>
    <w:rsid w:val="4172666D"/>
    <w:rsid w:val="41730B0B"/>
    <w:rsid w:val="417B1AD3"/>
    <w:rsid w:val="417B2F0A"/>
    <w:rsid w:val="417B6F4E"/>
    <w:rsid w:val="417E7195"/>
    <w:rsid w:val="41804ED5"/>
    <w:rsid w:val="4186530E"/>
    <w:rsid w:val="4188083B"/>
    <w:rsid w:val="418B1795"/>
    <w:rsid w:val="418B6DD8"/>
    <w:rsid w:val="418D1A90"/>
    <w:rsid w:val="41916F22"/>
    <w:rsid w:val="419528B5"/>
    <w:rsid w:val="41981844"/>
    <w:rsid w:val="4199652C"/>
    <w:rsid w:val="419A1AF3"/>
    <w:rsid w:val="41A07B7E"/>
    <w:rsid w:val="41A51FAB"/>
    <w:rsid w:val="41AA112F"/>
    <w:rsid w:val="41AA1BDA"/>
    <w:rsid w:val="41AB2B64"/>
    <w:rsid w:val="41B22548"/>
    <w:rsid w:val="41B3613D"/>
    <w:rsid w:val="41B715DA"/>
    <w:rsid w:val="41B831EE"/>
    <w:rsid w:val="41BC1F64"/>
    <w:rsid w:val="41BD4993"/>
    <w:rsid w:val="41BF2B08"/>
    <w:rsid w:val="41C3034D"/>
    <w:rsid w:val="41C44C88"/>
    <w:rsid w:val="41C824A6"/>
    <w:rsid w:val="41C82C9B"/>
    <w:rsid w:val="41CB045B"/>
    <w:rsid w:val="41D03217"/>
    <w:rsid w:val="41D11281"/>
    <w:rsid w:val="41D15F75"/>
    <w:rsid w:val="41D20231"/>
    <w:rsid w:val="41D219FB"/>
    <w:rsid w:val="41D86190"/>
    <w:rsid w:val="41DE3AEE"/>
    <w:rsid w:val="41E011A4"/>
    <w:rsid w:val="41E11ECA"/>
    <w:rsid w:val="41E14722"/>
    <w:rsid w:val="41E71ED0"/>
    <w:rsid w:val="41F40037"/>
    <w:rsid w:val="41F75997"/>
    <w:rsid w:val="41F8480B"/>
    <w:rsid w:val="41F848BF"/>
    <w:rsid w:val="41F84AEA"/>
    <w:rsid w:val="41FA30CE"/>
    <w:rsid w:val="41FC181E"/>
    <w:rsid w:val="41FC56C5"/>
    <w:rsid w:val="42016379"/>
    <w:rsid w:val="420E34DC"/>
    <w:rsid w:val="420F477A"/>
    <w:rsid w:val="421241B0"/>
    <w:rsid w:val="42127A51"/>
    <w:rsid w:val="421676FE"/>
    <w:rsid w:val="421D1778"/>
    <w:rsid w:val="422D591D"/>
    <w:rsid w:val="422E6A20"/>
    <w:rsid w:val="423441AD"/>
    <w:rsid w:val="4239492B"/>
    <w:rsid w:val="423953E9"/>
    <w:rsid w:val="423B3057"/>
    <w:rsid w:val="423D70E3"/>
    <w:rsid w:val="42414EFA"/>
    <w:rsid w:val="42432841"/>
    <w:rsid w:val="42447F17"/>
    <w:rsid w:val="424D5152"/>
    <w:rsid w:val="424D72D5"/>
    <w:rsid w:val="424F019E"/>
    <w:rsid w:val="42550D56"/>
    <w:rsid w:val="42555F5A"/>
    <w:rsid w:val="425A2AD8"/>
    <w:rsid w:val="425A6AAB"/>
    <w:rsid w:val="42683702"/>
    <w:rsid w:val="42691C57"/>
    <w:rsid w:val="427113D5"/>
    <w:rsid w:val="42726210"/>
    <w:rsid w:val="42775F1C"/>
    <w:rsid w:val="4278399C"/>
    <w:rsid w:val="42795420"/>
    <w:rsid w:val="427E68AB"/>
    <w:rsid w:val="42806D7A"/>
    <w:rsid w:val="4285315A"/>
    <w:rsid w:val="42866AF5"/>
    <w:rsid w:val="42884E59"/>
    <w:rsid w:val="42893383"/>
    <w:rsid w:val="428975C0"/>
    <w:rsid w:val="428C458B"/>
    <w:rsid w:val="42960D94"/>
    <w:rsid w:val="42984A6F"/>
    <w:rsid w:val="429D1270"/>
    <w:rsid w:val="429D4060"/>
    <w:rsid w:val="42A850FA"/>
    <w:rsid w:val="42AE1BA2"/>
    <w:rsid w:val="42AE4CA7"/>
    <w:rsid w:val="42B0225C"/>
    <w:rsid w:val="42B03CC0"/>
    <w:rsid w:val="42B11578"/>
    <w:rsid w:val="42B55773"/>
    <w:rsid w:val="42BA51F4"/>
    <w:rsid w:val="42BF630F"/>
    <w:rsid w:val="42C44839"/>
    <w:rsid w:val="42C4601A"/>
    <w:rsid w:val="42CC5625"/>
    <w:rsid w:val="42CE7784"/>
    <w:rsid w:val="42CF453E"/>
    <w:rsid w:val="42D11AAC"/>
    <w:rsid w:val="42D2246B"/>
    <w:rsid w:val="42D22C90"/>
    <w:rsid w:val="42D56676"/>
    <w:rsid w:val="42DD6428"/>
    <w:rsid w:val="42E20204"/>
    <w:rsid w:val="42E40ACD"/>
    <w:rsid w:val="42F14EEB"/>
    <w:rsid w:val="42F33371"/>
    <w:rsid w:val="42F42EAB"/>
    <w:rsid w:val="42F5689D"/>
    <w:rsid w:val="42F6228B"/>
    <w:rsid w:val="42FE4A63"/>
    <w:rsid w:val="42FF107E"/>
    <w:rsid w:val="43012EB6"/>
    <w:rsid w:val="43033D9C"/>
    <w:rsid w:val="43071F86"/>
    <w:rsid w:val="430C69CA"/>
    <w:rsid w:val="430E1EFC"/>
    <w:rsid w:val="43104E14"/>
    <w:rsid w:val="43111CE4"/>
    <w:rsid w:val="43146A45"/>
    <w:rsid w:val="43152359"/>
    <w:rsid w:val="43155342"/>
    <w:rsid w:val="43163060"/>
    <w:rsid w:val="4317733E"/>
    <w:rsid w:val="43182657"/>
    <w:rsid w:val="43194233"/>
    <w:rsid w:val="431C0C27"/>
    <w:rsid w:val="431E1273"/>
    <w:rsid w:val="4322631A"/>
    <w:rsid w:val="43230C6D"/>
    <w:rsid w:val="432339AB"/>
    <w:rsid w:val="43253340"/>
    <w:rsid w:val="432A1D57"/>
    <w:rsid w:val="43312E3E"/>
    <w:rsid w:val="43352051"/>
    <w:rsid w:val="43365054"/>
    <w:rsid w:val="433B1A6D"/>
    <w:rsid w:val="433B2434"/>
    <w:rsid w:val="433C27C8"/>
    <w:rsid w:val="434146D8"/>
    <w:rsid w:val="434179D6"/>
    <w:rsid w:val="43440C38"/>
    <w:rsid w:val="43507A66"/>
    <w:rsid w:val="4351146C"/>
    <w:rsid w:val="43580A8C"/>
    <w:rsid w:val="43581337"/>
    <w:rsid w:val="43585209"/>
    <w:rsid w:val="43592190"/>
    <w:rsid w:val="435A4BCB"/>
    <w:rsid w:val="43672C41"/>
    <w:rsid w:val="436D03C6"/>
    <w:rsid w:val="436E5C9F"/>
    <w:rsid w:val="436F698B"/>
    <w:rsid w:val="437161B2"/>
    <w:rsid w:val="437338F7"/>
    <w:rsid w:val="43773A2F"/>
    <w:rsid w:val="43780942"/>
    <w:rsid w:val="437842B6"/>
    <w:rsid w:val="437F7CE3"/>
    <w:rsid w:val="43823835"/>
    <w:rsid w:val="43830E0F"/>
    <w:rsid w:val="438431B7"/>
    <w:rsid w:val="438707B6"/>
    <w:rsid w:val="4389126C"/>
    <w:rsid w:val="43891F4F"/>
    <w:rsid w:val="43937533"/>
    <w:rsid w:val="43942837"/>
    <w:rsid w:val="43944BBC"/>
    <w:rsid w:val="439A2057"/>
    <w:rsid w:val="439A558D"/>
    <w:rsid w:val="439C1F73"/>
    <w:rsid w:val="43A154F1"/>
    <w:rsid w:val="43A474E0"/>
    <w:rsid w:val="43A5310A"/>
    <w:rsid w:val="43B03699"/>
    <w:rsid w:val="43BB47A2"/>
    <w:rsid w:val="43BC4F2D"/>
    <w:rsid w:val="43BC5999"/>
    <w:rsid w:val="43BD15D7"/>
    <w:rsid w:val="43BE6232"/>
    <w:rsid w:val="43C3358C"/>
    <w:rsid w:val="43C92374"/>
    <w:rsid w:val="43CD48C7"/>
    <w:rsid w:val="43D25582"/>
    <w:rsid w:val="43D37B73"/>
    <w:rsid w:val="43D37E37"/>
    <w:rsid w:val="43D82A98"/>
    <w:rsid w:val="43D962AC"/>
    <w:rsid w:val="43DA05E0"/>
    <w:rsid w:val="43DC4A7C"/>
    <w:rsid w:val="43DD589C"/>
    <w:rsid w:val="43DF3275"/>
    <w:rsid w:val="43E413BA"/>
    <w:rsid w:val="43E560F1"/>
    <w:rsid w:val="43EC735F"/>
    <w:rsid w:val="43ED6545"/>
    <w:rsid w:val="43F47E2D"/>
    <w:rsid w:val="43F63E0D"/>
    <w:rsid w:val="43FA3574"/>
    <w:rsid w:val="43FC5D17"/>
    <w:rsid w:val="44006684"/>
    <w:rsid w:val="44031F35"/>
    <w:rsid w:val="440439AD"/>
    <w:rsid w:val="440E67A7"/>
    <w:rsid w:val="440E72B6"/>
    <w:rsid w:val="440F2B4F"/>
    <w:rsid w:val="441A68BC"/>
    <w:rsid w:val="441A7EEE"/>
    <w:rsid w:val="441F174E"/>
    <w:rsid w:val="441F6D99"/>
    <w:rsid w:val="44204C51"/>
    <w:rsid w:val="44223588"/>
    <w:rsid w:val="44235ED7"/>
    <w:rsid w:val="442D0E9E"/>
    <w:rsid w:val="443123A8"/>
    <w:rsid w:val="443261F1"/>
    <w:rsid w:val="44342F25"/>
    <w:rsid w:val="443E33D0"/>
    <w:rsid w:val="44472913"/>
    <w:rsid w:val="444C2871"/>
    <w:rsid w:val="444C7D85"/>
    <w:rsid w:val="444E01D2"/>
    <w:rsid w:val="4452330D"/>
    <w:rsid w:val="4453108D"/>
    <w:rsid w:val="445375B7"/>
    <w:rsid w:val="44584BCD"/>
    <w:rsid w:val="44593EB2"/>
    <w:rsid w:val="445A0B01"/>
    <w:rsid w:val="446012BE"/>
    <w:rsid w:val="446064D0"/>
    <w:rsid w:val="44662797"/>
    <w:rsid w:val="44671BFA"/>
    <w:rsid w:val="44691E25"/>
    <w:rsid w:val="44785CA7"/>
    <w:rsid w:val="447B6358"/>
    <w:rsid w:val="447C36F4"/>
    <w:rsid w:val="447F6853"/>
    <w:rsid w:val="44805BFD"/>
    <w:rsid w:val="44815567"/>
    <w:rsid w:val="44820CE6"/>
    <w:rsid w:val="44827275"/>
    <w:rsid w:val="44846EF4"/>
    <w:rsid w:val="448512C7"/>
    <w:rsid w:val="448A0139"/>
    <w:rsid w:val="448A687F"/>
    <w:rsid w:val="44911C54"/>
    <w:rsid w:val="44924E26"/>
    <w:rsid w:val="44954C10"/>
    <w:rsid w:val="44985B95"/>
    <w:rsid w:val="44993616"/>
    <w:rsid w:val="449B4553"/>
    <w:rsid w:val="449B4BA3"/>
    <w:rsid w:val="449F37E1"/>
    <w:rsid w:val="44A52522"/>
    <w:rsid w:val="44AC45C1"/>
    <w:rsid w:val="44AE18E6"/>
    <w:rsid w:val="44AE6ECA"/>
    <w:rsid w:val="44AF096B"/>
    <w:rsid w:val="44B359DE"/>
    <w:rsid w:val="44B77AEC"/>
    <w:rsid w:val="44B8057D"/>
    <w:rsid w:val="44BB3F41"/>
    <w:rsid w:val="44BB4E50"/>
    <w:rsid w:val="44BE5B65"/>
    <w:rsid w:val="44BF2F1B"/>
    <w:rsid w:val="44C24E4D"/>
    <w:rsid w:val="44C4575F"/>
    <w:rsid w:val="44C80110"/>
    <w:rsid w:val="44C82B97"/>
    <w:rsid w:val="44C96034"/>
    <w:rsid w:val="44CC367B"/>
    <w:rsid w:val="44CE5660"/>
    <w:rsid w:val="44D20D1A"/>
    <w:rsid w:val="44D77CD1"/>
    <w:rsid w:val="44D8268E"/>
    <w:rsid w:val="44DC0C08"/>
    <w:rsid w:val="44DC566A"/>
    <w:rsid w:val="44E23919"/>
    <w:rsid w:val="44E3494C"/>
    <w:rsid w:val="44E51E77"/>
    <w:rsid w:val="44EA1D8A"/>
    <w:rsid w:val="44EA5B56"/>
    <w:rsid w:val="44ED510B"/>
    <w:rsid w:val="44EF124F"/>
    <w:rsid w:val="44F21237"/>
    <w:rsid w:val="44F52047"/>
    <w:rsid w:val="44F71EAA"/>
    <w:rsid w:val="44F85D20"/>
    <w:rsid w:val="44FE0F27"/>
    <w:rsid w:val="44FE436E"/>
    <w:rsid w:val="450447F6"/>
    <w:rsid w:val="450A40CC"/>
    <w:rsid w:val="451213AD"/>
    <w:rsid w:val="45176037"/>
    <w:rsid w:val="4517631A"/>
    <w:rsid w:val="45210077"/>
    <w:rsid w:val="45254026"/>
    <w:rsid w:val="45255F28"/>
    <w:rsid w:val="45275193"/>
    <w:rsid w:val="45283286"/>
    <w:rsid w:val="452E0095"/>
    <w:rsid w:val="452F6FB5"/>
    <w:rsid w:val="45323F7E"/>
    <w:rsid w:val="4535219B"/>
    <w:rsid w:val="4540092C"/>
    <w:rsid w:val="454330A5"/>
    <w:rsid w:val="45446867"/>
    <w:rsid w:val="45451D58"/>
    <w:rsid w:val="454633DC"/>
    <w:rsid w:val="454A0B5A"/>
    <w:rsid w:val="454A2BC7"/>
    <w:rsid w:val="454D3DDB"/>
    <w:rsid w:val="45524036"/>
    <w:rsid w:val="45532917"/>
    <w:rsid w:val="455477A0"/>
    <w:rsid w:val="4555135B"/>
    <w:rsid w:val="45574CCE"/>
    <w:rsid w:val="455E626C"/>
    <w:rsid w:val="4562706C"/>
    <w:rsid w:val="45634994"/>
    <w:rsid w:val="457119D7"/>
    <w:rsid w:val="45715FD3"/>
    <w:rsid w:val="45824C19"/>
    <w:rsid w:val="458616C9"/>
    <w:rsid w:val="458E562C"/>
    <w:rsid w:val="458F3A11"/>
    <w:rsid w:val="45950036"/>
    <w:rsid w:val="45982AEE"/>
    <w:rsid w:val="459A0F6F"/>
    <w:rsid w:val="459B57C3"/>
    <w:rsid w:val="459F31AB"/>
    <w:rsid w:val="459F51AB"/>
    <w:rsid w:val="45A12E4A"/>
    <w:rsid w:val="45A2514E"/>
    <w:rsid w:val="45A52340"/>
    <w:rsid w:val="45A61831"/>
    <w:rsid w:val="45A722F5"/>
    <w:rsid w:val="45A75DC4"/>
    <w:rsid w:val="45BD01BD"/>
    <w:rsid w:val="45BD52ED"/>
    <w:rsid w:val="45C423E6"/>
    <w:rsid w:val="45C45302"/>
    <w:rsid w:val="45C77332"/>
    <w:rsid w:val="45D05735"/>
    <w:rsid w:val="45D3377A"/>
    <w:rsid w:val="45D41214"/>
    <w:rsid w:val="45D46C68"/>
    <w:rsid w:val="45D81DA4"/>
    <w:rsid w:val="45DA553B"/>
    <w:rsid w:val="45DA6427"/>
    <w:rsid w:val="45E43156"/>
    <w:rsid w:val="45E77734"/>
    <w:rsid w:val="45EA309B"/>
    <w:rsid w:val="45EC0A45"/>
    <w:rsid w:val="45EC2287"/>
    <w:rsid w:val="45F4581F"/>
    <w:rsid w:val="45FB46E8"/>
    <w:rsid w:val="45FC6AE1"/>
    <w:rsid w:val="46021082"/>
    <w:rsid w:val="46022BE9"/>
    <w:rsid w:val="460264AE"/>
    <w:rsid w:val="460615EF"/>
    <w:rsid w:val="460F60BC"/>
    <w:rsid w:val="46106542"/>
    <w:rsid w:val="46110680"/>
    <w:rsid w:val="46146443"/>
    <w:rsid w:val="46152448"/>
    <w:rsid w:val="461A2DF0"/>
    <w:rsid w:val="461B3B13"/>
    <w:rsid w:val="46284C74"/>
    <w:rsid w:val="462C182F"/>
    <w:rsid w:val="46302058"/>
    <w:rsid w:val="463026CF"/>
    <w:rsid w:val="4635213E"/>
    <w:rsid w:val="4636699C"/>
    <w:rsid w:val="46375EA3"/>
    <w:rsid w:val="463B53E6"/>
    <w:rsid w:val="463E230F"/>
    <w:rsid w:val="46445667"/>
    <w:rsid w:val="464A4355"/>
    <w:rsid w:val="464B6860"/>
    <w:rsid w:val="464D4DC3"/>
    <w:rsid w:val="465344BB"/>
    <w:rsid w:val="465A1079"/>
    <w:rsid w:val="465C457C"/>
    <w:rsid w:val="465F40DF"/>
    <w:rsid w:val="46626259"/>
    <w:rsid w:val="466B5B46"/>
    <w:rsid w:val="466C0F5E"/>
    <w:rsid w:val="46706E02"/>
    <w:rsid w:val="46725442"/>
    <w:rsid w:val="46737A24"/>
    <w:rsid w:val="46772A95"/>
    <w:rsid w:val="46777B71"/>
    <w:rsid w:val="467D0334"/>
    <w:rsid w:val="467F5A35"/>
    <w:rsid w:val="467F6CB2"/>
    <w:rsid w:val="46813E4E"/>
    <w:rsid w:val="46820664"/>
    <w:rsid w:val="4683654D"/>
    <w:rsid w:val="46861B21"/>
    <w:rsid w:val="468F024E"/>
    <w:rsid w:val="4691124C"/>
    <w:rsid w:val="469446D6"/>
    <w:rsid w:val="469722A4"/>
    <w:rsid w:val="469A51D2"/>
    <w:rsid w:val="46A42812"/>
    <w:rsid w:val="46A53D76"/>
    <w:rsid w:val="46AB4D66"/>
    <w:rsid w:val="46B86E94"/>
    <w:rsid w:val="46B900D7"/>
    <w:rsid w:val="46CF29BB"/>
    <w:rsid w:val="46D0233C"/>
    <w:rsid w:val="46D046D1"/>
    <w:rsid w:val="46D92C4C"/>
    <w:rsid w:val="46DA1FDE"/>
    <w:rsid w:val="46DB0555"/>
    <w:rsid w:val="46E04063"/>
    <w:rsid w:val="46E36D56"/>
    <w:rsid w:val="46E96886"/>
    <w:rsid w:val="46F4768D"/>
    <w:rsid w:val="46F55EE4"/>
    <w:rsid w:val="46F57249"/>
    <w:rsid w:val="46F60EF7"/>
    <w:rsid w:val="46F65F04"/>
    <w:rsid w:val="46F66FC6"/>
    <w:rsid w:val="46F737F2"/>
    <w:rsid w:val="46F843FA"/>
    <w:rsid w:val="46FF4D85"/>
    <w:rsid w:val="47016CCA"/>
    <w:rsid w:val="47053F09"/>
    <w:rsid w:val="47080301"/>
    <w:rsid w:val="47083C9B"/>
    <w:rsid w:val="470C5DD6"/>
    <w:rsid w:val="4710681C"/>
    <w:rsid w:val="4711219A"/>
    <w:rsid w:val="47112A87"/>
    <w:rsid w:val="47123DA9"/>
    <w:rsid w:val="471E6343"/>
    <w:rsid w:val="47220AC2"/>
    <w:rsid w:val="472271B4"/>
    <w:rsid w:val="472F0538"/>
    <w:rsid w:val="47317187"/>
    <w:rsid w:val="473311D8"/>
    <w:rsid w:val="47372C1C"/>
    <w:rsid w:val="47392735"/>
    <w:rsid w:val="473A63DD"/>
    <w:rsid w:val="473B3BEA"/>
    <w:rsid w:val="473C5A38"/>
    <w:rsid w:val="473D35C2"/>
    <w:rsid w:val="47431075"/>
    <w:rsid w:val="47481C59"/>
    <w:rsid w:val="474837FB"/>
    <w:rsid w:val="47493A97"/>
    <w:rsid w:val="47496783"/>
    <w:rsid w:val="474B1C86"/>
    <w:rsid w:val="474E3FFA"/>
    <w:rsid w:val="475279C0"/>
    <w:rsid w:val="4753503D"/>
    <w:rsid w:val="47570693"/>
    <w:rsid w:val="4759478A"/>
    <w:rsid w:val="475B519F"/>
    <w:rsid w:val="475F2AB0"/>
    <w:rsid w:val="476218AB"/>
    <w:rsid w:val="4763727B"/>
    <w:rsid w:val="47691F47"/>
    <w:rsid w:val="47693D2D"/>
    <w:rsid w:val="476A2E4C"/>
    <w:rsid w:val="476C21BB"/>
    <w:rsid w:val="47711B1F"/>
    <w:rsid w:val="477B4C0C"/>
    <w:rsid w:val="477E4417"/>
    <w:rsid w:val="478761F0"/>
    <w:rsid w:val="4789032B"/>
    <w:rsid w:val="478A4FEE"/>
    <w:rsid w:val="478A5BD6"/>
    <w:rsid w:val="47905E7F"/>
    <w:rsid w:val="479410F0"/>
    <w:rsid w:val="4799049F"/>
    <w:rsid w:val="47993F84"/>
    <w:rsid w:val="479A5F9C"/>
    <w:rsid w:val="479E12F7"/>
    <w:rsid w:val="479E60F9"/>
    <w:rsid w:val="47A00582"/>
    <w:rsid w:val="47A23367"/>
    <w:rsid w:val="47A235FE"/>
    <w:rsid w:val="47A56655"/>
    <w:rsid w:val="47A63299"/>
    <w:rsid w:val="47AA164B"/>
    <w:rsid w:val="47AA4D71"/>
    <w:rsid w:val="47B425AF"/>
    <w:rsid w:val="47B45918"/>
    <w:rsid w:val="47B67B1C"/>
    <w:rsid w:val="47BE4B37"/>
    <w:rsid w:val="47C25037"/>
    <w:rsid w:val="47C615D0"/>
    <w:rsid w:val="47C84AD3"/>
    <w:rsid w:val="47C942BE"/>
    <w:rsid w:val="47CA466E"/>
    <w:rsid w:val="47D772EC"/>
    <w:rsid w:val="47DA0270"/>
    <w:rsid w:val="47E753B0"/>
    <w:rsid w:val="47E9088B"/>
    <w:rsid w:val="47EC7C04"/>
    <w:rsid w:val="47F021B8"/>
    <w:rsid w:val="47F25917"/>
    <w:rsid w:val="47F51E9E"/>
    <w:rsid w:val="47F7637E"/>
    <w:rsid w:val="47F95228"/>
    <w:rsid w:val="47FB71BA"/>
    <w:rsid w:val="480406FD"/>
    <w:rsid w:val="480C71D4"/>
    <w:rsid w:val="48107ECE"/>
    <w:rsid w:val="481137E5"/>
    <w:rsid w:val="48123C4D"/>
    <w:rsid w:val="48144AC1"/>
    <w:rsid w:val="48172F33"/>
    <w:rsid w:val="481B04C3"/>
    <w:rsid w:val="48205ABD"/>
    <w:rsid w:val="48241969"/>
    <w:rsid w:val="482461C3"/>
    <w:rsid w:val="48256BCE"/>
    <w:rsid w:val="48262BD7"/>
    <w:rsid w:val="4826320F"/>
    <w:rsid w:val="482728EE"/>
    <w:rsid w:val="48274AEC"/>
    <w:rsid w:val="48284B15"/>
    <w:rsid w:val="482A51F6"/>
    <w:rsid w:val="482A6707"/>
    <w:rsid w:val="482A7539"/>
    <w:rsid w:val="482D3703"/>
    <w:rsid w:val="482F14BE"/>
    <w:rsid w:val="482F577C"/>
    <w:rsid w:val="482F6B23"/>
    <w:rsid w:val="48336F77"/>
    <w:rsid w:val="48376979"/>
    <w:rsid w:val="4838060A"/>
    <w:rsid w:val="48393EFF"/>
    <w:rsid w:val="483A550D"/>
    <w:rsid w:val="483F2233"/>
    <w:rsid w:val="48452B2F"/>
    <w:rsid w:val="48452B70"/>
    <w:rsid w:val="4845595F"/>
    <w:rsid w:val="484B50AC"/>
    <w:rsid w:val="485505B7"/>
    <w:rsid w:val="485D621A"/>
    <w:rsid w:val="485E51F6"/>
    <w:rsid w:val="485F71F2"/>
    <w:rsid w:val="486139CD"/>
    <w:rsid w:val="48642C82"/>
    <w:rsid w:val="486636D8"/>
    <w:rsid w:val="48697535"/>
    <w:rsid w:val="487603D2"/>
    <w:rsid w:val="48785AA3"/>
    <w:rsid w:val="487948F7"/>
    <w:rsid w:val="487C1AE4"/>
    <w:rsid w:val="487C1B6B"/>
    <w:rsid w:val="487F4D13"/>
    <w:rsid w:val="48842C88"/>
    <w:rsid w:val="48862EDC"/>
    <w:rsid w:val="488964A1"/>
    <w:rsid w:val="48902CE1"/>
    <w:rsid w:val="48973EA7"/>
    <w:rsid w:val="489764B6"/>
    <w:rsid w:val="48977477"/>
    <w:rsid w:val="48A21237"/>
    <w:rsid w:val="48A472D7"/>
    <w:rsid w:val="48AC4584"/>
    <w:rsid w:val="48AE059E"/>
    <w:rsid w:val="48AF154D"/>
    <w:rsid w:val="48AF7463"/>
    <w:rsid w:val="48B956E0"/>
    <w:rsid w:val="48B963C2"/>
    <w:rsid w:val="48BA78DE"/>
    <w:rsid w:val="48BF76AA"/>
    <w:rsid w:val="48C17843"/>
    <w:rsid w:val="48C30041"/>
    <w:rsid w:val="48C86DC2"/>
    <w:rsid w:val="48CB0838"/>
    <w:rsid w:val="48CC125B"/>
    <w:rsid w:val="48CC2461"/>
    <w:rsid w:val="48D06B1E"/>
    <w:rsid w:val="48D35DF6"/>
    <w:rsid w:val="48D4552F"/>
    <w:rsid w:val="48D851C6"/>
    <w:rsid w:val="48E85DAA"/>
    <w:rsid w:val="48EC78FB"/>
    <w:rsid w:val="48F34F0D"/>
    <w:rsid w:val="48F763FB"/>
    <w:rsid w:val="48F8629C"/>
    <w:rsid w:val="48FC3155"/>
    <w:rsid w:val="48FF74E1"/>
    <w:rsid w:val="490270EE"/>
    <w:rsid w:val="4907058A"/>
    <w:rsid w:val="49092EE1"/>
    <w:rsid w:val="490B5556"/>
    <w:rsid w:val="49130759"/>
    <w:rsid w:val="49156BE1"/>
    <w:rsid w:val="491748CD"/>
    <w:rsid w:val="491952E2"/>
    <w:rsid w:val="491B038D"/>
    <w:rsid w:val="491C6D3F"/>
    <w:rsid w:val="491D0D54"/>
    <w:rsid w:val="4922507A"/>
    <w:rsid w:val="49244D8F"/>
    <w:rsid w:val="492D223F"/>
    <w:rsid w:val="492E5123"/>
    <w:rsid w:val="492E569F"/>
    <w:rsid w:val="4935367D"/>
    <w:rsid w:val="49355CAE"/>
    <w:rsid w:val="49481F20"/>
    <w:rsid w:val="494A3EE5"/>
    <w:rsid w:val="494D49E2"/>
    <w:rsid w:val="49501F17"/>
    <w:rsid w:val="49596111"/>
    <w:rsid w:val="495A62E8"/>
    <w:rsid w:val="495B1666"/>
    <w:rsid w:val="495F2C98"/>
    <w:rsid w:val="49612370"/>
    <w:rsid w:val="496A1A56"/>
    <w:rsid w:val="496D1D90"/>
    <w:rsid w:val="496F6FB0"/>
    <w:rsid w:val="49725BDF"/>
    <w:rsid w:val="497304AA"/>
    <w:rsid w:val="49792D58"/>
    <w:rsid w:val="49796A18"/>
    <w:rsid w:val="497F6C62"/>
    <w:rsid w:val="4988388D"/>
    <w:rsid w:val="49951B80"/>
    <w:rsid w:val="49962838"/>
    <w:rsid w:val="49962906"/>
    <w:rsid w:val="499634AF"/>
    <w:rsid w:val="49996F4C"/>
    <w:rsid w:val="499B0F00"/>
    <w:rsid w:val="49A6181E"/>
    <w:rsid w:val="49A75B81"/>
    <w:rsid w:val="49A92199"/>
    <w:rsid w:val="49AA5649"/>
    <w:rsid w:val="49AB4C68"/>
    <w:rsid w:val="49AC65E0"/>
    <w:rsid w:val="49AE23A4"/>
    <w:rsid w:val="49AF7522"/>
    <w:rsid w:val="49B02966"/>
    <w:rsid w:val="49B40DFB"/>
    <w:rsid w:val="49B54AF5"/>
    <w:rsid w:val="49B77F6B"/>
    <w:rsid w:val="49B954B8"/>
    <w:rsid w:val="49BD443E"/>
    <w:rsid w:val="49BF0314"/>
    <w:rsid w:val="49C94831"/>
    <w:rsid w:val="49CB583B"/>
    <w:rsid w:val="49CD3F23"/>
    <w:rsid w:val="49CD3FA0"/>
    <w:rsid w:val="49D5305B"/>
    <w:rsid w:val="49D6010B"/>
    <w:rsid w:val="49D66DB1"/>
    <w:rsid w:val="49E20C36"/>
    <w:rsid w:val="49E77A48"/>
    <w:rsid w:val="49E80350"/>
    <w:rsid w:val="49E9449A"/>
    <w:rsid w:val="49F46938"/>
    <w:rsid w:val="49F774F6"/>
    <w:rsid w:val="49F940AC"/>
    <w:rsid w:val="49FC6FF1"/>
    <w:rsid w:val="49FD4A73"/>
    <w:rsid w:val="4A032052"/>
    <w:rsid w:val="4A0360FA"/>
    <w:rsid w:val="4A061AFF"/>
    <w:rsid w:val="4A061C01"/>
    <w:rsid w:val="4A064763"/>
    <w:rsid w:val="4A080885"/>
    <w:rsid w:val="4A0949B1"/>
    <w:rsid w:val="4A0C67CB"/>
    <w:rsid w:val="4A137559"/>
    <w:rsid w:val="4A161939"/>
    <w:rsid w:val="4A182544"/>
    <w:rsid w:val="4A1A1CD6"/>
    <w:rsid w:val="4A1C5217"/>
    <w:rsid w:val="4A211CF9"/>
    <w:rsid w:val="4A2410AF"/>
    <w:rsid w:val="4A256057"/>
    <w:rsid w:val="4A2A10D5"/>
    <w:rsid w:val="4A2C077C"/>
    <w:rsid w:val="4A2C2F4D"/>
    <w:rsid w:val="4A2C60CF"/>
    <w:rsid w:val="4A2F18AE"/>
    <w:rsid w:val="4A310169"/>
    <w:rsid w:val="4A310722"/>
    <w:rsid w:val="4A310AF5"/>
    <w:rsid w:val="4A31517C"/>
    <w:rsid w:val="4A332FE3"/>
    <w:rsid w:val="4A3A638E"/>
    <w:rsid w:val="4A3B29D1"/>
    <w:rsid w:val="4A3B4B94"/>
    <w:rsid w:val="4A3D201D"/>
    <w:rsid w:val="4A3D30F4"/>
    <w:rsid w:val="4A4325C1"/>
    <w:rsid w:val="4A4376D2"/>
    <w:rsid w:val="4A445199"/>
    <w:rsid w:val="4A45751B"/>
    <w:rsid w:val="4A484AD5"/>
    <w:rsid w:val="4A4C0002"/>
    <w:rsid w:val="4A4C3A5E"/>
    <w:rsid w:val="4A4C60F4"/>
    <w:rsid w:val="4A4D684E"/>
    <w:rsid w:val="4A4E5533"/>
    <w:rsid w:val="4A505E50"/>
    <w:rsid w:val="4A515E11"/>
    <w:rsid w:val="4A5442D7"/>
    <w:rsid w:val="4A5541F2"/>
    <w:rsid w:val="4A585BF1"/>
    <w:rsid w:val="4A5868BC"/>
    <w:rsid w:val="4A5A1589"/>
    <w:rsid w:val="4A5A1C41"/>
    <w:rsid w:val="4A5C42A9"/>
    <w:rsid w:val="4A5F020B"/>
    <w:rsid w:val="4A603492"/>
    <w:rsid w:val="4A610F14"/>
    <w:rsid w:val="4A624480"/>
    <w:rsid w:val="4A633A17"/>
    <w:rsid w:val="4A6515EB"/>
    <w:rsid w:val="4A661F57"/>
    <w:rsid w:val="4A68254F"/>
    <w:rsid w:val="4A6B2927"/>
    <w:rsid w:val="4A6B6A45"/>
    <w:rsid w:val="4A7B6463"/>
    <w:rsid w:val="4A7E222E"/>
    <w:rsid w:val="4A7F1D1F"/>
    <w:rsid w:val="4A7F791C"/>
    <w:rsid w:val="4A845C50"/>
    <w:rsid w:val="4A87336A"/>
    <w:rsid w:val="4A87561B"/>
    <w:rsid w:val="4A8C0FDB"/>
    <w:rsid w:val="4A8C4971"/>
    <w:rsid w:val="4A8E516A"/>
    <w:rsid w:val="4A92209F"/>
    <w:rsid w:val="4A964BA2"/>
    <w:rsid w:val="4A9C0221"/>
    <w:rsid w:val="4A9D3799"/>
    <w:rsid w:val="4AB54221"/>
    <w:rsid w:val="4AB5641F"/>
    <w:rsid w:val="4AB66A37"/>
    <w:rsid w:val="4AB845B5"/>
    <w:rsid w:val="4ABE0184"/>
    <w:rsid w:val="4ABE3A0B"/>
    <w:rsid w:val="4AC07BE2"/>
    <w:rsid w:val="4ACD3AC6"/>
    <w:rsid w:val="4AD14E38"/>
    <w:rsid w:val="4AD27AEB"/>
    <w:rsid w:val="4AD43FEB"/>
    <w:rsid w:val="4AD621D7"/>
    <w:rsid w:val="4ADA604A"/>
    <w:rsid w:val="4ADB750F"/>
    <w:rsid w:val="4ADF3AB8"/>
    <w:rsid w:val="4AE00B33"/>
    <w:rsid w:val="4AE1337F"/>
    <w:rsid w:val="4AE820AF"/>
    <w:rsid w:val="4AE954C4"/>
    <w:rsid w:val="4AEF62FD"/>
    <w:rsid w:val="4AF01080"/>
    <w:rsid w:val="4AF1651E"/>
    <w:rsid w:val="4AF95C0F"/>
    <w:rsid w:val="4AFA207B"/>
    <w:rsid w:val="4AFE2D6E"/>
    <w:rsid w:val="4B063DEE"/>
    <w:rsid w:val="4B085B82"/>
    <w:rsid w:val="4B087A69"/>
    <w:rsid w:val="4B0C6E2E"/>
    <w:rsid w:val="4B0E247B"/>
    <w:rsid w:val="4B101FCF"/>
    <w:rsid w:val="4B1443D7"/>
    <w:rsid w:val="4B2067C2"/>
    <w:rsid w:val="4B211352"/>
    <w:rsid w:val="4B211FDB"/>
    <w:rsid w:val="4B390AF7"/>
    <w:rsid w:val="4B3A447A"/>
    <w:rsid w:val="4B4126FB"/>
    <w:rsid w:val="4B434FD9"/>
    <w:rsid w:val="4B4555CF"/>
    <w:rsid w:val="4B464DC9"/>
    <w:rsid w:val="4B5700BB"/>
    <w:rsid w:val="4B58772F"/>
    <w:rsid w:val="4B5A4159"/>
    <w:rsid w:val="4B5E2231"/>
    <w:rsid w:val="4B5F05EA"/>
    <w:rsid w:val="4B62257F"/>
    <w:rsid w:val="4B647D38"/>
    <w:rsid w:val="4B692EA5"/>
    <w:rsid w:val="4B6B18E5"/>
    <w:rsid w:val="4B6B4FBC"/>
    <w:rsid w:val="4B6B7B5C"/>
    <w:rsid w:val="4B6C65FF"/>
    <w:rsid w:val="4B73522F"/>
    <w:rsid w:val="4B754833"/>
    <w:rsid w:val="4B783E24"/>
    <w:rsid w:val="4B7C7BDC"/>
    <w:rsid w:val="4B811226"/>
    <w:rsid w:val="4B8211B2"/>
    <w:rsid w:val="4B82486E"/>
    <w:rsid w:val="4B8D6103"/>
    <w:rsid w:val="4B8F3B84"/>
    <w:rsid w:val="4B905F60"/>
    <w:rsid w:val="4B91425C"/>
    <w:rsid w:val="4B967373"/>
    <w:rsid w:val="4BA20BB3"/>
    <w:rsid w:val="4BA2158F"/>
    <w:rsid w:val="4BA51985"/>
    <w:rsid w:val="4BA53B66"/>
    <w:rsid w:val="4BA65547"/>
    <w:rsid w:val="4BA8599E"/>
    <w:rsid w:val="4BA94739"/>
    <w:rsid w:val="4BAB0E26"/>
    <w:rsid w:val="4BAB34B4"/>
    <w:rsid w:val="4BB04D03"/>
    <w:rsid w:val="4BB05738"/>
    <w:rsid w:val="4BB17EDA"/>
    <w:rsid w:val="4BB718BB"/>
    <w:rsid w:val="4BB97224"/>
    <w:rsid w:val="4BBA4B80"/>
    <w:rsid w:val="4BBB09A4"/>
    <w:rsid w:val="4BBD668E"/>
    <w:rsid w:val="4BC679E1"/>
    <w:rsid w:val="4BCF19C0"/>
    <w:rsid w:val="4BD12AD8"/>
    <w:rsid w:val="4BDD5790"/>
    <w:rsid w:val="4BE25FB4"/>
    <w:rsid w:val="4BE26EFD"/>
    <w:rsid w:val="4BE550E3"/>
    <w:rsid w:val="4BE70DEA"/>
    <w:rsid w:val="4BE744B7"/>
    <w:rsid w:val="4BEB3240"/>
    <w:rsid w:val="4BEF416D"/>
    <w:rsid w:val="4BF11552"/>
    <w:rsid w:val="4BF136F9"/>
    <w:rsid w:val="4BF56DAC"/>
    <w:rsid w:val="4BF6136A"/>
    <w:rsid w:val="4BF87D30"/>
    <w:rsid w:val="4BF94B02"/>
    <w:rsid w:val="4BFE0658"/>
    <w:rsid w:val="4C010E4E"/>
    <w:rsid w:val="4C037C35"/>
    <w:rsid w:val="4C054865"/>
    <w:rsid w:val="4C107902"/>
    <w:rsid w:val="4C187B79"/>
    <w:rsid w:val="4C1A1560"/>
    <w:rsid w:val="4C210EF5"/>
    <w:rsid w:val="4C255928"/>
    <w:rsid w:val="4C257E2C"/>
    <w:rsid w:val="4C26352C"/>
    <w:rsid w:val="4C266F94"/>
    <w:rsid w:val="4C2804C8"/>
    <w:rsid w:val="4C2A08F0"/>
    <w:rsid w:val="4C2C3279"/>
    <w:rsid w:val="4C365617"/>
    <w:rsid w:val="4C3808C8"/>
    <w:rsid w:val="4C3F4542"/>
    <w:rsid w:val="4C486C7E"/>
    <w:rsid w:val="4C4F073F"/>
    <w:rsid w:val="4C4F0F6A"/>
    <w:rsid w:val="4C5379D0"/>
    <w:rsid w:val="4C54044A"/>
    <w:rsid w:val="4C552648"/>
    <w:rsid w:val="4C5A2353"/>
    <w:rsid w:val="4C5C0044"/>
    <w:rsid w:val="4C672ABF"/>
    <w:rsid w:val="4C6A2839"/>
    <w:rsid w:val="4C6A6D6A"/>
    <w:rsid w:val="4C6B4FAF"/>
    <w:rsid w:val="4C6B6150"/>
    <w:rsid w:val="4C6F4775"/>
    <w:rsid w:val="4C700A3F"/>
    <w:rsid w:val="4C7510D9"/>
    <w:rsid w:val="4C7B4A33"/>
    <w:rsid w:val="4C7C1642"/>
    <w:rsid w:val="4C7D0E53"/>
    <w:rsid w:val="4C7D7F89"/>
    <w:rsid w:val="4C8B2B22"/>
    <w:rsid w:val="4C8C3F6C"/>
    <w:rsid w:val="4C8F54D0"/>
    <w:rsid w:val="4C9045C5"/>
    <w:rsid w:val="4C9124AD"/>
    <w:rsid w:val="4C964EE2"/>
    <w:rsid w:val="4C966935"/>
    <w:rsid w:val="4C9743B6"/>
    <w:rsid w:val="4C9E3D41"/>
    <w:rsid w:val="4CA6114E"/>
    <w:rsid w:val="4CAA0503"/>
    <w:rsid w:val="4CB01855"/>
    <w:rsid w:val="4CB66DD9"/>
    <w:rsid w:val="4CB86539"/>
    <w:rsid w:val="4CBC6B75"/>
    <w:rsid w:val="4CBD3111"/>
    <w:rsid w:val="4CBE2078"/>
    <w:rsid w:val="4CBF6D94"/>
    <w:rsid w:val="4CC47EBA"/>
    <w:rsid w:val="4CCA47B3"/>
    <w:rsid w:val="4CCE7E9C"/>
    <w:rsid w:val="4CD00B9B"/>
    <w:rsid w:val="4CD25495"/>
    <w:rsid w:val="4CDF25AC"/>
    <w:rsid w:val="4CE1253E"/>
    <w:rsid w:val="4CE1750A"/>
    <w:rsid w:val="4CE23497"/>
    <w:rsid w:val="4CE70EC4"/>
    <w:rsid w:val="4CE87639"/>
    <w:rsid w:val="4CEA5F20"/>
    <w:rsid w:val="4CEB7D83"/>
    <w:rsid w:val="4CF10D25"/>
    <w:rsid w:val="4CF26BB5"/>
    <w:rsid w:val="4CF73A0A"/>
    <w:rsid w:val="4CFB246E"/>
    <w:rsid w:val="4D0E0834"/>
    <w:rsid w:val="4D133367"/>
    <w:rsid w:val="4D1377DB"/>
    <w:rsid w:val="4D220B18"/>
    <w:rsid w:val="4D224122"/>
    <w:rsid w:val="4D250C0D"/>
    <w:rsid w:val="4D2612B8"/>
    <w:rsid w:val="4D2967AC"/>
    <w:rsid w:val="4D2A3537"/>
    <w:rsid w:val="4D303589"/>
    <w:rsid w:val="4D303706"/>
    <w:rsid w:val="4D316377"/>
    <w:rsid w:val="4D351EA6"/>
    <w:rsid w:val="4D353572"/>
    <w:rsid w:val="4D357ADE"/>
    <w:rsid w:val="4D3A524A"/>
    <w:rsid w:val="4D3B744E"/>
    <w:rsid w:val="4D3F688C"/>
    <w:rsid w:val="4D405AC9"/>
    <w:rsid w:val="4D4225D0"/>
    <w:rsid w:val="4D471CDB"/>
    <w:rsid w:val="4D4A1C5C"/>
    <w:rsid w:val="4D4E25B7"/>
    <w:rsid w:val="4D5039FD"/>
    <w:rsid w:val="4D542204"/>
    <w:rsid w:val="4D544769"/>
    <w:rsid w:val="4D555A6E"/>
    <w:rsid w:val="4D625CF2"/>
    <w:rsid w:val="4D6D7E6D"/>
    <w:rsid w:val="4D73323D"/>
    <w:rsid w:val="4D740358"/>
    <w:rsid w:val="4D752A9D"/>
    <w:rsid w:val="4D7A6C85"/>
    <w:rsid w:val="4D841B9A"/>
    <w:rsid w:val="4D846839"/>
    <w:rsid w:val="4D86623D"/>
    <w:rsid w:val="4D8822B2"/>
    <w:rsid w:val="4D8E2B22"/>
    <w:rsid w:val="4D91166F"/>
    <w:rsid w:val="4D951639"/>
    <w:rsid w:val="4D971D5B"/>
    <w:rsid w:val="4D9819DB"/>
    <w:rsid w:val="4D9D0090"/>
    <w:rsid w:val="4D9D72BC"/>
    <w:rsid w:val="4DA91A11"/>
    <w:rsid w:val="4DAD60FD"/>
    <w:rsid w:val="4DAE583E"/>
    <w:rsid w:val="4DAF0B0F"/>
    <w:rsid w:val="4DB24301"/>
    <w:rsid w:val="4DB55AB5"/>
    <w:rsid w:val="4DB8445D"/>
    <w:rsid w:val="4DBA516F"/>
    <w:rsid w:val="4DBE0EF2"/>
    <w:rsid w:val="4DBE3863"/>
    <w:rsid w:val="4DBE698E"/>
    <w:rsid w:val="4DC52C0D"/>
    <w:rsid w:val="4DC70C28"/>
    <w:rsid w:val="4DC82037"/>
    <w:rsid w:val="4DC921DE"/>
    <w:rsid w:val="4DC97FAC"/>
    <w:rsid w:val="4DCA1A33"/>
    <w:rsid w:val="4DCB3F09"/>
    <w:rsid w:val="4DCC1AC3"/>
    <w:rsid w:val="4DCD4D44"/>
    <w:rsid w:val="4DCE4FE4"/>
    <w:rsid w:val="4DD73036"/>
    <w:rsid w:val="4DD83E53"/>
    <w:rsid w:val="4DD83E85"/>
    <w:rsid w:val="4DDD5E01"/>
    <w:rsid w:val="4DDF214F"/>
    <w:rsid w:val="4DE1202F"/>
    <w:rsid w:val="4DE354E9"/>
    <w:rsid w:val="4DE57B66"/>
    <w:rsid w:val="4DE72A97"/>
    <w:rsid w:val="4DEE0EA4"/>
    <w:rsid w:val="4DF2236C"/>
    <w:rsid w:val="4DF236F2"/>
    <w:rsid w:val="4DF4111F"/>
    <w:rsid w:val="4DF635CE"/>
    <w:rsid w:val="4DF757EF"/>
    <w:rsid w:val="4DFF3DCD"/>
    <w:rsid w:val="4E005F07"/>
    <w:rsid w:val="4E06072C"/>
    <w:rsid w:val="4E0B7EC4"/>
    <w:rsid w:val="4E154828"/>
    <w:rsid w:val="4E176F8F"/>
    <w:rsid w:val="4E19743C"/>
    <w:rsid w:val="4E1C6D3D"/>
    <w:rsid w:val="4E287FC5"/>
    <w:rsid w:val="4E29093D"/>
    <w:rsid w:val="4E2912CA"/>
    <w:rsid w:val="4E2D1692"/>
    <w:rsid w:val="4E341F7A"/>
    <w:rsid w:val="4E360795"/>
    <w:rsid w:val="4E3D7153"/>
    <w:rsid w:val="4E3D7590"/>
    <w:rsid w:val="4E3F0387"/>
    <w:rsid w:val="4E3F7A92"/>
    <w:rsid w:val="4E404758"/>
    <w:rsid w:val="4E414054"/>
    <w:rsid w:val="4E440025"/>
    <w:rsid w:val="4E4540F3"/>
    <w:rsid w:val="4E4A443F"/>
    <w:rsid w:val="4E4E1EE7"/>
    <w:rsid w:val="4E4F1B04"/>
    <w:rsid w:val="4E4F397B"/>
    <w:rsid w:val="4E55535C"/>
    <w:rsid w:val="4E5C7BAA"/>
    <w:rsid w:val="4E6202F5"/>
    <w:rsid w:val="4E671EEA"/>
    <w:rsid w:val="4E675527"/>
    <w:rsid w:val="4E6F1211"/>
    <w:rsid w:val="4E6F2F09"/>
    <w:rsid w:val="4E701003"/>
    <w:rsid w:val="4E725A1F"/>
    <w:rsid w:val="4E756EBB"/>
    <w:rsid w:val="4E781290"/>
    <w:rsid w:val="4E7C3E90"/>
    <w:rsid w:val="4E7F6D11"/>
    <w:rsid w:val="4E8313DC"/>
    <w:rsid w:val="4E874041"/>
    <w:rsid w:val="4E884E8C"/>
    <w:rsid w:val="4E8A1B8B"/>
    <w:rsid w:val="4E8A47E6"/>
    <w:rsid w:val="4E8D0FEE"/>
    <w:rsid w:val="4E8F6056"/>
    <w:rsid w:val="4E8F7F3C"/>
    <w:rsid w:val="4E907B91"/>
    <w:rsid w:val="4E98172E"/>
    <w:rsid w:val="4E9B3995"/>
    <w:rsid w:val="4E9E55C0"/>
    <w:rsid w:val="4EA54DEF"/>
    <w:rsid w:val="4EAD5C96"/>
    <w:rsid w:val="4EB42284"/>
    <w:rsid w:val="4EB9343C"/>
    <w:rsid w:val="4EC13525"/>
    <w:rsid w:val="4EC80BBA"/>
    <w:rsid w:val="4EC96053"/>
    <w:rsid w:val="4ECA6E54"/>
    <w:rsid w:val="4ED02D5C"/>
    <w:rsid w:val="4ED25D29"/>
    <w:rsid w:val="4ED2625F"/>
    <w:rsid w:val="4ED52C69"/>
    <w:rsid w:val="4ED66E64"/>
    <w:rsid w:val="4ED73F53"/>
    <w:rsid w:val="4ED8629B"/>
    <w:rsid w:val="4EDA0CEA"/>
    <w:rsid w:val="4EE60657"/>
    <w:rsid w:val="4EE711CA"/>
    <w:rsid w:val="4EE92945"/>
    <w:rsid w:val="4EEB24B7"/>
    <w:rsid w:val="4EF0615A"/>
    <w:rsid w:val="4EF41306"/>
    <w:rsid w:val="4EFE5277"/>
    <w:rsid w:val="4F0A7A94"/>
    <w:rsid w:val="4F0C75C4"/>
    <w:rsid w:val="4F100C20"/>
    <w:rsid w:val="4F1A0159"/>
    <w:rsid w:val="4F2251DA"/>
    <w:rsid w:val="4F227A23"/>
    <w:rsid w:val="4F26376B"/>
    <w:rsid w:val="4F2949CF"/>
    <w:rsid w:val="4F3124D7"/>
    <w:rsid w:val="4F326839"/>
    <w:rsid w:val="4F3337B3"/>
    <w:rsid w:val="4F341C60"/>
    <w:rsid w:val="4F383685"/>
    <w:rsid w:val="4F3974B4"/>
    <w:rsid w:val="4F3A7826"/>
    <w:rsid w:val="4F4A13A1"/>
    <w:rsid w:val="4F4A1819"/>
    <w:rsid w:val="4F4E0C83"/>
    <w:rsid w:val="4F54042F"/>
    <w:rsid w:val="4F553DF4"/>
    <w:rsid w:val="4F554D0B"/>
    <w:rsid w:val="4F5764B9"/>
    <w:rsid w:val="4F591F5C"/>
    <w:rsid w:val="4F5E3E9A"/>
    <w:rsid w:val="4F6558EB"/>
    <w:rsid w:val="4F6712BE"/>
    <w:rsid w:val="4F67488F"/>
    <w:rsid w:val="4F6A76D8"/>
    <w:rsid w:val="4F6E6E9A"/>
    <w:rsid w:val="4F731383"/>
    <w:rsid w:val="4F745C45"/>
    <w:rsid w:val="4F7918DC"/>
    <w:rsid w:val="4F7B21EF"/>
    <w:rsid w:val="4F816C61"/>
    <w:rsid w:val="4F875FFE"/>
    <w:rsid w:val="4F876E01"/>
    <w:rsid w:val="4F8B027A"/>
    <w:rsid w:val="4F913573"/>
    <w:rsid w:val="4F93631E"/>
    <w:rsid w:val="4F983E5B"/>
    <w:rsid w:val="4F9F14E1"/>
    <w:rsid w:val="4FA34E71"/>
    <w:rsid w:val="4FA47DC1"/>
    <w:rsid w:val="4FA84F77"/>
    <w:rsid w:val="4FA94C3E"/>
    <w:rsid w:val="4FAC56C8"/>
    <w:rsid w:val="4FAC61DF"/>
    <w:rsid w:val="4FBB524A"/>
    <w:rsid w:val="4FBB5FF8"/>
    <w:rsid w:val="4FBB61DD"/>
    <w:rsid w:val="4FBD06C3"/>
    <w:rsid w:val="4FC2637C"/>
    <w:rsid w:val="4FC75DC2"/>
    <w:rsid w:val="4FD418D4"/>
    <w:rsid w:val="4FD8578D"/>
    <w:rsid w:val="4FD963B2"/>
    <w:rsid w:val="4FDD46B4"/>
    <w:rsid w:val="4FDF0513"/>
    <w:rsid w:val="4FDF2B4A"/>
    <w:rsid w:val="4FE0581B"/>
    <w:rsid w:val="4FE13610"/>
    <w:rsid w:val="4FE33B1E"/>
    <w:rsid w:val="4FE71476"/>
    <w:rsid w:val="4FE95A27"/>
    <w:rsid w:val="4FF2580A"/>
    <w:rsid w:val="4FF63583"/>
    <w:rsid w:val="4FF977CF"/>
    <w:rsid w:val="4FFB0F94"/>
    <w:rsid w:val="4FFD7F4B"/>
    <w:rsid w:val="4FFF5BE4"/>
    <w:rsid w:val="50005CE7"/>
    <w:rsid w:val="50074FD7"/>
    <w:rsid w:val="500862DC"/>
    <w:rsid w:val="500D2764"/>
    <w:rsid w:val="50174083"/>
    <w:rsid w:val="501A03AD"/>
    <w:rsid w:val="501A61F6"/>
    <w:rsid w:val="501E2C53"/>
    <w:rsid w:val="502471EA"/>
    <w:rsid w:val="50267F39"/>
    <w:rsid w:val="502A243F"/>
    <w:rsid w:val="50315E21"/>
    <w:rsid w:val="503354EC"/>
    <w:rsid w:val="503374BE"/>
    <w:rsid w:val="503520ED"/>
    <w:rsid w:val="5035401F"/>
    <w:rsid w:val="503630CC"/>
    <w:rsid w:val="50380FB0"/>
    <w:rsid w:val="503A06B5"/>
    <w:rsid w:val="503B5BAD"/>
    <w:rsid w:val="503F1022"/>
    <w:rsid w:val="50440523"/>
    <w:rsid w:val="504436D9"/>
    <w:rsid w:val="50480100"/>
    <w:rsid w:val="504F16D5"/>
    <w:rsid w:val="50521BD4"/>
    <w:rsid w:val="5054129E"/>
    <w:rsid w:val="5055071B"/>
    <w:rsid w:val="505B24E3"/>
    <w:rsid w:val="50625330"/>
    <w:rsid w:val="506256F1"/>
    <w:rsid w:val="50632B99"/>
    <w:rsid w:val="506762F6"/>
    <w:rsid w:val="506845F7"/>
    <w:rsid w:val="50690A10"/>
    <w:rsid w:val="50722108"/>
    <w:rsid w:val="507601A8"/>
    <w:rsid w:val="5076396F"/>
    <w:rsid w:val="507C51C5"/>
    <w:rsid w:val="507E179E"/>
    <w:rsid w:val="507F5CE0"/>
    <w:rsid w:val="50804467"/>
    <w:rsid w:val="50851129"/>
    <w:rsid w:val="50871DF7"/>
    <w:rsid w:val="508751A3"/>
    <w:rsid w:val="508C6C65"/>
    <w:rsid w:val="508C721E"/>
    <w:rsid w:val="508E7EAE"/>
    <w:rsid w:val="5090717D"/>
    <w:rsid w:val="50913A81"/>
    <w:rsid w:val="509337BA"/>
    <w:rsid w:val="50963CF2"/>
    <w:rsid w:val="509B1C79"/>
    <w:rsid w:val="509C4BBB"/>
    <w:rsid w:val="509D45F7"/>
    <w:rsid w:val="50AA3B0E"/>
    <w:rsid w:val="50AC426D"/>
    <w:rsid w:val="50B70138"/>
    <w:rsid w:val="50B86653"/>
    <w:rsid w:val="50BD4B06"/>
    <w:rsid w:val="50BF4DEC"/>
    <w:rsid w:val="50C20BC7"/>
    <w:rsid w:val="50C62822"/>
    <w:rsid w:val="50CA53A8"/>
    <w:rsid w:val="50D40EA8"/>
    <w:rsid w:val="50D4472B"/>
    <w:rsid w:val="50D50BD4"/>
    <w:rsid w:val="50D6612F"/>
    <w:rsid w:val="50D7458F"/>
    <w:rsid w:val="50DA0833"/>
    <w:rsid w:val="50DC3ABF"/>
    <w:rsid w:val="50DC6319"/>
    <w:rsid w:val="50DD17B8"/>
    <w:rsid w:val="50DE5678"/>
    <w:rsid w:val="50E00737"/>
    <w:rsid w:val="50E70915"/>
    <w:rsid w:val="50E72995"/>
    <w:rsid w:val="50E8276F"/>
    <w:rsid w:val="50E96788"/>
    <w:rsid w:val="50EC3A63"/>
    <w:rsid w:val="50EE2DBE"/>
    <w:rsid w:val="50F3533F"/>
    <w:rsid w:val="50F43393"/>
    <w:rsid w:val="50F5224C"/>
    <w:rsid w:val="50F75D3F"/>
    <w:rsid w:val="50F81079"/>
    <w:rsid w:val="50F8386B"/>
    <w:rsid w:val="50FD71BB"/>
    <w:rsid w:val="510039F3"/>
    <w:rsid w:val="51063C09"/>
    <w:rsid w:val="51112C8D"/>
    <w:rsid w:val="51114F23"/>
    <w:rsid w:val="51153927"/>
    <w:rsid w:val="511813D3"/>
    <w:rsid w:val="51206509"/>
    <w:rsid w:val="51292427"/>
    <w:rsid w:val="512D52CA"/>
    <w:rsid w:val="51322546"/>
    <w:rsid w:val="5138697F"/>
    <w:rsid w:val="513A3D74"/>
    <w:rsid w:val="514005DF"/>
    <w:rsid w:val="51462E3C"/>
    <w:rsid w:val="51491864"/>
    <w:rsid w:val="51500AB2"/>
    <w:rsid w:val="515321F2"/>
    <w:rsid w:val="51583447"/>
    <w:rsid w:val="515A6A69"/>
    <w:rsid w:val="515C176D"/>
    <w:rsid w:val="515D48E7"/>
    <w:rsid w:val="515F1132"/>
    <w:rsid w:val="51664F6B"/>
    <w:rsid w:val="516C39BF"/>
    <w:rsid w:val="516D7DC4"/>
    <w:rsid w:val="517005DC"/>
    <w:rsid w:val="5175431F"/>
    <w:rsid w:val="517E7119"/>
    <w:rsid w:val="517F6DC2"/>
    <w:rsid w:val="5186705E"/>
    <w:rsid w:val="51877A52"/>
    <w:rsid w:val="518C3EDA"/>
    <w:rsid w:val="51912D03"/>
    <w:rsid w:val="51914ADE"/>
    <w:rsid w:val="519360D5"/>
    <w:rsid w:val="519728C5"/>
    <w:rsid w:val="51A00C1E"/>
    <w:rsid w:val="51A1484C"/>
    <w:rsid w:val="51A711C1"/>
    <w:rsid w:val="51AB0F0B"/>
    <w:rsid w:val="51AB591A"/>
    <w:rsid w:val="51AF6603"/>
    <w:rsid w:val="51B56BDC"/>
    <w:rsid w:val="51B74F8E"/>
    <w:rsid w:val="51C136CB"/>
    <w:rsid w:val="51CD69AC"/>
    <w:rsid w:val="51D124A4"/>
    <w:rsid w:val="51D46637"/>
    <w:rsid w:val="51DB6B69"/>
    <w:rsid w:val="51E003DC"/>
    <w:rsid w:val="51E05B27"/>
    <w:rsid w:val="51E247BE"/>
    <w:rsid w:val="51E4037B"/>
    <w:rsid w:val="51E81281"/>
    <w:rsid w:val="51E95742"/>
    <w:rsid w:val="51EB0C26"/>
    <w:rsid w:val="51ED2C7A"/>
    <w:rsid w:val="51EE7B3C"/>
    <w:rsid w:val="51F279CE"/>
    <w:rsid w:val="51F84898"/>
    <w:rsid w:val="51FD7691"/>
    <w:rsid w:val="52006417"/>
    <w:rsid w:val="52016B6E"/>
    <w:rsid w:val="5206251F"/>
    <w:rsid w:val="52076DB0"/>
    <w:rsid w:val="520812A5"/>
    <w:rsid w:val="52185B55"/>
    <w:rsid w:val="521C290C"/>
    <w:rsid w:val="521D45B9"/>
    <w:rsid w:val="52304437"/>
    <w:rsid w:val="523934A9"/>
    <w:rsid w:val="523A2058"/>
    <w:rsid w:val="523F4084"/>
    <w:rsid w:val="52413A29"/>
    <w:rsid w:val="52471E74"/>
    <w:rsid w:val="52473CEC"/>
    <w:rsid w:val="524B1983"/>
    <w:rsid w:val="5253261E"/>
    <w:rsid w:val="52535E1D"/>
    <w:rsid w:val="52561169"/>
    <w:rsid w:val="525A0E86"/>
    <w:rsid w:val="525A1FA9"/>
    <w:rsid w:val="525B2981"/>
    <w:rsid w:val="525C4F63"/>
    <w:rsid w:val="52604669"/>
    <w:rsid w:val="52614B6B"/>
    <w:rsid w:val="52653BBD"/>
    <w:rsid w:val="52694663"/>
    <w:rsid w:val="52722B49"/>
    <w:rsid w:val="5272764F"/>
    <w:rsid w:val="52754C9F"/>
    <w:rsid w:val="5276196E"/>
    <w:rsid w:val="527A5020"/>
    <w:rsid w:val="52816DE2"/>
    <w:rsid w:val="5282229E"/>
    <w:rsid w:val="528775F5"/>
    <w:rsid w:val="529002B4"/>
    <w:rsid w:val="52940124"/>
    <w:rsid w:val="5294541B"/>
    <w:rsid w:val="5295257D"/>
    <w:rsid w:val="529B1C77"/>
    <w:rsid w:val="529C6608"/>
    <w:rsid w:val="52A7102C"/>
    <w:rsid w:val="52A96FE9"/>
    <w:rsid w:val="52AB4331"/>
    <w:rsid w:val="52B04F36"/>
    <w:rsid w:val="52B316B2"/>
    <w:rsid w:val="52B34E91"/>
    <w:rsid w:val="52B7628B"/>
    <w:rsid w:val="52C11C96"/>
    <w:rsid w:val="52C12293"/>
    <w:rsid w:val="52C126EB"/>
    <w:rsid w:val="52C26E1C"/>
    <w:rsid w:val="52C91942"/>
    <w:rsid w:val="52CE0F7A"/>
    <w:rsid w:val="52CE6A1E"/>
    <w:rsid w:val="52D71D3A"/>
    <w:rsid w:val="52DA0525"/>
    <w:rsid w:val="52DC190B"/>
    <w:rsid w:val="52DC5B70"/>
    <w:rsid w:val="52DD2582"/>
    <w:rsid w:val="52DD6CFF"/>
    <w:rsid w:val="52DE6E00"/>
    <w:rsid w:val="52DF1B7B"/>
    <w:rsid w:val="52E10282"/>
    <w:rsid w:val="52E10784"/>
    <w:rsid w:val="52E15604"/>
    <w:rsid w:val="52E23311"/>
    <w:rsid w:val="52E511BA"/>
    <w:rsid w:val="52EA4B21"/>
    <w:rsid w:val="52EE609B"/>
    <w:rsid w:val="52EE6B60"/>
    <w:rsid w:val="52FA716B"/>
    <w:rsid w:val="52FB1F65"/>
    <w:rsid w:val="52FC73E3"/>
    <w:rsid w:val="5303663A"/>
    <w:rsid w:val="530476B4"/>
    <w:rsid w:val="5306393C"/>
    <w:rsid w:val="53141081"/>
    <w:rsid w:val="53153F83"/>
    <w:rsid w:val="531A46A0"/>
    <w:rsid w:val="531F22B8"/>
    <w:rsid w:val="5320765D"/>
    <w:rsid w:val="5322361E"/>
    <w:rsid w:val="532239F0"/>
    <w:rsid w:val="5325799C"/>
    <w:rsid w:val="53276348"/>
    <w:rsid w:val="532808C2"/>
    <w:rsid w:val="53296A3E"/>
    <w:rsid w:val="53296C51"/>
    <w:rsid w:val="532B2D97"/>
    <w:rsid w:val="532E5617"/>
    <w:rsid w:val="53333731"/>
    <w:rsid w:val="5334577F"/>
    <w:rsid w:val="5334770E"/>
    <w:rsid w:val="53391617"/>
    <w:rsid w:val="533940D8"/>
    <w:rsid w:val="53400FA2"/>
    <w:rsid w:val="53456597"/>
    <w:rsid w:val="534815F4"/>
    <w:rsid w:val="5349204B"/>
    <w:rsid w:val="534A240C"/>
    <w:rsid w:val="534B231F"/>
    <w:rsid w:val="534F2319"/>
    <w:rsid w:val="5351210B"/>
    <w:rsid w:val="53533221"/>
    <w:rsid w:val="53541624"/>
    <w:rsid w:val="535A1B4B"/>
    <w:rsid w:val="535A22D2"/>
    <w:rsid w:val="535D4994"/>
    <w:rsid w:val="535D7D49"/>
    <w:rsid w:val="53610B9F"/>
    <w:rsid w:val="5362347A"/>
    <w:rsid w:val="5362656B"/>
    <w:rsid w:val="53656916"/>
    <w:rsid w:val="5367661E"/>
    <w:rsid w:val="53683CC0"/>
    <w:rsid w:val="536B2EAF"/>
    <w:rsid w:val="536F5A7D"/>
    <w:rsid w:val="537565DC"/>
    <w:rsid w:val="53773E3B"/>
    <w:rsid w:val="537A3547"/>
    <w:rsid w:val="537F46C6"/>
    <w:rsid w:val="5380302F"/>
    <w:rsid w:val="538073CF"/>
    <w:rsid w:val="538A7CC5"/>
    <w:rsid w:val="538B0B91"/>
    <w:rsid w:val="539058A9"/>
    <w:rsid w:val="53922C86"/>
    <w:rsid w:val="539433BF"/>
    <w:rsid w:val="539662A9"/>
    <w:rsid w:val="539677B2"/>
    <w:rsid w:val="5397502E"/>
    <w:rsid w:val="539848C2"/>
    <w:rsid w:val="539C5E38"/>
    <w:rsid w:val="539C7EA4"/>
    <w:rsid w:val="539E197C"/>
    <w:rsid w:val="53A361E1"/>
    <w:rsid w:val="53A54C6B"/>
    <w:rsid w:val="53A872A0"/>
    <w:rsid w:val="53AE2023"/>
    <w:rsid w:val="53AE7F01"/>
    <w:rsid w:val="53AF6E1B"/>
    <w:rsid w:val="53B119EA"/>
    <w:rsid w:val="53B56A0D"/>
    <w:rsid w:val="53BF5B09"/>
    <w:rsid w:val="53C00D30"/>
    <w:rsid w:val="53C127F5"/>
    <w:rsid w:val="53C366DB"/>
    <w:rsid w:val="53D2588F"/>
    <w:rsid w:val="53D81E35"/>
    <w:rsid w:val="53D9371F"/>
    <w:rsid w:val="53DA11A0"/>
    <w:rsid w:val="53DC0386"/>
    <w:rsid w:val="53E463F8"/>
    <w:rsid w:val="53E753BB"/>
    <w:rsid w:val="53E804B6"/>
    <w:rsid w:val="53EC273F"/>
    <w:rsid w:val="53ED4E6A"/>
    <w:rsid w:val="53F942BD"/>
    <w:rsid w:val="53FD2D98"/>
    <w:rsid w:val="540A2D7F"/>
    <w:rsid w:val="540A38F2"/>
    <w:rsid w:val="540D1EA8"/>
    <w:rsid w:val="540E7C9B"/>
    <w:rsid w:val="54152C37"/>
    <w:rsid w:val="54185F5F"/>
    <w:rsid w:val="54194508"/>
    <w:rsid w:val="541F2FBB"/>
    <w:rsid w:val="5424549B"/>
    <w:rsid w:val="542970C8"/>
    <w:rsid w:val="542A5FE3"/>
    <w:rsid w:val="54303F4D"/>
    <w:rsid w:val="543C01E3"/>
    <w:rsid w:val="543D1672"/>
    <w:rsid w:val="543E3828"/>
    <w:rsid w:val="54442DCE"/>
    <w:rsid w:val="54444629"/>
    <w:rsid w:val="5445432C"/>
    <w:rsid w:val="54456A76"/>
    <w:rsid w:val="544746D8"/>
    <w:rsid w:val="54492292"/>
    <w:rsid w:val="544B67A6"/>
    <w:rsid w:val="544C6971"/>
    <w:rsid w:val="544E5078"/>
    <w:rsid w:val="54525967"/>
    <w:rsid w:val="5457545B"/>
    <w:rsid w:val="545974F0"/>
    <w:rsid w:val="545D5EF6"/>
    <w:rsid w:val="545F71FB"/>
    <w:rsid w:val="546722BD"/>
    <w:rsid w:val="54673847"/>
    <w:rsid w:val="54687B0A"/>
    <w:rsid w:val="54722490"/>
    <w:rsid w:val="54723212"/>
    <w:rsid w:val="547A43C9"/>
    <w:rsid w:val="547A709A"/>
    <w:rsid w:val="547A774C"/>
    <w:rsid w:val="548926F6"/>
    <w:rsid w:val="548C557B"/>
    <w:rsid w:val="54912AC0"/>
    <w:rsid w:val="54932B07"/>
    <w:rsid w:val="549340DE"/>
    <w:rsid w:val="54941192"/>
    <w:rsid w:val="54967355"/>
    <w:rsid w:val="54974DD6"/>
    <w:rsid w:val="549E7073"/>
    <w:rsid w:val="549F5CA5"/>
    <w:rsid w:val="54A533CD"/>
    <w:rsid w:val="54AA112D"/>
    <w:rsid w:val="54B30376"/>
    <w:rsid w:val="54B6568B"/>
    <w:rsid w:val="54B74FEA"/>
    <w:rsid w:val="54BA78E3"/>
    <w:rsid w:val="54BD14B9"/>
    <w:rsid w:val="54BE039B"/>
    <w:rsid w:val="54C02717"/>
    <w:rsid w:val="54C17109"/>
    <w:rsid w:val="54C57892"/>
    <w:rsid w:val="54C7036C"/>
    <w:rsid w:val="54C93027"/>
    <w:rsid w:val="54C96F22"/>
    <w:rsid w:val="54CC3D52"/>
    <w:rsid w:val="54CF479A"/>
    <w:rsid w:val="54D526BD"/>
    <w:rsid w:val="54D71AD7"/>
    <w:rsid w:val="54DE00E7"/>
    <w:rsid w:val="54E277D4"/>
    <w:rsid w:val="54E55F2E"/>
    <w:rsid w:val="54E603D9"/>
    <w:rsid w:val="54E64B55"/>
    <w:rsid w:val="54E932C7"/>
    <w:rsid w:val="54E94E7F"/>
    <w:rsid w:val="54E95ADA"/>
    <w:rsid w:val="54EF4A03"/>
    <w:rsid w:val="54F25230"/>
    <w:rsid w:val="54FE3BDF"/>
    <w:rsid w:val="55015BE4"/>
    <w:rsid w:val="551A4A19"/>
    <w:rsid w:val="551D7347"/>
    <w:rsid w:val="55244113"/>
    <w:rsid w:val="5526119A"/>
    <w:rsid w:val="55266308"/>
    <w:rsid w:val="55280E42"/>
    <w:rsid w:val="55292D8F"/>
    <w:rsid w:val="5529306B"/>
    <w:rsid w:val="55294218"/>
    <w:rsid w:val="552B7024"/>
    <w:rsid w:val="55336317"/>
    <w:rsid w:val="5536134B"/>
    <w:rsid w:val="553C3366"/>
    <w:rsid w:val="554078E1"/>
    <w:rsid w:val="55415B2A"/>
    <w:rsid w:val="555D1E8E"/>
    <w:rsid w:val="555D6963"/>
    <w:rsid w:val="556172CF"/>
    <w:rsid w:val="556D0CEB"/>
    <w:rsid w:val="557362A3"/>
    <w:rsid w:val="557748B0"/>
    <w:rsid w:val="55777BFF"/>
    <w:rsid w:val="557A43F0"/>
    <w:rsid w:val="557D7697"/>
    <w:rsid w:val="55826B5A"/>
    <w:rsid w:val="55846FDD"/>
    <w:rsid w:val="558B2ABC"/>
    <w:rsid w:val="558C654C"/>
    <w:rsid w:val="55904876"/>
    <w:rsid w:val="559068B8"/>
    <w:rsid w:val="55922A70"/>
    <w:rsid w:val="55922A86"/>
    <w:rsid w:val="55967665"/>
    <w:rsid w:val="55987C3B"/>
    <w:rsid w:val="55997E7C"/>
    <w:rsid w:val="559A58FE"/>
    <w:rsid w:val="559E32E0"/>
    <w:rsid w:val="559F3B8F"/>
    <w:rsid w:val="55A027E6"/>
    <w:rsid w:val="55A9722A"/>
    <w:rsid w:val="55AF0DDA"/>
    <w:rsid w:val="55B07E14"/>
    <w:rsid w:val="55B4140E"/>
    <w:rsid w:val="55B538A5"/>
    <w:rsid w:val="55B828D2"/>
    <w:rsid w:val="55B90E81"/>
    <w:rsid w:val="55BA107A"/>
    <w:rsid w:val="55BF627C"/>
    <w:rsid w:val="55C1516E"/>
    <w:rsid w:val="55C17DEC"/>
    <w:rsid w:val="55C44544"/>
    <w:rsid w:val="55C82F4A"/>
    <w:rsid w:val="55C85A59"/>
    <w:rsid w:val="55CB0CD7"/>
    <w:rsid w:val="55CE34BF"/>
    <w:rsid w:val="55CF6416"/>
    <w:rsid w:val="55CF67EA"/>
    <w:rsid w:val="55D459C0"/>
    <w:rsid w:val="55D512C4"/>
    <w:rsid w:val="55D96206"/>
    <w:rsid w:val="55E532A1"/>
    <w:rsid w:val="55E57C11"/>
    <w:rsid w:val="55E9746B"/>
    <w:rsid w:val="55EE320D"/>
    <w:rsid w:val="55EE5388"/>
    <w:rsid w:val="55EF6903"/>
    <w:rsid w:val="55F179E9"/>
    <w:rsid w:val="55F2573B"/>
    <w:rsid w:val="55F7118A"/>
    <w:rsid w:val="55F924D4"/>
    <w:rsid w:val="55FD211F"/>
    <w:rsid w:val="55FD65BA"/>
    <w:rsid w:val="56001A35"/>
    <w:rsid w:val="56001C71"/>
    <w:rsid w:val="56025760"/>
    <w:rsid w:val="56037476"/>
    <w:rsid w:val="560C2D25"/>
    <w:rsid w:val="56116391"/>
    <w:rsid w:val="561220C4"/>
    <w:rsid w:val="56143918"/>
    <w:rsid w:val="561B5012"/>
    <w:rsid w:val="561C674F"/>
    <w:rsid w:val="562B7C58"/>
    <w:rsid w:val="562E0A57"/>
    <w:rsid w:val="562F2D10"/>
    <w:rsid w:val="56324B78"/>
    <w:rsid w:val="56360B83"/>
    <w:rsid w:val="56366810"/>
    <w:rsid w:val="5638384F"/>
    <w:rsid w:val="5638544C"/>
    <w:rsid w:val="563A0423"/>
    <w:rsid w:val="563D1BCB"/>
    <w:rsid w:val="563E33F3"/>
    <w:rsid w:val="563E640C"/>
    <w:rsid w:val="564D6A26"/>
    <w:rsid w:val="56532D0D"/>
    <w:rsid w:val="56534623"/>
    <w:rsid w:val="56546BCC"/>
    <w:rsid w:val="565F28EC"/>
    <w:rsid w:val="566205FC"/>
    <w:rsid w:val="56687250"/>
    <w:rsid w:val="566A66D2"/>
    <w:rsid w:val="566B4E31"/>
    <w:rsid w:val="566F0ADF"/>
    <w:rsid w:val="56737533"/>
    <w:rsid w:val="56757754"/>
    <w:rsid w:val="567B5958"/>
    <w:rsid w:val="568026F8"/>
    <w:rsid w:val="5682435D"/>
    <w:rsid w:val="5683367D"/>
    <w:rsid w:val="568B6CCD"/>
    <w:rsid w:val="568C6BAA"/>
    <w:rsid w:val="5691088A"/>
    <w:rsid w:val="56957838"/>
    <w:rsid w:val="569737C8"/>
    <w:rsid w:val="56973E7D"/>
    <w:rsid w:val="569B0D24"/>
    <w:rsid w:val="569F1FC1"/>
    <w:rsid w:val="56A95538"/>
    <w:rsid w:val="56AB0E03"/>
    <w:rsid w:val="56AB27CF"/>
    <w:rsid w:val="56AB3748"/>
    <w:rsid w:val="56AD7B3C"/>
    <w:rsid w:val="56AF72B3"/>
    <w:rsid w:val="56AF7A99"/>
    <w:rsid w:val="56B00CC9"/>
    <w:rsid w:val="56B032E5"/>
    <w:rsid w:val="56BF2C88"/>
    <w:rsid w:val="56C053D0"/>
    <w:rsid w:val="56C056E0"/>
    <w:rsid w:val="56C3271E"/>
    <w:rsid w:val="56C335DA"/>
    <w:rsid w:val="56C608F6"/>
    <w:rsid w:val="56C645BB"/>
    <w:rsid w:val="56C81BC9"/>
    <w:rsid w:val="56C93610"/>
    <w:rsid w:val="56D51E02"/>
    <w:rsid w:val="56D571AB"/>
    <w:rsid w:val="56D57C8B"/>
    <w:rsid w:val="56D97D5D"/>
    <w:rsid w:val="56DA1B0D"/>
    <w:rsid w:val="56E43647"/>
    <w:rsid w:val="56EC7829"/>
    <w:rsid w:val="56ED52AB"/>
    <w:rsid w:val="56EE2D2C"/>
    <w:rsid w:val="56EF4E47"/>
    <w:rsid w:val="56F34C36"/>
    <w:rsid w:val="56F62548"/>
    <w:rsid w:val="56F65BBA"/>
    <w:rsid w:val="56F70CD7"/>
    <w:rsid w:val="56FA378D"/>
    <w:rsid w:val="56FE280F"/>
    <w:rsid w:val="56FE4127"/>
    <w:rsid w:val="56FF21AF"/>
    <w:rsid w:val="5701202D"/>
    <w:rsid w:val="570125D6"/>
    <w:rsid w:val="5703068B"/>
    <w:rsid w:val="570535AB"/>
    <w:rsid w:val="57081358"/>
    <w:rsid w:val="570B74A1"/>
    <w:rsid w:val="570F4246"/>
    <w:rsid w:val="570F625A"/>
    <w:rsid w:val="571454DB"/>
    <w:rsid w:val="571764AD"/>
    <w:rsid w:val="57194E75"/>
    <w:rsid w:val="571A4591"/>
    <w:rsid w:val="571D387C"/>
    <w:rsid w:val="5722210A"/>
    <w:rsid w:val="57244EE3"/>
    <w:rsid w:val="572838CF"/>
    <w:rsid w:val="57287097"/>
    <w:rsid w:val="572C6094"/>
    <w:rsid w:val="572F729D"/>
    <w:rsid w:val="57320323"/>
    <w:rsid w:val="57321B8B"/>
    <w:rsid w:val="5739399A"/>
    <w:rsid w:val="57406FC7"/>
    <w:rsid w:val="574537C7"/>
    <w:rsid w:val="57465D03"/>
    <w:rsid w:val="574B6CE7"/>
    <w:rsid w:val="574F6249"/>
    <w:rsid w:val="5754478F"/>
    <w:rsid w:val="57556CD5"/>
    <w:rsid w:val="575649D1"/>
    <w:rsid w:val="57614CEC"/>
    <w:rsid w:val="5764251E"/>
    <w:rsid w:val="57653C70"/>
    <w:rsid w:val="576563C3"/>
    <w:rsid w:val="57657E05"/>
    <w:rsid w:val="5768418B"/>
    <w:rsid w:val="57727C0D"/>
    <w:rsid w:val="57750C8E"/>
    <w:rsid w:val="5776796A"/>
    <w:rsid w:val="577809D8"/>
    <w:rsid w:val="57797017"/>
    <w:rsid w:val="577C1982"/>
    <w:rsid w:val="578135A0"/>
    <w:rsid w:val="57816951"/>
    <w:rsid w:val="578502A2"/>
    <w:rsid w:val="57877A28"/>
    <w:rsid w:val="578D363F"/>
    <w:rsid w:val="578F07C6"/>
    <w:rsid w:val="57917FB7"/>
    <w:rsid w:val="5792158B"/>
    <w:rsid w:val="57925274"/>
    <w:rsid w:val="57936987"/>
    <w:rsid w:val="5795214A"/>
    <w:rsid w:val="57955296"/>
    <w:rsid w:val="57996E57"/>
    <w:rsid w:val="57A74B4E"/>
    <w:rsid w:val="57A9565E"/>
    <w:rsid w:val="57A9580A"/>
    <w:rsid w:val="57AC6DED"/>
    <w:rsid w:val="57AD0DD4"/>
    <w:rsid w:val="57AD0DE0"/>
    <w:rsid w:val="57B60A7E"/>
    <w:rsid w:val="57B72BDD"/>
    <w:rsid w:val="57B7439E"/>
    <w:rsid w:val="57B74BDE"/>
    <w:rsid w:val="57B97E77"/>
    <w:rsid w:val="57BA337A"/>
    <w:rsid w:val="57BB1953"/>
    <w:rsid w:val="57BF5874"/>
    <w:rsid w:val="57C31B27"/>
    <w:rsid w:val="57C93090"/>
    <w:rsid w:val="57D41FD9"/>
    <w:rsid w:val="57D537EF"/>
    <w:rsid w:val="57D751C7"/>
    <w:rsid w:val="57D9611F"/>
    <w:rsid w:val="57DE00B6"/>
    <w:rsid w:val="57E24EF7"/>
    <w:rsid w:val="57E3432C"/>
    <w:rsid w:val="57E44914"/>
    <w:rsid w:val="57E52B8E"/>
    <w:rsid w:val="57E96392"/>
    <w:rsid w:val="57F3563E"/>
    <w:rsid w:val="57FA3EB7"/>
    <w:rsid w:val="57FA59DE"/>
    <w:rsid w:val="57FC2887"/>
    <w:rsid w:val="580006CC"/>
    <w:rsid w:val="58017371"/>
    <w:rsid w:val="58032874"/>
    <w:rsid w:val="58057913"/>
    <w:rsid w:val="58060635"/>
    <w:rsid w:val="5807127B"/>
    <w:rsid w:val="580D70E7"/>
    <w:rsid w:val="58125FB4"/>
    <w:rsid w:val="58131892"/>
    <w:rsid w:val="581A249A"/>
    <w:rsid w:val="581B4698"/>
    <w:rsid w:val="581E42E4"/>
    <w:rsid w:val="58235328"/>
    <w:rsid w:val="58314A2E"/>
    <w:rsid w:val="58333A7F"/>
    <w:rsid w:val="58356E00"/>
    <w:rsid w:val="58373FC8"/>
    <w:rsid w:val="583A4110"/>
    <w:rsid w:val="583B1C52"/>
    <w:rsid w:val="583B5F87"/>
    <w:rsid w:val="583E6B5C"/>
    <w:rsid w:val="5844482C"/>
    <w:rsid w:val="58481565"/>
    <w:rsid w:val="58527827"/>
    <w:rsid w:val="585A79E2"/>
    <w:rsid w:val="58605002"/>
    <w:rsid w:val="58625F68"/>
    <w:rsid w:val="5863030F"/>
    <w:rsid w:val="586373F7"/>
    <w:rsid w:val="58647B43"/>
    <w:rsid w:val="586A3AE2"/>
    <w:rsid w:val="587666F5"/>
    <w:rsid w:val="5878304D"/>
    <w:rsid w:val="58813143"/>
    <w:rsid w:val="58815D3A"/>
    <w:rsid w:val="5882251C"/>
    <w:rsid w:val="58834585"/>
    <w:rsid w:val="58855660"/>
    <w:rsid w:val="58941ADC"/>
    <w:rsid w:val="58997DAE"/>
    <w:rsid w:val="589C46AA"/>
    <w:rsid w:val="589D0CC7"/>
    <w:rsid w:val="58A917F2"/>
    <w:rsid w:val="58AE754E"/>
    <w:rsid w:val="58B25F70"/>
    <w:rsid w:val="58BE7DF6"/>
    <w:rsid w:val="58BF6D7C"/>
    <w:rsid w:val="58C50E42"/>
    <w:rsid w:val="58C73DA7"/>
    <w:rsid w:val="58CE69A0"/>
    <w:rsid w:val="58D04B74"/>
    <w:rsid w:val="58D726DD"/>
    <w:rsid w:val="58DA34B8"/>
    <w:rsid w:val="58DC7C0F"/>
    <w:rsid w:val="58DD0927"/>
    <w:rsid w:val="58DD18C4"/>
    <w:rsid w:val="58E27346"/>
    <w:rsid w:val="58E67D79"/>
    <w:rsid w:val="58E90F45"/>
    <w:rsid w:val="58E92AD9"/>
    <w:rsid w:val="58E952B6"/>
    <w:rsid w:val="58EA6DEB"/>
    <w:rsid w:val="58ED07AC"/>
    <w:rsid w:val="58F16C7A"/>
    <w:rsid w:val="58F3217D"/>
    <w:rsid w:val="58F911DD"/>
    <w:rsid w:val="58FA2270"/>
    <w:rsid w:val="58FC3AF3"/>
    <w:rsid w:val="58FC76A9"/>
    <w:rsid w:val="58FE2B87"/>
    <w:rsid w:val="59016F14"/>
    <w:rsid w:val="59037EFD"/>
    <w:rsid w:val="5908006F"/>
    <w:rsid w:val="5910752F"/>
    <w:rsid w:val="591465BD"/>
    <w:rsid w:val="591A65BD"/>
    <w:rsid w:val="591D59CD"/>
    <w:rsid w:val="591E7620"/>
    <w:rsid w:val="59230C0D"/>
    <w:rsid w:val="59243510"/>
    <w:rsid w:val="59260AE4"/>
    <w:rsid w:val="59281352"/>
    <w:rsid w:val="592C585D"/>
    <w:rsid w:val="593118EF"/>
    <w:rsid w:val="59325B26"/>
    <w:rsid w:val="5934129F"/>
    <w:rsid w:val="59346469"/>
    <w:rsid w:val="5935334C"/>
    <w:rsid w:val="59395259"/>
    <w:rsid w:val="593A485E"/>
    <w:rsid w:val="593B2571"/>
    <w:rsid w:val="593C6818"/>
    <w:rsid w:val="593F7188"/>
    <w:rsid w:val="59412A53"/>
    <w:rsid w:val="59421210"/>
    <w:rsid w:val="59457A88"/>
    <w:rsid w:val="594830FB"/>
    <w:rsid w:val="59483712"/>
    <w:rsid w:val="5949510A"/>
    <w:rsid w:val="594E7013"/>
    <w:rsid w:val="594F4314"/>
    <w:rsid w:val="5955699E"/>
    <w:rsid w:val="595847D1"/>
    <w:rsid w:val="595B0C91"/>
    <w:rsid w:val="595F561F"/>
    <w:rsid w:val="59631C04"/>
    <w:rsid w:val="59673110"/>
    <w:rsid w:val="596A507B"/>
    <w:rsid w:val="597370E3"/>
    <w:rsid w:val="59747253"/>
    <w:rsid w:val="5978175F"/>
    <w:rsid w:val="597A31AB"/>
    <w:rsid w:val="597B4708"/>
    <w:rsid w:val="597F6157"/>
    <w:rsid w:val="59893975"/>
    <w:rsid w:val="598B6B71"/>
    <w:rsid w:val="598E74B2"/>
    <w:rsid w:val="59932B89"/>
    <w:rsid w:val="59943B28"/>
    <w:rsid w:val="59945D51"/>
    <w:rsid w:val="59956BB9"/>
    <w:rsid w:val="5998290B"/>
    <w:rsid w:val="599E0B6F"/>
    <w:rsid w:val="599F69F8"/>
    <w:rsid w:val="599F74F1"/>
    <w:rsid w:val="59A22244"/>
    <w:rsid w:val="59A6256A"/>
    <w:rsid w:val="59A81CD9"/>
    <w:rsid w:val="59A92BA5"/>
    <w:rsid w:val="59AA5AAA"/>
    <w:rsid w:val="59B15FA9"/>
    <w:rsid w:val="59B25AD2"/>
    <w:rsid w:val="59B32FF2"/>
    <w:rsid w:val="59B620FF"/>
    <w:rsid w:val="59B722F3"/>
    <w:rsid w:val="59C072BD"/>
    <w:rsid w:val="59CD5043"/>
    <w:rsid w:val="59D631F5"/>
    <w:rsid w:val="59D97E08"/>
    <w:rsid w:val="59DD2B9A"/>
    <w:rsid w:val="59EA45D3"/>
    <w:rsid w:val="59EE60B2"/>
    <w:rsid w:val="59F16754"/>
    <w:rsid w:val="59F277E1"/>
    <w:rsid w:val="59F93C29"/>
    <w:rsid w:val="59FA24EA"/>
    <w:rsid w:val="59FC0341"/>
    <w:rsid w:val="5A0403AC"/>
    <w:rsid w:val="5A0A1945"/>
    <w:rsid w:val="5A0D35A8"/>
    <w:rsid w:val="5A137044"/>
    <w:rsid w:val="5A192DF9"/>
    <w:rsid w:val="5A1B7661"/>
    <w:rsid w:val="5A1C68E2"/>
    <w:rsid w:val="5A203D6B"/>
    <w:rsid w:val="5A2051E5"/>
    <w:rsid w:val="5A246AF0"/>
    <w:rsid w:val="5A2569C6"/>
    <w:rsid w:val="5A340D99"/>
    <w:rsid w:val="5A3C4E02"/>
    <w:rsid w:val="5A4120AB"/>
    <w:rsid w:val="5A416980"/>
    <w:rsid w:val="5A48580A"/>
    <w:rsid w:val="5A49197D"/>
    <w:rsid w:val="5A4960A8"/>
    <w:rsid w:val="5A545A17"/>
    <w:rsid w:val="5A5824F4"/>
    <w:rsid w:val="5A59487D"/>
    <w:rsid w:val="5A650D5A"/>
    <w:rsid w:val="5A6A74BC"/>
    <w:rsid w:val="5A6E1669"/>
    <w:rsid w:val="5A7066ED"/>
    <w:rsid w:val="5A754877"/>
    <w:rsid w:val="5A781F79"/>
    <w:rsid w:val="5A7A3DE1"/>
    <w:rsid w:val="5A7B3790"/>
    <w:rsid w:val="5A7C06B1"/>
    <w:rsid w:val="5A7D3309"/>
    <w:rsid w:val="5A7F04B4"/>
    <w:rsid w:val="5A7F44F1"/>
    <w:rsid w:val="5A8D7550"/>
    <w:rsid w:val="5A931185"/>
    <w:rsid w:val="5A9A6788"/>
    <w:rsid w:val="5A9D531F"/>
    <w:rsid w:val="5A9E7862"/>
    <w:rsid w:val="5AA26F5D"/>
    <w:rsid w:val="5AA31BDB"/>
    <w:rsid w:val="5AA676F1"/>
    <w:rsid w:val="5AAA03DA"/>
    <w:rsid w:val="5AAA216C"/>
    <w:rsid w:val="5AB07386"/>
    <w:rsid w:val="5AB26894"/>
    <w:rsid w:val="5AB6700D"/>
    <w:rsid w:val="5AB8239B"/>
    <w:rsid w:val="5AB9688A"/>
    <w:rsid w:val="5ABB47A0"/>
    <w:rsid w:val="5ABD57BA"/>
    <w:rsid w:val="5ABF016F"/>
    <w:rsid w:val="5AC22A75"/>
    <w:rsid w:val="5AC22EB4"/>
    <w:rsid w:val="5AC52078"/>
    <w:rsid w:val="5AC76241"/>
    <w:rsid w:val="5AC94560"/>
    <w:rsid w:val="5ACF1426"/>
    <w:rsid w:val="5AD05E8B"/>
    <w:rsid w:val="5AD75DEB"/>
    <w:rsid w:val="5AE12595"/>
    <w:rsid w:val="5AE31D77"/>
    <w:rsid w:val="5AE32A3E"/>
    <w:rsid w:val="5AE53695"/>
    <w:rsid w:val="5AEA0FF2"/>
    <w:rsid w:val="5AEA4836"/>
    <w:rsid w:val="5AEB317D"/>
    <w:rsid w:val="5AEC0B76"/>
    <w:rsid w:val="5AF74B34"/>
    <w:rsid w:val="5AFB3D0E"/>
    <w:rsid w:val="5AFB46B1"/>
    <w:rsid w:val="5AFD0576"/>
    <w:rsid w:val="5AFD313F"/>
    <w:rsid w:val="5AFD599D"/>
    <w:rsid w:val="5B0043C0"/>
    <w:rsid w:val="5B02695C"/>
    <w:rsid w:val="5B081868"/>
    <w:rsid w:val="5B0B0958"/>
    <w:rsid w:val="5B0B2DD1"/>
    <w:rsid w:val="5B0C2F0D"/>
    <w:rsid w:val="5B0C3567"/>
    <w:rsid w:val="5B0E3512"/>
    <w:rsid w:val="5B1005C9"/>
    <w:rsid w:val="5B132AA8"/>
    <w:rsid w:val="5B1437DE"/>
    <w:rsid w:val="5B15697F"/>
    <w:rsid w:val="5B16642E"/>
    <w:rsid w:val="5B172F73"/>
    <w:rsid w:val="5B1765FF"/>
    <w:rsid w:val="5B180D49"/>
    <w:rsid w:val="5B1A475F"/>
    <w:rsid w:val="5B1B5005"/>
    <w:rsid w:val="5B1C6B77"/>
    <w:rsid w:val="5B1D2732"/>
    <w:rsid w:val="5B1E17D8"/>
    <w:rsid w:val="5B2421B6"/>
    <w:rsid w:val="5B251248"/>
    <w:rsid w:val="5B274705"/>
    <w:rsid w:val="5B2C1947"/>
    <w:rsid w:val="5B312F87"/>
    <w:rsid w:val="5B3A5F07"/>
    <w:rsid w:val="5B4077C3"/>
    <w:rsid w:val="5B4216BC"/>
    <w:rsid w:val="5B422149"/>
    <w:rsid w:val="5B430B0B"/>
    <w:rsid w:val="5B4454D0"/>
    <w:rsid w:val="5B457EB3"/>
    <w:rsid w:val="5B48385C"/>
    <w:rsid w:val="5B4B7C82"/>
    <w:rsid w:val="5B4E31C5"/>
    <w:rsid w:val="5B5154DF"/>
    <w:rsid w:val="5B522B4D"/>
    <w:rsid w:val="5B535254"/>
    <w:rsid w:val="5B540662"/>
    <w:rsid w:val="5B55713E"/>
    <w:rsid w:val="5B5900FF"/>
    <w:rsid w:val="5B592AC7"/>
    <w:rsid w:val="5B5B2841"/>
    <w:rsid w:val="5B5B5DC0"/>
    <w:rsid w:val="5B5D12FA"/>
    <w:rsid w:val="5B5D3974"/>
    <w:rsid w:val="5B5E29F7"/>
    <w:rsid w:val="5B646A73"/>
    <w:rsid w:val="5B6548E2"/>
    <w:rsid w:val="5B681B6E"/>
    <w:rsid w:val="5B6B2007"/>
    <w:rsid w:val="5B6B25E3"/>
    <w:rsid w:val="5B720832"/>
    <w:rsid w:val="5B7D1D54"/>
    <w:rsid w:val="5B7D2994"/>
    <w:rsid w:val="5B8027AB"/>
    <w:rsid w:val="5B823BAD"/>
    <w:rsid w:val="5B8411B1"/>
    <w:rsid w:val="5B861661"/>
    <w:rsid w:val="5B8837FD"/>
    <w:rsid w:val="5B8B39B7"/>
    <w:rsid w:val="5B8D4E65"/>
    <w:rsid w:val="5B8E0974"/>
    <w:rsid w:val="5B934934"/>
    <w:rsid w:val="5B942339"/>
    <w:rsid w:val="5B944CCF"/>
    <w:rsid w:val="5B9D1E34"/>
    <w:rsid w:val="5BA9063F"/>
    <w:rsid w:val="5BAC4F46"/>
    <w:rsid w:val="5BAD7DF7"/>
    <w:rsid w:val="5BAE16E0"/>
    <w:rsid w:val="5BAE434B"/>
    <w:rsid w:val="5BB33709"/>
    <w:rsid w:val="5BBB0DA1"/>
    <w:rsid w:val="5BBE0092"/>
    <w:rsid w:val="5BC709A1"/>
    <w:rsid w:val="5BCC6073"/>
    <w:rsid w:val="5BCD1BD5"/>
    <w:rsid w:val="5BD0382F"/>
    <w:rsid w:val="5BD801F3"/>
    <w:rsid w:val="5BD81A4C"/>
    <w:rsid w:val="5BD827D9"/>
    <w:rsid w:val="5BDB5AB2"/>
    <w:rsid w:val="5BDC2623"/>
    <w:rsid w:val="5BDE47CA"/>
    <w:rsid w:val="5BDF5DCF"/>
    <w:rsid w:val="5BE16BA4"/>
    <w:rsid w:val="5BE35B1F"/>
    <w:rsid w:val="5BE407A1"/>
    <w:rsid w:val="5BE61256"/>
    <w:rsid w:val="5BE9447E"/>
    <w:rsid w:val="5BEC0CBC"/>
    <w:rsid w:val="5BED4941"/>
    <w:rsid w:val="5BF175E7"/>
    <w:rsid w:val="5BF272CB"/>
    <w:rsid w:val="5BF530EC"/>
    <w:rsid w:val="5BF65D8E"/>
    <w:rsid w:val="5BF74119"/>
    <w:rsid w:val="5BF81170"/>
    <w:rsid w:val="5C0013FA"/>
    <w:rsid w:val="5C042583"/>
    <w:rsid w:val="5C070C58"/>
    <w:rsid w:val="5C085D58"/>
    <w:rsid w:val="5C0C5C12"/>
    <w:rsid w:val="5C0D5892"/>
    <w:rsid w:val="5C0D5E46"/>
    <w:rsid w:val="5C1009D4"/>
    <w:rsid w:val="5C112081"/>
    <w:rsid w:val="5C1212CB"/>
    <w:rsid w:val="5C12559D"/>
    <w:rsid w:val="5C1637B4"/>
    <w:rsid w:val="5C1919A5"/>
    <w:rsid w:val="5C1F35AE"/>
    <w:rsid w:val="5C235838"/>
    <w:rsid w:val="5C2B3EB1"/>
    <w:rsid w:val="5C2C1CD6"/>
    <w:rsid w:val="5C2C3877"/>
    <w:rsid w:val="5C2D6B5B"/>
    <w:rsid w:val="5C3361A2"/>
    <w:rsid w:val="5C3B3722"/>
    <w:rsid w:val="5C3B7C2A"/>
    <w:rsid w:val="5C3F2C9E"/>
    <w:rsid w:val="5C4D7BBE"/>
    <w:rsid w:val="5C4E6892"/>
    <w:rsid w:val="5C4F1B7F"/>
    <w:rsid w:val="5C4F5402"/>
    <w:rsid w:val="5C510905"/>
    <w:rsid w:val="5C526D46"/>
    <w:rsid w:val="5C5A3341"/>
    <w:rsid w:val="5C5B5462"/>
    <w:rsid w:val="5C5B589C"/>
    <w:rsid w:val="5C5F7340"/>
    <w:rsid w:val="5C691E8D"/>
    <w:rsid w:val="5C6D6470"/>
    <w:rsid w:val="5C705473"/>
    <w:rsid w:val="5C725490"/>
    <w:rsid w:val="5C7936A7"/>
    <w:rsid w:val="5C7E6E4B"/>
    <w:rsid w:val="5C8445D7"/>
    <w:rsid w:val="5C8567D6"/>
    <w:rsid w:val="5C8B0FA4"/>
    <w:rsid w:val="5C8E041D"/>
    <w:rsid w:val="5C915E6B"/>
    <w:rsid w:val="5C9679C1"/>
    <w:rsid w:val="5C9B696D"/>
    <w:rsid w:val="5C9E000C"/>
    <w:rsid w:val="5CA85A91"/>
    <w:rsid w:val="5CA918B9"/>
    <w:rsid w:val="5CAA2A23"/>
    <w:rsid w:val="5CAD799A"/>
    <w:rsid w:val="5CAF06D8"/>
    <w:rsid w:val="5CB07969"/>
    <w:rsid w:val="5CB40AC3"/>
    <w:rsid w:val="5CB44B56"/>
    <w:rsid w:val="5CB507AF"/>
    <w:rsid w:val="5CC12886"/>
    <w:rsid w:val="5CC30330"/>
    <w:rsid w:val="5CC34570"/>
    <w:rsid w:val="5CC4171B"/>
    <w:rsid w:val="5CC4446B"/>
    <w:rsid w:val="5CCA2587"/>
    <w:rsid w:val="5CCF4E0E"/>
    <w:rsid w:val="5CD737A8"/>
    <w:rsid w:val="5CD96EEE"/>
    <w:rsid w:val="5CE70D83"/>
    <w:rsid w:val="5CE8015F"/>
    <w:rsid w:val="5CED04BA"/>
    <w:rsid w:val="5CF209A3"/>
    <w:rsid w:val="5CF42970"/>
    <w:rsid w:val="5CF63611"/>
    <w:rsid w:val="5CF9354F"/>
    <w:rsid w:val="5CFA296A"/>
    <w:rsid w:val="5CFD28C5"/>
    <w:rsid w:val="5CFF09AD"/>
    <w:rsid w:val="5CFF3F21"/>
    <w:rsid w:val="5D016C28"/>
    <w:rsid w:val="5D03780D"/>
    <w:rsid w:val="5D072D00"/>
    <w:rsid w:val="5D092277"/>
    <w:rsid w:val="5D0D5AD3"/>
    <w:rsid w:val="5D112796"/>
    <w:rsid w:val="5D1773C9"/>
    <w:rsid w:val="5D1C3851"/>
    <w:rsid w:val="5D205EA4"/>
    <w:rsid w:val="5D211ED7"/>
    <w:rsid w:val="5D21575A"/>
    <w:rsid w:val="5D2163B9"/>
    <w:rsid w:val="5D28152F"/>
    <w:rsid w:val="5D2E1955"/>
    <w:rsid w:val="5D3024F2"/>
    <w:rsid w:val="5D316300"/>
    <w:rsid w:val="5D343CDB"/>
    <w:rsid w:val="5D345271"/>
    <w:rsid w:val="5D3F67D3"/>
    <w:rsid w:val="5D46673B"/>
    <w:rsid w:val="5D47441E"/>
    <w:rsid w:val="5D496469"/>
    <w:rsid w:val="5D497818"/>
    <w:rsid w:val="5D4A1885"/>
    <w:rsid w:val="5D4A262C"/>
    <w:rsid w:val="5D4C079D"/>
    <w:rsid w:val="5D515393"/>
    <w:rsid w:val="5D522A31"/>
    <w:rsid w:val="5D561E73"/>
    <w:rsid w:val="5D5700A3"/>
    <w:rsid w:val="5D5B2BBB"/>
    <w:rsid w:val="5D613370"/>
    <w:rsid w:val="5D6252FE"/>
    <w:rsid w:val="5D6522E2"/>
    <w:rsid w:val="5D655B67"/>
    <w:rsid w:val="5D6568FB"/>
    <w:rsid w:val="5D661F48"/>
    <w:rsid w:val="5D6B74F6"/>
    <w:rsid w:val="5D6D298D"/>
    <w:rsid w:val="5D6E3537"/>
    <w:rsid w:val="5D6E585A"/>
    <w:rsid w:val="5D7734EC"/>
    <w:rsid w:val="5D775150"/>
    <w:rsid w:val="5D78700F"/>
    <w:rsid w:val="5D7A3559"/>
    <w:rsid w:val="5D815BBF"/>
    <w:rsid w:val="5D833CEE"/>
    <w:rsid w:val="5D8951ED"/>
    <w:rsid w:val="5D8C4E0A"/>
    <w:rsid w:val="5D8F7B02"/>
    <w:rsid w:val="5D921A3A"/>
    <w:rsid w:val="5D923B8C"/>
    <w:rsid w:val="5D975399"/>
    <w:rsid w:val="5D980DF4"/>
    <w:rsid w:val="5D983E4E"/>
    <w:rsid w:val="5D986262"/>
    <w:rsid w:val="5D9D4983"/>
    <w:rsid w:val="5D9F6638"/>
    <w:rsid w:val="5DA4500D"/>
    <w:rsid w:val="5DA53CBD"/>
    <w:rsid w:val="5DA862C6"/>
    <w:rsid w:val="5DAE05EE"/>
    <w:rsid w:val="5DAF26F5"/>
    <w:rsid w:val="5DB373F9"/>
    <w:rsid w:val="5DB412DF"/>
    <w:rsid w:val="5DC57C0F"/>
    <w:rsid w:val="5DC61285"/>
    <w:rsid w:val="5DC64AB5"/>
    <w:rsid w:val="5DC9299A"/>
    <w:rsid w:val="5DD066BF"/>
    <w:rsid w:val="5DD22EFD"/>
    <w:rsid w:val="5DD25D95"/>
    <w:rsid w:val="5DD35E71"/>
    <w:rsid w:val="5DD44A9B"/>
    <w:rsid w:val="5DD52EC2"/>
    <w:rsid w:val="5DD71A06"/>
    <w:rsid w:val="5DDA1E66"/>
    <w:rsid w:val="5DE6390B"/>
    <w:rsid w:val="5DE71B9B"/>
    <w:rsid w:val="5DE80D57"/>
    <w:rsid w:val="5DE86421"/>
    <w:rsid w:val="5DEA15AE"/>
    <w:rsid w:val="5DEA58D7"/>
    <w:rsid w:val="5DF25E6B"/>
    <w:rsid w:val="5DF50286"/>
    <w:rsid w:val="5DF56031"/>
    <w:rsid w:val="5DF666F9"/>
    <w:rsid w:val="5DFC62CD"/>
    <w:rsid w:val="5DFE1C3D"/>
    <w:rsid w:val="5DFF332B"/>
    <w:rsid w:val="5E06289C"/>
    <w:rsid w:val="5E067C21"/>
    <w:rsid w:val="5E09559D"/>
    <w:rsid w:val="5E0C49EF"/>
    <w:rsid w:val="5E0C4AEB"/>
    <w:rsid w:val="5E0F1A19"/>
    <w:rsid w:val="5E126FC8"/>
    <w:rsid w:val="5E204E4F"/>
    <w:rsid w:val="5E211400"/>
    <w:rsid w:val="5E2152FD"/>
    <w:rsid w:val="5E256AFA"/>
    <w:rsid w:val="5E2A2125"/>
    <w:rsid w:val="5E2A5245"/>
    <w:rsid w:val="5E2E45F5"/>
    <w:rsid w:val="5E381ECD"/>
    <w:rsid w:val="5E3A4775"/>
    <w:rsid w:val="5E3B1C98"/>
    <w:rsid w:val="5E3C3D17"/>
    <w:rsid w:val="5E477EAE"/>
    <w:rsid w:val="5E486BD6"/>
    <w:rsid w:val="5E4A5023"/>
    <w:rsid w:val="5E4F1073"/>
    <w:rsid w:val="5E515E4C"/>
    <w:rsid w:val="5E530709"/>
    <w:rsid w:val="5E562029"/>
    <w:rsid w:val="5E5B1B31"/>
    <w:rsid w:val="5E5B34AF"/>
    <w:rsid w:val="5E5E01B2"/>
    <w:rsid w:val="5E5E71A2"/>
    <w:rsid w:val="5E614BD5"/>
    <w:rsid w:val="5E615ED4"/>
    <w:rsid w:val="5E62002E"/>
    <w:rsid w:val="5E65126A"/>
    <w:rsid w:val="5E69681E"/>
    <w:rsid w:val="5E705C66"/>
    <w:rsid w:val="5E7267F2"/>
    <w:rsid w:val="5E76039C"/>
    <w:rsid w:val="5E780A04"/>
    <w:rsid w:val="5E7C4953"/>
    <w:rsid w:val="5E852172"/>
    <w:rsid w:val="5E85546C"/>
    <w:rsid w:val="5E8B2B96"/>
    <w:rsid w:val="5E910E34"/>
    <w:rsid w:val="5E9420BF"/>
    <w:rsid w:val="5E9740E9"/>
    <w:rsid w:val="5E9B090E"/>
    <w:rsid w:val="5E9B6F80"/>
    <w:rsid w:val="5E9E0C8A"/>
    <w:rsid w:val="5E9F472D"/>
    <w:rsid w:val="5E9F6A8D"/>
    <w:rsid w:val="5EA431FE"/>
    <w:rsid w:val="5EA76F1E"/>
    <w:rsid w:val="5EAB15FA"/>
    <w:rsid w:val="5EAC5E1F"/>
    <w:rsid w:val="5EB5510D"/>
    <w:rsid w:val="5EB563D5"/>
    <w:rsid w:val="5EB57A44"/>
    <w:rsid w:val="5EB635F2"/>
    <w:rsid w:val="5EB86AF5"/>
    <w:rsid w:val="5EBB0FA2"/>
    <w:rsid w:val="5EBD33B2"/>
    <w:rsid w:val="5EBE67BA"/>
    <w:rsid w:val="5EBF6480"/>
    <w:rsid w:val="5ECF626E"/>
    <w:rsid w:val="5ED47346"/>
    <w:rsid w:val="5ED62F84"/>
    <w:rsid w:val="5ED837A7"/>
    <w:rsid w:val="5ED83A6B"/>
    <w:rsid w:val="5EE8497A"/>
    <w:rsid w:val="5EEA24D3"/>
    <w:rsid w:val="5EEE3322"/>
    <w:rsid w:val="5EF56BCD"/>
    <w:rsid w:val="5EFC22B5"/>
    <w:rsid w:val="5EFF150E"/>
    <w:rsid w:val="5F03465D"/>
    <w:rsid w:val="5F0367F2"/>
    <w:rsid w:val="5F041554"/>
    <w:rsid w:val="5F05522A"/>
    <w:rsid w:val="5F0813EE"/>
    <w:rsid w:val="5F0C4229"/>
    <w:rsid w:val="5F121D6F"/>
    <w:rsid w:val="5F1631E3"/>
    <w:rsid w:val="5F1C5B9B"/>
    <w:rsid w:val="5F1E209F"/>
    <w:rsid w:val="5F1F2410"/>
    <w:rsid w:val="5F262DDB"/>
    <w:rsid w:val="5F276DA9"/>
    <w:rsid w:val="5F2922AC"/>
    <w:rsid w:val="5F3076FC"/>
    <w:rsid w:val="5F32144E"/>
    <w:rsid w:val="5F3715C2"/>
    <w:rsid w:val="5F373193"/>
    <w:rsid w:val="5F390348"/>
    <w:rsid w:val="5F3B6A5A"/>
    <w:rsid w:val="5F42158C"/>
    <w:rsid w:val="5F46213C"/>
    <w:rsid w:val="5F4750E0"/>
    <w:rsid w:val="5F4A33AE"/>
    <w:rsid w:val="5F4E2BDC"/>
    <w:rsid w:val="5F517BED"/>
    <w:rsid w:val="5F5B7104"/>
    <w:rsid w:val="5F672953"/>
    <w:rsid w:val="5F75201C"/>
    <w:rsid w:val="5F7713E3"/>
    <w:rsid w:val="5F7954C3"/>
    <w:rsid w:val="5F7B5B73"/>
    <w:rsid w:val="5F7C42B5"/>
    <w:rsid w:val="5F801D8C"/>
    <w:rsid w:val="5F857143"/>
    <w:rsid w:val="5F8800C7"/>
    <w:rsid w:val="5F8C30B2"/>
    <w:rsid w:val="5F8C7557"/>
    <w:rsid w:val="5F957C74"/>
    <w:rsid w:val="5F9A5EE2"/>
    <w:rsid w:val="5F9B3B4B"/>
    <w:rsid w:val="5F9C700A"/>
    <w:rsid w:val="5F9D47EA"/>
    <w:rsid w:val="5FA3583A"/>
    <w:rsid w:val="5FA9244C"/>
    <w:rsid w:val="5FAD0819"/>
    <w:rsid w:val="5FAD47CB"/>
    <w:rsid w:val="5FAD5429"/>
    <w:rsid w:val="5FB07532"/>
    <w:rsid w:val="5FB40BFB"/>
    <w:rsid w:val="5FB50199"/>
    <w:rsid w:val="5FB721A3"/>
    <w:rsid w:val="5FB9045E"/>
    <w:rsid w:val="5FB92148"/>
    <w:rsid w:val="5FBC5146"/>
    <w:rsid w:val="5FBD3BB0"/>
    <w:rsid w:val="5FBF2BEC"/>
    <w:rsid w:val="5FC32BC8"/>
    <w:rsid w:val="5FC51AC5"/>
    <w:rsid w:val="5FC91F98"/>
    <w:rsid w:val="5FD52EDD"/>
    <w:rsid w:val="5FDA1C93"/>
    <w:rsid w:val="5FDD3055"/>
    <w:rsid w:val="5FDE6397"/>
    <w:rsid w:val="5FDF0416"/>
    <w:rsid w:val="5FE96E67"/>
    <w:rsid w:val="5FEA4CFF"/>
    <w:rsid w:val="5FEB0C48"/>
    <w:rsid w:val="5FEC5946"/>
    <w:rsid w:val="5FEC77D9"/>
    <w:rsid w:val="5FF02075"/>
    <w:rsid w:val="5FF03C5E"/>
    <w:rsid w:val="5FFD5B08"/>
    <w:rsid w:val="600172AC"/>
    <w:rsid w:val="600864B9"/>
    <w:rsid w:val="600A1215"/>
    <w:rsid w:val="600B4226"/>
    <w:rsid w:val="600C1D11"/>
    <w:rsid w:val="600C2517"/>
    <w:rsid w:val="6012222A"/>
    <w:rsid w:val="60135FEC"/>
    <w:rsid w:val="60142E33"/>
    <w:rsid w:val="60152188"/>
    <w:rsid w:val="60255A41"/>
    <w:rsid w:val="602E7086"/>
    <w:rsid w:val="602F3586"/>
    <w:rsid w:val="602F463E"/>
    <w:rsid w:val="60335FE2"/>
    <w:rsid w:val="60356B99"/>
    <w:rsid w:val="603B0FE8"/>
    <w:rsid w:val="604575B0"/>
    <w:rsid w:val="604A5C07"/>
    <w:rsid w:val="604F208F"/>
    <w:rsid w:val="605170EC"/>
    <w:rsid w:val="60544BD3"/>
    <w:rsid w:val="60585E34"/>
    <w:rsid w:val="605A7D9B"/>
    <w:rsid w:val="605B2B1E"/>
    <w:rsid w:val="606022E2"/>
    <w:rsid w:val="60672FB9"/>
    <w:rsid w:val="60685AE3"/>
    <w:rsid w:val="60697CFD"/>
    <w:rsid w:val="606A04A2"/>
    <w:rsid w:val="606B1E26"/>
    <w:rsid w:val="606C6671"/>
    <w:rsid w:val="606D4E82"/>
    <w:rsid w:val="606E2E2E"/>
    <w:rsid w:val="606E46DD"/>
    <w:rsid w:val="607328D4"/>
    <w:rsid w:val="60775F4B"/>
    <w:rsid w:val="6079430E"/>
    <w:rsid w:val="607B30AB"/>
    <w:rsid w:val="607C7BA8"/>
    <w:rsid w:val="607F0719"/>
    <w:rsid w:val="60842EB0"/>
    <w:rsid w:val="60895F0A"/>
    <w:rsid w:val="608A69F1"/>
    <w:rsid w:val="608C1356"/>
    <w:rsid w:val="608C6719"/>
    <w:rsid w:val="608E07FF"/>
    <w:rsid w:val="608E51C0"/>
    <w:rsid w:val="60905E7A"/>
    <w:rsid w:val="60916DAA"/>
    <w:rsid w:val="60937AB4"/>
    <w:rsid w:val="6099380D"/>
    <w:rsid w:val="60A41892"/>
    <w:rsid w:val="60A67452"/>
    <w:rsid w:val="60AD5CAC"/>
    <w:rsid w:val="60B13F43"/>
    <w:rsid w:val="60B17F15"/>
    <w:rsid w:val="60B23567"/>
    <w:rsid w:val="60B44F68"/>
    <w:rsid w:val="60B46AAD"/>
    <w:rsid w:val="60B61505"/>
    <w:rsid w:val="60BA4A73"/>
    <w:rsid w:val="60BE5EB2"/>
    <w:rsid w:val="60C24F4E"/>
    <w:rsid w:val="60C36191"/>
    <w:rsid w:val="60C765FD"/>
    <w:rsid w:val="60C9054F"/>
    <w:rsid w:val="60CB7A19"/>
    <w:rsid w:val="60CC3276"/>
    <w:rsid w:val="60CE3C62"/>
    <w:rsid w:val="60CF386D"/>
    <w:rsid w:val="60D04DCB"/>
    <w:rsid w:val="60DB4245"/>
    <w:rsid w:val="60DC07FE"/>
    <w:rsid w:val="60DC76F4"/>
    <w:rsid w:val="60DE0679"/>
    <w:rsid w:val="60DE0A49"/>
    <w:rsid w:val="60DF0DA4"/>
    <w:rsid w:val="60E24E81"/>
    <w:rsid w:val="60E27A91"/>
    <w:rsid w:val="60EA6619"/>
    <w:rsid w:val="60EC0F7C"/>
    <w:rsid w:val="60F53E7E"/>
    <w:rsid w:val="610015D3"/>
    <w:rsid w:val="610408B9"/>
    <w:rsid w:val="61042EF3"/>
    <w:rsid w:val="61051BBD"/>
    <w:rsid w:val="61096932"/>
    <w:rsid w:val="61132CDC"/>
    <w:rsid w:val="61162110"/>
    <w:rsid w:val="611C1A05"/>
    <w:rsid w:val="611D39E1"/>
    <w:rsid w:val="61206B0C"/>
    <w:rsid w:val="612F4EAF"/>
    <w:rsid w:val="6136238C"/>
    <w:rsid w:val="61376642"/>
    <w:rsid w:val="61397A3C"/>
    <w:rsid w:val="61400CDE"/>
    <w:rsid w:val="61406388"/>
    <w:rsid w:val="61442EE7"/>
    <w:rsid w:val="614B3E16"/>
    <w:rsid w:val="614B5A3A"/>
    <w:rsid w:val="614B7503"/>
    <w:rsid w:val="614D563F"/>
    <w:rsid w:val="61537C46"/>
    <w:rsid w:val="615B6A5E"/>
    <w:rsid w:val="615C6485"/>
    <w:rsid w:val="615D4CDD"/>
    <w:rsid w:val="616366D4"/>
    <w:rsid w:val="61651BD7"/>
    <w:rsid w:val="616C4DE5"/>
    <w:rsid w:val="61716EF0"/>
    <w:rsid w:val="6173696E"/>
    <w:rsid w:val="61737BEA"/>
    <w:rsid w:val="617514C0"/>
    <w:rsid w:val="617607B4"/>
    <w:rsid w:val="617637D2"/>
    <w:rsid w:val="61791595"/>
    <w:rsid w:val="617A7D6C"/>
    <w:rsid w:val="617B3D7A"/>
    <w:rsid w:val="61885FA8"/>
    <w:rsid w:val="618A154C"/>
    <w:rsid w:val="618A3956"/>
    <w:rsid w:val="618D233C"/>
    <w:rsid w:val="618E5E5A"/>
    <w:rsid w:val="619A462F"/>
    <w:rsid w:val="619B42AF"/>
    <w:rsid w:val="619C12CA"/>
    <w:rsid w:val="619E0173"/>
    <w:rsid w:val="61A161B8"/>
    <w:rsid w:val="61A306B9"/>
    <w:rsid w:val="61A5455E"/>
    <w:rsid w:val="61AA30FD"/>
    <w:rsid w:val="61AC4E41"/>
    <w:rsid w:val="61AF2F50"/>
    <w:rsid w:val="61B16453"/>
    <w:rsid w:val="61B72E44"/>
    <w:rsid w:val="61B81489"/>
    <w:rsid w:val="61B86097"/>
    <w:rsid w:val="61BF3DB8"/>
    <w:rsid w:val="61C41854"/>
    <w:rsid w:val="61C52AFE"/>
    <w:rsid w:val="61C53678"/>
    <w:rsid w:val="61CE0859"/>
    <w:rsid w:val="61D23CDA"/>
    <w:rsid w:val="61D87997"/>
    <w:rsid w:val="61DD7FED"/>
    <w:rsid w:val="61E05150"/>
    <w:rsid w:val="61E42DF4"/>
    <w:rsid w:val="61E8700C"/>
    <w:rsid w:val="61EA78B2"/>
    <w:rsid w:val="61F0228C"/>
    <w:rsid w:val="61F247C1"/>
    <w:rsid w:val="61F26E3A"/>
    <w:rsid w:val="61F85D19"/>
    <w:rsid w:val="61FA752C"/>
    <w:rsid w:val="62004DAE"/>
    <w:rsid w:val="62011343"/>
    <w:rsid w:val="62064839"/>
    <w:rsid w:val="620D378C"/>
    <w:rsid w:val="62123CC0"/>
    <w:rsid w:val="621931D5"/>
    <w:rsid w:val="621E1A75"/>
    <w:rsid w:val="622021A5"/>
    <w:rsid w:val="62213C16"/>
    <w:rsid w:val="62253D27"/>
    <w:rsid w:val="62292C19"/>
    <w:rsid w:val="622D678E"/>
    <w:rsid w:val="62361BC5"/>
    <w:rsid w:val="623871AE"/>
    <w:rsid w:val="623C3567"/>
    <w:rsid w:val="623F0164"/>
    <w:rsid w:val="62444AC8"/>
    <w:rsid w:val="624825C2"/>
    <w:rsid w:val="625843E1"/>
    <w:rsid w:val="62595967"/>
    <w:rsid w:val="625A1939"/>
    <w:rsid w:val="625F2E21"/>
    <w:rsid w:val="62602B8F"/>
    <w:rsid w:val="626165F7"/>
    <w:rsid w:val="626317F1"/>
    <w:rsid w:val="62664272"/>
    <w:rsid w:val="62695C01"/>
    <w:rsid w:val="626A119C"/>
    <w:rsid w:val="626A5365"/>
    <w:rsid w:val="626B3862"/>
    <w:rsid w:val="626D2409"/>
    <w:rsid w:val="626E489A"/>
    <w:rsid w:val="62736B9F"/>
    <w:rsid w:val="6274129F"/>
    <w:rsid w:val="627A1BB9"/>
    <w:rsid w:val="627C64E2"/>
    <w:rsid w:val="62802B9D"/>
    <w:rsid w:val="62864D9D"/>
    <w:rsid w:val="628B27FC"/>
    <w:rsid w:val="629167CA"/>
    <w:rsid w:val="62957792"/>
    <w:rsid w:val="629752F3"/>
    <w:rsid w:val="62985CE4"/>
    <w:rsid w:val="62996751"/>
    <w:rsid w:val="629E79BB"/>
    <w:rsid w:val="62A34AE2"/>
    <w:rsid w:val="62A53B23"/>
    <w:rsid w:val="62A56805"/>
    <w:rsid w:val="62A56EBA"/>
    <w:rsid w:val="62AA7CF0"/>
    <w:rsid w:val="62AB1EEE"/>
    <w:rsid w:val="62AE2D6F"/>
    <w:rsid w:val="62B02AED"/>
    <w:rsid w:val="62B066A2"/>
    <w:rsid w:val="62B1767B"/>
    <w:rsid w:val="62B21879"/>
    <w:rsid w:val="62B520A1"/>
    <w:rsid w:val="62BA4707"/>
    <w:rsid w:val="62BD4E77"/>
    <w:rsid w:val="62C06045"/>
    <w:rsid w:val="62C16FAC"/>
    <w:rsid w:val="62C176E9"/>
    <w:rsid w:val="62C31F7F"/>
    <w:rsid w:val="62C936CB"/>
    <w:rsid w:val="62CA1DD8"/>
    <w:rsid w:val="62CB0919"/>
    <w:rsid w:val="62D1005C"/>
    <w:rsid w:val="62D22741"/>
    <w:rsid w:val="62D27B7C"/>
    <w:rsid w:val="62DA3240"/>
    <w:rsid w:val="62DE52B2"/>
    <w:rsid w:val="62DF3642"/>
    <w:rsid w:val="62E05D2E"/>
    <w:rsid w:val="62E52526"/>
    <w:rsid w:val="62E56C37"/>
    <w:rsid w:val="62E8698C"/>
    <w:rsid w:val="62EB58F4"/>
    <w:rsid w:val="62F01A4F"/>
    <w:rsid w:val="62F73205"/>
    <w:rsid w:val="62F82A73"/>
    <w:rsid w:val="62FA2F80"/>
    <w:rsid w:val="62FD7DE8"/>
    <w:rsid w:val="6300717D"/>
    <w:rsid w:val="630156DF"/>
    <w:rsid w:val="63037B71"/>
    <w:rsid w:val="63130619"/>
    <w:rsid w:val="63141C61"/>
    <w:rsid w:val="63142770"/>
    <w:rsid w:val="632442AB"/>
    <w:rsid w:val="63262F2A"/>
    <w:rsid w:val="632F1199"/>
    <w:rsid w:val="63302147"/>
    <w:rsid w:val="6336138B"/>
    <w:rsid w:val="633824E4"/>
    <w:rsid w:val="63382DD7"/>
    <w:rsid w:val="63542B2A"/>
    <w:rsid w:val="636278D7"/>
    <w:rsid w:val="63651E75"/>
    <w:rsid w:val="63671A0D"/>
    <w:rsid w:val="636C2381"/>
    <w:rsid w:val="636D4873"/>
    <w:rsid w:val="636E0014"/>
    <w:rsid w:val="63721D18"/>
    <w:rsid w:val="63731937"/>
    <w:rsid w:val="637524D5"/>
    <w:rsid w:val="6378056A"/>
    <w:rsid w:val="6378206C"/>
    <w:rsid w:val="638A790F"/>
    <w:rsid w:val="638D053A"/>
    <w:rsid w:val="638E5D64"/>
    <w:rsid w:val="63901267"/>
    <w:rsid w:val="639171EE"/>
    <w:rsid w:val="639601F9"/>
    <w:rsid w:val="639759BB"/>
    <w:rsid w:val="63987113"/>
    <w:rsid w:val="639D4CF9"/>
    <w:rsid w:val="639E446A"/>
    <w:rsid w:val="63A21D2E"/>
    <w:rsid w:val="63A26C03"/>
    <w:rsid w:val="63A67972"/>
    <w:rsid w:val="63A9438F"/>
    <w:rsid w:val="63A96B32"/>
    <w:rsid w:val="63AC23B4"/>
    <w:rsid w:val="63AC4497"/>
    <w:rsid w:val="63AD0E13"/>
    <w:rsid w:val="63B22CBE"/>
    <w:rsid w:val="63B73B36"/>
    <w:rsid w:val="63B74E42"/>
    <w:rsid w:val="63B75468"/>
    <w:rsid w:val="63B80E7F"/>
    <w:rsid w:val="63BB475D"/>
    <w:rsid w:val="63BB5ED4"/>
    <w:rsid w:val="63BC2CE5"/>
    <w:rsid w:val="63C952A6"/>
    <w:rsid w:val="63CC718A"/>
    <w:rsid w:val="63D37F49"/>
    <w:rsid w:val="63D45797"/>
    <w:rsid w:val="63D80349"/>
    <w:rsid w:val="63DA330B"/>
    <w:rsid w:val="63DF4869"/>
    <w:rsid w:val="63E31E7D"/>
    <w:rsid w:val="63E83B50"/>
    <w:rsid w:val="63E97C4A"/>
    <w:rsid w:val="63EB2BCE"/>
    <w:rsid w:val="63F02116"/>
    <w:rsid w:val="63F02585"/>
    <w:rsid w:val="63F10422"/>
    <w:rsid w:val="63F62737"/>
    <w:rsid w:val="63F71355"/>
    <w:rsid w:val="63F71F10"/>
    <w:rsid w:val="63F82D4F"/>
    <w:rsid w:val="63F86642"/>
    <w:rsid w:val="63F9476E"/>
    <w:rsid w:val="63FC0C65"/>
    <w:rsid w:val="63FC6058"/>
    <w:rsid w:val="640042AA"/>
    <w:rsid w:val="640146E9"/>
    <w:rsid w:val="64090C82"/>
    <w:rsid w:val="640A241A"/>
    <w:rsid w:val="640B2DAF"/>
    <w:rsid w:val="641800B7"/>
    <w:rsid w:val="6419326D"/>
    <w:rsid w:val="641D4987"/>
    <w:rsid w:val="641E1706"/>
    <w:rsid w:val="64203615"/>
    <w:rsid w:val="64210C70"/>
    <w:rsid w:val="64212D54"/>
    <w:rsid w:val="64254DEC"/>
    <w:rsid w:val="642779C4"/>
    <w:rsid w:val="642C1F86"/>
    <w:rsid w:val="642C4FB0"/>
    <w:rsid w:val="643364F2"/>
    <w:rsid w:val="64341ABA"/>
    <w:rsid w:val="6437517C"/>
    <w:rsid w:val="64390C64"/>
    <w:rsid w:val="64393C7E"/>
    <w:rsid w:val="64467CD3"/>
    <w:rsid w:val="64541701"/>
    <w:rsid w:val="64607EA1"/>
    <w:rsid w:val="6464671C"/>
    <w:rsid w:val="646B7F02"/>
    <w:rsid w:val="646F5887"/>
    <w:rsid w:val="64740C81"/>
    <w:rsid w:val="64760260"/>
    <w:rsid w:val="648065F1"/>
    <w:rsid w:val="64833F66"/>
    <w:rsid w:val="64854252"/>
    <w:rsid w:val="648A6F00"/>
    <w:rsid w:val="64901A9F"/>
    <w:rsid w:val="64964564"/>
    <w:rsid w:val="64982034"/>
    <w:rsid w:val="649877B2"/>
    <w:rsid w:val="649E0BB1"/>
    <w:rsid w:val="64A801CE"/>
    <w:rsid w:val="64AD61BC"/>
    <w:rsid w:val="64B248E8"/>
    <w:rsid w:val="64BA069F"/>
    <w:rsid w:val="64BA1C4E"/>
    <w:rsid w:val="64BC5151"/>
    <w:rsid w:val="64C1494D"/>
    <w:rsid w:val="64C2455D"/>
    <w:rsid w:val="64C91AF8"/>
    <w:rsid w:val="64CB4E74"/>
    <w:rsid w:val="64CB623B"/>
    <w:rsid w:val="64CF29EF"/>
    <w:rsid w:val="64D11969"/>
    <w:rsid w:val="64D16084"/>
    <w:rsid w:val="64D24A85"/>
    <w:rsid w:val="64D34550"/>
    <w:rsid w:val="64D5475B"/>
    <w:rsid w:val="64D811FE"/>
    <w:rsid w:val="64DA7F84"/>
    <w:rsid w:val="64DB5D3F"/>
    <w:rsid w:val="64E12F7E"/>
    <w:rsid w:val="64E17ADD"/>
    <w:rsid w:val="64E25069"/>
    <w:rsid w:val="64E3225B"/>
    <w:rsid w:val="64E6582A"/>
    <w:rsid w:val="64E66183"/>
    <w:rsid w:val="64E95455"/>
    <w:rsid w:val="64EA0B03"/>
    <w:rsid w:val="64EB2422"/>
    <w:rsid w:val="64EB5CA0"/>
    <w:rsid w:val="64F40B2E"/>
    <w:rsid w:val="64F63874"/>
    <w:rsid w:val="64F704F2"/>
    <w:rsid w:val="64FB2FA0"/>
    <w:rsid w:val="64FC0583"/>
    <w:rsid w:val="6508437C"/>
    <w:rsid w:val="650F6F00"/>
    <w:rsid w:val="651365C9"/>
    <w:rsid w:val="65183223"/>
    <w:rsid w:val="651B4C59"/>
    <w:rsid w:val="652650FD"/>
    <w:rsid w:val="65293587"/>
    <w:rsid w:val="652C59DF"/>
    <w:rsid w:val="652D418B"/>
    <w:rsid w:val="652D7209"/>
    <w:rsid w:val="652E1915"/>
    <w:rsid w:val="652E1C0D"/>
    <w:rsid w:val="65310946"/>
    <w:rsid w:val="653811AB"/>
    <w:rsid w:val="653F1EA7"/>
    <w:rsid w:val="65406223"/>
    <w:rsid w:val="65434E15"/>
    <w:rsid w:val="65440B7B"/>
    <w:rsid w:val="6548383B"/>
    <w:rsid w:val="654B153D"/>
    <w:rsid w:val="654D549C"/>
    <w:rsid w:val="65532AA7"/>
    <w:rsid w:val="65563E85"/>
    <w:rsid w:val="65567555"/>
    <w:rsid w:val="65594435"/>
    <w:rsid w:val="655B7617"/>
    <w:rsid w:val="655E0BCB"/>
    <w:rsid w:val="65625F7D"/>
    <w:rsid w:val="65644665"/>
    <w:rsid w:val="65662175"/>
    <w:rsid w:val="656A73B5"/>
    <w:rsid w:val="656E627A"/>
    <w:rsid w:val="656F2DF8"/>
    <w:rsid w:val="6575158B"/>
    <w:rsid w:val="657612AC"/>
    <w:rsid w:val="657D4E8B"/>
    <w:rsid w:val="658B4525"/>
    <w:rsid w:val="65903942"/>
    <w:rsid w:val="65956720"/>
    <w:rsid w:val="659579CA"/>
    <w:rsid w:val="65960E19"/>
    <w:rsid w:val="659D0787"/>
    <w:rsid w:val="659E3231"/>
    <w:rsid w:val="65A92FEB"/>
    <w:rsid w:val="65AD61E5"/>
    <w:rsid w:val="65B06CE3"/>
    <w:rsid w:val="65B14764"/>
    <w:rsid w:val="65B31E66"/>
    <w:rsid w:val="65B36A71"/>
    <w:rsid w:val="65B41E9D"/>
    <w:rsid w:val="65BC5A99"/>
    <w:rsid w:val="65C123C3"/>
    <w:rsid w:val="65D20F75"/>
    <w:rsid w:val="65D438ED"/>
    <w:rsid w:val="65D46866"/>
    <w:rsid w:val="65D56B67"/>
    <w:rsid w:val="65D66DA2"/>
    <w:rsid w:val="65DB75F1"/>
    <w:rsid w:val="65DF1188"/>
    <w:rsid w:val="65E0765B"/>
    <w:rsid w:val="65E15748"/>
    <w:rsid w:val="65E33697"/>
    <w:rsid w:val="65EA6944"/>
    <w:rsid w:val="65EC524F"/>
    <w:rsid w:val="65EC5602"/>
    <w:rsid w:val="65EE5756"/>
    <w:rsid w:val="65EE67C8"/>
    <w:rsid w:val="65F24734"/>
    <w:rsid w:val="65F57373"/>
    <w:rsid w:val="65F94B59"/>
    <w:rsid w:val="65FF435D"/>
    <w:rsid w:val="66001F65"/>
    <w:rsid w:val="66030025"/>
    <w:rsid w:val="66035A30"/>
    <w:rsid w:val="66052FAC"/>
    <w:rsid w:val="66082BF5"/>
    <w:rsid w:val="660D37F9"/>
    <w:rsid w:val="66122496"/>
    <w:rsid w:val="66131902"/>
    <w:rsid w:val="66170D0A"/>
    <w:rsid w:val="66172236"/>
    <w:rsid w:val="6620764A"/>
    <w:rsid w:val="66246CA2"/>
    <w:rsid w:val="66292B0E"/>
    <w:rsid w:val="662A642A"/>
    <w:rsid w:val="662D1176"/>
    <w:rsid w:val="662F632F"/>
    <w:rsid w:val="663319D5"/>
    <w:rsid w:val="66344D3E"/>
    <w:rsid w:val="66355577"/>
    <w:rsid w:val="66380E49"/>
    <w:rsid w:val="663941C8"/>
    <w:rsid w:val="663E0C09"/>
    <w:rsid w:val="663E4C50"/>
    <w:rsid w:val="66434C02"/>
    <w:rsid w:val="6645416B"/>
    <w:rsid w:val="664809B6"/>
    <w:rsid w:val="66491BF6"/>
    <w:rsid w:val="664D45E3"/>
    <w:rsid w:val="664D70BD"/>
    <w:rsid w:val="66524BB1"/>
    <w:rsid w:val="66564EF2"/>
    <w:rsid w:val="6660100D"/>
    <w:rsid w:val="66684444"/>
    <w:rsid w:val="66702FE2"/>
    <w:rsid w:val="66716DA1"/>
    <w:rsid w:val="667322A4"/>
    <w:rsid w:val="66751072"/>
    <w:rsid w:val="66762349"/>
    <w:rsid w:val="66775DC9"/>
    <w:rsid w:val="667941AD"/>
    <w:rsid w:val="667B76B0"/>
    <w:rsid w:val="667D49B7"/>
    <w:rsid w:val="667E7AFD"/>
    <w:rsid w:val="668001BE"/>
    <w:rsid w:val="66830A2E"/>
    <w:rsid w:val="66876D7B"/>
    <w:rsid w:val="668B7920"/>
    <w:rsid w:val="668B794B"/>
    <w:rsid w:val="66952E46"/>
    <w:rsid w:val="6697332D"/>
    <w:rsid w:val="669D1089"/>
    <w:rsid w:val="669D7455"/>
    <w:rsid w:val="669F0B6A"/>
    <w:rsid w:val="66A263BB"/>
    <w:rsid w:val="66A32DF3"/>
    <w:rsid w:val="66A9277E"/>
    <w:rsid w:val="66AB2E08"/>
    <w:rsid w:val="66AB7181"/>
    <w:rsid w:val="66AC3703"/>
    <w:rsid w:val="66AF2D63"/>
    <w:rsid w:val="66B07104"/>
    <w:rsid w:val="66B37CCD"/>
    <w:rsid w:val="66B57A72"/>
    <w:rsid w:val="66B6138C"/>
    <w:rsid w:val="66B83C92"/>
    <w:rsid w:val="66C42A89"/>
    <w:rsid w:val="66C579F8"/>
    <w:rsid w:val="66D269B8"/>
    <w:rsid w:val="66D40392"/>
    <w:rsid w:val="66D51186"/>
    <w:rsid w:val="66D749EB"/>
    <w:rsid w:val="66D877A1"/>
    <w:rsid w:val="66DF2181"/>
    <w:rsid w:val="66E369B3"/>
    <w:rsid w:val="66E36E0F"/>
    <w:rsid w:val="66E37035"/>
    <w:rsid w:val="66E77065"/>
    <w:rsid w:val="66EB2D47"/>
    <w:rsid w:val="66F128D5"/>
    <w:rsid w:val="66F228CC"/>
    <w:rsid w:val="66FA5A00"/>
    <w:rsid w:val="670C5ACC"/>
    <w:rsid w:val="670D7BBA"/>
    <w:rsid w:val="670D7F7C"/>
    <w:rsid w:val="670E334D"/>
    <w:rsid w:val="671208AB"/>
    <w:rsid w:val="671A0990"/>
    <w:rsid w:val="671E1B29"/>
    <w:rsid w:val="671F678D"/>
    <w:rsid w:val="672020AD"/>
    <w:rsid w:val="672471EC"/>
    <w:rsid w:val="672742CC"/>
    <w:rsid w:val="672917F1"/>
    <w:rsid w:val="672A3FD1"/>
    <w:rsid w:val="672C29F5"/>
    <w:rsid w:val="67343FFB"/>
    <w:rsid w:val="67352362"/>
    <w:rsid w:val="67356ADF"/>
    <w:rsid w:val="6738249D"/>
    <w:rsid w:val="673D776E"/>
    <w:rsid w:val="67405CEC"/>
    <w:rsid w:val="674162CB"/>
    <w:rsid w:val="67475AFF"/>
    <w:rsid w:val="67490265"/>
    <w:rsid w:val="674C7A92"/>
    <w:rsid w:val="674E41C6"/>
    <w:rsid w:val="6750098D"/>
    <w:rsid w:val="67505682"/>
    <w:rsid w:val="67562897"/>
    <w:rsid w:val="67570318"/>
    <w:rsid w:val="675763D2"/>
    <w:rsid w:val="675A0292"/>
    <w:rsid w:val="675D6124"/>
    <w:rsid w:val="675F65EF"/>
    <w:rsid w:val="676234EB"/>
    <w:rsid w:val="676461AE"/>
    <w:rsid w:val="6764762E"/>
    <w:rsid w:val="676A3053"/>
    <w:rsid w:val="676C3AD5"/>
    <w:rsid w:val="676D103E"/>
    <w:rsid w:val="677101EA"/>
    <w:rsid w:val="6775521D"/>
    <w:rsid w:val="67760E10"/>
    <w:rsid w:val="6779409B"/>
    <w:rsid w:val="67795758"/>
    <w:rsid w:val="677D2D9C"/>
    <w:rsid w:val="6790433B"/>
    <w:rsid w:val="67930CD1"/>
    <w:rsid w:val="67941C6C"/>
    <w:rsid w:val="679434FA"/>
    <w:rsid w:val="67965BDA"/>
    <w:rsid w:val="67985DC6"/>
    <w:rsid w:val="679A6C8F"/>
    <w:rsid w:val="679B1D06"/>
    <w:rsid w:val="679D5209"/>
    <w:rsid w:val="67A0618E"/>
    <w:rsid w:val="67A22638"/>
    <w:rsid w:val="67A331B0"/>
    <w:rsid w:val="67A80FBA"/>
    <w:rsid w:val="67AA0B45"/>
    <w:rsid w:val="67AA4A72"/>
    <w:rsid w:val="67B32C30"/>
    <w:rsid w:val="67B71DDF"/>
    <w:rsid w:val="67C14ABA"/>
    <w:rsid w:val="67CB034E"/>
    <w:rsid w:val="67D350AF"/>
    <w:rsid w:val="67D36A06"/>
    <w:rsid w:val="67D46260"/>
    <w:rsid w:val="67D615CC"/>
    <w:rsid w:val="67D66E1A"/>
    <w:rsid w:val="67D677D3"/>
    <w:rsid w:val="67D740EB"/>
    <w:rsid w:val="67D75864"/>
    <w:rsid w:val="67DC118C"/>
    <w:rsid w:val="67DC6FFD"/>
    <w:rsid w:val="67DC74A5"/>
    <w:rsid w:val="67DF0376"/>
    <w:rsid w:val="67E01B32"/>
    <w:rsid w:val="67E31201"/>
    <w:rsid w:val="67E54526"/>
    <w:rsid w:val="67E62186"/>
    <w:rsid w:val="67E729B5"/>
    <w:rsid w:val="67E80364"/>
    <w:rsid w:val="67E839CE"/>
    <w:rsid w:val="67F260FC"/>
    <w:rsid w:val="67F37917"/>
    <w:rsid w:val="67F85DF9"/>
    <w:rsid w:val="67FB3138"/>
    <w:rsid w:val="67FB68A8"/>
    <w:rsid w:val="67FC1211"/>
    <w:rsid w:val="67FE39C6"/>
    <w:rsid w:val="68002D30"/>
    <w:rsid w:val="6808712A"/>
    <w:rsid w:val="681649EB"/>
    <w:rsid w:val="68184B53"/>
    <w:rsid w:val="68210534"/>
    <w:rsid w:val="6824040F"/>
    <w:rsid w:val="6828190E"/>
    <w:rsid w:val="683154BF"/>
    <w:rsid w:val="68326D82"/>
    <w:rsid w:val="68336A0B"/>
    <w:rsid w:val="68341AB2"/>
    <w:rsid w:val="68352D11"/>
    <w:rsid w:val="6836320A"/>
    <w:rsid w:val="68410697"/>
    <w:rsid w:val="68431713"/>
    <w:rsid w:val="6846570A"/>
    <w:rsid w:val="684D6DAD"/>
    <w:rsid w:val="68502004"/>
    <w:rsid w:val="685314B5"/>
    <w:rsid w:val="68537BAB"/>
    <w:rsid w:val="6855023B"/>
    <w:rsid w:val="6858515E"/>
    <w:rsid w:val="685B0A60"/>
    <w:rsid w:val="68665ABD"/>
    <w:rsid w:val="686B36C2"/>
    <w:rsid w:val="68714CAC"/>
    <w:rsid w:val="687733C1"/>
    <w:rsid w:val="688167F8"/>
    <w:rsid w:val="68822004"/>
    <w:rsid w:val="68822858"/>
    <w:rsid w:val="68891054"/>
    <w:rsid w:val="68896522"/>
    <w:rsid w:val="688A797B"/>
    <w:rsid w:val="688C6E6F"/>
    <w:rsid w:val="688E2B0E"/>
    <w:rsid w:val="6890193C"/>
    <w:rsid w:val="689A2350"/>
    <w:rsid w:val="689B1C89"/>
    <w:rsid w:val="68A32539"/>
    <w:rsid w:val="68A61CB7"/>
    <w:rsid w:val="68A846EB"/>
    <w:rsid w:val="68AA15C8"/>
    <w:rsid w:val="68AE1BBA"/>
    <w:rsid w:val="68B62258"/>
    <w:rsid w:val="68B73D94"/>
    <w:rsid w:val="68B774AE"/>
    <w:rsid w:val="68B90C74"/>
    <w:rsid w:val="68B91E61"/>
    <w:rsid w:val="68B9612E"/>
    <w:rsid w:val="68BA31A9"/>
    <w:rsid w:val="68BE43E7"/>
    <w:rsid w:val="68C00A0C"/>
    <w:rsid w:val="68C04948"/>
    <w:rsid w:val="68C218A5"/>
    <w:rsid w:val="68CB5DDB"/>
    <w:rsid w:val="68D051C7"/>
    <w:rsid w:val="68D552BD"/>
    <w:rsid w:val="68D57981"/>
    <w:rsid w:val="68E72403"/>
    <w:rsid w:val="68EB61B0"/>
    <w:rsid w:val="68EE7135"/>
    <w:rsid w:val="68F20FBB"/>
    <w:rsid w:val="68F60DA3"/>
    <w:rsid w:val="68F81105"/>
    <w:rsid w:val="68F954C6"/>
    <w:rsid w:val="68FC0C10"/>
    <w:rsid w:val="6901117A"/>
    <w:rsid w:val="690451D8"/>
    <w:rsid w:val="69065CF5"/>
    <w:rsid w:val="690B0E24"/>
    <w:rsid w:val="690B1C18"/>
    <w:rsid w:val="690E715A"/>
    <w:rsid w:val="690F3695"/>
    <w:rsid w:val="690F7FA1"/>
    <w:rsid w:val="691205EE"/>
    <w:rsid w:val="69136070"/>
    <w:rsid w:val="6917642D"/>
    <w:rsid w:val="69184509"/>
    <w:rsid w:val="691C0750"/>
    <w:rsid w:val="691C4781"/>
    <w:rsid w:val="69204D33"/>
    <w:rsid w:val="6921668A"/>
    <w:rsid w:val="69232668"/>
    <w:rsid w:val="6928726C"/>
    <w:rsid w:val="69305620"/>
    <w:rsid w:val="69320357"/>
    <w:rsid w:val="693350A2"/>
    <w:rsid w:val="69336B8E"/>
    <w:rsid w:val="69351AA8"/>
    <w:rsid w:val="6935775D"/>
    <w:rsid w:val="693A1167"/>
    <w:rsid w:val="693B6F99"/>
    <w:rsid w:val="693C48AF"/>
    <w:rsid w:val="69404167"/>
    <w:rsid w:val="69406A7D"/>
    <w:rsid w:val="69430DBD"/>
    <w:rsid w:val="694418B7"/>
    <w:rsid w:val="694542C0"/>
    <w:rsid w:val="69456CD5"/>
    <w:rsid w:val="69465AC2"/>
    <w:rsid w:val="69482CC7"/>
    <w:rsid w:val="694E29D2"/>
    <w:rsid w:val="694E673D"/>
    <w:rsid w:val="695113D8"/>
    <w:rsid w:val="695470CC"/>
    <w:rsid w:val="695958FD"/>
    <w:rsid w:val="695A3C41"/>
    <w:rsid w:val="695A6618"/>
    <w:rsid w:val="695D1435"/>
    <w:rsid w:val="695E51D0"/>
    <w:rsid w:val="695F67B7"/>
    <w:rsid w:val="6960616F"/>
    <w:rsid w:val="696F2687"/>
    <w:rsid w:val="697355CD"/>
    <w:rsid w:val="697D01E0"/>
    <w:rsid w:val="697F1F11"/>
    <w:rsid w:val="69802602"/>
    <w:rsid w:val="6983542A"/>
    <w:rsid w:val="698526F4"/>
    <w:rsid w:val="69897805"/>
    <w:rsid w:val="698C4031"/>
    <w:rsid w:val="69925B5D"/>
    <w:rsid w:val="69930134"/>
    <w:rsid w:val="699425C6"/>
    <w:rsid w:val="69966649"/>
    <w:rsid w:val="699C32AE"/>
    <w:rsid w:val="69A225DF"/>
    <w:rsid w:val="69AA0425"/>
    <w:rsid w:val="69AA5692"/>
    <w:rsid w:val="69B00F7F"/>
    <w:rsid w:val="69B40066"/>
    <w:rsid w:val="69B57FEA"/>
    <w:rsid w:val="69B71134"/>
    <w:rsid w:val="69C06E1D"/>
    <w:rsid w:val="69C61B1F"/>
    <w:rsid w:val="69CA6A1A"/>
    <w:rsid w:val="69D645E3"/>
    <w:rsid w:val="69DD7366"/>
    <w:rsid w:val="69E05DC2"/>
    <w:rsid w:val="69E07BDC"/>
    <w:rsid w:val="69EB10D3"/>
    <w:rsid w:val="69F1251A"/>
    <w:rsid w:val="69F200B7"/>
    <w:rsid w:val="69F200E4"/>
    <w:rsid w:val="69F96048"/>
    <w:rsid w:val="69FC4BAB"/>
    <w:rsid w:val="6A017A87"/>
    <w:rsid w:val="6A025978"/>
    <w:rsid w:val="6A027DD2"/>
    <w:rsid w:val="6A073541"/>
    <w:rsid w:val="6A0A5AAF"/>
    <w:rsid w:val="6A0D3D09"/>
    <w:rsid w:val="6A0D6AFB"/>
    <w:rsid w:val="6A194812"/>
    <w:rsid w:val="6A1B02CB"/>
    <w:rsid w:val="6A1C16BB"/>
    <w:rsid w:val="6A1D274C"/>
    <w:rsid w:val="6A1D3734"/>
    <w:rsid w:val="6A1F5485"/>
    <w:rsid w:val="6A260D99"/>
    <w:rsid w:val="6A2D5314"/>
    <w:rsid w:val="6A302A3B"/>
    <w:rsid w:val="6A3137ED"/>
    <w:rsid w:val="6A336553"/>
    <w:rsid w:val="6A376FBD"/>
    <w:rsid w:val="6A420032"/>
    <w:rsid w:val="6A434F15"/>
    <w:rsid w:val="6A437A66"/>
    <w:rsid w:val="6A472918"/>
    <w:rsid w:val="6A487662"/>
    <w:rsid w:val="6A4D7B89"/>
    <w:rsid w:val="6A514FC4"/>
    <w:rsid w:val="6A57323C"/>
    <w:rsid w:val="6A5F7DFF"/>
    <w:rsid w:val="6A643591"/>
    <w:rsid w:val="6A6C46D2"/>
    <w:rsid w:val="6A6F1FFD"/>
    <w:rsid w:val="6A7404F8"/>
    <w:rsid w:val="6A763739"/>
    <w:rsid w:val="6A790E3A"/>
    <w:rsid w:val="6A7A6DA6"/>
    <w:rsid w:val="6A7B6E44"/>
    <w:rsid w:val="6A7C5642"/>
    <w:rsid w:val="6A7E7BC0"/>
    <w:rsid w:val="6A7F391E"/>
    <w:rsid w:val="6A811ACA"/>
    <w:rsid w:val="6A83645F"/>
    <w:rsid w:val="6A89149F"/>
    <w:rsid w:val="6A8E15A3"/>
    <w:rsid w:val="6A9A2A13"/>
    <w:rsid w:val="6A9C1ED3"/>
    <w:rsid w:val="6A9F0D82"/>
    <w:rsid w:val="6AA06AFB"/>
    <w:rsid w:val="6AA71F4E"/>
    <w:rsid w:val="6AAA01FD"/>
    <w:rsid w:val="6AAD1694"/>
    <w:rsid w:val="6AAD2762"/>
    <w:rsid w:val="6AB4251E"/>
    <w:rsid w:val="6AB71CFC"/>
    <w:rsid w:val="6ABD3732"/>
    <w:rsid w:val="6AC27FFF"/>
    <w:rsid w:val="6AC363B2"/>
    <w:rsid w:val="6AC54B2B"/>
    <w:rsid w:val="6AC57DD4"/>
    <w:rsid w:val="6AC9403A"/>
    <w:rsid w:val="6AD050CC"/>
    <w:rsid w:val="6AD0641C"/>
    <w:rsid w:val="6AD16FF8"/>
    <w:rsid w:val="6AD26B55"/>
    <w:rsid w:val="6ADF2076"/>
    <w:rsid w:val="6ADF4062"/>
    <w:rsid w:val="6AE57C1D"/>
    <w:rsid w:val="6AE804B2"/>
    <w:rsid w:val="6AE95684"/>
    <w:rsid w:val="6AEA4972"/>
    <w:rsid w:val="6AEA5C76"/>
    <w:rsid w:val="6AEC1179"/>
    <w:rsid w:val="6AEC2DB3"/>
    <w:rsid w:val="6AF057AC"/>
    <w:rsid w:val="6AF413CC"/>
    <w:rsid w:val="6AF60761"/>
    <w:rsid w:val="6AF656AC"/>
    <w:rsid w:val="6AF77E0B"/>
    <w:rsid w:val="6AFD53E5"/>
    <w:rsid w:val="6B0542A1"/>
    <w:rsid w:val="6B066987"/>
    <w:rsid w:val="6B075969"/>
    <w:rsid w:val="6B0A51A3"/>
    <w:rsid w:val="6B0A61AB"/>
    <w:rsid w:val="6B0D7A86"/>
    <w:rsid w:val="6B117E7A"/>
    <w:rsid w:val="6B150859"/>
    <w:rsid w:val="6B180D44"/>
    <w:rsid w:val="6B1B1D84"/>
    <w:rsid w:val="6B1D5469"/>
    <w:rsid w:val="6B212D99"/>
    <w:rsid w:val="6B277FF0"/>
    <w:rsid w:val="6B2C2172"/>
    <w:rsid w:val="6B2C326E"/>
    <w:rsid w:val="6B3017B1"/>
    <w:rsid w:val="6B302032"/>
    <w:rsid w:val="6B312BF4"/>
    <w:rsid w:val="6B3218ED"/>
    <w:rsid w:val="6B32505F"/>
    <w:rsid w:val="6B366E68"/>
    <w:rsid w:val="6B382C73"/>
    <w:rsid w:val="6B3B23AD"/>
    <w:rsid w:val="6B3E4562"/>
    <w:rsid w:val="6B400723"/>
    <w:rsid w:val="6B4D037D"/>
    <w:rsid w:val="6B4D7F19"/>
    <w:rsid w:val="6B4E655D"/>
    <w:rsid w:val="6B524CA4"/>
    <w:rsid w:val="6B563D08"/>
    <w:rsid w:val="6B593D2B"/>
    <w:rsid w:val="6B5A2AAD"/>
    <w:rsid w:val="6B5C5516"/>
    <w:rsid w:val="6B604E58"/>
    <w:rsid w:val="6B6A2C94"/>
    <w:rsid w:val="6B6C07CE"/>
    <w:rsid w:val="6B7C1A71"/>
    <w:rsid w:val="6B7C37BB"/>
    <w:rsid w:val="6B7D64E9"/>
    <w:rsid w:val="6B851CDE"/>
    <w:rsid w:val="6B8B66B0"/>
    <w:rsid w:val="6B8E1039"/>
    <w:rsid w:val="6B920DA7"/>
    <w:rsid w:val="6B933BC1"/>
    <w:rsid w:val="6B955A43"/>
    <w:rsid w:val="6B986646"/>
    <w:rsid w:val="6B986F04"/>
    <w:rsid w:val="6BA30EF6"/>
    <w:rsid w:val="6BA847C0"/>
    <w:rsid w:val="6BB24CCA"/>
    <w:rsid w:val="6BB35D7A"/>
    <w:rsid w:val="6BBD110D"/>
    <w:rsid w:val="6BC11E77"/>
    <w:rsid w:val="6BC13E40"/>
    <w:rsid w:val="6BC94DB2"/>
    <w:rsid w:val="6BD15F74"/>
    <w:rsid w:val="6BD25A8E"/>
    <w:rsid w:val="6BD406DA"/>
    <w:rsid w:val="6BD45007"/>
    <w:rsid w:val="6BD46D1C"/>
    <w:rsid w:val="6BD55553"/>
    <w:rsid w:val="6BD664AE"/>
    <w:rsid w:val="6BD82D5E"/>
    <w:rsid w:val="6BD94FD5"/>
    <w:rsid w:val="6BDB6F06"/>
    <w:rsid w:val="6BDC7DD8"/>
    <w:rsid w:val="6BE321C0"/>
    <w:rsid w:val="6BE412BB"/>
    <w:rsid w:val="6BE6646E"/>
    <w:rsid w:val="6BE82315"/>
    <w:rsid w:val="6BEB4B96"/>
    <w:rsid w:val="6BEE421F"/>
    <w:rsid w:val="6BEF0F25"/>
    <w:rsid w:val="6BF16601"/>
    <w:rsid w:val="6BF306A7"/>
    <w:rsid w:val="6BF56F41"/>
    <w:rsid w:val="6BF60D6B"/>
    <w:rsid w:val="6C046418"/>
    <w:rsid w:val="6C05601A"/>
    <w:rsid w:val="6C0D4F75"/>
    <w:rsid w:val="6C0F08F5"/>
    <w:rsid w:val="6C136D20"/>
    <w:rsid w:val="6C1655B4"/>
    <w:rsid w:val="6C172679"/>
    <w:rsid w:val="6C213470"/>
    <w:rsid w:val="6C261003"/>
    <w:rsid w:val="6C281228"/>
    <w:rsid w:val="6C2F6A61"/>
    <w:rsid w:val="6C347A32"/>
    <w:rsid w:val="6C3A27A2"/>
    <w:rsid w:val="6C3A689C"/>
    <w:rsid w:val="6C3D1D0B"/>
    <w:rsid w:val="6C3E2C89"/>
    <w:rsid w:val="6C3E3C00"/>
    <w:rsid w:val="6C4003CA"/>
    <w:rsid w:val="6C40691E"/>
    <w:rsid w:val="6C431846"/>
    <w:rsid w:val="6C482B04"/>
    <w:rsid w:val="6C514BAC"/>
    <w:rsid w:val="6C51727C"/>
    <w:rsid w:val="6C5265BB"/>
    <w:rsid w:val="6C5267A4"/>
    <w:rsid w:val="6C5E0842"/>
    <w:rsid w:val="6C64158E"/>
    <w:rsid w:val="6C653D5C"/>
    <w:rsid w:val="6C670665"/>
    <w:rsid w:val="6C6B706C"/>
    <w:rsid w:val="6C734478"/>
    <w:rsid w:val="6C771BCC"/>
    <w:rsid w:val="6C7D1461"/>
    <w:rsid w:val="6C7D484E"/>
    <w:rsid w:val="6C7E2A4E"/>
    <w:rsid w:val="6C812C00"/>
    <w:rsid w:val="6C813976"/>
    <w:rsid w:val="6C826180"/>
    <w:rsid w:val="6C8469ED"/>
    <w:rsid w:val="6C8717B7"/>
    <w:rsid w:val="6C8757F7"/>
    <w:rsid w:val="6C8936CB"/>
    <w:rsid w:val="6C8C2684"/>
    <w:rsid w:val="6C8D28A2"/>
    <w:rsid w:val="6C955BB7"/>
    <w:rsid w:val="6C9617A3"/>
    <w:rsid w:val="6C976BED"/>
    <w:rsid w:val="6CA1677F"/>
    <w:rsid w:val="6CA56780"/>
    <w:rsid w:val="6CAB3E1C"/>
    <w:rsid w:val="6CAB494C"/>
    <w:rsid w:val="6CAF20DF"/>
    <w:rsid w:val="6CB12554"/>
    <w:rsid w:val="6CB31B97"/>
    <w:rsid w:val="6CB473D7"/>
    <w:rsid w:val="6CB51A69"/>
    <w:rsid w:val="6CB551B4"/>
    <w:rsid w:val="6CB730D7"/>
    <w:rsid w:val="6CBB3973"/>
    <w:rsid w:val="6CBF2D17"/>
    <w:rsid w:val="6CC402BD"/>
    <w:rsid w:val="6CD22D2B"/>
    <w:rsid w:val="6CD5451D"/>
    <w:rsid w:val="6CDB1A0D"/>
    <w:rsid w:val="6CE36503"/>
    <w:rsid w:val="6CE5593D"/>
    <w:rsid w:val="6CE6125B"/>
    <w:rsid w:val="6CEC1674"/>
    <w:rsid w:val="6CEE7645"/>
    <w:rsid w:val="6CF97F52"/>
    <w:rsid w:val="6CFD3C12"/>
    <w:rsid w:val="6CFE0CC5"/>
    <w:rsid w:val="6D024EFD"/>
    <w:rsid w:val="6D08585E"/>
    <w:rsid w:val="6D0B3EE2"/>
    <w:rsid w:val="6D0E711C"/>
    <w:rsid w:val="6D111D79"/>
    <w:rsid w:val="6D120AFE"/>
    <w:rsid w:val="6D142C1F"/>
    <w:rsid w:val="6D1513C3"/>
    <w:rsid w:val="6D1652FA"/>
    <w:rsid w:val="6D1A178E"/>
    <w:rsid w:val="6D1D7408"/>
    <w:rsid w:val="6D1F19E0"/>
    <w:rsid w:val="6D215301"/>
    <w:rsid w:val="6D221430"/>
    <w:rsid w:val="6D225938"/>
    <w:rsid w:val="6D2F7186"/>
    <w:rsid w:val="6D305E85"/>
    <w:rsid w:val="6D364995"/>
    <w:rsid w:val="6D3754BB"/>
    <w:rsid w:val="6D385CEF"/>
    <w:rsid w:val="6D3A44B1"/>
    <w:rsid w:val="6D3E4E45"/>
    <w:rsid w:val="6D4407BA"/>
    <w:rsid w:val="6D446D4F"/>
    <w:rsid w:val="6D462E39"/>
    <w:rsid w:val="6D4651D9"/>
    <w:rsid w:val="6D4A04D4"/>
    <w:rsid w:val="6D4C5200"/>
    <w:rsid w:val="6D4E0963"/>
    <w:rsid w:val="6D516AD9"/>
    <w:rsid w:val="6D547FBE"/>
    <w:rsid w:val="6D552910"/>
    <w:rsid w:val="6D5A732B"/>
    <w:rsid w:val="6D5D6216"/>
    <w:rsid w:val="6D5E543F"/>
    <w:rsid w:val="6D63212B"/>
    <w:rsid w:val="6D655C97"/>
    <w:rsid w:val="6D660707"/>
    <w:rsid w:val="6D6A4A10"/>
    <w:rsid w:val="6D720ACB"/>
    <w:rsid w:val="6D780435"/>
    <w:rsid w:val="6D7875A9"/>
    <w:rsid w:val="6D7A0C98"/>
    <w:rsid w:val="6D7E5884"/>
    <w:rsid w:val="6D822B0B"/>
    <w:rsid w:val="6D830034"/>
    <w:rsid w:val="6D8362BF"/>
    <w:rsid w:val="6D8A3A60"/>
    <w:rsid w:val="6D8E44D3"/>
    <w:rsid w:val="6D922B44"/>
    <w:rsid w:val="6D9F4DE1"/>
    <w:rsid w:val="6D9F7468"/>
    <w:rsid w:val="6DA14F3C"/>
    <w:rsid w:val="6DA203ED"/>
    <w:rsid w:val="6DA515C8"/>
    <w:rsid w:val="6DA66DF3"/>
    <w:rsid w:val="6DA96954"/>
    <w:rsid w:val="6DAA5AA5"/>
    <w:rsid w:val="6DAD2EFB"/>
    <w:rsid w:val="6DAE27F4"/>
    <w:rsid w:val="6DAE7CBE"/>
    <w:rsid w:val="6DAF0B26"/>
    <w:rsid w:val="6DB55918"/>
    <w:rsid w:val="6DC05A56"/>
    <w:rsid w:val="6DC85514"/>
    <w:rsid w:val="6DC93CED"/>
    <w:rsid w:val="6DCD1231"/>
    <w:rsid w:val="6DCF7FB8"/>
    <w:rsid w:val="6DD22432"/>
    <w:rsid w:val="6DD5797A"/>
    <w:rsid w:val="6DD60C7A"/>
    <w:rsid w:val="6DDB28DC"/>
    <w:rsid w:val="6DE00D9A"/>
    <w:rsid w:val="6DE82B1C"/>
    <w:rsid w:val="6DF374B6"/>
    <w:rsid w:val="6DF664C3"/>
    <w:rsid w:val="6DF74556"/>
    <w:rsid w:val="6DF901F0"/>
    <w:rsid w:val="6DFC0EF2"/>
    <w:rsid w:val="6DFC3C31"/>
    <w:rsid w:val="6DFC64FD"/>
    <w:rsid w:val="6DFD25E9"/>
    <w:rsid w:val="6E000787"/>
    <w:rsid w:val="6E003E5C"/>
    <w:rsid w:val="6E021957"/>
    <w:rsid w:val="6E0D1308"/>
    <w:rsid w:val="6E0D23FE"/>
    <w:rsid w:val="6E0F44DC"/>
    <w:rsid w:val="6E1A4050"/>
    <w:rsid w:val="6E1C392B"/>
    <w:rsid w:val="6E281045"/>
    <w:rsid w:val="6E2A151E"/>
    <w:rsid w:val="6E2B14A4"/>
    <w:rsid w:val="6E2D5D2D"/>
    <w:rsid w:val="6E377C6D"/>
    <w:rsid w:val="6E382AB1"/>
    <w:rsid w:val="6E384464"/>
    <w:rsid w:val="6E39405C"/>
    <w:rsid w:val="6E3C2B6A"/>
    <w:rsid w:val="6E3C6F4B"/>
    <w:rsid w:val="6E411B46"/>
    <w:rsid w:val="6E490B25"/>
    <w:rsid w:val="6E510CAF"/>
    <w:rsid w:val="6E51416B"/>
    <w:rsid w:val="6E557E91"/>
    <w:rsid w:val="6E5649F6"/>
    <w:rsid w:val="6E5B289A"/>
    <w:rsid w:val="6E5C2DDF"/>
    <w:rsid w:val="6E5D51D5"/>
    <w:rsid w:val="6E606222"/>
    <w:rsid w:val="6E6248BB"/>
    <w:rsid w:val="6E715D21"/>
    <w:rsid w:val="6E7617DF"/>
    <w:rsid w:val="6E7838C8"/>
    <w:rsid w:val="6E7B2183"/>
    <w:rsid w:val="6E827A5B"/>
    <w:rsid w:val="6E8354DD"/>
    <w:rsid w:val="6E846ECE"/>
    <w:rsid w:val="6E8D757F"/>
    <w:rsid w:val="6E954DF0"/>
    <w:rsid w:val="6E9561DD"/>
    <w:rsid w:val="6E956C0A"/>
    <w:rsid w:val="6E961E29"/>
    <w:rsid w:val="6E963B88"/>
    <w:rsid w:val="6E9666FC"/>
    <w:rsid w:val="6E98198E"/>
    <w:rsid w:val="6E990B0E"/>
    <w:rsid w:val="6E9B05AE"/>
    <w:rsid w:val="6E9B4115"/>
    <w:rsid w:val="6E9C0605"/>
    <w:rsid w:val="6E9D6087"/>
    <w:rsid w:val="6E9F1ECE"/>
    <w:rsid w:val="6EA25BBE"/>
    <w:rsid w:val="6EA43493"/>
    <w:rsid w:val="6EA71476"/>
    <w:rsid w:val="6EAA0C20"/>
    <w:rsid w:val="6EAD38BF"/>
    <w:rsid w:val="6EAF3123"/>
    <w:rsid w:val="6EB16DCC"/>
    <w:rsid w:val="6EB564EF"/>
    <w:rsid w:val="6EB77491"/>
    <w:rsid w:val="6EBC0B3A"/>
    <w:rsid w:val="6EBC693B"/>
    <w:rsid w:val="6EC1275B"/>
    <w:rsid w:val="6EC17732"/>
    <w:rsid w:val="6EC60C8D"/>
    <w:rsid w:val="6ED3474B"/>
    <w:rsid w:val="6ED461E0"/>
    <w:rsid w:val="6ED52CE6"/>
    <w:rsid w:val="6EDC258E"/>
    <w:rsid w:val="6EE33340"/>
    <w:rsid w:val="6EE642B1"/>
    <w:rsid w:val="6EF443B4"/>
    <w:rsid w:val="6EFB3EA2"/>
    <w:rsid w:val="6EFC67D6"/>
    <w:rsid w:val="6F000E44"/>
    <w:rsid w:val="6F045B8A"/>
    <w:rsid w:val="6F0659FC"/>
    <w:rsid w:val="6F0A21A9"/>
    <w:rsid w:val="6F111D1A"/>
    <w:rsid w:val="6F1264DA"/>
    <w:rsid w:val="6F132555"/>
    <w:rsid w:val="6F181253"/>
    <w:rsid w:val="6F1B3AA8"/>
    <w:rsid w:val="6F1C29E9"/>
    <w:rsid w:val="6F211D78"/>
    <w:rsid w:val="6F252AE8"/>
    <w:rsid w:val="6F272397"/>
    <w:rsid w:val="6F294506"/>
    <w:rsid w:val="6F2A75CC"/>
    <w:rsid w:val="6F3419DB"/>
    <w:rsid w:val="6F3A720A"/>
    <w:rsid w:val="6F427E5B"/>
    <w:rsid w:val="6F44015F"/>
    <w:rsid w:val="6F483FA1"/>
    <w:rsid w:val="6F4E2BF9"/>
    <w:rsid w:val="6F4F0081"/>
    <w:rsid w:val="6F59202C"/>
    <w:rsid w:val="6F5A1CBD"/>
    <w:rsid w:val="6F636395"/>
    <w:rsid w:val="6F6D675F"/>
    <w:rsid w:val="6F741E69"/>
    <w:rsid w:val="6F76624D"/>
    <w:rsid w:val="6F7A3AF1"/>
    <w:rsid w:val="6F7D36DF"/>
    <w:rsid w:val="6F807C80"/>
    <w:rsid w:val="6F811568"/>
    <w:rsid w:val="6F817D7A"/>
    <w:rsid w:val="6F833BE4"/>
    <w:rsid w:val="6F83507F"/>
    <w:rsid w:val="6F873A86"/>
    <w:rsid w:val="6F89750C"/>
    <w:rsid w:val="6F8A0859"/>
    <w:rsid w:val="6F8A6144"/>
    <w:rsid w:val="6F8B1B33"/>
    <w:rsid w:val="6F91392B"/>
    <w:rsid w:val="6F917D7B"/>
    <w:rsid w:val="6F96629E"/>
    <w:rsid w:val="6F9A1FB1"/>
    <w:rsid w:val="6F9A7E58"/>
    <w:rsid w:val="6F9C19AD"/>
    <w:rsid w:val="6FA00D13"/>
    <w:rsid w:val="6FA17EB3"/>
    <w:rsid w:val="6FA6654D"/>
    <w:rsid w:val="6FA91BFF"/>
    <w:rsid w:val="6FB72056"/>
    <w:rsid w:val="6FBB2A51"/>
    <w:rsid w:val="6FBE1CEE"/>
    <w:rsid w:val="6FC357F3"/>
    <w:rsid w:val="6FD2672A"/>
    <w:rsid w:val="6FD3513B"/>
    <w:rsid w:val="6FD37725"/>
    <w:rsid w:val="6FD51606"/>
    <w:rsid w:val="6FDC5C50"/>
    <w:rsid w:val="6FE03477"/>
    <w:rsid w:val="6FE5387A"/>
    <w:rsid w:val="6FE62BA6"/>
    <w:rsid w:val="6FE66127"/>
    <w:rsid w:val="6FEB4961"/>
    <w:rsid w:val="6FEB702D"/>
    <w:rsid w:val="6FF44989"/>
    <w:rsid w:val="6FF6064B"/>
    <w:rsid w:val="6FFA3DC5"/>
    <w:rsid w:val="7000374F"/>
    <w:rsid w:val="7002706D"/>
    <w:rsid w:val="70097EE2"/>
    <w:rsid w:val="70107D9A"/>
    <w:rsid w:val="70136654"/>
    <w:rsid w:val="701941DB"/>
    <w:rsid w:val="701A2E49"/>
    <w:rsid w:val="701A5CA3"/>
    <w:rsid w:val="70275B8D"/>
    <w:rsid w:val="702C2DDA"/>
    <w:rsid w:val="702E401B"/>
    <w:rsid w:val="702E66A0"/>
    <w:rsid w:val="703114E0"/>
    <w:rsid w:val="703E518A"/>
    <w:rsid w:val="704476BC"/>
    <w:rsid w:val="704658CE"/>
    <w:rsid w:val="704C35C5"/>
    <w:rsid w:val="70527CD6"/>
    <w:rsid w:val="70535AAB"/>
    <w:rsid w:val="70541EDB"/>
    <w:rsid w:val="70563162"/>
    <w:rsid w:val="705B72E1"/>
    <w:rsid w:val="705D0266"/>
    <w:rsid w:val="706249AE"/>
    <w:rsid w:val="70637020"/>
    <w:rsid w:val="7071388E"/>
    <w:rsid w:val="7075209C"/>
    <w:rsid w:val="70877760"/>
    <w:rsid w:val="70891124"/>
    <w:rsid w:val="70892F21"/>
    <w:rsid w:val="708A3556"/>
    <w:rsid w:val="708B718D"/>
    <w:rsid w:val="708C3333"/>
    <w:rsid w:val="708F2DB5"/>
    <w:rsid w:val="70923CBE"/>
    <w:rsid w:val="70947472"/>
    <w:rsid w:val="70953476"/>
    <w:rsid w:val="70953C43"/>
    <w:rsid w:val="70975011"/>
    <w:rsid w:val="709822E2"/>
    <w:rsid w:val="709D4D53"/>
    <w:rsid w:val="70A150A5"/>
    <w:rsid w:val="70A22BA3"/>
    <w:rsid w:val="70A51C9F"/>
    <w:rsid w:val="70A51CDF"/>
    <w:rsid w:val="70A73548"/>
    <w:rsid w:val="70A805B1"/>
    <w:rsid w:val="70AC5DE7"/>
    <w:rsid w:val="70AE5910"/>
    <w:rsid w:val="70B40C75"/>
    <w:rsid w:val="70CA7B16"/>
    <w:rsid w:val="70CC6DE9"/>
    <w:rsid w:val="70CD5F70"/>
    <w:rsid w:val="70D05446"/>
    <w:rsid w:val="70D23AA8"/>
    <w:rsid w:val="70D67F4D"/>
    <w:rsid w:val="70D91E3A"/>
    <w:rsid w:val="70D96A35"/>
    <w:rsid w:val="70DC69E3"/>
    <w:rsid w:val="70E33DD8"/>
    <w:rsid w:val="70EA21FF"/>
    <w:rsid w:val="70EB03D6"/>
    <w:rsid w:val="70EB49D1"/>
    <w:rsid w:val="70EC3956"/>
    <w:rsid w:val="70ED20D3"/>
    <w:rsid w:val="70ED37E8"/>
    <w:rsid w:val="70EE357A"/>
    <w:rsid w:val="70F52946"/>
    <w:rsid w:val="70F95F3E"/>
    <w:rsid w:val="70FA6605"/>
    <w:rsid w:val="70FB78D2"/>
    <w:rsid w:val="70FC0150"/>
    <w:rsid w:val="70FF4C1A"/>
    <w:rsid w:val="710032F2"/>
    <w:rsid w:val="71011583"/>
    <w:rsid w:val="71090493"/>
    <w:rsid w:val="710E5E8B"/>
    <w:rsid w:val="711716ED"/>
    <w:rsid w:val="71182993"/>
    <w:rsid w:val="711B4D33"/>
    <w:rsid w:val="711C7889"/>
    <w:rsid w:val="711F45BE"/>
    <w:rsid w:val="7120168E"/>
    <w:rsid w:val="712236DE"/>
    <w:rsid w:val="71230764"/>
    <w:rsid w:val="71253A41"/>
    <w:rsid w:val="7126145F"/>
    <w:rsid w:val="712672CA"/>
    <w:rsid w:val="712B79BA"/>
    <w:rsid w:val="712E2D60"/>
    <w:rsid w:val="71357610"/>
    <w:rsid w:val="7138527E"/>
    <w:rsid w:val="71386CCF"/>
    <w:rsid w:val="713A6575"/>
    <w:rsid w:val="713E4ABD"/>
    <w:rsid w:val="713E6A82"/>
    <w:rsid w:val="714022EB"/>
    <w:rsid w:val="71437A94"/>
    <w:rsid w:val="71481028"/>
    <w:rsid w:val="71484F30"/>
    <w:rsid w:val="714C6535"/>
    <w:rsid w:val="71525FA3"/>
    <w:rsid w:val="71551092"/>
    <w:rsid w:val="715722E3"/>
    <w:rsid w:val="71573644"/>
    <w:rsid w:val="715A381F"/>
    <w:rsid w:val="7161351E"/>
    <w:rsid w:val="71634839"/>
    <w:rsid w:val="71650A13"/>
    <w:rsid w:val="71665116"/>
    <w:rsid w:val="7167651A"/>
    <w:rsid w:val="71693914"/>
    <w:rsid w:val="71695B5F"/>
    <w:rsid w:val="716F4C2B"/>
    <w:rsid w:val="716F71A9"/>
    <w:rsid w:val="71710F55"/>
    <w:rsid w:val="717D316D"/>
    <w:rsid w:val="717E6FA0"/>
    <w:rsid w:val="71855F60"/>
    <w:rsid w:val="71861A95"/>
    <w:rsid w:val="71875FF5"/>
    <w:rsid w:val="718C2ED6"/>
    <w:rsid w:val="718D7666"/>
    <w:rsid w:val="718E03AD"/>
    <w:rsid w:val="71923E00"/>
    <w:rsid w:val="71945C13"/>
    <w:rsid w:val="71962D60"/>
    <w:rsid w:val="719C2227"/>
    <w:rsid w:val="71A20235"/>
    <w:rsid w:val="71A208FD"/>
    <w:rsid w:val="71A327A7"/>
    <w:rsid w:val="71A3347C"/>
    <w:rsid w:val="71A70160"/>
    <w:rsid w:val="71A84E78"/>
    <w:rsid w:val="71A95F3C"/>
    <w:rsid w:val="71BA223E"/>
    <w:rsid w:val="71BC6E0A"/>
    <w:rsid w:val="71BF1027"/>
    <w:rsid w:val="71C07EAD"/>
    <w:rsid w:val="71C232FB"/>
    <w:rsid w:val="71C30F3E"/>
    <w:rsid w:val="71C777B3"/>
    <w:rsid w:val="71CB1AC1"/>
    <w:rsid w:val="71CD106C"/>
    <w:rsid w:val="71CE3B7D"/>
    <w:rsid w:val="71CF1295"/>
    <w:rsid w:val="71D26026"/>
    <w:rsid w:val="71D61E45"/>
    <w:rsid w:val="71D84F6D"/>
    <w:rsid w:val="71DA3332"/>
    <w:rsid w:val="71DB4985"/>
    <w:rsid w:val="71E1429F"/>
    <w:rsid w:val="71E23B1F"/>
    <w:rsid w:val="71E404E5"/>
    <w:rsid w:val="71E412F0"/>
    <w:rsid w:val="71E653BA"/>
    <w:rsid w:val="71EA6C8B"/>
    <w:rsid w:val="71EB730A"/>
    <w:rsid w:val="71EC41F4"/>
    <w:rsid w:val="71F029AE"/>
    <w:rsid w:val="71F61AF3"/>
    <w:rsid w:val="71F84CD0"/>
    <w:rsid w:val="71FE3527"/>
    <w:rsid w:val="72010916"/>
    <w:rsid w:val="72034D11"/>
    <w:rsid w:val="720A7028"/>
    <w:rsid w:val="720D2183"/>
    <w:rsid w:val="720E5A2E"/>
    <w:rsid w:val="72127EAB"/>
    <w:rsid w:val="721A56AE"/>
    <w:rsid w:val="721B153B"/>
    <w:rsid w:val="721B5744"/>
    <w:rsid w:val="721D498A"/>
    <w:rsid w:val="722019CA"/>
    <w:rsid w:val="72232142"/>
    <w:rsid w:val="72283A36"/>
    <w:rsid w:val="7229149B"/>
    <w:rsid w:val="72297B14"/>
    <w:rsid w:val="722A502E"/>
    <w:rsid w:val="722D4AA3"/>
    <w:rsid w:val="72322084"/>
    <w:rsid w:val="72334DA3"/>
    <w:rsid w:val="72356991"/>
    <w:rsid w:val="723760BD"/>
    <w:rsid w:val="72393D5B"/>
    <w:rsid w:val="723B4181"/>
    <w:rsid w:val="723D4422"/>
    <w:rsid w:val="723E657D"/>
    <w:rsid w:val="72430486"/>
    <w:rsid w:val="72485775"/>
    <w:rsid w:val="724A3A34"/>
    <w:rsid w:val="724B2010"/>
    <w:rsid w:val="724B556D"/>
    <w:rsid w:val="7250608F"/>
    <w:rsid w:val="725274A3"/>
    <w:rsid w:val="72540717"/>
    <w:rsid w:val="725716A5"/>
    <w:rsid w:val="72580A38"/>
    <w:rsid w:val="725C35AF"/>
    <w:rsid w:val="725D66CF"/>
    <w:rsid w:val="725E6AB2"/>
    <w:rsid w:val="726043AC"/>
    <w:rsid w:val="72661EA6"/>
    <w:rsid w:val="72681791"/>
    <w:rsid w:val="726A0B92"/>
    <w:rsid w:val="726A21C1"/>
    <w:rsid w:val="726B0346"/>
    <w:rsid w:val="726C0FCA"/>
    <w:rsid w:val="726C2955"/>
    <w:rsid w:val="726C5A74"/>
    <w:rsid w:val="7272150F"/>
    <w:rsid w:val="727308B2"/>
    <w:rsid w:val="72762FE4"/>
    <w:rsid w:val="727A00EA"/>
    <w:rsid w:val="72827894"/>
    <w:rsid w:val="72827F6B"/>
    <w:rsid w:val="728359ED"/>
    <w:rsid w:val="72846292"/>
    <w:rsid w:val="72863B7A"/>
    <w:rsid w:val="72865181"/>
    <w:rsid w:val="728E079B"/>
    <w:rsid w:val="728E14FC"/>
    <w:rsid w:val="729106E1"/>
    <w:rsid w:val="7297002E"/>
    <w:rsid w:val="72992FA1"/>
    <w:rsid w:val="72A1047D"/>
    <w:rsid w:val="72A43366"/>
    <w:rsid w:val="72A612CC"/>
    <w:rsid w:val="72A9407D"/>
    <w:rsid w:val="72AB0E25"/>
    <w:rsid w:val="72AC1DE0"/>
    <w:rsid w:val="72AC1EC9"/>
    <w:rsid w:val="72AD1664"/>
    <w:rsid w:val="72B03DC8"/>
    <w:rsid w:val="72B461BC"/>
    <w:rsid w:val="72C0381D"/>
    <w:rsid w:val="72CB55A0"/>
    <w:rsid w:val="72CF1BB4"/>
    <w:rsid w:val="72CF24CE"/>
    <w:rsid w:val="72E04B7F"/>
    <w:rsid w:val="72E5220E"/>
    <w:rsid w:val="72EB0873"/>
    <w:rsid w:val="72F01D3C"/>
    <w:rsid w:val="72F44A27"/>
    <w:rsid w:val="72FE5336"/>
    <w:rsid w:val="73020A75"/>
    <w:rsid w:val="7303110C"/>
    <w:rsid w:val="73050176"/>
    <w:rsid w:val="73054CC1"/>
    <w:rsid w:val="730A7B66"/>
    <w:rsid w:val="730B3906"/>
    <w:rsid w:val="730C6AEB"/>
    <w:rsid w:val="730D2D0D"/>
    <w:rsid w:val="730D3F0A"/>
    <w:rsid w:val="730E55D1"/>
    <w:rsid w:val="730E65E1"/>
    <w:rsid w:val="730F23A1"/>
    <w:rsid w:val="73101CEA"/>
    <w:rsid w:val="731068D5"/>
    <w:rsid w:val="73193962"/>
    <w:rsid w:val="731D6EB2"/>
    <w:rsid w:val="73252807"/>
    <w:rsid w:val="7328617A"/>
    <w:rsid w:val="732977A3"/>
    <w:rsid w:val="73335557"/>
    <w:rsid w:val="733A541C"/>
    <w:rsid w:val="733B66E9"/>
    <w:rsid w:val="733E54B7"/>
    <w:rsid w:val="733F5C5C"/>
    <w:rsid w:val="73457B4D"/>
    <w:rsid w:val="73495331"/>
    <w:rsid w:val="735B7C4E"/>
    <w:rsid w:val="735F1ED8"/>
    <w:rsid w:val="73603060"/>
    <w:rsid w:val="73607959"/>
    <w:rsid w:val="73626D4E"/>
    <w:rsid w:val="736C7F88"/>
    <w:rsid w:val="736E48A4"/>
    <w:rsid w:val="73736A5F"/>
    <w:rsid w:val="73756BEA"/>
    <w:rsid w:val="73761AFD"/>
    <w:rsid w:val="73767232"/>
    <w:rsid w:val="73776568"/>
    <w:rsid w:val="73793854"/>
    <w:rsid w:val="737B47C1"/>
    <w:rsid w:val="737C3697"/>
    <w:rsid w:val="73807BCE"/>
    <w:rsid w:val="73830E13"/>
    <w:rsid w:val="738727F6"/>
    <w:rsid w:val="738A3096"/>
    <w:rsid w:val="738B4C3C"/>
    <w:rsid w:val="738D08A4"/>
    <w:rsid w:val="73941EC4"/>
    <w:rsid w:val="73967A69"/>
    <w:rsid w:val="73994230"/>
    <w:rsid w:val="739F67F9"/>
    <w:rsid w:val="73A21C69"/>
    <w:rsid w:val="73A367CF"/>
    <w:rsid w:val="73A61703"/>
    <w:rsid w:val="73A87CAF"/>
    <w:rsid w:val="73A93F50"/>
    <w:rsid w:val="73AA129C"/>
    <w:rsid w:val="73B24D52"/>
    <w:rsid w:val="73B83476"/>
    <w:rsid w:val="73BC0DCF"/>
    <w:rsid w:val="73BD4E79"/>
    <w:rsid w:val="73C43DFB"/>
    <w:rsid w:val="73C86084"/>
    <w:rsid w:val="73D31E97"/>
    <w:rsid w:val="73D55291"/>
    <w:rsid w:val="73DD28B7"/>
    <w:rsid w:val="73E076BC"/>
    <w:rsid w:val="73E576E6"/>
    <w:rsid w:val="73E630B6"/>
    <w:rsid w:val="73EA6FDF"/>
    <w:rsid w:val="73EF4CAF"/>
    <w:rsid w:val="73F7554E"/>
    <w:rsid w:val="73FC1D6B"/>
    <w:rsid w:val="74046E72"/>
    <w:rsid w:val="74063461"/>
    <w:rsid w:val="740E01FA"/>
    <w:rsid w:val="740F58AC"/>
    <w:rsid w:val="741664B0"/>
    <w:rsid w:val="741D654C"/>
    <w:rsid w:val="741E58E2"/>
    <w:rsid w:val="74203FA3"/>
    <w:rsid w:val="742045A5"/>
    <w:rsid w:val="74216C5B"/>
    <w:rsid w:val="74332732"/>
    <w:rsid w:val="74336EF1"/>
    <w:rsid w:val="74337932"/>
    <w:rsid w:val="7437463D"/>
    <w:rsid w:val="7442493F"/>
    <w:rsid w:val="74440A35"/>
    <w:rsid w:val="744E2CB7"/>
    <w:rsid w:val="7451754E"/>
    <w:rsid w:val="7453071F"/>
    <w:rsid w:val="74535313"/>
    <w:rsid w:val="745D241C"/>
    <w:rsid w:val="74607EDA"/>
    <w:rsid w:val="746536AF"/>
    <w:rsid w:val="74682297"/>
    <w:rsid w:val="746A200A"/>
    <w:rsid w:val="746A6ACD"/>
    <w:rsid w:val="746E7BF3"/>
    <w:rsid w:val="746F29E2"/>
    <w:rsid w:val="74700A6C"/>
    <w:rsid w:val="74713467"/>
    <w:rsid w:val="747309CA"/>
    <w:rsid w:val="747B4E21"/>
    <w:rsid w:val="74883046"/>
    <w:rsid w:val="74896C30"/>
    <w:rsid w:val="748B05CC"/>
    <w:rsid w:val="748B4496"/>
    <w:rsid w:val="74920FD0"/>
    <w:rsid w:val="7493053A"/>
    <w:rsid w:val="74936A51"/>
    <w:rsid w:val="74955108"/>
    <w:rsid w:val="7499095B"/>
    <w:rsid w:val="749C4AF3"/>
    <w:rsid w:val="749F1FF4"/>
    <w:rsid w:val="749F6B8A"/>
    <w:rsid w:val="74A175F1"/>
    <w:rsid w:val="74A278C7"/>
    <w:rsid w:val="74A60ABE"/>
    <w:rsid w:val="74A740BE"/>
    <w:rsid w:val="74AC6B25"/>
    <w:rsid w:val="74B87FBF"/>
    <w:rsid w:val="74BB0B0F"/>
    <w:rsid w:val="74BF191E"/>
    <w:rsid w:val="74C50D7D"/>
    <w:rsid w:val="74CA112A"/>
    <w:rsid w:val="74CA626A"/>
    <w:rsid w:val="74CD321B"/>
    <w:rsid w:val="74CE141C"/>
    <w:rsid w:val="74D711E9"/>
    <w:rsid w:val="74DD3986"/>
    <w:rsid w:val="74E336B7"/>
    <w:rsid w:val="74E3799D"/>
    <w:rsid w:val="74EB6378"/>
    <w:rsid w:val="74EC0B01"/>
    <w:rsid w:val="74EC19AC"/>
    <w:rsid w:val="74ED6863"/>
    <w:rsid w:val="74EF085F"/>
    <w:rsid w:val="74F03A02"/>
    <w:rsid w:val="74F340AC"/>
    <w:rsid w:val="74F603CD"/>
    <w:rsid w:val="74F62DBC"/>
    <w:rsid w:val="74F668B2"/>
    <w:rsid w:val="74F73614"/>
    <w:rsid w:val="74F952BF"/>
    <w:rsid w:val="74FB598F"/>
    <w:rsid w:val="7502214E"/>
    <w:rsid w:val="75053A05"/>
    <w:rsid w:val="75084492"/>
    <w:rsid w:val="750D00B9"/>
    <w:rsid w:val="750F3A3D"/>
    <w:rsid w:val="75177BCC"/>
    <w:rsid w:val="7526436A"/>
    <w:rsid w:val="75266BBF"/>
    <w:rsid w:val="7527785A"/>
    <w:rsid w:val="75285A05"/>
    <w:rsid w:val="75331EE9"/>
    <w:rsid w:val="753F16D5"/>
    <w:rsid w:val="75402E67"/>
    <w:rsid w:val="7540518A"/>
    <w:rsid w:val="75413BD7"/>
    <w:rsid w:val="75433E7F"/>
    <w:rsid w:val="75442FF2"/>
    <w:rsid w:val="75480306"/>
    <w:rsid w:val="754826C7"/>
    <w:rsid w:val="75494938"/>
    <w:rsid w:val="754C2E94"/>
    <w:rsid w:val="754C46E1"/>
    <w:rsid w:val="754C6B3D"/>
    <w:rsid w:val="754C7F64"/>
    <w:rsid w:val="75537E41"/>
    <w:rsid w:val="755B2C17"/>
    <w:rsid w:val="756225A2"/>
    <w:rsid w:val="756868B8"/>
    <w:rsid w:val="756B769E"/>
    <w:rsid w:val="756D040C"/>
    <w:rsid w:val="756D3799"/>
    <w:rsid w:val="756E2EFB"/>
    <w:rsid w:val="7573636A"/>
    <w:rsid w:val="75745A8D"/>
    <w:rsid w:val="75787FC9"/>
    <w:rsid w:val="757B0F4D"/>
    <w:rsid w:val="757E664F"/>
    <w:rsid w:val="75843DDB"/>
    <w:rsid w:val="7587377D"/>
    <w:rsid w:val="758A52AF"/>
    <w:rsid w:val="758C2F4F"/>
    <w:rsid w:val="759252EF"/>
    <w:rsid w:val="759276A9"/>
    <w:rsid w:val="75940A02"/>
    <w:rsid w:val="75993A85"/>
    <w:rsid w:val="759E4D10"/>
    <w:rsid w:val="75A00C99"/>
    <w:rsid w:val="75A1338B"/>
    <w:rsid w:val="75A2006E"/>
    <w:rsid w:val="75A230B2"/>
    <w:rsid w:val="75AD61E9"/>
    <w:rsid w:val="75B21430"/>
    <w:rsid w:val="75BF3AE9"/>
    <w:rsid w:val="75C116C2"/>
    <w:rsid w:val="75CA7D23"/>
    <w:rsid w:val="75CE3FAB"/>
    <w:rsid w:val="75D27E22"/>
    <w:rsid w:val="75D44E5F"/>
    <w:rsid w:val="75D924FB"/>
    <w:rsid w:val="75DA7BB6"/>
    <w:rsid w:val="75DB08B2"/>
    <w:rsid w:val="75DB69E8"/>
    <w:rsid w:val="75DE6DCA"/>
    <w:rsid w:val="75E63D5A"/>
    <w:rsid w:val="75F15321"/>
    <w:rsid w:val="75F207A3"/>
    <w:rsid w:val="75F612F0"/>
    <w:rsid w:val="75F9181C"/>
    <w:rsid w:val="75FC7D1C"/>
    <w:rsid w:val="75FD49D4"/>
    <w:rsid w:val="76002262"/>
    <w:rsid w:val="76044C5D"/>
    <w:rsid w:val="76126D25"/>
    <w:rsid w:val="7615294E"/>
    <w:rsid w:val="76160ABB"/>
    <w:rsid w:val="7617405D"/>
    <w:rsid w:val="761A1481"/>
    <w:rsid w:val="761B4464"/>
    <w:rsid w:val="761C64AB"/>
    <w:rsid w:val="761D411B"/>
    <w:rsid w:val="761D56F4"/>
    <w:rsid w:val="7623412A"/>
    <w:rsid w:val="762400E1"/>
    <w:rsid w:val="762766AF"/>
    <w:rsid w:val="762F15B8"/>
    <w:rsid w:val="76326A38"/>
    <w:rsid w:val="76375C4C"/>
    <w:rsid w:val="76376FE1"/>
    <w:rsid w:val="76377102"/>
    <w:rsid w:val="76381A8A"/>
    <w:rsid w:val="7638445A"/>
    <w:rsid w:val="7639518D"/>
    <w:rsid w:val="763B4950"/>
    <w:rsid w:val="763E6DE6"/>
    <w:rsid w:val="76403881"/>
    <w:rsid w:val="764329AC"/>
    <w:rsid w:val="7645755A"/>
    <w:rsid w:val="76461E44"/>
    <w:rsid w:val="76462C1A"/>
    <w:rsid w:val="764903FC"/>
    <w:rsid w:val="764E59A5"/>
    <w:rsid w:val="76514C08"/>
    <w:rsid w:val="7653143E"/>
    <w:rsid w:val="7659362A"/>
    <w:rsid w:val="765B54D6"/>
    <w:rsid w:val="765D1540"/>
    <w:rsid w:val="76606C42"/>
    <w:rsid w:val="76632BB3"/>
    <w:rsid w:val="76684186"/>
    <w:rsid w:val="766906DF"/>
    <w:rsid w:val="76691DBF"/>
    <w:rsid w:val="766E69D2"/>
    <w:rsid w:val="7672477B"/>
    <w:rsid w:val="76737D0D"/>
    <w:rsid w:val="767652CD"/>
    <w:rsid w:val="76791075"/>
    <w:rsid w:val="7679271F"/>
    <w:rsid w:val="767E7BCE"/>
    <w:rsid w:val="76882A46"/>
    <w:rsid w:val="768D0280"/>
    <w:rsid w:val="768E1599"/>
    <w:rsid w:val="768F5F9F"/>
    <w:rsid w:val="76933A4D"/>
    <w:rsid w:val="769660A4"/>
    <w:rsid w:val="76970420"/>
    <w:rsid w:val="769C2B72"/>
    <w:rsid w:val="76A279CA"/>
    <w:rsid w:val="76A41FCC"/>
    <w:rsid w:val="76A61C43"/>
    <w:rsid w:val="76A67B34"/>
    <w:rsid w:val="76A72C39"/>
    <w:rsid w:val="76A9033B"/>
    <w:rsid w:val="76A96915"/>
    <w:rsid w:val="76B039F6"/>
    <w:rsid w:val="76B05BBF"/>
    <w:rsid w:val="76B15F34"/>
    <w:rsid w:val="76B20CA1"/>
    <w:rsid w:val="76B35E04"/>
    <w:rsid w:val="76B47AD6"/>
    <w:rsid w:val="76B63769"/>
    <w:rsid w:val="76B638EF"/>
    <w:rsid w:val="76BF7FA4"/>
    <w:rsid w:val="76C27904"/>
    <w:rsid w:val="76C54A39"/>
    <w:rsid w:val="76C66E1E"/>
    <w:rsid w:val="76C74D20"/>
    <w:rsid w:val="76D22600"/>
    <w:rsid w:val="76D80E74"/>
    <w:rsid w:val="76D90199"/>
    <w:rsid w:val="76D971F4"/>
    <w:rsid w:val="76DB6434"/>
    <w:rsid w:val="76E17F03"/>
    <w:rsid w:val="76E503F2"/>
    <w:rsid w:val="76E84BDC"/>
    <w:rsid w:val="76F212B6"/>
    <w:rsid w:val="76F919C0"/>
    <w:rsid w:val="76FF757F"/>
    <w:rsid w:val="770167CB"/>
    <w:rsid w:val="77021193"/>
    <w:rsid w:val="77062C53"/>
    <w:rsid w:val="77065E35"/>
    <w:rsid w:val="77073B3D"/>
    <w:rsid w:val="770B27FA"/>
    <w:rsid w:val="770B70AB"/>
    <w:rsid w:val="77145FCE"/>
    <w:rsid w:val="77162EED"/>
    <w:rsid w:val="7717096F"/>
    <w:rsid w:val="771B0435"/>
    <w:rsid w:val="771D5884"/>
    <w:rsid w:val="77291F0E"/>
    <w:rsid w:val="772F6123"/>
    <w:rsid w:val="773B6252"/>
    <w:rsid w:val="773E227E"/>
    <w:rsid w:val="77402D2E"/>
    <w:rsid w:val="774715A2"/>
    <w:rsid w:val="774849C1"/>
    <w:rsid w:val="7757139B"/>
    <w:rsid w:val="77582A5D"/>
    <w:rsid w:val="775861B5"/>
    <w:rsid w:val="775975DD"/>
    <w:rsid w:val="77624A99"/>
    <w:rsid w:val="77641EF6"/>
    <w:rsid w:val="77644DD0"/>
    <w:rsid w:val="776526C1"/>
    <w:rsid w:val="77656D86"/>
    <w:rsid w:val="777E5648"/>
    <w:rsid w:val="777F1354"/>
    <w:rsid w:val="77807865"/>
    <w:rsid w:val="7785080F"/>
    <w:rsid w:val="778B672F"/>
    <w:rsid w:val="778C34F8"/>
    <w:rsid w:val="77905B07"/>
    <w:rsid w:val="77910638"/>
    <w:rsid w:val="7793462E"/>
    <w:rsid w:val="779A38D3"/>
    <w:rsid w:val="779D4640"/>
    <w:rsid w:val="779D64FE"/>
    <w:rsid w:val="77A33DD6"/>
    <w:rsid w:val="77A70020"/>
    <w:rsid w:val="77A8127E"/>
    <w:rsid w:val="77AC6C64"/>
    <w:rsid w:val="77AD2167"/>
    <w:rsid w:val="77AE7978"/>
    <w:rsid w:val="77AF331B"/>
    <w:rsid w:val="77AF3995"/>
    <w:rsid w:val="77B042C2"/>
    <w:rsid w:val="77B36685"/>
    <w:rsid w:val="77B6442C"/>
    <w:rsid w:val="77BC6EFE"/>
    <w:rsid w:val="77C95A3B"/>
    <w:rsid w:val="77CA0EC2"/>
    <w:rsid w:val="77CB1717"/>
    <w:rsid w:val="77CD72E1"/>
    <w:rsid w:val="77D05274"/>
    <w:rsid w:val="77D05341"/>
    <w:rsid w:val="77D54935"/>
    <w:rsid w:val="77D91656"/>
    <w:rsid w:val="77DD1166"/>
    <w:rsid w:val="77DF498D"/>
    <w:rsid w:val="77EA71C2"/>
    <w:rsid w:val="77EB3978"/>
    <w:rsid w:val="77FA62E1"/>
    <w:rsid w:val="780A1F78"/>
    <w:rsid w:val="781270FA"/>
    <w:rsid w:val="781404B1"/>
    <w:rsid w:val="781D2907"/>
    <w:rsid w:val="78205DC5"/>
    <w:rsid w:val="782978A7"/>
    <w:rsid w:val="782C38B4"/>
    <w:rsid w:val="78306EBD"/>
    <w:rsid w:val="78327EB2"/>
    <w:rsid w:val="783436C5"/>
    <w:rsid w:val="78392B4B"/>
    <w:rsid w:val="7842124D"/>
    <w:rsid w:val="78452A48"/>
    <w:rsid w:val="78482365"/>
    <w:rsid w:val="784970F3"/>
    <w:rsid w:val="78510E7F"/>
    <w:rsid w:val="7852630F"/>
    <w:rsid w:val="785349C1"/>
    <w:rsid w:val="7855364D"/>
    <w:rsid w:val="785617E3"/>
    <w:rsid w:val="785A5290"/>
    <w:rsid w:val="787466AD"/>
    <w:rsid w:val="78777631"/>
    <w:rsid w:val="787A785F"/>
    <w:rsid w:val="787B5CC2"/>
    <w:rsid w:val="787D0D2B"/>
    <w:rsid w:val="787D5635"/>
    <w:rsid w:val="78807F41"/>
    <w:rsid w:val="788646C8"/>
    <w:rsid w:val="7886718C"/>
    <w:rsid w:val="788A4C3A"/>
    <w:rsid w:val="788C1D6D"/>
    <w:rsid w:val="788C527F"/>
    <w:rsid w:val="788E4AA8"/>
    <w:rsid w:val="78905FDD"/>
    <w:rsid w:val="78945443"/>
    <w:rsid w:val="78964CF0"/>
    <w:rsid w:val="789979FC"/>
    <w:rsid w:val="789A127A"/>
    <w:rsid w:val="789C1DEF"/>
    <w:rsid w:val="78A029F4"/>
    <w:rsid w:val="78A055B6"/>
    <w:rsid w:val="78A21C94"/>
    <w:rsid w:val="78A6624E"/>
    <w:rsid w:val="78A676DE"/>
    <w:rsid w:val="78B01394"/>
    <w:rsid w:val="78B04A7A"/>
    <w:rsid w:val="78B47066"/>
    <w:rsid w:val="78B743E4"/>
    <w:rsid w:val="78B95344"/>
    <w:rsid w:val="78BA2369"/>
    <w:rsid w:val="78BC33A4"/>
    <w:rsid w:val="78C10572"/>
    <w:rsid w:val="78C2422D"/>
    <w:rsid w:val="78C351FF"/>
    <w:rsid w:val="78C5518B"/>
    <w:rsid w:val="78CB0978"/>
    <w:rsid w:val="78CB6557"/>
    <w:rsid w:val="78D51B53"/>
    <w:rsid w:val="78D9213F"/>
    <w:rsid w:val="78DE6D7A"/>
    <w:rsid w:val="78DF2AEE"/>
    <w:rsid w:val="78E1434F"/>
    <w:rsid w:val="78E33BB7"/>
    <w:rsid w:val="78E421E4"/>
    <w:rsid w:val="78ED173B"/>
    <w:rsid w:val="78ED2AF3"/>
    <w:rsid w:val="78EE0575"/>
    <w:rsid w:val="78F86522"/>
    <w:rsid w:val="78F87700"/>
    <w:rsid w:val="78FA7C0B"/>
    <w:rsid w:val="78FF5176"/>
    <w:rsid w:val="79001EB6"/>
    <w:rsid w:val="790877A8"/>
    <w:rsid w:val="790A780A"/>
    <w:rsid w:val="790D043F"/>
    <w:rsid w:val="790D2DE1"/>
    <w:rsid w:val="791040B8"/>
    <w:rsid w:val="79144F31"/>
    <w:rsid w:val="79157CD1"/>
    <w:rsid w:val="791A224A"/>
    <w:rsid w:val="7928775C"/>
    <w:rsid w:val="792A2958"/>
    <w:rsid w:val="792A7F85"/>
    <w:rsid w:val="792D3757"/>
    <w:rsid w:val="792E2BFA"/>
    <w:rsid w:val="79321CA9"/>
    <w:rsid w:val="79331EF0"/>
    <w:rsid w:val="79372FD8"/>
    <w:rsid w:val="79385BCB"/>
    <w:rsid w:val="793B232B"/>
    <w:rsid w:val="7941257D"/>
    <w:rsid w:val="79420CB1"/>
    <w:rsid w:val="79443502"/>
    <w:rsid w:val="79444A80"/>
    <w:rsid w:val="79483EDC"/>
    <w:rsid w:val="79486AD0"/>
    <w:rsid w:val="794B1B73"/>
    <w:rsid w:val="79566C9F"/>
    <w:rsid w:val="795819BB"/>
    <w:rsid w:val="795C2E78"/>
    <w:rsid w:val="795F3613"/>
    <w:rsid w:val="796108B4"/>
    <w:rsid w:val="79610F9D"/>
    <w:rsid w:val="79641909"/>
    <w:rsid w:val="796440A2"/>
    <w:rsid w:val="79647388"/>
    <w:rsid w:val="7965252D"/>
    <w:rsid w:val="79652A31"/>
    <w:rsid w:val="7969052E"/>
    <w:rsid w:val="796A1264"/>
    <w:rsid w:val="796D46C6"/>
    <w:rsid w:val="796E7483"/>
    <w:rsid w:val="7972406F"/>
    <w:rsid w:val="79733B43"/>
    <w:rsid w:val="79745C84"/>
    <w:rsid w:val="79756251"/>
    <w:rsid w:val="797926D7"/>
    <w:rsid w:val="797D4C9D"/>
    <w:rsid w:val="79802062"/>
    <w:rsid w:val="79812456"/>
    <w:rsid w:val="79847C38"/>
    <w:rsid w:val="79884EF0"/>
    <w:rsid w:val="79895970"/>
    <w:rsid w:val="798A44DB"/>
    <w:rsid w:val="79904D77"/>
    <w:rsid w:val="7991521E"/>
    <w:rsid w:val="79917D7E"/>
    <w:rsid w:val="79933281"/>
    <w:rsid w:val="79952007"/>
    <w:rsid w:val="799C146A"/>
    <w:rsid w:val="799C7D8C"/>
    <w:rsid w:val="79A0232D"/>
    <w:rsid w:val="79A05855"/>
    <w:rsid w:val="79A2767A"/>
    <w:rsid w:val="79A31F5D"/>
    <w:rsid w:val="79A84430"/>
    <w:rsid w:val="79AC1C2C"/>
    <w:rsid w:val="79AF133F"/>
    <w:rsid w:val="79AF4080"/>
    <w:rsid w:val="79B55FCD"/>
    <w:rsid w:val="79B57EE0"/>
    <w:rsid w:val="79B7682A"/>
    <w:rsid w:val="79BD1B44"/>
    <w:rsid w:val="79C008CD"/>
    <w:rsid w:val="79C00C72"/>
    <w:rsid w:val="79C14150"/>
    <w:rsid w:val="79C96FDE"/>
    <w:rsid w:val="79CD4ECA"/>
    <w:rsid w:val="79D4783E"/>
    <w:rsid w:val="79D558FF"/>
    <w:rsid w:val="79D71E97"/>
    <w:rsid w:val="79E55E84"/>
    <w:rsid w:val="79EB0148"/>
    <w:rsid w:val="79EE4279"/>
    <w:rsid w:val="79F0241B"/>
    <w:rsid w:val="79F10AA1"/>
    <w:rsid w:val="79F248DD"/>
    <w:rsid w:val="79F644B7"/>
    <w:rsid w:val="79FB19AC"/>
    <w:rsid w:val="79FC02EE"/>
    <w:rsid w:val="79FE457A"/>
    <w:rsid w:val="79FE61B3"/>
    <w:rsid w:val="79FF3C35"/>
    <w:rsid w:val="79FF6EE2"/>
    <w:rsid w:val="7A00281E"/>
    <w:rsid w:val="7A002CCD"/>
    <w:rsid w:val="7A007C03"/>
    <w:rsid w:val="7A083DB2"/>
    <w:rsid w:val="7A0E0448"/>
    <w:rsid w:val="7A101951"/>
    <w:rsid w:val="7A124E54"/>
    <w:rsid w:val="7A1366AD"/>
    <w:rsid w:val="7A1833F6"/>
    <w:rsid w:val="7A184AB4"/>
    <w:rsid w:val="7A1F27BA"/>
    <w:rsid w:val="7A2146C1"/>
    <w:rsid w:val="7A2606A1"/>
    <w:rsid w:val="7A2F273F"/>
    <w:rsid w:val="7A31444B"/>
    <w:rsid w:val="7A3A4D14"/>
    <w:rsid w:val="7A3E2725"/>
    <w:rsid w:val="7A3E3081"/>
    <w:rsid w:val="7A3F670C"/>
    <w:rsid w:val="7A4543A9"/>
    <w:rsid w:val="7A5223BA"/>
    <w:rsid w:val="7A5370A9"/>
    <w:rsid w:val="7A555967"/>
    <w:rsid w:val="7A5720C5"/>
    <w:rsid w:val="7A5C2AF2"/>
    <w:rsid w:val="7A5D095A"/>
    <w:rsid w:val="7A5E3686"/>
    <w:rsid w:val="7A5E410E"/>
    <w:rsid w:val="7A614D82"/>
    <w:rsid w:val="7A6535D9"/>
    <w:rsid w:val="7A6648DE"/>
    <w:rsid w:val="7A676ADC"/>
    <w:rsid w:val="7A677093"/>
    <w:rsid w:val="7A682147"/>
    <w:rsid w:val="7A696FD9"/>
    <w:rsid w:val="7A73107E"/>
    <w:rsid w:val="7A735DBF"/>
    <w:rsid w:val="7A737D33"/>
    <w:rsid w:val="7A776D77"/>
    <w:rsid w:val="7A795AFD"/>
    <w:rsid w:val="7A7F5CE5"/>
    <w:rsid w:val="7A823744"/>
    <w:rsid w:val="7A827357"/>
    <w:rsid w:val="7A8C6DCE"/>
    <w:rsid w:val="7A8E0021"/>
    <w:rsid w:val="7A923810"/>
    <w:rsid w:val="7A967E71"/>
    <w:rsid w:val="7A973866"/>
    <w:rsid w:val="7A9949E3"/>
    <w:rsid w:val="7A9B28B3"/>
    <w:rsid w:val="7A9C7667"/>
    <w:rsid w:val="7AA646DD"/>
    <w:rsid w:val="7AA75D88"/>
    <w:rsid w:val="7AAE34A3"/>
    <w:rsid w:val="7AB1329A"/>
    <w:rsid w:val="7AB20C87"/>
    <w:rsid w:val="7AB26F5C"/>
    <w:rsid w:val="7AB657A6"/>
    <w:rsid w:val="7ABC4B5B"/>
    <w:rsid w:val="7ABE2148"/>
    <w:rsid w:val="7AC06FCD"/>
    <w:rsid w:val="7AC76B64"/>
    <w:rsid w:val="7AC9024C"/>
    <w:rsid w:val="7AC93116"/>
    <w:rsid w:val="7AD3654C"/>
    <w:rsid w:val="7AD65055"/>
    <w:rsid w:val="7AD743F9"/>
    <w:rsid w:val="7AD816BB"/>
    <w:rsid w:val="7ADE2EB1"/>
    <w:rsid w:val="7ADE49D7"/>
    <w:rsid w:val="7ADF1211"/>
    <w:rsid w:val="7AE067A6"/>
    <w:rsid w:val="7AE17C8E"/>
    <w:rsid w:val="7AE85A57"/>
    <w:rsid w:val="7AF17C45"/>
    <w:rsid w:val="7AF36EA0"/>
    <w:rsid w:val="7AF46B72"/>
    <w:rsid w:val="7AF758CF"/>
    <w:rsid w:val="7AF7724E"/>
    <w:rsid w:val="7AF83425"/>
    <w:rsid w:val="7AF9632C"/>
    <w:rsid w:val="7B00543D"/>
    <w:rsid w:val="7B0072FD"/>
    <w:rsid w:val="7B015880"/>
    <w:rsid w:val="7B045992"/>
    <w:rsid w:val="7B06410C"/>
    <w:rsid w:val="7B0720A7"/>
    <w:rsid w:val="7B083D91"/>
    <w:rsid w:val="7B085DA3"/>
    <w:rsid w:val="7B0A4DE9"/>
    <w:rsid w:val="7B120DC6"/>
    <w:rsid w:val="7B15744B"/>
    <w:rsid w:val="7B163A6B"/>
    <w:rsid w:val="7B1D14EC"/>
    <w:rsid w:val="7B206ED4"/>
    <w:rsid w:val="7B276F1B"/>
    <w:rsid w:val="7B2A7C77"/>
    <w:rsid w:val="7B2C7464"/>
    <w:rsid w:val="7B2D07A7"/>
    <w:rsid w:val="7B31571F"/>
    <w:rsid w:val="7B3B1C88"/>
    <w:rsid w:val="7B3C7DB9"/>
    <w:rsid w:val="7B3F1868"/>
    <w:rsid w:val="7B4B2C88"/>
    <w:rsid w:val="7B4B78BD"/>
    <w:rsid w:val="7B5B3EF1"/>
    <w:rsid w:val="7B5D695D"/>
    <w:rsid w:val="7B611FCE"/>
    <w:rsid w:val="7B614732"/>
    <w:rsid w:val="7B67014F"/>
    <w:rsid w:val="7B6718D9"/>
    <w:rsid w:val="7B676120"/>
    <w:rsid w:val="7B6C1628"/>
    <w:rsid w:val="7B712812"/>
    <w:rsid w:val="7B726D74"/>
    <w:rsid w:val="7B74769B"/>
    <w:rsid w:val="7B7763CA"/>
    <w:rsid w:val="7B7862CB"/>
    <w:rsid w:val="7B7E53AB"/>
    <w:rsid w:val="7B8251EA"/>
    <w:rsid w:val="7B865D1D"/>
    <w:rsid w:val="7B8A593A"/>
    <w:rsid w:val="7B8F7843"/>
    <w:rsid w:val="7B947C5F"/>
    <w:rsid w:val="7B9601D8"/>
    <w:rsid w:val="7B986491"/>
    <w:rsid w:val="7B9A14D4"/>
    <w:rsid w:val="7B9A3544"/>
    <w:rsid w:val="7BA03361"/>
    <w:rsid w:val="7BA17E51"/>
    <w:rsid w:val="7BB164FD"/>
    <w:rsid w:val="7BB26AFF"/>
    <w:rsid w:val="7BB307DF"/>
    <w:rsid w:val="7BB5259E"/>
    <w:rsid w:val="7BBB576D"/>
    <w:rsid w:val="7BBE4C0F"/>
    <w:rsid w:val="7BBF1EDD"/>
    <w:rsid w:val="7BC20FBE"/>
    <w:rsid w:val="7BC62951"/>
    <w:rsid w:val="7BCA0B19"/>
    <w:rsid w:val="7BCD1B9D"/>
    <w:rsid w:val="7BDF1587"/>
    <w:rsid w:val="7BE11C78"/>
    <w:rsid w:val="7BE40A3A"/>
    <w:rsid w:val="7BEC7571"/>
    <w:rsid w:val="7BED0926"/>
    <w:rsid w:val="7BEF3535"/>
    <w:rsid w:val="7BF055F8"/>
    <w:rsid w:val="7BF55A14"/>
    <w:rsid w:val="7BF839F0"/>
    <w:rsid w:val="7BF925E4"/>
    <w:rsid w:val="7BFA6D02"/>
    <w:rsid w:val="7BFD2FF1"/>
    <w:rsid w:val="7C002A35"/>
    <w:rsid w:val="7C004CB4"/>
    <w:rsid w:val="7C012101"/>
    <w:rsid w:val="7C014F9D"/>
    <w:rsid w:val="7C043085"/>
    <w:rsid w:val="7C05655F"/>
    <w:rsid w:val="7C0758F4"/>
    <w:rsid w:val="7C09750D"/>
    <w:rsid w:val="7C0E2D47"/>
    <w:rsid w:val="7C241BD9"/>
    <w:rsid w:val="7C245B22"/>
    <w:rsid w:val="7C245B39"/>
    <w:rsid w:val="7C2B4250"/>
    <w:rsid w:val="7C2D4B7E"/>
    <w:rsid w:val="7C2E4D3B"/>
    <w:rsid w:val="7C2F5C14"/>
    <w:rsid w:val="7C3670D8"/>
    <w:rsid w:val="7C372E86"/>
    <w:rsid w:val="7C373F99"/>
    <w:rsid w:val="7C3A7CDC"/>
    <w:rsid w:val="7C3B7665"/>
    <w:rsid w:val="7C3D65D0"/>
    <w:rsid w:val="7C413152"/>
    <w:rsid w:val="7C421437"/>
    <w:rsid w:val="7C45606D"/>
    <w:rsid w:val="7C4B37FA"/>
    <w:rsid w:val="7C4C2038"/>
    <w:rsid w:val="7C4E1243"/>
    <w:rsid w:val="7C5274E9"/>
    <w:rsid w:val="7C5962F2"/>
    <w:rsid w:val="7C647EE6"/>
    <w:rsid w:val="7C6A2A2A"/>
    <w:rsid w:val="7C6C17B0"/>
    <w:rsid w:val="7C715C38"/>
    <w:rsid w:val="7C725339"/>
    <w:rsid w:val="7C75012C"/>
    <w:rsid w:val="7C750801"/>
    <w:rsid w:val="7C765C2B"/>
    <w:rsid w:val="7C7A0AC6"/>
    <w:rsid w:val="7C7A595E"/>
    <w:rsid w:val="7C7B6F39"/>
    <w:rsid w:val="7C7C3ED1"/>
    <w:rsid w:val="7C831D89"/>
    <w:rsid w:val="7C88244F"/>
    <w:rsid w:val="7C8B2AE4"/>
    <w:rsid w:val="7C91376E"/>
    <w:rsid w:val="7C931FEB"/>
    <w:rsid w:val="7C942F19"/>
    <w:rsid w:val="7C946ACB"/>
    <w:rsid w:val="7C9A6998"/>
    <w:rsid w:val="7C9C0AAB"/>
    <w:rsid w:val="7CA11463"/>
    <w:rsid w:val="7CA36DFB"/>
    <w:rsid w:val="7CA6413B"/>
    <w:rsid w:val="7CAA0B66"/>
    <w:rsid w:val="7CAA2DB7"/>
    <w:rsid w:val="7CAF6DAA"/>
    <w:rsid w:val="7CB36AA7"/>
    <w:rsid w:val="7CBD775B"/>
    <w:rsid w:val="7CBF7570"/>
    <w:rsid w:val="7CC12988"/>
    <w:rsid w:val="7CC2583C"/>
    <w:rsid w:val="7CCF1914"/>
    <w:rsid w:val="7CD03486"/>
    <w:rsid w:val="7CD1280C"/>
    <w:rsid w:val="7CD159B9"/>
    <w:rsid w:val="7CD2465F"/>
    <w:rsid w:val="7CD94710"/>
    <w:rsid w:val="7CDA5748"/>
    <w:rsid w:val="7CDC27AB"/>
    <w:rsid w:val="7CDE2588"/>
    <w:rsid w:val="7CDE59D2"/>
    <w:rsid w:val="7CDE6987"/>
    <w:rsid w:val="7CE308A1"/>
    <w:rsid w:val="7CE35C3F"/>
    <w:rsid w:val="7CE5627E"/>
    <w:rsid w:val="7CE763C5"/>
    <w:rsid w:val="7CE93C72"/>
    <w:rsid w:val="7CE95221"/>
    <w:rsid w:val="7CEF15F6"/>
    <w:rsid w:val="7CEF7C0A"/>
    <w:rsid w:val="7CF70948"/>
    <w:rsid w:val="7CFA011A"/>
    <w:rsid w:val="7CFA4897"/>
    <w:rsid w:val="7D0324E0"/>
    <w:rsid w:val="7D041FB4"/>
    <w:rsid w:val="7D0529FA"/>
    <w:rsid w:val="7D0F6C8D"/>
    <w:rsid w:val="7D1657A2"/>
    <w:rsid w:val="7D1F2F66"/>
    <w:rsid w:val="7D1F42B2"/>
    <w:rsid w:val="7D200BD5"/>
    <w:rsid w:val="7D2202C6"/>
    <w:rsid w:val="7D283F97"/>
    <w:rsid w:val="7D2C636B"/>
    <w:rsid w:val="7D2C7005"/>
    <w:rsid w:val="7D301A44"/>
    <w:rsid w:val="7D3123F2"/>
    <w:rsid w:val="7D385866"/>
    <w:rsid w:val="7D3932E9"/>
    <w:rsid w:val="7D396697"/>
    <w:rsid w:val="7D3D7A43"/>
    <w:rsid w:val="7D401B48"/>
    <w:rsid w:val="7D40623D"/>
    <w:rsid w:val="7D413001"/>
    <w:rsid w:val="7D426A96"/>
    <w:rsid w:val="7D4E6401"/>
    <w:rsid w:val="7D541255"/>
    <w:rsid w:val="7D5A1439"/>
    <w:rsid w:val="7D5B6EBA"/>
    <w:rsid w:val="7D5C10B9"/>
    <w:rsid w:val="7D62313B"/>
    <w:rsid w:val="7D672CCD"/>
    <w:rsid w:val="7D67744A"/>
    <w:rsid w:val="7D68154A"/>
    <w:rsid w:val="7D693232"/>
    <w:rsid w:val="7D6B30B0"/>
    <w:rsid w:val="7D6F22D8"/>
    <w:rsid w:val="7D701DA4"/>
    <w:rsid w:val="7D7157DB"/>
    <w:rsid w:val="7D757547"/>
    <w:rsid w:val="7D7961BF"/>
    <w:rsid w:val="7D7A5320"/>
    <w:rsid w:val="7D7B196D"/>
    <w:rsid w:val="7D7D1CB5"/>
    <w:rsid w:val="7D7F4142"/>
    <w:rsid w:val="7D80687A"/>
    <w:rsid w:val="7D806E76"/>
    <w:rsid w:val="7D812B7D"/>
    <w:rsid w:val="7D822962"/>
    <w:rsid w:val="7D85227D"/>
    <w:rsid w:val="7D876187"/>
    <w:rsid w:val="7D91028E"/>
    <w:rsid w:val="7D91347C"/>
    <w:rsid w:val="7D91756A"/>
    <w:rsid w:val="7D9322C1"/>
    <w:rsid w:val="7D977ABB"/>
    <w:rsid w:val="7D9D1B22"/>
    <w:rsid w:val="7DAD1C5C"/>
    <w:rsid w:val="7DB364A9"/>
    <w:rsid w:val="7DB668BA"/>
    <w:rsid w:val="7DB67CA7"/>
    <w:rsid w:val="7DBA2C18"/>
    <w:rsid w:val="7DBA340C"/>
    <w:rsid w:val="7DBB7B54"/>
    <w:rsid w:val="7DBE08C6"/>
    <w:rsid w:val="7DC14660"/>
    <w:rsid w:val="7DC34BE6"/>
    <w:rsid w:val="7DC46201"/>
    <w:rsid w:val="7DC50AE8"/>
    <w:rsid w:val="7DC64872"/>
    <w:rsid w:val="7DCB716E"/>
    <w:rsid w:val="7DCD2541"/>
    <w:rsid w:val="7DCD5EF4"/>
    <w:rsid w:val="7DD0292D"/>
    <w:rsid w:val="7DD40CDA"/>
    <w:rsid w:val="7DD42480"/>
    <w:rsid w:val="7DD5468E"/>
    <w:rsid w:val="7DD569D4"/>
    <w:rsid w:val="7DDB0D59"/>
    <w:rsid w:val="7DDC7E2D"/>
    <w:rsid w:val="7DDE03A5"/>
    <w:rsid w:val="7DDE2E91"/>
    <w:rsid w:val="7DE66142"/>
    <w:rsid w:val="7DE71485"/>
    <w:rsid w:val="7DEF08BC"/>
    <w:rsid w:val="7DEF1F20"/>
    <w:rsid w:val="7DF73832"/>
    <w:rsid w:val="7DFB6696"/>
    <w:rsid w:val="7DFE2B0E"/>
    <w:rsid w:val="7E0605FE"/>
    <w:rsid w:val="7E075EC9"/>
    <w:rsid w:val="7E086FD3"/>
    <w:rsid w:val="7E0E0D0C"/>
    <w:rsid w:val="7E0F6B80"/>
    <w:rsid w:val="7E116181"/>
    <w:rsid w:val="7E124772"/>
    <w:rsid w:val="7E176643"/>
    <w:rsid w:val="7E1E7A06"/>
    <w:rsid w:val="7E217729"/>
    <w:rsid w:val="7E223400"/>
    <w:rsid w:val="7E252A7A"/>
    <w:rsid w:val="7E2B1BC6"/>
    <w:rsid w:val="7E2B453F"/>
    <w:rsid w:val="7E2B4D75"/>
    <w:rsid w:val="7E30405D"/>
    <w:rsid w:val="7E327E17"/>
    <w:rsid w:val="7E3819A4"/>
    <w:rsid w:val="7E3B3875"/>
    <w:rsid w:val="7E3D5F81"/>
    <w:rsid w:val="7E3F05A3"/>
    <w:rsid w:val="7E46233B"/>
    <w:rsid w:val="7E4862D8"/>
    <w:rsid w:val="7E4B1471"/>
    <w:rsid w:val="7E4F7DF3"/>
    <w:rsid w:val="7E502C4A"/>
    <w:rsid w:val="7E515325"/>
    <w:rsid w:val="7E573202"/>
    <w:rsid w:val="7E585F43"/>
    <w:rsid w:val="7E611DDF"/>
    <w:rsid w:val="7E6305E6"/>
    <w:rsid w:val="7E6312C4"/>
    <w:rsid w:val="7E6A7F71"/>
    <w:rsid w:val="7E6E1F36"/>
    <w:rsid w:val="7E6F2F72"/>
    <w:rsid w:val="7E7336C3"/>
    <w:rsid w:val="7E7546C2"/>
    <w:rsid w:val="7E7B78A5"/>
    <w:rsid w:val="7E8549E2"/>
    <w:rsid w:val="7E854E66"/>
    <w:rsid w:val="7E8738E8"/>
    <w:rsid w:val="7E8B3A17"/>
    <w:rsid w:val="7E8D75A6"/>
    <w:rsid w:val="7E9114B5"/>
    <w:rsid w:val="7E963D8B"/>
    <w:rsid w:val="7E970E40"/>
    <w:rsid w:val="7E9A1DC5"/>
    <w:rsid w:val="7E9A331D"/>
    <w:rsid w:val="7E9C352B"/>
    <w:rsid w:val="7EA01E7C"/>
    <w:rsid w:val="7EA02AE7"/>
    <w:rsid w:val="7EA34C53"/>
    <w:rsid w:val="7EA37BEA"/>
    <w:rsid w:val="7EA67DD6"/>
    <w:rsid w:val="7EA810C2"/>
    <w:rsid w:val="7EAB1657"/>
    <w:rsid w:val="7EAE51E2"/>
    <w:rsid w:val="7EB2746C"/>
    <w:rsid w:val="7EB416EA"/>
    <w:rsid w:val="7EB96DF7"/>
    <w:rsid w:val="7EBE622B"/>
    <w:rsid w:val="7EC34B1F"/>
    <w:rsid w:val="7EC8360C"/>
    <w:rsid w:val="7ECC4447"/>
    <w:rsid w:val="7ECE1EB1"/>
    <w:rsid w:val="7ED52EA3"/>
    <w:rsid w:val="7ED55715"/>
    <w:rsid w:val="7EE34720"/>
    <w:rsid w:val="7EEC0825"/>
    <w:rsid w:val="7EEC3055"/>
    <w:rsid w:val="7EF127D4"/>
    <w:rsid w:val="7EF16F50"/>
    <w:rsid w:val="7EF41170"/>
    <w:rsid w:val="7EF43E4D"/>
    <w:rsid w:val="7EF5437F"/>
    <w:rsid w:val="7EFA16FF"/>
    <w:rsid w:val="7EFE40F3"/>
    <w:rsid w:val="7F033F66"/>
    <w:rsid w:val="7F035F71"/>
    <w:rsid w:val="7F0B49A4"/>
    <w:rsid w:val="7F0C311D"/>
    <w:rsid w:val="7F0D5E40"/>
    <w:rsid w:val="7F113580"/>
    <w:rsid w:val="7F12016F"/>
    <w:rsid w:val="7F162657"/>
    <w:rsid w:val="7F174C12"/>
    <w:rsid w:val="7F183E4D"/>
    <w:rsid w:val="7F197110"/>
    <w:rsid w:val="7F1C32AB"/>
    <w:rsid w:val="7F205BBD"/>
    <w:rsid w:val="7F2C5072"/>
    <w:rsid w:val="7F2E0549"/>
    <w:rsid w:val="7F324490"/>
    <w:rsid w:val="7F360F8D"/>
    <w:rsid w:val="7F376D4E"/>
    <w:rsid w:val="7F3A52C0"/>
    <w:rsid w:val="7F3F4359"/>
    <w:rsid w:val="7F4D648C"/>
    <w:rsid w:val="7F530919"/>
    <w:rsid w:val="7F5979F4"/>
    <w:rsid w:val="7F5A5761"/>
    <w:rsid w:val="7F5A6D0E"/>
    <w:rsid w:val="7F6079A0"/>
    <w:rsid w:val="7F697103"/>
    <w:rsid w:val="7F75678B"/>
    <w:rsid w:val="7F7978FB"/>
    <w:rsid w:val="7F82695A"/>
    <w:rsid w:val="7F834D4C"/>
    <w:rsid w:val="7F840D3E"/>
    <w:rsid w:val="7F8C6BC4"/>
    <w:rsid w:val="7F8D2652"/>
    <w:rsid w:val="7F9338E6"/>
    <w:rsid w:val="7F93675A"/>
    <w:rsid w:val="7F9574E6"/>
    <w:rsid w:val="7F982BE1"/>
    <w:rsid w:val="7F99076F"/>
    <w:rsid w:val="7F9969E7"/>
    <w:rsid w:val="7F9B7514"/>
    <w:rsid w:val="7FA112F3"/>
    <w:rsid w:val="7FA3032E"/>
    <w:rsid w:val="7FA63B8C"/>
    <w:rsid w:val="7FA731FC"/>
    <w:rsid w:val="7FB34A90"/>
    <w:rsid w:val="7FB532D9"/>
    <w:rsid w:val="7FBB13E0"/>
    <w:rsid w:val="7FC1769D"/>
    <w:rsid w:val="7FC92765"/>
    <w:rsid w:val="7FCD620F"/>
    <w:rsid w:val="7FCE0820"/>
    <w:rsid w:val="7FCE0D8B"/>
    <w:rsid w:val="7FD20C76"/>
    <w:rsid w:val="7FD3254D"/>
    <w:rsid w:val="7FD3473A"/>
    <w:rsid w:val="7FD52A46"/>
    <w:rsid w:val="7FDB0498"/>
    <w:rsid w:val="7FE747F0"/>
    <w:rsid w:val="7FEA39F1"/>
    <w:rsid w:val="7FF40073"/>
    <w:rsid w:val="7FFA7D81"/>
    <w:rsid w:val="7FFB4A3B"/>
    <w:rsid w:val="7FFF2FF2"/>
    <w:rsid w:val="7FFF63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kinsoku/>
      <w:wordWrap w:val="0"/>
      <w:ind w:firstLine="0" w:firstLineChars="0"/>
      <w:jc w:val="both"/>
    </w:pPr>
    <w:rPr>
      <w:rFonts w:ascii="Consolas" w:hAnsi="Consolas" w:eastAsia="宋体" w:cs="Times New Roman"/>
      <w:w w:val="100"/>
      <w:kern w:val="2"/>
      <w:sz w:val="16"/>
      <w:lang w:val="en-US" w:eastAsia="zh-CN"/>
    </w:rPr>
  </w:style>
  <w:style w:type="paragraph" w:styleId="2">
    <w:name w:val="heading 1"/>
    <w:basedOn w:val="1"/>
    <w:next w:val="1"/>
    <w:qFormat/>
    <w:uiPriority w:val="9"/>
    <w:pPr>
      <w:keepNext/>
      <w:keepLines/>
      <w:numPr>
        <w:ilvl w:val="0"/>
        <w:numId w:val="1"/>
      </w:numPr>
      <w:spacing w:before="40" w:beforeLines="0" w:beforeAutospacing="0" w:after="40" w:afterLines="0" w:afterAutospacing="0" w:line="240" w:lineRule="auto"/>
      <w:jc w:val="center"/>
      <w:outlineLvl w:val="0"/>
    </w:pPr>
    <w:rPr>
      <w:rFonts w:ascii="Times New Roman" w:hAnsi="Times New Roman" w:eastAsia="微软雅黑"/>
      <w:b/>
      <w:kern w:val="44"/>
      <w:sz w:val="32"/>
    </w:rPr>
  </w:style>
  <w:style w:type="paragraph" w:styleId="3">
    <w:name w:val="heading 2"/>
    <w:basedOn w:val="1"/>
    <w:next w:val="1"/>
    <w:link w:val="38"/>
    <w:unhideWhenUsed/>
    <w:qFormat/>
    <w:uiPriority w:val="9"/>
    <w:pPr>
      <w:keepNext/>
      <w:keepLines/>
      <w:numPr>
        <w:ilvl w:val="1"/>
        <w:numId w:val="1"/>
      </w:numPr>
      <w:pBdr>
        <w:top w:val="single" w:color="C0504D" w:sz="18" w:space="1"/>
        <w:left w:val="single" w:color="C0504D" w:sz="18" w:space="4"/>
        <w:bottom w:val="single" w:color="C0504D" w:sz="18" w:space="1"/>
        <w:right w:val="single" w:color="C0504D" w:sz="18" w:space="4"/>
      </w:pBdr>
      <w:tabs>
        <w:tab w:val="left" w:pos="0"/>
        <w:tab w:val="left" w:pos="432"/>
        <w:tab w:val="clear" w:pos="575"/>
      </w:tabs>
      <w:spacing w:before="50" w:beforeLines="50" w:beforeAutospacing="0" w:after="50" w:afterLines="50" w:afterAutospacing="0" w:line="240" w:lineRule="auto"/>
      <w:ind w:left="0" w:firstLine="283" w:firstLineChars="0"/>
      <w:jc w:val="left"/>
      <w:outlineLvl w:val="1"/>
    </w:pPr>
    <w:rPr>
      <w:rFonts w:ascii="Arial" w:hAnsi="Arial" w:eastAsia="微软雅黑"/>
      <w:b/>
      <w:color w:val="C00000"/>
      <w:sz w:val="28"/>
    </w:rPr>
  </w:style>
  <w:style w:type="paragraph" w:styleId="4">
    <w:name w:val="heading 3"/>
    <w:basedOn w:val="1"/>
    <w:next w:val="1"/>
    <w:link w:val="40"/>
    <w:unhideWhenUsed/>
    <w:qFormat/>
    <w:uiPriority w:val="9"/>
    <w:pPr>
      <w:keepNext w:val="0"/>
      <w:keepLines w:val="0"/>
      <w:numPr>
        <w:ilvl w:val="2"/>
        <w:numId w:val="1"/>
      </w:numPr>
      <w:pBdr>
        <w:top w:val="none" w:color="auto" w:sz="0" w:space="1"/>
        <w:left w:val="single" w:color="E5B8B7" w:sz="48" w:space="4"/>
        <w:bottom w:val="none" w:color="auto" w:sz="0" w:space="1"/>
        <w:right w:val="single" w:color="E5B8B7" w:sz="48" w:space="4"/>
      </w:pBdr>
      <w:tabs>
        <w:tab w:val="left" w:pos="-105"/>
        <w:tab w:val="left" w:pos="210"/>
        <w:tab w:val="clear" w:pos="720"/>
      </w:tabs>
      <w:spacing w:beforeLines="0" w:beforeAutospacing="0" w:afterLines="0" w:afterAutospacing="0" w:line="240" w:lineRule="auto"/>
      <w:ind w:left="0" w:firstLine="384"/>
      <w:jc w:val="left"/>
      <w:outlineLvl w:val="2"/>
    </w:pPr>
    <w:rPr>
      <w:rFonts w:eastAsia="新宋体"/>
      <w:b/>
      <w:color w:val="C0504D"/>
      <w:sz w:val="21"/>
    </w:rPr>
  </w:style>
  <w:style w:type="paragraph" w:styleId="5">
    <w:name w:val="heading 4"/>
    <w:basedOn w:val="1"/>
    <w:next w:val="1"/>
    <w:unhideWhenUsed/>
    <w:qFormat/>
    <w:uiPriority w:val="9"/>
    <w:pPr>
      <w:keepNext/>
      <w:keepLines/>
      <w:numPr>
        <w:ilvl w:val="3"/>
        <w:numId w:val="1"/>
      </w:numPr>
      <w:spacing w:before="20" w:beforeLines="0" w:beforeAutospacing="0" w:after="20" w:afterLines="0" w:afterAutospacing="0" w:line="240" w:lineRule="auto"/>
      <w:ind w:left="0" w:firstLine="0"/>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qFormat/>
    <w:uiPriority w:val="0"/>
    <w:rPr>
      <w:rFonts w:ascii="Times New Roman" w:hAnsi="Times New Roman" w:eastAsia="宋体"/>
    </w:rPr>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Cs w:val="24"/>
      <w:lang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FollowedHyperlink"/>
    <w:basedOn w:val="17"/>
    <w:unhideWhenUsed/>
    <w:qFormat/>
    <w:uiPriority w:val="99"/>
    <w:rPr>
      <w:rFonts w:ascii="Verdana" w:hAnsi="Verdana" w:eastAsia="微软雅黑"/>
      <w:color w:val="800080"/>
      <w:sz w:val="16"/>
      <w:u w:val="single"/>
    </w:rPr>
  </w:style>
  <w:style w:type="character" w:styleId="20">
    <w:name w:val="Emphasis"/>
    <w:basedOn w:val="17"/>
    <w:qFormat/>
    <w:uiPriority w:val="0"/>
    <w:rPr>
      <w:i/>
    </w:rPr>
  </w:style>
  <w:style w:type="character" w:styleId="21">
    <w:name w:val="Hyperlink"/>
    <w:basedOn w:val="17"/>
    <w:qFormat/>
    <w:uiPriority w:val="0"/>
    <w:rPr>
      <w:rFonts w:ascii="Verdana" w:hAnsi="Verdana" w:eastAsia="微软雅黑"/>
      <w:color w:val="0000FF"/>
      <w:spacing w:val="0"/>
      <w:sz w:val="16"/>
      <w:u w:val="single"/>
    </w:rPr>
  </w:style>
  <w:style w:type="character" w:styleId="22">
    <w:name w:val="HTML Code"/>
    <w:basedOn w:val="17"/>
    <w:qFormat/>
    <w:uiPriority w:val="0"/>
    <w:rPr>
      <w:rFonts w:ascii="Courier New" w:hAnsi="Courier New"/>
      <w:sz w:val="20"/>
    </w:rPr>
  </w:style>
  <w:style w:type="table" w:styleId="24">
    <w:name w:val="Table Grid"/>
    <w:basedOn w:val="23"/>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5">
    <w:name w:val="中   下划线  退2"/>
    <w:basedOn w:val="26"/>
    <w:qFormat/>
    <w:uiPriority w:val="0"/>
    <w:pPr>
      <w:tabs>
        <w:tab w:val="left" w:pos="0"/>
      </w:tabs>
      <w:ind w:firstLine="384" w:firstLineChars="200"/>
    </w:pPr>
  </w:style>
  <w:style w:type="paragraph" w:customStyle="1" w:styleId="26">
    <w:name w:val="中   下划线"/>
    <w:basedOn w:val="1"/>
    <w:qFormat/>
    <w:uiPriority w:val="0"/>
    <w:pPr>
      <w:numPr>
        <w:ilvl w:val="0"/>
        <w:numId w:val="2"/>
      </w:numPr>
    </w:pPr>
    <w:rPr>
      <w:rFonts w:eastAsia="微软雅黑"/>
      <w:u w:val="thick"/>
    </w:rPr>
  </w:style>
  <w:style w:type="paragraph" w:customStyle="1" w:styleId="27">
    <w:name w:val="正 C"/>
    <w:basedOn w:val="1"/>
    <w:next w:val="1"/>
    <w:qFormat/>
    <w:uiPriority w:val="0"/>
    <w:pPr>
      <w:pBdr>
        <w:left w:val="none" w:color="E5B8B7" w:sz="0" w:space="4"/>
        <w:right w:val="none" w:color="E5B8B7" w:sz="0" w:space="4"/>
      </w:pBdr>
      <w:tabs>
        <w:tab w:val="left" w:pos="-840"/>
        <w:tab w:val="left" w:pos="-105"/>
        <w:tab w:val="left" w:pos="210"/>
      </w:tabs>
      <w:wordWrap w:val="0"/>
      <w:ind w:firstLine="0"/>
      <w:outlineLvl w:val="3"/>
    </w:pPr>
    <w:rPr>
      <w:rFonts w:eastAsia="宋体"/>
      <w:b/>
      <w:color w:val="FF0000"/>
      <w:w w:val="100"/>
      <w:sz w:val="15"/>
    </w:rPr>
  </w:style>
  <w:style w:type="paragraph" w:customStyle="1" w:styleId="28">
    <w:name w:val="正文   重点"/>
    <w:basedOn w:val="1"/>
    <w:next w:val="1"/>
    <w:qFormat/>
    <w:uiPriority w:val="0"/>
    <w:pPr>
      <w:pBdr>
        <w:top w:val="single" w:color="4BACC6" w:themeColor="accent5" w:sz="4" w:space="1"/>
        <w:left w:val="single" w:color="4BACC6" w:themeColor="accent5" w:sz="4" w:space="4"/>
        <w:bottom w:val="single" w:color="4BACC6" w:themeColor="accent5" w:sz="4" w:space="1"/>
        <w:right w:val="single" w:color="4BACC6" w:themeColor="accent5" w:sz="4" w:space="4"/>
      </w:pBdr>
      <w:shd w:val="clear" w:fill="DBEEF3" w:themeFill="accent5" w:themeFillTint="32"/>
    </w:pPr>
    <w:rPr>
      <w:color w:val="FF0000"/>
      <w:sz w:val="18"/>
      <w:u w:color="4F81BD" w:themeColor="accent1"/>
    </w:rPr>
  </w:style>
  <w:style w:type="paragraph" w:customStyle="1" w:styleId="29">
    <w:name w:val="正 B"/>
    <w:basedOn w:val="4"/>
    <w:next w:val="1"/>
    <w:qFormat/>
    <w:uiPriority w:val="0"/>
    <w:pPr>
      <w:shd w:val="clear" w:fill="FFFFFF" w:themeFill="background1"/>
    </w:pPr>
  </w:style>
  <w:style w:type="paragraph" w:customStyle="1" w:styleId="30">
    <w:name w:val="正文   退2"/>
    <w:basedOn w:val="1"/>
    <w:link w:val="41"/>
    <w:qFormat/>
    <w:uiPriority w:val="0"/>
    <w:pPr>
      <w:ind w:firstLine="384" w:firstLineChars="200"/>
    </w:pPr>
  </w:style>
  <w:style w:type="paragraph" w:customStyle="1" w:styleId="31">
    <w:name w:val="中   下划线  粗"/>
    <w:basedOn w:val="26"/>
    <w:link w:val="39"/>
    <w:qFormat/>
    <w:uiPriority w:val="0"/>
    <w:pPr>
      <w:numPr>
        <w:ilvl w:val="0"/>
        <w:numId w:val="3"/>
      </w:numPr>
    </w:pPr>
    <w:rPr>
      <w:rFonts w:eastAsia="微软雅黑"/>
      <w:b/>
    </w:rPr>
  </w:style>
  <w:style w:type="paragraph" w:customStyle="1" w:styleId="32">
    <w:name w:val="中   下划线  退2  粗"/>
    <w:basedOn w:val="25"/>
    <w:qFormat/>
    <w:uiPriority w:val="0"/>
    <w:rPr>
      <w:rFonts w:eastAsia="微软雅黑"/>
      <w:b/>
    </w:rPr>
  </w:style>
  <w:style w:type="paragraph" w:customStyle="1" w:styleId="33">
    <w:name w:val="中  代码"/>
    <w:basedOn w:val="1"/>
    <w:link w:val="36"/>
    <w:qFormat/>
    <w:uiPriority w:val="0"/>
    <w:pPr>
      <w:pBdr>
        <w:top w:val="none" w:color="4F81BD" w:sz="0" w:space="1"/>
        <w:left w:val="single" w:color="4F81BD" w:sz="8" w:space="4"/>
        <w:bottom w:val="none" w:color="auto" w:sz="0" w:space="1"/>
        <w:right w:val="single" w:color="4F81BD" w:sz="8" w:space="4"/>
      </w:pBdr>
      <w:shd w:val="clear" w:color="auto" w:fill="F1F1F1"/>
      <w:ind w:left="384" w:leftChars="200" w:right="384" w:rightChars="200" w:firstLine="0" w:firstLineChars="0"/>
    </w:pPr>
    <w:rPr>
      <w:rFonts w:ascii="Consolas" w:hAnsi="Consolas"/>
    </w:rPr>
  </w:style>
  <w:style w:type="paragraph" w:customStyle="1" w:styleId="34">
    <w:name w:val="中  分隔符================================================================"/>
    <w:basedOn w:val="1"/>
    <w:link w:val="37"/>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 w:type="paragraph" w:customStyle="1" w:styleId="35">
    <w:name w:val="正 A"/>
    <w:basedOn w:val="3"/>
    <w:next w:val="1"/>
    <w:qFormat/>
    <w:uiPriority w:val="0"/>
    <w:pPr>
      <w:numPr>
        <w:ilvl w:val="0"/>
        <w:numId w:val="0"/>
      </w:numPr>
    </w:pPr>
    <w:rPr>
      <w:rFonts w:ascii="Times New Roman" w:hAnsi="Times New Roman"/>
      <w:sz w:val="24"/>
      <w:szCs w:val="22"/>
    </w:rPr>
  </w:style>
  <w:style w:type="character" w:customStyle="1" w:styleId="36">
    <w:name w:val="a代码 Char"/>
    <w:link w:val="33"/>
    <w:qFormat/>
    <w:uiPriority w:val="0"/>
    <w:rPr>
      <w:rFonts w:ascii="Consolas" w:hAnsi="Consolas" w:eastAsia="宋体"/>
      <w:w w:val="120"/>
      <w:sz w:val="16"/>
    </w:rPr>
  </w:style>
  <w:style w:type="character" w:customStyle="1" w:styleId="37">
    <w:name w:val="A分隔符--------------------------- Char"/>
    <w:link w:val="34"/>
    <w:qFormat/>
    <w:uiPriority w:val="0"/>
    <w:rPr>
      <w:rFonts w:eastAsia="仿宋"/>
      <w:sz w:val="2"/>
    </w:rPr>
  </w:style>
  <w:style w:type="character" w:customStyle="1" w:styleId="38">
    <w:name w:val="标题 2 Char"/>
    <w:link w:val="3"/>
    <w:qFormat/>
    <w:uiPriority w:val="0"/>
    <w:rPr>
      <w:rFonts w:ascii="Arial" w:hAnsi="Arial" w:eastAsia="微软雅黑"/>
      <w:b/>
      <w:color w:val="C00000"/>
      <w:sz w:val="28"/>
    </w:rPr>
  </w:style>
  <w:style w:type="character" w:customStyle="1" w:styleId="39">
    <w:name w:val="中   下划线0  Char"/>
    <w:link w:val="31"/>
    <w:qFormat/>
    <w:uiPriority w:val="0"/>
    <w:rPr>
      <w:rFonts w:eastAsia="微软雅黑"/>
      <w:b/>
      <w:u w:val="thick"/>
    </w:rPr>
  </w:style>
  <w:style w:type="character" w:customStyle="1" w:styleId="40">
    <w:name w:val="标题 3 Char"/>
    <w:link w:val="4"/>
    <w:qFormat/>
    <w:uiPriority w:val="9"/>
    <w:rPr>
      <w:rFonts w:eastAsia="新宋体"/>
      <w:b/>
      <w:color w:val="C0504D"/>
      <w:sz w:val="21"/>
    </w:rPr>
  </w:style>
  <w:style w:type="character" w:customStyle="1" w:styleId="41">
    <w:name w:val="正文   退2 Char"/>
    <w:link w:val="30"/>
    <w:qFormat/>
    <w:uiPriority w:val="0"/>
  </w:style>
  <w:style w:type="paragraph" w:customStyle="1" w:styleId="42">
    <w:name w:val="正文1"/>
    <w:basedOn w:val="1"/>
    <w:qFormat/>
    <w:uiPriority w:val="0"/>
    <w:pPr>
      <w:ind w:firstLine="384" w:firstLineChars="200"/>
    </w:pPr>
  </w:style>
  <w:style w:type="paragraph" w:customStyle="1" w:styleId="43">
    <w:name w:val="正文 重点 2"/>
    <w:basedOn w:val="1"/>
    <w:qFormat/>
    <w:uiPriority w:val="0"/>
    <w:pPr>
      <w:pBdr>
        <w:top w:val="single" w:color="4BACC6" w:themeColor="accent5" w:sz="4" w:space="1"/>
        <w:left w:val="single" w:color="4BACC6" w:themeColor="accent5" w:sz="4" w:space="4"/>
        <w:bottom w:val="single" w:color="4BACC6" w:themeColor="accent5" w:sz="4" w:space="1"/>
        <w:right w:val="single" w:color="4BACC6" w:themeColor="accent5" w:sz="4" w:space="4"/>
      </w:pBdr>
      <w:shd w:val="clear" w:fill="DBEEF3" w:themeFill="accent5" w:themeFillTint="32"/>
      <w:ind w:left="0" w:leftChars="0" w:firstLine="320" w:firstLineChars="200"/>
      <w:jc w:val="left"/>
    </w:pPr>
    <w:rPr>
      <w:color w:val="FF0000"/>
      <w:sz w:val="18"/>
    </w:rPr>
  </w:style>
  <w:style w:type="paragraph" w:customStyle="1" w:styleId="44">
    <w:name w:val="中   下划线1"/>
    <w:basedOn w:val="26"/>
    <w:qFormat/>
    <w:uiPriority w:val="0"/>
    <w:pPr>
      <w:ind w:firstLine="384" w:firstLineChars="200"/>
    </w:pPr>
  </w:style>
  <w:style w:type="paragraph" w:customStyle="1" w:styleId="45">
    <w:name w:val="中  分隔符---------------------------"/>
    <w:basedOn w:val="1"/>
    <w:qFormat/>
    <w:uiPriority w:val="0"/>
    <w:pPr>
      <w:pBdr>
        <w:top w:val="dotted" w:color="943734" w:sz="12" w:space="1"/>
        <w:left w:val="none" w:color="auto" w:sz="0" w:space="4"/>
        <w:bottom w:val="none" w:color="943734" w:sz="0" w:space="1"/>
        <w:right w:val="none" w:color="auto" w:sz="0" w:space="4"/>
      </w:pBdr>
      <w:spacing w:before="30" w:beforeLines="30"/>
    </w:pPr>
    <w:rPr>
      <w:rFonts w:eastAsia="仿宋"/>
      <w:sz w:val="2"/>
    </w:rPr>
  </w:style>
</w:styles>
</file>

<file path=word/_rels/document.xml.rels><?xml version="1.0" encoding="UTF-8" standalone="yes"?>
<Relationships xmlns="http://schemas.openxmlformats.org/package/2006/relationships"><Relationship Id="rId9" Type="http://schemas.microsoft.com/office/2006/relationships/keyMapCustomizations" Target="customizations.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HTML\&#31508;&#35760;\00000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000000.dot</Template>
  <Pages>1</Pages>
  <Words>9</Words>
  <Characters>21</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2016-06-05T12:09:00Z</dcterms:created>
  <dc:creator>Administrator</dc:creator>
  <cp:lastModifiedBy>bingyeby</cp:lastModifiedBy>
  <dcterms:modified xsi:type="dcterms:W3CDTF">2018-04-15T14:00:42Z</dcterms:modified>
  <dc:title>1、踏弱音板。 在弹钢琴时，有时你必须这样做。同样在公司里也不例外。任何一个公司都有它的优点和缺点，但不停地张扬它的缺点是无济于事的。强调它的优点，避免它的缺点，这样才能鼓起工作中的士气。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